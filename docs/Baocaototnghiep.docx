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8D4417">
      <w:pPr>
        <w:spacing w:line="240" w:lineRule="auto"/>
        <w:jc w:val="center"/>
        <w:rPr>
          <w:szCs w:val="28"/>
        </w:rPr>
      </w:pPr>
      <w:r>
        <w:rPr>
          <w:b/>
          <w:sz w:val="32"/>
          <w:szCs w:val="32"/>
        </w:rPr>
        <w:t>TRƯỜNG ĐẠI HỌC TRÀ VINH</w:t>
      </w:r>
    </w:p>
    <w:p w14:paraId="1C70D4D7" w14:textId="77777777" w:rsidR="00B24B7A" w:rsidRDefault="00B24B7A" w:rsidP="008D4417">
      <w:pPr>
        <w:spacing w:line="240" w:lineRule="auto"/>
        <w:jc w:val="center"/>
        <w:rPr>
          <w:b/>
          <w:sz w:val="32"/>
          <w:szCs w:val="32"/>
        </w:rPr>
      </w:pPr>
      <w:r>
        <w:rPr>
          <w:b/>
          <w:sz w:val="32"/>
          <w:szCs w:val="32"/>
        </w:rPr>
        <w:t>KHOA KỸ THUẬT VÀ CÔNG NGHỆ</w:t>
      </w:r>
    </w:p>
    <w:p w14:paraId="2FA1F01B" w14:textId="20111122" w:rsidR="00B24B7A" w:rsidRDefault="00E37590" w:rsidP="008D4417">
      <w:pPr>
        <w:spacing w:line="240" w:lineRule="auto"/>
        <w:ind w:firstLine="720"/>
        <w:jc w:val="center"/>
      </w:pPr>
      <w:r>
        <w:rPr>
          <w:noProof/>
        </w:rPr>
        <mc:AlternateContent>
          <mc:Choice Requires="wps">
            <w:drawing>
              <wp:anchor distT="0" distB="0" distL="114300" distR="114300" simplePos="0" relativeHeight="251705344" behindDoc="0" locked="0" layoutInCell="1" allowOverlap="1" wp14:anchorId="3F2EE301" wp14:editId="6D20D826">
                <wp:simplePos x="0" y="0"/>
                <wp:positionH relativeFrom="margin">
                  <wp:align>center</wp:align>
                </wp:positionH>
                <wp:positionV relativeFrom="paragraph">
                  <wp:posOffset>41275</wp:posOffset>
                </wp:positionV>
                <wp:extent cx="1758315" cy="10160"/>
                <wp:effectExtent l="0" t="0" r="13335" b="8890"/>
                <wp:wrapNone/>
                <wp:docPr id="1260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DAF4D" id="Straight Connector 15"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728517E5" w14:textId="77777777" w:rsidR="00B24B7A" w:rsidRDefault="00B24B7A" w:rsidP="008D4417">
      <w:pPr>
        <w:spacing w:line="240" w:lineRule="auto"/>
        <w:ind w:firstLine="720"/>
        <w:jc w:val="center"/>
      </w:pPr>
    </w:p>
    <w:p w14:paraId="76F28F18" w14:textId="77777777" w:rsidR="00B24B7A" w:rsidRDefault="00B24B7A" w:rsidP="008D4417">
      <w:pPr>
        <w:spacing w:line="240" w:lineRule="auto"/>
        <w:rPr>
          <w:b/>
          <w:szCs w:val="28"/>
        </w:rPr>
      </w:pPr>
    </w:p>
    <w:p w14:paraId="526882EE" w14:textId="77777777" w:rsidR="00B24B7A" w:rsidRDefault="00B24B7A" w:rsidP="008D4417">
      <w:pPr>
        <w:spacing w:line="240" w:lineRule="auto"/>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8D4417">
      <w:pPr>
        <w:spacing w:line="240" w:lineRule="auto"/>
        <w:ind w:firstLine="720"/>
        <w:jc w:val="center"/>
        <w:rPr>
          <w:b/>
          <w:szCs w:val="28"/>
        </w:rPr>
      </w:pPr>
    </w:p>
    <w:p w14:paraId="094CE22A" w14:textId="77777777" w:rsidR="00B24B7A" w:rsidRDefault="00B24B7A" w:rsidP="008D4417">
      <w:pPr>
        <w:spacing w:line="240" w:lineRule="auto"/>
        <w:ind w:firstLine="720"/>
        <w:jc w:val="center"/>
        <w:rPr>
          <w:b/>
          <w:szCs w:val="28"/>
        </w:rPr>
      </w:pPr>
    </w:p>
    <w:p w14:paraId="658D28C4" w14:textId="77777777" w:rsidR="00B24B7A" w:rsidRDefault="00B24B7A" w:rsidP="008D4417">
      <w:pPr>
        <w:spacing w:line="240" w:lineRule="auto"/>
        <w:ind w:firstLine="720"/>
        <w:jc w:val="center"/>
        <w:rPr>
          <w:b/>
          <w:szCs w:val="28"/>
        </w:rPr>
      </w:pPr>
    </w:p>
    <w:p w14:paraId="7361DA4A" w14:textId="77777777" w:rsidR="00B24B7A" w:rsidRDefault="00B24B7A" w:rsidP="008D4417">
      <w:pPr>
        <w:spacing w:line="240" w:lineRule="auto"/>
        <w:ind w:firstLine="720"/>
        <w:jc w:val="center"/>
        <w:rPr>
          <w:b/>
          <w:szCs w:val="28"/>
        </w:rPr>
      </w:pPr>
    </w:p>
    <w:p w14:paraId="0C004917" w14:textId="77777777" w:rsidR="00B24B7A" w:rsidRDefault="00B24B7A" w:rsidP="008D4417">
      <w:pPr>
        <w:spacing w:line="240" w:lineRule="auto"/>
        <w:ind w:firstLine="720"/>
        <w:jc w:val="center"/>
        <w:rPr>
          <w:b/>
          <w:szCs w:val="28"/>
        </w:rPr>
      </w:pPr>
    </w:p>
    <w:p w14:paraId="0200A2BE" w14:textId="77777777" w:rsidR="00B24B7A" w:rsidRDefault="00B24B7A" w:rsidP="008D4417">
      <w:pPr>
        <w:spacing w:line="240" w:lineRule="auto"/>
        <w:ind w:left="2880" w:firstLine="720"/>
        <w:rPr>
          <w:b/>
          <w:szCs w:val="28"/>
        </w:rPr>
      </w:pPr>
    </w:p>
    <w:p w14:paraId="6D700D04" w14:textId="77777777" w:rsidR="00B24B7A" w:rsidRDefault="00B24B7A" w:rsidP="008D4417">
      <w:pPr>
        <w:spacing w:line="240" w:lineRule="auto"/>
        <w:rPr>
          <w:b/>
          <w:szCs w:val="28"/>
        </w:rPr>
      </w:pPr>
    </w:p>
    <w:p w14:paraId="7EB042EB" w14:textId="44D8CBF7" w:rsidR="00B24B7A" w:rsidRDefault="00E37590" w:rsidP="008D4417">
      <w:pPr>
        <w:spacing w:line="240" w:lineRule="auto"/>
        <w:rPr>
          <w:b/>
          <w:szCs w:val="28"/>
        </w:rPr>
      </w:pPr>
      <w:r>
        <w:rPr>
          <w:noProof/>
        </w:rPr>
        <mc:AlternateContent>
          <mc:Choice Requires="wps">
            <w:drawing>
              <wp:anchor distT="0" distB="0" distL="114300" distR="114300" simplePos="0" relativeHeight="251707392" behindDoc="0" locked="0" layoutInCell="1" allowOverlap="1" wp14:anchorId="5622AB06" wp14:editId="3747496E">
                <wp:simplePos x="0" y="0"/>
                <wp:positionH relativeFrom="margin">
                  <wp:align>center</wp:align>
                </wp:positionH>
                <wp:positionV relativeFrom="paragraph">
                  <wp:posOffset>23495</wp:posOffset>
                </wp:positionV>
                <wp:extent cx="1333500" cy="361950"/>
                <wp:effectExtent l="0" t="0" r="0" b="0"/>
                <wp:wrapNone/>
                <wp:docPr id="66144378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694D3D8A"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2AB06" id="_x0000_t202" coordsize="21600,21600" o:spt="202" path="m,l,21600r21600,l21600,xe">
                <v:stroke joinstyle="miter"/>
                <v:path gradientshapeok="t" o:connecttype="rect"/>
              </v:shapetype>
              <v:shape id="Text Box 13"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694D3D8A" w14:textId="77777777" w:rsidR="00F26458" w:rsidRDefault="00F26458" w:rsidP="00B24B7A">
                      <w:r w:rsidRPr="00E301F5">
                        <w:rPr>
                          <w:b/>
                          <w:color w:val="FF0000"/>
                          <w:sz w:val="28"/>
                          <w:szCs w:val="28"/>
                        </w:rPr>
                        <w:t>ISO 9001:2015</w:t>
                      </w:r>
                    </w:p>
                  </w:txbxContent>
                </v:textbox>
                <w10:wrap anchorx="margin"/>
              </v:shape>
            </w:pict>
          </mc:Fallback>
        </mc:AlternateContent>
      </w:r>
    </w:p>
    <w:p w14:paraId="4B043ADD" w14:textId="77777777" w:rsidR="00B24B7A" w:rsidRDefault="00B24B7A" w:rsidP="008D4417">
      <w:pPr>
        <w:spacing w:line="240" w:lineRule="auto"/>
        <w:rPr>
          <w:b/>
          <w:sz w:val="32"/>
          <w:szCs w:val="32"/>
        </w:rPr>
      </w:pPr>
    </w:p>
    <w:p w14:paraId="7C53161C" w14:textId="77777777" w:rsidR="00B24B7A" w:rsidRDefault="00B24B7A" w:rsidP="008D4417">
      <w:pPr>
        <w:spacing w:line="240" w:lineRule="auto"/>
        <w:jc w:val="center"/>
        <w:rPr>
          <w:b/>
          <w:sz w:val="32"/>
          <w:szCs w:val="32"/>
        </w:rPr>
      </w:pPr>
    </w:p>
    <w:p w14:paraId="1A842A9B" w14:textId="77777777" w:rsidR="00B24B7A" w:rsidRDefault="00B24B7A" w:rsidP="008D4417">
      <w:pPr>
        <w:spacing w:line="240" w:lineRule="auto"/>
        <w:jc w:val="center"/>
        <w:rPr>
          <w:b/>
          <w:sz w:val="32"/>
          <w:szCs w:val="32"/>
        </w:rPr>
      </w:pPr>
    </w:p>
    <w:p w14:paraId="20CCF244" w14:textId="4D5F7DBA" w:rsidR="00D62BD3" w:rsidRPr="00CF39D2" w:rsidRDefault="00D62BD3" w:rsidP="00D62BD3">
      <w:pPr>
        <w:spacing w:line="240" w:lineRule="auto"/>
        <w:jc w:val="center"/>
        <w:rPr>
          <w:b/>
          <w:sz w:val="32"/>
          <w:szCs w:val="32"/>
        </w:rPr>
      </w:pPr>
      <w:r>
        <w:rPr>
          <w:b/>
          <w:sz w:val="32"/>
          <w:szCs w:val="32"/>
        </w:rPr>
        <w:t>TRẦN TH</w:t>
      </w:r>
      <w:r w:rsidR="009C4C6A">
        <w:rPr>
          <w:b/>
          <w:sz w:val="32"/>
          <w:szCs w:val="32"/>
        </w:rPr>
        <w:t>Á</w:t>
      </w:r>
      <w:r>
        <w:rPr>
          <w:b/>
          <w:sz w:val="32"/>
          <w:szCs w:val="32"/>
        </w:rPr>
        <w:t>I HƯNG</w:t>
      </w:r>
    </w:p>
    <w:p w14:paraId="0BCD4E6A" w14:textId="77777777" w:rsidR="00B24B7A" w:rsidRDefault="00B24B7A" w:rsidP="008D4417">
      <w:pPr>
        <w:spacing w:line="240" w:lineRule="auto"/>
        <w:rPr>
          <w:b/>
          <w:sz w:val="40"/>
          <w:szCs w:val="40"/>
        </w:rPr>
      </w:pPr>
    </w:p>
    <w:p w14:paraId="5E45E1A4" w14:textId="77777777" w:rsidR="00B24B7A" w:rsidRDefault="00B24B7A" w:rsidP="008D4417">
      <w:pPr>
        <w:spacing w:line="240" w:lineRule="auto"/>
        <w:rPr>
          <w:b/>
          <w:sz w:val="40"/>
          <w:szCs w:val="40"/>
        </w:rPr>
      </w:pPr>
    </w:p>
    <w:p w14:paraId="39EE4611" w14:textId="77777777" w:rsidR="00B24B7A" w:rsidRPr="00CF39D2" w:rsidRDefault="00B24B7A" w:rsidP="008D4417">
      <w:pPr>
        <w:spacing w:line="240" w:lineRule="auto"/>
        <w:rPr>
          <w:b/>
          <w:sz w:val="40"/>
          <w:szCs w:val="40"/>
        </w:rPr>
      </w:pPr>
    </w:p>
    <w:p w14:paraId="151846B2" w14:textId="77777777" w:rsidR="00D62BD3" w:rsidRPr="000638B0" w:rsidRDefault="00D62BD3" w:rsidP="00D62BD3">
      <w:pPr>
        <w:spacing w:line="240" w:lineRule="auto"/>
        <w:jc w:val="center"/>
        <w:rPr>
          <w:b/>
          <w:bCs/>
          <w:sz w:val="40"/>
          <w:szCs w:val="40"/>
        </w:rPr>
      </w:pPr>
      <w:r w:rsidRPr="000638B0">
        <w:rPr>
          <w:b/>
          <w:bCs/>
          <w:sz w:val="40"/>
          <w:szCs w:val="40"/>
        </w:rPr>
        <w:t>XÂY DỰNG API VÀ HỆ TH</w:t>
      </w:r>
      <w:r>
        <w:rPr>
          <w:b/>
          <w:bCs/>
          <w:sz w:val="40"/>
          <w:szCs w:val="40"/>
        </w:rPr>
        <w:t>ỐNG CHẤM ĐIỂM TRỰC TUYẾN CHO ĐỒ ÁN SINH VIÊN CNTT</w:t>
      </w:r>
    </w:p>
    <w:p w14:paraId="44284283" w14:textId="77777777" w:rsidR="00B24B7A" w:rsidRDefault="00B24B7A" w:rsidP="008D4417">
      <w:pPr>
        <w:spacing w:line="240" w:lineRule="auto"/>
        <w:jc w:val="both"/>
        <w:rPr>
          <w:b/>
        </w:rPr>
      </w:pPr>
    </w:p>
    <w:p w14:paraId="578C6C36" w14:textId="77777777" w:rsidR="00B24B7A" w:rsidRDefault="00B24B7A" w:rsidP="008D4417">
      <w:pPr>
        <w:spacing w:line="240" w:lineRule="auto"/>
        <w:jc w:val="both"/>
        <w:rPr>
          <w:b/>
        </w:rPr>
      </w:pPr>
    </w:p>
    <w:p w14:paraId="41203E8A" w14:textId="77777777" w:rsidR="00B24B7A" w:rsidRDefault="00B24B7A" w:rsidP="008D4417">
      <w:pPr>
        <w:spacing w:line="240" w:lineRule="auto"/>
        <w:jc w:val="both"/>
        <w:rPr>
          <w:b/>
        </w:rPr>
      </w:pPr>
    </w:p>
    <w:p w14:paraId="0D0C15B1" w14:textId="77777777" w:rsidR="00B24B7A" w:rsidRDefault="00B24B7A" w:rsidP="008D4417">
      <w:pPr>
        <w:spacing w:line="240" w:lineRule="auto"/>
        <w:jc w:val="both"/>
        <w:rPr>
          <w:b/>
        </w:rPr>
      </w:pPr>
    </w:p>
    <w:p w14:paraId="23A8EDCF" w14:textId="77777777" w:rsidR="00B24B7A" w:rsidRDefault="00B24B7A" w:rsidP="008D4417">
      <w:pPr>
        <w:spacing w:line="240" w:lineRule="auto"/>
        <w:jc w:val="both"/>
        <w:rPr>
          <w:b/>
        </w:rPr>
      </w:pPr>
    </w:p>
    <w:p w14:paraId="22B7F51E" w14:textId="77777777" w:rsidR="00B24B7A" w:rsidRPr="00CF39D2" w:rsidRDefault="00B24B7A" w:rsidP="008D4417">
      <w:pPr>
        <w:spacing w:line="240" w:lineRule="auto"/>
        <w:jc w:val="center"/>
        <w:rPr>
          <w:b/>
          <w:sz w:val="32"/>
          <w:szCs w:val="32"/>
        </w:rPr>
      </w:pPr>
      <w:r w:rsidRPr="00CF39D2">
        <w:rPr>
          <w:b/>
          <w:sz w:val="32"/>
          <w:szCs w:val="32"/>
        </w:rPr>
        <w:t xml:space="preserve">ĐỒ ÁN TỐT NGHIỆP </w:t>
      </w:r>
    </w:p>
    <w:p w14:paraId="06434E5A" w14:textId="77777777" w:rsidR="00B24B7A" w:rsidRPr="00CF39D2" w:rsidRDefault="00B24B7A" w:rsidP="008D4417">
      <w:pPr>
        <w:spacing w:line="240" w:lineRule="auto"/>
        <w:jc w:val="center"/>
        <w:rPr>
          <w:b/>
          <w:sz w:val="32"/>
          <w:szCs w:val="32"/>
        </w:rPr>
      </w:pPr>
      <w:r w:rsidRPr="00CF39D2">
        <w:rPr>
          <w:b/>
          <w:sz w:val="32"/>
          <w:szCs w:val="32"/>
        </w:rPr>
        <w:t>NGÀNH CÔNG NGHỆ THÔNG TIN</w:t>
      </w:r>
    </w:p>
    <w:p w14:paraId="5F218CFD" w14:textId="77777777" w:rsidR="00B24B7A" w:rsidRDefault="00B24B7A" w:rsidP="008D4417">
      <w:pPr>
        <w:spacing w:line="240" w:lineRule="auto"/>
        <w:jc w:val="both"/>
        <w:rPr>
          <w:b/>
        </w:rPr>
      </w:pPr>
    </w:p>
    <w:p w14:paraId="252AABE4" w14:textId="77777777" w:rsidR="00B24B7A" w:rsidRDefault="00B24B7A" w:rsidP="008D4417">
      <w:pPr>
        <w:spacing w:line="240" w:lineRule="auto"/>
        <w:jc w:val="both"/>
        <w:rPr>
          <w:b/>
        </w:rPr>
      </w:pPr>
    </w:p>
    <w:p w14:paraId="71110578" w14:textId="77777777" w:rsidR="00B24B7A" w:rsidRDefault="00B24B7A" w:rsidP="008D4417">
      <w:pPr>
        <w:spacing w:line="240" w:lineRule="auto"/>
        <w:jc w:val="both"/>
        <w:rPr>
          <w:b/>
        </w:rPr>
      </w:pPr>
    </w:p>
    <w:p w14:paraId="350BBCEA" w14:textId="77777777" w:rsidR="00B24B7A" w:rsidRDefault="00B24B7A" w:rsidP="008D4417">
      <w:pPr>
        <w:spacing w:line="240" w:lineRule="auto"/>
        <w:jc w:val="both"/>
        <w:rPr>
          <w:b/>
        </w:rPr>
      </w:pPr>
    </w:p>
    <w:p w14:paraId="1E5B1B47" w14:textId="77777777" w:rsidR="00B24B7A" w:rsidRDefault="00B24B7A" w:rsidP="008D4417">
      <w:pPr>
        <w:spacing w:line="240" w:lineRule="auto"/>
        <w:jc w:val="both"/>
        <w:rPr>
          <w:b/>
        </w:rPr>
      </w:pPr>
    </w:p>
    <w:p w14:paraId="28322419" w14:textId="77777777" w:rsidR="00B24B7A" w:rsidRDefault="00B24B7A" w:rsidP="008D4417">
      <w:pPr>
        <w:spacing w:line="240" w:lineRule="auto"/>
        <w:jc w:val="both"/>
        <w:rPr>
          <w:b/>
        </w:rPr>
      </w:pPr>
    </w:p>
    <w:p w14:paraId="269F9A7E" w14:textId="77777777" w:rsidR="00B24B7A" w:rsidRDefault="00B24B7A" w:rsidP="008D4417">
      <w:pPr>
        <w:spacing w:line="240" w:lineRule="auto"/>
        <w:rPr>
          <w:b/>
          <w:szCs w:val="28"/>
        </w:rPr>
      </w:pPr>
    </w:p>
    <w:p w14:paraId="53F68B38" w14:textId="77777777" w:rsidR="00B24B7A" w:rsidRDefault="00B24B7A" w:rsidP="008D4417">
      <w:pPr>
        <w:spacing w:line="240" w:lineRule="auto"/>
        <w:jc w:val="center"/>
        <w:rPr>
          <w:b/>
          <w:sz w:val="28"/>
          <w:szCs w:val="28"/>
        </w:rPr>
      </w:pPr>
    </w:p>
    <w:p w14:paraId="3447CD12" w14:textId="77777777" w:rsidR="00B24B7A" w:rsidRDefault="00B24B7A" w:rsidP="008D4417">
      <w:pPr>
        <w:spacing w:line="240" w:lineRule="auto"/>
        <w:jc w:val="center"/>
        <w:rPr>
          <w:b/>
          <w:sz w:val="28"/>
          <w:szCs w:val="28"/>
        </w:rPr>
      </w:pPr>
    </w:p>
    <w:p w14:paraId="4192EA54" w14:textId="77777777" w:rsidR="006D33F5" w:rsidRDefault="006D33F5" w:rsidP="008D4417">
      <w:pPr>
        <w:spacing w:line="240" w:lineRule="auto"/>
        <w:jc w:val="center"/>
        <w:rPr>
          <w:b/>
          <w:sz w:val="28"/>
          <w:szCs w:val="28"/>
        </w:rPr>
      </w:pPr>
    </w:p>
    <w:p w14:paraId="3C347A99" w14:textId="77777777" w:rsidR="00B24B7A" w:rsidRDefault="00B24B7A" w:rsidP="008D4417">
      <w:pPr>
        <w:spacing w:line="240" w:lineRule="auto"/>
        <w:jc w:val="center"/>
        <w:rPr>
          <w:b/>
          <w:sz w:val="28"/>
          <w:szCs w:val="28"/>
        </w:rPr>
      </w:pPr>
    </w:p>
    <w:p w14:paraId="44501081" w14:textId="77777777" w:rsidR="00B24B7A" w:rsidRDefault="006F3C54" w:rsidP="008D4417">
      <w:pPr>
        <w:spacing w:line="240" w:lineRule="auto"/>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8D4417">
      <w:pPr>
        <w:spacing w:line="240" w:lineRule="auto"/>
        <w:jc w:val="center"/>
        <w:rPr>
          <w:szCs w:val="28"/>
        </w:rPr>
      </w:pPr>
      <w:r>
        <w:rPr>
          <w:b/>
          <w:sz w:val="32"/>
          <w:szCs w:val="32"/>
        </w:rPr>
        <w:lastRenderedPageBreak/>
        <w:t>TRƯỜNG ĐẠI HỌC TRÀ VINH</w:t>
      </w:r>
    </w:p>
    <w:p w14:paraId="6C5605AE" w14:textId="77777777" w:rsidR="00B24B7A" w:rsidRDefault="00B24B7A" w:rsidP="008D4417">
      <w:pPr>
        <w:spacing w:line="240" w:lineRule="auto"/>
        <w:jc w:val="center"/>
        <w:rPr>
          <w:b/>
          <w:sz w:val="32"/>
          <w:szCs w:val="32"/>
        </w:rPr>
      </w:pPr>
      <w:r>
        <w:rPr>
          <w:b/>
          <w:sz w:val="32"/>
          <w:szCs w:val="32"/>
        </w:rPr>
        <w:t>KHOA KỸ THUẬT VÀ CÔNG NGHỆ</w:t>
      </w:r>
    </w:p>
    <w:p w14:paraId="3B24D295" w14:textId="3CB31227" w:rsidR="00B24B7A" w:rsidRDefault="00E37590" w:rsidP="008D4417">
      <w:pPr>
        <w:spacing w:line="240" w:lineRule="auto"/>
        <w:ind w:firstLine="720"/>
        <w:jc w:val="center"/>
      </w:pPr>
      <w:r>
        <w:rPr>
          <w:noProof/>
        </w:rPr>
        <mc:AlternateContent>
          <mc:Choice Requires="wps">
            <w:drawing>
              <wp:anchor distT="0" distB="0" distL="114300" distR="114300" simplePos="0" relativeHeight="251709440" behindDoc="0" locked="0" layoutInCell="1" allowOverlap="1" wp14:anchorId="364BB596" wp14:editId="22734F39">
                <wp:simplePos x="0" y="0"/>
                <wp:positionH relativeFrom="margin">
                  <wp:align>center</wp:align>
                </wp:positionH>
                <wp:positionV relativeFrom="paragraph">
                  <wp:posOffset>17145</wp:posOffset>
                </wp:positionV>
                <wp:extent cx="1758315" cy="10160"/>
                <wp:effectExtent l="0" t="0" r="13335" b="8890"/>
                <wp:wrapNone/>
                <wp:docPr id="5004416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A93C1" id="Straight Connector 11"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0EAF670A" w14:textId="77777777" w:rsidR="00B24B7A" w:rsidRDefault="00B24B7A" w:rsidP="008D4417">
      <w:pPr>
        <w:spacing w:line="240" w:lineRule="auto"/>
        <w:ind w:firstLine="720"/>
        <w:jc w:val="center"/>
      </w:pPr>
    </w:p>
    <w:p w14:paraId="7A1093FD" w14:textId="77777777" w:rsidR="00B24B7A" w:rsidRDefault="00B24B7A" w:rsidP="008D4417">
      <w:pPr>
        <w:spacing w:line="240" w:lineRule="auto"/>
        <w:rPr>
          <w:b/>
          <w:szCs w:val="28"/>
        </w:rPr>
      </w:pPr>
    </w:p>
    <w:p w14:paraId="690A5B4D" w14:textId="77777777" w:rsidR="00B24B7A" w:rsidRDefault="00B24B7A" w:rsidP="008D4417">
      <w:pPr>
        <w:spacing w:line="240" w:lineRule="auto"/>
        <w:ind w:firstLine="720"/>
        <w:jc w:val="center"/>
        <w:rPr>
          <w:b/>
          <w:szCs w:val="28"/>
        </w:rPr>
      </w:pPr>
    </w:p>
    <w:p w14:paraId="4D5D85B1" w14:textId="77777777" w:rsidR="00B24B7A" w:rsidRDefault="00B24B7A" w:rsidP="008D4417">
      <w:pPr>
        <w:spacing w:line="240" w:lineRule="auto"/>
        <w:ind w:firstLine="720"/>
        <w:jc w:val="center"/>
        <w:rPr>
          <w:b/>
          <w:szCs w:val="28"/>
        </w:rPr>
      </w:pPr>
    </w:p>
    <w:p w14:paraId="17DEC6A6" w14:textId="77777777" w:rsidR="00B24B7A" w:rsidRDefault="00B24B7A" w:rsidP="008D4417">
      <w:pPr>
        <w:spacing w:line="240" w:lineRule="auto"/>
        <w:ind w:firstLine="720"/>
        <w:jc w:val="center"/>
        <w:rPr>
          <w:b/>
          <w:szCs w:val="28"/>
        </w:rPr>
      </w:pPr>
    </w:p>
    <w:p w14:paraId="58777EA2" w14:textId="77777777" w:rsidR="00B24B7A" w:rsidRDefault="00B24B7A" w:rsidP="008D4417">
      <w:pPr>
        <w:spacing w:line="240" w:lineRule="auto"/>
        <w:ind w:firstLine="720"/>
        <w:jc w:val="center"/>
        <w:rPr>
          <w:b/>
          <w:szCs w:val="28"/>
        </w:rPr>
      </w:pPr>
    </w:p>
    <w:p w14:paraId="7B41ECC2" w14:textId="77777777" w:rsidR="00B24B7A" w:rsidRDefault="00B24B7A" w:rsidP="008D4417">
      <w:pPr>
        <w:spacing w:line="240" w:lineRule="auto"/>
        <w:ind w:firstLine="720"/>
        <w:jc w:val="center"/>
        <w:rPr>
          <w:b/>
          <w:szCs w:val="28"/>
        </w:rPr>
      </w:pPr>
    </w:p>
    <w:p w14:paraId="2B24BB80" w14:textId="77777777" w:rsidR="00B24B7A" w:rsidRDefault="00B24B7A" w:rsidP="008D4417">
      <w:pPr>
        <w:spacing w:line="240" w:lineRule="auto"/>
        <w:ind w:firstLine="720"/>
        <w:jc w:val="center"/>
        <w:rPr>
          <w:b/>
          <w:szCs w:val="28"/>
        </w:rPr>
      </w:pPr>
    </w:p>
    <w:p w14:paraId="35ABE708" w14:textId="77777777" w:rsidR="00D62BD3" w:rsidRPr="000638B0" w:rsidRDefault="00D62BD3" w:rsidP="00D62BD3">
      <w:pPr>
        <w:spacing w:line="240" w:lineRule="auto"/>
        <w:jc w:val="center"/>
        <w:rPr>
          <w:b/>
          <w:bCs/>
          <w:sz w:val="40"/>
          <w:szCs w:val="40"/>
        </w:rPr>
      </w:pPr>
      <w:r w:rsidRPr="000638B0">
        <w:rPr>
          <w:b/>
          <w:bCs/>
          <w:sz w:val="40"/>
          <w:szCs w:val="40"/>
        </w:rPr>
        <w:t>XÂY DỰNG API VÀ HỆ TH</w:t>
      </w:r>
      <w:r>
        <w:rPr>
          <w:b/>
          <w:bCs/>
          <w:sz w:val="40"/>
          <w:szCs w:val="40"/>
        </w:rPr>
        <w:t>ỐNG CHẤM ĐIỂM TRỰC TUYẾN CHO ĐỒ ÁN SINH VIÊN CNTT</w:t>
      </w:r>
    </w:p>
    <w:p w14:paraId="12BD6AFC" w14:textId="77777777" w:rsidR="00B24B7A" w:rsidRDefault="00B24B7A" w:rsidP="008D4417">
      <w:pPr>
        <w:spacing w:line="240" w:lineRule="auto"/>
        <w:ind w:firstLine="720"/>
        <w:jc w:val="center"/>
        <w:rPr>
          <w:b/>
          <w:szCs w:val="28"/>
        </w:rPr>
      </w:pPr>
    </w:p>
    <w:p w14:paraId="07BDFE7F" w14:textId="77777777" w:rsidR="00B24B7A" w:rsidRDefault="00B24B7A" w:rsidP="008D4417">
      <w:pPr>
        <w:spacing w:line="240" w:lineRule="auto"/>
        <w:ind w:firstLine="720"/>
        <w:jc w:val="center"/>
        <w:rPr>
          <w:b/>
          <w:szCs w:val="28"/>
        </w:rPr>
      </w:pPr>
    </w:p>
    <w:p w14:paraId="1ED9036A" w14:textId="77777777" w:rsidR="00B24B7A" w:rsidRDefault="00B24B7A" w:rsidP="008D4417">
      <w:pPr>
        <w:spacing w:line="240" w:lineRule="auto"/>
        <w:rPr>
          <w:b/>
          <w:szCs w:val="28"/>
        </w:rPr>
      </w:pPr>
    </w:p>
    <w:p w14:paraId="0664B29B" w14:textId="77777777" w:rsidR="00B24B7A" w:rsidRDefault="00B24B7A" w:rsidP="008D4417">
      <w:pPr>
        <w:spacing w:line="240" w:lineRule="auto"/>
        <w:rPr>
          <w:b/>
          <w:szCs w:val="28"/>
        </w:rPr>
      </w:pPr>
    </w:p>
    <w:p w14:paraId="6024A785" w14:textId="77777777" w:rsidR="00B24B7A" w:rsidRDefault="00B24B7A" w:rsidP="008D4417">
      <w:pPr>
        <w:spacing w:line="240" w:lineRule="auto"/>
        <w:rPr>
          <w:b/>
          <w:szCs w:val="28"/>
        </w:rPr>
      </w:pPr>
    </w:p>
    <w:p w14:paraId="793B7088" w14:textId="77777777" w:rsidR="00B24B7A" w:rsidRDefault="00B24B7A" w:rsidP="008D4417">
      <w:pPr>
        <w:spacing w:line="240" w:lineRule="auto"/>
        <w:rPr>
          <w:b/>
          <w:szCs w:val="28"/>
        </w:rPr>
      </w:pPr>
    </w:p>
    <w:p w14:paraId="7858FBBA" w14:textId="77777777" w:rsidR="00B24B7A" w:rsidRDefault="00B24B7A" w:rsidP="008D4417">
      <w:pPr>
        <w:spacing w:line="240" w:lineRule="auto"/>
        <w:rPr>
          <w:b/>
          <w:szCs w:val="28"/>
        </w:rPr>
      </w:pPr>
    </w:p>
    <w:p w14:paraId="08BE052F" w14:textId="77777777" w:rsidR="00B24B7A" w:rsidRPr="00980A7D" w:rsidRDefault="00B24B7A" w:rsidP="008D4417">
      <w:pPr>
        <w:spacing w:line="240" w:lineRule="auto"/>
        <w:jc w:val="center"/>
        <w:rPr>
          <w:b/>
          <w:sz w:val="32"/>
          <w:szCs w:val="32"/>
        </w:rPr>
      </w:pPr>
      <w:r w:rsidRPr="00980A7D">
        <w:rPr>
          <w:b/>
          <w:sz w:val="32"/>
          <w:szCs w:val="32"/>
        </w:rPr>
        <w:t xml:space="preserve">ĐỒ ÁN TỐT NGHIỆP </w:t>
      </w:r>
    </w:p>
    <w:p w14:paraId="7CD9A43A" w14:textId="77777777" w:rsidR="00B24B7A" w:rsidRPr="00980A7D" w:rsidRDefault="00B24B7A" w:rsidP="008D4417">
      <w:pPr>
        <w:spacing w:line="240" w:lineRule="auto"/>
        <w:jc w:val="center"/>
        <w:rPr>
          <w:b/>
          <w:sz w:val="32"/>
          <w:szCs w:val="32"/>
        </w:rPr>
      </w:pPr>
      <w:r w:rsidRPr="00980A7D">
        <w:rPr>
          <w:b/>
          <w:sz w:val="32"/>
          <w:szCs w:val="32"/>
        </w:rPr>
        <w:t>NGÀNH CÔNG NGHỆ THÔNG TIN</w:t>
      </w:r>
    </w:p>
    <w:p w14:paraId="447E4233" w14:textId="77777777" w:rsidR="00B24B7A" w:rsidRDefault="00B24B7A" w:rsidP="008D4417">
      <w:pPr>
        <w:spacing w:line="240" w:lineRule="auto"/>
        <w:rPr>
          <w:b/>
          <w:sz w:val="32"/>
          <w:szCs w:val="32"/>
        </w:rPr>
      </w:pPr>
    </w:p>
    <w:p w14:paraId="3ABE858E" w14:textId="77777777" w:rsidR="00B24B7A" w:rsidRDefault="00B24B7A" w:rsidP="008D4417">
      <w:pPr>
        <w:spacing w:line="240" w:lineRule="auto"/>
        <w:jc w:val="center"/>
        <w:rPr>
          <w:b/>
          <w:sz w:val="32"/>
          <w:szCs w:val="32"/>
        </w:rPr>
      </w:pPr>
    </w:p>
    <w:p w14:paraId="3A16690F" w14:textId="77777777" w:rsidR="00B24B7A" w:rsidRDefault="00B24B7A" w:rsidP="008D4417">
      <w:pPr>
        <w:spacing w:line="240" w:lineRule="auto"/>
        <w:jc w:val="center"/>
        <w:rPr>
          <w:b/>
          <w:sz w:val="32"/>
          <w:szCs w:val="32"/>
        </w:rPr>
      </w:pPr>
    </w:p>
    <w:p w14:paraId="08C94170" w14:textId="77777777" w:rsidR="00B24B7A" w:rsidRDefault="00B24B7A" w:rsidP="008D4417">
      <w:pPr>
        <w:spacing w:line="240" w:lineRule="auto"/>
        <w:rPr>
          <w:b/>
          <w:sz w:val="40"/>
          <w:szCs w:val="40"/>
        </w:rPr>
      </w:pPr>
    </w:p>
    <w:p w14:paraId="2BE02920" w14:textId="77777777" w:rsidR="00B24B7A" w:rsidRDefault="00B24B7A" w:rsidP="008D4417">
      <w:pPr>
        <w:spacing w:line="240" w:lineRule="auto"/>
        <w:rPr>
          <w:b/>
          <w:sz w:val="40"/>
          <w:szCs w:val="40"/>
        </w:rPr>
      </w:pPr>
    </w:p>
    <w:p w14:paraId="51967662" w14:textId="2A816953" w:rsidR="00B24B7A" w:rsidRPr="003A3218" w:rsidRDefault="00B24B7A" w:rsidP="00F74781">
      <w:pPr>
        <w:ind w:left="720"/>
        <w:rPr>
          <w:bCs/>
          <w:sz w:val="32"/>
          <w:szCs w:val="32"/>
        </w:rPr>
      </w:pPr>
      <w:r w:rsidRPr="003A3218">
        <w:rPr>
          <w:b/>
          <w:sz w:val="32"/>
          <w:szCs w:val="32"/>
        </w:rPr>
        <w:t xml:space="preserve">  </w:t>
      </w:r>
      <w:r w:rsidRPr="003A3218">
        <w:rPr>
          <w:bCs/>
          <w:sz w:val="32"/>
          <w:szCs w:val="32"/>
        </w:rPr>
        <w:t xml:space="preserve">Sinh viên: </w:t>
      </w:r>
      <w:r w:rsidR="00D62BD3">
        <w:rPr>
          <w:b/>
          <w:sz w:val="32"/>
          <w:szCs w:val="32"/>
        </w:rPr>
        <w:t>Trần Thái Hưng</w:t>
      </w:r>
    </w:p>
    <w:p w14:paraId="14486B91" w14:textId="103479D9" w:rsidR="00B24B7A" w:rsidRPr="003A3218" w:rsidRDefault="00B24B7A" w:rsidP="00F74781">
      <w:pPr>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867AD3">
        <w:rPr>
          <w:b/>
          <w:sz w:val="32"/>
          <w:szCs w:val="32"/>
        </w:rPr>
        <w:t>B</w:t>
      </w:r>
    </w:p>
    <w:p w14:paraId="3953449C" w14:textId="43DD6318" w:rsidR="00B24B7A" w:rsidRPr="003A3218" w:rsidRDefault="00B24B7A" w:rsidP="00F74781">
      <w:pPr>
        <w:ind w:left="720"/>
        <w:rPr>
          <w:bCs/>
          <w:sz w:val="32"/>
          <w:szCs w:val="32"/>
        </w:rPr>
      </w:pPr>
      <w:r w:rsidRPr="003A3218">
        <w:rPr>
          <w:bCs/>
          <w:sz w:val="32"/>
          <w:szCs w:val="32"/>
        </w:rPr>
        <w:t xml:space="preserve">  MSSV: </w:t>
      </w:r>
      <w:r w:rsidR="00D62BD3" w:rsidRPr="00B24B7A">
        <w:rPr>
          <w:b/>
          <w:sz w:val="32"/>
          <w:szCs w:val="32"/>
        </w:rPr>
        <w:t>1101</w:t>
      </w:r>
      <w:r w:rsidR="00D62BD3">
        <w:rPr>
          <w:b/>
          <w:sz w:val="32"/>
          <w:szCs w:val="32"/>
        </w:rPr>
        <w:t>20031</w:t>
      </w:r>
    </w:p>
    <w:p w14:paraId="4A7BF195" w14:textId="3C22250F" w:rsidR="00B24B7A" w:rsidRPr="003A3218" w:rsidRDefault="00B24B7A" w:rsidP="00F74781">
      <w:pPr>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8D4417">
      <w:pPr>
        <w:spacing w:line="240" w:lineRule="auto"/>
        <w:jc w:val="both"/>
        <w:rPr>
          <w:b/>
        </w:rPr>
      </w:pPr>
    </w:p>
    <w:p w14:paraId="7C3D7E3E" w14:textId="77777777" w:rsidR="00B24B7A" w:rsidRDefault="00B24B7A" w:rsidP="008D4417">
      <w:pPr>
        <w:spacing w:line="240" w:lineRule="auto"/>
        <w:jc w:val="both"/>
        <w:rPr>
          <w:b/>
        </w:rPr>
      </w:pPr>
    </w:p>
    <w:p w14:paraId="5E211478" w14:textId="77777777" w:rsidR="00B24B7A" w:rsidRDefault="00B24B7A" w:rsidP="008D4417">
      <w:pPr>
        <w:spacing w:line="240" w:lineRule="auto"/>
        <w:jc w:val="both"/>
        <w:rPr>
          <w:b/>
        </w:rPr>
      </w:pPr>
    </w:p>
    <w:p w14:paraId="361B3ADA" w14:textId="77777777" w:rsidR="00B24B7A" w:rsidRDefault="00B24B7A" w:rsidP="008D4417">
      <w:pPr>
        <w:spacing w:line="240" w:lineRule="auto"/>
        <w:jc w:val="both"/>
        <w:rPr>
          <w:b/>
        </w:rPr>
      </w:pPr>
    </w:p>
    <w:p w14:paraId="4DAD8F51" w14:textId="77777777" w:rsidR="00B24B7A" w:rsidRDefault="00B24B7A" w:rsidP="008D4417">
      <w:pPr>
        <w:spacing w:line="240" w:lineRule="auto"/>
        <w:jc w:val="both"/>
        <w:rPr>
          <w:b/>
        </w:rPr>
      </w:pPr>
    </w:p>
    <w:p w14:paraId="0D46F1E5" w14:textId="77777777" w:rsidR="006D33F5" w:rsidRDefault="006D33F5" w:rsidP="008D4417">
      <w:pPr>
        <w:spacing w:line="240" w:lineRule="auto"/>
        <w:rPr>
          <w:b/>
          <w:sz w:val="28"/>
          <w:szCs w:val="28"/>
        </w:rPr>
      </w:pPr>
    </w:p>
    <w:p w14:paraId="75BA951C" w14:textId="77777777" w:rsidR="00B24B7A" w:rsidRDefault="00B24B7A" w:rsidP="008D4417">
      <w:pPr>
        <w:spacing w:line="240" w:lineRule="auto"/>
        <w:rPr>
          <w:b/>
          <w:sz w:val="28"/>
          <w:szCs w:val="28"/>
        </w:rPr>
      </w:pPr>
    </w:p>
    <w:p w14:paraId="11F758D9" w14:textId="77777777" w:rsidR="00B24B7A" w:rsidRPr="00B24B7A" w:rsidRDefault="006F3C54" w:rsidP="008D4417">
      <w:pPr>
        <w:spacing w:line="240" w:lineRule="auto"/>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4802995F" w14:textId="3D7DF005" w:rsidR="00BE1281" w:rsidRDefault="00BE1281" w:rsidP="00BE1281">
      <w:pPr>
        <w:pStyle w:val="BodyText"/>
        <w:rPr>
          <w:lang w:val="en-US"/>
        </w:rPr>
      </w:pPr>
      <w:r w:rsidRPr="00BE1281">
        <w:rPr>
          <w:lang w:val="en-US"/>
        </w:rPr>
        <w:t xml:space="preserve">Trong bối cảnh hiện nay, việc sử dụng công nghệ thông tin trong giáo dục trở nên cần thiết. Đặc biệt, trong đào tạo ngành Công nghệ Thông tin, việc quản lý và đánh giá các đồ án của sinh viên rất quan trọng để nâng cao chất lượng đào tạo. Đề tài </w:t>
      </w:r>
      <w:r w:rsidR="00553660">
        <w:rPr>
          <w:lang w:val="en-US"/>
        </w:rPr>
        <w:t>“</w:t>
      </w:r>
      <w:r w:rsidRPr="00BE1281">
        <w:rPr>
          <w:lang w:val="en-US"/>
        </w:rPr>
        <w:t>Xây dựng API và hệ thống chấm điểm trực tuyến cho đồ án sinh viên CNTT</w:t>
      </w:r>
      <w:r w:rsidR="00553660">
        <w:rPr>
          <w:lang w:val="en-US"/>
        </w:rPr>
        <w:t>”</w:t>
      </w:r>
      <w:r w:rsidRPr="00BE1281">
        <w:rPr>
          <w:lang w:val="en-US"/>
        </w:rPr>
        <w:t xml:space="preserve"> nhằm xây dựng một hệ thống chấm điểm, giúp giảng viên tiết kiệm thời gian và nâng cao độ chính xác trong đánh giá.</w:t>
      </w:r>
    </w:p>
    <w:p w14:paraId="6937A1AB" w14:textId="0CDF9E8D" w:rsidR="00BE1281" w:rsidRPr="00BE1281" w:rsidRDefault="00BE1281" w:rsidP="00BE1281">
      <w:pPr>
        <w:pStyle w:val="BodyText"/>
      </w:pPr>
      <w:r w:rsidRPr="00BE1281">
        <w:rPr>
          <w:lang w:val="en-US"/>
        </w:rPr>
        <w:t>Mục tiêu của đề tài này là phát triển một khung chương trình đào tạo với các chuẩn đầu ra được xác định rõ ràng cùng với danh mục môn học tương ứng. Đề tài cũng nhằm xây dựng các rubrics để liên kết các tiêu chí đánh giá với các chuẩn đầu ra của từng môn học, nhằm đảm bảo tính chính xác và nhất quán trong quá trình đánh giá. Bên cạnh đó, đề tài sẽ thiết kế và triển khai giao diện chấm điểm trực tuyến cho giảng viên, với mục tiêu nâng cao tính tiện lợi và hiệu quả trong công tác chấm điểm. Cuối cùng, hệ thống sẽ cung cấp tính năng in phiếu chấm và nhập điểm, hỗ trợ giảng viên trong việc quản lý và lưu trữ kết quả đánh giá một cách hiệu quả</w:t>
      </w:r>
      <w:r w:rsidRPr="00BE1281">
        <w:t>.</w:t>
      </w:r>
    </w:p>
    <w:p w14:paraId="446A923B" w14:textId="77777777" w:rsidR="00D62BD3" w:rsidRPr="00867AD3" w:rsidRDefault="00D62BD3" w:rsidP="00D62BD3">
      <w:pPr>
        <w:pStyle w:val="BodyText"/>
      </w:pPr>
      <w:r w:rsidRPr="00867AD3">
        <w:t>Đề tài này gồm 5 chương, với nội dung cụ thể như sau:</w:t>
      </w:r>
    </w:p>
    <w:p w14:paraId="4778B6C7" w14:textId="77777777" w:rsidR="00D62BD3" w:rsidRPr="00FF3D6D" w:rsidRDefault="00D62BD3" w:rsidP="00D62BD3">
      <w:pPr>
        <w:pStyle w:val="BodyText"/>
        <w:rPr>
          <w:rStyle w:val="Strong"/>
          <w:rFonts w:eastAsia="SimSun"/>
        </w:rPr>
      </w:pPr>
      <w:r w:rsidRPr="00867AD3">
        <w:rPr>
          <w:rStyle w:val="Strong"/>
          <w:rFonts w:eastAsia="SimSun"/>
        </w:rPr>
        <w:t xml:space="preserve">Chương 1: </w:t>
      </w:r>
      <w:r w:rsidRPr="00995162">
        <w:rPr>
          <w:rStyle w:val="Strong"/>
          <w:rFonts w:eastAsia="SimSun"/>
        </w:rPr>
        <w:t>Đặt vấn đề</w:t>
      </w:r>
    </w:p>
    <w:p w14:paraId="072C8EEC" w14:textId="1875E4B7" w:rsidR="00875634" w:rsidRPr="00875634" w:rsidRDefault="00875634" w:rsidP="00875634">
      <w:pPr>
        <w:pStyle w:val="BodyText"/>
        <w:rPr>
          <w:rStyle w:val="Strong"/>
          <w:rFonts w:eastAsia="SimSun"/>
          <w:b w:val="0"/>
          <w:bCs w:val="0"/>
        </w:rPr>
      </w:pPr>
      <w:r w:rsidRPr="00FF3D6D">
        <w:rPr>
          <w:rFonts w:eastAsia="SimSun"/>
        </w:rPr>
        <w:t>Trình bày lý do chọn đề tài, xác định mục tiêu nghiên cứu, nội dung cụ thể sẽ được khai thác, đối tượng nghiên cứu, phạm vi áp dụng và phương pháp tiếp cận được sử dụng.</w:t>
      </w:r>
    </w:p>
    <w:p w14:paraId="7D08C5DC" w14:textId="77777777" w:rsidR="00D62BD3" w:rsidRPr="00FF3D6D" w:rsidRDefault="00D62BD3" w:rsidP="00D62BD3">
      <w:pPr>
        <w:pStyle w:val="BodyText"/>
        <w:rPr>
          <w:rStyle w:val="Strong"/>
          <w:rFonts w:eastAsia="SimSun"/>
        </w:rPr>
      </w:pPr>
      <w:r w:rsidRPr="00867AD3">
        <w:rPr>
          <w:rStyle w:val="Strong"/>
          <w:rFonts w:eastAsia="SimSun"/>
        </w:rPr>
        <w:t>Chương 2: Cơ sở lý thuyết</w:t>
      </w:r>
    </w:p>
    <w:p w14:paraId="4F348967" w14:textId="1B8CA9C2" w:rsidR="00875634" w:rsidRPr="00875634" w:rsidRDefault="00875634" w:rsidP="00875634">
      <w:pPr>
        <w:pStyle w:val="BodyText"/>
        <w:rPr>
          <w:rStyle w:val="Strong"/>
          <w:rFonts w:eastAsia="SimSun"/>
          <w:b w:val="0"/>
          <w:bCs w:val="0"/>
        </w:rPr>
      </w:pPr>
      <w:r w:rsidRPr="00FF3D6D">
        <w:rPr>
          <w:rFonts w:eastAsia="SimSun"/>
        </w:rPr>
        <w:t>Giới thiệu các kiến thức nền tảng cùng các công nghệ dự kiến áp dụng trong đề tài, bao gồm các lĩnh vực lập trình, quản lý cơ sở dữ liệu.</w:t>
      </w:r>
    </w:p>
    <w:p w14:paraId="549B7365" w14:textId="77777777" w:rsidR="00D62BD3" w:rsidRPr="00FF3D6D" w:rsidRDefault="00D62BD3" w:rsidP="00D62BD3">
      <w:pPr>
        <w:pStyle w:val="BodyText"/>
        <w:rPr>
          <w:rStyle w:val="Strong"/>
          <w:rFonts w:eastAsia="SimSun"/>
        </w:rPr>
      </w:pPr>
      <w:r w:rsidRPr="00867AD3">
        <w:rPr>
          <w:rStyle w:val="Strong"/>
          <w:rFonts w:eastAsia="SimSun"/>
        </w:rPr>
        <w:t xml:space="preserve">Chương 3: </w:t>
      </w:r>
      <w:r w:rsidRPr="00995162">
        <w:rPr>
          <w:rStyle w:val="Strong"/>
          <w:rFonts w:eastAsia="SimSun"/>
        </w:rPr>
        <w:t>Thực hiện hóa nghiên cứu</w:t>
      </w:r>
    </w:p>
    <w:p w14:paraId="411BDE6C" w14:textId="0A94C226" w:rsidR="00875634" w:rsidRPr="00FF3D6D" w:rsidRDefault="00875634" w:rsidP="00875634">
      <w:pPr>
        <w:pStyle w:val="BodyText"/>
        <w:rPr>
          <w:rStyle w:val="Strong"/>
          <w:rFonts w:eastAsia="SimSun"/>
          <w:b w:val="0"/>
          <w:bCs w:val="0"/>
        </w:rPr>
      </w:pPr>
      <w:r w:rsidRPr="00875634">
        <w:rPr>
          <w:rStyle w:val="Strong"/>
          <w:b w:val="0"/>
          <w:bCs w:val="0"/>
        </w:rPr>
        <w:t>Mô tả chi tiết quá trình phát triển hệ thống</w:t>
      </w:r>
      <w:r w:rsidRPr="00FF3D6D">
        <w:rPr>
          <w:rStyle w:val="Strong"/>
          <w:b w:val="0"/>
          <w:bCs w:val="0"/>
        </w:rPr>
        <w:t>.</w:t>
      </w:r>
    </w:p>
    <w:p w14:paraId="6AA6C7E0" w14:textId="77777777" w:rsidR="00D62BD3" w:rsidRPr="00FF3D6D" w:rsidRDefault="00D62BD3" w:rsidP="00D62BD3">
      <w:pPr>
        <w:pStyle w:val="BodyText"/>
        <w:rPr>
          <w:rStyle w:val="Strong"/>
          <w:rFonts w:eastAsia="SimSun"/>
        </w:rPr>
      </w:pPr>
      <w:r w:rsidRPr="00867AD3">
        <w:rPr>
          <w:rStyle w:val="Strong"/>
          <w:rFonts w:eastAsia="SimSun"/>
        </w:rPr>
        <w:t xml:space="preserve">Chương 4: </w:t>
      </w:r>
      <w:r w:rsidRPr="00995162">
        <w:rPr>
          <w:rStyle w:val="Strong"/>
          <w:rFonts w:eastAsia="SimSun"/>
        </w:rPr>
        <w:t>Kết quả nghiên cứu</w:t>
      </w:r>
    </w:p>
    <w:p w14:paraId="5CCA3FBF" w14:textId="07E8D1A6" w:rsidR="00875634" w:rsidRPr="00875634" w:rsidRDefault="00875634" w:rsidP="00875634">
      <w:pPr>
        <w:pStyle w:val="BodyText"/>
        <w:rPr>
          <w:rStyle w:val="Strong"/>
          <w:rFonts w:eastAsia="SimSun"/>
          <w:b w:val="0"/>
          <w:bCs w:val="0"/>
        </w:rPr>
      </w:pPr>
      <w:r w:rsidRPr="00FF3D6D">
        <w:rPr>
          <w:rFonts w:eastAsia="SimSun"/>
        </w:rPr>
        <w:t>Chương này tổng hợp các kết quả đạt được từ việc triển khai hệ thống.</w:t>
      </w:r>
    </w:p>
    <w:p w14:paraId="1B4EC294" w14:textId="77777777" w:rsidR="00D62BD3" w:rsidRPr="00FF3D6D" w:rsidRDefault="00D62BD3" w:rsidP="00D62BD3">
      <w:pPr>
        <w:pStyle w:val="BodyText"/>
        <w:rPr>
          <w:rStyle w:val="Strong"/>
          <w:rFonts w:eastAsia="SimSun"/>
        </w:rPr>
      </w:pPr>
      <w:r w:rsidRPr="00867AD3">
        <w:rPr>
          <w:rStyle w:val="Strong"/>
          <w:rFonts w:eastAsia="SimSun"/>
        </w:rPr>
        <w:t xml:space="preserve">Chương 5: </w:t>
      </w:r>
      <w:r w:rsidRPr="00995162">
        <w:rPr>
          <w:rStyle w:val="Strong"/>
          <w:rFonts w:eastAsia="SimSun"/>
        </w:rPr>
        <w:t>K</w:t>
      </w:r>
      <w:r w:rsidRPr="00867AD3">
        <w:rPr>
          <w:rStyle w:val="Strong"/>
          <w:rFonts w:eastAsia="SimSun"/>
        </w:rPr>
        <w:t>ết luận</w:t>
      </w:r>
      <w:r w:rsidRPr="00995162">
        <w:rPr>
          <w:rStyle w:val="Strong"/>
          <w:rFonts w:eastAsia="SimSun"/>
        </w:rPr>
        <w:t xml:space="preserve"> và hướng phát triển</w:t>
      </w:r>
    </w:p>
    <w:p w14:paraId="50F7B90D" w14:textId="4723AC60" w:rsidR="00AF4014" w:rsidRPr="004222D0" w:rsidRDefault="00875634" w:rsidP="003E469F">
      <w:pPr>
        <w:pStyle w:val="BodyText"/>
        <w:rPr>
          <w:rFonts w:eastAsia="SimSun"/>
        </w:rPr>
      </w:pPr>
      <w:r w:rsidRPr="00875634">
        <w:t>Đánh giá tổng thể hiệu quả của hệ thống đã xây dựng</w:t>
      </w:r>
      <w:r w:rsidRPr="00FF3D6D">
        <w:t>.</w:t>
      </w:r>
    </w:p>
    <w:p w14:paraId="4A82F7E5" w14:textId="77777777" w:rsidR="00AF4014" w:rsidRPr="008D0E20" w:rsidRDefault="00AF4014" w:rsidP="00AF4014">
      <w:pPr>
        <w:jc w:val="center"/>
        <w:rPr>
          <w:b/>
          <w:sz w:val="28"/>
          <w:szCs w:val="28"/>
          <w:lang w:val="vi"/>
        </w:rPr>
      </w:pPr>
      <w:r w:rsidRPr="008D0E20">
        <w:rPr>
          <w:b/>
          <w:sz w:val="28"/>
          <w:szCs w:val="28"/>
          <w:lang w:val="vi"/>
        </w:rPr>
        <w:lastRenderedPageBreak/>
        <w:t>LỜI CẢM ƠN</w:t>
      </w:r>
    </w:p>
    <w:p w14:paraId="415CA270" w14:textId="77777777" w:rsidR="00D62BD3" w:rsidRDefault="00D62BD3" w:rsidP="00D62BD3">
      <w:pPr>
        <w:pStyle w:val="BodyText"/>
        <w:rPr>
          <w:noProof/>
        </w:rPr>
      </w:pPr>
      <w:r>
        <w:rPr>
          <w:noProof/>
        </w:rPr>
        <w:t>Trước tiên, em xin gửi lời cảm ơn sâu sắc đến quý thầy cô và các giảng viên tại Trường Đại học Trà Vinh, đặc biệt là các thầy cô ở Khoa Kỹ thuật &amp; Công nghệ, bộ môn Công nghệ thông tin, đã tạo mọi điều kiện thuận lợi để em hoàn thành bài báo cáo này.</w:t>
      </w:r>
    </w:p>
    <w:p w14:paraId="19D06A52" w14:textId="77777777" w:rsidR="00D62BD3" w:rsidRDefault="00D62BD3" w:rsidP="00D62BD3">
      <w:pPr>
        <w:pStyle w:val="BodyText"/>
        <w:rPr>
          <w:noProof/>
        </w:rPr>
      </w:pPr>
      <w:r>
        <w:rPr>
          <w:noProof/>
        </w:rPr>
        <w:t>Em cũng xin chân thành cảm ơn thầy Nguyễn Bảo Ân – Giảng viên Khoa Kỹ thuật &amp; Công nghệ, Trường Đại học Trà Vinh, vì sự nhiệt tình và tận tâm trong việc giảng dạy và hỗ trợ em cũng như toàn thể sinh viên trong Khoa.</w:t>
      </w:r>
    </w:p>
    <w:p w14:paraId="6B8B9823" w14:textId="77777777" w:rsidR="00D62BD3" w:rsidRDefault="00D62BD3" w:rsidP="00D62BD3">
      <w:pPr>
        <w:pStyle w:val="BodyText"/>
        <w:rPr>
          <w:noProof/>
        </w:rPr>
      </w:pPr>
      <w:r>
        <w:rPr>
          <w:noProof/>
        </w:rPr>
        <w:t>Do kiến thức và kinh nghiệm còn hạn chế, cùng với thời gian nghiên cứu có hạn, bài báo cáo có thể còn một số thiếu sót. Em rất mong nhận được sự thông cảm và đóng góp ý kiến từ quý thầy cô để em có thể học hỏi và hoàn thiện bản thân hơn.</w:t>
      </w:r>
    </w:p>
    <w:p w14:paraId="475D9AFD" w14:textId="77777777" w:rsidR="00D62BD3" w:rsidRPr="007F0834" w:rsidRDefault="00D62BD3" w:rsidP="00D62BD3">
      <w:pPr>
        <w:pStyle w:val="BodyText"/>
        <w:rPr>
          <w:noProof/>
        </w:rPr>
      </w:pPr>
      <w:r>
        <w:rPr>
          <w:noProof/>
        </w:rPr>
        <w:t>Cuối cùng, em xin kính chúc quý thầy cô luôn sức khỏe dồi dào và thành công trong công tác giảng dạy</w:t>
      </w:r>
    </w:p>
    <w:p w14:paraId="4DDCFEBC" w14:textId="0E5E011E" w:rsidR="00D525A0" w:rsidRDefault="00B0135B" w:rsidP="00D62BD3">
      <w:pPr>
        <w:pStyle w:val="BodyText"/>
      </w:pPr>
      <w:r>
        <w:rPr>
          <w:noProof/>
        </w:rPr>
        <w:t>Em xin chân thành cảm ơn!</w:t>
      </w:r>
    </w:p>
    <w:p w14:paraId="32255042" w14:textId="77777777" w:rsidR="00D525A0" w:rsidRPr="008D0E20" w:rsidRDefault="00D525A0" w:rsidP="00980A7D">
      <w:pPr>
        <w:spacing w:before="120" w:after="120"/>
        <w:ind w:left="227" w:right="227" w:firstLine="720"/>
        <w:jc w:val="both"/>
        <w:rPr>
          <w:lang w:val="vi"/>
        </w:rPr>
      </w:pPr>
    </w:p>
    <w:p w14:paraId="5C84C546" w14:textId="77CE210C" w:rsidR="00980A7D" w:rsidRPr="008D0E20" w:rsidRDefault="00980A7D" w:rsidP="00980A7D">
      <w:pPr>
        <w:spacing w:before="120" w:after="120"/>
        <w:ind w:right="394"/>
        <w:jc w:val="right"/>
        <w:rPr>
          <w:i/>
          <w:szCs w:val="22"/>
          <w:lang w:val="vi"/>
        </w:rPr>
      </w:pPr>
      <w:r w:rsidRPr="008D0E20">
        <w:rPr>
          <w:i/>
          <w:lang w:val="vi"/>
        </w:rPr>
        <w:t>Trà Vinh</w:t>
      </w:r>
      <w:r w:rsidRPr="00D525A0">
        <w:rPr>
          <w:i/>
          <w:lang w:val="vi-VN"/>
        </w:rPr>
        <w:t>, ngày</w:t>
      </w:r>
      <w:r w:rsidRPr="008D0E20">
        <w:rPr>
          <w:i/>
          <w:lang w:val="vi"/>
        </w:rPr>
        <w:t xml:space="preserve"> …</w:t>
      </w:r>
      <w:r w:rsidR="00D62BD3" w:rsidRPr="00D62BD3">
        <w:rPr>
          <w:i/>
          <w:lang w:val="vi"/>
        </w:rPr>
        <w:t xml:space="preserve"> </w:t>
      </w:r>
      <w:r w:rsidRPr="00D525A0">
        <w:rPr>
          <w:i/>
          <w:lang w:val="vi-VN"/>
        </w:rPr>
        <w:t>tháng</w:t>
      </w:r>
      <w:r w:rsidR="00D62BD3" w:rsidRPr="008D0E20">
        <w:rPr>
          <w:i/>
          <w:lang w:val="vi"/>
        </w:rPr>
        <w:t>…</w:t>
      </w:r>
      <w:r w:rsidR="00D62BD3" w:rsidRPr="00D62BD3">
        <w:rPr>
          <w:i/>
          <w:lang w:val="vi"/>
        </w:rPr>
        <w:t xml:space="preserve"> </w:t>
      </w:r>
      <w:r w:rsidRPr="00D525A0">
        <w:rPr>
          <w:i/>
          <w:lang w:val="vi-VN"/>
        </w:rPr>
        <w:t>năm 202</w:t>
      </w:r>
      <w:r w:rsidR="00D525A0" w:rsidRPr="008D0E20">
        <w:rPr>
          <w:i/>
          <w:lang w:val="vi"/>
        </w:rPr>
        <w:t>4</w:t>
      </w:r>
    </w:p>
    <w:p w14:paraId="6C90EB57" w14:textId="77777777" w:rsidR="00980A7D" w:rsidRDefault="00980A7D" w:rsidP="00050FBD">
      <w:pPr>
        <w:pStyle w:val="BodyText"/>
        <w:ind w:left="5396"/>
      </w:pPr>
      <w:r>
        <w:t>Sinh viên thực hiện</w:t>
      </w:r>
    </w:p>
    <w:p w14:paraId="0EA14B70" w14:textId="77777777" w:rsidR="00980A7D" w:rsidRDefault="00980A7D" w:rsidP="00050FBD">
      <w:pPr>
        <w:pStyle w:val="BodyText"/>
        <w:ind w:left="5396"/>
      </w:pPr>
    </w:p>
    <w:p w14:paraId="5CD7D1A4" w14:textId="77777777" w:rsidR="00980A7D" w:rsidRDefault="00980A7D" w:rsidP="00050FBD">
      <w:pPr>
        <w:pStyle w:val="BodyText"/>
        <w:ind w:left="5396"/>
      </w:pPr>
    </w:p>
    <w:p w14:paraId="7E5897E7" w14:textId="0F0D5694" w:rsidR="00D62BD3" w:rsidRPr="00E63AF0" w:rsidRDefault="00D62BD3" w:rsidP="00D62BD3">
      <w:pPr>
        <w:pStyle w:val="BodyText"/>
        <w:ind w:left="5396"/>
      </w:pPr>
      <w:r w:rsidRPr="007F0834">
        <w:t xml:space="preserve">   </w:t>
      </w:r>
      <w:r w:rsidRPr="00E63AF0">
        <w:t>Trần Thái Hưng</w:t>
      </w:r>
    </w:p>
    <w:p w14:paraId="313E9A0D" w14:textId="77777777" w:rsidR="00AF4014" w:rsidRPr="008D0E20" w:rsidRDefault="00AF4014" w:rsidP="00980A7D">
      <w:pPr>
        <w:spacing w:before="120" w:after="120"/>
        <w:rPr>
          <w:b/>
          <w:sz w:val="32"/>
          <w:szCs w:val="32"/>
          <w:lang w:val="vi"/>
        </w:rPr>
      </w:pPr>
    </w:p>
    <w:p w14:paraId="49A8B040" w14:textId="77777777" w:rsidR="00AF4014" w:rsidRPr="008D0E20" w:rsidRDefault="00AF4014" w:rsidP="00AF4014">
      <w:pPr>
        <w:rPr>
          <w:b/>
          <w:sz w:val="32"/>
          <w:szCs w:val="32"/>
          <w:lang w:val="vi"/>
        </w:rPr>
      </w:pPr>
    </w:p>
    <w:p w14:paraId="677E64AF" w14:textId="77777777" w:rsidR="00AF4014" w:rsidRPr="008D0E20" w:rsidRDefault="00AF4014" w:rsidP="00AF4014">
      <w:pPr>
        <w:rPr>
          <w:b/>
          <w:sz w:val="32"/>
          <w:szCs w:val="32"/>
          <w:lang w:val="vi"/>
        </w:rPr>
      </w:pPr>
    </w:p>
    <w:p w14:paraId="76E97AD1" w14:textId="77777777" w:rsidR="00AF4014" w:rsidRPr="008D0E20" w:rsidRDefault="00AF4014" w:rsidP="00AF4014">
      <w:pPr>
        <w:spacing w:after="160" w:line="259" w:lineRule="auto"/>
        <w:rPr>
          <w:b/>
          <w:sz w:val="28"/>
          <w:szCs w:val="28"/>
          <w:lang w:val="vi"/>
        </w:rPr>
      </w:pPr>
      <w:r w:rsidRPr="008D0E20">
        <w:rPr>
          <w:lang w:val="vi"/>
        </w:rPr>
        <w:br w:type="page"/>
      </w:r>
    </w:p>
    <w:p w14:paraId="4222A056" w14:textId="77777777" w:rsidR="00283F99" w:rsidRPr="00C14811" w:rsidRDefault="00283F99" w:rsidP="00B326B0">
      <w:pPr>
        <w:spacing w:line="240" w:lineRule="auto"/>
        <w:jc w:val="center"/>
        <w:rPr>
          <w:b/>
          <w:sz w:val="28"/>
          <w:szCs w:val="28"/>
          <w:lang w:val="vi-VN"/>
        </w:rPr>
      </w:pPr>
      <w:r w:rsidRPr="00C14811">
        <w:rPr>
          <w:b/>
          <w:sz w:val="28"/>
          <w:szCs w:val="28"/>
          <w:lang w:val="vi-VN"/>
        </w:rPr>
        <w:lastRenderedPageBreak/>
        <w:t xml:space="preserve">NHẬN XÉT </w:t>
      </w:r>
    </w:p>
    <w:p w14:paraId="456DD3A4" w14:textId="77777777" w:rsidR="00283F99" w:rsidRPr="00C14811" w:rsidRDefault="00283F99" w:rsidP="00B326B0">
      <w:pPr>
        <w:spacing w:line="240" w:lineRule="auto"/>
        <w:jc w:val="center"/>
        <w:rPr>
          <w:b/>
          <w:sz w:val="28"/>
          <w:szCs w:val="28"/>
          <w:lang w:val="vi-VN"/>
        </w:rPr>
      </w:pPr>
      <w:r w:rsidRPr="00C14811">
        <w:rPr>
          <w:b/>
          <w:sz w:val="28"/>
          <w:szCs w:val="28"/>
          <w:lang w:val="vi-VN"/>
        </w:rPr>
        <w:t>(Của giảng viên hướng dẫn trong đồ án, khoá luận của sinh viên)</w:t>
      </w:r>
    </w:p>
    <w:p w14:paraId="215D1C10" w14:textId="77777777" w:rsidR="00283F99" w:rsidRPr="00C14811" w:rsidRDefault="00283F99" w:rsidP="00B326B0">
      <w:pPr>
        <w:spacing w:line="240" w:lineRule="auto"/>
        <w:jc w:val="center"/>
        <w:rPr>
          <w:sz w:val="28"/>
          <w:szCs w:val="28"/>
          <w:lang w:val="vi-VN"/>
        </w:rPr>
      </w:pPr>
    </w:p>
    <w:p w14:paraId="157B8933" w14:textId="77777777" w:rsidR="00283F99" w:rsidRPr="004222D0" w:rsidRDefault="00283F99" w:rsidP="00B326B0">
      <w:pPr>
        <w:spacing w:line="300" w:lineRule="auto"/>
        <w:jc w:val="both"/>
        <w:rPr>
          <w:bCs/>
          <w:lang w:val="vi-VN"/>
        </w:rPr>
      </w:pPr>
      <w:r w:rsidRPr="004222D0">
        <w:rPr>
          <w:bCs/>
          <w:lang w:val="vi-VN"/>
        </w:rPr>
        <w:t>………………………………………………………………………………………………………………………………………………………………………………………………………………………………………………………………………………………………………………………………………………………………………………………………………………………………………………………………………………………………………………………………………………………………………………………………………………………………………………………………………………………………………………………………………………………………………………………………………………………………………………………………………………………………………………………………………………………………………………………………………………………………………………………………………………………………………………………………………………………………………………………………………………………………………………………………………………………………………………………………………………………………………………………………………………………………………………………………………………………………………………………………………………………………………………………………………………………………………………………………………………………………………………………………………………………………………………………………………………………………………………………………………………………………………………………………………………………………………………………………………………………………………………………………………………………………………………………………………………………………………………………………………………………………………………………………………………………………………………………………………………………………………………………………………………………………………………………………………………………………………………………………………………</w:t>
      </w:r>
    </w:p>
    <w:p w14:paraId="02DFC4BD" w14:textId="77777777" w:rsidR="00283F99" w:rsidRPr="00283F99" w:rsidRDefault="00283F99" w:rsidP="00B326B0">
      <w:pPr>
        <w:spacing w:line="240" w:lineRule="auto"/>
        <w:jc w:val="center"/>
        <w:rPr>
          <w:b/>
          <w:lang w:val="vi-VN"/>
        </w:rPr>
      </w:pPr>
    </w:p>
    <w:p w14:paraId="5D8B2E5F" w14:textId="77777777" w:rsidR="00283F99" w:rsidRPr="00283F99" w:rsidRDefault="00283F99" w:rsidP="00B326B0">
      <w:pPr>
        <w:spacing w:line="240" w:lineRule="auto"/>
        <w:jc w:val="right"/>
        <w:rPr>
          <w:b/>
          <w:lang w:val="vi-VN"/>
        </w:rPr>
      </w:pPr>
      <w:r w:rsidRPr="00283F99">
        <w:rPr>
          <w:b/>
          <w:lang w:val="vi-VN"/>
        </w:rPr>
        <w:t>Giảng viên hướng dẫn</w:t>
      </w:r>
    </w:p>
    <w:p w14:paraId="3F7ED6B2" w14:textId="77777777" w:rsidR="00283F99" w:rsidRPr="00283F99" w:rsidRDefault="00283F99" w:rsidP="00B326B0">
      <w:pPr>
        <w:spacing w:line="240" w:lineRule="auto"/>
        <w:ind w:left="5760" w:firstLine="720"/>
        <w:jc w:val="center"/>
        <w:rPr>
          <w:lang w:val="vi-VN"/>
        </w:rPr>
      </w:pPr>
      <w:r w:rsidRPr="00283F99">
        <w:rPr>
          <w:lang w:val="vi-VN"/>
        </w:rPr>
        <w:t>(ký và ghi rõ họ tên)</w:t>
      </w:r>
    </w:p>
    <w:p w14:paraId="06E8C8EB" w14:textId="77777777" w:rsidR="00EE68BB" w:rsidRPr="00283F99" w:rsidRDefault="00EE68BB" w:rsidP="00B326B0">
      <w:pPr>
        <w:spacing w:line="240" w:lineRule="auto"/>
        <w:jc w:val="right"/>
        <w:rPr>
          <w:lang w:val="vi-VN"/>
        </w:rPr>
      </w:pPr>
    </w:p>
    <w:p w14:paraId="2B708463" w14:textId="77777777" w:rsidR="00EE68BB" w:rsidRPr="00EE68BB" w:rsidRDefault="00EE68BB" w:rsidP="00B326B0">
      <w:pPr>
        <w:spacing w:after="160" w:line="240" w:lineRule="auto"/>
        <w:rPr>
          <w:b/>
          <w:sz w:val="28"/>
          <w:szCs w:val="28"/>
          <w:lang w:val="vi"/>
        </w:rPr>
      </w:pPr>
    </w:p>
    <w:p w14:paraId="16939977" w14:textId="77777777" w:rsidR="00EE68BB" w:rsidRPr="00EE68BB" w:rsidRDefault="00EE68BB" w:rsidP="00B326B0">
      <w:pPr>
        <w:spacing w:after="160" w:line="240" w:lineRule="auto"/>
        <w:rPr>
          <w:b/>
          <w:sz w:val="28"/>
          <w:szCs w:val="28"/>
          <w:lang w:val="vi"/>
        </w:rPr>
      </w:pPr>
    </w:p>
    <w:p w14:paraId="3773395B" w14:textId="77777777" w:rsidR="00EE68BB" w:rsidRPr="00EE68BB" w:rsidRDefault="00EE68BB" w:rsidP="00B326B0">
      <w:pPr>
        <w:spacing w:line="240" w:lineRule="auto"/>
        <w:jc w:val="center"/>
        <w:rPr>
          <w:b/>
          <w:sz w:val="28"/>
          <w:szCs w:val="28"/>
          <w:lang w:val="vi"/>
        </w:rPr>
      </w:pPr>
    </w:p>
    <w:p w14:paraId="5A6C2AB4" w14:textId="77777777" w:rsidR="00EE68BB" w:rsidRPr="00EE68BB" w:rsidRDefault="00EE68BB" w:rsidP="00283F99">
      <w:pPr>
        <w:spacing w:after="160" w:line="276" w:lineRule="auto"/>
        <w:rPr>
          <w:b/>
          <w:sz w:val="28"/>
          <w:szCs w:val="28"/>
          <w:lang w:val="vi"/>
        </w:rPr>
      </w:pPr>
      <w:r w:rsidRPr="00EE68BB">
        <w:rPr>
          <w:b/>
          <w:sz w:val="28"/>
          <w:szCs w:val="28"/>
          <w:lang w:val="vi"/>
        </w:rPr>
        <w:br w:type="page"/>
      </w:r>
    </w:p>
    <w:p w14:paraId="02AF22A5" w14:textId="77777777" w:rsidR="00EE68BB" w:rsidRPr="00EE68BB" w:rsidRDefault="00EE68BB" w:rsidP="00B326B0">
      <w:pPr>
        <w:spacing w:line="240" w:lineRule="auto"/>
        <w:jc w:val="both"/>
        <w:rPr>
          <w:lang w:val="vi"/>
        </w:rPr>
      </w:pPr>
    </w:p>
    <w:p w14:paraId="13D0D2F6" w14:textId="77777777" w:rsidR="00EE68BB" w:rsidRPr="00EE68BB" w:rsidRDefault="00EE68BB" w:rsidP="00B326B0">
      <w:pPr>
        <w:tabs>
          <w:tab w:val="center" w:pos="2160"/>
          <w:tab w:val="center" w:pos="7020"/>
        </w:tabs>
        <w:spacing w:line="240" w:lineRule="auto"/>
        <w:rPr>
          <w:sz w:val="22"/>
          <w:szCs w:val="22"/>
          <w:lang w:val="vi"/>
        </w:rPr>
      </w:pPr>
      <w:r w:rsidRPr="00EE68BB">
        <w:rPr>
          <w:sz w:val="22"/>
          <w:szCs w:val="22"/>
          <w:lang w:val="vi"/>
        </w:rPr>
        <w:tab/>
        <w:t>UBND TỈNH TRÀ VINH</w:t>
      </w:r>
      <w:r w:rsidRPr="00EE68BB">
        <w:rPr>
          <w:sz w:val="22"/>
          <w:szCs w:val="22"/>
          <w:lang w:val="vi"/>
        </w:rPr>
        <w:tab/>
      </w:r>
      <w:r w:rsidRPr="00EE68BB">
        <w:rPr>
          <w:b/>
          <w:sz w:val="22"/>
          <w:szCs w:val="22"/>
          <w:lang w:val="vi"/>
        </w:rPr>
        <w:t>CỘNG HOÀ XÃ HỘI CHỦ NGHĨA VIỆT NAM</w:t>
      </w:r>
    </w:p>
    <w:p w14:paraId="4D39D1A1" w14:textId="77777777" w:rsidR="00EE68BB" w:rsidRPr="00EE68BB" w:rsidRDefault="00EE68BB" w:rsidP="00B326B0">
      <w:pPr>
        <w:tabs>
          <w:tab w:val="center" w:pos="7020"/>
        </w:tabs>
        <w:spacing w:line="240" w:lineRule="auto"/>
        <w:rPr>
          <w:b/>
          <w:sz w:val="22"/>
          <w:szCs w:val="22"/>
          <w:lang w:val="vi"/>
        </w:rPr>
      </w:pPr>
      <w:r w:rsidRPr="00EE68BB">
        <w:rPr>
          <w:sz w:val="22"/>
          <w:szCs w:val="22"/>
          <w:lang w:val="vi"/>
        </w:rPr>
        <w:t xml:space="preserve">           </w:t>
      </w:r>
      <w:r w:rsidRPr="00EE68BB">
        <w:rPr>
          <w:b/>
          <w:sz w:val="22"/>
          <w:szCs w:val="22"/>
          <w:lang w:val="vi"/>
        </w:rPr>
        <w:t xml:space="preserve">TRƯỜNG ĐẠI HỌC TRÀ VINH   </w:t>
      </w:r>
      <w:r w:rsidRPr="00EE68BB">
        <w:rPr>
          <w:b/>
          <w:sz w:val="22"/>
          <w:szCs w:val="22"/>
          <w:lang w:val="vi"/>
        </w:rPr>
        <w:tab/>
        <w:t>Độc lập – Tự do – Hạnh Phúc</w:t>
      </w:r>
    </w:p>
    <w:p w14:paraId="3E2BE90D" w14:textId="77777777" w:rsidR="00EE68BB" w:rsidRPr="00EE68BB" w:rsidRDefault="00EE68BB" w:rsidP="00B326B0">
      <w:pPr>
        <w:tabs>
          <w:tab w:val="center" w:pos="2160"/>
        </w:tabs>
        <w:spacing w:line="240" w:lineRule="auto"/>
        <w:rPr>
          <w:szCs w:val="26"/>
          <w:lang w:val="vi"/>
        </w:rPr>
      </w:pPr>
      <w:r>
        <w:rPr>
          <w:noProof/>
          <w:szCs w:val="26"/>
        </w:rPr>
        <mc:AlternateContent>
          <mc:Choice Requires="wps">
            <w:drawing>
              <wp:anchor distT="0" distB="0" distL="0" distR="0" simplePos="0" relativeHeight="251711488" behindDoc="0" locked="0" layoutInCell="1" allowOverlap="1" wp14:anchorId="4DA00B9A" wp14:editId="0FE9F255">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C20F50" id="Straight Connector 49" o:spid="_x0000_s1026" style="position:absolute;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712512" behindDoc="0" locked="0" layoutInCell="1" allowOverlap="1" wp14:anchorId="1D026320" wp14:editId="7FA17799">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EF5D1E" id="Straight Connector 48" o:spid="_x0000_s1026" style="position:absolute;z-index:251712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EE68BB">
        <w:rPr>
          <w:b/>
          <w:sz w:val="22"/>
          <w:szCs w:val="22"/>
          <w:lang w:val="vi"/>
        </w:rPr>
        <w:tab/>
      </w:r>
    </w:p>
    <w:p w14:paraId="35987037" w14:textId="77777777" w:rsidR="00EE68BB" w:rsidRPr="00EE68BB" w:rsidRDefault="00EE68BB" w:rsidP="00B326B0">
      <w:pPr>
        <w:tabs>
          <w:tab w:val="left" w:pos="2340"/>
        </w:tabs>
        <w:spacing w:line="240" w:lineRule="auto"/>
        <w:jc w:val="center"/>
        <w:rPr>
          <w:b/>
          <w:sz w:val="32"/>
          <w:szCs w:val="32"/>
          <w:lang w:val="vi" w:eastAsia="zh-CN"/>
        </w:rPr>
      </w:pPr>
      <w:r w:rsidRPr="00EE68BB">
        <w:rPr>
          <w:b/>
          <w:sz w:val="32"/>
          <w:szCs w:val="32"/>
          <w:lang w:val="vi"/>
        </w:rPr>
        <w:t>BẢN NHẬN XÉT ĐỒ ÁN, KHÓA LUẬN TỐT NGHIỆP</w:t>
      </w:r>
    </w:p>
    <w:p w14:paraId="3415B550" w14:textId="77777777" w:rsidR="00EE68BB" w:rsidRPr="00EE68BB" w:rsidRDefault="00EE68BB" w:rsidP="00B326B0">
      <w:pPr>
        <w:tabs>
          <w:tab w:val="left" w:pos="2340"/>
        </w:tabs>
        <w:spacing w:line="240" w:lineRule="auto"/>
        <w:jc w:val="center"/>
        <w:rPr>
          <w:i/>
          <w:sz w:val="32"/>
          <w:szCs w:val="32"/>
          <w:lang w:val="vi" w:eastAsia="zh-CN"/>
        </w:rPr>
      </w:pPr>
      <w:r w:rsidRPr="00EE68BB">
        <w:rPr>
          <w:i/>
          <w:lang w:val="vi"/>
        </w:rPr>
        <w:t>(Của giảng viên hướng dẫn)</w:t>
      </w:r>
    </w:p>
    <w:p w14:paraId="3FD994E8" w14:textId="77777777" w:rsidR="00EE68BB" w:rsidRPr="00EE68BB" w:rsidRDefault="00EE68BB" w:rsidP="00B326B0">
      <w:pPr>
        <w:tabs>
          <w:tab w:val="left" w:pos="2340"/>
        </w:tabs>
        <w:spacing w:line="240" w:lineRule="auto"/>
        <w:rPr>
          <w:b/>
          <w:sz w:val="32"/>
          <w:szCs w:val="32"/>
          <w:lang w:val="vi" w:eastAsia="zh-CN"/>
        </w:rPr>
      </w:pPr>
    </w:p>
    <w:p w14:paraId="19324FC4" w14:textId="77777777" w:rsidR="00EE68BB" w:rsidRPr="00EE68BB" w:rsidRDefault="00EE68BB" w:rsidP="00B326B0">
      <w:pPr>
        <w:tabs>
          <w:tab w:val="left" w:pos="2340"/>
        </w:tabs>
        <w:spacing w:line="240" w:lineRule="auto"/>
        <w:rPr>
          <w:szCs w:val="26"/>
          <w:lang w:val="vi"/>
        </w:rPr>
      </w:pPr>
    </w:p>
    <w:p w14:paraId="3A2AD09E"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 xml:space="preserve">Họ và tên sinh viên: </w:t>
      </w:r>
      <w:r w:rsidRPr="00EE68BB">
        <w:rPr>
          <w:szCs w:val="26"/>
          <w:lang w:val="vi"/>
        </w:rPr>
        <w:tab/>
        <w:t xml:space="preserve">MSSV: </w:t>
      </w:r>
      <w:r w:rsidRPr="00EE68BB">
        <w:rPr>
          <w:szCs w:val="26"/>
          <w:lang w:val="vi"/>
        </w:rPr>
        <w:tab/>
      </w:r>
    </w:p>
    <w:p w14:paraId="17922301"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Ngành:</w:t>
      </w:r>
      <w:r w:rsidRPr="00EE68BB">
        <w:rPr>
          <w:szCs w:val="26"/>
          <w:lang w:val="vi"/>
        </w:rPr>
        <w:tab/>
        <w:t xml:space="preserve">Khóa: </w:t>
      </w:r>
      <w:r w:rsidRPr="00EE68BB">
        <w:rPr>
          <w:szCs w:val="26"/>
          <w:lang w:val="vi"/>
        </w:rPr>
        <w:tab/>
      </w:r>
    </w:p>
    <w:p w14:paraId="5C559C87" w14:textId="77777777" w:rsidR="00EE68BB" w:rsidRPr="00EE68BB" w:rsidRDefault="00EE68BB" w:rsidP="00B326B0">
      <w:pPr>
        <w:tabs>
          <w:tab w:val="right" w:leader="dot" w:pos="9360"/>
        </w:tabs>
        <w:spacing w:line="300" w:lineRule="auto"/>
        <w:rPr>
          <w:szCs w:val="26"/>
          <w:lang w:val="vi"/>
        </w:rPr>
      </w:pPr>
      <w:r w:rsidRPr="00EE68BB">
        <w:rPr>
          <w:szCs w:val="26"/>
          <w:lang w:val="vi"/>
        </w:rPr>
        <w:t>Tên đề tài:</w:t>
      </w:r>
      <w:r w:rsidRPr="00EE68BB">
        <w:rPr>
          <w:szCs w:val="26"/>
          <w:lang w:val="vi"/>
        </w:rPr>
        <w:tab/>
      </w:r>
    </w:p>
    <w:p w14:paraId="5B62C59A" w14:textId="77777777" w:rsidR="00EE68BB" w:rsidRPr="00EE68BB" w:rsidRDefault="00EE68BB" w:rsidP="00B326B0">
      <w:pPr>
        <w:tabs>
          <w:tab w:val="right" w:leader="dot" w:pos="9360"/>
        </w:tabs>
        <w:spacing w:line="300" w:lineRule="auto"/>
        <w:rPr>
          <w:szCs w:val="26"/>
          <w:lang w:val="vi"/>
        </w:rPr>
      </w:pPr>
      <w:r w:rsidRPr="00EE68BB">
        <w:rPr>
          <w:szCs w:val="26"/>
          <w:lang w:val="vi"/>
        </w:rPr>
        <w:tab/>
      </w:r>
    </w:p>
    <w:p w14:paraId="7743879F" w14:textId="77777777" w:rsidR="00EE68BB" w:rsidRPr="00EE68BB" w:rsidRDefault="00EE68BB" w:rsidP="00B326B0">
      <w:pPr>
        <w:tabs>
          <w:tab w:val="right" w:leader="dot" w:pos="9360"/>
        </w:tabs>
        <w:spacing w:line="300" w:lineRule="auto"/>
        <w:rPr>
          <w:szCs w:val="26"/>
          <w:lang w:val="vi"/>
        </w:rPr>
      </w:pPr>
      <w:r w:rsidRPr="00EE68BB">
        <w:rPr>
          <w:szCs w:val="26"/>
          <w:lang w:val="vi"/>
        </w:rPr>
        <w:tab/>
      </w:r>
    </w:p>
    <w:p w14:paraId="74B6E76E" w14:textId="2C554A68" w:rsidR="00EE68BB" w:rsidRPr="00EE68BB" w:rsidRDefault="00EE68BB" w:rsidP="00B326B0">
      <w:pPr>
        <w:tabs>
          <w:tab w:val="right" w:leader="dot" w:pos="9360"/>
        </w:tabs>
        <w:spacing w:line="300" w:lineRule="auto"/>
        <w:rPr>
          <w:szCs w:val="26"/>
          <w:lang w:val="vi" w:eastAsia="zh-CN"/>
        </w:rPr>
      </w:pPr>
      <w:r w:rsidRPr="00EE68BB">
        <w:rPr>
          <w:szCs w:val="26"/>
          <w:lang w:val="vi"/>
        </w:rPr>
        <w:t xml:space="preserve">Họ và tên </w:t>
      </w:r>
      <w:r w:rsidR="002965B8">
        <w:rPr>
          <w:szCs w:val="26"/>
          <w:lang w:val="vi"/>
        </w:rPr>
        <w:t>Giảng viên</w:t>
      </w:r>
      <w:r w:rsidRPr="00EE68BB">
        <w:rPr>
          <w:szCs w:val="26"/>
          <w:lang w:val="vi"/>
        </w:rPr>
        <w:t xml:space="preserve"> hướng dẫn:</w:t>
      </w:r>
      <w:r w:rsidRPr="00EE68BB">
        <w:rPr>
          <w:szCs w:val="26"/>
          <w:lang w:val="vi"/>
        </w:rPr>
        <w:tab/>
      </w:r>
    </w:p>
    <w:p w14:paraId="27D94CCA"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 xml:space="preserve">Chức danh:  </w:t>
      </w:r>
      <w:r w:rsidRPr="00EE68BB">
        <w:rPr>
          <w:szCs w:val="26"/>
          <w:lang w:val="vi"/>
        </w:rPr>
        <w:tab/>
        <w:t xml:space="preserve">Học vị: </w:t>
      </w:r>
      <w:r w:rsidRPr="00EE68BB">
        <w:rPr>
          <w:szCs w:val="26"/>
          <w:lang w:val="vi"/>
        </w:rPr>
        <w:tab/>
      </w:r>
    </w:p>
    <w:p w14:paraId="5663B587" w14:textId="77777777" w:rsidR="00EE68BB" w:rsidRPr="00EE68BB" w:rsidRDefault="00EE68BB" w:rsidP="00B326B0">
      <w:pPr>
        <w:tabs>
          <w:tab w:val="right" w:leader="dot" w:pos="9360"/>
        </w:tabs>
        <w:spacing w:line="300" w:lineRule="auto"/>
        <w:jc w:val="center"/>
        <w:rPr>
          <w:b/>
          <w:szCs w:val="26"/>
          <w:lang w:val="vi"/>
        </w:rPr>
      </w:pPr>
      <w:r w:rsidRPr="00EE68BB">
        <w:rPr>
          <w:b/>
          <w:szCs w:val="26"/>
          <w:lang w:val="vi"/>
        </w:rPr>
        <w:t>NHẬN XÉT</w:t>
      </w:r>
    </w:p>
    <w:p w14:paraId="4A37D535" w14:textId="77777777" w:rsidR="00EE68BB" w:rsidRDefault="00EE68BB" w:rsidP="00F13DAF">
      <w:pPr>
        <w:numPr>
          <w:ilvl w:val="0"/>
          <w:numId w:val="4"/>
        </w:numPr>
        <w:tabs>
          <w:tab w:val="right" w:pos="2880"/>
          <w:tab w:val="right" w:leader="dot" w:pos="9360"/>
          <w:tab w:val="left" w:pos="9540"/>
        </w:tabs>
        <w:spacing w:line="300" w:lineRule="auto"/>
        <w:rPr>
          <w:szCs w:val="26"/>
        </w:rPr>
      </w:pPr>
      <w:r>
        <w:rPr>
          <w:szCs w:val="26"/>
        </w:rPr>
        <w:t>Nội dung đề tài:</w:t>
      </w:r>
    </w:p>
    <w:p w14:paraId="5AFB31F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1B79C4D"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BF4273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509047F5"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4A2574F2"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1A0433D2"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E44B2D7"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1C8DBAC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44206A9"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40629A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B77F416"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33DBA75E"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CB07D8B" w14:textId="77777777" w:rsidR="00EE68BB" w:rsidRDefault="00EE68BB" w:rsidP="00F13DAF">
      <w:pPr>
        <w:numPr>
          <w:ilvl w:val="0"/>
          <w:numId w:val="4"/>
        </w:numPr>
        <w:tabs>
          <w:tab w:val="left" w:pos="2340"/>
          <w:tab w:val="right" w:leader="dot" w:pos="9360"/>
        </w:tabs>
        <w:spacing w:line="300" w:lineRule="auto"/>
        <w:rPr>
          <w:szCs w:val="26"/>
        </w:rPr>
      </w:pPr>
      <w:r>
        <w:rPr>
          <w:szCs w:val="26"/>
        </w:rPr>
        <w:t>Ưu điểm:</w:t>
      </w:r>
    </w:p>
    <w:p w14:paraId="69CD0068" w14:textId="77777777" w:rsidR="00EE68BB" w:rsidRDefault="00EE68BB" w:rsidP="00F13DAF">
      <w:pPr>
        <w:tabs>
          <w:tab w:val="right" w:leader="dot" w:pos="9360"/>
        </w:tabs>
        <w:spacing w:line="300" w:lineRule="auto"/>
        <w:ind w:left="360"/>
        <w:rPr>
          <w:szCs w:val="26"/>
        </w:rPr>
      </w:pPr>
      <w:r>
        <w:rPr>
          <w:szCs w:val="26"/>
        </w:rPr>
        <w:tab/>
      </w:r>
    </w:p>
    <w:p w14:paraId="7895777C" w14:textId="77777777" w:rsidR="00EE68BB" w:rsidRDefault="00EE68BB" w:rsidP="00F13DAF">
      <w:pPr>
        <w:tabs>
          <w:tab w:val="right" w:leader="dot" w:pos="9360"/>
        </w:tabs>
        <w:spacing w:line="300" w:lineRule="auto"/>
        <w:ind w:left="360"/>
        <w:rPr>
          <w:szCs w:val="26"/>
        </w:rPr>
      </w:pPr>
      <w:r>
        <w:rPr>
          <w:szCs w:val="26"/>
        </w:rPr>
        <w:tab/>
      </w:r>
    </w:p>
    <w:p w14:paraId="1915CADB" w14:textId="77777777" w:rsidR="00EE68BB" w:rsidRDefault="00EE68BB" w:rsidP="00F13DAF">
      <w:pPr>
        <w:tabs>
          <w:tab w:val="right" w:leader="dot" w:pos="9360"/>
        </w:tabs>
        <w:spacing w:line="300" w:lineRule="auto"/>
        <w:ind w:left="360"/>
        <w:rPr>
          <w:szCs w:val="26"/>
        </w:rPr>
      </w:pPr>
      <w:r>
        <w:rPr>
          <w:szCs w:val="26"/>
        </w:rPr>
        <w:tab/>
      </w:r>
    </w:p>
    <w:p w14:paraId="7414024E" w14:textId="77777777" w:rsidR="00EE68BB" w:rsidRDefault="00EE68BB" w:rsidP="00F13DAF">
      <w:pPr>
        <w:tabs>
          <w:tab w:val="right" w:leader="dot" w:pos="9360"/>
        </w:tabs>
        <w:spacing w:line="300" w:lineRule="auto"/>
        <w:ind w:left="360"/>
        <w:rPr>
          <w:szCs w:val="26"/>
        </w:rPr>
      </w:pPr>
      <w:r>
        <w:rPr>
          <w:szCs w:val="26"/>
        </w:rPr>
        <w:tab/>
      </w:r>
    </w:p>
    <w:p w14:paraId="3EA966DE" w14:textId="77777777" w:rsidR="00EE68BB" w:rsidRDefault="00EE68BB" w:rsidP="00F13DAF">
      <w:pPr>
        <w:numPr>
          <w:ilvl w:val="0"/>
          <w:numId w:val="4"/>
        </w:numPr>
        <w:tabs>
          <w:tab w:val="left" w:pos="2340"/>
          <w:tab w:val="right" w:leader="dot" w:pos="9360"/>
        </w:tabs>
        <w:spacing w:line="300" w:lineRule="auto"/>
        <w:rPr>
          <w:szCs w:val="26"/>
        </w:rPr>
      </w:pPr>
      <w:r>
        <w:rPr>
          <w:szCs w:val="26"/>
        </w:rPr>
        <w:t>Khuyết điểm:</w:t>
      </w:r>
    </w:p>
    <w:p w14:paraId="03DC284C" w14:textId="77777777" w:rsidR="00EE68BB" w:rsidRDefault="00EE68BB" w:rsidP="00F13DAF">
      <w:pPr>
        <w:tabs>
          <w:tab w:val="right" w:leader="dot" w:pos="9360"/>
        </w:tabs>
        <w:spacing w:line="300" w:lineRule="auto"/>
        <w:ind w:left="360"/>
        <w:rPr>
          <w:szCs w:val="26"/>
        </w:rPr>
      </w:pPr>
      <w:r>
        <w:rPr>
          <w:szCs w:val="26"/>
        </w:rPr>
        <w:tab/>
      </w:r>
    </w:p>
    <w:p w14:paraId="30029053" w14:textId="77777777" w:rsidR="00EE68BB" w:rsidRDefault="00EE68BB" w:rsidP="00F13DAF">
      <w:pPr>
        <w:tabs>
          <w:tab w:val="right" w:leader="dot" w:pos="9360"/>
        </w:tabs>
        <w:spacing w:line="300" w:lineRule="auto"/>
        <w:ind w:left="360"/>
        <w:rPr>
          <w:szCs w:val="26"/>
        </w:rPr>
      </w:pPr>
      <w:r>
        <w:rPr>
          <w:szCs w:val="26"/>
        </w:rPr>
        <w:tab/>
      </w:r>
    </w:p>
    <w:p w14:paraId="6D679A24" w14:textId="77777777" w:rsidR="00EE68BB" w:rsidRDefault="00EE68BB" w:rsidP="00F13DAF">
      <w:pPr>
        <w:tabs>
          <w:tab w:val="right" w:leader="dot" w:pos="9360"/>
        </w:tabs>
        <w:spacing w:line="300" w:lineRule="auto"/>
        <w:ind w:left="360"/>
        <w:rPr>
          <w:szCs w:val="26"/>
        </w:rPr>
      </w:pPr>
      <w:r>
        <w:rPr>
          <w:szCs w:val="26"/>
        </w:rPr>
        <w:tab/>
      </w:r>
    </w:p>
    <w:p w14:paraId="3A9136B0" w14:textId="77777777" w:rsidR="00EE68BB" w:rsidRDefault="00EE68BB" w:rsidP="00F13DAF">
      <w:pPr>
        <w:tabs>
          <w:tab w:val="right" w:leader="dot" w:pos="9360"/>
        </w:tabs>
        <w:spacing w:line="300" w:lineRule="auto"/>
        <w:ind w:left="360"/>
        <w:rPr>
          <w:szCs w:val="26"/>
        </w:rPr>
      </w:pPr>
      <w:r>
        <w:rPr>
          <w:szCs w:val="26"/>
        </w:rPr>
        <w:tab/>
      </w:r>
    </w:p>
    <w:p w14:paraId="6FEBCF15" w14:textId="77777777" w:rsidR="00EE68BB" w:rsidRDefault="00EE68BB" w:rsidP="00F13DAF">
      <w:pPr>
        <w:tabs>
          <w:tab w:val="right" w:leader="dot" w:pos="9360"/>
        </w:tabs>
        <w:spacing w:line="300" w:lineRule="auto"/>
        <w:ind w:left="360"/>
        <w:rPr>
          <w:szCs w:val="26"/>
        </w:rPr>
      </w:pPr>
      <w:r>
        <w:rPr>
          <w:szCs w:val="26"/>
        </w:rPr>
        <w:tab/>
      </w:r>
    </w:p>
    <w:p w14:paraId="44744DF7" w14:textId="77777777" w:rsidR="00EE68BB" w:rsidRDefault="00EE68BB" w:rsidP="00F13DAF">
      <w:pPr>
        <w:numPr>
          <w:ilvl w:val="0"/>
          <w:numId w:val="4"/>
        </w:numPr>
        <w:tabs>
          <w:tab w:val="left" w:pos="2340"/>
          <w:tab w:val="right" w:leader="dot" w:pos="9360"/>
        </w:tabs>
        <w:spacing w:line="300" w:lineRule="auto"/>
        <w:rPr>
          <w:szCs w:val="26"/>
        </w:rPr>
      </w:pPr>
      <w:r>
        <w:rPr>
          <w:szCs w:val="26"/>
        </w:rPr>
        <w:lastRenderedPageBreak/>
        <w:t>Điểm mới đề tài:</w:t>
      </w:r>
    </w:p>
    <w:p w14:paraId="3CDFE7F4" w14:textId="77777777" w:rsidR="00EE68BB" w:rsidRDefault="00EE68BB" w:rsidP="00F13DAF">
      <w:pPr>
        <w:tabs>
          <w:tab w:val="right" w:leader="dot" w:pos="9360"/>
        </w:tabs>
        <w:spacing w:line="300" w:lineRule="auto"/>
        <w:ind w:left="360"/>
        <w:rPr>
          <w:szCs w:val="26"/>
        </w:rPr>
      </w:pPr>
      <w:r>
        <w:rPr>
          <w:szCs w:val="26"/>
        </w:rPr>
        <w:tab/>
      </w:r>
    </w:p>
    <w:p w14:paraId="74D252B4" w14:textId="77777777" w:rsidR="00EE68BB" w:rsidRDefault="00EE68BB" w:rsidP="00F13DAF">
      <w:pPr>
        <w:tabs>
          <w:tab w:val="right" w:leader="dot" w:pos="9360"/>
        </w:tabs>
        <w:spacing w:line="300" w:lineRule="auto"/>
        <w:ind w:left="360"/>
        <w:rPr>
          <w:szCs w:val="26"/>
        </w:rPr>
      </w:pPr>
      <w:r>
        <w:rPr>
          <w:szCs w:val="26"/>
        </w:rPr>
        <w:tab/>
      </w:r>
    </w:p>
    <w:p w14:paraId="43BBC624" w14:textId="77777777" w:rsidR="00EE68BB" w:rsidRDefault="00EE68BB" w:rsidP="00F13DAF">
      <w:pPr>
        <w:tabs>
          <w:tab w:val="right" w:leader="dot" w:pos="9360"/>
        </w:tabs>
        <w:spacing w:line="300" w:lineRule="auto"/>
        <w:ind w:left="360"/>
        <w:rPr>
          <w:szCs w:val="26"/>
        </w:rPr>
      </w:pPr>
      <w:r>
        <w:rPr>
          <w:szCs w:val="26"/>
        </w:rPr>
        <w:tab/>
      </w:r>
    </w:p>
    <w:p w14:paraId="15AD2B92" w14:textId="77777777" w:rsidR="00EE68BB" w:rsidRDefault="00EE68BB" w:rsidP="00F13DAF">
      <w:pPr>
        <w:tabs>
          <w:tab w:val="right" w:leader="dot" w:pos="9360"/>
        </w:tabs>
        <w:spacing w:line="300" w:lineRule="auto"/>
        <w:ind w:left="360"/>
        <w:rPr>
          <w:szCs w:val="26"/>
        </w:rPr>
      </w:pPr>
      <w:r>
        <w:rPr>
          <w:szCs w:val="26"/>
        </w:rPr>
        <w:tab/>
      </w:r>
    </w:p>
    <w:p w14:paraId="2F6D475F" w14:textId="77777777" w:rsidR="00EE68BB" w:rsidRDefault="00EE68BB" w:rsidP="00F13DAF">
      <w:pPr>
        <w:tabs>
          <w:tab w:val="right" w:leader="dot" w:pos="9360"/>
        </w:tabs>
        <w:spacing w:line="300" w:lineRule="auto"/>
        <w:ind w:left="360"/>
        <w:rPr>
          <w:szCs w:val="26"/>
        </w:rPr>
      </w:pPr>
      <w:r>
        <w:rPr>
          <w:szCs w:val="26"/>
        </w:rPr>
        <w:tab/>
      </w:r>
    </w:p>
    <w:p w14:paraId="0E57DE5B" w14:textId="77777777" w:rsidR="00EE68BB" w:rsidRDefault="00EE68BB" w:rsidP="00F13DAF">
      <w:pPr>
        <w:numPr>
          <w:ilvl w:val="0"/>
          <w:numId w:val="4"/>
        </w:numPr>
        <w:tabs>
          <w:tab w:val="left" w:pos="2340"/>
          <w:tab w:val="right" w:leader="dot" w:pos="9360"/>
        </w:tabs>
        <w:spacing w:line="300" w:lineRule="auto"/>
        <w:rPr>
          <w:szCs w:val="26"/>
        </w:rPr>
      </w:pPr>
      <w:r>
        <w:rPr>
          <w:szCs w:val="26"/>
        </w:rPr>
        <w:t>Giá trị thực trên đề tài:</w:t>
      </w:r>
    </w:p>
    <w:p w14:paraId="5BFA108A"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35962EA"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37346A4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0DCD869"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6367391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A052403"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2432A9C"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65C659E4" w14:textId="77777777" w:rsidR="00EE68BB" w:rsidRDefault="00EE68BB" w:rsidP="00F13DAF">
      <w:pPr>
        <w:tabs>
          <w:tab w:val="left" w:pos="2340"/>
          <w:tab w:val="right" w:leader="dot" w:pos="9360"/>
        </w:tabs>
        <w:spacing w:line="300" w:lineRule="auto"/>
        <w:ind w:left="357"/>
        <w:rPr>
          <w:szCs w:val="26"/>
        </w:rPr>
      </w:pPr>
      <w:r>
        <w:rPr>
          <w:szCs w:val="26"/>
        </w:rPr>
        <w:t>7. Đề nghị sửa chữa bổ sung:</w:t>
      </w:r>
    </w:p>
    <w:p w14:paraId="05737B04"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A43043F"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806BCC7"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7584FA9A"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98EDDC2"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48DE2009"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C7FDAD4"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1FFABD87" w14:textId="77777777" w:rsidR="00EE68BB" w:rsidRDefault="00EE68BB" w:rsidP="00F13DAF">
      <w:pPr>
        <w:tabs>
          <w:tab w:val="left" w:pos="2340"/>
          <w:tab w:val="right" w:leader="dot" w:pos="9360"/>
        </w:tabs>
        <w:spacing w:line="300" w:lineRule="auto"/>
        <w:ind w:left="357"/>
        <w:rPr>
          <w:szCs w:val="26"/>
        </w:rPr>
      </w:pPr>
      <w:r>
        <w:rPr>
          <w:szCs w:val="26"/>
        </w:rPr>
        <w:t>8. Đánh giá:</w:t>
      </w:r>
    </w:p>
    <w:p w14:paraId="71459498"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15628009"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7ED693A3"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8EAC12A"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1011FEE" w14:textId="77777777" w:rsidR="00EE68BB" w:rsidRDefault="00EE68BB" w:rsidP="00F13DAF">
      <w:pPr>
        <w:tabs>
          <w:tab w:val="center" w:pos="6840"/>
        </w:tabs>
        <w:spacing w:before="240" w:line="240" w:lineRule="auto"/>
        <w:ind w:left="357"/>
        <w:rPr>
          <w:szCs w:val="26"/>
        </w:rPr>
      </w:pPr>
      <w:r>
        <w:rPr>
          <w:szCs w:val="26"/>
        </w:rPr>
        <w:tab/>
        <w:t>Trà Vinh</w:t>
      </w:r>
      <w:r>
        <w:rPr>
          <w:i/>
          <w:szCs w:val="26"/>
        </w:rPr>
        <w:t>, ngày …… tháng …… năm 2024</w:t>
      </w:r>
    </w:p>
    <w:p w14:paraId="1332C5BB" w14:textId="77777777" w:rsidR="00EE68BB" w:rsidRDefault="00EE68BB" w:rsidP="00F13DAF">
      <w:pPr>
        <w:tabs>
          <w:tab w:val="center" w:pos="6840"/>
        </w:tabs>
        <w:spacing w:line="240" w:lineRule="auto"/>
        <w:ind w:left="360"/>
        <w:rPr>
          <w:szCs w:val="26"/>
        </w:rPr>
      </w:pPr>
      <w:r>
        <w:rPr>
          <w:szCs w:val="26"/>
        </w:rPr>
        <w:tab/>
        <w:t xml:space="preserve">Giảng viên hướng dẫn </w:t>
      </w:r>
    </w:p>
    <w:p w14:paraId="1DD8495D" w14:textId="77777777" w:rsidR="00EE68BB" w:rsidRDefault="00EE68BB" w:rsidP="00F13DAF">
      <w:pPr>
        <w:tabs>
          <w:tab w:val="center" w:pos="6840"/>
        </w:tabs>
        <w:spacing w:line="240" w:lineRule="auto"/>
        <w:ind w:left="360"/>
        <w:rPr>
          <w:szCs w:val="26"/>
        </w:rPr>
      </w:pPr>
      <w:r>
        <w:rPr>
          <w:szCs w:val="26"/>
        </w:rPr>
        <w:tab/>
      </w:r>
      <w:r>
        <w:rPr>
          <w:i/>
          <w:szCs w:val="26"/>
        </w:rPr>
        <w:t>(Ký &amp; ghi rõ họ tên)</w:t>
      </w:r>
    </w:p>
    <w:p w14:paraId="0D8331A1" w14:textId="77777777" w:rsidR="00EE68BB" w:rsidRDefault="00EE68BB" w:rsidP="00F13DAF">
      <w:pPr>
        <w:spacing w:line="240" w:lineRule="auto"/>
        <w:jc w:val="center"/>
        <w:rPr>
          <w:b/>
          <w:i/>
        </w:rPr>
      </w:pPr>
      <w:r>
        <w:rPr>
          <w:b/>
          <w:i/>
        </w:rPr>
        <w:t xml:space="preserve">          </w:t>
      </w:r>
    </w:p>
    <w:p w14:paraId="7D13B3D8" w14:textId="77777777" w:rsidR="00EE68BB" w:rsidRDefault="00EE68BB" w:rsidP="00283F99">
      <w:pPr>
        <w:spacing w:after="160" w:line="276" w:lineRule="auto"/>
        <w:rPr>
          <w:b/>
          <w:i/>
        </w:rPr>
      </w:pPr>
      <w:r>
        <w:rPr>
          <w:b/>
          <w:i/>
        </w:rPr>
        <w:br w:type="page"/>
      </w:r>
    </w:p>
    <w:p w14:paraId="77E754CF" w14:textId="77777777" w:rsidR="00EE68BB" w:rsidRDefault="00EE68BB" w:rsidP="00F13DAF">
      <w:pPr>
        <w:spacing w:line="240" w:lineRule="auto"/>
        <w:ind w:left="720"/>
        <w:jc w:val="center"/>
        <w:rPr>
          <w:b/>
          <w:sz w:val="28"/>
          <w:szCs w:val="28"/>
        </w:rPr>
      </w:pPr>
      <w:r>
        <w:rPr>
          <w:b/>
          <w:sz w:val="28"/>
          <w:szCs w:val="28"/>
        </w:rPr>
        <w:lastRenderedPageBreak/>
        <w:t>NHẬN XÉT</w:t>
      </w:r>
    </w:p>
    <w:p w14:paraId="1C0A0B57" w14:textId="1969A415" w:rsidR="00EE68BB" w:rsidRDefault="00EE68BB" w:rsidP="00F13DAF">
      <w:pPr>
        <w:spacing w:line="240" w:lineRule="auto"/>
        <w:jc w:val="center"/>
        <w:rPr>
          <w:b/>
          <w:sz w:val="28"/>
          <w:szCs w:val="28"/>
        </w:rPr>
      </w:pPr>
      <w:r>
        <w:rPr>
          <w:b/>
          <w:sz w:val="28"/>
          <w:szCs w:val="28"/>
        </w:rPr>
        <w:t>(Của giảng viên chấm trong đồ án, khoá luận của sinh viên)</w:t>
      </w:r>
    </w:p>
    <w:p w14:paraId="606E8C09" w14:textId="77777777" w:rsidR="00F13DAF" w:rsidRPr="00283F99" w:rsidRDefault="00F13DAF" w:rsidP="00F13DAF">
      <w:pPr>
        <w:spacing w:line="240" w:lineRule="auto"/>
        <w:jc w:val="center"/>
        <w:rPr>
          <w:sz w:val="28"/>
          <w:szCs w:val="28"/>
        </w:rPr>
      </w:pPr>
    </w:p>
    <w:p w14:paraId="4861CDFD" w14:textId="77777777" w:rsidR="00EE68BB" w:rsidRDefault="00EE68BB" w:rsidP="00F13DAF">
      <w:pPr>
        <w:spacing w:line="300" w:lineRule="auto"/>
        <w:jc w:val="both"/>
        <w:rPr>
          <w:bCs/>
        </w:rPr>
      </w:pPr>
      <w:r>
        <w:rPr>
          <w:bCs/>
        </w:rPr>
        <w:t>………………………………………………………………………………………………………………………………………………………………………………………………………………………………………………………………………………………………………………………………………………………………………………………………………………………………………………………………………………………………………………………………………………………………………………………………………………………………………………………………………………………………………………………………………………………………………………………………………………………………………………………………………………………………………………………………………………………………………………………………………………………………………………………………………………………………………………………………………………………………………………………………………………………………………………………………………………………………………………………………………………………………………………………………………………………………………………………………………………………………………………………………………………………………………………………………………………………………………………………………………………………………………………………………………………………………………………………………………………………………………………………………………………………………………………………………………………………………………………………………………………………………………………………………………………………………………………………………………………………………………………………………………………………………………………………………</w:t>
      </w:r>
    </w:p>
    <w:p w14:paraId="6B284FE4" w14:textId="77777777" w:rsidR="00EE68BB" w:rsidRDefault="00EE68BB" w:rsidP="00F13DAF">
      <w:pPr>
        <w:spacing w:line="300" w:lineRule="auto"/>
        <w:jc w:val="both"/>
        <w:rPr>
          <w:b/>
        </w:rPr>
      </w:pPr>
      <w:r>
        <w:rPr>
          <w:bCs/>
        </w:rPr>
        <w:t>…………………………………………………………………………………………………………………………………………………………………………………………………………………………………………………………………………………………………………………………………………………………………………</w:t>
      </w:r>
    </w:p>
    <w:p w14:paraId="048DD26C" w14:textId="77777777" w:rsidR="00EE68BB" w:rsidRDefault="00EE68BB" w:rsidP="00F13DAF">
      <w:pPr>
        <w:spacing w:line="240" w:lineRule="auto"/>
        <w:rPr>
          <w:b/>
        </w:rPr>
      </w:pPr>
    </w:p>
    <w:p w14:paraId="4FCE1E9F" w14:textId="77777777" w:rsidR="00EE68BB" w:rsidRDefault="00EE68BB" w:rsidP="00F13DAF">
      <w:pPr>
        <w:spacing w:line="240" w:lineRule="auto"/>
        <w:ind w:left="5760" w:firstLine="720"/>
        <w:jc w:val="center"/>
        <w:rPr>
          <w:b/>
        </w:rPr>
      </w:pPr>
      <w:r>
        <w:rPr>
          <w:b/>
        </w:rPr>
        <w:t xml:space="preserve">   Giảng viên chấm</w:t>
      </w:r>
    </w:p>
    <w:p w14:paraId="3179AC1A" w14:textId="77777777" w:rsidR="00EE68BB" w:rsidRDefault="00EE68BB" w:rsidP="00F13DAF">
      <w:pPr>
        <w:spacing w:line="240" w:lineRule="auto"/>
        <w:jc w:val="right"/>
      </w:pPr>
      <w:r>
        <w:t xml:space="preserve"> (ký và ghi rõ họ tên)</w:t>
      </w:r>
    </w:p>
    <w:p w14:paraId="23CC4254" w14:textId="77777777" w:rsidR="00EE68BB" w:rsidRDefault="00EE68BB" w:rsidP="00283F99">
      <w:pPr>
        <w:spacing w:line="276" w:lineRule="auto"/>
        <w:ind w:left="720"/>
        <w:rPr>
          <w:b/>
        </w:rPr>
      </w:pPr>
    </w:p>
    <w:p w14:paraId="6E196508" w14:textId="77777777" w:rsidR="00EE68BB" w:rsidRDefault="00EE68BB" w:rsidP="00F13DAF">
      <w:pPr>
        <w:spacing w:line="240" w:lineRule="auto"/>
        <w:jc w:val="center"/>
        <w:rPr>
          <w:b/>
          <w:sz w:val="28"/>
          <w:szCs w:val="28"/>
        </w:rPr>
      </w:pPr>
      <w:r>
        <w:rPr>
          <w:b/>
        </w:rPr>
        <w:br/>
      </w:r>
    </w:p>
    <w:p w14:paraId="5F45DFE9" w14:textId="77777777" w:rsidR="00EE68BB" w:rsidRDefault="00EE68BB" w:rsidP="00F13DAF">
      <w:pPr>
        <w:spacing w:line="240" w:lineRule="auto"/>
        <w:jc w:val="center"/>
        <w:rPr>
          <w:b/>
          <w:i/>
          <w:lang w:eastAsia="zh-CN"/>
        </w:rPr>
      </w:pPr>
    </w:p>
    <w:p w14:paraId="16ABDF2A" w14:textId="77777777" w:rsidR="00EE68BB" w:rsidRDefault="00EE68BB" w:rsidP="00283F99">
      <w:pPr>
        <w:spacing w:after="160" w:line="276" w:lineRule="auto"/>
        <w:rPr>
          <w:b/>
          <w:sz w:val="28"/>
          <w:szCs w:val="28"/>
        </w:rPr>
      </w:pPr>
      <w:r>
        <w:rPr>
          <w:b/>
          <w:sz w:val="28"/>
          <w:szCs w:val="28"/>
        </w:rPr>
        <w:br w:type="page"/>
      </w:r>
    </w:p>
    <w:p w14:paraId="5A9D08DA" w14:textId="77777777" w:rsidR="00EE68BB" w:rsidRDefault="00EE68BB" w:rsidP="00F13DAF">
      <w:pPr>
        <w:tabs>
          <w:tab w:val="center" w:pos="2340"/>
          <w:tab w:val="center" w:pos="7020"/>
        </w:tabs>
        <w:spacing w:line="240" w:lineRule="auto"/>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55696EAF" w14:textId="77777777" w:rsidR="00EE68BB" w:rsidRDefault="00EE68BB" w:rsidP="00F13DAF">
      <w:pPr>
        <w:tabs>
          <w:tab w:val="center" w:pos="7020"/>
        </w:tabs>
        <w:spacing w:line="240" w:lineRule="auto"/>
        <w:rPr>
          <w:b/>
          <w:sz w:val="22"/>
          <w:szCs w:val="22"/>
        </w:rPr>
      </w:pPr>
      <w:r>
        <w:rPr>
          <w:b/>
          <w:sz w:val="22"/>
          <w:szCs w:val="22"/>
        </w:rPr>
        <w:t xml:space="preserve">               TRƯỜNG ĐẠI HỌC TRÀ VINH </w:t>
      </w:r>
      <w:r>
        <w:rPr>
          <w:b/>
          <w:sz w:val="22"/>
          <w:szCs w:val="22"/>
        </w:rPr>
        <w:tab/>
        <w:t>Độc lập - Tự do - Hạnh phúc</w:t>
      </w:r>
    </w:p>
    <w:p w14:paraId="48C80119" w14:textId="77777777" w:rsidR="00EE68BB" w:rsidRDefault="00EE68BB" w:rsidP="00283F99">
      <w:pPr>
        <w:tabs>
          <w:tab w:val="center" w:pos="2340"/>
        </w:tabs>
        <w:spacing w:line="276" w:lineRule="auto"/>
        <w:rPr>
          <w:b/>
          <w:sz w:val="22"/>
          <w:szCs w:val="22"/>
        </w:rPr>
      </w:pPr>
      <w:r>
        <w:rPr>
          <w:b/>
          <w:noProof/>
          <w:sz w:val="22"/>
          <w:szCs w:val="22"/>
        </w:rPr>
        <mc:AlternateContent>
          <mc:Choice Requires="wps">
            <w:drawing>
              <wp:anchor distT="0" distB="0" distL="0" distR="0" simplePos="0" relativeHeight="251714560" behindDoc="0" locked="0" layoutInCell="1" allowOverlap="1" wp14:anchorId="70761287" wp14:editId="7CB1BF3F">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673172B" id="Straight Connector 51" o:spid="_x0000_s1026" style="position:absolute;z-index:2517145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713536" behindDoc="0" locked="0" layoutInCell="1" allowOverlap="1" wp14:anchorId="4A02DDFB" wp14:editId="6B0AB707">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97DA6A1" id="Straight Connector 50" o:spid="_x0000_s1026" style="position:absolute;z-index:2517135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3BDEE789" w14:textId="77777777" w:rsidR="00EE68BB" w:rsidRDefault="00EE68BB" w:rsidP="00F13DAF">
      <w:pPr>
        <w:tabs>
          <w:tab w:val="left" w:pos="2340"/>
        </w:tabs>
        <w:spacing w:line="240" w:lineRule="auto"/>
        <w:jc w:val="center"/>
        <w:rPr>
          <w:b/>
          <w:sz w:val="32"/>
          <w:szCs w:val="32"/>
          <w:lang w:eastAsia="zh-CN"/>
        </w:rPr>
      </w:pPr>
      <w:r>
        <w:rPr>
          <w:b/>
          <w:sz w:val="32"/>
          <w:szCs w:val="32"/>
        </w:rPr>
        <w:t>BẢN NHẬN XÉT ĐỒ ÁN, KHÓA LUẬN TỐT NGHIỆP</w:t>
      </w:r>
    </w:p>
    <w:p w14:paraId="7165493C" w14:textId="77777777" w:rsidR="00EE68BB" w:rsidRDefault="00EE68BB" w:rsidP="00F13DAF">
      <w:pPr>
        <w:spacing w:line="240" w:lineRule="auto"/>
        <w:jc w:val="center"/>
        <w:rPr>
          <w:szCs w:val="26"/>
        </w:rPr>
      </w:pPr>
      <w:r>
        <w:rPr>
          <w:i/>
        </w:rPr>
        <w:t>(Của cán bộ</w:t>
      </w:r>
      <w:r>
        <w:rPr>
          <w:i/>
          <w:lang w:eastAsia="zh-CN"/>
        </w:rPr>
        <w:t xml:space="preserve"> chấm</w:t>
      </w:r>
      <w:r>
        <w:rPr>
          <w:i/>
        </w:rPr>
        <w:t xml:space="preserve"> đồ án, khóa luận)</w:t>
      </w:r>
    </w:p>
    <w:p w14:paraId="55B7742A" w14:textId="77777777" w:rsidR="00EE68BB" w:rsidRDefault="00EE68BB" w:rsidP="00F13DAF">
      <w:pPr>
        <w:tabs>
          <w:tab w:val="right" w:leader="dot" w:pos="9355"/>
        </w:tabs>
        <w:spacing w:before="240" w:line="324" w:lineRule="auto"/>
        <w:rPr>
          <w:szCs w:val="26"/>
        </w:rPr>
      </w:pPr>
      <w:r>
        <w:rPr>
          <w:szCs w:val="26"/>
        </w:rPr>
        <w:t xml:space="preserve">Họ và tên người nhận xét: </w:t>
      </w:r>
      <w:r>
        <w:rPr>
          <w:szCs w:val="26"/>
        </w:rPr>
        <w:tab/>
      </w:r>
    </w:p>
    <w:p w14:paraId="79F0425A" w14:textId="77777777" w:rsidR="00EE68BB" w:rsidRDefault="00EE68BB" w:rsidP="00F13DAF">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12E6165" w14:textId="77777777" w:rsidR="00EE68BB" w:rsidRDefault="00EE68BB" w:rsidP="00F13DAF">
      <w:pPr>
        <w:tabs>
          <w:tab w:val="right" w:leader="dot" w:pos="9355"/>
        </w:tabs>
        <w:spacing w:line="324" w:lineRule="auto"/>
        <w:rPr>
          <w:szCs w:val="26"/>
        </w:rPr>
      </w:pPr>
      <w:r>
        <w:rPr>
          <w:szCs w:val="26"/>
        </w:rPr>
        <w:t xml:space="preserve">Chuyên ngành: </w:t>
      </w:r>
      <w:r>
        <w:rPr>
          <w:szCs w:val="26"/>
        </w:rPr>
        <w:tab/>
      </w:r>
    </w:p>
    <w:p w14:paraId="3B5B2C58" w14:textId="77777777" w:rsidR="00EE68BB" w:rsidRDefault="00EE68BB" w:rsidP="00F13DAF">
      <w:pPr>
        <w:tabs>
          <w:tab w:val="right" w:leader="dot" w:pos="9355"/>
        </w:tabs>
        <w:spacing w:line="324" w:lineRule="auto"/>
        <w:rPr>
          <w:szCs w:val="26"/>
        </w:rPr>
      </w:pPr>
      <w:r>
        <w:rPr>
          <w:szCs w:val="26"/>
        </w:rPr>
        <w:t xml:space="preserve">Cơ quan công tác: </w:t>
      </w:r>
      <w:r>
        <w:rPr>
          <w:szCs w:val="26"/>
        </w:rPr>
        <w:tab/>
        <w:t xml:space="preserve"> </w:t>
      </w:r>
    </w:p>
    <w:p w14:paraId="33C0FED7" w14:textId="77777777" w:rsidR="00EE68BB" w:rsidRDefault="00EE68BB" w:rsidP="00F13DAF">
      <w:pPr>
        <w:tabs>
          <w:tab w:val="right" w:leader="dot" w:pos="9355"/>
        </w:tabs>
        <w:spacing w:line="324" w:lineRule="auto"/>
        <w:rPr>
          <w:szCs w:val="26"/>
        </w:rPr>
      </w:pPr>
      <w:r>
        <w:rPr>
          <w:szCs w:val="26"/>
        </w:rPr>
        <w:t xml:space="preserve">Tên sinh viên: </w:t>
      </w:r>
      <w:r>
        <w:rPr>
          <w:szCs w:val="26"/>
        </w:rPr>
        <w:tab/>
      </w:r>
    </w:p>
    <w:p w14:paraId="0DFD53E7" w14:textId="77777777" w:rsidR="00EE68BB" w:rsidRDefault="00EE68BB" w:rsidP="00F13DAF">
      <w:pPr>
        <w:tabs>
          <w:tab w:val="right" w:leader="dot" w:pos="9355"/>
        </w:tabs>
        <w:spacing w:line="324" w:lineRule="auto"/>
        <w:rPr>
          <w:szCs w:val="26"/>
        </w:rPr>
      </w:pPr>
      <w:r>
        <w:rPr>
          <w:szCs w:val="26"/>
        </w:rPr>
        <w:t xml:space="preserve">Tên đề tài đồ án, khóa luận tốt nghiệp: </w:t>
      </w:r>
      <w:r>
        <w:rPr>
          <w:szCs w:val="26"/>
        </w:rPr>
        <w:tab/>
      </w:r>
    </w:p>
    <w:p w14:paraId="4A887792" w14:textId="77777777" w:rsidR="00EE68BB" w:rsidRDefault="00EE68BB" w:rsidP="00F13DAF">
      <w:pPr>
        <w:tabs>
          <w:tab w:val="right" w:leader="dot" w:pos="9355"/>
        </w:tabs>
        <w:spacing w:line="324" w:lineRule="auto"/>
        <w:rPr>
          <w:szCs w:val="26"/>
        </w:rPr>
      </w:pPr>
      <w:r>
        <w:rPr>
          <w:szCs w:val="26"/>
        </w:rPr>
        <w:tab/>
      </w:r>
    </w:p>
    <w:p w14:paraId="705FEDC9" w14:textId="77777777" w:rsidR="00EE68BB" w:rsidRDefault="00EE68BB" w:rsidP="00F13DAF">
      <w:pPr>
        <w:tabs>
          <w:tab w:val="right" w:leader="dot" w:pos="9355"/>
        </w:tabs>
        <w:spacing w:line="324" w:lineRule="auto"/>
        <w:rPr>
          <w:szCs w:val="26"/>
        </w:rPr>
      </w:pPr>
      <w:r>
        <w:rPr>
          <w:szCs w:val="26"/>
        </w:rPr>
        <w:tab/>
      </w:r>
    </w:p>
    <w:p w14:paraId="2B321861" w14:textId="77777777" w:rsidR="00EE68BB" w:rsidRDefault="00EE68BB" w:rsidP="00F13DAF">
      <w:pPr>
        <w:tabs>
          <w:tab w:val="right" w:leader="dot" w:pos="9355"/>
        </w:tabs>
        <w:spacing w:before="360" w:line="324" w:lineRule="auto"/>
        <w:jc w:val="center"/>
        <w:rPr>
          <w:b/>
          <w:szCs w:val="26"/>
        </w:rPr>
      </w:pPr>
      <w:r>
        <w:rPr>
          <w:b/>
          <w:szCs w:val="26"/>
        </w:rPr>
        <w:t>I. Ý KIẾN NHẬN XÉT</w:t>
      </w:r>
    </w:p>
    <w:p w14:paraId="3BDE0B7E" w14:textId="77777777" w:rsidR="00EE68BB" w:rsidRDefault="00EE68BB" w:rsidP="00F13DAF">
      <w:pPr>
        <w:tabs>
          <w:tab w:val="right" w:leader="dot" w:pos="9355"/>
        </w:tabs>
        <w:spacing w:before="120" w:line="324" w:lineRule="auto"/>
        <w:rPr>
          <w:szCs w:val="26"/>
        </w:rPr>
      </w:pPr>
      <w:r>
        <w:rPr>
          <w:szCs w:val="26"/>
        </w:rPr>
        <w:t xml:space="preserve">1. Nội dung: </w:t>
      </w:r>
    </w:p>
    <w:p w14:paraId="506BBAD6" w14:textId="77777777" w:rsidR="00EE68BB" w:rsidRDefault="00EE68BB" w:rsidP="00F13DAF">
      <w:pPr>
        <w:tabs>
          <w:tab w:val="right" w:leader="dot" w:pos="9355"/>
        </w:tabs>
        <w:spacing w:line="324" w:lineRule="auto"/>
        <w:rPr>
          <w:szCs w:val="26"/>
        </w:rPr>
      </w:pPr>
      <w:r>
        <w:rPr>
          <w:szCs w:val="26"/>
        </w:rPr>
        <w:tab/>
      </w:r>
    </w:p>
    <w:p w14:paraId="4FEB8A52" w14:textId="77777777" w:rsidR="00EE68BB" w:rsidRDefault="00EE68BB" w:rsidP="00F13DAF">
      <w:pPr>
        <w:tabs>
          <w:tab w:val="right" w:leader="dot" w:pos="9355"/>
        </w:tabs>
        <w:spacing w:line="324" w:lineRule="auto"/>
        <w:rPr>
          <w:szCs w:val="26"/>
        </w:rPr>
      </w:pPr>
      <w:r>
        <w:rPr>
          <w:szCs w:val="26"/>
        </w:rPr>
        <w:tab/>
      </w:r>
    </w:p>
    <w:p w14:paraId="1A2638D1" w14:textId="77777777" w:rsidR="00EE68BB" w:rsidRDefault="00EE68BB" w:rsidP="00F13DAF">
      <w:pPr>
        <w:tabs>
          <w:tab w:val="right" w:leader="dot" w:pos="9355"/>
        </w:tabs>
        <w:spacing w:line="324" w:lineRule="auto"/>
        <w:rPr>
          <w:szCs w:val="26"/>
        </w:rPr>
      </w:pPr>
      <w:r>
        <w:rPr>
          <w:szCs w:val="26"/>
        </w:rPr>
        <w:tab/>
      </w:r>
    </w:p>
    <w:p w14:paraId="475E7946" w14:textId="77777777" w:rsidR="00EE68BB" w:rsidRDefault="00EE68BB" w:rsidP="00F13DAF">
      <w:pPr>
        <w:tabs>
          <w:tab w:val="right" w:leader="dot" w:pos="9355"/>
        </w:tabs>
        <w:spacing w:line="324" w:lineRule="auto"/>
        <w:rPr>
          <w:szCs w:val="26"/>
        </w:rPr>
      </w:pPr>
      <w:r>
        <w:rPr>
          <w:szCs w:val="26"/>
        </w:rPr>
        <w:tab/>
      </w:r>
    </w:p>
    <w:p w14:paraId="0E5F59FC" w14:textId="77777777" w:rsidR="00EE68BB" w:rsidRDefault="00EE68BB" w:rsidP="00F13DAF">
      <w:pPr>
        <w:tabs>
          <w:tab w:val="right" w:leader="dot" w:pos="9355"/>
        </w:tabs>
        <w:spacing w:line="324" w:lineRule="auto"/>
        <w:rPr>
          <w:szCs w:val="26"/>
        </w:rPr>
      </w:pPr>
      <w:r>
        <w:rPr>
          <w:szCs w:val="26"/>
        </w:rPr>
        <w:tab/>
      </w:r>
    </w:p>
    <w:p w14:paraId="7B0BCD11" w14:textId="77777777" w:rsidR="00EE68BB" w:rsidRDefault="00EE68BB" w:rsidP="00F13DAF">
      <w:pPr>
        <w:tabs>
          <w:tab w:val="right" w:leader="dot" w:pos="9355"/>
        </w:tabs>
        <w:spacing w:line="324" w:lineRule="auto"/>
        <w:rPr>
          <w:szCs w:val="26"/>
        </w:rPr>
      </w:pPr>
      <w:r>
        <w:rPr>
          <w:szCs w:val="26"/>
        </w:rPr>
        <w:tab/>
      </w:r>
    </w:p>
    <w:p w14:paraId="0EC7120B" w14:textId="77777777" w:rsidR="00EE68BB" w:rsidRDefault="00EE68BB" w:rsidP="00F13DAF">
      <w:pPr>
        <w:tabs>
          <w:tab w:val="right" w:leader="dot" w:pos="9355"/>
        </w:tabs>
        <w:spacing w:line="324" w:lineRule="auto"/>
        <w:rPr>
          <w:szCs w:val="26"/>
        </w:rPr>
      </w:pPr>
      <w:r>
        <w:rPr>
          <w:szCs w:val="26"/>
        </w:rPr>
        <w:tab/>
      </w:r>
    </w:p>
    <w:p w14:paraId="060BF60F" w14:textId="77777777" w:rsidR="00EE68BB" w:rsidRDefault="00EE68BB" w:rsidP="00F13DAF">
      <w:pPr>
        <w:tabs>
          <w:tab w:val="right" w:leader="dot" w:pos="9355"/>
        </w:tabs>
        <w:spacing w:line="324" w:lineRule="auto"/>
        <w:rPr>
          <w:szCs w:val="26"/>
        </w:rPr>
      </w:pPr>
      <w:r>
        <w:rPr>
          <w:szCs w:val="26"/>
        </w:rPr>
        <w:tab/>
      </w:r>
    </w:p>
    <w:p w14:paraId="13EB4A8F" w14:textId="77777777" w:rsidR="00EE68BB" w:rsidRDefault="00EE68BB" w:rsidP="00F13DAF">
      <w:pPr>
        <w:tabs>
          <w:tab w:val="right" w:leader="dot" w:pos="9355"/>
        </w:tabs>
        <w:spacing w:line="324" w:lineRule="auto"/>
        <w:rPr>
          <w:szCs w:val="26"/>
        </w:rPr>
      </w:pPr>
      <w:r>
        <w:rPr>
          <w:szCs w:val="26"/>
        </w:rPr>
        <w:tab/>
      </w:r>
    </w:p>
    <w:p w14:paraId="449810C3" w14:textId="77777777" w:rsidR="00EE68BB" w:rsidRDefault="00EE68BB" w:rsidP="00F13DAF">
      <w:pPr>
        <w:tabs>
          <w:tab w:val="right" w:pos="9355"/>
        </w:tabs>
        <w:spacing w:line="324" w:lineRule="auto"/>
        <w:rPr>
          <w:szCs w:val="26"/>
        </w:rPr>
      </w:pPr>
      <w:r>
        <w:rPr>
          <w:szCs w:val="26"/>
        </w:rPr>
        <w:t>2. Điểm mới các kết quả của đồ án, khóa luận:</w:t>
      </w:r>
    </w:p>
    <w:p w14:paraId="18C7E741" w14:textId="77777777" w:rsidR="00EE68BB" w:rsidRDefault="00EE68BB" w:rsidP="00F13DAF">
      <w:pPr>
        <w:tabs>
          <w:tab w:val="right" w:leader="dot" w:pos="9355"/>
        </w:tabs>
        <w:spacing w:line="324" w:lineRule="auto"/>
        <w:rPr>
          <w:szCs w:val="26"/>
        </w:rPr>
      </w:pPr>
      <w:r>
        <w:rPr>
          <w:szCs w:val="26"/>
        </w:rPr>
        <w:tab/>
      </w:r>
    </w:p>
    <w:p w14:paraId="47FF56FE" w14:textId="77777777" w:rsidR="00EE68BB" w:rsidRDefault="00EE68BB" w:rsidP="00F13DAF">
      <w:pPr>
        <w:tabs>
          <w:tab w:val="right" w:leader="dot" w:pos="9355"/>
        </w:tabs>
        <w:spacing w:line="324" w:lineRule="auto"/>
        <w:rPr>
          <w:szCs w:val="26"/>
        </w:rPr>
      </w:pPr>
      <w:r>
        <w:rPr>
          <w:szCs w:val="26"/>
        </w:rPr>
        <w:tab/>
      </w:r>
    </w:p>
    <w:p w14:paraId="29B938D3" w14:textId="77777777" w:rsidR="00EE68BB" w:rsidRDefault="00EE68BB" w:rsidP="00F13DAF">
      <w:pPr>
        <w:tabs>
          <w:tab w:val="right" w:leader="dot" w:pos="9355"/>
        </w:tabs>
        <w:spacing w:line="324" w:lineRule="auto"/>
        <w:rPr>
          <w:szCs w:val="26"/>
        </w:rPr>
      </w:pPr>
      <w:r>
        <w:rPr>
          <w:szCs w:val="26"/>
        </w:rPr>
        <w:tab/>
      </w:r>
    </w:p>
    <w:p w14:paraId="41C5B55E" w14:textId="77777777" w:rsidR="00EE68BB" w:rsidRDefault="00EE68BB" w:rsidP="00F13DAF">
      <w:pPr>
        <w:tabs>
          <w:tab w:val="right" w:pos="9355"/>
        </w:tabs>
        <w:spacing w:line="324" w:lineRule="auto"/>
        <w:rPr>
          <w:szCs w:val="26"/>
        </w:rPr>
      </w:pPr>
      <w:r>
        <w:rPr>
          <w:szCs w:val="26"/>
        </w:rPr>
        <w:t>3. Ứng dụng thực tế:</w:t>
      </w:r>
    </w:p>
    <w:p w14:paraId="58CBB243" w14:textId="77777777" w:rsidR="00EE68BB" w:rsidRDefault="00EE68BB" w:rsidP="00F13DAF">
      <w:pPr>
        <w:tabs>
          <w:tab w:val="right" w:leader="dot" w:pos="9355"/>
        </w:tabs>
        <w:spacing w:line="324" w:lineRule="auto"/>
        <w:rPr>
          <w:szCs w:val="26"/>
        </w:rPr>
      </w:pPr>
      <w:r>
        <w:rPr>
          <w:szCs w:val="26"/>
        </w:rPr>
        <w:tab/>
      </w:r>
    </w:p>
    <w:p w14:paraId="19828963" w14:textId="77777777" w:rsidR="00EE68BB" w:rsidRDefault="00EE68BB" w:rsidP="00F13DAF">
      <w:pPr>
        <w:tabs>
          <w:tab w:val="right" w:leader="dot" w:pos="9355"/>
        </w:tabs>
        <w:spacing w:line="324" w:lineRule="auto"/>
        <w:rPr>
          <w:szCs w:val="26"/>
        </w:rPr>
      </w:pPr>
      <w:r>
        <w:rPr>
          <w:szCs w:val="26"/>
        </w:rPr>
        <w:tab/>
      </w:r>
    </w:p>
    <w:p w14:paraId="3FDD54A9" w14:textId="77777777" w:rsidR="00EE68BB" w:rsidRDefault="00EE68BB" w:rsidP="00F13DAF">
      <w:pPr>
        <w:tabs>
          <w:tab w:val="right" w:leader="dot" w:pos="9355"/>
        </w:tabs>
        <w:spacing w:line="324" w:lineRule="auto"/>
        <w:rPr>
          <w:szCs w:val="26"/>
        </w:rPr>
      </w:pPr>
      <w:r>
        <w:rPr>
          <w:szCs w:val="26"/>
        </w:rPr>
        <w:tab/>
      </w:r>
    </w:p>
    <w:p w14:paraId="2905ABFE" w14:textId="77777777" w:rsidR="00EE68BB" w:rsidRDefault="00EE68BB" w:rsidP="00F13DAF">
      <w:pPr>
        <w:tabs>
          <w:tab w:val="right" w:leader="dot" w:pos="9355"/>
        </w:tabs>
        <w:spacing w:line="324" w:lineRule="auto"/>
        <w:rPr>
          <w:szCs w:val="26"/>
        </w:rPr>
      </w:pPr>
      <w:r>
        <w:rPr>
          <w:szCs w:val="26"/>
        </w:rPr>
        <w:tab/>
      </w:r>
    </w:p>
    <w:p w14:paraId="59A3E585" w14:textId="77777777" w:rsidR="00EE68BB" w:rsidRDefault="00EE68BB" w:rsidP="00F13DAF">
      <w:pPr>
        <w:tabs>
          <w:tab w:val="right" w:leader="dot" w:pos="9355"/>
        </w:tabs>
        <w:spacing w:line="324" w:lineRule="auto"/>
        <w:rPr>
          <w:szCs w:val="26"/>
        </w:rPr>
      </w:pPr>
      <w:r>
        <w:rPr>
          <w:szCs w:val="26"/>
        </w:rPr>
        <w:tab/>
      </w:r>
    </w:p>
    <w:p w14:paraId="7FA90CA2" w14:textId="77777777" w:rsidR="00EE68BB" w:rsidRDefault="00EE68BB" w:rsidP="00F13DAF">
      <w:pPr>
        <w:tabs>
          <w:tab w:val="right" w:leader="dot" w:pos="9355"/>
        </w:tabs>
        <w:spacing w:line="324" w:lineRule="auto"/>
        <w:rPr>
          <w:szCs w:val="26"/>
        </w:rPr>
      </w:pPr>
      <w:r>
        <w:rPr>
          <w:szCs w:val="26"/>
        </w:rPr>
        <w:tab/>
      </w:r>
    </w:p>
    <w:p w14:paraId="1356A395" w14:textId="77777777" w:rsidR="00EE68BB" w:rsidRDefault="00EE68BB" w:rsidP="00283F99">
      <w:pPr>
        <w:tabs>
          <w:tab w:val="right" w:pos="9355"/>
        </w:tabs>
        <w:spacing w:line="276" w:lineRule="auto"/>
        <w:jc w:val="center"/>
        <w:rPr>
          <w:b/>
          <w:szCs w:val="26"/>
        </w:rPr>
      </w:pPr>
    </w:p>
    <w:p w14:paraId="7DCE4100" w14:textId="77777777" w:rsidR="00EE68BB" w:rsidRDefault="00EE68BB" w:rsidP="00A772A3">
      <w:pPr>
        <w:tabs>
          <w:tab w:val="right" w:pos="9355"/>
        </w:tabs>
        <w:spacing w:line="324" w:lineRule="auto"/>
        <w:jc w:val="center"/>
        <w:rPr>
          <w:b/>
          <w:szCs w:val="26"/>
        </w:rPr>
      </w:pPr>
      <w:r>
        <w:rPr>
          <w:b/>
          <w:szCs w:val="26"/>
        </w:rPr>
        <w:t>II. CÁC VẤN ĐỀ CẦN LÀM RÕ</w:t>
      </w:r>
    </w:p>
    <w:p w14:paraId="6CA08DD7" w14:textId="25B21ECB" w:rsidR="00EE68BB" w:rsidRDefault="00EE68BB" w:rsidP="00A772A3">
      <w:pPr>
        <w:tabs>
          <w:tab w:val="right" w:pos="9355"/>
        </w:tabs>
        <w:spacing w:line="324" w:lineRule="auto"/>
        <w:jc w:val="center"/>
        <w:rPr>
          <w:szCs w:val="26"/>
        </w:rPr>
      </w:pPr>
      <w:r>
        <w:rPr>
          <w:szCs w:val="26"/>
        </w:rPr>
        <w:t xml:space="preserve">(Các câu hỏi của </w:t>
      </w:r>
      <w:r w:rsidR="002965B8">
        <w:rPr>
          <w:szCs w:val="26"/>
        </w:rPr>
        <w:t>giảng viên</w:t>
      </w:r>
      <w:r>
        <w:rPr>
          <w:szCs w:val="26"/>
        </w:rPr>
        <w:t xml:space="preserve"> phản biện)</w:t>
      </w:r>
    </w:p>
    <w:p w14:paraId="666E6039" w14:textId="77777777" w:rsidR="00EE68BB" w:rsidRDefault="00EE68BB" w:rsidP="00A772A3">
      <w:pPr>
        <w:tabs>
          <w:tab w:val="right" w:leader="dot" w:pos="9355"/>
        </w:tabs>
        <w:spacing w:line="324" w:lineRule="auto"/>
        <w:rPr>
          <w:szCs w:val="26"/>
        </w:rPr>
      </w:pPr>
      <w:r>
        <w:rPr>
          <w:szCs w:val="26"/>
        </w:rPr>
        <w:tab/>
      </w:r>
    </w:p>
    <w:p w14:paraId="336E52EF" w14:textId="77777777" w:rsidR="00EE68BB" w:rsidRDefault="00EE68BB" w:rsidP="00A772A3">
      <w:pPr>
        <w:tabs>
          <w:tab w:val="right" w:leader="dot" w:pos="9355"/>
        </w:tabs>
        <w:spacing w:line="324" w:lineRule="auto"/>
        <w:rPr>
          <w:szCs w:val="26"/>
        </w:rPr>
      </w:pPr>
      <w:r>
        <w:rPr>
          <w:szCs w:val="26"/>
        </w:rPr>
        <w:tab/>
      </w:r>
    </w:p>
    <w:p w14:paraId="2A7067B4" w14:textId="77777777" w:rsidR="00EE68BB" w:rsidRDefault="00EE68BB" w:rsidP="00A772A3">
      <w:pPr>
        <w:tabs>
          <w:tab w:val="right" w:leader="dot" w:pos="9355"/>
        </w:tabs>
        <w:spacing w:line="324" w:lineRule="auto"/>
        <w:rPr>
          <w:szCs w:val="26"/>
        </w:rPr>
      </w:pPr>
      <w:r>
        <w:rPr>
          <w:szCs w:val="26"/>
        </w:rPr>
        <w:tab/>
      </w:r>
    </w:p>
    <w:p w14:paraId="354725CE" w14:textId="77777777" w:rsidR="00EE68BB" w:rsidRDefault="00EE68BB" w:rsidP="00A772A3">
      <w:pPr>
        <w:tabs>
          <w:tab w:val="right" w:leader="dot" w:pos="9355"/>
        </w:tabs>
        <w:spacing w:line="324" w:lineRule="auto"/>
        <w:rPr>
          <w:szCs w:val="26"/>
        </w:rPr>
      </w:pPr>
      <w:r>
        <w:rPr>
          <w:szCs w:val="26"/>
        </w:rPr>
        <w:tab/>
      </w:r>
    </w:p>
    <w:p w14:paraId="05821945" w14:textId="77777777" w:rsidR="00EE68BB" w:rsidRDefault="00EE68BB" w:rsidP="00A772A3">
      <w:pPr>
        <w:tabs>
          <w:tab w:val="right" w:leader="dot" w:pos="9355"/>
        </w:tabs>
        <w:spacing w:line="324" w:lineRule="auto"/>
        <w:rPr>
          <w:szCs w:val="26"/>
        </w:rPr>
      </w:pPr>
      <w:r>
        <w:rPr>
          <w:szCs w:val="26"/>
        </w:rPr>
        <w:tab/>
      </w:r>
    </w:p>
    <w:p w14:paraId="6B101FD7" w14:textId="77777777" w:rsidR="00EE68BB" w:rsidRDefault="00EE68BB" w:rsidP="00A772A3">
      <w:pPr>
        <w:tabs>
          <w:tab w:val="right" w:leader="dot" w:pos="9355"/>
        </w:tabs>
        <w:spacing w:line="324" w:lineRule="auto"/>
        <w:rPr>
          <w:szCs w:val="26"/>
        </w:rPr>
      </w:pPr>
      <w:r>
        <w:rPr>
          <w:szCs w:val="26"/>
        </w:rPr>
        <w:tab/>
      </w:r>
    </w:p>
    <w:p w14:paraId="64A268A6" w14:textId="77777777" w:rsidR="00EE68BB" w:rsidRDefault="00EE68BB" w:rsidP="00A772A3">
      <w:pPr>
        <w:tabs>
          <w:tab w:val="right" w:leader="dot" w:pos="9355"/>
        </w:tabs>
        <w:spacing w:line="324" w:lineRule="auto"/>
        <w:rPr>
          <w:szCs w:val="26"/>
        </w:rPr>
      </w:pPr>
      <w:r>
        <w:rPr>
          <w:szCs w:val="26"/>
        </w:rPr>
        <w:tab/>
      </w:r>
    </w:p>
    <w:p w14:paraId="459597B9" w14:textId="77777777" w:rsidR="00EE68BB" w:rsidRDefault="00EE68BB" w:rsidP="00A772A3">
      <w:pPr>
        <w:tabs>
          <w:tab w:val="right" w:leader="dot" w:pos="9355"/>
        </w:tabs>
        <w:spacing w:line="324" w:lineRule="auto"/>
        <w:rPr>
          <w:szCs w:val="26"/>
        </w:rPr>
      </w:pPr>
      <w:r>
        <w:rPr>
          <w:szCs w:val="26"/>
        </w:rPr>
        <w:tab/>
      </w:r>
    </w:p>
    <w:p w14:paraId="16EA71DF" w14:textId="77777777" w:rsidR="00EE68BB" w:rsidRDefault="00EE68BB" w:rsidP="00A772A3">
      <w:pPr>
        <w:tabs>
          <w:tab w:val="right" w:leader="dot" w:pos="9355"/>
        </w:tabs>
        <w:spacing w:line="324" w:lineRule="auto"/>
        <w:rPr>
          <w:szCs w:val="26"/>
        </w:rPr>
      </w:pPr>
      <w:r>
        <w:rPr>
          <w:szCs w:val="26"/>
        </w:rPr>
        <w:tab/>
      </w:r>
    </w:p>
    <w:p w14:paraId="3B1F2D70" w14:textId="77777777" w:rsidR="00EE68BB" w:rsidRDefault="00EE68BB" w:rsidP="00A772A3">
      <w:pPr>
        <w:tabs>
          <w:tab w:val="right" w:leader="dot" w:pos="9355"/>
        </w:tabs>
        <w:spacing w:line="324" w:lineRule="auto"/>
        <w:rPr>
          <w:szCs w:val="26"/>
        </w:rPr>
      </w:pPr>
      <w:r>
        <w:rPr>
          <w:szCs w:val="26"/>
        </w:rPr>
        <w:tab/>
      </w:r>
    </w:p>
    <w:p w14:paraId="361EE8B8" w14:textId="77777777" w:rsidR="00EE68BB" w:rsidRDefault="00EE68BB" w:rsidP="00A772A3">
      <w:pPr>
        <w:tabs>
          <w:tab w:val="right" w:leader="dot" w:pos="9355"/>
        </w:tabs>
        <w:spacing w:line="324" w:lineRule="auto"/>
        <w:rPr>
          <w:szCs w:val="26"/>
        </w:rPr>
      </w:pPr>
      <w:r>
        <w:rPr>
          <w:szCs w:val="26"/>
        </w:rPr>
        <w:tab/>
      </w:r>
    </w:p>
    <w:p w14:paraId="5AD2BC2D" w14:textId="77777777" w:rsidR="00EE68BB" w:rsidRDefault="00EE68BB" w:rsidP="00A772A3">
      <w:pPr>
        <w:tabs>
          <w:tab w:val="right" w:leader="dot" w:pos="9355"/>
        </w:tabs>
        <w:spacing w:line="324" w:lineRule="auto"/>
        <w:rPr>
          <w:szCs w:val="26"/>
        </w:rPr>
      </w:pPr>
      <w:r>
        <w:rPr>
          <w:szCs w:val="26"/>
        </w:rPr>
        <w:tab/>
      </w:r>
    </w:p>
    <w:p w14:paraId="6189E250" w14:textId="77777777" w:rsidR="00EE68BB" w:rsidRDefault="00EE68BB" w:rsidP="00A772A3">
      <w:pPr>
        <w:tabs>
          <w:tab w:val="right" w:leader="dot" w:pos="9355"/>
        </w:tabs>
        <w:spacing w:line="324" w:lineRule="auto"/>
        <w:rPr>
          <w:szCs w:val="26"/>
        </w:rPr>
      </w:pPr>
      <w:r>
        <w:rPr>
          <w:szCs w:val="26"/>
        </w:rPr>
        <w:tab/>
      </w:r>
    </w:p>
    <w:p w14:paraId="01BBFA59" w14:textId="77777777" w:rsidR="00EE68BB" w:rsidRDefault="00EE68BB" w:rsidP="00A772A3">
      <w:pPr>
        <w:tabs>
          <w:tab w:val="right" w:leader="dot" w:pos="9355"/>
        </w:tabs>
        <w:spacing w:line="324" w:lineRule="auto"/>
        <w:rPr>
          <w:szCs w:val="26"/>
        </w:rPr>
      </w:pPr>
      <w:r>
        <w:rPr>
          <w:szCs w:val="26"/>
        </w:rPr>
        <w:tab/>
      </w:r>
    </w:p>
    <w:p w14:paraId="237FCF4C" w14:textId="77777777" w:rsidR="00EE68BB" w:rsidRDefault="00EE68BB" w:rsidP="00A772A3">
      <w:pPr>
        <w:tabs>
          <w:tab w:val="right" w:leader="dot" w:pos="9355"/>
        </w:tabs>
        <w:spacing w:line="324" w:lineRule="auto"/>
        <w:rPr>
          <w:szCs w:val="26"/>
        </w:rPr>
      </w:pPr>
      <w:r>
        <w:rPr>
          <w:szCs w:val="26"/>
        </w:rPr>
        <w:tab/>
      </w:r>
    </w:p>
    <w:p w14:paraId="79405B78" w14:textId="77777777" w:rsidR="00EE68BB" w:rsidRDefault="00EE68BB" w:rsidP="00A772A3">
      <w:pPr>
        <w:tabs>
          <w:tab w:val="right" w:leader="dot" w:pos="9355"/>
        </w:tabs>
        <w:spacing w:line="324" w:lineRule="auto"/>
        <w:rPr>
          <w:szCs w:val="26"/>
        </w:rPr>
      </w:pPr>
      <w:r>
        <w:rPr>
          <w:szCs w:val="26"/>
        </w:rPr>
        <w:tab/>
      </w:r>
    </w:p>
    <w:p w14:paraId="3501F8AA" w14:textId="77777777" w:rsidR="00EE68BB" w:rsidRDefault="00EE68BB" w:rsidP="00A772A3">
      <w:pPr>
        <w:tabs>
          <w:tab w:val="right" w:leader="dot" w:pos="9355"/>
        </w:tabs>
        <w:spacing w:line="324" w:lineRule="auto"/>
        <w:rPr>
          <w:szCs w:val="26"/>
        </w:rPr>
      </w:pPr>
      <w:r>
        <w:rPr>
          <w:szCs w:val="26"/>
        </w:rPr>
        <w:tab/>
      </w:r>
    </w:p>
    <w:p w14:paraId="27AD6528" w14:textId="77777777" w:rsidR="00EE68BB" w:rsidRDefault="00EE68BB" w:rsidP="00A772A3">
      <w:pPr>
        <w:tabs>
          <w:tab w:val="right" w:leader="dot" w:pos="9355"/>
        </w:tabs>
        <w:spacing w:line="324" w:lineRule="auto"/>
        <w:rPr>
          <w:szCs w:val="26"/>
        </w:rPr>
      </w:pPr>
      <w:r>
        <w:rPr>
          <w:szCs w:val="26"/>
        </w:rPr>
        <w:tab/>
      </w:r>
    </w:p>
    <w:p w14:paraId="420E6960" w14:textId="77777777" w:rsidR="00EE68BB" w:rsidRDefault="00EE68BB" w:rsidP="00A772A3">
      <w:pPr>
        <w:tabs>
          <w:tab w:val="right" w:pos="9355"/>
        </w:tabs>
        <w:spacing w:line="324" w:lineRule="auto"/>
        <w:jc w:val="center"/>
        <w:rPr>
          <w:b/>
          <w:szCs w:val="26"/>
        </w:rPr>
      </w:pPr>
      <w:r>
        <w:rPr>
          <w:b/>
          <w:szCs w:val="26"/>
        </w:rPr>
        <w:t>III. KẾT LUẬN</w:t>
      </w:r>
    </w:p>
    <w:p w14:paraId="3DED6A68" w14:textId="77777777" w:rsidR="00EE68BB" w:rsidRDefault="00EE68BB" w:rsidP="00A772A3">
      <w:pPr>
        <w:tabs>
          <w:tab w:val="right" w:pos="9355"/>
        </w:tabs>
        <w:spacing w:line="324" w:lineRule="auto"/>
        <w:jc w:val="center"/>
        <w:rPr>
          <w:szCs w:val="26"/>
        </w:rPr>
      </w:pPr>
      <w:r>
        <w:rPr>
          <w:szCs w:val="26"/>
        </w:rPr>
        <w:t>(Ghi rõ đồng ý hay không đồng ý cho bảo vệ đồ án khóa luận tốt nghiệp)</w:t>
      </w:r>
    </w:p>
    <w:p w14:paraId="5817EC26" w14:textId="77777777" w:rsidR="00EE68BB" w:rsidRDefault="00EE68BB" w:rsidP="00A772A3">
      <w:pPr>
        <w:tabs>
          <w:tab w:val="right" w:leader="dot" w:pos="9355"/>
        </w:tabs>
        <w:spacing w:line="276" w:lineRule="auto"/>
        <w:rPr>
          <w:szCs w:val="26"/>
        </w:rPr>
      </w:pPr>
      <w:r>
        <w:rPr>
          <w:szCs w:val="26"/>
        </w:rPr>
        <w:tab/>
      </w:r>
    </w:p>
    <w:p w14:paraId="28CB5BE0" w14:textId="77777777" w:rsidR="00EE68BB" w:rsidRDefault="00EE68BB" w:rsidP="00A772A3">
      <w:pPr>
        <w:tabs>
          <w:tab w:val="right" w:leader="dot" w:pos="9355"/>
        </w:tabs>
        <w:spacing w:line="276" w:lineRule="auto"/>
        <w:rPr>
          <w:szCs w:val="26"/>
        </w:rPr>
      </w:pPr>
      <w:r>
        <w:rPr>
          <w:szCs w:val="26"/>
        </w:rPr>
        <w:tab/>
      </w:r>
    </w:p>
    <w:p w14:paraId="1C9073B3" w14:textId="77777777" w:rsidR="00EE68BB" w:rsidRDefault="00EE68BB" w:rsidP="00A772A3">
      <w:pPr>
        <w:tabs>
          <w:tab w:val="right" w:leader="dot" w:pos="9355"/>
        </w:tabs>
        <w:spacing w:line="276" w:lineRule="auto"/>
        <w:rPr>
          <w:szCs w:val="26"/>
        </w:rPr>
      </w:pPr>
      <w:r>
        <w:rPr>
          <w:szCs w:val="26"/>
        </w:rPr>
        <w:tab/>
      </w:r>
    </w:p>
    <w:p w14:paraId="6CB34CE7" w14:textId="77777777" w:rsidR="00EE68BB" w:rsidRDefault="00EE68BB" w:rsidP="00A772A3">
      <w:pPr>
        <w:tabs>
          <w:tab w:val="right" w:leader="dot" w:pos="9355"/>
        </w:tabs>
        <w:spacing w:line="276" w:lineRule="auto"/>
        <w:rPr>
          <w:szCs w:val="26"/>
        </w:rPr>
      </w:pPr>
      <w:r>
        <w:rPr>
          <w:szCs w:val="26"/>
        </w:rPr>
        <w:tab/>
      </w:r>
    </w:p>
    <w:p w14:paraId="359A2092" w14:textId="77777777" w:rsidR="00EE68BB" w:rsidRDefault="00EE68BB" w:rsidP="00A772A3">
      <w:pPr>
        <w:tabs>
          <w:tab w:val="right" w:leader="dot" w:pos="9355"/>
        </w:tabs>
        <w:spacing w:line="276" w:lineRule="auto"/>
        <w:rPr>
          <w:szCs w:val="26"/>
        </w:rPr>
      </w:pPr>
      <w:r>
        <w:rPr>
          <w:szCs w:val="26"/>
        </w:rPr>
        <w:tab/>
      </w:r>
    </w:p>
    <w:p w14:paraId="74E0552E" w14:textId="77777777" w:rsidR="00EE68BB" w:rsidRDefault="00EE68BB" w:rsidP="00A772A3">
      <w:pPr>
        <w:spacing w:before="360" w:line="288" w:lineRule="auto"/>
        <w:jc w:val="right"/>
        <w:rPr>
          <w:i/>
          <w:szCs w:val="26"/>
        </w:rPr>
      </w:pPr>
      <w:r>
        <w:rPr>
          <w:i/>
          <w:szCs w:val="26"/>
        </w:rPr>
        <w:t>……………, ngày …… tháng …… năm 2024</w:t>
      </w:r>
    </w:p>
    <w:p w14:paraId="5D30C53D" w14:textId="77777777" w:rsidR="00EE68BB" w:rsidRDefault="00EE68BB" w:rsidP="00A772A3">
      <w:pPr>
        <w:tabs>
          <w:tab w:val="center" w:pos="6840"/>
        </w:tabs>
        <w:spacing w:line="288" w:lineRule="auto"/>
        <w:rPr>
          <w:szCs w:val="26"/>
        </w:rPr>
      </w:pPr>
      <w:r>
        <w:rPr>
          <w:szCs w:val="26"/>
        </w:rPr>
        <w:tab/>
        <w:t>Người nhận xét</w:t>
      </w:r>
    </w:p>
    <w:p w14:paraId="330B94FF" w14:textId="77777777" w:rsidR="00EE68BB" w:rsidRDefault="00EE68BB" w:rsidP="00A772A3">
      <w:pPr>
        <w:tabs>
          <w:tab w:val="center" w:pos="6840"/>
        </w:tabs>
        <w:spacing w:line="288" w:lineRule="auto"/>
        <w:rPr>
          <w:i/>
          <w:szCs w:val="26"/>
        </w:rPr>
      </w:pPr>
      <w:r>
        <w:rPr>
          <w:szCs w:val="26"/>
        </w:rPr>
        <w:tab/>
      </w:r>
      <w:r>
        <w:rPr>
          <w:i/>
          <w:szCs w:val="26"/>
        </w:rPr>
        <w:t>(Ký &amp; ghi rõ họ tên)</w:t>
      </w:r>
    </w:p>
    <w:p w14:paraId="5E5FBA53" w14:textId="77777777" w:rsidR="00EE68BB" w:rsidRDefault="00EE68BB" w:rsidP="00A772A3">
      <w:pPr>
        <w:spacing w:line="240" w:lineRule="auto"/>
        <w:jc w:val="center"/>
        <w:rPr>
          <w:b/>
        </w:rPr>
      </w:pPr>
    </w:p>
    <w:p w14:paraId="197BEB21" w14:textId="77777777" w:rsidR="00EE68BB" w:rsidRDefault="00EE68BB" w:rsidP="00A772A3">
      <w:pPr>
        <w:spacing w:line="240" w:lineRule="auto"/>
        <w:jc w:val="center"/>
        <w:rPr>
          <w:b/>
        </w:rPr>
      </w:pPr>
    </w:p>
    <w:p w14:paraId="41F816D2" w14:textId="77777777" w:rsidR="00EE68BB" w:rsidRDefault="00EE68BB" w:rsidP="00A772A3">
      <w:pPr>
        <w:spacing w:line="240" w:lineRule="auto"/>
        <w:jc w:val="center"/>
        <w:rPr>
          <w:b/>
        </w:rPr>
      </w:pPr>
    </w:p>
    <w:p w14:paraId="65905B37" w14:textId="77777777" w:rsidR="00EE68BB" w:rsidRDefault="00EE68BB" w:rsidP="00A772A3">
      <w:pPr>
        <w:spacing w:line="240" w:lineRule="auto"/>
        <w:jc w:val="center"/>
        <w:rPr>
          <w:b/>
        </w:rPr>
      </w:pPr>
    </w:p>
    <w:p w14:paraId="6E084084" w14:textId="77777777" w:rsidR="00EE68BB" w:rsidRDefault="00EE68BB" w:rsidP="00A772A3">
      <w:pPr>
        <w:spacing w:line="240" w:lineRule="auto"/>
        <w:jc w:val="center"/>
        <w:rPr>
          <w:b/>
        </w:rPr>
      </w:pPr>
    </w:p>
    <w:p w14:paraId="31990F99" w14:textId="0DE44DE2" w:rsidR="00A772A3" w:rsidRDefault="00A772A3" w:rsidP="00A772A3">
      <w:pPr>
        <w:spacing w:after="160" w:line="259" w:lineRule="auto"/>
        <w:rPr>
          <w:b/>
          <w:i/>
        </w:rPr>
      </w:pP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48F10984" w14:textId="2DBCE3F1" w:rsidR="00125469" w:rsidRDefault="00F908AD">
      <w:pPr>
        <w:pStyle w:val="TOC1"/>
        <w:tabs>
          <w:tab w:val="left" w:pos="1920"/>
        </w:tabs>
        <w:rPr>
          <w:rFonts w:asciiTheme="minorHAnsi" w:eastAsiaTheme="minorEastAsia" w:hAnsiTheme="minorHAnsi" w:cstheme="minorBidi"/>
          <w:b w:val="0"/>
          <w:kern w:val="2"/>
          <w:sz w:val="24"/>
          <w:lang w:val="vi-VN" w:eastAsia="vi-VN"/>
          <w14:ligatures w14:val="standardContextual"/>
        </w:rPr>
      </w:pPr>
      <w:r>
        <w:fldChar w:fldCharType="begin"/>
      </w:r>
      <w:r>
        <w:instrText xml:space="preserve"> TOC \o "1-3" \h \z \u </w:instrText>
      </w:r>
      <w:r>
        <w:fldChar w:fldCharType="separate"/>
      </w:r>
      <w:hyperlink w:anchor="_Toc181602709" w:history="1">
        <w:r w:rsidR="00125469" w:rsidRPr="00DE38D1">
          <w:rPr>
            <w:rStyle w:val="Hyperlink"/>
          </w:rPr>
          <w:t>CHƯƠNG 1.</w:t>
        </w:r>
        <w:r w:rsidR="00125469">
          <w:rPr>
            <w:rFonts w:asciiTheme="minorHAnsi" w:eastAsiaTheme="minorEastAsia" w:hAnsiTheme="minorHAnsi" w:cstheme="minorBidi"/>
            <w:b w:val="0"/>
            <w:kern w:val="2"/>
            <w:sz w:val="24"/>
            <w:lang w:val="vi-VN" w:eastAsia="vi-VN"/>
            <w14:ligatures w14:val="standardContextual"/>
          </w:rPr>
          <w:tab/>
        </w:r>
        <w:r w:rsidR="00125469" w:rsidRPr="00DE38D1">
          <w:rPr>
            <w:rStyle w:val="Hyperlink"/>
          </w:rPr>
          <w:t>ĐẶT VẤN ĐỀ</w:t>
        </w:r>
        <w:r w:rsidR="00125469">
          <w:rPr>
            <w:webHidden/>
          </w:rPr>
          <w:tab/>
        </w:r>
        <w:r w:rsidR="00125469">
          <w:rPr>
            <w:webHidden/>
          </w:rPr>
          <w:fldChar w:fldCharType="begin"/>
        </w:r>
        <w:r w:rsidR="00125469">
          <w:rPr>
            <w:webHidden/>
          </w:rPr>
          <w:instrText xml:space="preserve"> PAGEREF _Toc181602709 \h </w:instrText>
        </w:r>
        <w:r w:rsidR="00125469">
          <w:rPr>
            <w:webHidden/>
          </w:rPr>
        </w:r>
        <w:r w:rsidR="00125469">
          <w:rPr>
            <w:webHidden/>
          </w:rPr>
          <w:fldChar w:fldCharType="separate"/>
        </w:r>
        <w:r w:rsidR="00125469">
          <w:rPr>
            <w:webHidden/>
          </w:rPr>
          <w:t>1</w:t>
        </w:r>
        <w:r w:rsidR="00125469">
          <w:rPr>
            <w:webHidden/>
          </w:rPr>
          <w:fldChar w:fldCharType="end"/>
        </w:r>
      </w:hyperlink>
    </w:p>
    <w:p w14:paraId="6206E571" w14:textId="359B841B"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0" w:history="1">
        <w:r w:rsidRPr="00DE38D1">
          <w:rPr>
            <w:rStyle w:val="Hyperlink"/>
          </w:rPr>
          <w:t>1.1. Lý do chọn đề tài</w:t>
        </w:r>
        <w:r>
          <w:rPr>
            <w:webHidden/>
          </w:rPr>
          <w:tab/>
        </w:r>
        <w:r>
          <w:rPr>
            <w:webHidden/>
          </w:rPr>
          <w:fldChar w:fldCharType="begin"/>
        </w:r>
        <w:r>
          <w:rPr>
            <w:webHidden/>
          </w:rPr>
          <w:instrText xml:space="preserve"> PAGEREF _Toc181602710 \h </w:instrText>
        </w:r>
        <w:r>
          <w:rPr>
            <w:webHidden/>
          </w:rPr>
        </w:r>
        <w:r>
          <w:rPr>
            <w:webHidden/>
          </w:rPr>
          <w:fldChar w:fldCharType="separate"/>
        </w:r>
        <w:r>
          <w:rPr>
            <w:webHidden/>
          </w:rPr>
          <w:t>1</w:t>
        </w:r>
        <w:r>
          <w:rPr>
            <w:webHidden/>
          </w:rPr>
          <w:fldChar w:fldCharType="end"/>
        </w:r>
      </w:hyperlink>
    </w:p>
    <w:p w14:paraId="3D9D0DBF" w14:textId="1F5964A5"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1" w:history="1">
        <w:r w:rsidRPr="00DE38D1">
          <w:rPr>
            <w:rStyle w:val="Hyperlink"/>
          </w:rPr>
          <w:t>1.2. Mục tiêu</w:t>
        </w:r>
        <w:r>
          <w:rPr>
            <w:webHidden/>
          </w:rPr>
          <w:tab/>
        </w:r>
        <w:r>
          <w:rPr>
            <w:webHidden/>
          </w:rPr>
          <w:fldChar w:fldCharType="begin"/>
        </w:r>
        <w:r>
          <w:rPr>
            <w:webHidden/>
          </w:rPr>
          <w:instrText xml:space="preserve"> PAGEREF _Toc181602711 \h </w:instrText>
        </w:r>
        <w:r>
          <w:rPr>
            <w:webHidden/>
          </w:rPr>
        </w:r>
        <w:r>
          <w:rPr>
            <w:webHidden/>
          </w:rPr>
          <w:fldChar w:fldCharType="separate"/>
        </w:r>
        <w:r>
          <w:rPr>
            <w:webHidden/>
          </w:rPr>
          <w:t>1</w:t>
        </w:r>
        <w:r>
          <w:rPr>
            <w:webHidden/>
          </w:rPr>
          <w:fldChar w:fldCharType="end"/>
        </w:r>
      </w:hyperlink>
    </w:p>
    <w:p w14:paraId="4D252F3A" w14:textId="682FDC08"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2" w:history="1">
        <w:r w:rsidRPr="00DE38D1">
          <w:rPr>
            <w:rStyle w:val="Hyperlink"/>
          </w:rPr>
          <w:t>1.3. Nội dung</w:t>
        </w:r>
        <w:r>
          <w:rPr>
            <w:webHidden/>
          </w:rPr>
          <w:tab/>
        </w:r>
        <w:r>
          <w:rPr>
            <w:webHidden/>
          </w:rPr>
          <w:fldChar w:fldCharType="begin"/>
        </w:r>
        <w:r>
          <w:rPr>
            <w:webHidden/>
          </w:rPr>
          <w:instrText xml:space="preserve"> PAGEREF _Toc181602712 \h </w:instrText>
        </w:r>
        <w:r>
          <w:rPr>
            <w:webHidden/>
          </w:rPr>
        </w:r>
        <w:r>
          <w:rPr>
            <w:webHidden/>
          </w:rPr>
          <w:fldChar w:fldCharType="separate"/>
        </w:r>
        <w:r>
          <w:rPr>
            <w:webHidden/>
          </w:rPr>
          <w:t>2</w:t>
        </w:r>
        <w:r>
          <w:rPr>
            <w:webHidden/>
          </w:rPr>
          <w:fldChar w:fldCharType="end"/>
        </w:r>
      </w:hyperlink>
    </w:p>
    <w:p w14:paraId="2691B1EB" w14:textId="458E3882"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3" w:history="1">
        <w:r w:rsidRPr="00DE38D1">
          <w:rPr>
            <w:rStyle w:val="Hyperlink"/>
            <w:lang w:val="vi"/>
          </w:rPr>
          <w:t>1.4. Đối tượng và phạm vi nghiên cứu</w:t>
        </w:r>
        <w:r>
          <w:rPr>
            <w:webHidden/>
          </w:rPr>
          <w:tab/>
        </w:r>
        <w:r>
          <w:rPr>
            <w:webHidden/>
          </w:rPr>
          <w:fldChar w:fldCharType="begin"/>
        </w:r>
        <w:r>
          <w:rPr>
            <w:webHidden/>
          </w:rPr>
          <w:instrText xml:space="preserve"> PAGEREF _Toc181602713 \h </w:instrText>
        </w:r>
        <w:r>
          <w:rPr>
            <w:webHidden/>
          </w:rPr>
        </w:r>
        <w:r>
          <w:rPr>
            <w:webHidden/>
          </w:rPr>
          <w:fldChar w:fldCharType="separate"/>
        </w:r>
        <w:r>
          <w:rPr>
            <w:webHidden/>
          </w:rPr>
          <w:t>2</w:t>
        </w:r>
        <w:r>
          <w:rPr>
            <w:webHidden/>
          </w:rPr>
          <w:fldChar w:fldCharType="end"/>
        </w:r>
      </w:hyperlink>
    </w:p>
    <w:p w14:paraId="3E6342C9" w14:textId="25F74C8A"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4" w:history="1">
        <w:r w:rsidRPr="00DE38D1">
          <w:rPr>
            <w:rStyle w:val="Hyperlink"/>
          </w:rPr>
          <w:t>1.5. Phương pháp nghiên cứu</w:t>
        </w:r>
        <w:r>
          <w:rPr>
            <w:webHidden/>
          </w:rPr>
          <w:tab/>
        </w:r>
        <w:r>
          <w:rPr>
            <w:webHidden/>
          </w:rPr>
          <w:fldChar w:fldCharType="begin"/>
        </w:r>
        <w:r>
          <w:rPr>
            <w:webHidden/>
          </w:rPr>
          <w:instrText xml:space="preserve"> PAGEREF _Toc181602714 \h </w:instrText>
        </w:r>
        <w:r>
          <w:rPr>
            <w:webHidden/>
          </w:rPr>
        </w:r>
        <w:r>
          <w:rPr>
            <w:webHidden/>
          </w:rPr>
          <w:fldChar w:fldCharType="separate"/>
        </w:r>
        <w:r>
          <w:rPr>
            <w:webHidden/>
          </w:rPr>
          <w:t>3</w:t>
        </w:r>
        <w:r>
          <w:rPr>
            <w:webHidden/>
          </w:rPr>
          <w:fldChar w:fldCharType="end"/>
        </w:r>
      </w:hyperlink>
    </w:p>
    <w:p w14:paraId="0105FEA0" w14:textId="167EFC55" w:rsidR="00125469" w:rsidRDefault="00125469">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1602715" w:history="1">
        <w:r w:rsidRPr="00DE38D1">
          <w:rPr>
            <w:rStyle w:val="Hyperlink"/>
          </w:rPr>
          <w:t>CHƯƠNG 2.</w:t>
        </w:r>
        <w:r>
          <w:rPr>
            <w:rFonts w:asciiTheme="minorHAnsi" w:eastAsiaTheme="minorEastAsia" w:hAnsiTheme="minorHAnsi" w:cstheme="minorBidi"/>
            <w:b w:val="0"/>
            <w:kern w:val="2"/>
            <w:sz w:val="24"/>
            <w:lang w:val="vi-VN" w:eastAsia="vi-VN"/>
            <w14:ligatures w14:val="standardContextual"/>
          </w:rPr>
          <w:tab/>
        </w:r>
        <w:r w:rsidRPr="00DE38D1">
          <w:rPr>
            <w:rStyle w:val="Hyperlink"/>
          </w:rPr>
          <w:t>CƠ SỞ LÝ THUYẾT</w:t>
        </w:r>
        <w:r>
          <w:rPr>
            <w:webHidden/>
          </w:rPr>
          <w:tab/>
        </w:r>
        <w:r>
          <w:rPr>
            <w:webHidden/>
          </w:rPr>
          <w:fldChar w:fldCharType="begin"/>
        </w:r>
        <w:r>
          <w:rPr>
            <w:webHidden/>
          </w:rPr>
          <w:instrText xml:space="preserve"> PAGEREF _Toc181602715 \h </w:instrText>
        </w:r>
        <w:r>
          <w:rPr>
            <w:webHidden/>
          </w:rPr>
        </w:r>
        <w:r>
          <w:rPr>
            <w:webHidden/>
          </w:rPr>
          <w:fldChar w:fldCharType="separate"/>
        </w:r>
        <w:r>
          <w:rPr>
            <w:webHidden/>
          </w:rPr>
          <w:t>4</w:t>
        </w:r>
        <w:r>
          <w:rPr>
            <w:webHidden/>
          </w:rPr>
          <w:fldChar w:fldCharType="end"/>
        </w:r>
      </w:hyperlink>
    </w:p>
    <w:p w14:paraId="5E05FF4A" w14:textId="220C560A"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6" w:history="1">
        <w:r w:rsidRPr="00DE38D1">
          <w:rPr>
            <w:rStyle w:val="Hyperlink"/>
            <w:lang w:val="vi"/>
          </w:rPr>
          <w:t>2.1.</w:t>
        </w:r>
        <w:r w:rsidRPr="00DE38D1">
          <w:rPr>
            <w:rStyle w:val="Hyperlink"/>
          </w:rPr>
          <w:t xml:space="preserve"> Công nghệ backend</w:t>
        </w:r>
        <w:r>
          <w:rPr>
            <w:webHidden/>
          </w:rPr>
          <w:tab/>
        </w:r>
        <w:r>
          <w:rPr>
            <w:webHidden/>
          </w:rPr>
          <w:fldChar w:fldCharType="begin"/>
        </w:r>
        <w:r>
          <w:rPr>
            <w:webHidden/>
          </w:rPr>
          <w:instrText xml:space="preserve"> PAGEREF _Toc181602716 \h </w:instrText>
        </w:r>
        <w:r>
          <w:rPr>
            <w:webHidden/>
          </w:rPr>
        </w:r>
        <w:r>
          <w:rPr>
            <w:webHidden/>
          </w:rPr>
          <w:fldChar w:fldCharType="separate"/>
        </w:r>
        <w:r>
          <w:rPr>
            <w:webHidden/>
          </w:rPr>
          <w:t>4</w:t>
        </w:r>
        <w:r>
          <w:rPr>
            <w:webHidden/>
          </w:rPr>
          <w:fldChar w:fldCharType="end"/>
        </w:r>
      </w:hyperlink>
    </w:p>
    <w:p w14:paraId="271F9872" w14:textId="2F46CC6C"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20" w:history="1">
        <w:r w:rsidRPr="00DE38D1">
          <w:rPr>
            <w:rStyle w:val="Hyperlink"/>
            <w:noProof/>
          </w:rPr>
          <w:t>2.1.1. Tổng quan về Node.js</w:t>
        </w:r>
        <w:r>
          <w:rPr>
            <w:noProof/>
            <w:webHidden/>
          </w:rPr>
          <w:tab/>
        </w:r>
        <w:r>
          <w:rPr>
            <w:noProof/>
            <w:webHidden/>
          </w:rPr>
          <w:fldChar w:fldCharType="begin"/>
        </w:r>
        <w:r>
          <w:rPr>
            <w:noProof/>
            <w:webHidden/>
          </w:rPr>
          <w:instrText xml:space="preserve"> PAGEREF _Toc181602720 \h </w:instrText>
        </w:r>
        <w:r>
          <w:rPr>
            <w:noProof/>
            <w:webHidden/>
          </w:rPr>
        </w:r>
        <w:r>
          <w:rPr>
            <w:noProof/>
            <w:webHidden/>
          </w:rPr>
          <w:fldChar w:fldCharType="separate"/>
        </w:r>
        <w:r>
          <w:rPr>
            <w:noProof/>
            <w:webHidden/>
          </w:rPr>
          <w:t>4</w:t>
        </w:r>
        <w:r>
          <w:rPr>
            <w:noProof/>
            <w:webHidden/>
          </w:rPr>
          <w:fldChar w:fldCharType="end"/>
        </w:r>
      </w:hyperlink>
    </w:p>
    <w:p w14:paraId="02281533" w14:textId="668B4977"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21" w:history="1">
        <w:r w:rsidRPr="00DE38D1">
          <w:rPr>
            <w:rStyle w:val="Hyperlink"/>
            <w:noProof/>
          </w:rPr>
          <w:t>2.1.2. Tổng quan về Express.js</w:t>
        </w:r>
        <w:r>
          <w:rPr>
            <w:noProof/>
            <w:webHidden/>
          </w:rPr>
          <w:tab/>
        </w:r>
        <w:r>
          <w:rPr>
            <w:noProof/>
            <w:webHidden/>
          </w:rPr>
          <w:fldChar w:fldCharType="begin"/>
        </w:r>
        <w:r>
          <w:rPr>
            <w:noProof/>
            <w:webHidden/>
          </w:rPr>
          <w:instrText xml:space="preserve"> PAGEREF _Toc181602721 \h </w:instrText>
        </w:r>
        <w:r>
          <w:rPr>
            <w:noProof/>
            <w:webHidden/>
          </w:rPr>
        </w:r>
        <w:r>
          <w:rPr>
            <w:noProof/>
            <w:webHidden/>
          </w:rPr>
          <w:fldChar w:fldCharType="separate"/>
        </w:r>
        <w:r>
          <w:rPr>
            <w:noProof/>
            <w:webHidden/>
          </w:rPr>
          <w:t>6</w:t>
        </w:r>
        <w:r>
          <w:rPr>
            <w:noProof/>
            <w:webHidden/>
          </w:rPr>
          <w:fldChar w:fldCharType="end"/>
        </w:r>
      </w:hyperlink>
    </w:p>
    <w:p w14:paraId="56C1F974" w14:textId="4C72BC69"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22" w:history="1">
        <w:r w:rsidRPr="00DE38D1">
          <w:rPr>
            <w:rStyle w:val="Hyperlink"/>
            <w:noProof/>
          </w:rPr>
          <w:t>2.1.3. Tổng quan về Puppeteer.js</w:t>
        </w:r>
        <w:r>
          <w:rPr>
            <w:noProof/>
            <w:webHidden/>
          </w:rPr>
          <w:tab/>
        </w:r>
        <w:r>
          <w:rPr>
            <w:noProof/>
            <w:webHidden/>
          </w:rPr>
          <w:fldChar w:fldCharType="begin"/>
        </w:r>
        <w:r>
          <w:rPr>
            <w:noProof/>
            <w:webHidden/>
          </w:rPr>
          <w:instrText xml:space="preserve"> PAGEREF _Toc181602722 \h </w:instrText>
        </w:r>
        <w:r>
          <w:rPr>
            <w:noProof/>
            <w:webHidden/>
          </w:rPr>
        </w:r>
        <w:r>
          <w:rPr>
            <w:noProof/>
            <w:webHidden/>
          </w:rPr>
          <w:fldChar w:fldCharType="separate"/>
        </w:r>
        <w:r>
          <w:rPr>
            <w:noProof/>
            <w:webHidden/>
          </w:rPr>
          <w:t>7</w:t>
        </w:r>
        <w:r>
          <w:rPr>
            <w:noProof/>
            <w:webHidden/>
          </w:rPr>
          <w:fldChar w:fldCharType="end"/>
        </w:r>
      </w:hyperlink>
    </w:p>
    <w:p w14:paraId="6A8BAC42" w14:textId="027DA3A5"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23" w:history="1">
        <w:r w:rsidRPr="00DE38D1">
          <w:rPr>
            <w:rStyle w:val="Hyperlink"/>
            <w:lang w:val="vi"/>
          </w:rPr>
          <w:t>2.2.</w:t>
        </w:r>
        <w:r w:rsidRPr="00DE38D1">
          <w:rPr>
            <w:rStyle w:val="Hyperlink"/>
          </w:rPr>
          <w:t xml:space="preserve"> Công nghệ Frontend</w:t>
        </w:r>
        <w:r>
          <w:rPr>
            <w:webHidden/>
          </w:rPr>
          <w:tab/>
        </w:r>
        <w:r>
          <w:rPr>
            <w:webHidden/>
          </w:rPr>
          <w:fldChar w:fldCharType="begin"/>
        </w:r>
        <w:r>
          <w:rPr>
            <w:webHidden/>
          </w:rPr>
          <w:instrText xml:space="preserve"> PAGEREF _Toc181602723 \h </w:instrText>
        </w:r>
        <w:r>
          <w:rPr>
            <w:webHidden/>
          </w:rPr>
        </w:r>
        <w:r>
          <w:rPr>
            <w:webHidden/>
          </w:rPr>
          <w:fldChar w:fldCharType="separate"/>
        </w:r>
        <w:r>
          <w:rPr>
            <w:webHidden/>
          </w:rPr>
          <w:t>8</w:t>
        </w:r>
        <w:r>
          <w:rPr>
            <w:webHidden/>
          </w:rPr>
          <w:fldChar w:fldCharType="end"/>
        </w:r>
      </w:hyperlink>
    </w:p>
    <w:p w14:paraId="0B5C5E02" w14:textId="2BC3A962"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24" w:history="1">
        <w:r w:rsidRPr="00DE38D1">
          <w:rPr>
            <w:rStyle w:val="Hyperlink"/>
            <w:noProof/>
            <w:lang w:val="vi"/>
          </w:rPr>
          <w:t>2.2.1. Tổng quan React.js</w:t>
        </w:r>
        <w:r>
          <w:rPr>
            <w:noProof/>
            <w:webHidden/>
          </w:rPr>
          <w:tab/>
        </w:r>
        <w:r>
          <w:rPr>
            <w:noProof/>
            <w:webHidden/>
          </w:rPr>
          <w:fldChar w:fldCharType="begin"/>
        </w:r>
        <w:r>
          <w:rPr>
            <w:noProof/>
            <w:webHidden/>
          </w:rPr>
          <w:instrText xml:space="preserve"> PAGEREF _Toc181602724 \h </w:instrText>
        </w:r>
        <w:r>
          <w:rPr>
            <w:noProof/>
            <w:webHidden/>
          </w:rPr>
        </w:r>
        <w:r>
          <w:rPr>
            <w:noProof/>
            <w:webHidden/>
          </w:rPr>
          <w:fldChar w:fldCharType="separate"/>
        </w:r>
        <w:r>
          <w:rPr>
            <w:noProof/>
            <w:webHidden/>
          </w:rPr>
          <w:t>8</w:t>
        </w:r>
        <w:r>
          <w:rPr>
            <w:noProof/>
            <w:webHidden/>
          </w:rPr>
          <w:fldChar w:fldCharType="end"/>
        </w:r>
      </w:hyperlink>
    </w:p>
    <w:p w14:paraId="718F3A21" w14:textId="49321F32"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25" w:history="1">
        <w:r w:rsidRPr="00DE38D1">
          <w:rPr>
            <w:rStyle w:val="Hyperlink"/>
            <w:noProof/>
            <w:lang w:val="vi"/>
          </w:rPr>
          <w:t xml:space="preserve">2.2.2. </w:t>
        </w:r>
        <w:r w:rsidRPr="00DE38D1">
          <w:rPr>
            <w:rStyle w:val="Hyperlink"/>
            <w:noProof/>
            <w:lang w:val="vi-VN"/>
          </w:rPr>
          <w:t>Tổng quan Tailwind CSS</w:t>
        </w:r>
        <w:r>
          <w:rPr>
            <w:noProof/>
            <w:webHidden/>
          </w:rPr>
          <w:tab/>
        </w:r>
        <w:r>
          <w:rPr>
            <w:noProof/>
            <w:webHidden/>
          </w:rPr>
          <w:fldChar w:fldCharType="begin"/>
        </w:r>
        <w:r>
          <w:rPr>
            <w:noProof/>
            <w:webHidden/>
          </w:rPr>
          <w:instrText xml:space="preserve"> PAGEREF _Toc181602725 \h </w:instrText>
        </w:r>
        <w:r>
          <w:rPr>
            <w:noProof/>
            <w:webHidden/>
          </w:rPr>
        </w:r>
        <w:r>
          <w:rPr>
            <w:noProof/>
            <w:webHidden/>
          </w:rPr>
          <w:fldChar w:fldCharType="separate"/>
        </w:r>
        <w:r>
          <w:rPr>
            <w:noProof/>
            <w:webHidden/>
          </w:rPr>
          <w:t>9</w:t>
        </w:r>
        <w:r>
          <w:rPr>
            <w:noProof/>
            <w:webHidden/>
          </w:rPr>
          <w:fldChar w:fldCharType="end"/>
        </w:r>
      </w:hyperlink>
    </w:p>
    <w:p w14:paraId="1EB6082A" w14:textId="3521E1AB"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26" w:history="1">
        <w:r w:rsidRPr="00DE38D1">
          <w:rPr>
            <w:rStyle w:val="Hyperlink"/>
          </w:rPr>
          <w:t>2.3. Tổng quan MySQL</w:t>
        </w:r>
        <w:r>
          <w:rPr>
            <w:webHidden/>
          </w:rPr>
          <w:tab/>
        </w:r>
        <w:r>
          <w:rPr>
            <w:webHidden/>
          </w:rPr>
          <w:fldChar w:fldCharType="begin"/>
        </w:r>
        <w:r>
          <w:rPr>
            <w:webHidden/>
          </w:rPr>
          <w:instrText xml:space="preserve"> PAGEREF _Toc181602726 \h </w:instrText>
        </w:r>
        <w:r>
          <w:rPr>
            <w:webHidden/>
          </w:rPr>
        </w:r>
        <w:r>
          <w:rPr>
            <w:webHidden/>
          </w:rPr>
          <w:fldChar w:fldCharType="separate"/>
        </w:r>
        <w:r>
          <w:rPr>
            <w:webHidden/>
          </w:rPr>
          <w:t>10</w:t>
        </w:r>
        <w:r>
          <w:rPr>
            <w:webHidden/>
          </w:rPr>
          <w:fldChar w:fldCharType="end"/>
        </w:r>
      </w:hyperlink>
    </w:p>
    <w:p w14:paraId="4863F69E" w14:textId="51D8190E"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29" w:history="1">
        <w:r w:rsidRPr="00DE38D1">
          <w:rPr>
            <w:rStyle w:val="Hyperlink"/>
          </w:rPr>
          <w:t>2.4. Tổng quan RESTful API</w:t>
        </w:r>
        <w:r>
          <w:rPr>
            <w:webHidden/>
          </w:rPr>
          <w:tab/>
        </w:r>
        <w:r>
          <w:rPr>
            <w:webHidden/>
          </w:rPr>
          <w:fldChar w:fldCharType="begin"/>
        </w:r>
        <w:r>
          <w:rPr>
            <w:webHidden/>
          </w:rPr>
          <w:instrText xml:space="preserve"> PAGEREF _Toc181602729 \h </w:instrText>
        </w:r>
        <w:r>
          <w:rPr>
            <w:webHidden/>
          </w:rPr>
        </w:r>
        <w:r>
          <w:rPr>
            <w:webHidden/>
          </w:rPr>
          <w:fldChar w:fldCharType="separate"/>
        </w:r>
        <w:r>
          <w:rPr>
            <w:webHidden/>
          </w:rPr>
          <w:t>12</w:t>
        </w:r>
        <w:r>
          <w:rPr>
            <w:webHidden/>
          </w:rPr>
          <w:fldChar w:fldCharType="end"/>
        </w:r>
      </w:hyperlink>
    </w:p>
    <w:p w14:paraId="3DF8F08D" w14:textId="4C833480"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30" w:history="1">
        <w:r w:rsidRPr="00DE38D1">
          <w:rPr>
            <w:rStyle w:val="Hyperlink"/>
            <w:lang w:val="vi-VN"/>
          </w:rPr>
          <w:t>2.5. Các khái niệm về chương trình.</w:t>
        </w:r>
        <w:r>
          <w:rPr>
            <w:webHidden/>
          </w:rPr>
          <w:tab/>
        </w:r>
        <w:r>
          <w:rPr>
            <w:webHidden/>
          </w:rPr>
          <w:fldChar w:fldCharType="begin"/>
        </w:r>
        <w:r>
          <w:rPr>
            <w:webHidden/>
          </w:rPr>
          <w:instrText xml:space="preserve"> PAGEREF _Toc181602730 \h </w:instrText>
        </w:r>
        <w:r>
          <w:rPr>
            <w:webHidden/>
          </w:rPr>
        </w:r>
        <w:r>
          <w:rPr>
            <w:webHidden/>
          </w:rPr>
          <w:fldChar w:fldCharType="separate"/>
        </w:r>
        <w:r>
          <w:rPr>
            <w:webHidden/>
          </w:rPr>
          <w:t>14</w:t>
        </w:r>
        <w:r>
          <w:rPr>
            <w:webHidden/>
          </w:rPr>
          <w:fldChar w:fldCharType="end"/>
        </w:r>
      </w:hyperlink>
    </w:p>
    <w:p w14:paraId="1231334F" w14:textId="3A894EDF" w:rsidR="00125469" w:rsidRDefault="00125469">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1602731" w:history="1">
        <w:r w:rsidRPr="00DE38D1">
          <w:rPr>
            <w:rStyle w:val="Hyperlink"/>
            <w:noProof/>
            <w:lang w:val="vi-VN"/>
          </w:rPr>
          <w:t>2.5.1</w:t>
        </w:r>
        <w:r>
          <w:rPr>
            <w:rFonts w:asciiTheme="minorHAnsi" w:eastAsiaTheme="minorEastAsia" w:hAnsiTheme="minorHAnsi" w:cstheme="minorBidi"/>
            <w:noProof/>
            <w:kern w:val="2"/>
            <w:sz w:val="24"/>
            <w:lang w:val="vi-VN" w:eastAsia="vi-VN"/>
            <w14:ligatures w14:val="standardContextual"/>
          </w:rPr>
          <w:tab/>
        </w:r>
        <w:r w:rsidRPr="00DE38D1">
          <w:rPr>
            <w:rStyle w:val="Hyperlink"/>
            <w:noProof/>
            <w:lang w:val="vi-VN"/>
          </w:rPr>
          <w:t>Khái niệm về chương trình đào tạo</w:t>
        </w:r>
        <w:r>
          <w:rPr>
            <w:noProof/>
            <w:webHidden/>
          </w:rPr>
          <w:tab/>
        </w:r>
        <w:r>
          <w:rPr>
            <w:noProof/>
            <w:webHidden/>
          </w:rPr>
          <w:fldChar w:fldCharType="begin"/>
        </w:r>
        <w:r>
          <w:rPr>
            <w:noProof/>
            <w:webHidden/>
          </w:rPr>
          <w:instrText xml:space="preserve"> PAGEREF _Toc181602731 \h </w:instrText>
        </w:r>
        <w:r>
          <w:rPr>
            <w:noProof/>
            <w:webHidden/>
          </w:rPr>
        </w:r>
        <w:r>
          <w:rPr>
            <w:noProof/>
            <w:webHidden/>
          </w:rPr>
          <w:fldChar w:fldCharType="separate"/>
        </w:r>
        <w:r>
          <w:rPr>
            <w:noProof/>
            <w:webHidden/>
          </w:rPr>
          <w:t>14</w:t>
        </w:r>
        <w:r>
          <w:rPr>
            <w:noProof/>
            <w:webHidden/>
          </w:rPr>
          <w:fldChar w:fldCharType="end"/>
        </w:r>
      </w:hyperlink>
    </w:p>
    <w:p w14:paraId="048A0843" w14:textId="2C673251" w:rsidR="00125469" w:rsidRDefault="00125469">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1602732" w:history="1">
        <w:r w:rsidRPr="00DE38D1">
          <w:rPr>
            <w:rStyle w:val="Hyperlink"/>
            <w:noProof/>
            <w:lang w:val="vi"/>
          </w:rPr>
          <w:t>2.5.2</w:t>
        </w:r>
        <w:r>
          <w:rPr>
            <w:rFonts w:asciiTheme="minorHAnsi" w:eastAsiaTheme="minorEastAsia" w:hAnsiTheme="minorHAnsi" w:cstheme="minorBidi"/>
            <w:noProof/>
            <w:kern w:val="2"/>
            <w:sz w:val="24"/>
            <w:lang w:val="vi-VN" w:eastAsia="vi-VN"/>
            <w14:ligatures w14:val="standardContextual"/>
          </w:rPr>
          <w:tab/>
        </w:r>
        <w:r w:rsidRPr="00DE38D1">
          <w:rPr>
            <w:rStyle w:val="Hyperlink"/>
            <w:noProof/>
            <w:lang w:val="vi-VN"/>
          </w:rPr>
          <w:t xml:space="preserve">Khái niệm về </w:t>
        </w:r>
        <w:r w:rsidRPr="00DE38D1">
          <w:rPr>
            <w:rStyle w:val="Hyperlink"/>
            <w:noProof/>
            <w:lang w:val="vi"/>
          </w:rPr>
          <w:t>chuẩn đầu ra của chương trình (PLO)</w:t>
        </w:r>
        <w:r>
          <w:rPr>
            <w:noProof/>
            <w:webHidden/>
          </w:rPr>
          <w:tab/>
        </w:r>
        <w:r>
          <w:rPr>
            <w:noProof/>
            <w:webHidden/>
          </w:rPr>
          <w:fldChar w:fldCharType="begin"/>
        </w:r>
        <w:r>
          <w:rPr>
            <w:noProof/>
            <w:webHidden/>
          </w:rPr>
          <w:instrText xml:space="preserve"> PAGEREF _Toc181602732 \h </w:instrText>
        </w:r>
        <w:r>
          <w:rPr>
            <w:noProof/>
            <w:webHidden/>
          </w:rPr>
        </w:r>
        <w:r>
          <w:rPr>
            <w:noProof/>
            <w:webHidden/>
          </w:rPr>
          <w:fldChar w:fldCharType="separate"/>
        </w:r>
        <w:r>
          <w:rPr>
            <w:noProof/>
            <w:webHidden/>
          </w:rPr>
          <w:t>14</w:t>
        </w:r>
        <w:r>
          <w:rPr>
            <w:noProof/>
            <w:webHidden/>
          </w:rPr>
          <w:fldChar w:fldCharType="end"/>
        </w:r>
      </w:hyperlink>
    </w:p>
    <w:p w14:paraId="3E6BAC69" w14:textId="5F29D79E" w:rsidR="00125469" w:rsidRDefault="00125469">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1602733" w:history="1">
        <w:r w:rsidRPr="00DE38D1">
          <w:rPr>
            <w:rStyle w:val="Hyperlink"/>
            <w:noProof/>
            <w:lang w:val="vi"/>
          </w:rPr>
          <w:t>2.5.3</w:t>
        </w:r>
        <w:r>
          <w:rPr>
            <w:rFonts w:asciiTheme="minorHAnsi" w:eastAsiaTheme="minorEastAsia" w:hAnsiTheme="minorHAnsi" w:cstheme="minorBidi"/>
            <w:noProof/>
            <w:kern w:val="2"/>
            <w:sz w:val="24"/>
            <w:lang w:val="vi-VN" w:eastAsia="vi-VN"/>
            <w14:ligatures w14:val="standardContextual"/>
          </w:rPr>
          <w:tab/>
        </w:r>
        <w:r w:rsidRPr="00DE38D1">
          <w:rPr>
            <w:rStyle w:val="Hyperlink"/>
            <w:noProof/>
            <w:lang w:val="vi-VN"/>
          </w:rPr>
          <w:t xml:space="preserve">Khái niệm về </w:t>
        </w:r>
        <w:r w:rsidRPr="00DE38D1">
          <w:rPr>
            <w:rStyle w:val="Hyperlink"/>
            <w:noProof/>
            <w:lang w:val="vi"/>
          </w:rPr>
          <w:t>mục tiêu chương trình (PO)</w:t>
        </w:r>
        <w:r>
          <w:rPr>
            <w:noProof/>
            <w:webHidden/>
          </w:rPr>
          <w:tab/>
        </w:r>
        <w:r>
          <w:rPr>
            <w:noProof/>
            <w:webHidden/>
          </w:rPr>
          <w:fldChar w:fldCharType="begin"/>
        </w:r>
        <w:r>
          <w:rPr>
            <w:noProof/>
            <w:webHidden/>
          </w:rPr>
          <w:instrText xml:space="preserve"> PAGEREF _Toc181602733 \h </w:instrText>
        </w:r>
        <w:r>
          <w:rPr>
            <w:noProof/>
            <w:webHidden/>
          </w:rPr>
        </w:r>
        <w:r>
          <w:rPr>
            <w:noProof/>
            <w:webHidden/>
          </w:rPr>
          <w:fldChar w:fldCharType="separate"/>
        </w:r>
        <w:r>
          <w:rPr>
            <w:noProof/>
            <w:webHidden/>
          </w:rPr>
          <w:t>15</w:t>
        </w:r>
        <w:r>
          <w:rPr>
            <w:noProof/>
            <w:webHidden/>
          </w:rPr>
          <w:fldChar w:fldCharType="end"/>
        </w:r>
      </w:hyperlink>
    </w:p>
    <w:p w14:paraId="43C20938" w14:textId="6CB72ED3" w:rsidR="00125469" w:rsidRDefault="00125469">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1602734" w:history="1">
        <w:r w:rsidRPr="00DE38D1">
          <w:rPr>
            <w:rStyle w:val="Hyperlink"/>
            <w:noProof/>
            <w:lang w:val="vi"/>
          </w:rPr>
          <w:t>2.5.4</w:t>
        </w:r>
        <w:r>
          <w:rPr>
            <w:rFonts w:asciiTheme="minorHAnsi" w:eastAsiaTheme="minorEastAsia" w:hAnsiTheme="minorHAnsi" w:cstheme="minorBidi"/>
            <w:noProof/>
            <w:kern w:val="2"/>
            <w:sz w:val="24"/>
            <w:lang w:val="vi-VN" w:eastAsia="vi-VN"/>
            <w14:ligatures w14:val="standardContextual"/>
          </w:rPr>
          <w:tab/>
        </w:r>
        <w:r w:rsidRPr="00DE38D1">
          <w:rPr>
            <w:rStyle w:val="Hyperlink"/>
            <w:noProof/>
            <w:lang w:val="vi-VN"/>
          </w:rPr>
          <w:t xml:space="preserve">Khái niệm về </w:t>
        </w:r>
        <w:r w:rsidRPr="00DE38D1">
          <w:rPr>
            <w:rStyle w:val="Hyperlink"/>
            <w:noProof/>
            <w:lang w:val="vi"/>
          </w:rPr>
          <w:t>chuẩn đầu ra môn học (CLO)</w:t>
        </w:r>
        <w:r>
          <w:rPr>
            <w:noProof/>
            <w:webHidden/>
          </w:rPr>
          <w:tab/>
        </w:r>
        <w:r>
          <w:rPr>
            <w:noProof/>
            <w:webHidden/>
          </w:rPr>
          <w:fldChar w:fldCharType="begin"/>
        </w:r>
        <w:r>
          <w:rPr>
            <w:noProof/>
            <w:webHidden/>
          </w:rPr>
          <w:instrText xml:space="preserve"> PAGEREF _Toc181602734 \h </w:instrText>
        </w:r>
        <w:r>
          <w:rPr>
            <w:noProof/>
            <w:webHidden/>
          </w:rPr>
        </w:r>
        <w:r>
          <w:rPr>
            <w:noProof/>
            <w:webHidden/>
          </w:rPr>
          <w:fldChar w:fldCharType="separate"/>
        </w:r>
        <w:r>
          <w:rPr>
            <w:noProof/>
            <w:webHidden/>
          </w:rPr>
          <w:t>15</w:t>
        </w:r>
        <w:r>
          <w:rPr>
            <w:noProof/>
            <w:webHidden/>
          </w:rPr>
          <w:fldChar w:fldCharType="end"/>
        </w:r>
      </w:hyperlink>
    </w:p>
    <w:p w14:paraId="05E8715B" w14:textId="230E8D31" w:rsidR="00125469" w:rsidRDefault="00125469">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1602735" w:history="1">
        <w:r w:rsidRPr="00DE38D1">
          <w:rPr>
            <w:rStyle w:val="Hyperlink"/>
            <w:noProof/>
            <w:lang w:val="vi"/>
          </w:rPr>
          <w:t>2.5.5</w:t>
        </w:r>
        <w:r>
          <w:rPr>
            <w:rFonts w:asciiTheme="minorHAnsi" w:eastAsiaTheme="minorEastAsia" w:hAnsiTheme="minorHAnsi" w:cstheme="minorBidi"/>
            <w:noProof/>
            <w:kern w:val="2"/>
            <w:sz w:val="24"/>
            <w:lang w:val="vi-VN" w:eastAsia="vi-VN"/>
            <w14:ligatures w14:val="standardContextual"/>
          </w:rPr>
          <w:tab/>
        </w:r>
        <w:r w:rsidRPr="00DE38D1">
          <w:rPr>
            <w:rStyle w:val="Hyperlink"/>
            <w:noProof/>
            <w:lang w:val="vi"/>
          </w:rPr>
          <w:t>Rubric đánh giá là gì, chức năng và các loại rubric.</w:t>
        </w:r>
        <w:r>
          <w:rPr>
            <w:noProof/>
            <w:webHidden/>
          </w:rPr>
          <w:tab/>
        </w:r>
        <w:r>
          <w:rPr>
            <w:noProof/>
            <w:webHidden/>
          </w:rPr>
          <w:fldChar w:fldCharType="begin"/>
        </w:r>
        <w:r>
          <w:rPr>
            <w:noProof/>
            <w:webHidden/>
          </w:rPr>
          <w:instrText xml:space="preserve"> PAGEREF _Toc181602735 \h </w:instrText>
        </w:r>
        <w:r>
          <w:rPr>
            <w:noProof/>
            <w:webHidden/>
          </w:rPr>
        </w:r>
        <w:r>
          <w:rPr>
            <w:noProof/>
            <w:webHidden/>
          </w:rPr>
          <w:fldChar w:fldCharType="separate"/>
        </w:r>
        <w:r>
          <w:rPr>
            <w:noProof/>
            <w:webHidden/>
          </w:rPr>
          <w:t>15</w:t>
        </w:r>
        <w:r>
          <w:rPr>
            <w:noProof/>
            <w:webHidden/>
          </w:rPr>
          <w:fldChar w:fldCharType="end"/>
        </w:r>
      </w:hyperlink>
    </w:p>
    <w:p w14:paraId="41515287" w14:textId="019AD664" w:rsidR="00125469" w:rsidRDefault="00125469">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1602737" w:history="1">
        <w:r w:rsidRPr="00DE38D1">
          <w:rPr>
            <w:rStyle w:val="Hyperlink"/>
          </w:rPr>
          <w:t>CHƯƠNG 3.</w:t>
        </w:r>
        <w:r>
          <w:rPr>
            <w:rFonts w:asciiTheme="minorHAnsi" w:eastAsiaTheme="minorEastAsia" w:hAnsiTheme="minorHAnsi" w:cstheme="minorBidi"/>
            <w:b w:val="0"/>
            <w:kern w:val="2"/>
            <w:sz w:val="24"/>
            <w:lang w:val="vi-VN" w:eastAsia="vi-VN"/>
            <w14:ligatures w14:val="standardContextual"/>
          </w:rPr>
          <w:tab/>
        </w:r>
        <w:r w:rsidRPr="00DE38D1">
          <w:rPr>
            <w:rStyle w:val="Hyperlink"/>
          </w:rPr>
          <w:t>HIỆN THỰC HÓA NGHIÊN CỨU</w:t>
        </w:r>
        <w:r>
          <w:rPr>
            <w:webHidden/>
          </w:rPr>
          <w:tab/>
        </w:r>
        <w:r>
          <w:rPr>
            <w:webHidden/>
          </w:rPr>
          <w:fldChar w:fldCharType="begin"/>
        </w:r>
        <w:r>
          <w:rPr>
            <w:webHidden/>
          </w:rPr>
          <w:instrText xml:space="preserve"> PAGEREF _Toc181602737 \h </w:instrText>
        </w:r>
        <w:r>
          <w:rPr>
            <w:webHidden/>
          </w:rPr>
        </w:r>
        <w:r>
          <w:rPr>
            <w:webHidden/>
          </w:rPr>
          <w:fldChar w:fldCharType="separate"/>
        </w:r>
        <w:r>
          <w:rPr>
            <w:webHidden/>
          </w:rPr>
          <w:t>16</w:t>
        </w:r>
        <w:r>
          <w:rPr>
            <w:webHidden/>
          </w:rPr>
          <w:fldChar w:fldCharType="end"/>
        </w:r>
      </w:hyperlink>
    </w:p>
    <w:p w14:paraId="67D7CDCC" w14:textId="75B9B436"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38" w:history="1">
        <w:r w:rsidRPr="00DE38D1">
          <w:rPr>
            <w:rStyle w:val="Hyperlink"/>
            <w:rFonts w:eastAsia="SimSun"/>
          </w:rPr>
          <w:t>3.1. Mô tả bài toán</w:t>
        </w:r>
        <w:r>
          <w:rPr>
            <w:webHidden/>
          </w:rPr>
          <w:tab/>
        </w:r>
        <w:r>
          <w:rPr>
            <w:webHidden/>
          </w:rPr>
          <w:fldChar w:fldCharType="begin"/>
        </w:r>
        <w:r>
          <w:rPr>
            <w:webHidden/>
          </w:rPr>
          <w:instrText xml:space="preserve"> PAGEREF _Toc181602738 \h </w:instrText>
        </w:r>
        <w:r>
          <w:rPr>
            <w:webHidden/>
          </w:rPr>
        </w:r>
        <w:r>
          <w:rPr>
            <w:webHidden/>
          </w:rPr>
          <w:fldChar w:fldCharType="separate"/>
        </w:r>
        <w:r>
          <w:rPr>
            <w:webHidden/>
          </w:rPr>
          <w:t>16</w:t>
        </w:r>
        <w:r>
          <w:rPr>
            <w:webHidden/>
          </w:rPr>
          <w:fldChar w:fldCharType="end"/>
        </w:r>
      </w:hyperlink>
    </w:p>
    <w:p w14:paraId="5CFEF342" w14:textId="0BA9C791"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41" w:history="1">
        <w:r w:rsidRPr="00DE38D1">
          <w:rPr>
            <w:rStyle w:val="Hyperlink"/>
          </w:rPr>
          <w:t>3.2. Yêu cầu chức năng</w:t>
        </w:r>
        <w:r>
          <w:rPr>
            <w:webHidden/>
          </w:rPr>
          <w:tab/>
        </w:r>
        <w:r>
          <w:rPr>
            <w:webHidden/>
          </w:rPr>
          <w:fldChar w:fldCharType="begin"/>
        </w:r>
        <w:r>
          <w:rPr>
            <w:webHidden/>
          </w:rPr>
          <w:instrText xml:space="preserve"> PAGEREF _Toc181602741 \h </w:instrText>
        </w:r>
        <w:r>
          <w:rPr>
            <w:webHidden/>
          </w:rPr>
        </w:r>
        <w:r>
          <w:rPr>
            <w:webHidden/>
          </w:rPr>
          <w:fldChar w:fldCharType="separate"/>
        </w:r>
        <w:r>
          <w:rPr>
            <w:webHidden/>
          </w:rPr>
          <w:t>17</w:t>
        </w:r>
        <w:r>
          <w:rPr>
            <w:webHidden/>
          </w:rPr>
          <w:fldChar w:fldCharType="end"/>
        </w:r>
      </w:hyperlink>
    </w:p>
    <w:p w14:paraId="3BC71740" w14:textId="0D96E73B"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42" w:history="1">
        <w:r w:rsidRPr="00DE38D1">
          <w:rPr>
            <w:rStyle w:val="Hyperlink"/>
          </w:rPr>
          <w:t>3.3. Đặt tả hệ thống</w:t>
        </w:r>
        <w:r>
          <w:rPr>
            <w:webHidden/>
          </w:rPr>
          <w:tab/>
        </w:r>
        <w:r>
          <w:rPr>
            <w:webHidden/>
          </w:rPr>
          <w:fldChar w:fldCharType="begin"/>
        </w:r>
        <w:r>
          <w:rPr>
            <w:webHidden/>
          </w:rPr>
          <w:instrText xml:space="preserve"> PAGEREF _Toc181602742 \h </w:instrText>
        </w:r>
        <w:r>
          <w:rPr>
            <w:webHidden/>
          </w:rPr>
        </w:r>
        <w:r>
          <w:rPr>
            <w:webHidden/>
          </w:rPr>
          <w:fldChar w:fldCharType="separate"/>
        </w:r>
        <w:r>
          <w:rPr>
            <w:webHidden/>
          </w:rPr>
          <w:t>18</w:t>
        </w:r>
        <w:r>
          <w:rPr>
            <w:webHidden/>
          </w:rPr>
          <w:fldChar w:fldCharType="end"/>
        </w:r>
      </w:hyperlink>
    </w:p>
    <w:p w14:paraId="5FD3B7C8" w14:textId="5759BF96"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43" w:history="1">
        <w:r w:rsidRPr="00DE38D1">
          <w:rPr>
            <w:rStyle w:val="Hyperlink"/>
          </w:rPr>
          <w:t>3.4. Lược đồ cơ sở dữ liệu</w:t>
        </w:r>
        <w:r>
          <w:rPr>
            <w:webHidden/>
          </w:rPr>
          <w:tab/>
        </w:r>
        <w:r>
          <w:rPr>
            <w:webHidden/>
          </w:rPr>
          <w:fldChar w:fldCharType="begin"/>
        </w:r>
        <w:r>
          <w:rPr>
            <w:webHidden/>
          </w:rPr>
          <w:instrText xml:space="preserve"> PAGEREF _Toc181602743 \h </w:instrText>
        </w:r>
        <w:r>
          <w:rPr>
            <w:webHidden/>
          </w:rPr>
        </w:r>
        <w:r>
          <w:rPr>
            <w:webHidden/>
          </w:rPr>
          <w:fldChar w:fldCharType="separate"/>
        </w:r>
        <w:r>
          <w:rPr>
            <w:webHidden/>
          </w:rPr>
          <w:t>22</w:t>
        </w:r>
        <w:r>
          <w:rPr>
            <w:webHidden/>
          </w:rPr>
          <w:fldChar w:fldCharType="end"/>
        </w:r>
      </w:hyperlink>
    </w:p>
    <w:p w14:paraId="583E6313" w14:textId="6B8CDA59"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44" w:history="1">
        <w:r w:rsidRPr="00DE38D1">
          <w:rPr>
            <w:rStyle w:val="Hyperlink"/>
          </w:rPr>
          <w:t>3.5. Kiến trúc hệ thống</w:t>
        </w:r>
        <w:r>
          <w:rPr>
            <w:webHidden/>
          </w:rPr>
          <w:tab/>
        </w:r>
        <w:r>
          <w:rPr>
            <w:webHidden/>
          </w:rPr>
          <w:fldChar w:fldCharType="begin"/>
        </w:r>
        <w:r>
          <w:rPr>
            <w:webHidden/>
          </w:rPr>
          <w:instrText xml:space="preserve"> PAGEREF _Toc181602744 \h </w:instrText>
        </w:r>
        <w:r>
          <w:rPr>
            <w:webHidden/>
          </w:rPr>
        </w:r>
        <w:r>
          <w:rPr>
            <w:webHidden/>
          </w:rPr>
          <w:fldChar w:fldCharType="separate"/>
        </w:r>
        <w:r>
          <w:rPr>
            <w:webHidden/>
          </w:rPr>
          <w:t>33</w:t>
        </w:r>
        <w:r>
          <w:rPr>
            <w:webHidden/>
          </w:rPr>
          <w:fldChar w:fldCharType="end"/>
        </w:r>
      </w:hyperlink>
    </w:p>
    <w:p w14:paraId="6C6BAD8F" w14:textId="24E0E5EF"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49" w:history="1">
        <w:r w:rsidRPr="00DE38D1">
          <w:rPr>
            <w:rStyle w:val="Hyperlink"/>
          </w:rPr>
          <w:t>3.6. Thiết kế API</w:t>
        </w:r>
        <w:r>
          <w:rPr>
            <w:webHidden/>
          </w:rPr>
          <w:tab/>
        </w:r>
        <w:r>
          <w:rPr>
            <w:webHidden/>
          </w:rPr>
          <w:fldChar w:fldCharType="begin"/>
        </w:r>
        <w:r>
          <w:rPr>
            <w:webHidden/>
          </w:rPr>
          <w:instrText xml:space="preserve"> PAGEREF _Toc181602749 \h </w:instrText>
        </w:r>
        <w:r>
          <w:rPr>
            <w:webHidden/>
          </w:rPr>
        </w:r>
        <w:r>
          <w:rPr>
            <w:webHidden/>
          </w:rPr>
          <w:fldChar w:fldCharType="separate"/>
        </w:r>
        <w:r>
          <w:rPr>
            <w:webHidden/>
          </w:rPr>
          <w:t>34</w:t>
        </w:r>
        <w:r>
          <w:rPr>
            <w:webHidden/>
          </w:rPr>
          <w:fldChar w:fldCharType="end"/>
        </w:r>
      </w:hyperlink>
    </w:p>
    <w:p w14:paraId="79EE4919" w14:textId="00BFE936"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1" w:history="1">
        <w:r w:rsidRPr="00DE38D1">
          <w:rPr>
            <w:rStyle w:val="Hyperlink"/>
            <w:noProof/>
          </w:rPr>
          <w:t>3.6.1. Định tuyến API trong Express.js</w:t>
        </w:r>
        <w:r>
          <w:rPr>
            <w:noProof/>
            <w:webHidden/>
          </w:rPr>
          <w:tab/>
        </w:r>
        <w:r>
          <w:rPr>
            <w:noProof/>
            <w:webHidden/>
          </w:rPr>
          <w:fldChar w:fldCharType="begin"/>
        </w:r>
        <w:r>
          <w:rPr>
            <w:noProof/>
            <w:webHidden/>
          </w:rPr>
          <w:instrText xml:space="preserve"> PAGEREF _Toc181602751 \h </w:instrText>
        </w:r>
        <w:r>
          <w:rPr>
            <w:noProof/>
            <w:webHidden/>
          </w:rPr>
        </w:r>
        <w:r>
          <w:rPr>
            <w:noProof/>
            <w:webHidden/>
          </w:rPr>
          <w:fldChar w:fldCharType="separate"/>
        </w:r>
        <w:r>
          <w:rPr>
            <w:noProof/>
            <w:webHidden/>
          </w:rPr>
          <w:t>34</w:t>
        </w:r>
        <w:r>
          <w:rPr>
            <w:noProof/>
            <w:webHidden/>
          </w:rPr>
          <w:fldChar w:fldCharType="end"/>
        </w:r>
      </w:hyperlink>
    </w:p>
    <w:p w14:paraId="4577318D" w14:textId="472A0784"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2" w:history="1">
        <w:r w:rsidRPr="00DE38D1">
          <w:rPr>
            <w:rStyle w:val="Hyperlink"/>
            <w:noProof/>
          </w:rPr>
          <w:t>3.6.2. Định tuyến API chương trình (program)</w:t>
        </w:r>
        <w:r>
          <w:rPr>
            <w:noProof/>
            <w:webHidden/>
          </w:rPr>
          <w:tab/>
        </w:r>
        <w:r>
          <w:rPr>
            <w:noProof/>
            <w:webHidden/>
          </w:rPr>
          <w:fldChar w:fldCharType="begin"/>
        </w:r>
        <w:r>
          <w:rPr>
            <w:noProof/>
            <w:webHidden/>
          </w:rPr>
          <w:instrText xml:space="preserve"> PAGEREF _Toc181602752 \h </w:instrText>
        </w:r>
        <w:r>
          <w:rPr>
            <w:noProof/>
            <w:webHidden/>
          </w:rPr>
        </w:r>
        <w:r>
          <w:rPr>
            <w:noProof/>
            <w:webHidden/>
          </w:rPr>
          <w:fldChar w:fldCharType="separate"/>
        </w:r>
        <w:r>
          <w:rPr>
            <w:noProof/>
            <w:webHidden/>
          </w:rPr>
          <w:t>36</w:t>
        </w:r>
        <w:r>
          <w:rPr>
            <w:noProof/>
            <w:webHidden/>
          </w:rPr>
          <w:fldChar w:fldCharType="end"/>
        </w:r>
      </w:hyperlink>
    </w:p>
    <w:p w14:paraId="08B4D69A" w14:textId="36A9F58D"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3" w:history="1">
        <w:r w:rsidRPr="00DE38D1">
          <w:rPr>
            <w:rStyle w:val="Hyperlink"/>
            <w:noProof/>
            <w:lang w:val="vi"/>
          </w:rPr>
          <w:t>3.6.3. Định tuyến API mục tiêu chương trình (PO)</w:t>
        </w:r>
        <w:r>
          <w:rPr>
            <w:noProof/>
            <w:webHidden/>
          </w:rPr>
          <w:tab/>
        </w:r>
        <w:r>
          <w:rPr>
            <w:noProof/>
            <w:webHidden/>
          </w:rPr>
          <w:fldChar w:fldCharType="begin"/>
        </w:r>
        <w:r>
          <w:rPr>
            <w:noProof/>
            <w:webHidden/>
          </w:rPr>
          <w:instrText xml:space="preserve"> PAGEREF _Toc181602753 \h </w:instrText>
        </w:r>
        <w:r>
          <w:rPr>
            <w:noProof/>
            <w:webHidden/>
          </w:rPr>
        </w:r>
        <w:r>
          <w:rPr>
            <w:noProof/>
            <w:webHidden/>
          </w:rPr>
          <w:fldChar w:fldCharType="separate"/>
        </w:r>
        <w:r>
          <w:rPr>
            <w:noProof/>
            <w:webHidden/>
          </w:rPr>
          <w:t>37</w:t>
        </w:r>
        <w:r>
          <w:rPr>
            <w:noProof/>
            <w:webHidden/>
          </w:rPr>
          <w:fldChar w:fldCharType="end"/>
        </w:r>
      </w:hyperlink>
    </w:p>
    <w:p w14:paraId="1C998666" w14:textId="0CA28FE2"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4" w:history="1">
        <w:r w:rsidRPr="00DE38D1">
          <w:rPr>
            <w:rStyle w:val="Hyperlink"/>
            <w:noProof/>
            <w:lang w:val="vi"/>
          </w:rPr>
          <w:t>3.6.4. Định tuyến API chuẩn đầu ra chương trình (PLO)</w:t>
        </w:r>
        <w:r>
          <w:rPr>
            <w:noProof/>
            <w:webHidden/>
          </w:rPr>
          <w:tab/>
        </w:r>
        <w:r>
          <w:rPr>
            <w:noProof/>
            <w:webHidden/>
          </w:rPr>
          <w:fldChar w:fldCharType="begin"/>
        </w:r>
        <w:r>
          <w:rPr>
            <w:noProof/>
            <w:webHidden/>
          </w:rPr>
          <w:instrText xml:space="preserve"> PAGEREF _Toc181602754 \h </w:instrText>
        </w:r>
        <w:r>
          <w:rPr>
            <w:noProof/>
            <w:webHidden/>
          </w:rPr>
        </w:r>
        <w:r>
          <w:rPr>
            <w:noProof/>
            <w:webHidden/>
          </w:rPr>
          <w:fldChar w:fldCharType="separate"/>
        </w:r>
        <w:r>
          <w:rPr>
            <w:noProof/>
            <w:webHidden/>
          </w:rPr>
          <w:t>38</w:t>
        </w:r>
        <w:r>
          <w:rPr>
            <w:noProof/>
            <w:webHidden/>
          </w:rPr>
          <w:fldChar w:fldCharType="end"/>
        </w:r>
      </w:hyperlink>
    </w:p>
    <w:p w14:paraId="48C5B03A" w14:textId="6D427837"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5" w:history="1">
        <w:r w:rsidRPr="00DE38D1">
          <w:rPr>
            <w:rStyle w:val="Hyperlink"/>
            <w:noProof/>
            <w:lang w:val="vi"/>
          </w:rPr>
          <w:t>3.6.5. Định tuyến API mối quan hệ PLO và PO (PLO_PO)</w:t>
        </w:r>
        <w:r>
          <w:rPr>
            <w:noProof/>
            <w:webHidden/>
          </w:rPr>
          <w:tab/>
        </w:r>
        <w:r>
          <w:rPr>
            <w:noProof/>
            <w:webHidden/>
          </w:rPr>
          <w:fldChar w:fldCharType="begin"/>
        </w:r>
        <w:r>
          <w:rPr>
            <w:noProof/>
            <w:webHidden/>
          </w:rPr>
          <w:instrText xml:space="preserve"> PAGEREF _Toc181602755 \h </w:instrText>
        </w:r>
        <w:r>
          <w:rPr>
            <w:noProof/>
            <w:webHidden/>
          </w:rPr>
        </w:r>
        <w:r>
          <w:rPr>
            <w:noProof/>
            <w:webHidden/>
          </w:rPr>
          <w:fldChar w:fldCharType="separate"/>
        </w:r>
        <w:r>
          <w:rPr>
            <w:noProof/>
            <w:webHidden/>
          </w:rPr>
          <w:t>39</w:t>
        </w:r>
        <w:r>
          <w:rPr>
            <w:noProof/>
            <w:webHidden/>
          </w:rPr>
          <w:fldChar w:fldCharType="end"/>
        </w:r>
      </w:hyperlink>
    </w:p>
    <w:p w14:paraId="63066B3F" w14:textId="1145F94B"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6" w:history="1">
        <w:r w:rsidRPr="00DE38D1">
          <w:rPr>
            <w:rStyle w:val="Hyperlink"/>
            <w:noProof/>
            <w:lang w:val="vi"/>
          </w:rPr>
          <w:t>3.6.6. Định tuyến API môn học (subject)</w:t>
        </w:r>
        <w:r>
          <w:rPr>
            <w:noProof/>
            <w:webHidden/>
          </w:rPr>
          <w:tab/>
        </w:r>
        <w:r>
          <w:rPr>
            <w:noProof/>
            <w:webHidden/>
          </w:rPr>
          <w:fldChar w:fldCharType="begin"/>
        </w:r>
        <w:r>
          <w:rPr>
            <w:noProof/>
            <w:webHidden/>
          </w:rPr>
          <w:instrText xml:space="preserve"> PAGEREF _Toc181602756 \h </w:instrText>
        </w:r>
        <w:r>
          <w:rPr>
            <w:noProof/>
            <w:webHidden/>
          </w:rPr>
        </w:r>
        <w:r>
          <w:rPr>
            <w:noProof/>
            <w:webHidden/>
          </w:rPr>
          <w:fldChar w:fldCharType="separate"/>
        </w:r>
        <w:r>
          <w:rPr>
            <w:noProof/>
            <w:webHidden/>
          </w:rPr>
          <w:t>40</w:t>
        </w:r>
        <w:r>
          <w:rPr>
            <w:noProof/>
            <w:webHidden/>
          </w:rPr>
          <w:fldChar w:fldCharType="end"/>
        </w:r>
      </w:hyperlink>
    </w:p>
    <w:p w14:paraId="084D4959" w14:textId="7C77AC5F"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7" w:history="1">
        <w:r w:rsidRPr="00DE38D1">
          <w:rPr>
            <w:rStyle w:val="Hyperlink"/>
            <w:noProof/>
            <w:lang w:val="vi"/>
          </w:rPr>
          <w:t>3.6.7. Định tuyến API chuẩn đầu ra của môn học (CLO)</w:t>
        </w:r>
        <w:r>
          <w:rPr>
            <w:noProof/>
            <w:webHidden/>
          </w:rPr>
          <w:tab/>
        </w:r>
        <w:r>
          <w:rPr>
            <w:noProof/>
            <w:webHidden/>
          </w:rPr>
          <w:fldChar w:fldCharType="begin"/>
        </w:r>
        <w:r>
          <w:rPr>
            <w:noProof/>
            <w:webHidden/>
          </w:rPr>
          <w:instrText xml:space="preserve"> PAGEREF _Toc181602757 \h </w:instrText>
        </w:r>
        <w:r>
          <w:rPr>
            <w:noProof/>
            <w:webHidden/>
          </w:rPr>
        </w:r>
        <w:r>
          <w:rPr>
            <w:noProof/>
            <w:webHidden/>
          </w:rPr>
          <w:fldChar w:fldCharType="separate"/>
        </w:r>
        <w:r>
          <w:rPr>
            <w:noProof/>
            <w:webHidden/>
          </w:rPr>
          <w:t>41</w:t>
        </w:r>
        <w:r>
          <w:rPr>
            <w:noProof/>
            <w:webHidden/>
          </w:rPr>
          <w:fldChar w:fldCharType="end"/>
        </w:r>
      </w:hyperlink>
    </w:p>
    <w:p w14:paraId="18039FAB" w14:textId="46BD0184"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8" w:history="1">
        <w:r w:rsidRPr="00DE38D1">
          <w:rPr>
            <w:rStyle w:val="Hyperlink"/>
            <w:noProof/>
            <w:lang w:val="vi"/>
          </w:rPr>
          <w:t>3.6.8. Định tuyến API mối quan hệ PLO và CLO (PLO_ CLO)</w:t>
        </w:r>
        <w:r>
          <w:rPr>
            <w:noProof/>
            <w:webHidden/>
          </w:rPr>
          <w:tab/>
        </w:r>
        <w:r>
          <w:rPr>
            <w:noProof/>
            <w:webHidden/>
          </w:rPr>
          <w:fldChar w:fldCharType="begin"/>
        </w:r>
        <w:r>
          <w:rPr>
            <w:noProof/>
            <w:webHidden/>
          </w:rPr>
          <w:instrText xml:space="preserve"> PAGEREF _Toc181602758 \h </w:instrText>
        </w:r>
        <w:r>
          <w:rPr>
            <w:noProof/>
            <w:webHidden/>
          </w:rPr>
        </w:r>
        <w:r>
          <w:rPr>
            <w:noProof/>
            <w:webHidden/>
          </w:rPr>
          <w:fldChar w:fldCharType="separate"/>
        </w:r>
        <w:r>
          <w:rPr>
            <w:noProof/>
            <w:webHidden/>
          </w:rPr>
          <w:t>42</w:t>
        </w:r>
        <w:r>
          <w:rPr>
            <w:noProof/>
            <w:webHidden/>
          </w:rPr>
          <w:fldChar w:fldCharType="end"/>
        </w:r>
      </w:hyperlink>
    </w:p>
    <w:p w14:paraId="5E112FC5" w14:textId="56EB66B1"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9" w:history="1">
        <w:r w:rsidRPr="00DE38D1">
          <w:rPr>
            <w:rStyle w:val="Hyperlink"/>
            <w:noProof/>
            <w:lang w:val="vi"/>
          </w:rPr>
          <w:t>3.6.9. Định tuyến API chương của môn học (chapter)</w:t>
        </w:r>
        <w:r>
          <w:rPr>
            <w:noProof/>
            <w:webHidden/>
          </w:rPr>
          <w:tab/>
        </w:r>
        <w:r>
          <w:rPr>
            <w:noProof/>
            <w:webHidden/>
          </w:rPr>
          <w:fldChar w:fldCharType="begin"/>
        </w:r>
        <w:r>
          <w:rPr>
            <w:noProof/>
            <w:webHidden/>
          </w:rPr>
          <w:instrText xml:space="preserve"> PAGEREF _Toc181602759 \h </w:instrText>
        </w:r>
        <w:r>
          <w:rPr>
            <w:noProof/>
            <w:webHidden/>
          </w:rPr>
        </w:r>
        <w:r>
          <w:rPr>
            <w:noProof/>
            <w:webHidden/>
          </w:rPr>
          <w:fldChar w:fldCharType="separate"/>
        </w:r>
        <w:r>
          <w:rPr>
            <w:noProof/>
            <w:webHidden/>
          </w:rPr>
          <w:t>43</w:t>
        </w:r>
        <w:r>
          <w:rPr>
            <w:noProof/>
            <w:webHidden/>
          </w:rPr>
          <w:fldChar w:fldCharType="end"/>
        </w:r>
      </w:hyperlink>
    </w:p>
    <w:p w14:paraId="546291CD" w14:textId="0456B148"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0" w:history="1">
        <w:r w:rsidRPr="00DE38D1">
          <w:rPr>
            <w:rStyle w:val="Hyperlink"/>
            <w:noProof/>
            <w:lang w:val="fr-FR"/>
          </w:rPr>
          <w:t>3.6.10.</w:t>
        </w:r>
        <w:r w:rsidRPr="00DE38D1">
          <w:rPr>
            <w:rStyle w:val="Hyperlink"/>
            <w:noProof/>
            <w:lang w:val="vi"/>
          </w:rPr>
          <w:t xml:space="preserve"> Định tuyến API mối quan hệ chapter và CLO (chapter_CLO)</w:t>
        </w:r>
        <w:r>
          <w:rPr>
            <w:noProof/>
            <w:webHidden/>
          </w:rPr>
          <w:tab/>
        </w:r>
        <w:r>
          <w:rPr>
            <w:noProof/>
            <w:webHidden/>
          </w:rPr>
          <w:fldChar w:fldCharType="begin"/>
        </w:r>
        <w:r>
          <w:rPr>
            <w:noProof/>
            <w:webHidden/>
          </w:rPr>
          <w:instrText xml:space="preserve"> PAGEREF _Toc181602760 \h </w:instrText>
        </w:r>
        <w:r>
          <w:rPr>
            <w:noProof/>
            <w:webHidden/>
          </w:rPr>
        </w:r>
        <w:r>
          <w:rPr>
            <w:noProof/>
            <w:webHidden/>
          </w:rPr>
          <w:fldChar w:fldCharType="separate"/>
        </w:r>
        <w:r>
          <w:rPr>
            <w:noProof/>
            <w:webHidden/>
          </w:rPr>
          <w:t>44</w:t>
        </w:r>
        <w:r>
          <w:rPr>
            <w:noProof/>
            <w:webHidden/>
          </w:rPr>
          <w:fldChar w:fldCharType="end"/>
        </w:r>
      </w:hyperlink>
    </w:p>
    <w:p w14:paraId="64803B43" w14:textId="1DF52D80"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1" w:history="1">
        <w:r w:rsidRPr="00DE38D1">
          <w:rPr>
            <w:rStyle w:val="Hyperlink"/>
            <w:noProof/>
            <w:lang w:val="vi"/>
          </w:rPr>
          <w:t>3.6.11. Định tuyến API rubric</w:t>
        </w:r>
        <w:r>
          <w:rPr>
            <w:noProof/>
            <w:webHidden/>
          </w:rPr>
          <w:tab/>
        </w:r>
        <w:r>
          <w:rPr>
            <w:noProof/>
            <w:webHidden/>
          </w:rPr>
          <w:fldChar w:fldCharType="begin"/>
        </w:r>
        <w:r>
          <w:rPr>
            <w:noProof/>
            <w:webHidden/>
          </w:rPr>
          <w:instrText xml:space="preserve"> PAGEREF _Toc181602761 \h </w:instrText>
        </w:r>
        <w:r>
          <w:rPr>
            <w:noProof/>
            <w:webHidden/>
          </w:rPr>
        </w:r>
        <w:r>
          <w:rPr>
            <w:noProof/>
            <w:webHidden/>
          </w:rPr>
          <w:fldChar w:fldCharType="separate"/>
        </w:r>
        <w:r>
          <w:rPr>
            <w:noProof/>
            <w:webHidden/>
          </w:rPr>
          <w:t>45</w:t>
        </w:r>
        <w:r>
          <w:rPr>
            <w:noProof/>
            <w:webHidden/>
          </w:rPr>
          <w:fldChar w:fldCharType="end"/>
        </w:r>
      </w:hyperlink>
    </w:p>
    <w:p w14:paraId="266E78B8" w14:textId="1B764B52"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2" w:history="1">
        <w:r w:rsidRPr="00DE38D1">
          <w:rPr>
            <w:rStyle w:val="Hyperlink"/>
            <w:noProof/>
            <w:lang w:val="vi"/>
          </w:rPr>
          <w:t>3.6.12. Định tuyến API rubric items</w:t>
        </w:r>
        <w:r>
          <w:rPr>
            <w:noProof/>
            <w:webHidden/>
          </w:rPr>
          <w:tab/>
        </w:r>
        <w:r>
          <w:rPr>
            <w:noProof/>
            <w:webHidden/>
          </w:rPr>
          <w:fldChar w:fldCharType="begin"/>
        </w:r>
        <w:r>
          <w:rPr>
            <w:noProof/>
            <w:webHidden/>
          </w:rPr>
          <w:instrText xml:space="preserve"> PAGEREF _Toc181602762 \h </w:instrText>
        </w:r>
        <w:r>
          <w:rPr>
            <w:noProof/>
            <w:webHidden/>
          </w:rPr>
        </w:r>
        <w:r>
          <w:rPr>
            <w:noProof/>
            <w:webHidden/>
          </w:rPr>
          <w:fldChar w:fldCharType="separate"/>
        </w:r>
        <w:r>
          <w:rPr>
            <w:noProof/>
            <w:webHidden/>
          </w:rPr>
          <w:t>46</w:t>
        </w:r>
        <w:r>
          <w:rPr>
            <w:noProof/>
            <w:webHidden/>
          </w:rPr>
          <w:fldChar w:fldCharType="end"/>
        </w:r>
      </w:hyperlink>
    </w:p>
    <w:p w14:paraId="7719FC96" w14:textId="606FF3EE"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3" w:history="1">
        <w:r w:rsidRPr="00DE38D1">
          <w:rPr>
            <w:rStyle w:val="Hyperlink"/>
            <w:noProof/>
            <w:lang w:val="vi"/>
          </w:rPr>
          <w:t>3.6.13. Định tuyến API đánh giá meta (meta assessment)</w:t>
        </w:r>
        <w:r>
          <w:rPr>
            <w:noProof/>
            <w:webHidden/>
          </w:rPr>
          <w:tab/>
        </w:r>
        <w:r>
          <w:rPr>
            <w:noProof/>
            <w:webHidden/>
          </w:rPr>
          <w:fldChar w:fldCharType="begin"/>
        </w:r>
        <w:r>
          <w:rPr>
            <w:noProof/>
            <w:webHidden/>
          </w:rPr>
          <w:instrText xml:space="preserve"> PAGEREF _Toc181602763 \h </w:instrText>
        </w:r>
        <w:r>
          <w:rPr>
            <w:noProof/>
            <w:webHidden/>
          </w:rPr>
        </w:r>
        <w:r>
          <w:rPr>
            <w:noProof/>
            <w:webHidden/>
          </w:rPr>
          <w:fldChar w:fldCharType="separate"/>
        </w:r>
        <w:r>
          <w:rPr>
            <w:noProof/>
            <w:webHidden/>
          </w:rPr>
          <w:t>47</w:t>
        </w:r>
        <w:r>
          <w:rPr>
            <w:noProof/>
            <w:webHidden/>
          </w:rPr>
          <w:fldChar w:fldCharType="end"/>
        </w:r>
      </w:hyperlink>
    </w:p>
    <w:p w14:paraId="3AFC0D37" w14:textId="459FC095"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4" w:history="1">
        <w:r w:rsidRPr="00DE38D1">
          <w:rPr>
            <w:rStyle w:val="Hyperlink"/>
            <w:noProof/>
            <w:lang w:val="vi"/>
          </w:rPr>
          <w:t>3.6.14. Định tuyến API lần đánh giá (assessment)</w:t>
        </w:r>
        <w:r>
          <w:rPr>
            <w:noProof/>
            <w:webHidden/>
          </w:rPr>
          <w:tab/>
        </w:r>
        <w:r>
          <w:rPr>
            <w:noProof/>
            <w:webHidden/>
          </w:rPr>
          <w:fldChar w:fldCharType="begin"/>
        </w:r>
        <w:r>
          <w:rPr>
            <w:noProof/>
            <w:webHidden/>
          </w:rPr>
          <w:instrText xml:space="preserve"> PAGEREF _Toc181602764 \h </w:instrText>
        </w:r>
        <w:r>
          <w:rPr>
            <w:noProof/>
            <w:webHidden/>
          </w:rPr>
        </w:r>
        <w:r>
          <w:rPr>
            <w:noProof/>
            <w:webHidden/>
          </w:rPr>
          <w:fldChar w:fldCharType="separate"/>
        </w:r>
        <w:r>
          <w:rPr>
            <w:noProof/>
            <w:webHidden/>
          </w:rPr>
          <w:t>48</w:t>
        </w:r>
        <w:r>
          <w:rPr>
            <w:noProof/>
            <w:webHidden/>
          </w:rPr>
          <w:fldChar w:fldCharType="end"/>
        </w:r>
      </w:hyperlink>
    </w:p>
    <w:p w14:paraId="7293C13B" w14:textId="5753E7B5"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5" w:history="1">
        <w:r w:rsidRPr="00DE38D1">
          <w:rPr>
            <w:rStyle w:val="Hyperlink"/>
            <w:noProof/>
            <w:lang w:val="vi"/>
          </w:rPr>
          <w:t>3.6.15. Định tuyến API assessment items</w:t>
        </w:r>
        <w:r>
          <w:rPr>
            <w:noProof/>
            <w:webHidden/>
          </w:rPr>
          <w:tab/>
        </w:r>
        <w:r>
          <w:rPr>
            <w:noProof/>
            <w:webHidden/>
          </w:rPr>
          <w:fldChar w:fldCharType="begin"/>
        </w:r>
        <w:r>
          <w:rPr>
            <w:noProof/>
            <w:webHidden/>
          </w:rPr>
          <w:instrText xml:space="preserve"> PAGEREF _Toc181602765 \h </w:instrText>
        </w:r>
        <w:r>
          <w:rPr>
            <w:noProof/>
            <w:webHidden/>
          </w:rPr>
        </w:r>
        <w:r>
          <w:rPr>
            <w:noProof/>
            <w:webHidden/>
          </w:rPr>
          <w:fldChar w:fldCharType="separate"/>
        </w:r>
        <w:r>
          <w:rPr>
            <w:noProof/>
            <w:webHidden/>
          </w:rPr>
          <w:t>49</w:t>
        </w:r>
        <w:r>
          <w:rPr>
            <w:noProof/>
            <w:webHidden/>
          </w:rPr>
          <w:fldChar w:fldCharType="end"/>
        </w:r>
      </w:hyperlink>
    </w:p>
    <w:p w14:paraId="2968F4DD" w14:textId="3EC892CD" w:rsidR="00125469" w:rsidRDefault="00125469">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1602766" w:history="1">
        <w:r w:rsidRPr="00DE38D1">
          <w:rPr>
            <w:rStyle w:val="Hyperlink"/>
          </w:rPr>
          <w:t>CHƯƠNG 4.</w:t>
        </w:r>
        <w:r>
          <w:rPr>
            <w:rFonts w:asciiTheme="minorHAnsi" w:eastAsiaTheme="minorEastAsia" w:hAnsiTheme="minorHAnsi" w:cstheme="minorBidi"/>
            <w:b w:val="0"/>
            <w:kern w:val="2"/>
            <w:sz w:val="24"/>
            <w:lang w:val="vi-VN" w:eastAsia="vi-VN"/>
            <w14:ligatures w14:val="standardContextual"/>
          </w:rPr>
          <w:tab/>
        </w:r>
        <w:r w:rsidRPr="00DE38D1">
          <w:rPr>
            <w:rStyle w:val="Hyperlink"/>
          </w:rPr>
          <w:t>KẾT QUẢ NGHIÊN CỨU</w:t>
        </w:r>
        <w:r>
          <w:rPr>
            <w:webHidden/>
          </w:rPr>
          <w:tab/>
        </w:r>
        <w:r>
          <w:rPr>
            <w:webHidden/>
          </w:rPr>
          <w:fldChar w:fldCharType="begin"/>
        </w:r>
        <w:r>
          <w:rPr>
            <w:webHidden/>
          </w:rPr>
          <w:instrText xml:space="preserve"> PAGEREF _Toc181602766 \h </w:instrText>
        </w:r>
        <w:r>
          <w:rPr>
            <w:webHidden/>
          </w:rPr>
        </w:r>
        <w:r>
          <w:rPr>
            <w:webHidden/>
          </w:rPr>
          <w:fldChar w:fldCharType="separate"/>
        </w:r>
        <w:r>
          <w:rPr>
            <w:webHidden/>
          </w:rPr>
          <w:t>50</w:t>
        </w:r>
        <w:r>
          <w:rPr>
            <w:webHidden/>
          </w:rPr>
          <w:fldChar w:fldCharType="end"/>
        </w:r>
      </w:hyperlink>
    </w:p>
    <w:p w14:paraId="3A8682A6" w14:textId="302E0F88"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68" w:history="1">
        <w:r w:rsidRPr="00DE38D1">
          <w:rPr>
            <w:rStyle w:val="Hyperlink"/>
          </w:rPr>
          <w:t>4.1. Chức năng Admin</w:t>
        </w:r>
        <w:r>
          <w:rPr>
            <w:webHidden/>
          </w:rPr>
          <w:tab/>
        </w:r>
        <w:r>
          <w:rPr>
            <w:webHidden/>
          </w:rPr>
          <w:fldChar w:fldCharType="begin"/>
        </w:r>
        <w:r>
          <w:rPr>
            <w:webHidden/>
          </w:rPr>
          <w:instrText xml:space="preserve"> PAGEREF _Toc181602768 \h </w:instrText>
        </w:r>
        <w:r>
          <w:rPr>
            <w:webHidden/>
          </w:rPr>
        </w:r>
        <w:r>
          <w:rPr>
            <w:webHidden/>
          </w:rPr>
          <w:fldChar w:fldCharType="separate"/>
        </w:r>
        <w:r>
          <w:rPr>
            <w:webHidden/>
          </w:rPr>
          <w:t>50</w:t>
        </w:r>
        <w:r>
          <w:rPr>
            <w:webHidden/>
          </w:rPr>
          <w:fldChar w:fldCharType="end"/>
        </w:r>
      </w:hyperlink>
    </w:p>
    <w:p w14:paraId="554EF544" w14:textId="77E95995"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9" w:history="1">
        <w:r w:rsidRPr="00DE38D1">
          <w:rPr>
            <w:rStyle w:val="Hyperlink"/>
            <w:noProof/>
          </w:rPr>
          <w:t>4.1.1.</w:t>
        </w:r>
        <w:r w:rsidRPr="00DE38D1">
          <w:rPr>
            <w:rStyle w:val="Hyperlink"/>
            <w:noProof/>
            <w:lang w:val="vi-VN"/>
          </w:rPr>
          <w:t xml:space="preserve"> Quản lý chương trình đào tạo</w:t>
        </w:r>
        <w:r w:rsidRPr="00DE38D1">
          <w:rPr>
            <w:rStyle w:val="Hyperlink"/>
            <w:noProof/>
          </w:rPr>
          <w:t xml:space="preserve"> (</w:t>
        </w:r>
        <w:r w:rsidRPr="00DE38D1">
          <w:rPr>
            <w:rStyle w:val="Hyperlink"/>
            <w:noProof/>
            <w:lang w:val="vi-VN"/>
          </w:rPr>
          <w:t>QL-01</w:t>
        </w:r>
        <w:r w:rsidRPr="00DE38D1">
          <w:rPr>
            <w:rStyle w:val="Hyperlink"/>
            <w:noProof/>
          </w:rPr>
          <w:t>)</w:t>
        </w:r>
        <w:r>
          <w:rPr>
            <w:noProof/>
            <w:webHidden/>
          </w:rPr>
          <w:tab/>
        </w:r>
        <w:r>
          <w:rPr>
            <w:noProof/>
            <w:webHidden/>
          </w:rPr>
          <w:fldChar w:fldCharType="begin"/>
        </w:r>
        <w:r>
          <w:rPr>
            <w:noProof/>
            <w:webHidden/>
          </w:rPr>
          <w:instrText xml:space="preserve"> PAGEREF _Toc181602769 \h </w:instrText>
        </w:r>
        <w:r>
          <w:rPr>
            <w:noProof/>
            <w:webHidden/>
          </w:rPr>
        </w:r>
        <w:r>
          <w:rPr>
            <w:noProof/>
            <w:webHidden/>
          </w:rPr>
          <w:fldChar w:fldCharType="separate"/>
        </w:r>
        <w:r>
          <w:rPr>
            <w:noProof/>
            <w:webHidden/>
          </w:rPr>
          <w:t>50</w:t>
        </w:r>
        <w:r>
          <w:rPr>
            <w:noProof/>
            <w:webHidden/>
          </w:rPr>
          <w:fldChar w:fldCharType="end"/>
        </w:r>
      </w:hyperlink>
    </w:p>
    <w:p w14:paraId="51241F2C" w14:textId="69B44904"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0" w:history="1">
        <w:r w:rsidRPr="00DE38D1">
          <w:rPr>
            <w:rStyle w:val="Hyperlink"/>
            <w:noProof/>
            <w:lang w:val="vi-VN"/>
          </w:rPr>
          <w:t>4.1.2. Quản lý CĐR của chương trình (QL-02)</w:t>
        </w:r>
        <w:r>
          <w:rPr>
            <w:noProof/>
            <w:webHidden/>
          </w:rPr>
          <w:tab/>
        </w:r>
        <w:r>
          <w:rPr>
            <w:noProof/>
            <w:webHidden/>
          </w:rPr>
          <w:fldChar w:fldCharType="begin"/>
        </w:r>
        <w:r>
          <w:rPr>
            <w:noProof/>
            <w:webHidden/>
          </w:rPr>
          <w:instrText xml:space="preserve"> PAGEREF _Toc181602770 \h </w:instrText>
        </w:r>
        <w:r>
          <w:rPr>
            <w:noProof/>
            <w:webHidden/>
          </w:rPr>
        </w:r>
        <w:r>
          <w:rPr>
            <w:noProof/>
            <w:webHidden/>
          </w:rPr>
          <w:fldChar w:fldCharType="separate"/>
        </w:r>
        <w:r>
          <w:rPr>
            <w:noProof/>
            <w:webHidden/>
          </w:rPr>
          <w:t>53</w:t>
        </w:r>
        <w:r>
          <w:rPr>
            <w:noProof/>
            <w:webHidden/>
          </w:rPr>
          <w:fldChar w:fldCharType="end"/>
        </w:r>
      </w:hyperlink>
    </w:p>
    <w:p w14:paraId="71CCC348" w14:textId="2509C767"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1" w:history="1">
        <w:r w:rsidRPr="00DE38D1">
          <w:rPr>
            <w:rStyle w:val="Hyperlink"/>
            <w:noProof/>
            <w:lang w:val="vi-VN"/>
          </w:rPr>
          <w:t>4.1.3. Quản lý mục tiêu chương trình (QL-03)</w:t>
        </w:r>
        <w:r>
          <w:rPr>
            <w:noProof/>
            <w:webHidden/>
          </w:rPr>
          <w:tab/>
        </w:r>
        <w:r>
          <w:rPr>
            <w:noProof/>
            <w:webHidden/>
          </w:rPr>
          <w:fldChar w:fldCharType="begin"/>
        </w:r>
        <w:r>
          <w:rPr>
            <w:noProof/>
            <w:webHidden/>
          </w:rPr>
          <w:instrText xml:space="preserve"> PAGEREF _Toc181602771 \h </w:instrText>
        </w:r>
        <w:r>
          <w:rPr>
            <w:noProof/>
            <w:webHidden/>
          </w:rPr>
        </w:r>
        <w:r>
          <w:rPr>
            <w:noProof/>
            <w:webHidden/>
          </w:rPr>
          <w:fldChar w:fldCharType="separate"/>
        </w:r>
        <w:r>
          <w:rPr>
            <w:noProof/>
            <w:webHidden/>
          </w:rPr>
          <w:t>56</w:t>
        </w:r>
        <w:r>
          <w:rPr>
            <w:noProof/>
            <w:webHidden/>
          </w:rPr>
          <w:fldChar w:fldCharType="end"/>
        </w:r>
      </w:hyperlink>
    </w:p>
    <w:p w14:paraId="576C9B5D" w14:textId="3DE738E8"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2" w:history="1">
        <w:r w:rsidRPr="00DE38D1">
          <w:rPr>
            <w:rStyle w:val="Hyperlink"/>
            <w:noProof/>
            <w:lang w:val="vi-VN"/>
          </w:rPr>
          <w:t>4.1.4. Quản lý mối quan hệ giữa PLO và PO (QL-04)</w:t>
        </w:r>
        <w:r>
          <w:rPr>
            <w:noProof/>
            <w:webHidden/>
          </w:rPr>
          <w:tab/>
        </w:r>
        <w:r>
          <w:rPr>
            <w:noProof/>
            <w:webHidden/>
          </w:rPr>
          <w:fldChar w:fldCharType="begin"/>
        </w:r>
        <w:r>
          <w:rPr>
            <w:noProof/>
            <w:webHidden/>
          </w:rPr>
          <w:instrText xml:space="preserve"> PAGEREF _Toc181602772 \h </w:instrText>
        </w:r>
        <w:r>
          <w:rPr>
            <w:noProof/>
            <w:webHidden/>
          </w:rPr>
        </w:r>
        <w:r>
          <w:rPr>
            <w:noProof/>
            <w:webHidden/>
          </w:rPr>
          <w:fldChar w:fldCharType="separate"/>
        </w:r>
        <w:r>
          <w:rPr>
            <w:noProof/>
            <w:webHidden/>
          </w:rPr>
          <w:t>59</w:t>
        </w:r>
        <w:r>
          <w:rPr>
            <w:noProof/>
            <w:webHidden/>
          </w:rPr>
          <w:fldChar w:fldCharType="end"/>
        </w:r>
      </w:hyperlink>
    </w:p>
    <w:p w14:paraId="7C912283" w14:textId="439C4571"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3" w:history="1">
        <w:r w:rsidRPr="00DE38D1">
          <w:rPr>
            <w:rStyle w:val="Hyperlink"/>
            <w:noProof/>
            <w:lang w:val="vi"/>
          </w:rPr>
          <w:t>4.1.5. Quản lý môn học (QL-05)</w:t>
        </w:r>
        <w:r>
          <w:rPr>
            <w:noProof/>
            <w:webHidden/>
          </w:rPr>
          <w:tab/>
        </w:r>
        <w:r>
          <w:rPr>
            <w:noProof/>
            <w:webHidden/>
          </w:rPr>
          <w:fldChar w:fldCharType="begin"/>
        </w:r>
        <w:r>
          <w:rPr>
            <w:noProof/>
            <w:webHidden/>
          </w:rPr>
          <w:instrText xml:space="preserve"> PAGEREF _Toc181602773 \h </w:instrText>
        </w:r>
        <w:r>
          <w:rPr>
            <w:noProof/>
            <w:webHidden/>
          </w:rPr>
        </w:r>
        <w:r>
          <w:rPr>
            <w:noProof/>
            <w:webHidden/>
          </w:rPr>
          <w:fldChar w:fldCharType="separate"/>
        </w:r>
        <w:r>
          <w:rPr>
            <w:noProof/>
            <w:webHidden/>
          </w:rPr>
          <w:t>60</w:t>
        </w:r>
        <w:r>
          <w:rPr>
            <w:noProof/>
            <w:webHidden/>
          </w:rPr>
          <w:fldChar w:fldCharType="end"/>
        </w:r>
      </w:hyperlink>
    </w:p>
    <w:p w14:paraId="66E5F2B9" w14:textId="159C3BEE"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4" w:history="1">
        <w:r w:rsidRPr="00DE38D1">
          <w:rPr>
            <w:rStyle w:val="Hyperlink"/>
            <w:noProof/>
            <w:lang w:val="vi"/>
          </w:rPr>
          <w:t>4.1.6. Quản lý CĐR của môn học (QL-06)</w:t>
        </w:r>
        <w:r>
          <w:rPr>
            <w:noProof/>
            <w:webHidden/>
          </w:rPr>
          <w:tab/>
        </w:r>
        <w:r>
          <w:rPr>
            <w:noProof/>
            <w:webHidden/>
          </w:rPr>
          <w:fldChar w:fldCharType="begin"/>
        </w:r>
        <w:r>
          <w:rPr>
            <w:noProof/>
            <w:webHidden/>
          </w:rPr>
          <w:instrText xml:space="preserve"> PAGEREF _Toc181602774 \h </w:instrText>
        </w:r>
        <w:r>
          <w:rPr>
            <w:noProof/>
            <w:webHidden/>
          </w:rPr>
        </w:r>
        <w:r>
          <w:rPr>
            <w:noProof/>
            <w:webHidden/>
          </w:rPr>
          <w:fldChar w:fldCharType="separate"/>
        </w:r>
        <w:r>
          <w:rPr>
            <w:noProof/>
            <w:webHidden/>
          </w:rPr>
          <w:t>64</w:t>
        </w:r>
        <w:r>
          <w:rPr>
            <w:noProof/>
            <w:webHidden/>
          </w:rPr>
          <w:fldChar w:fldCharType="end"/>
        </w:r>
      </w:hyperlink>
    </w:p>
    <w:p w14:paraId="1E9D9C38" w14:textId="6E474381"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5" w:history="1">
        <w:r w:rsidRPr="00DE38D1">
          <w:rPr>
            <w:rStyle w:val="Hyperlink"/>
            <w:noProof/>
            <w:lang w:val="vi"/>
          </w:rPr>
          <w:t>4.1.7. Quản lý mối quan hệ giữa CLO và PLO (QL-07)</w:t>
        </w:r>
        <w:r>
          <w:rPr>
            <w:noProof/>
            <w:webHidden/>
          </w:rPr>
          <w:tab/>
        </w:r>
        <w:r>
          <w:rPr>
            <w:noProof/>
            <w:webHidden/>
          </w:rPr>
          <w:fldChar w:fldCharType="begin"/>
        </w:r>
        <w:r>
          <w:rPr>
            <w:noProof/>
            <w:webHidden/>
          </w:rPr>
          <w:instrText xml:space="preserve"> PAGEREF _Toc181602775 \h </w:instrText>
        </w:r>
        <w:r>
          <w:rPr>
            <w:noProof/>
            <w:webHidden/>
          </w:rPr>
        </w:r>
        <w:r>
          <w:rPr>
            <w:noProof/>
            <w:webHidden/>
          </w:rPr>
          <w:fldChar w:fldCharType="separate"/>
        </w:r>
        <w:r>
          <w:rPr>
            <w:noProof/>
            <w:webHidden/>
          </w:rPr>
          <w:t>67</w:t>
        </w:r>
        <w:r>
          <w:rPr>
            <w:noProof/>
            <w:webHidden/>
          </w:rPr>
          <w:fldChar w:fldCharType="end"/>
        </w:r>
      </w:hyperlink>
    </w:p>
    <w:p w14:paraId="1F7ED13C" w14:textId="4A714932"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6" w:history="1">
        <w:r w:rsidRPr="00DE38D1">
          <w:rPr>
            <w:rStyle w:val="Hyperlink"/>
            <w:noProof/>
            <w:lang w:val="vi-VN"/>
          </w:rPr>
          <w:t>4.1.8. Quản lý mối quan hệ giữa CLO và các chương học (QL-08)</w:t>
        </w:r>
        <w:r>
          <w:rPr>
            <w:noProof/>
            <w:webHidden/>
          </w:rPr>
          <w:tab/>
        </w:r>
        <w:r>
          <w:rPr>
            <w:noProof/>
            <w:webHidden/>
          </w:rPr>
          <w:fldChar w:fldCharType="begin"/>
        </w:r>
        <w:r>
          <w:rPr>
            <w:noProof/>
            <w:webHidden/>
          </w:rPr>
          <w:instrText xml:space="preserve"> PAGEREF _Toc181602776 \h </w:instrText>
        </w:r>
        <w:r>
          <w:rPr>
            <w:noProof/>
            <w:webHidden/>
          </w:rPr>
        </w:r>
        <w:r>
          <w:rPr>
            <w:noProof/>
            <w:webHidden/>
          </w:rPr>
          <w:fldChar w:fldCharType="separate"/>
        </w:r>
        <w:r>
          <w:rPr>
            <w:noProof/>
            <w:webHidden/>
          </w:rPr>
          <w:t>68</w:t>
        </w:r>
        <w:r>
          <w:rPr>
            <w:noProof/>
            <w:webHidden/>
          </w:rPr>
          <w:fldChar w:fldCharType="end"/>
        </w:r>
      </w:hyperlink>
    </w:p>
    <w:p w14:paraId="5F2DA9CF" w14:textId="1ADE8EA1"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7" w:history="1">
        <w:r w:rsidRPr="00DE38D1">
          <w:rPr>
            <w:rStyle w:val="Hyperlink"/>
            <w:noProof/>
            <w:lang w:val="vi"/>
          </w:rPr>
          <w:t>4.1.9. Quản lý các chương học của môn học (QL-09)</w:t>
        </w:r>
        <w:r>
          <w:rPr>
            <w:noProof/>
            <w:webHidden/>
          </w:rPr>
          <w:tab/>
        </w:r>
        <w:r>
          <w:rPr>
            <w:noProof/>
            <w:webHidden/>
          </w:rPr>
          <w:fldChar w:fldCharType="begin"/>
        </w:r>
        <w:r>
          <w:rPr>
            <w:noProof/>
            <w:webHidden/>
          </w:rPr>
          <w:instrText xml:space="preserve"> PAGEREF _Toc181602777 \h </w:instrText>
        </w:r>
        <w:r>
          <w:rPr>
            <w:noProof/>
            <w:webHidden/>
          </w:rPr>
        </w:r>
        <w:r>
          <w:rPr>
            <w:noProof/>
            <w:webHidden/>
          </w:rPr>
          <w:fldChar w:fldCharType="separate"/>
        </w:r>
        <w:r>
          <w:rPr>
            <w:noProof/>
            <w:webHidden/>
          </w:rPr>
          <w:t>69</w:t>
        </w:r>
        <w:r>
          <w:rPr>
            <w:noProof/>
            <w:webHidden/>
          </w:rPr>
          <w:fldChar w:fldCharType="end"/>
        </w:r>
      </w:hyperlink>
    </w:p>
    <w:p w14:paraId="75D8612F" w14:textId="7706DF79"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78" w:history="1">
        <w:r w:rsidRPr="00DE38D1">
          <w:rPr>
            <w:rStyle w:val="Hyperlink"/>
          </w:rPr>
          <w:t>4.2. Chức năng giảng viên</w:t>
        </w:r>
        <w:r>
          <w:rPr>
            <w:webHidden/>
          </w:rPr>
          <w:tab/>
        </w:r>
        <w:r>
          <w:rPr>
            <w:webHidden/>
          </w:rPr>
          <w:fldChar w:fldCharType="begin"/>
        </w:r>
        <w:r>
          <w:rPr>
            <w:webHidden/>
          </w:rPr>
          <w:instrText xml:space="preserve"> PAGEREF _Toc181602778 \h </w:instrText>
        </w:r>
        <w:r>
          <w:rPr>
            <w:webHidden/>
          </w:rPr>
        </w:r>
        <w:r>
          <w:rPr>
            <w:webHidden/>
          </w:rPr>
          <w:fldChar w:fldCharType="separate"/>
        </w:r>
        <w:r>
          <w:rPr>
            <w:webHidden/>
          </w:rPr>
          <w:t>72</w:t>
        </w:r>
        <w:r>
          <w:rPr>
            <w:webHidden/>
          </w:rPr>
          <w:fldChar w:fldCharType="end"/>
        </w:r>
      </w:hyperlink>
    </w:p>
    <w:p w14:paraId="09153300" w14:textId="4BC06140"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80" w:history="1">
        <w:r w:rsidRPr="00DE38D1">
          <w:rPr>
            <w:rStyle w:val="Hyperlink"/>
            <w:noProof/>
          </w:rPr>
          <w:t>4.2.1. Quản lý bảng tiêu chí (QL-10)</w:t>
        </w:r>
        <w:r>
          <w:rPr>
            <w:noProof/>
            <w:webHidden/>
          </w:rPr>
          <w:tab/>
        </w:r>
        <w:r>
          <w:rPr>
            <w:noProof/>
            <w:webHidden/>
          </w:rPr>
          <w:fldChar w:fldCharType="begin"/>
        </w:r>
        <w:r>
          <w:rPr>
            <w:noProof/>
            <w:webHidden/>
          </w:rPr>
          <w:instrText xml:space="preserve"> PAGEREF _Toc181602780 \h </w:instrText>
        </w:r>
        <w:r>
          <w:rPr>
            <w:noProof/>
            <w:webHidden/>
          </w:rPr>
        </w:r>
        <w:r>
          <w:rPr>
            <w:noProof/>
            <w:webHidden/>
          </w:rPr>
          <w:fldChar w:fldCharType="separate"/>
        </w:r>
        <w:r>
          <w:rPr>
            <w:noProof/>
            <w:webHidden/>
          </w:rPr>
          <w:t>72</w:t>
        </w:r>
        <w:r>
          <w:rPr>
            <w:noProof/>
            <w:webHidden/>
          </w:rPr>
          <w:fldChar w:fldCharType="end"/>
        </w:r>
      </w:hyperlink>
    </w:p>
    <w:p w14:paraId="0D524246" w14:textId="1EF1BA40"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81" w:history="1">
        <w:r w:rsidRPr="00DE38D1">
          <w:rPr>
            <w:rStyle w:val="Hyperlink"/>
            <w:noProof/>
            <w:lang w:val="vi"/>
          </w:rPr>
          <w:t>4.2.2. Quản lý các tiêu chí của bảng tiêu chí (QL-11)</w:t>
        </w:r>
        <w:r>
          <w:rPr>
            <w:noProof/>
            <w:webHidden/>
          </w:rPr>
          <w:tab/>
        </w:r>
        <w:r>
          <w:rPr>
            <w:noProof/>
            <w:webHidden/>
          </w:rPr>
          <w:fldChar w:fldCharType="begin"/>
        </w:r>
        <w:r>
          <w:rPr>
            <w:noProof/>
            <w:webHidden/>
          </w:rPr>
          <w:instrText xml:space="preserve"> PAGEREF _Toc181602781 \h </w:instrText>
        </w:r>
        <w:r>
          <w:rPr>
            <w:noProof/>
            <w:webHidden/>
          </w:rPr>
        </w:r>
        <w:r>
          <w:rPr>
            <w:noProof/>
            <w:webHidden/>
          </w:rPr>
          <w:fldChar w:fldCharType="separate"/>
        </w:r>
        <w:r>
          <w:rPr>
            <w:noProof/>
            <w:webHidden/>
          </w:rPr>
          <w:t>75</w:t>
        </w:r>
        <w:r>
          <w:rPr>
            <w:noProof/>
            <w:webHidden/>
          </w:rPr>
          <w:fldChar w:fldCharType="end"/>
        </w:r>
      </w:hyperlink>
    </w:p>
    <w:p w14:paraId="27C51E8B" w14:textId="6F309B6E"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82" w:history="1">
        <w:r w:rsidRPr="00DE38D1">
          <w:rPr>
            <w:rStyle w:val="Hyperlink"/>
            <w:noProof/>
          </w:rPr>
          <w:t>4.2.3. Quản lý đánh giá tổng hợp (QL-12)</w:t>
        </w:r>
        <w:r>
          <w:rPr>
            <w:noProof/>
            <w:webHidden/>
          </w:rPr>
          <w:tab/>
        </w:r>
        <w:r>
          <w:rPr>
            <w:noProof/>
            <w:webHidden/>
          </w:rPr>
          <w:fldChar w:fldCharType="begin"/>
        </w:r>
        <w:r>
          <w:rPr>
            <w:noProof/>
            <w:webHidden/>
          </w:rPr>
          <w:instrText xml:space="preserve"> PAGEREF _Toc181602782 \h </w:instrText>
        </w:r>
        <w:r>
          <w:rPr>
            <w:noProof/>
            <w:webHidden/>
          </w:rPr>
        </w:r>
        <w:r>
          <w:rPr>
            <w:noProof/>
            <w:webHidden/>
          </w:rPr>
          <w:fldChar w:fldCharType="separate"/>
        </w:r>
        <w:r>
          <w:rPr>
            <w:noProof/>
            <w:webHidden/>
          </w:rPr>
          <w:t>78</w:t>
        </w:r>
        <w:r>
          <w:rPr>
            <w:noProof/>
            <w:webHidden/>
          </w:rPr>
          <w:fldChar w:fldCharType="end"/>
        </w:r>
      </w:hyperlink>
    </w:p>
    <w:p w14:paraId="50318D4B" w14:textId="14FB3640"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83" w:history="1">
        <w:r w:rsidRPr="00DE38D1">
          <w:rPr>
            <w:rStyle w:val="Hyperlink"/>
            <w:noProof/>
            <w:lang w:val="vi"/>
          </w:rPr>
          <w:t>4.2.4. Mời giảng viên tham gia đánh giá (QL-13)</w:t>
        </w:r>
        <w:r>
          <w:rPr>
            <w:noProof/>
            <w:webHidden/>
          </w:rPr>
          <w:tab/>
        </w:r>
        <w:r>
          <w:rPr>
            <w:noProof/>
            <w:webHidden/>
          </w:rPr>
          <w:fldChar w:fldCharType="begin"/>
        </w:r>
        <w:r>
          <w:rPr>
            <w:noProof/>
            <w:webHidden/>
          </w:rPr>
          <w:instrText xml:space="preserve"> PAGEREF _Toc181602783 \h </w:instrText>
        </w:r>
        <w:r>
          <w:rPr>
            <w:noProof/>
            <w:webHidden/>
          </w:rPr>
        </w:r>
        <w:r>
          <w:rPr>
            <w:noProof/>
            <w:webHidden/>
          </w:rPr>
          <w:fldChar w:fldCharType="separate"/>
        </w:r>
        <w:r>
          <w:rPr>
            <w:noProof/>
            <w:webHidden/>
          </w:rPr>
          <w:t>83</w:t>
        </w:r>
        <w:r>
          <w:rPr>
            <w:noProof/>
            <w:webHidden/>
          </w:rPr>
          <w:fldChar w:fldCharType="end"/>
        </w:r>
      </w:hyperlink>
    </w:p>
    <w:p w14:paraId="18064513" w14:textId="6BF99D8A"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84" w:history="1">
        <w:r w:rsidRPr="00DE38D1">
          <w:rPr>
            <w:rStyle w:val="Hyperlink"/>
            <w:noProof/>
            <w:lang w:val="vi"/>
          </w:rPr>
          <w:t>4.2.5. Quản lý quy trình chấm điểm và đánh giá (QL-14)</w:t>
        </w:r>
        <w:r>
          <w:rPr>
            <w:noProof/>
            <w:webHidden/>
          </w:rPr>
          <w:tab/>
        </w:r>
        <w:r>
          <w:rPr>
            <w:noProof/>
            <w:webHidden/>
          </w:rPr>
          <w:fldChar w:fldCharType="begin"/>
        </w:r>
        <w:r>
          <w:rPr>
            <w:noProof/>
            <w:webHidden/>
          </w:rPr>
          <w:instrText xml:space="preserve"> PAGEREF _Toc181602784 \h </w:instrText>
        </w:r>
        <w:r>
          <w:rPr>
            <w:noProof/>
            <w:webHidden/>
          </w:rPr>
        </w:r>
        <w:r>
          <w:rPr>
            <w:noProof/>
            <w:webHidden/>
          </w:rPr>
          <w:fldChar w:fldCharType="separate"/>
        </w:r>
        <w:r>
          <w:rPr>
            <w:noProof/>
            <w:webHidden/>
          </w:rPr>
          <w:t>84</w:t>
        </w:r>
        <w:r>
          <w:rPr>
            <w:noProof/>
            <w:webHidden/>
          </w:rPr>
          <w:fldChar w:fldCharType="end"/>
        </w:r>
      </w:hyperlink>
    </w:p>
    <w:p w14:paraId="4394A0AD" w14:textId="6288793B"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85" w:history="1">
        <w:r w:rsidRPr="00DE38D1">
          <w:rPr>
            <w:rStyle w:val="Hyperlink"/>
            <w:lang w:val="vi"/>
          </w:rPr>
          <w:t>4.3.</w:t>
        </w:r>
        <w:r w:rsidRPr="00DE38D1">
          <w:rPr>
            <w:rStyle w:val="Hyperlink"/>
          </w:rPr>
          <w:t xml:space="preserve"> G</w:t>
        </w:r>
        <w:r w:rsidRPr="00DE38D1">
          <w:rPr>
            <w:rStyle w:val="Hyperlink"/>
            <w:lang w:val="vi"/>
          </w:rPr>
          <w:t xml:space="preserve">iao diện </w:t>
        </w:r>
        <w:r w:rsidRPr="00DE38D1">
          <w:rPr>
            <w:rStyle w:val="Hyperlink"/>
          </w:rPr>
          <w:t>chấm cho mobile</w:t>
        </w:r>
        <w:r>
          <w:rPr>
            <w:webHidden/>
          </w:rPr>
          <w:tab/>
        </w:r>
        <w:r>
          <w:rPr>
            <w:webHidden/>
          </w:rPr>
          <w:fldChar w:fldCharType="begin"/>
        </w:r>
        <w:r>
          <w:rPr>
            <w:webHidden/>
          </w:rPr>
          <w:instrText xml:space="preserve"> PAGEREF _Toc181602785 \h </w:instrText>
        </w:r>
        <w:r>
          <w:rPr>
            <w:webHidden/>
          </w:rPr>
        </w:r>
        <w:r>
          <w:rPr>
            <w:webHidden/>
          </w:rPr>
          <w:fldChar w:fldCharType="separate"/>
        </w:r>
        <w:r>
          <w:rPr>
            <w:webHidden/>
          </w:rPr>
          <w:t>93</w:t>
        </w:r>
        <w:r>
          <w:rPr>
            <w:webHidden/>
          </w:rPr>
          <w:fldChar w:fldCharType="end"/>
        </w:r>
      </w:hyperlink>
    </w:p>
    <w:p w14:paraId="37E4DE38" w14:textId="344486A7" w:rsidR="00125469" w:rsidRDefault="00125469">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1602786" w:history="1">
        <w:r w:rsidRPr="00DE38D1">
          <w:rPr>
            <w:rStyle w:val="Hyperlink"/>
          </w:rPr>
          <w:t>CHƯƠNG 5.</w:t>
        </w:r>
        <w:r>
          <w:rPr>
            <w:rFonts w:asciiTheme="minorHAnsi" w:eastAsiaTheme="minorEastAsia" w:hAnsiTheme="minorHAnsi" w:cstheme="minorBidi"/>
            <w:b w:val="0"/>
            <w:kern w:val="2"/>
            <w:sz w:val="24"/>
            <w:lang w:val="vi-VN" w:eastAsia="vi-VN"/>
            <w14:ligatures w14:val="standardContextual"/>
          </w:rPr>
          <w:tab/>
        </w:r>
        <w:r w:rsidRPr="00DE38D1">
          <w:rPr>
            <w:rStyle w:val="Hyperlink"/>
            <w:lang w:val="vi-VN"/>
          </w:rPr>
          <w:t>KẾT LUẬN VÀ HƯỚNG PHÁT TRIỂN</w:t>
        </w:r>
        <w:r>
          <w:rPr>
            <w:webHidden/>
          </w:rPr>
          <w:tab/>
        </w:r>
        <w:r>
          <w:rPr>
            <w:webHidden/>
          </w:rPr>
          <w:fldChar w:fldCharType="begin"/>
        </w:r>
        <w:r>
          <w:rPr>
            <w:webHidden/>
          </w:rPr>
          <w:instrText xml:space="preserve"> PAGEREF _Toc181602786 \h </w:instrText>
        </w:r>
        <w:r>
          <w:rPr>
            <w:webHidden/>
          </w:rPr>
        </w:r>
        <w:r>
          <w:rPr>
            <w:webHidden/>
          </w:rPr>
          <w:fldChar w:fldCharType="separate"/>
        </w:r>
        <w:r>
          <w:rPr>
            <w:webHidden/>
          </w:rPr>
          <w:t>94</w:t>
        </w:r>
        <w:r>
          <w:rPr>
            <w:webHidden/>
          </w:rPr>
          <w:fldChar w:fldCharType="end"/>
        </w:r>
      </w:hyperlink>
    </w:p>
    <w:p w14:paraId="622DEE39" w14:textId="42663FF3"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87" w:history="1">
        <w:r w:rsidRPr="00DE38D1">
          <w:rPr>
            <w:rStyle w:val="Hyperlink"/>
            <w:lang w:val="vi-VN"/>
          </w:rPr>
          <w:t>5.1.</w:t>
        </w:r>
        <w:r w:rsidRPr="00DE38D1">
          <w:rPr>
            <w:rStyle w:val="Hyperlink"/>
          </w:rPr>
          <w:t xml:space="preserve"> Kết luận</w:t>
        </w:r>
        <w:r>
          <w:rPr>
            <w:webHidden/>
          </w:rPr>
          <w:tab/>
        </w:r>
        <w:r>
          <w:rPr>
            <w:webHidden/>
          </w:rPr>
          <w:fldChar w:fldCharType="begin"/>
        </w:r>
        <w:r>
          <w:rPr>
            <w:webHidden/>
          </w:rPr>
          <w:instrText xml:space="preserve"> PAGEREF _Toc181602787 \h </w:instrText>
        </w:r>
        <w:r>
          <w:rPr>
            <w:webHidden/>
          </w:rPr>
        </w:r>
        <w:r>
          <w:rPr>
            <w:webHidden/>
          </w:rPr>
          <w:fldChar w:fldCharType="separate"/>
        </w:r>
        <w:r>
          <w:rPr>
            <w:webHidden/>
          </w:rPr>
          <w:t>94</w:t>
        </w:r>
        <w:r>
          <w:rPr>
            <w:webHidden/>
          </w:rPr>
          <w:fldChar w:fldCharType="end"/>
        </w:r>
      </w:hyperlink>
    </w:p>
    <w:p w14:paraId="1718DF6B" w14:textId="758ECD76"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88" w:history="1">
        <w:r w:rsidRPr="00DE38D1">
          <w:rPr>
            <w:rStyle w:val="Hyperlink"/>
          </w:rPr>
          <w:t>5.2. Hướng phát triển</w:t>
        </w:r>
        <w:r>
          <w:rPr>
            <w:webHidden/>
          </w:rPr>
          <w:tab/>
        </w:r>
        <w:r>
          <w:rPr>
            <w:webHidden/>
          </w:rPr>
          <w:fldChar w:fldCharType="begin"/>
        </w:r>
        <w:r>
          <w:rPr>
            <w:webHidden/>
          </w:rPr>
          <w:instrText xml:space="preserve"> PAGEREF _Toc181602788 \h </w:instrText>
        </w:r>
        <w:r>
          <w:rPr>
            <w:webHidden/>
          </w:rPr>
        </w:r>
        <w:r>
          <w:rPr>
            <w:webHidden/>
          </w:rPr>
          <w:fldChar w:fldCharType="separate"/>
        </w:r>
        <w:r>
          <w:rPr>
            <w:webHidden/>
          </w:rPr>
          <w:t>94</w:t>
        </w:r>
        <w:r>
          <w:rPr>
            <w:webHidden/>
          </w:rPr>
          <w:fldChar w:fldCharType="end"/>
        </w:r>
      </w:hyperlink>
    </w:p>
    <w:p w14:paraId="303FD620" w14:textId="2529A5E2" w:rsidR="00125469" w:rsidRDefault="00125469">
      <w:pPr>
        <w:pStyle w:val="TOC1"/>
        <w:rPr>
          <w:rFonts w:asciiTheme="minorHAnsi" w:eastAsiaTheme="minorEastAsia" w:hAnsiTheme="minorHAnsi" w:cstheme="minorBidi"/>
          <w:b w:val="0"/>
          <w:kern w:val="2"/>
          <w:sz w:val="24"/>
          <w:lang w:val="vi-VN" w:eastAsia="vi-VN"/>
          <w14:ligatures w14:val="standardContextual"/>
        </w:rPr>
      </w:pPr>
      <w:hyperlink w:anchor="_Toc181602789" w:history="1">
        <w:r w:rsidRPr="00DE38D1">
          <w:rPr>
            <w:rStyle w:val="Hyperlink"/>
            <w:lang w:val="vi"/>
          </w:rPr>
          <w:t>DANH MỤC TÀI LIỆU THAM KHẢO</w:t>
        </w:r>
        <w:r>
          <w:rPr>
            <w:webHidden/>
          </w:rPr>
          <w:tab/>
        </w:r>
        <w:r>
          <w:rPr>
            <w:webHidden/>
          </w:rPr>
          <w:fldChar w:fldCharType="begin"/>
        </w:r>
        <w:r>
          <w:rPr>
            <w:webHidden/>
          </w:rPr>
          <w:instrText xml:space="preserve"> PAGEREF _Toc181602789 \h </w:instrText>
        </w:r>
        <w:r>
          <w:rPr>
            <w:webHidden/>
          </w:rPr>
        </w:r>
        <w:r>
          <w:rPr>
            <w:webHidden/>
          </w:rPr>
          <w:fldChar w:fldCharType="separate"/>
        </w:r>
        <w:r>
          <w:rPr>
            <w:webHidden/>
          </w:rPr>
          <w:t>96</w:t>
        </w:r>
        <w:r>
          <w:rPr>
            <w:webHidden/>
          </w:rPr>
          <w:fldChar w:fldCharType="end"/>
        </w:r>
      </w:hyperlink>
    </w:p>
    <w:p w14:paraId="1C0663B1" w14:textId="72B5D37B" w:rsidR="00125469" w:rsidRDefault="00125469">
      <w:pPr>
        <w:pStyle w:val="TOC1"/>
        <w:rPr>
          <w:rFonts w:asciiTheme="minorHAnsi" w:eastAsiaTheme="minorEastAsia" w:hAnsiTheme="minorHAnsi" w:cstheme="minorBidi"/>
          <w:b w:val="0"/>
          <w:kern w:val="2"/>
          <w:sz w:val="24"/>
          <w:lang w:val="vi-VN" w:eastAsia="vi-VN"/>
          <w14:ligatures w14:val="standardContextual"/>
        </w:rPr>
      </w:pPr>
      <w:hyperlink w:anchor="_Toc181602790" w:history="1">
        <w:r w:rsidRPr="00DE38D1">
          <w:rPr>
            <w:rStyle w:val="Hyperlink"/>
          </w:rPr>
          <w:t>PHỤ LỤC</w:t>
        </w:r>
        <w:r>
          <w:rPr>
            <w:webHidden/>
          </w:rPr>
          <w:tab/>
        </w:r>
        <w:r>
          <w:rPr>
            <w:webHidden/>
          </w:rPr>
          <w:fldChar w:fldCharType="begin"/>
        </w:r>
        <w:r>
          <w:rPr>
            <w:webHidden/>
          </w:rPr>
          <w:instrText xml:space="preserve"> PAGEREF _Toc181602790 \h </w:instrText>
        </w:r>
        <w:r>
          <w:rPr>
            <w:webHidden/>
          </w:rPr>
        </w:r>
        <w:r>
          <w:rPr>
            <w:webHidden/>
          </w:rPr>
          <w:fldChar w:fldCharType="separate"/>
        </w:r>
        <w:r>
          <w:rPr>
            <w:webHidden/>
          </w:rPr>
          <w:t>97</w:t>
        </w:r>
        <w:r>
          <w:rPr>
            <w:webHidden/>
          </w:rPr>
          <w:fldChar w:fldCharType="end"/>
        </w:r>
      </w:hyperlink>
    </w:p>
    <w:p w14:paraId="4A89969F" w14:textId="3C2B3D84" w:rsidR="00AF4014" w:rsidRDefault="00F908AD" w:rsidP="00AF4014">
      <w:r>
        <w:rPr>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18F8A91E" w14:textId="1C7AB614" w:rsidR="00125469" w:rsidRDefault="00236A44">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81602791" w:history="1">
        <w:r w:rsidR="00125469" w:rsidRPr="002219BC">
          <w:rPr>
            <w:rStyle w:val="Hyperlink"/>
            <w:noProof/>
            <w:lang w:val="vi"/>
          </w:rPr>
          <w:t>Hình 2.1. Tổng quan Node.js</w:t>
        </w:r>
        <w:r w:rsidR="00125469">
          <w:rPr>
            <w:noProof/>
            <w:webHidden/>
          </w:rPr>
          <w:tab/>
        </w:r>
        <w:r w:rsidR="00125469">
          <w:rPr>
            <w:noProof/>
            <w:webHidden/>
          </w:rPr>
          <w:fldChar w:fldCharType="begin"/>
        </w:r>
        <w:r w:rsidR="00125469">
          <w:rPr>
            <w:noProof/>
            <w:webHidden/>
          </w:rPr>
          <w:instrText xml:space="preserve"> PAGEREF _Toc181602791 \h </w:instrText>
        </w:r>
        <w:r w:rsidR="00125469">
          <w:rPr>
            <w:noProof/>
            <w:webHidden/>
          </w:rPr>
        </w:r>
        <w:r w:rsidR="00125469">
          <w:rPr>
            <w:noProof/>
            <w:webHidden/>
          </w:rPr>
          <w:fldChar w:fldCharType="separate"/>
        </w:r>
        <w:r w:rsidR="00125469">
          <w:rPr>
            <w:noProof/>
            <w:webHidden/>
          </w:rPr>
          <w:t>4</w:t>
        </w:r>
        <w:r w:rsidR="00125469">
          <w:rPr>
            <w:noProof/>
            <w:webHidden/>
          </w:rPr>
          <w:fldChar w:fldCharType="end"/>
        </w:r>
      </w:hyperlink>
    </w:p>
    <w:p w14:paraId="167C998D" w14:textId="5359551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2" w:history="1">
        <w:r w:rsidRPr="002219BC">
          <w:rPr>
            <w:rStyle w:val="Hyperlink"/>
            <w:noProof/>
            <w:lang w:val="vi"/>
          </w:rPr>
          <w:t>Hình 2.2. Tổng quan Express.js</w:t>
        </w:r>
        <w:r>
          <w:rPr>
            <w:noProof/>
            <w:webHidden/>
          </w:rPr>
          <w:tab/>
        </w:r>
        <w:r>
          <w:rPr>
            <w:noProof/>
            <w:webHidden/>
          </w:rPr>
          <w:fldChar w:fldCharType="begin"/>
        </w:r>
        <w:r>
          <w:rPr>
            <w:noProof/>
            <w:webHidden/>
          </w:rPr>
          <w:instrText xml:space="preserve"> PAGEREF _Toc181602792 \h </w:instrText>
        </w:r>
        <w:r>
          <w:rPr>
            <w:noProof/>
            <w:webHidden/>
          </w:rPr>
        </w:r>
        <w:r>
          <w:rPr>
            <w:noProof/>
            <w:webHidden/>
          </w:rPr>
          <w:fldChar w:fldCharType="separate"/>
        </w:r>
        <w:r>
          <w:rPr>
            <w:noProof/>
            <w:webHidden/>
          </w:rPr>
          <w:t>6</w:t>
        </w:r>
        <w:r>
          <w:rPr>
            <w:noProof/>
            <w:webHidden/>
          </w:rPr>
          <w:fldChar w:fldCharType="end"/>
        </w:r>
      </w:hyperlink>
    </w:p>
    <w:p w14:paraId="451B6BCC" w14:textId="2902FF1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3" w:history="1">
        <w:r w:rsidRPr="002219BC">
          <w:rPr>
            <w:rStyle w:val="Hyperlink"/>
            <w:noProof/>
            <w:lang w:val="vi"/>
          </w:rPr>
          <w:t>Hình 2.3. Tổng quan về Puppeteer.js</w:t>
        </w:r>
        <w:r>
          <w:rPr>
            <w:noProof/>
            <w:webHidden/>
          </w:rPr>
          <w:tab/>
        </w:r>
        <w:r>
          <w:rPr>
            <w:noProof/>
            <w:webHidden/>
          </w:rPr>
          <w:fldChar w:fldCharType="begin"/>
        </w:r>
        <w:r>
          <w:rPr>
            <w:noProof/>
            <w:webHidden/>
          </w:rPr>
          <w:instrText xml:space="preserve"> PAGEREF _Toc181602793 \h </w:instrText>
        </w:r>
        <w:r>
          <w:rPr>
            <w:noProof/>
            <w:webHidden/>
          </w:rPr>
        </w:r>
        <w:r>
          <w:rPr>
            <w:noProof/>
            <w:webHidden/>
          </w:rPr>
          <w:fldChar w:fldCharType="separate"/>
        </w:r>
        <w:r>
          <w:rPr>
            <w:noProof/>
            <w:webHidden/>
          </w:rPr>
          <w:t>7</w:t>
        </w:r>
        <w:r>
          <w:rPr>
            <w:noProof/>
            <w:webHidden/>
          </w:rPr>
          <w:fldChar w:fldCharType="end"/>
        </w:r>
      </w:hyperlink>
    </w:p>
    <w:p w14:paraId="48034614" w14:textId="25ED3C6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4" w:history="1">
        <w:r w:rsidRPr="002219BC">
          <w:rPr>
            <w:rStyle w:val="Hyperlink"/>
            <w:noProof/>
            <w:lang w:val="vi"/>
          </w:rPr>
          <w:t>Hình 2.4. Tổng quan React.js</w:t>
        </w:r>
        <w:r>
          <w:rPr>
            <w:noProof/>
            <w:webHidden/>
          </w:rPr>
          <w:tab/>
        </w:r>
        <w:r>
          <w:rPr>
            <w:noProof/>
            <w:webHidden/>
          </w:rPr>
          <w:fldChar w:fldCharType="begin"/>
        </w:r>
        <w:r>
          <w:rPr>
            <w:noProof/>
            <w:webHidden/>
          </w:rPr>
          <w:instrText xml:space="preserve"> PAGEREF _Toc181602794 \h </w:instrText>
        </w:r>
        <w:r>
          <w:rPr>
            <w:noProof/>
            <w:webHidden/>
          </w:rPr>
        </w:r>
        <w:r>
          <w:rPr>
            <w:noProof/>
            <w:webHidden/>
          </w:rPr>
          <w:fldChar w:fldCharType="separate"/>
        </w:r>
        <w:r>
          <w:rPr>
            <w:noProof/>
            <w:webHidden/>
          </w:rPr>
          <w:t>8</w:t>
        </w:r>
        <w:r>
          <w:rPr>
            <w:noProof/>
            <w:webHidden/>
          </w:rPr>
          <w:fldChar w:fldCharType="end"/>
        </w:r>
      </w:hyperlink>
    </w:p>
    <w:p w14:paraId="40A4465B" w14:textId="1DF1F61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5" w:history="1">
        <w:r w:rsidRPr="002219BC">
          <w:rPr>
            <w:rStyle w:val="Hyperlink"/>
            <w:noProof/>
            <w:lang w:val="vi"/>
          </w:rPr>
          <w:t>Hình 2.5. Tổng quan Tailwind CSS</w:t>
        </w:r>
        <w:r>
          <w:rPr>
            <w:noProof/>
            <w:webHidden/>
          </w:rPr>
          <w:tab/>
        </w:r>
        <w:r>
          <w:rPr>
            <w:noProof/>
            <w:webHidden/>
          </w:rPr>
          <w:fldChar w:fldCharType="begin"/>
        </w:r>
        <w:r>
          <w:rPr>
            <w:noProof/>
            <w:webHidden/>
          </w:rPr>
          <w:instrText xml:space="preserve"> PAGEREF _Toc181602795 \h </w:instrText>
        </w:r>
        <w:r>
          <w:rPr>
            <w:noProof/>
            <w:webHidden/>
          </w:rPr>
        </w:r>
        <w:r>
          <w:rPr>
            <w:noProof/>
            <w:webHidden/>
          </w:rPr>
          <w:fldChar w:fldCharType="separate"/>
        </w:r>
        <w:r>
          <w:rPr>
            <w:noProof/>
            <w:webHidden/>
          </w:rPr>
          <w:t>9</w:t>
        </w:r>
        <w:r>
          <w:rPr>
            <w:noProof/>
            <w:webHidden/>
          </w:rPr>
          <w:fldChar w:fldCharType="end"/>
        </w:r>
      </w:hyperlink>
    </w:p>
    <w:p w14:paraId="792BE9C5" w14:textId="394D7E8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6" w:history="1">
        <w:r w:rsidRPr="002219BC">
          <w:rPr>
            <w:rStyle w:val="Hyperlink"/>
            <w:noProof/>
            <w:lang w:val="vi"/>
          </w:rPr>
          <w:t>Hình 2.6. Tổng quan MySQL</w:t>
        </w:r>
        <w:r>
          <w:rPr>
            <w:noProof/>
            <w:webHidden/>
          </w:rPr>
          <w:tab/>
        </w:r>
        <w:r>
          <w:rPr>
            <w:noProof/>
            <w:webHidden/>
          </w:rPr>
          <w:fldChar w:fldCharType="begin"/>
        </w:r>
        <w:r>
          <w:rPr>
            <w:noProof/>
            <w:webHidden/>
          </w:rPr>
          <w:instrText xml:space="preserve"> PAGEREF _Toc181602796 \h </w:instrText>
        </w:r>
        <w:r>
          <w:rPr>
            <w:noProof/>
            <w:webHidden/>
          </w:rPr>
        </w:r>
        <w:r>
          <w:rPr>
            <w:noProof/>
            <w:webHidden/>
          </w:rPr>
          <w:fldChar w:fldCharType="separate"/>
        </w:r>
        <w:r>
          <w:rPr>
            <w:noProof/>
            <w:webHidden/>
          </w:rPr>
          <w:t>10</w:t>
        </w:r>
        <w:r>
          <w:rPr>
            <w:noProof/>
            <w:webHidden/>
          </w:rPr>
          <w:fldChar w:fldCharType="end"/>
        </w:r>
      </w:hyperlink>
    </w:p>
    <w:p w14:paraId="24B42D2B" w14:textId="150B3D2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7" w:history="1">
        <w:r w:rsidRPr="002219BC">
          <w:rPr>
            <w:rStyle w:val="Hyperlink"/>
            <w:noProof/>
            <w:lang w:val="vi"/>
          </w:rPr>
          <w:t>Hình 2.7. Tổng quan RESTful API</w:t>
        </w:r>
        <w:r>
          <w:rPr>
            <w:noProof/>
            <w:webHidden/>
          </w:rPr>
          <w:tab/>
        </w:r>
        <w:r>
          <w:rPr>
            <w:noProof/>
            <w:webHidden/>
          </w:rPr>
          <w:fldChar w:fldCharType="begin"/>
        </w:r>
        <w:r>
          <w:rPr>
            <w:noProof/>
            <w:webHidden/>
          </w:rPr>
          <w:instrText xml:space="preserve"> PAGEREF _Toc181602797 \h </w:instrText>
        </w:r>
        <w:r>
          <w:rPr>
            <w:noProof/>
            <w:webHidden/>
          </w:rPr>
        </w:r>
        <w:r>
          <w:rPr>
            <w:noProof/>
            <w:webHidden/>
          </w:rPr>
          <w:fldChar w:fldCharType="separate"/>
        </w:r>
        <w:r>
          <w:rPr>
            <w:noProof/>
            <w:webHidden/>
          </w:rPr>
          <w:t>12</w:t>
        </w:r>
        <w:r>
          <w:rPr>
            <w:noProof/>
            <w:webHidden/>
          </w:rPr>
          <w:fldChar w:fldCharType="end"/>
        </w:r>
      </w:hyperlink>
    </w:p>
    <w:p w14:paraId="068D95FA" w14:textId="77777777" w:rsidR="00125469" w:rsidRDefault="00236A44" w:rsidP="00236A44">
      <w:pPr>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14:paraId="00BF4408" w14:textId="0FEA3EB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8" w:history="1">
        <w:r w:rsidRPr="00297A8D">
          <w:rPr>
            <w:rStyle w:val="Hyperlink"/>
            <w:noProof/>
          </w:rPr>
          <w:t>Hình 3.1. Sơ đồ use case Giảng viên.</w:t>
        </w:r>
        <w:r>
          <w:rPr>
            <w:noProof/>
            <w:webHidden/>
          </w:rPr>
          <w:tab/>
        </w:r>
        <w:r>
          <w:rPr>
            <w:noProof/>
            <w:webHidden/>
          </w:rPr>
          <w:fldChar w:fldCharType="begin"/>
        </w:r>
        <w:r>
          <w:rPr>
            <w:noProof/>
            <w:webHidden/>
          </w:rPr>
          <w:instrText xml:space="preserve"> PAGEREF _Toc181602798 \h </w:instrText>
        </w:r>
        <w:r>
          <w:rPr>
            <w:noProof/>
            <w:webHidden/>
          </w:rPr>
        </w:r>
        <w:r>
          <w:rPr>
            <w:noProof/>
            <w:webHidden/>
          </w:rPr>
          <w:fldChar w:fldCharType="separate"/>
        </w:r>
        <w:r>
          <w:rPr>
            <w:noProof/>
            <w:webHidden/>
          </w:rPr>
          <w:t>18</w:t>
        </w:r>
        <w:r>
          <w:rPr>
            <w:noProof/>
            <w:webHidden/>
          </w:rPr>
          <w:fldChar w:fldCharType="end"/>
        </w:r>
      </w:hyperlink>
    </w:p>
    <w:p w14:paraId="44A1A0D3" w14:textId="7A50C51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9" w:history="1">
        <w:r w:rsidRPr="00297A8D">
          <w:rPr>
            <w:rStyle w:val="Hyperlink"/>
            <w:noProof/>
          </w:rPr>
          <w:t>Hình 3.2. Sơ đồ use case Admin</w:t>
        </w:r>
        <w:r>
          <w:rPr>
            <w:noProof/>
            <w:webHidden/>
          </w:rPr>
          <w:tab/>
        </w:r>
        <w:r>
          <w:rPr>
            <w:noProof/>
            <w:webHidden/>
          </w:rPr>
          <w:fldChar w:fldCharType="begin"/>
        </w:r>
        <w:r>
          <w:rPr>
            <w:noProof/>
            <w:webHidden/>
          </w:rPr>
          <w:instrText xml:space="preserve"> PAGEREF _Toc181602799 \h </w:instrText>
        </w:r>
        <w:r>
          <w:rPr>
            <w:noProof/>
            <w:webHidden/>
          </w:rPr>
        </w:r>
        <w:r>
          <w:rPr>
            <w:noProof/>
            <w:webHidden/>
          </w:rPr>
          <w:fldChar w:fldCharType="separate"/>
        </w:r>
        <w:r>
          <w:rPr>
            <w:noProof/>
            <w:webHidden/>
          </w:rPr>
          <w:t>19</w:t>
        </w:r>
        <w:r>
          <w:rPr>
            <w:noProof/>
            <w:webHidden/>
          </w:rPr>
          <w:fldChar w:fldCharType="end"/>
        </w:r>
      </w:hyperlink>
    </w:p>
    <w:p w14:paraId="07A3A828" w14:textId="692567C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0" w:history="1">
        <w:r w:rsidRPr="00297A8D">
          <w:rPr>
            <w:rStyle w:val="Hyperlink"/>
            <w:noProof/>
          </w:rPr>
          <w:t>Hình 3.3. Lược đồ cơ sở dữ liệu.</w:t>
        </w:r>
        <w:r>
          <w:rPr>
            <w:noProof/>
            <w:webHidden/>
          </w:rPr>
          <w:tab/>
        </w:r>
        <w:r>
          <w:rPr>
            <w:noProof/>
            <w:webHidden/>
          </w:rPr>
          <w:fldChar w:fldCharType="begin"/>
        </w:r>
        <w:r>
          <w:rPr>
            <w:noProof/>
            <w:webHidden/>
          </w:rPr>
          <w:instrText xml:space="preserve"> PAGEREF _Toc181602800 \h </w:instrText>
        </w:r>
        <w:r>
          <w:rPr>
            <w:noProof/>
            <w:webHidden/>
          </w:rPr>
        </w:r>
        <w:r>
          <w:rPr>
            <w:noProof/>
            <w:webHidden/>
          </w:rPr>
          <w:fldChar w:fldCharType="separate"/>
        </w:r>
        <w:r>
          <w:rPr>
            <w:noProof/>
            <w:webHidden/>
          </w:rPr>
          <w:t>22</w:t>
        </w:r>
        <w:r>
          <w:rPr>
            <w:noProof/>
            <w:webHidden/>
          </w:rPr>
          <w:fldChar w:fldCharType="end"/>
        </w:r>
      </w:hyperlink>
    </w:p>
    <w:p w14:paraId="2C76BBE2" w14:textId="295BBB0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1" w:history="1">
        <w:r w:rsidRPr="00297A8D">
          <w:rPr>
            <w:rStyle w:val="Hyperlink"/>
            <w:noProof/>
          </w:rPr>
          <w:t>Hình 3.4. Kiến trúc hệ thống</w:t>
        </w:r>
        <w:r>
          <w:rPr>
            <w:noProof/>
            <w:webHidden/>
          </w:rPr>
          <w:tab/>
        </w:r>
        <w:r>
          <w:rPr>
            <w:noProof/>
            <w:webHidden/>
          </w:rPr>
          <w:fldChar w:fldCharType="begin"/>
        </w:r>
        <w:r>
          <w:rPr>
            <w:noProof/>
            <w:webHidden/>
          </w:rPr>
          <w:instrText xml:space="preserve"> PAGEREF _Toc181602801 \h </w:instrText>
        </w:r>
        <w:r>
          <w:rPr>
            <w:noProof/>
            <w:webHidden/>
          </w:rPr>
        </w:r>
        <w:r>
          <w:rPr>
            <w:noProof/>
            <w:webHidden/>
          </w:rPr>
          <w:fldChar w:fldCharType="separate"/>
        </w:r>
        <w:r>
          <w:rPr>
            <w:noProof/>
            <w:webHidden/>
          </w:rPr>
          <w:t>33</w:t>
        </w:r>
        <w:r>
          <w:rPr>
            <w:noProof/>
            <w:webHidden/>
          </w:rPr>
          <w:fldChar w:fldCharType="end"/>
        </w:r>
      </w:hyperlink>
    </w:p>
    <w:p w14:paraId="62128D2A" w14:textId="4109533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2" w:history="1">
        <w:r w:rsidRPr="00297A8D">
          <w:rPr>
            <w:rStyle w:val="Hyperlink"/>
            <w:noProof/>
          </w:rPr>
          <w:t>Hình 3.5. Định tuyến API trong Express.js</w:t>
        </w:r>
        <w:r>
          <w:rPr>
            <w:noProof/>
            <w:webHidden/>
          </w:rPr>
          <w:tab/>
        </w:r>
        <w:r>
          <w:rPr>
            <w:noProof/>
            <w:webHidden/>
          </w:rPr>
          <w:fldChar w:fldCharType="begin"/>
        </w:r>
        <w:r>
          <w:rPr>
            <w:noProof/>
            <w:webHidden/>
          </w:rPr>
          <w:instrText xml:space="preserve"> PAGEREF _Toc181602802 \h </w:instrText>
        </w:r>
        <w:r>
          <w:rPr>
            <w:noProof/>
            <w:webHidden/>
          </w:rPr>
        </w:r>
        <w:r>
          <w:rPr>
            <w:noProof/>
            <w:webHidden/>
          </w:rPr>
          <w:fldChar w:fldCharType="separate"/>
        </w:r>
        <w:r>
          <w:rPr>
            <w:noProof/>
            <w:webHidden/>
          </w:rPr>
          <w:t>34</w:t>
        </w:r>
        <w:r>
          <w:rPr>
            <w:noProof/>
            <w:webHidden/>
          </w:rPr>
          <w:fldChar w:fldCharType="end"/>
        </w:r>
      </w:hyperlink>
    </w:p>
    <w:p w14:paraId="7CBE69B5" w14:textId="0F04918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3" w:history="1">
        <w:r w:rsidRPr="00297A8D">
          <w:rPr>
            <w:rStyle w:val="Hyperlink"/>
            <w:noProof/>
          </w:rPr>
          <w:t>Hình 3.6. Các định tuyến được liên kết đến các router</w:t>
        </w:r>
        <w:r>
          <w:rPr>
            <w:noProof/>
            <w:webHidden/>
          </w:rPr>
          <w:tab/>
        </w:r>
        <w:r>
          <w:rPr>
            <w:noProof/>
            <w:webHidden/>
          </w:rPr>
          <w:fldChar w:fldCharType="begin"/>
        </w:r>
        <w:r>
          <w:rPr>
            <w:noProof/>
            <w:webHidden/>
          </w:rPr>
          <w:instrText xml:space="preserve"> PAGEREF _Toc181602803 \h </w:instrText>
        </w:r>
        <w:r>
          <w:rPr>
            <w:noProof/>
            <w:webHidden/>
          </w:rPr>
        </w:r>
        <w:r>
          <w:rPr>
            <w:noProof/>
            <w:webHidden/>
          </w:rPr>
          <w:fldChar w:fldCharType="separate"/>
        </w:r>
        <w:r>
          <w:rPr>
            <w:noProof/>
            <w:webHidden/>
          </w:rPr>
          <w:t>35</w:t>
        </w:r>
        <w:r>
          <w:rPr>
            <w:noProof/>
            <w:webHidden/>
          </w:rPr>
          <w:fldChar w:fldCharType="end"/>
        </w:r>
      </w:hyperlink>
    </w:p>
    <w:p w14:paraId="2FEA42B6" w14:textId="5854C24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4" w:history="1">
        <w:r w:rsidRPr="00297A8D">
          <w:rPr>
            <w:rStyle w:val="Hyperlink"/>
            <w:noProof/>
          </w:rPr>
          <w:t>Hình 3.7. Định tuyến API chương trình (program)</w:t>
        </w:r>
        <w:r>
          <w:rPr>
            <w:noProof/>
            <w:webHidden/>
          </w:rPr>
          <w:tab/>
        </w:r>
        <w:r>
          <w:rPr>
            <w:noProof/>
            <w:webHidden/>
          </w:rPr>
          <w:fldChar w:fldCharType="begin"/>
        </w:r>
        <w:r>
          <w:rPr>
            <w:noProof/>
            <w:webHidden/>
          </w:rPr>
          <w:instrText xml:space="preserve"> PAGEREF _Toc181602804 \h </w:instrText>
        </w:r>
        <w:r>
          <w:rPr>
            <w:noProof/>
            <w:webHidden/>
          </w:rPr>
        </w:r>
        <w:r>
          <w:rPr>
            <w:noProof/>
            <w:webHidden/>
          </w:rPr>
          <w:fldChar w:fldCharType="separate"/>
        </w:r>
        <w:r>
          <w:rPr>
            <w:noProof/>
            <w:webHidden/>
          </w:rPr>
          <w:t>36</w:t>
        </w:r>
        <w:r>
          <w:rPr>
            <w:noProof/>
            <w:webHidden/>
          </w:rPr>
          <w:fldChar w:fldCharType="end"/>
        </w:r>
      </w:hyperlink>
    </w:p>
    <w:p w14:paraId="490E00A1" w14:textId="102FB4F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5" w:history="1">
        <w:r w:rsidRPr="00297A8D">
          <w:rPr>
            <w:rStyle w:val="Hyperlink"/>
            <w:noProof/>
          </w:rPr>
          <w:t>Hình 3.8. Định tuyến API mục tiêu chương trình (PO)</w:t>
        </w:r>
        <w:r>
          <w:rPr>
            <w:noProof/>
            <w:webHidden/>
          </w:rPr>
          <w:tab/>
        </w:r>
        <w:r>
          <w:rPr>
            <w:noProof/>
            <w:webHidden/>
          </w:rPr>
          <w:fldChar w:fldCharType="begin"/>
        </w:r>
        <w:r>
          <w:rPr>
            <w:noProof/>
            <w:webHidden/>
          </w:rPr>
          <w:instrText xml:space="preserve"> PAGEREF _Toc181602805 \h </w:instrText>
        </w:r>
        <w:r>
          <w:rPr>
            <w:noProof/>
            <w:webHidden/>
          </w:rPr>
        </w:r>
        <w:r>
          <w:rPr>
            <w:noProof/>
            <w:webHidden/>
          </w:rPr>
          <w:fldChar w:fldCharType="separate"/>
        </w:r>
        <w:r>
          <w:rPr>
            <w:noProof/>
            <w:webHidden/>
          </w:rPr>
          <w:t>37</w:t>
        </w:r>
        <w:r>
          <w:rPr>
            <w:noProof/>
            <w:webHidden/>
          </w:rPr>
          <w:fldChar w:fldCharType="end"/>
        </w:r>
      </w:hyperlink>
    </w:p>
    <w:p w14:paraId="393B0963" w14:textId="78330D2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6" w:history="1">
        <w:r w:rsidRPr="00297A8D">
          <w:rPr>
            <w:rStyle w:val="Hyperlink"/>
            <w:noProof/>
          </w:rPr>
          <w:t>Hình 3.9. Định tuyến API chuẩn đầu ra chương trình (PLO)</w:t>
        </w:r>
        <w:r>
          <w:rPr>
            <w:noProof/>
            <w:webHidden/>
          </w:rPr>
          <w:tab/>
        </w:r>
        <w:r>
          <w:rPr>
            <w:noProof/>
            <w:webHidden/>
          </w:rPr>
          <w:fldChar w:fldCharType="begin"/>
        </w:r>
        <w:r>
          <w:rPr>
            <w:noProof/>
            <w:webHidden/>
          </w:rPr>
          <w:instrText xml:space="preserve"> PAGEREF _Toc181602806 \h </w:instrText>
        </w:r>
        <w:r>
          <w:rPr>
            <w:noProof/>
            <w:webHidden/>
          </w:rPr>
        </w:r>
        <w:r>
          <w:rPr>
            <w:noProof/>
            <w:webHidden/>
          </w:rPr>
          <w:fldChar w:fldCharType="separate"/>
        </w:r>
        <w:r>
          <w:rPr>
            <w:noProof/>
            <w:webHidden/>
          </w:rPr>
          <w:t>38</w:t>
        </w:r>
        <w:r>
          <w:rPr>
            <w:noProof/>
            <w:webHidden/>
          </w:rPr>
          <w:fldChar w:fldCharType="end"/>
        </w:r>
      </w:hyperlink>
    </w:p>
    <w:p w14:paraId="28E40032" w14:textId="2C6DABB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7" w:history="1">
        <w:r w:rsidRPr="00297A8D">
          <w:rPr>
            <w:rStyle w:val="Hyperlink"/>
            <w:noProof/>
          </w:rPr>
          <w:t>Hình 3.10. Định tuyến API mối quan hệ PLO và PO (PLO_PO)</w:t>
        </w:r>
        <w:r>
          <w:rPr>
            <w:noProof/>
            <w:webHidden/>
          </w:rPr>
          <w:tab/>
        </w:r>
        <w:r>
          <w:rPr>
            <w:noProof/>
            <w:webHidden/>
          </w:rPr>
          <w:fldChar w:fldCharType="begin"/>
        </w:r>
        <w:r>
          <w:rPr>
            <w:noProof/>
            <w:webHidden/>
          </w:rPr>
          <w:instrText xml:space="preserve"> PAGEREF _Toc181602807 \h </w:instrText>
        </w:r>
        <w:r>
          <w:rPr>
            <w:noProof/>
            <w:webHidden/>
          </w:rPr>
        </w:r>
        <w:r>
          <w:rPr>
            <w:noProof/>
            <w:webHidden/>
          </w:rPr>
          <w:fldChar w:fldCharType="separate"/>
        </w:r>
        <w:r>
          <w:rPr>
            <w:noProof/>
            <w:webHidden/>
          </w:rPr>
          <w:t>39</w:t>
        </w:r>
        <w:r>
          <w:rPr>
            <w:noProof/>
            <w:webHidden/>
          </w:rPr>
          <w:fldChar w:fldCharType="end"/>
        </w:r>
      </w:hyperlink>
    </w:p>
    <w:p w14:paraId="4DE840DA" w14:textId="533D25D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8" w:history="1">
        <w:r w:rsidRPr="00297A8D">
          <w:rPr>
            <w:rStyle w:val="Hyperlink"/>
            <w:noProof/>
          </w:rPr>
          <w:t>Hình 3.11. Định tuyến API môn học (subject)</w:t>
        </w:r>
        <w:r>
          <w:rPr>
            <w:noProof/>
            <w:webHidden/>
          </w:rPr>
          <w:tab/>
        </w:r>
        <w:r>
          <w:rPr>
            <w:noProof/>
            <w:webHidden/>
          </w:rPr>
          <w:fldChar w:fldCharType="begin"/>
        </w:r>
        <w:r>
          <w:rPr>
            <w:noProof/>
            <w:webHidden/>
          </w:rPr>
          <w:instrText xml:space="preserve"> PAGEREF _Toc181602808 \h </w:instrText>
        </w:r>
        <w:r>
          <w:rPr>
            <w:noProof/>
            <w:webHidden/>
          </w:rPr>
        </w:r>
        <w:r>
          <w:rPr>
            <w:noProof/>
            <w:webHidden/>
          </w:rPr>
          <w:fldChar w:fldCharType="separate"/>
        </w:r>
        <w:r>
          <w:rPr>
            <w:noProof/>
            <w:webHidden/>
          </w:rPr>
          <w:t>40</w:t>
        </w:r>
        <w:r>
          <w:rPr>
            <w:noProof/>
            <w:webHidden/>
          </w:rPr>
          <w:fldChar w:fldCharType="end"/>
        </w:r>
      </w:hyperlink>
    </w:p>
    <w:p w14:paraId="620CB7FF" w14:textId="0A5681E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9" w:history="1">
        <w:r w:rsidRPr="00297A8D">
          <w:rPr>
            <w:rStyle w:val="Hyperlink"/>
            <w:noProof/>
          </w:rPr>
          <w:t>Hình 3.12. Định tuyến API chuẩn đầu ra của môn học (CLO)</w:t>
        </w:r>
        <w:r>
          <w:rPr>
            <w:noProof/>
            <w:webHidden/>
          </w:rPr>
          <w:tab/>
        </w:r>
        <w:r>
          <w:rPr>
            <w:noProof/>
            <w:webHidden/>
          </w:rPr>
          <w:fldChar w:fldCharType="begin"/>
        </w:r>
        <w:r>
          <w:rPr>
            <w:noProof/>
            <w:webHidden/>
          </w:rPr>
          <w:instrText xml:space="preserve"> PAGEREF _Toc181602809 \h </w:instrText>
        </w:r>
        <w:r>
          <w:rPr>
            <w:noProof/>
            <w:webHidden/>
          </w:rPr>
        </w:r>
        <w:r>
          <w:rPr>
            <w:noProof/>
            <w:webHidden/>
          </w:rPr>
          <w:fldChar w:fldCharType="separate"/>
        </w:r>
        <w:r>
          <w:rPr>
            <w:noProof/>
            <w:webHidden/>
          </w:rPr>
          <w:t>41</w:t>
        </w:r>
        <w:r>
          <w:rPr>
            <w:noProof/>
            <w:webHidden/>
          </w:rPr>
          <w:fldChar w:fldCharType="end"/>
        </w:r>
      </w:hyperlink>
    </w:p>
    <w:p w14:paraId="1CFB9272" w14:textId="4EC1F0D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0" w:history="1">
        <w:r w:rsidRPr="00297A8D">
          <w:rPr>
            <w:rStyle w:val="Hyperlink"/>
            <w:noProof/>
          </w:rPr>
          <w:t>Hình 3.13. Định tuyến API mối quan hệ PLO và CLO (PLO_ CLO)</w:t>
        </w:r>
        <w:r>
          <w:rPr>
            <w:noProof/>
            <w:webHidden/>
          </w:rPr>
          <w:tab/>
        </w:r>
        <w:r>
          <w:rPr>
            <w:noProof/>
            <w:webHidden/>
          </w:rPr>
          <w:fldChar w:fldCharType="begin"/>
        </w:r>
        <w:r>
          <w:rPr>
            <w:noProof/>
            <w:webHidden/>
          </w:rPr>
          <w:instrText xml:space="preserve"> PAGEREF _Toc181602810 \h </w:instrText>
        </w:r>
        <w:r>
          <w:rPr>
            <w:noProof/>
            <w:webHidden/>
          </w:rPr>
        </w:r>
        <w:r>
          <w:rPr>
            <w:noProof/>
            <w:webHidden/>
          </w:rPr>
          <w:fldChar w:fldCharType="separate"/>
        </w:r>
        <w:r>
          <w:rPr>
            <w:noProof/>
            <w:webHidden/>
          </w:rPr>
          <w:t>42</w:t>
        </w:r>
        <w:r>
          <w:rPr>
            <w:noProof/>
            <w:webHidden/>
          </w:rPr>
          <w:fldChar w:fldCharType="end"/>
        </w:r>
      </w:hyperlink>
    </w:p>
    <w:p w14:paraId="7A2DECF6" w14:textId="49738CB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1" w:history="1">
        <w:r w:rsidRPr="00297A8D">
          <w:rPr>
            <w:rStyle w:val="Hyperlink"/>
            <w:noProof/>
          </w:rPr>
          <w:t>Hình 3.14. Định tuyến API chương của môn học (chapter)</w:t>
        </w:r>
        <w:r>
          <w:rPr>
            <w:noProof/>
            <w:webHidden/>
          </w:rPr>
          <w:tab/>
        </w:r>
        <w:r>
          <w:rPr>
            <w:noProof/>
            <w:webHidden/>
          </w:rPr>
          <w:fldChar w:fldCharType="begin"/>
        </w:r>
        <w:r>
          <w:rPr>
            <w:noProof/>
            <w:webHidden/>
          </w:rPr>
          <w:instrText xml:space="preserve"> PAGEREF _Toc181602811 \h </w:instrText>
        </w:r>
        <w:r>
          <w:rPr>
            <w:noProof/>
            <w:webHidden/>
          </w:rPr>
        </w:r>
        <w:r>
          <w:rPr>
            <w:noProof/>
            <w:webHidden/>
          </w:rPr>
          <w:fldChar w:fldCharType="separate"/>
        </w:r>
        <w:r>
          <w:rPr>
            <w:noProof/>
            <w:webHidden/>
          </w:rPr>
          <w:t>43</w:t>
        </w:r>
        <w:r>
          <w:rPr>
            <w:noProof/>
            <w:webHidden/>
          </w:rPr>
          <w:fldChar w:fldCharType="end"/>
        </w:r>
      </w:hyperlink>
    </w:p>
    <w:p w14:paraId="4EE8997E" w14:textId="2447B74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2" w:history="1">
        <w:r w:rsidRPr="00297A8D">
          <w:rPr>
            <w:rStyle w:val="Hyperlink"/>
            <w:noProof/>
          </w:rPr>
          <w:t xml:space="preserve">Hình 3.15. </w:t>
        </w:r>
        <w:r w:rsidRPr="00297A8D">
          <w:rPr>
            <w:rStyle w:val="Hyperlink"/>
            <w:noProof/>
            <w:lang w:val="fr-FR"/>
          </w:rPr>
          <w:t>Định tuyến API mối quan hệ chapter và CLO (chapter_CLO)</w:t>
        </w:r>
        <w:r>
          <w:rPr>
            <w:noProof/>
            <w:webHidden/>
          </w:rPr>
          <w:tab/>
        </w:r>
        <w:r>
          <w:rPr>
            <w:noProof/>
            <w:webHidden/>
          </w:rPr>
          <w:fldChar w:fldCharType="begin"/>
        </w:r>
        <w:r>
          <w:rPr>
            <w:noProof/>
            <w:webHidden/>
          </w:rPr>
          <w:instrText xml:space="preserve"> PAGEREF _Toc181602812 \h </w:instrText>
        </w:r>
        <w:r>
          <w:rPr>
            <w:noProof/>
            <w:webHidden/>
          </w:rPr>
        </w:r>
        <w:r>
          <w:rPr>
            <w:noProof/>
            <w:webHidden/>
          </w:rPr>
          <w:fldChar w:fldCharType="separate"/>
        </w:r>
        <w:r>
          <w:rPr>
            <w:noProof/>
            <w:webHidden/>
          </w:rPr>
          <w:t>44</w:t>
        </w:r>
        <w:r>
          <w:rPr>
            <w:noProof/>
            <w:webHidden/>
          </w:rPr>
          <w:fldChar w:fldCharType="end"/>
        </w:r>
      </w:hyperlink>
    </w:p>
    <w:p w14:paraId="4C5567FD" w14:textId="71386F3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3" w:history="1">
        <w:r w:rsidRPr="00297A8D">
          <w:rPr>
            <w:rStyle w:val="Hyperlink"/>
            <w:noProof/>
          </w:rPr>
          <w:t>Hình 3.16. Định tuyến API rubric</w:t>
        </w:r>
        <w:r>
          <w:rPr>
            <w:noProof/>
            <w:webHidden/>
          </w:rPr>
          <w:tab/>
        </w:r>
        <w:r>
          <w:rPr>
            <w:noProof/>
            <w:webHidden/>
          </w:rPr>
          <w:fldChar w:fldCharType="begin"/>
        </w:r>
        <w:r>
          <w:rPr>
            <w:noProof/>
            <w:webHidden/>
          </w:rPr>
          <w:instrText xml:space="preserve"> PAGEREF _Toc181602813 \h </w:instrText>
        </w:r>
        <w:r>
          <w:rPr>
            <w:noProof/>
            <w:webHidden/>
          </w:rPr>
        </w:r>
        <w:r>
          <w:rPr>
            <w:noProof/>
            <w:webHidden/>
          </w:rPr>
          <w:fldChar w:fldCharType="separate"/>
        </w:r>
        <w:r>
          <w:rPr>
            <w:noProof/>
            <w:webHidden/>
          </w:rPr>
          <w:t>45</w:t>
        </w:r>
        <w:r>
          <w:rPr>
            <w:noProof/>
            <w:webHidden/>
          </w:rPr>
          <w:fldChar w:fldCharType="end"/>
        </w:r>
      </w:hyperlink>
    </w:p>
    <w:p w14:paraId="0383405D" w14:textId="7DEA7F6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4" w:history="1">
        <w:r w:rsidRPr="00297A8D">
          <w:rPr>
            <w:rStyle w:val="Hyperlink"/>
            <w:noProof/>
          </w:rPr>
          <w:t>Hình 3.17. Định tuyến API rubric items</w:t>
        </w:r>
        <w:r>
          <w:rPr>
            <w:noProof/>
            <w:webHidden/>
          </w:rPr>
          <w:tab/>
        </w:r>
        <w:r>
          <w:rPr>
            <w:noProof/>
            <w:webHidden/>
          </w:rPr>
          <w:fldChar w:fldCharType="begin"/>
        </w:r>
        <w:r>
          <w:rPr>
            <w:noProof/>
            <w:webHidden/>
          </w:rPr>
          <w:instrText xml:space="preserve"> PAGEREF _Toc181602814 \h </w:instrText>
        </w:r>
        <w:r>
          <w:rPr>
            <w:noProof/>
            <w:webHidden/>
          </w:rPr>
        </w:r>
        <w:r>
          <w:rPr>
            <w:noProof/>
            <w:webHidden/>
          </w:rPr>
          <w:fldChar w:fldCharType="separate"/>
        </w:r>
        <w:r>
          <w:rPr>
            <w:noProof/>
            <w:webHidden/>
          </w:rPr>
          <w:t>46</w:t>
        </w:r>
        <w:r>
          <w:rPr>
            <w:noProof/>
            <w:webHidden/>
          </w:rPr>
          <w:fldChar w:fldCharType="end"/>
        </w:r>
      </w:hyperlink>
    </w:p>
    <w:p w14:paraId="5D48CF07" w14:textId="2D223E0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5" w:history="1">
        <w:r w:rsidRPr="00297A8D">
          <w:rPr>
            <w:rStyle w:val="Hyperlink"/>
            <w:noProof/>
          </w:rPr>
          <w:t>Hình 3.18. Định tuyến API đánh giá meta (meta assessment)</w:t>
        </w:r>
        <w:r>
          <w:rPr>
            <w:noProof/>
            <w:webHidden/>
          </w:rPr>
          <w:tab/>
        </w:r>
        <w:r>
          <w:rPr>
            <w:noProof/>
            <w:webHidden/>
          </w:rPr>
          <w:fldChar w:fldCharType="begin"/>
        </w:r>
        <w:r>
          <w:rPr>
            <w:noProof/>
            <w:webHidden/>
          </w:rPr>
          <w:instrText xml:space="preserve"> PAGEREF _Toc181602815 \h </w:instrText>
        </w:r>
        <w:r>
          <w:rPr>
            <w:noProof/>
            <w:webHidden/>
          </w:rPr>
        </w:r>
        <w:r>
          <w:rPr>
            <w:noProof/>
            <w:webHidden/>
          </w:rPr>
          <w:fldChar w:fldCharType="separate"/>
        </w:r>
        <w:r>
          <w:rPr>
            <w:noProof/>
            <w:webHidden/>
          </w:rPr>
          <w:t>47</w:t>
        </w:r>
        <w:r>
          <w:rPr>
            <w:noProof/>
            <w:webHidden/>
          </w:rPr>
          <w:fldChar w:fldCharType="end"/>
        </w:r>
      </w:hyperlink>
    </w:p>
    <w:p w14:paraId="4D3B35EE" w14:textId="5E5A685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6" w:history="1">
        <w:r w:rsidRPr="00297A8D">
          <w:rPr>
            <w:rStyle w:val="Hyperlink"/>
            <w:noProof/>
          </w:rPr>
          <w:t>Hình 3.19. Định tuyến API lần đánh giá (assessment)</w:t>
        </w:r>
        <w:r>
          <w:rPr>
            <w:noProof/>
            <w:webHidden/>
          </w:rPr>
          <w:tab/>
        </w:r>
        <w:r>
          <w:rPr>
            <w:noProof/>
            <w:webHidden/>
          </w:rPr>
          <w:fldChar w:fldCharType="begin"/>
        </w:r>
        <w:r>
          <w:rPr>
            <w:noProof/>
            <w:webHidden/>
          </w:rPr>
          <w:instrText xml:space="preserve"> PAGEREF _Toc181602816 \h </w:instrText>
        </w:r>
        <w:r>
          <w:rPr>
            <w:noProof/>
            <w:webHidden/>
          </w:rPr>
        </w:r>
        <w:r>
          <w:rPr>
            <w:noProof/>
            <w:webHidden/>
          </w:rPr>
          <w:fldChar w:fldCharType="separate"/>
        </w:r>
        <w:r>
          <w:rPr>
            <w:noProof/>
            <w:webHidden/>
          </w:rPr>
          <w:t>48</w:t>
        </w:r>
        <w:r>
          <w:rPr>
            <w:noProof/>
            <w:webHidden/>
          </w:rPr>
          <w:fldChar w:fldCharType="end"/>
        </w:r>
      </w:hyperlink>
    </w:p>
    <w:p w14:paraId="7390C4FF" w14:textId="66B290E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7" w:history="1">
        <w:r w:rsidRPr="00297A8D">
          <w:rPr>
            <w:rStyle w:val="Hyperlink"/>
            <w:noProof/>
          </w:rPr>
          <w:t>Hình 3.20. Định tuyến API assessment items</w:t>
        </w:r>
        <w:r>
          <w:rPr>
            <w:noProof/>
            <w:webHidden/>
          </w:rPr>
          <w:tab/>
        </w:r>
        <w:r>
          <w:rPr>
            <w:noProof/>
            <w:webHidden/>
          </w:rPr>
          <w:fldChar w:fldCharType="begin"/>
        </w:r>
        <w:r>
          <w:rPr>
            <w:noProof/>
            <w:webHidden/>
          </w:rPr>
          <w:instrText xml:space="preserve"> PAGEREF _Toc181602817 \h </w:instrText>
        </w:r>
        <w:r>
          <w:rPr>
            <w:noProof/>
            <w:webHidden/>
          </w:rPr>
        </w:r>
        <w:r>
          <w:rPr>
            <w:noProof/>
            <w:webHidden/>
          </w:rPr>
          <w:fldChar w:fldCharType="separate"/>
        </w:r>
        <w:r>
          <w:rPr>
            <w:noProof/>
            <w:webHidden/>
          </w:rPr>
          <w:t>49</w:t>
        </w:r>
        <w:r>
          <w:rPr>
            <w:noProof/>
            <w:webHidden/>
          </w:rPr>
          <w:fldChar w:fldCharType="end"/>
        </w:r>
      </w:hyperlink>
    </w:p>
    <w:p w14:paraId="36078534" w14:textId="40F435AD" w:rsidR="001C6067" w:rsidRDefault="00236A44" w:rsidP="00BF1A5B">
      <w:pPr>
        <w:ind w:left="720"/>
        <w:jc w:val="center"/>
        <w:rPr>
          <w:b/>
          <w:color w:val="000000" w:themeColor="text1"/>
        </w:rPr>
      </w:pPr>
      <w:r>
        <w:rPr>
          <w:b/>
          <w:color w:val="000000" w:themeColor="text1"/>
        </w:rPr>
        <w:fldChar w:fldCharType="end"/>
      </w:r>
    </w:p>
    <w:p w14:paraId="332D39C4" w14:textId="47F8E3EA" w:rsidR="00125469" w:rsidRDefault="00416F7F">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rPr>
          <w:b/>
          <w:color w:val="000000" w:themeColor="text1"/>
        </w:rPr>
        <w:fldChar w:fldCharType="begin"/>
      </w:r>
      <w:r>
        <w:rPr>
          <w:b/>
          <w:color w:val="000000" w:themeColor="text1"/>
        </w:rPr>
        <w:instrText xml:space="preserve"> TOC \h \z \c "Hình 4." </w:instrText>
      </w:r>
      <w:r>
        <w:rPr>
          <w:b/>
          <w:color w:val="000000" w:themeColor="text1"/>
        </w:rPr>
        <w:fldChar w:fldCharType="separate"/>
      </w:r>
      <w:hyperlink w:anchor="_Toc181602818" w:history="1">
        <w:r w:rsidR="00125469" w:rsidRPr="00BE52E3">
          <w:rPr>
            <w:rStyle w:val="Hyperlink"/>
            <w:noProof/>
          </w:rPr>
          <w:t>Hình 4.1. Trang quản lý chương trình đào tạo</w:t>
        </w:r>
        <w:r w:rsidR="00125469">
          <w:rPr>
            <w:noProof/>
            <w:webHidden/>
          </w:rPr>
          <w:tab/>
        </w:r>
        <w:r w:rsidR="00125469">
          <w:rPr>
            <w:noProof/>
            <w:webHidden/>
          </w:rPr>
          <w:fldChar w:fldCharType="begin"/>
        </w:r>
        <w:r w:rsidR="00125469">
          <w:rPr>
            <w:noProof/>
            <w:webHidden/>
          </w:rPr>
          <w:instrText xml:space="preserve"> PAGEREF _Toc181602818 \h </w:instrText>
        </w:r>
        <w:r w:rsidR="00125469">
          <w:rPr>
            <w:noProof/>
            <w:webHidden/>
          </w:rPr>
        </w:r>
        <w:r w:rsidR="00125469">
          <w:rPr>
            <w:noProof/>
            <w:webHidden/>
          </w:rPr>
          <w:fldChar w:fldCharType="separate"/>
        </w:r>
        <w:r w:rsidR="00125469">
          <w:rPr>
            <w:noProof/>
            <w:webHidden/>
          </w:rPr>
          <w:t>50</w:t>
        </w:r>
        <w:r w:rsidR="00125469">
          <w:rPr>
            <w:noProof/>
            <w:webHidden/>
          </w:rPr>
          <w:fldChar w:fldCharType="end"/>
        </w:r>
      </w:hyperlink>
    </w:p>
    <w:p w14:paraId="690DDA1C" w14:textId="2918566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9" w:history="1">
        <w:r w:rsidRPr="00BE52E3">
          <w:rPr>
            <w:rStyle w:val="Hyperlink"/>
            <w:noProof/>
          </w:rPr>
          <w:t>Hình 4.2. Chức năng tạo chương trình</w:t>
        </w:r>
        <w:r>
          <w:rPr>
            <w:noProof/>
            <w:webHidden/>
          </w:rPr>
          <w:tab/>
        </w:r>
        <w:r>
          <w:rPr>
            <w:noProof/>
            <w:webHidden/>
          </w:rPr>
          <w:fldChar w:fldCharType="begin"/>
        </w:r>
        <w:r>
          <w:rPr>
            <w:noProof/>
            <w:webHidden/>
          </w:rPr>
          <w:instrText xml:space="preserve"> PAGEREF _Toc181602819 \h </w:instrText>
        </w:r>
        <w:r>
          <w:rPr>
            <w:noProof/>
            <w:webHidden/>
          </w:rPr>
        </w:r>
        <w:r>
          <w:rPr>
            <w:noProof/>
            <w:webHidden/>
          </w:rPr>
          <w:fldChar w:fldCharType="separate"/>
        </w:r>
        <w:r>
          <w:rPr>
            <w:noProof/>
            <w:webHidden/>
          </w:rPr>
          <w:t>50</w:t>
        </w:r>
        <w:r>
          <w:rPr>
            <w:noProof/>
            <w:webHidden/>
          </w:rPr>
          <w:fldChar w:fldCharType="end"/>
        </w:r>
      </w:hyperlink>
    </w:p>
    <w:p w14:paraId="53755011" w14:textId="7ACEB27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0" w:history="1">
        <w:r w:rsidRPr="00BE52E3">
          <w:rPr>
            <w:rStyle w:val="Hyperlink"/>
            <w:noProof/>
          </w:rPr>
          <w:t>Hình 4.3. Chức năng cập nhật chương trình</w:t>
        </w:r>
        <w:r>
          <w:rPr>
            <w:noProof/>
            <w:webHidden/>
          </w:rPr>
          <w:tab/>
        </w:r>
        <w:r>
          <w:rPr>
            <w:noProof/>
            <w:webHidden/>
          </w:rPr>
          <w:fldChar w:fldCharType="begin"/>
        </w:r>
        <w:r>
          <w:rPr>
            <w:noProof/>
            <w:webHidden/>
          </w:rPr>
          <w:instrText xml:space="preserve"> PAGEREF _Toc181602820 \h </w:instrText>
        </w:r>
        <w:r>
          <w:rPr>
            <w:noProof/>
            <w:webHidden/>
          </w:rPr>
        </w:r>
        <w:r>
          <w:rPr>
            <w:noProof/>
            <w:webHidden/>
          </w:rPr>
          <w:fldChar w:fldCharType="separate"/>
        </w:r>
        <w:r>
          <w:rPr>
            <w:noProof/>
            <w:webHidden/>
          </w:rPr>
          <w:t>51</w:t>
        </w:r>
        <w:r>
          <w:rPr>
            <w:noProof/>
            <w:webHidden/>
          </w:rPr>
          <w:fldChar w:fldCharType="end"/>
        </w:r>
      </w:hyperlink>
    </w:p>
    <w:p w14:paraId="568D8B98" w14:textId="47869C8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1" w:history="1">
        <w:r w:rsidRPr="00BE52E3">
          <w:rPr>
            <w:rStyle w:val="Hyperlink"/>
            <w:noProof/>
          </w:rPr>
          <w:t>Hình 4.4. Cửa sổ nhập chương trình bằng Excel</w:t>
        </w:r>
        <w:r>
          <w:rPr>
            <w:noProof/>
            <w:webHidden/>
          </w:rPr>
          <w:tab/>
        </w:r>
        <w:r>
          <w:rPr>
            <w:noProof/>
            <w:webHidden/>
          </w:rPr>
          <w:fldChar w:fldCharType="begin"/>
        </w:r>
        <w:r>
          <w:rPr>
            <w:noProof/>
            <w:webHidden/>
          </w:rPr>
          <w:instrText xml:space="preserve"> PAGEREF _Toc181602821 \h </w:instrText>
        </w:r>
        <w:r>
          <w:rPr>
            <w:noProof/>
            <w:webHidden/>
          </w:rPr>
        </w:r>
        <w:r>
          <w:rPr>
            <w:noProof/>
            <w:webHidden/>
          </w:rPr>
          <w:fldChar w:fldCharType="separate"/>
        </w:r>
        <w:r>
          <w:rPr>
            <w:noProof/>
            <w:webHidden/>
          </w:rPr>
          <w:t>52</w:t>
        </w:r>
        <w:r>
          <w:rPr>
            <w:noProof/>
            <w:webHidden/>
          </w:rPr>
          <w:fldChar w:fldCharType="end"/>
        </w:r>
      </w:hyperlink>
    </w:p>
    <w:p w14:paraId="0F3123E2" w14:textId="1DAE1C5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2" w:history="1">
        <w:r w:rsidRPr="00BE52E3">
          <w:rPr>
            <w:rStyle w:val="Hyperlink"/>
            <w:noProof/>
          </w:rPr>
          <w:t>Hình 4.5. Mẫu nhập liệu chương trình bằng file Excel</w:t>
        </w:r>
        <w:r>
          <w:rPr>
            <w:noProof/>
            <w:webHidden/>
          </w:rPr>
          <w:tab/>
        </w:r>
        <w:r>
          <w:rPr>
            <w:noProof/>
            <w:webHidden/>
          </w:rPr>
          <w:fldChar w:fldCharType="begin"/>
        </w:r>
        <w:r>
          <w:rPr>
            <w:noProof/>
            <w:webHidden/>
          </w:rPr>
          <w:instrText xml:space="preserve"> PAGEREF _Toc181602822 \h </w:instrText>
        </w:r>
        <w:r>
          <w:rPr>
            <w:noProof/>
            <w:webHidden/>
          </w:rPr>
        </w:r>
        <w:r>
          <w:rPr>
            <w:noProof/>
            <w:webHidden/>
          </w:rPr>
          <w:fldChar w:fldCharType="separate"/>
        </w:r>
        <w:r>
          <w:rPr>
            <w:noProof/>
            <w:webHidden/>
          </w:rPr>
          <w:t>52</w:t>
        </w:r>
        <w:r>
          <w:rPr>
            <w:noProof/>
            <w:webHidden/>
          </w:rPr>
          <w:fldChar w:fldCharType="end"/>
        </w:r>
      </w:hyperlink>
    </w:p>
    <w:p w14:paraId="6B3A4A86" w14:textId="212CE6C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3" w:history="1">
        <w:r w:rsidRPr="00BE52E3">
          <w:rPr>
            <w:rStyle w:val="Hyperlink"/>
            <w:noProof/>
          </w:rPr>
          <w:t>Hình 4.6. Trang quản lý CĐR chương trình</w:t>
        </w:r>
        <w:r>
          <w:rPr>
            <w:noProof/>
            <w:webHidden/>
          </w:rPr>
          <w:tab/>
        </w:r>
        <w:r>
          <w:rPr>
            <w:noProof/>
            <w:webHidden/>
          </w:rPr>
          <w:fldChar w:fldCharType="begin"/>
        </w:r>
        <w:r>
          <w:rPr>
            <w:noProof/>
            <w:webHidden/>
          </w:rPr>
          <w:instrText xml:space="preserve"> PAGEREF _Toc181602823 \h </w:instrText>
        </w:r>
        <w:r>
          <w:rPr>
            <w:noProof/>
            <w:webHidden/>
          </w:rPr>
        </w:r>
        <w:r>
          <w:rPr>
            <w:noProof/>
            <w:webHidden/>
          </w:rPr>
          <w:fldChar w:fldCharType="separate"/>
        </w:r>
        <w:r>
          <w:rPr>
            <w:noProof/>
            <w:webHidden/>
          </w:rPr>
          <w:t>53</w:t>
        </w:r>
        <w:r>
          <w:rPr>
            <w:noProof/>
            <w:webHidden/>
          </w:rPr>
          <w:fldChar w:fldCharType="end"/>
        </w:r>
      </w:hyperlink>
    </w:p>
    <w:p w14:paraId="3649E413" w14:textId="235AF39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4" w:history="1">
        <w:r w:rsidRPr="00BE52E3">
          <w:rPr>
            <w:rStyle w:val="Hyperlink"/>
            <w:noProof/>
          </w:rPr>
          <w:t>Hình 4.7. Chức năng cập nhật CĐR chương trình</w:t>
        </w:r>
        <w:r>
          <w:rPr>
            <w:noProof/>
            <w:webHidden/>
          </w:rPr>
          <w:tab/>
        </w:r>
        <w:r>
          <w:rPr>
            <w:noProof/>
            <w:webHidden/>
          </w:rPr>
          <w:fldChar w:fldCharType="begin"/>
        </w:r>
        <w:r>
          <w:rPr>
            <w:noProof/>
            <w:webHidden/>
          </w:rPr>
          <w:instrText xml:space="preserve"> PAGEREF _Toc181602824 \h </w:instrText>
        </w:r>
        <w:r>
          <w:rPr>
            <w:noProof/>
            <w:webHidden/>
          </w:rPr>
        </w:r>
        <w:r>
          <w:rPr>
            <w:noProof/>
            <w:webHidden/>
          </w:rPr>
          <w:fldChar w:fldCharType="separate"/>
        </w:r>
        <w:r>
          <w:rPr>
            <w:noProof/>
            <w:webHidden/>
          </w:rPr>
          <w:t>54</w:t>
        </w:r>
        <w:r>
          <w:rPr>
            <w:noProof/>
            <w:webHidden/>
          </w:rPr>
          <w:fldChar w:fldCharType="end"/>
        </w:r>
      </w:hyperlink>
    </w:p>
    <w:p w14:paraId="4BBF8E3C" w14:textId="1431CED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5" w:history="1">
        <w:r w:rsidRPr="00BE52E3">
          <w:rPr>
            <w:rStyle w:val="Hyperlink"/>
            <w:noProof/>
          </w:rPr>
          <w:t>Hình 4.8. Chức năng tạo mới chương trình</w:t>
        </w:r>
        <w:r>
          <w:rPr>
            <w:noProof/>
            <w:webHidden/>
          </w:rPr>
          <w:tab/>
        </w:r>
        <w:r>
          <w:rPr>
            <w:noProof/>
            <w:webHidden/>
          </w:rPr>
          <w:fldChar w:fldCharType="begin"/>
        </w:r>
        <w:r>
          <w:rPr>
            <w:noProof/>
            <w:webHidden/>
          </w:rPr>
          <w:instrText xml:space="preserve"> PAGEREF _Toc181602825 \h </w:instrText>
        </w:r>
        <w:r>
          <w:rPr>
            <w:noProof/>
            <w:webHidden/>
          </w:rPr>
        </w:r>
        <w:r>
          <w:rPr>
            <w:noProof/>
            <w:webHidden/>
          </w:rPr>
          <w:fldChar w:fldCharType="separate"/>
        </w:r>
        <w:r>
          <w:rPr>
            <w:noProof/>
            <w:webHidden/>
          </w:rPr>
          <w:t>54</w:t>
        </w:r>
        <w:r>
          <w:rPr>
            <w:noProof/>
            <w:webHidden/>
          </w:rPr>
          <w:fldChar w:fldCharType="end"/>
        </w:r>
      </w:hyperlink>
    </w:p>
    <w:p w14:paraId="0EC06BC4" w14:textId="1E800F0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6" w:history="1">
        <w:r w:rsidRPr="00BE52E3">
          <w:rPr>
            <w:rStyle w:val="Hyperlink"/>
            <w:noProof/>
          </w:rPr>
          <w:t>Hình 4.9. Trang quản lý CĐR chương trình đã ẩn</w:t>
        </w:r>
        <w:r>
          <w:rPr>
            <w:noProof/>
            <w:webHidden/>
          </w:rPr>
          <w:tab/>
        </w:r>
        <w:r>
          <w:rPr>
            <w:noProof/>
            <w:webHidden/>
          </w:rPr>
          <w:fldChar w:fldCharType="begin"/>
        </w:r>
        <w:r>
          <w:rPr>
            <w:noProof/>
            <w:webHidden/>
          </w:rPr>
          <w:instrText xml:space="preserve"> PAGEREF _Toc181602826 \h </w:instrText>
        </w:r>
        <w:r>
          <w:rPr>
            <w:noProof/>
            <w:webHidden/>
          </w:rPr>
        </w:r>
        <w:r>
          <w:rPr>
            <w:noProof/>
            <w:webHidden/>
          </w:rPr>
          <w:fldChar w:fldCharType="separate"/>
        </w:r>
        <w:r>
          <w:rPr>
            <w:noProof/>
            <w:webHidden/>
          </w:rPr>
          <w:t>55</w:t>
        </w:r>
        <w:r>
          <w:rPr>
            <w:noProof/>
            <w:webHidden/>
          </w:rPr>
          <w:fldChar w:fldCharType="end"/>
        </w:r>
      </w:hyperlink>
    </w:p>
    <w:p w14:paraId="06F2FB20" w14:textId="3DEF974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7" w:history="1">
        <w:r w:rsidRPr="00BE52E3">
          <w:rPr>
            <w:rStyle w:val="Hyperlink"/>
            <w:noProof/>
          </w:rPr>
          <w:t>Hình 4.10. Trang quản lý mục tiêu chương trình</w:t>
        </w:r>
        <w:r>
          <w:rPr>
            <w:noProof/>
            <w:webHidden/>
          </w:rPr>
          <w:tab/>
        </w:r>
        <w:r>
          <w:rPr>
            <w:noProof/>
            <w:webHidden/>
          </w:rPr>
          <w:fldChar w:fldCharType="begin"/>
        </w:r>
        <w:r>
          <w:rPr>
            <w:noProof/>
            <w:webHidden/>
          </w:rPr>
          <w:instrText xml:space="preserve"> PAGEREF _Toc181602827 \h </w:instrText>
        </w:r>
        <w:r>
          <w:rPr>
            <w:noProof/>
            <w:webHidden/>
          </w:rPr>
        </w:r>
        <w:r>
          <w:rPr>
            <w:noProof/>
            <w:webHidden/>
          </w:rPr>
          <w:fldChar w:fldCharType="separate"/>
        </w:r>
        <w:r>
          <w:rPr>
            <w:noProof/>
            <w:webHidden/>
          </w:rPr>
          <w:t>56</w:t>
        </w:r>
        <w:r>
          <w:rPr>
            <w:noProof/>
            <w:webHidden/>
          </w:rPr>
          <w:fldChar w:fldCharType="end"/>
        </w:r>
      </w:hyperlink>
    </w:p>
    <w:p w14:paraId="3298A197" w14:textId="75D8C59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8" w:history="1">
        <w:r w:rsidRPr="00BE52E3">
          <w:rPr>
            <w:rStyle w:val="Hyperlink"/>
            <w:noProof/>
            <w:lang w:val="vi"/>
          </w:rPr>
          <w:t>Hình 4.11. Chức năng cập nhật mục tiêu chương trình</w:t>
        </w:r>
        <w:r>
          <w:rPr>
            <w:noProof/>
            <w:webHidden/>
          </w:rPr>
          <w:tab/>
        </w:r>
        <w:r>
          <w:rPr>
            <w:noProof/>
            <w:webHidden/>
          </w:rPr>
          <w:fldChar w:fldCharType="begin"/>
        </w:r>
        <w:r>
          <w:rPr>
            <w:noProof/>
            <w:webHidden/>
          </w:rPr>
          <w:instrText xml:space="preserve"> PAGEREF _Toc181602828 \h </w:instrText>
        </w:r>
        <w:r>
          <w:rPr>
            <w:noProof/>
            <w:webHidden/>
          </w:rPr>
        </w:r>
        <w:r>
          <w:rPr>
            <w:noProof/>
            <w:webHidden/>
          </w:rPr>
          <w:fldChar w:fldCharType="separate"/>
        </w:r>
        <w:r>
          <w:rPr>
            <w:noProof/>
            <w:webHidden/>
          </w:rPr>
          <w:t>57</w:t>
        </w:r>
        <w:r>
          <w:rPr>
            <w:noProof/>
            <w:webHidden/>
          </w:rPr>
          <w:fldChar w:fldCharType="end"/>
        </w:r>
      </w:hyperlink>
    </w:p>
    <w:p w14:paraId="247BE2B7" w14:textId="180DC5D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9" w:history="1">
        <w:r w:rsidRPr="00BE52E3">
          <w:rPr>
            <w:rStyle w:val="Hyperlink"/>
            <w:noProof/>
          </w:rPr>
          <w:t>Hình 4.12. Chức năng tạo mới mục tiêu chương trình</w:t>
        </w:r>
        <w:r>
          <w:rPr>
            <w:noProof/>
            <w:webHidden/>
          </w:rPr>
          <w:tab/>
        </w:r>
        <w:r>
          <w:rPr>
            <w:noProof/>
            <w:webHidden/>
          </w:rPr>
          <w:fldChar w:fldCharType="begin"/>
        </w:r>
        <w:r>
          <w:rPr>
            <w:noProof/>
            <w:webHidden/>
          </w:rPr>
          <w:instrText xml:space="preserve"> PAGEREF _Toc181602829 \h </w:instrText>
        </w:r>
        <w:r>
          <w:rPr>
            <w:noProof/>
            <w:webHidden/>
          </w:rPr>
        </w:r>
        <w:r>
          <w:rPr>
            <w:noProof/>
            <w:webHidden/>
          </w:rPr>
          <w:fldChar w:fldCharType="separate"/>
        </w:r>
        <w:r>
          <w:rPr>
            <w:noProof/>
            <w:webHidden/>
          </w:rPr>
          <w:t>57</w:t>
        </w:r>
        <w:r>
          <w:rPr>
            <w:noProof/>
            <w:webHidden/>
          </w:rPr>
          <w:fldChar w:fldCharType="end"/>
        </w:r>
      </w:hyperlink>
    </w:p>
    <w:p w14:paraId="3FB55D8C" w14:textId="44C09AF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0" w:history="1">
        <w:r w:rsidRPr="00BE52E3">
          <w:rPr>
            <w:rStyle w:val="Hyperlink"/>
            <w:noProof/>
          </w:rPr>
          <w:t>Hình 4.13. Trang quản lý mục tiêu chương trình đã ẩn</w:t>
        </w:r>
        <w:r>
          <w:rPr>
            <w:noProof/>
            <w:webHidden/>
          </w:rPr>
          <w:tab/>
        </w:r>
        <w:r>
          <w:rPr>
            <w:noProof/>
            <w:webHidden/>
          </w:rPr>
          <w:fldChar w:fldCharType="begin"/>
        </w:r>
        <w:r>
          <w:rPr>
            <w:noProof/>
            <w:webHidden/>
          </w:rPr>
          <w:instrText xml:space="preserve"> PAGEREF _Toc181602830 \h </w:instrText>
        </w:r>
        <w:r>
          <w:rPr>
            <w:noProof/>
            <w:webHidden/>
          </w:rPr>
        </w:r>
        <w:r>
          <w:rPr>
            <w:noProof/>
            <w:webHidden/>
          </w:rPr>
          <w:fldChar w:fldCharType="separate"/>
        </w:r>
        <w:r>
          <w:rPr>
            <w:noProof/>
            <w:webHidden/>
          </w:rPr>
          <w:t>58</w:t>
        </w:r>
        <w:r>
          <w:rPr>
            <w:noProof/>
            <w:webHidden/>
          </w:rPr>
          <w:fldChar w:fldCharType="end"/>
        </w:r>
      </w:hyperlink>
    </w:p>
    <w:p w14:paraId="2BD2A03F" w14:textId="6D948FD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1" w:history="1">
        <w:r w:rsidRPr="00BE52E3">
          <w:rPr>
            <w:rStyle w:val="Hyperlink"/>
            <w:noProof/>
          </w:rPr>
          <w:t>Hình 4.14. Trang quản lý ánh xạ PO và PLO</w:t>
        </w:r>
        <w:r>
          <w:rPr>
            <w:noProof/>
            <w:webHidden/>
          </w:rPr>
          <w:tab/>
        </w:r>
        <w:r>
          <w:rPr>
            <w:noProof/>
            <w:webHidden/>
          </w:rPr>
          <w:fldChar w:fldCharType="begin"/>
        </w:r>
        <w:r>
          <w:rPr>
            <w:noProof/>
            <w:webHidden/>
          </w:rPr>
          <w:instrText xml:space="preserve"> PAGEREF _Toc181602831 \h </w:instrText>
        </w:r>
        <w:r>
          <w:rPr>
            <w:noProof/>
            <w:webHidden/>
          </w:rPr>
        </w:r>
        <w:r>
          <w:rPr>
            <w:noProof/>
            <w:webHidden/>
          </w:rPr>
          <w:fldChar w:fldCharType="separate"/>
        </w:r>
        <w:r>
          <w:rPr>
            <w:noProof/>
            <w:webHidden/>
          </w:rPr>
          <w:t>59</w:t>
        </w:r>
        <w:r>
          <w:rPr>
            <w:noProof/>
            <w:webHidden/>
          </w:rPr>
          <w:fldChar w:fldCharType="end"/>
        </w:r>
      </w:hyperlink>
    </w:p>
    <w:p w14:paraId="4A5A694D" w14:textId="1B04D04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2" w:history="1">
        <w:r w:rsidRPr="00BE52E3">
          <w:rPr>
            <w:rStyle w:val="Hyperlink"/>
            <w:noProof/>
          </w:rPr>
          <w:t>Hình 4.15. Trang quản lý môn học</w:t>
        </w:r>
        <w:r>
          <w:rPr>
            <w:noProof/>
            <w:webHidden/>
          </w:rPr>
          <w:tab/>
        </w:r>
        <w:r>
          <w:rPr>
            <w:noProof/>
            <w:webHidden/>
          </w:rPr>
          <w:fldChar w:fldCharType="begin"/>
        </w:r>
        <w:r>
          <w:rPr>
            <w:noProof/>
            <w:webHidden/>
          </w:rPr>
          <w:instrText xml:space="preserve"> PAGEREF _Toc181602832 \h </w:instrText>
        </w:r>
        <w:r>
          <w:rPr>
            <w:noProof/>
            <w:webHidden/>
          </w:rPr>
        </w:r>
        <w:r>
          <w:rPr>
            <w:noProof/>
            <w:webHidden/>
          </w:rPr>
          <w:fldChar w:fldCharType="separate"/>
        </w:r>
        <w:r>
          <w:rPr>
            <w:noProof/>
            <w:webHidden/>
          </w:rPr>
          <w:t>60</w:t>
        </w:r>
        <w:r>
          <w:rPr>
            <w:noProof/>
            <w:webHidden/>
          </w:rPr>
          <w:fldChar w:fldCharType="end"/>
        </w:r>
      </w:hyperlink>
    </w:p>
    <w:p w14:paraId="098695B4" w14:textId="6891123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3" w:history="1">
        <w:r w:rsidRPr="00BE52E3">
          <w:rPr>
            <w:rStyle w:val="Hyperlink"/>
            <w:noProof/>
          </w:rPr>
          <w:t>Hình 4.16. Chức năng tạo mới môn học</w:t>
        </w:r>
        <w:r>
          <w:rPr>
            <w:noProof/>
            <w:webHidden/>
          </w:rPr>
          <w:tab/>
        </w:r>
        <w:r>
          <w:rPr>
            <w:noProof/>
            <w:webHidden/>
          </w:rPr>
          <w:fldChar w:fldCharType="begin"/>
        </w:r>
        <w:r>
          <w:rPr>
            <w:noProof/>
            <w:webHidden/>
          </w:rPr>
          <w:instrText xml:space="preserve"> PAGEREF _Toc181602833 \h </w:instrText>
        </w:r>
        <w:r>
          <w:rPr>
            <w:noProof/>
            <w:webHidden/>
          </w:rPr>
        </w:r>
        <w:r>
          <w:rPr>
            <w:noProof/>
            <w:webHidden/>
          </w:rPr>
          <w:fldChar w:fldCharType="separate"/>
        </w:r>
        <w:r>
          <w:rPr>
            <w:noProof/>
            <w:webHidden/>
          </w:rPr>
          <w:t>61</w:t>
        </w:r>
        <w:r>
          <w:rPr>
            <w:noProof/>
            <w:webHidden/>
          </w:rPr>
          <w:fldChar w:fldCharType="end"/>
        </w:r>
      </w:hyperlink>
    </w:p>
    <w:p w14:paraId="0B29CEFE" w14:textId="6CB953A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4" w:history="1">
        <w:r w:rsidRPr="00BE52E3">
          <w:rPr>
            <w:rStyle w:val="Hyperlink"/>
            <w:noProof/>
          </w:rPr>
          <w:t>Hình 4.17. Chức năng lọc theo loại</w:t>
        </w:r>
        <w:r>
          <w:rPr>
            <w:noProof/>
            <w:webHidden/>
          </w:rPr>
          <w:tab/>
        </w:r>
        <w:r>
          <w:rPr>
            <w:noProof/>
            <w:webHidden/>
          </w:rPr>
          <w:fldChar w:fldCharType="begin"/>
        </w:r>
        <w:r>
          <w:rPr>
            <w:noProof/>
            <w:webHidden/>
          </w:rPr>
          <w:instrText xml:space="preserve"> PAGEREF _Toc181602834 \h </w:instrText>
        </w:r>
        <w:r>
          <w:rPr>
            <w:noProof/>
            <w:webHidden/>
          </w:rPr>
        </w:r>
        <w:r>
          <w:rPr>
            <w:noProof/>
            <w:webHidden/>
          </w:rPr>
          <w:fldChar w:fldCharType="separate"/>
        </w:r>
        <w:r>
          <w:rPr>
            <w:noProof/>
            <w:webHidden/>
          </w:rPr>
          <w:t>61</w:t>
        </w:r>
        <w:r>
          <w:rPr>
            <w:noProof/>
            <w:webHidden/>
          </w:rPr>
          <w:fldChar w:fldCharType="end"/>
        </w:r>
      </w:hyperlink>
    </w:p>
    <w:p w14:paraId="5DF6AD61" w14:textId="7BBC518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5" w:history="1">
        <w:r w:rsidRPr="00BE52E3">
          <w:rPr>
            <w:rStyle w:val="Hyperlink"/>
            <w:noProof/>
          </w:rPr>
          <w:t>Hình 4.18. Chức năng lọc theo ngày</w:t>
        </w:r>
        <w:r>
          <w:rPr>
            <w:noProof/>
            <w:webHidden/>
          </w:rPr>
          <w:tab/>
        </w:r>
        <w:r>
          <w:rPr>
            <w:noProof/>
            <w:webHidden/>
          </w:rPr>
          <w:fldChar w:fldCharType="begin"/>
        </w:r>
        <w:r>
          <w:rPr>
            <w:noProof/>
            <w:webHidden/>
          </w:rPr>
          <w:instrText xml:space="preserve"> PAGEREF _Toc181602835 \h </w:instrText>
        </w:r>
        <w:r>
          <w:rPr>
            <w:noProof/>
            <w:webHidden/>
          </w:rPr>
        </w:r>
        <w:r>
          <w:rPr>
            <w:noProof/>
            <w:webHidden/>
          </w:rPr>
          <w:fldChar w:fldCharType="separate"/>
        </w:r>
        <w:r>
          <w:rPr>
            <w:noProof/>
            <w:webHidden/>
          </w:rPr>
          <w:t>61</w:t>
        </w:r>
        <w:r>
          <w:rPr>
            <w:noProof/>
            <w:webHidden/>
          </w:rPr>
          <w:fldChar w:fldCharType="end"/>
        </w:r>
      </w:hyperlink>
    </w:p>
    <w:p w14:paraId="5B664A8A" w14:textId="3082C95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6" w:history="1">
        <w:r w:rsidRPr="00BE52E3">
          <w:rPr>
            <w:rStyle w:val="Hyperlink"/>
            <w:noProof/>
          </w:rPr>
          <w:t>Hình 4. 19. Chức năng cập nhật môn học</w:t>
        </w:r>
        <w:r>
          <w:rPr>
            <w:noProof/>
            <w:webHidden/>
          </w:rPr>
          <w:tab/>
        </w:r>
        <w:r>
          <w:rPr>
            <w:noProof/>
            <w:webHidden/>
          </w:rPr>
          <w:fldChar w:fldCharType="begin"/>
        </w:r>
        <w:r>
          <w:rPr>
            <w:noProof/>
            <w:webHidden/>
          </w:rPr>
          <w:instrText xml:space="preserve"> PAGEREF _Toc181602836 \h </w:instrText>
        </w:r>
        <w:r>
          <w:rPr>
            <w:noProof/>
            <w:webHidden/>
          </w:rPr>
        </w:r>
        <w:r>
          <w:rPr>
            <w:noProof/>
            <w:webHidden/>
          </w:rPr>
          <w:fldChar w:fldCharType="separate"/>
        </w:r>
        <w:r>
          <w:rPr>
            <w:noProof/>
            <w:webHidden/>
          </w:rPr>
          <w:t>62</w:t>
        </w:r>
        <w:r>
          <w:rPr>
            <w:noProof/>
            <w:webHidden/>
          </w:rPr>
          <w:fldChar w:fldCharType="end"/>
        </w:r>
      </w:hyperlink>
    </w:p>
    <w:p w14:paraId="7E4663F9" w14:textId="17D90FA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7" w:history="1">
        <w:r w:rsidRPr="00BE52E3">
          <w:rPr>
            <w:rStyle w:val="Hyperlink"/>
            <w:noProof/>
          </w:rPr>
          <w:t>Hình 4.20. Cửa xổ nhập môn học bằng Excel</w:t>
        </w:r>
        <w:r>
          <w:rPr>
            <w:noProof/>
            <w:webHidden/>
          </w:rPr>
          <w:tab/>
        </w:r>
        <w:r>
          <w:rPr>
            <w:noProof/>
            <w:webHidden/>
          </w:rPr>
          <w:fldChar w:fldCharType="begin"/>
        </w:r>
        <w:r>
          <w:rPr>
            <w:noProof/>
            <w:webHidden/>
          </w:rPr>
          <w:instrText xml:space="preserve"> PAGEREF _Toc181602837 \h </w:instrText>
        </w:r>
        <w:r>
          <w:rPr>
            <w:noProof/>
            <w:webHidden/>
          </w:rPr>
        </w:r>
        <w:r>
          <w:rPr>
            <w:noProof/>
            <w:webHidden/>
          </w:rPr>
          <w:fldChar w:fldCharType="separate"/>
        </w:r>
        <w:r>
          <w:rPr>
            <w:noProof/>
            <w:webHidden/>
          </w:rPr>
          <w:t>62</w:t>
        </w:r>
        <w:r>
          <w:rPr>
            <w:noProof/>
            <w:webHidden/>
          </w:rPr>
          <w:fldChar w:fldCharType="end"/>
        </w:r>
      </w:hyperlink>
    </w:p>
    <w:p w14:paraId="6D765179" w14:textId="1BDA271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8" w:history="1">
        <w:r w:rsidRPr="00BE52E3">
          <w:rPr>
            <w:rStyle w:val="Hyperlink"/>
            <w:noProof/>
          </w:rPr>
          <w:t>Hình 4.21. Mẫu nhập liệu môn học bằng file Excel</w:t>
        </w:r>
        <w:r>
          <w:rPr>
            <w:noProof/>
            <w:webHidden/>
          </w:rPr>
          <w:tab/>
        </w:r>
        <w:r>
          <w:rPr>
            <w:noProof/>
            <w:webHidden/>
          </w:rPr>
          <w:fldChar w:fldCharType="begin"/>
        </w:r>
        <w:r>
          <w:rPr>
            <w:noProof/>
            <w:webHidden/>
          </w:rPr>
          <w:instrText xml:space="preserve"> PAGEREF _Toc181602838 \h </w:instrText>
        </w:r>
        <w:r>
          <w:rPr>
            <w:noProof/>
            <w:webHidden/>
          </w:rPr>
        </w:r>
        <w:r>
          <w:rPr>
            <w:noProof/>
            <w:webHidden/>
          </w:rPr>
          <w:fldChar w:fldCharType="separate"/>
        </w:r>
        <w:r>
          <w:rPr>
            <w:noProof/>
            <w:webHidden/>
          </w:rPr>
          <w:t>63</w:t>
        </w:r>
        <w:r>
          <w:rPr>
            <w:noProof/>
            <w:webHidden/>
          </w:rPr>
          <w:fldChar w:fldCharType="end"/>
        </w:r>
      </w:hyperlink>
    </w:p>
    <w:p w14:paraId="6F207F46" w14:textId="4BA6F33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9" w:history="1">
        <w:r w:rsidRPr="00BE52E3">
          <w:rPr>
            <w:rStyle w:val="Hyperlink"/>
            <w:noProof/>
          </w:rPr>
          <w:t>Hình 4.22. Trang quản lý môn học đã ẩn</w:t>
        </w:r>
        <w:r>
          <w:rPr>
            <w:noProof/>
            <w:webHidden/>
          </w:rPr>
          <w:tab/>
        </w:r>
        <w:r>
          <w:rPr>
            <w:noProof/>
            <w:webHidden/>
          </w:rPr>
          <w:fldChar w:fldCharType="begin"/>
        </w:r>
        <w:r>
          <w:rPr>
            <w:noProof/>
            <w:webHidden/>
          </w:rPr>
          <w:instrText xml:space="preserve"> PAGEREF _Toc181602839 \h </w:instrText>
        </w:r>
        <w:r>
          <w:rPr>
            <w:noProof/>
            <w:webHidden/>
          </w:rPr>
        </w:r>
        <w:r>
          <w:rPr>
            <w:noProof/>
            <w:webHidden/>
          </w:rPr>
          <w:fldChar w:fldCharType="separate"/>
        </w:r>
        <w:r>
          <w:rPr>
            <w:noProof/>
            <w:webHidden/>
          </w:rPr>
          <w:t>63</w:t>
        </w:r>
        <w:r>
          <w:rPr>
            <w:noProof/>
            <w:webHidden/>
          </w:rPr>
          <w:fldChar w:fldCharType="end"/>
        </w:r>
      </w:hyperlink>
    </w:p>
    <w:p w14:paraId="4CBF850F" w14:textId="1714E3F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0" w:history="1">
        <w:r w:rsidRPr="00BE52E3">
          <w:rPr>
            <w:rStyle w:val="Hyperlink"/>
            <w:noProof/>
          </w:rPr>
          <w:t>Hình 4.23. Trang quản lý CĐR môn học</w:t>
        </w:r>
        <w:r>
          <w:rPr>
            <w:noProof/>
            <w:webHidden/>
          </w:rPr>
          <w:tab/>
        </w:r>
        <w:r>
          <w:rPr>
            <w:noProof/>
            <w:webHidden/>
          </w:rPr>
          <w:fldChar w:fldCharType="begin"/>
        </w:r>
        <w:r>
          <w:rPr>
            <w:noProof/>
            <w:webHidden/>
          </w:rPr>
          <w:instrText xml:space="preserve"> PAGEREF _Toc181602840 \h </w:instrText>
        </w:r>
        <w:r>
          <w:rPr>
            <w:noProof/>
            <w:webHidden/>
          </w:rPr>
        </w:r>
        <w:r>
          <w:rPr>
            <w:noProof/>
            <w:webHidden/>
          </w:rPr>
          <w:fldChar w:fldCharType="separate"/>
        </w:r>
        <w:r>
          <w:rPr>
            <w:noProof/>
            <w:webHidden/>
          </w:rPr>
          <w:t>64</w:t>
        </w:r>
        <w:r>
          <w:rPr>
            <w:noProof/>
            <w:webHidden/>
          </w:rPr>
          <w:fldChar w:fldCharType="end"/>
        </w:r>
      </w:hyperlink>
    </w:p>
    <w:p w14:paraId="6A606830" w14:textId="79D67B1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1" w:history="1">
        <w:r w:rsidRPr="00BE52E3">
          <w:rPr>
            <w:rStyle w:val="Hyperlink"/>
            <w:noProof/>
            <w:lang w:val="vi-VN"/>
          </w:rPr>
          <w:t>Hình 4.24. Chức năng tạo mới CĐR môn học</w:t>
        </w:r>
        <w:r>
          <w:rPr>
            <w:noProof/>
            <w:webHidden/>
          </w:rPr>
          <w:tab/>
        </w:r>
        <w:r>
          <w:rPr>
            <w:noProof/>
            <w:webHidden/>
          </w:rPr>
          <w:fldChar w:fldCharType="begin"/>
        </w:r>
        <w:r>
          <w:rPr>
            <w:noProof/>
            <w:webHidden/>
          </w:rPr>
          <w:instrText xml:space="preserve"> PAGEREF _Toc181602841 \h </w:instrText>
        </w:r>
        <w:r>
          <w:rPr>
            <w:noProof/>
            <w:webHidden/>
          </w:rPr>
        </w:r>
        <w:r>
          <w:rPr>
            <w:noProof/>
            <w:webHidden/>
          </w:rPr>
          <w:fldChar w:fldCharType="separate"/>
        </w:r>
        <w:r>
          <w:rPr>
            <w:noProof/>
            <w:webHidden/>
          </w:rPr>
          <w:t>65</w:t>
        </w:r>
        <w:r>
          <w:rPr>
            <w:noProof/>
            <w:webHidden/>
          </w:rPr>
          <w:fldChar w:fldCharType="end"/>
        </w:r>
      </w:hyperlink>
    </w:p>
    <w:p w14:paraId="0F89EE2E" w14:textId="29FB5FE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2" w:history="1">
        <w:r w:rsidRPr="00BE52E3">
          <w:rPr>
            <w:rStyle w:val="Hyperlink"/>
            <w:noProof/>
          </w:rPr>
          <w:t>Hình 4.25. Chức năng cập nhật CĐR môn học</w:t>
        </w:r>
        <w:r>
          <w:rPr>
            <w:noProof/>
            <w:webHidden/>
          </w:rPr>
          <w:tab/>
        </w:r>
        <w:r>
          <w:rPr>
            <w:noProof/>
            <w:webHidden/>
          </w:rPr>
          <w:fldChar w:fldCharType="begin"/>
        </w:r>
        <w:r>
          <w:rPr>
            <w:noProof/>
            <w:webHidden/>
          </w:rPr>
          <w:instrText xml:space="preserve"> PAGEREF _Toc181602842 \h </w:instrText>
        </w:r>
        <w:r>
          <w:rPr>
            <w:noProof/>
            <w:webHidden/>
          </w:rPr>
        </w:r>
        <w:r>
          <w:rPr>
            <w:noProof/>
            <w:webHidden/>
          </w:rPr>
          <w:fldChar w:fldCharType="separate"/>
        </w:r>
        <w:r>
          <w:rPr>
            <w:noProof/>
            <w:webHidden/>
          </w:rPr>
          <w:t>65</w:t>
        </w:r>
        <w:r>
          <w:rPr>
            <w:noProof/>
            <w:webHidden/>
          </w:rPr>
          <w:fldChar w:fldCharType="end"/>
        </w:r>
      </w:hyperlink>
    </w:p>
    <w:p w14:paraId="39830E0A" w14:textId="358EE64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3" w:history="1">
        <w:r w:rsidRPr="00BE52E3">
          <w:rPr>
            <w:rStyle w:val="Hyperlink"/>
            <w:noProof/>
          </w:rPr>
          <w:t>Hình 4.26. Trang quản lý môn học đã ẩn</w:t>
        </w:r>
        <w:r>
          <w:rPr>
            <w:noProof/>
            <w:webHidden/>
          </w:rPr>
          <w:tab/>
        </w:r>
        <w:r>
          <w:rPr>
            <w:noProof/>
            <w:webHidden/>
          </w:rPr>
          <w:fldChar w:fldCharType="begin"/>
        </w:r>
        <w:r>
          <w:rPr>
            <w:noProof/>
            <w:webHidden/>
          </w:rPr>
          <w:instrText xml:space="preserve"> PAGEREF _Toc181602843 \h </w:instrText>
        </w:r>
        <w:r>
          <w:rPr>
            <w:noProof/>
            <w:webHidden/>
          </w:rPr>
        </w:r>
        <w:r>
          <w:rPr>
            <w:noProof/>
            <w:webHidden/>
          </w:rPr>
          <w:fldChar w:fldCharType="separate"/>
        </w:r>
        <w:r>
          <w:rPr>
            <w:noProof/>
            <w:webHidden/>
          </w:rPr>
          <w:t>66</w:t>
        </w:r>
        <w:r>
          <w:rPr>
            <w:noProof/>
            <w:webHidden/>
          </w:rPr>
          <w:fldChar w:fldCharType="end"/>
        </w:r>
      </w:hyperlink>
    </w:p>
    <w:p w14:paraId="73BE595D" w14:textId="63F0760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4" w:history="1">
        <w:r w:rsidRPr="00BE52E3">
          <w:rPr>
            <w:rStyle w:val="Hyperlink"/>
            <w:noProof/>
          </w:rPr>
          <w:t>Hình 4.27. Trang quản lý ánh xạ CLO môn công nghệ phần mềm với PLO</w:t>
        </w:r>
        <w:r>
          <w:rPr>
            <w:noProof/>
            <w:webHidden/>
          </w:rPr>
          <w:tab/>
        </w:r>
        <w:r>
          <w:rPr>
            <w:noProof/>
            <w:webHidden/>
          </w:rPr>
          <w:fldChar w:fldCharType="begin"/>
        </w:r>
        <w:r>
          <w:rPr>
            <w:noProof/>
            <w:webHidden/>
          </w:rPr>
          <w:instrText xml:space="preserve"> PAGEREF _Toc181602844 \h </w:instrText>
        </w:r>
        <w:r>
          <w:rPr>
            <w:noProof/>
            <w:webHidden/>
          </w:rPr>
        </w:r>
        <w:r>
          <w:rPr>
            <w:noProof/>
            <w:webHidden/>
          </w:rPr>
          <w:fldChar w:fldCharType="separate"/>
        </w:r>
        <w:r>
          <w:rPr>
            <w:noProof/>
            <w:webHidden/>
          </w:rPr>
          <w:t>67</w:t>
        </w:r>
        <w:r>
          <w:rPr>
            <w:noProof/>
            <w:webHidden/>
          </w:rPr>
          <w:fldChar w:fldCharType="end"/>
        </w:r>
      </w:hyperlink>
    </w:p>
    <w:p w14:paraId="68774CC7" w14:textId="06F8933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5" w:history="1">
        <w:r w:rsidRPr="00BE52E3">
          <w:rPr>
            <w:rStyle w:val="Hyperlink"/>
            <w:noProof/>
          </w:rPr>
          <w:t>Hình 4.28. Trang quản lý ánh xạ chương với CĐR môn học</w:t>
        </w:r>
        <w:r>
          <w:rPr>
            <w:noProof/>
            <w:webHidden/>
          </w:rPr>
          <w:tab/>
        </w:r>
        <w:r>
          <w:rPr>
            <w:noProof/>
            <w:webHidden/>
          </w:rPr>
          <w:fldChar w:fldCharType="begin"/>
        </w:r>
        <w:r>
          <w:rPr>
            <w:noProof/>
            <w:webHidden/>
          </w:rPr>
          <w:instrText xml:space="preserve"> PAGEREF _Toc181602845 \h </w:instrText>
        </w:r>
        <w:r>
          <w:rPr>
            <w:noProof/>
            <w:webHidden/>
          </w:rPr>
        </w:r>
        <w:r>
          <w:rPr>
            <w:noProof/>
            <w:webHidden/>
          </w:rPr>
          <w:fldChar w:fldCharType="separate"/>
        </w:r>
        <w:r>
          <w:rPr>
            <w:noProof/>
            <w:webHidden/>
          </w:rPr>
          <w:t>68</w:t>
        </w:r>
        <w:r>
          <w:rPr>
            <w:noProof/>
            <w:webHidden/>
          </w:rPr>
          <w:fldChar w:fldCharType="end"/>
        </w:r>
      </w:hyperlink>
    </w:p>
    <w:p w14:paraId="43C96235" w14:textId="01E5CDC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6" w:history="1">
        <w:r w:rsidRPr="00BE52E3">
          <w:rPr>
            <w:rStyle w:val="Hyperlink"/>
            <w:noProof/>
          </w:rPr>
          <w:t>Hình 4.29. Trang quản lý chương của môn học</w:t>
        </w:r>
        <w:r>
          <w:rPr>
            <w:noProof/>
            <w:webHidden/>
          </w:rPr>
          <w:tab/>
        </w:r>
        <w:r>
          <w:rPr>
            <w:noProof/>
            <w:webHidden/>
          </w:rPr>
          <w:fldChar w:fldCharType="begin"/>
        </w:r>
        <w:r>
          <w:rPr>
            <w:noProof/>
            <w:webHidden/>
          </w:rPr>
          <w:instrText xml:space="preserve"> PAGEREF _Toc181602846 \h </w:instrText>
        </w:r>
        <w:r>
          <w:rPr>
            <w:noProof/>
            <w:webHidden/>
          </w:rPr>
        </w:r>
        <w:r>
          <w:rPr>
            <w:noProof/>
            <w:webHidden/>
          </w:rPr>
          <w:fldChar w:fldCharType="separate"/>
        </w:r>
        <w:r>
          <w:rPr>
            <w:noProof/>
            <w:webHidden/>
          </w:rPr>
          <w:t>69</w:t>
        </w:r>
        <w:r>
          <w:rPr>
            <w:noProof/>
            <w:webHidden/>
          </w:rPr>
          <w:fldChar w:fldCharType="end"/>
        </w:r>
      </w:hyperlink>
    </w:p>
    <w:p w14:paraId="1FC96505" w14:textId="690EF45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7" w:history="1">
        <w:r w:rsidRPr="00BE52E3">
          <w:rPr>
            <w:rStyle w:val="Hyperlink"/>
            <w:noProof/>
          </w:rPr>
          <w:t>Hình 4. 30. Chức năng thêm mới chương môn học</w:t>
        </w:r>
        <w:r>
          <w:rPr>
            <w:noProof/>
            <w:webHidden/>
          </w:rPr>
          <w:tab/>
        </w:r>
        <w:r>
          <w:rPr>
            <w:noProof/>
            <w:webHidden/>
          </w:rPr>
          <w:fldChar w:fldCharType="begin"/>
        </w:r>
        <w:r>
          <w:rPr>
            <w:noProof/>
            <w:webHidden/>
          </w:rPr>
          <w:instrText xml:space="preserve"> PAGEREF _Toc181602847 \h </w:instrText>
        </w:r>
        <w:r>
          <w:rPr>
            <w:noProof/>
            <w:webHidden/>
          </w:rPr>
        </w:r>
        <w:r>
          <w:rPr>
            <w:noProof/>
            <w:webHidden/>
          </w:rPr>
          <w:fldChar w:fldCharType="separate"/>
        </w:r>
        <w:r>
          <w:rPr>
            <w:noProof/>
            <w:webHidden/>
          </w:rPr>
          <w:t>69</w:t>
        </w:r>
        <w:r>
          <w:rPr>
            <w:noProof/>
            <w:webHidden/>
          </w:rPr>
          <w:fldChar w:fldCharType="end"/>
        </w:r>
      </w:hyperlink>
    </w:p>
    <w:p w14:paraId="0C353B86" w14:textId="1571100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8" w:history="1">
        <w:r w:rsidRPr="00BE52E3">
          <w:rPr>
            <w:rStyle w:val="Hyperlink"/>
            <w:noProof/>
          </w:rPr>
          <w:t>Hình 4.31. Chức năng cập nhật chương môn học</w:t>
        </w:r>
        <w:r>
          <w:rPr>
            <w:noProof/>
            <w:webHidden/>
          </w:rPr>
          <w:tab/>
        </w:r>
        <w:r>
          <w:rPr>
            <w:noProof/>
            <w:webHidden/>
          </w:rPr>
          <w:fldChar w:fldCharType="begin"/>
        </w:r>
        <w:r>
          <w:rPr>
            <w:noProof/>
            <w:webHidden/>
          </w:rPr>
          <w:instrText xml:space="preserve"> PAGEREF _Toc181602848 \h </w:instrText>
        </w:r>
        <w:r>
          <w:rPr>
            <w:noProof/>
            <w:webHidden/>
          </w:rPr>
        </w:r>
        <w:r>
          <w:rPr>
            <w:noProof/>
            <w:webHidden/>
          </w:rPr>
          <w:fldChar w:fldCharType="separate"/>
        </w:r>
        <w:r>
          <w:rPr>
            <w:noProof/>
            <w:webHidden/>
          </w:rPr>
          <w:t>70</w:t>
        </w:r>
        <w:r>
          <w:rPr>
            <w:noProof/>
            <w:webHidden/>
          </w:rPr>
          <w:fldChar w:fldCharType="end"/>
        </w:r>
      </w:hyperlink>
    </w:p>
    <w:p w14:paraId="71393AD3" w14:textId="3D38373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9" w:history="1">
        <w:r w:rsidRPr="00BE52E3">
          <w:rPr>
            <w:rStyle w:val="Hyperlink"/>
            <w:noProof/>
          </w:rPr>
          <w:t>Hình 4.32. Trang quản lý chương môn học đã ẩn</w:t>
        </w:r>
        <w:r>
          <w:rPr>
            <w:noProof/>
            <w:webHidden/>
          </w:rPr>
          <w:tab/>
        </w:r>
        <w:r>
          <w:rPr>
            <w:noProof/>
            <w:webHidden/>
          </w:rPr>
          <w:fldChar w:fldCharType="begin"/>
        </w:r>
        <w:r>
          <w:rPr>
            <w:noProof/>
            <w:webHidden/>
          </w:rPr>
          <w:instrText xml:space="preserve"> PAGEREF _Toc181602849 \h </w:instrText>
        </w:r>
        <w:r>
          <w:rPr>
            <w:noProof/>
            <w:webHidden/>
          </w:rPr>
        </w:r>
        <w:r>
          <w:rPr>
            <w:noProof/>
            <w:webHidden/>
          </w:rPr>
          <w:fldChar w:fldCharType="separate"/>
        </w:r>
        <w:r>
          <w:rPr>
            <w:noProof/>
            <w:webHidden/>
          </w:rPr>
          <w:t>71</w:t>
        </w:r>
        <w:r>
          <w:rPr>
            <w:noProof/>
            <w:webHidden/>
          </w:rPr>
          <w:fldChar w:fldCharType="end"/>
        </w:r>
      </w:hyperlink>
    </w:p>
    <w:p w14:paraId="3B92A4DE" w14:textId="62B24BB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0" w:history="1">
        <w:r w:rsidRPr="00BE52E3">
          <w:rPr>
            <w:rStyle w:val="Hyperlink"/>
            <w:noProof/>
          </w:rPr>
          <w:t>Hình 4.33. Trang quản lý bảng tiêu chí</w:t>
        </w:r>
        <w:r>
          <w:rPr>
            <w:noProof/>
            <w:webHidden/>
          </w:rPr>
          <w:tab/>
        </w:r>
        <w:r>
          <w:rPr>
            <w:noProof/>
            <w:webHidden/>
          </w:rPr>
          <w:fldChar w:fldCharType="begin"/>
        </w:r>
        <w:r>
          <w:rPr>
            <w:noProof/>
            <w:webHidden/>
          </w:rPr>
          <w:instrText xml:space="preserve"> PAGEREF _Toc181602850 \h </w:instrText>
        </w:r>
        <w:r>
          <w:rPr>
            <w:noProof/>
            <w:webHidden/>
          </w:rPr>
        </w:r>
        <w:r>
          <w:rPr>
            <w:noProof/>
            <w:webHidden/>
          </w:rPr>
          <w:fldChar w:fldCharType="separate"/>
        </w:r>
        <w:r>
          <w:rPr>
            <w:noProof/>
            <w:webHidden/>
          </w:rPr>
          <w:t>72</w:t>
        </w:r>
        <w:r>
          <w:rPr>
            <w:noProof/>
            <w:webHidden/>
          </w:rPr>
          <w:fldChar w:fldCharType="end"/>
        </w:r>
      </w:hyperlink>
    </w:p>
    <w:p w14:paraId="03CBA800" w14:textId="0D3065A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1" w:history="1">
        <w:r w:rsidRPr="00BE52E3">
          <w:rPr>
            <w:rStyle w:val="Hyperlink"/>
            <w:noProof/>
          </w:rPr>
          <w:t>Hình 4.34. Chức năng thêm mới bảng tiêu chí</w:t>
        </w:r>
        <w:r>
          <w:rPr>
            <w:noProof/>
            <w:webHidden/>
          </w:rPr>
          <w:tab/>
        </w:r>
        <w:r>
          <w:rPr>
            <w:noProof/>
            <w:webHidden/>
          </w:rPr>
          <w:fldChar w:fldCharType="begin"/>
        </w:r>
        <w:r>
          <w:rPr>
            <w:noProof/>
            <w:webHidden/>
          </w:rPr>
          <w:instrText xml:space="preserve"> PAGEREF _Toc181602851 \h </w:instrText>
        </w:r>
        <w:r>
          <w:rPr>
            <w:noProof/>
            <w:webHidden/>
          </w:rPr>
        </w:r>
        <w:r>
          <w:rPr>
            <w:noProof/>
            <w:webHidden/>
          </w:rPr>
          <w:fldChar w:fldCharType="separate"/>
        </w:r>
        <w:r>
          <w:rPr>
            <w:noProof/>
            <w:webHidden/>
          </w:rPr>
          <w:t>73</w:t>
        </w:r>
        <w:r>
          <w:rPr>
            <w:noProof/>
            <w:webHidden/>
          </w:rPr>
          <w:fldChar w:fldCharType="end"/>
        </w:r>
      </w:hyperlink>
    </w:p>
    <w:p w14:paraId="36F8C930" w14:textId="585A571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2" w:history="1">
        <w:r w:rsidRPr="00BE52E3">
          <w:rPr>
            <w:rStyle w:val="Hyperlink"/>
            <w:noProof/>
          </w:rPr>
          <w:t>Hình 4.35. Chức năng cập nhật bảng tiêu chí</w:t>
        </w:r>
        <w:r>
          <w:rPr>
            <w:noProof/>
            <w:webHidden/>
          </w:rPr>
          <w:tab/>
        </w:r>
        <w:r>
          <w:rPr>
            <w:noProof/>
            <w:webHidden/>
          </w:rPr>
          <w:fldChar w:fldCharType="begin"/>
        </w:r>
        <w:r>
          <w:rPr>
            <w:noProof/>
            <w:webHidden/>
          </w:rPr>
          <w:instrText xml:space="preserve"> PAGEREF _Toc181602852 \h </w:instrText>
        </w:r>
        <w:r>
          <w:rPr>
            <w:noProof/>
            <w:webHidden/>
          </w:rPr>
        </w:r>
        <w:r>
          <w:rPr>
            <w:noProof/>
            <w:webHidden/>
          </w:rPr>
          <w:fldChar w:fldCharType="separate"/>
        </w:r>
        <w:r>
          <w:rPr>
            <w:noProof/>
            <w:webHidden/>
          </w:rPr>
          <w:t>73</w:t>
        </w:r>
        <w:r>
          <w:rPr>
            <w:noProof/>
            <w:webHidden/>
          </w:rPr>
          <w:fldChar w:fldCharType="end"/>
        </w:r>
      </w:hyperlink>
    </w:p>
    <w:p w14:paraId="014B1154" w14:textId="1CC9ADA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3" w:history="1">
        <w:r w:rsidRPr="00BE52E3">
          <w:rPr>
            <w:rStyle w:val="Hyperlink"/>
            <w:noProof/>
          </w:rPr>
          <w:t>Hình 4.36. Trang quản lý bảng tiêu chí đã ẩn</w:t>
        </w:r>
        <w:r>
          <w:rPr>
            <w:noProof/>
            <w:webHidden/>
          </w:rPr>
          <w:tab/>
        </w:r>
        <w:r>
          <w:rPr>
            <w:noProof/>
            <w:webHidden/>
          </w:rPr>
          <w:fldChar w:fldCharType="begin"/>
        </w:r>
        <w:r>
          <w:rPr>
            <w:noProof/>
            <w:webHidden/>
          </w:rPr>
          <w:instrText xml:space="preserve"> PAGEREF _Toc181602853 \h </w:instrText>
        </w:r>
        <w:r>
          <w:rPr>
            <w:noProof/>
            <w:webHidden/>
          </w:rPr>
        </w:r>
        <w:r>
          <w:rPr>
            <w:noProof/>
            <w:webHidden/>
          </w:rPr>
          <w:fldChar w:fldCharType="separate"/>
        </w:r>
        <w:r>
          <w:rPr>
            <w:noProof/>
            <w:webHidden/>
          </w:rPr>
          <w:t>74</w:t>
        </w:r>
        <w:r>
          <w:rPr>
            <w:noProof/>
            <w:webHidden/>
          </w:rPr>
          <w:fldChar w:fldCharType="end"/>
        </w:r>
      </w:hyperlink>
    </w:p>
    <w:p w14:paraId="37E483A8" w14:textId="25FC9B8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4" w:history="1">
        <w:r w:rsidRPr="00BE52E3">
          <w:rPr>
            <w:rStyle w:val="Hyperlink"/>
            <w:noProof/>
          </w:rPr>
          <w:t>Hình 4.37. Trang quản lý tiêu chí của bảng tiêu chí.</w:t>
        </w:r>
        <w:r>
          <w:rPr>
            <w:noProof/>
            <w:webHidden/>
          </w:rPr>
          <w:tab/>
        </w:r>
        <w:r>
          <w:rPr>
            <w:noProof/>
            <w:webHidden/>
          </w:rPr>
          <w:fldChar w:fldCharType="begin"/>
        </w:r>
        <w:r>
          <w:rPr>
            <w:noProof/>
            <w:webHidden/>
          </w:rPr>
          <w:instrText xml:space="preserve"> PAGEREF _Toc181602854 \h </w:instrText>
        </w:r>
        <w:r>
          <w:rPr>
            <w:noProof/>
            <w:webHidden/>
          </w:rPr>
        </w:r>
        <w:r>
          <w:rPr>
            <w:noProof/>
            <w:webHidden/>
          </w:rPr>
          <w:fldChar w:fldCharType="separate"/>
        </w:r>
        <w:r>
          <w:rPr>
            <w:noProof/>
            <w:webHidden/>
          </w:rPr>
          <w:t>75</w:t>
        </w:r>
        <w:r>
          <w:rPr>
            <w:noProof/>
            <w:webHidden/>
          </w:rPr>
          <w:fldChar w:fldCharType="end"/>
        </w:r>
      </w:hyperlink>
    </w:p>
    <w:p w14:paraId="549B8A17" w14:textId="45E459B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5" w:history="1">
        <w:r w:rsidRPr="00BE52E3">
          <w:rPr>
            <w:rStyle w:val="Hyperlink"/>
            <w:noProof/>
          </w:rPr>
          <w:t>Hình 4.38. Chức năng tạo mới tiêu chí.</w:t>
        </w:r>
        <w:r>
          <w:rPr>
            <w:noProof/>
            <w:webHidden/>
          </w:rPr>
          <w:tab/>
        </w:r>
        <w:r>
          <w:rPr>
            <w:noProof/>
            <w:webHidden/>
          </w:rPr>
          <w:fldChar w:fldCharType="begin"/>
        </w:r>
        <w:r>
          <w:rPr>
            <w:noProof/>
            <w:webHidden/>
          </w:rPr>
          <w:instrText xml:space="preserve"> PAGEREF _Toc181602855 \h </w:instrText>
        </w:r>
        <w:r>
          <w:rPr>
            <w:noProof/>
            <w:webHidden/>
          </w:rPr>
        </w:r>
        <w:r>
          <w:rPr>
            <w:noProof/>
            <w:webHidden/>
          </w:rPr>
          <w:fldChar w:fldCharType="separate"/>
        </w:r>
        <w:r>
          <w:rPr>
            <w:noProof/>
            <w:webHidden/>
          </w:rPr>
          <w:t>75</w:t>
        </w:r>
        <w:r>
          <w:rPr>
            <w:noProof/>
            <w:webHidden/>
          </w:rPr>
          <w:fldChar w:fldCharType="end"/>
        </w:r>
      </w:hyperlink>
    </w:p>
    <w:p w14:paraId="6E0D734A" w14:textId="0FEF8EB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6" w:history="1">
        <w:r w:rsidRPr="00BE52E3">
          <w:rPr>
            <w:rStyle w:val="Hyperlink"/>
            <w:noProof/>
          </w:rPr>
          <w:t>Hình 4.39. Chức năng cập nhật tiêu chí</w:t>
        </w:r>
        <w:r>
          <w:rPr>
            <w:noProof/>
            <w:webHidden/>
          </w:rPr>
          <w:tab/>
        </w:r>
        <w:r>
          <w:rPr>
            <w:noProof/>
            <w:webHidden/>
          </w:rPr>
          <w:fldChar w:fldCharType="begin"/>
        </w:r>
        <w:r>
          <w:rPr>
            <w:noProof/>
            <w:webHidden/>
          </w:rPr>
          <w:instrText xml:space="preserve"> PAGEREF _Toc181602856 \h </w:instrText>
        </w:r>
        <w:r>
          <w:rPr>
            <w:noProof/>
            <w:webHidden/>
          </w:rPr>
        </w:r>
        <w:r>
          <w:rPr>
            <w:noProof/>
            <w:webHidden/>
          </w:rPr>
          <w:fldChar w:fldCharType="separate"/>
        </w:r>
        <w:r>
          <w:rPr>
            <w:noProof/>
            <w:webHidden/>
          </w:rPr>
          <w:t>76</w:t>
        </w:r>
        <w:r>
          <w:rPr>
            <w:noProof/>
            <w:webHidden/>
          </w:rPr>
          <w:fldChar w:fldCharType="end"/>
        </w:r>
      </w:hyperlink>
    </w:p>
    <w:p w14:paraId="150CBD0B" w14:textId="78C2643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7" w:history="1">
        <w:r w:rsidRPr="00BE52E3">
          <w:rPr>
            <w:rStyle w:val="Hyperlink"/>
            <w:noProof/>
          </w:rPr>
          <w:t>Hình 4.40. Các chức năng lọc của trang tiêu chí</w:t>
        </w:r>
        <w:r>
          <w:rPr>
            <w:noProof/>
            <w:webHidden/>
          </w:rPr>
          <w:tab/>
        </w:r>
        <w:r>
          <w:rPr>
            <w:noProof/>
            <w:webHidden/>
          </w:rPr>
          <w:fldChar w:fldCharType="begin"/>
        </w:r>
        <w:r>
          <w:rPr>
            <w:noProof/>
            <w:webHidden/>
          </w:rPr>
          <w:instrText xml:space="preserve"> PAGEREF _Toc181602857 \h </w:instrText>
        </w:r>
        <w:r>
          <w:rPr>
            <w:noProof/>
            <w:webHidden/>
          </w:rPr>
        </w:r>
        <w:r>
          <w:rPr>
            <w:noProof/>
            <w:webHidden/>
          </w:rPr>
          <w:fldChar w:fldCharType="separate"/>
        </w:r>
        <w:r>
          <w:rPr>
            <w:noProof/>
            <w:webHidden/>
          </w:rPr>
          <w:t>76</w:t>
        </w:r>
        <w:r>
          <w:rPr>
            <w:noProof/>
            <w:webHidden/>
          </w:rPr>
          <w:fldChar w:fldCharType="end"/>
        </w:r>
      </w:hyperlink>
    </w:p>
    <w:p w14:paraId="24BD1CD9" w14:textId="57027E8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8" w:history="1">
        <w:r w:rsidRPr="00BE52E3">
          <w:rPr>
            <w:rStyle w:val="Hyperlink"/>
            <w:noProof/>
          </w:rPr>
          <w:t>Hình 4.41. Trang quản lý tiêu chí đã ẩn</w:t>
        </w:r>
        <w:r>
          <w:rPr>
            <w:noProof/>
            <w:webHidden/>
          </w:rPr>
          <w:tab/>
        </w:r>
        <w:r>
          <w:rPr>
            <w:noProof/>
            <w:webHidden/>
          </w:rPr>
          <w:fldChar w:fldCharType="begin"/>
        </w:r>
        <w:r>
          <w:rPr>
            <w:noProof/>
            <w:webHidden/>
          </w:rPr>
          <w:instrText xml:space="preserve"> PAGEREF _Toc181602858 \h </w:instrText>
        </w:r>
        <w:r>
          <w:rPr>
            <w:noProof/>
            <w:webHidden/>
          </w:rPr>
        </w:r>
        <w:r>
          <w:rPr>
            <w:noProof/>
            <w:webHidden/>
          </w:rPr>
          <w:fldChar w:fldCharType="separate"/>
        </w:r>
        <w:r>
          <w:rPr>
            <w:noProof/>
            <w:webHidden/>
          </w:rPr>
          <w:t>77</w:t>
        </w:r>
        <w:r>
          <w:rPr>
            <w:noProof/>
            <w:webHidden/>
          </w:rPr>
          <w:fldChar w:fldCharType="end"/>
        </w:r>
      </w:hyperlink>
    </w:p>
    <w:p w14:paraId="0608801C" w14:textId="29C81BA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9" w:history="1">
        <w:r w:rsidRPr="00BE52E3">
          <w:rPr>
            <w:rStyle w:val="Hyperlink"/>
            <w:noProof/>
          </w:rPr>
          <w:t>Hình 4.42. Trang xem tổng quan tiêu chí</w:t>
        </w:r>
        <w:r>
          <w:rPr>
            <w:noProof/>
            <w:webHidden/>
          </w:rPr>
          <w:tab/>
        </w:r>
        <w:r>
          <w:rPr>
            <w:noProof/>
            <w:webHidden/>
          </w:rPr>
          <w:fldChar w:fldCharType="begin"/>
        </w:r>
        <w:r>
          <w:rPr>
            <w:noProof/>
            <w:webHidden/>
          </w:rPr>
          <w:instrText xml:space="preserve"> PAGEREF _Toc181602859 \h </w:instrText>
        </w:r>
        <w:r>
          <w:rPr>
            <w:noProof/>
            <w:webHidden/>
          </w:rPr>
        </w:r>
        <w:r>
          <w:rPr>
            <w:noProof/>
            <w:webHidden/>
          </w:rPr>
          <w:fldChar w:fldCharType="separate"/>
        </w:r>
        <w:r>
          <w:rPr>
            <w:noProof/>
            <w:webHidden/>
          </w:rPr>
          <w:t>78</w:t>
        </w:r>
        <w:r>
          <w:rPr>
            <w:noProof/>
            <w:webHidden/>
          </w:rPr>
          <w:fldChar w:fldCharType="end"/>
        </w:r>
      </w:hyperlink>
    </w:p>
    <w:p w14:paraId="0F276C65" w14:textId="19EACE4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0" w:history="1">
        <w:r w:rsidRPr="00BE52E3">
          <w:rPr>
            <w:rStyle w:val="Hyperlink"/>
            <w:noProof/>
          </w:rPr>
          <w:t>Hình 4.43. Trang quản lý đánh giá</w:t>
        </w:r>
        <w:r>
          <w:rPr>
            <w:noProof/>
            <w:webHidden/>
          </w:rPr>
          <w:tab/>
        </w:r>
        <w:r>
          <w:rPr>
            <w:noProof/>
            <w:webHidden/>
          </w:rPr>
          <w:fldChar w:fldCharType="begin"/>
        </w:r>
        <w:r>
          <w:rPr>
            <w:noProof/>
            <w:webHidden/>
          </w:rPr>
          <w:instrText xml:space="preserve"> PAGEREF _Toc181602860 \h </w:instrText>
        </w:r>
        <w:r>
          <w:rPr>
            <w:noProof/>
            <w:webHidden/>
          </w:rPr>
        </w:r>
        <w:r>
          <w:rPr>
            <w:noProof/>
            <w:webHidden/>
          </w:rPr>
          <w:fldChar w:fldCharType="separate"/>
        </w:r>
        <w:r>
          <w:rPr>
            <w:noProof/>
            <w:webHidden/>
          </w:rPr>
          <w:t>78</w:t>
        </w:r>
        <w:r>
          <w:rPr>
            <w:noProof/>
            <w:webHidden/>
          </w:rPr>
          <w:fldChar w:fldCharType="end"/>
        </w:r>
      </w:hyperlink>
    </w:p>
    <w:p w14:paraId="76761756" w14:textId="15A75F7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1" w:history="1">
        <w:r w:rsidRPr="00BE52E3">
          <w:rPr>
            <w:rStyle w:val="Hyperlink"/>
            <w:noProof/>
          </w:rPr>
          <w:t>Hình 4.44. Chức năng thêm mới đánh giá</w:t>
        </w:r>
        <w:r>
          <w:rPr>
            <w:noProof/>
            <w:webHidden/>
          </w:rPr>
          <w:tab/>
        </w:r>
        <w:r>
          <w:rPr>
            <w:noProof/>
            <w:webHidden/>
          </w:rPr>
          <w:fldChar w:fldCharType="begin"/>
        </w:r>
        <w:r>
          <w:rPr>
            <w:noProof/>
            <w:webHidden/>
          </w:rPr>
          <w:instrText xml:space="preserve"> PAGEREF _Toc181602861 \h </w:instrText>
        </w:r>
        <w:r>
          <w:rPr>
            <w:noProof/>
            <w:webHidden/>
          </w:rPr>
        </w:r>
        <w:r>
          <w:rPr>
            <w:noProof/>
            <w:webHidden/>
          </w:rPr>
          <w:fldChar w:fldCharType="separate"/>
        </w:r>
        <w:r>
          <w:rPr>
            <w:noProof/>
            <w:webHidden/>
          </w:rPr>
          <w:t>79</w:t>
        </w:r>
        <w:r>
          <w:rPr>
            <w:noProof/>
            <w:webHidden/>
          </w:rPr>
          <w:fldChar w:fldCharType="end"/>
        </w:r>
      </w:hyperlink>
    </w:p>
    <w:p w14:paraId="2B6A245F" w14:textId="2DE3DD0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2" w:history="1">
        <w:r w:rsidRPr="00BE52E3">
          <w:rPr>
            <w:rStyle w:val="Hyperlink"/>
            <w:noProof/>
          </w:rPr>
          <w:t>Hình 4.45. Chức năng cập nhật đánh giá</w:t>
        </w:r>
        <w:r>
          <w:rPr>
            <w:noProof/>
            <w:webHidden/>
          </w:rPr>
          <w:tab/>
        </w:r>
        <w:r>
          <w:rPr>
            <w:noProof/>
            <w:webHidden/>
          </w:rPr>
          <w:fldChar w:fldCharType="begin"/>
        </w:r>
        <w:r>
          <w:rPr>
            <w:noProof/>
            <w:webHidden/>
          </w:rPr>
          <w:instrText xml:space="preserve"> PAGEREF _Toc181602862 \h </w:instrText>
        </w:r>
        <w:r>
          <w:rPr>
            <w:noProof/>
            <w:webHidden/>
          </w:rPr>
        </w:r>
        <w:r>
          <w:rPr>
            <w:noProof/>
            <w:webHidden/>
          </w:rPr>
          <w:fldChar w:fldCharType="separate"/>
        </w:r>
        <w:r>
          <w:rPr>
            <w:noProof/>
            <w:webHidden/>
          </w:rPr>
          <w:t>80</w:t>
        </w:r>
        <w:r>
          <w:rPr>
            <w:noProof/>
            <w:webHidden/>
          </w:rPr>
          <w:fldChar w:fldCharType="end"/>
        </w:r>
      </w:hyperlink>
    </w:p>
    <w:p w14:paraId="22021A2B" w14:textId="368523E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3" w:history="1">
        <w:r w:rsidRPr="00BE52E3">
          <w:rPr>
            <w:rStyle w:val="Hyperlink"/>
            <w:noProof/>
          </w:rPr>
          <w:t>Hình 4.46. PDF mẫu đánh giá tại lớp</w:t>
        </w:r>
        <w:r>
          <w:rPr>
            <w:noProof/>
            <w:webHidden/>
          </w:rPr>
          <w:tab/>
        </w:r>
        <w:r>
          <w:rPr>
            <w:noProof/>
            <w:webHidden/>
          </w:rPr>
          <w:fldChar w:fldCharType="begin"/>
        </w:r>
        <w:r>
          <w:rPr>
            <w:noProof/>
            <w:webHidden/>
          </w:rPr>
          <w:instrText xml:space="preserve"> PAGEREF _Toc181602863 \h </w:instrText>
        </w:r>
        <w:r>
          <w:rPr>
            <w:noProof/>
            <w:webHidden/>
          </w:rPr>
        </w:r>
        <w:r>
          <w:rPr>
            <w:noProof/>
            <w:webHidden/>
          </w:rPr>
          <w:fldChar w:fldCharType="separate"/>
        </w:r>
        <w:r>
          <w:rPr>
            <w:noProof/>
            <w:webHidden/>
          </w:rPr>
          <w:t>81</w:t>
        </w:r>
        <w:r>
          <w:rPr>
            <w:noProof/>
            <w:webHidden/>
          </w:rPr>
          <w:fldChar w:fldCharType="end"/>
        </w:r>
      </w:hyperlink>
    </w:p>
    <w:p w14:paraId="45B2AC4D" w14:textId="44531A6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4" w:history="1">
        <w:r w:rsidRPr="00BE52E3">
          <w:rPr>
            <w:rStyle w:val="Hyperlink"/>
            <w:noProof/>
          </w:rPr>
          <w:t>Hình 4.47. Chức năng xem điểm cuối</w:t>
        </w:r>
        <w:r>
          <w:rPr>
            <w:noProof/>
            <w:webHidden/>
          </w:rPr>
          <w:tab/>
        </w:r>
        <w:r>
          <w:rPr>
            <w:noProof/>
            <w:webHidden/>
          </w:rPr>
          <w:fldChar w:fldCharType="begin"/>
        </w:r>
        <w:r>
          <w:rPr>
            <w:noProof/>
            <w:webHidden/>
          </w:rPr>
          <w:instrText xml:space="preserve"> PAGEREF _Toc181602864 \h </w:instrText>
        </w:r>
        <w:r>
          <w:rPr>
            <w:noProof/>
            <w:webHidden/>
          </w:rPr>
        </w:r>
        <w:r>
          <w:rPr>
            <w:noProof/>
            <w:webHidden/>
          </w:rPr>
          <w:fldChar w:fldCharType="separate"/>
        </w:r>
        <w:r>
          <w:rPr>
            <w:noProof/>
            <w:webHidden/>
          </w:rPr>
          <w:t>81</w:t>
        </w:r>
        <w:r>
          <w:rPr>
            <w:noProof/>
            <w:webHidden/>
          </w:rPr>
          <w:fldChar w:fldCharType="end"/>
        </w:r>
      </w:hyperlink>
    </w:p>
    <w:p w14:paraId="7288E727" w14:textId="54F3C3E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5" w:history="1">
        <w:r w:rsidRPr="00BE52E3">
          <w:rPr>
            <w:rStyle w:val="Hyperlink"/>
            <w:noProof/>
          </w:rPr>
          <w:t>Hình 4.48. Trang quản lý đánh giá đã ẩn</w:t>
        </w:r>
        <w:r>
          <w:rPr>
            <w:noProof/>
            <w:webHidden/>
          </w:rPr>
          <w:tab/>
        </w:r>
        <w:r>
          <w:rPr>
            <w:noProof/>
            <w:webHidden/>
          </w:rPr>
          <w:fldChar w:fldCharType="begin"/>
        </w:r>
        <w:r>
          <w:rPr>
            <w:noProof/>
            <w:webHidden/>
          </w:rPr>
          <w:instrText xml:space="preserve"> PAGEREF _Toc181602865 \h </w:instrText>
        </w:r>
        <w:r>
          <w:rPr>
            <w:noProof/>
            <w:webHidden/>
          </w:rPr>
        </w:r>
        <w:r>
          <w:rPr>
            <w:noProof/>
            <w:webHidden/>
          </w:rPr>
          <w:fldChar w:fldCharType="separate"/>
        </w:r>
        <w:r>
          <w:rPr>
            <w:noProof/>
            <w:webHidden/>
          </w:rPr>
          <w:t>82</w:t>
        </w:r>
        <w:r>
          <w:rPr>
            <w:noProof/>
            <w:webHidden/>
          </w:rPr>
          <w:fldChar w:fldCharType="end"/>
        </w:r>
      </w:hyperlink>
    </w:p>
    <w:p w14:paraId="0918B390" w14:textId="3C39A70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6" w:history="1">
        <w:r w:rsidRPr="00BE52E3">
          <w:rPr>
            <w:rStyle w:val="Hyperlink"/>
            <w:noProof/>
          </w:rPr>
          <w:t>Hình 4.49. Chức năng quản lý phân công</w:t>
        </w:r>
        <w:r>
          <w:rPr>
            <w:noProof/>
            <w:webHidden/>
          </w:rPr>
          <w:tab/>
        </w:r>
        <w:r>
          <w:rPr>
            <w:noProof/>
            <w:webHidden/>
          </w:rPr>
          <w:fldChar w:fldCharType="begin"/>
        </w:r>
        <w:r>
          <w:rPr>
            <w:noProof/>
            <w:webHidden/>
          </w:rPr>
          <w:instrText xml:space="preserve"> PAGEREF _Toc181602866 \h </w:instrText>
        </w:r>
        <w:r>
          <w:rPr>
            <w:noProof/>
            <w:webHidden/>
          </w:rPr>
        </w:r>
        <w:r>
          <w:rPr>
            <w:noProof/>
            <w:webHidden/>
          </w:rPr>
          <w:fldChar w:fldCharType="separate"/>
        </w:r>
        <w:r>
          <w:rPr>
            <w:noProof/>
            <w:webHidden/>
          </w:rPr>
          <w:t>83</w:t>
        </w:r>
        <w:r>
          <w:rPr>
            <w:noProof/>
            <w:webHidden/>
          </w:rPr>
          <w:fldChar w:fldCharType="end"/>
        </w:r>
      </w:hyperlink>
    </w:p>
    <w:p w14:paraId="13AD6079" w14:textId="3B8B987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7" w:history="1">
        <w:r w:rsidRPr="00BE52E3">
          <w:rPr>
            <w:rStyle w:val="Hyperlink"/>
            <w:noProof/>
          </w:rPr>
          <w:t>Hình 4.50. Trang nhận kết quả phân công</w:t>
        </w:r>
        <w:r>
          <w:rPr>
            <w:noProof/>
            <w:webHidden/>
          </w:rPr>
          <w:tab/>
        </w:r>
        <w:r>
          <w:rPr>
            <w:noProof/>
            <w:webHidden/>
          </w:rPr>
          <w:fldChar w:fldCharType="begin"/>
        </w:r>
        <w:r>
          <w:rPr>
            <w:noProof/>
            <w:webHidden/>
          </w:rPr>
          <w:instrText xml:space="preserve"> PAGEREF _Toc181602867 \h </w:instrText>
        </w:r>
        <w:r>
          <w:rPr>
            <w:noProof/>
            <w:webHidden/>
          </w:rPr>
        </w:r>
        <w:r>
          <w:rPr>
            <w:noProof/>
            <w:webHidden/>
          </w:rPr>
          <w:fldChar w:fldCharType="separate"/>
        </w:r>
        <w:r>
          <w:rPr>
            <w:noProof/>
            <w:webHidden/>
          </w:rPr>
          <w:t>83</w:t>
        </w:r>
        <w:r>
          <w:rPr>
            <w:noProof/>
            <w:webHidden/>
          </w:rPr>
          <w:fldChar w:fldCharType="end"/>
        </w:r>
      </w:hyperlink>
    </w:p>
    <w:p w14:paraId="7D5ACE88" w14:textId="519862E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8" w:history="1">
        <w:r w:rsidRPr="00BE52E3">
          <w:rPr>
            <w:rStyle w:val="Hyperlink"/>
            <w:noProof/>
          </w:rPr>
          <w:t>Hình 4.51. Trang quản lý đánh giá điểm cho sinh viên</w:t>
        </w:r>
        <w:r>
          <w:rPr>
            <w:noProof/>
            <w:webHidden/>
          </w:rPr>
          <w:tab/>
        </w:r>
        <w:r>
          <w:rPr>
            <w:noProof/>
            <w:webHidden/>
          </w:rPr>
          <w:fldChar w:fldCharType="begin"/>
        </w:r>
        <w:r>
          <w:rPr>
            <w:noProof/>
            <w:webHidden/>
          </w:rPr>
          <w:instrText xml:space="preserve"> PAGEREF _Toc181602868 \h </w:instrText>
        </w:r>
        <w:r>
          <w:rPr>
            <w:noProof/>
            <w:webHidden/>
          </w:rPr>
        </w:r>
        <w:r>
          <w:rPr>
            <w:noProof/>
            <w:webHidden/>
          </w:rPr>
          <w:fldChar w:fldCharType="separate"/>
        </w:r>
        <w:r>
          <w:rPr>
            <w:noProof/>
            <w:webHidden/>
          </w:rPr>
          <w:t>84</w:t>
        </w:r>
        <w:r>
          <w:rPr>
            <w:noProof/>
            <w:webHidden/>
          </w:rPr>
          <w:fldChar w:fldCharType="end"/>
        </w:r>
      </w:hyperlink>
    </w:p>
    <w:p w14:paraId="1FB229AD" w14:textId="49760DE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9" w:history="1">
        <w:r w:rsidRPr="00BE52E3">
          <w:rPr>
            <w:rStyle w:val="Hyperlink"/>
            <w:noProof/>
          </w:rPr>
          <w:t>Hình 4.52. Cửa sổ cập nhật đề tài bằng Excel</w:t>
        </w:r>
        <w:r>
          <w:rPr>
            <w:noProof/>
            <w:webHidden/>
          </w:rPr>
          <w:tab/>
        </w:r>
        <w:r>
          <w:rPr>
            <w:noProof/>
            <w:webHidden/>
          </w:rPr>
          <w:fldChar w:fldCharType="begin"/>
        </w:r>
        <w:r>
          <w:rPr>
            <w:noProof/>
            <w:webHidden/>
          </w:rPr>
          <w:instrText xml:space="preserve"> PAGEREF _Toc181602869 \h </w:instrText>
        </w:r>
        <w:r>
          <w:rPr>
            <w:noProof/>
            <w:webHidden/>
          </w:rPr>
        </w:r>
        <w:r>
          <w:rPr>
            <w:noProof/>
            <w:webHidden/>
          </w:rPr>
          <w:fldChar w:fldCharType="separate"/>
        </w:r>
        <w:r>
          <w:rPr>
            <w:noProof/>
            <w:webHidden/>
          </w:rPr>
          <w:t>84</w:t>
        </w:r>
        <w:r>
          <w:rPr>
            <w:noProof/>
            <w:webHidden/>
          </w:rPr>
          <w:fldChar w:fldCharType="end"/>
        </w:r>
      </w:hyperlink>
    </w:p>
    <w:p w14:paraId="10F5857A" w14:textId="2870970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0" w:history="1">
        <w:r w:rsidRPr="00BE52E3">
          <w:rPr>
            <w:rStyle w:val="Hyperlink"/>
            <w:noProof/>
          </w:rPr>
          <w:t>Hình 4.53. Nội dung bên trong mẫu cập nhật</w:t>
        </w:r>
        <w:r>
          <w:rPr>
            <w:noProof/>
            <w:webHidden/>
          </w:rPr>
          <w:tab/>
        </w:r>
        <w:r>
          <w:rPr>
            <w:noProof/>
            <w:webHidden/>
          </w:rPr>
          <w:fldChar w:fldCharType="begin"/>
        </w:r>
        <w:r>
          <w:rPr>
            <w:noProof/>
            <w:webHidden/>
          </w:rPr>
          <w:instrText xml:space="preserve"> PAGEREF _Toc181602870 \h </w:instrText>
        </w:r>
        <w:r>
          <w:rPr>
            <w:noProof/>
            <w:webHidden/>
          </w:rPr>
        </w:r>
        <w:r>
          <w:rPr>
            <w:noProof/>
            <w:webHidden/>
          </w:rPr>
          <w:fldChar w:fldCharType="separate"/>
        </w:r>
        <w:r>
          <w:rPr>
            <w:noProof/>
            <w:webHidden/>
          </w:rPr>
          <w:t>85</w:t>
        </w:r>
        <w:r>
          <w:rPr>
            <w:noProof/>
            <w:webHidden/>
          </w:rPr>
          <w:fldChar w:fldCharType="end"/>
        </w:r>
      </w:hyperlink>
    </w:p>
    <w:p w14:paraId="360E5291" w14:textId="046C5F5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1" w:history="1">
        <w:r w:rsidRPr="00BE52E3">
          <w:rPr>
            <w:rStyle w:val="Hyperlink"/>
            <w:noProof/>
          </w:rPr>
          <w:t>Hình 4.54. Các chức năng lọc của trang đánh giá điểm cho sinh viên</w:t>
        </w:r>
        <w:r>
          <w:rPr>
            <w:noProof/>
            <w:webHidden/>
          </w:rPr>
          <w:tab/>
        </w:r>
        <w:r>
          <w:rPr>
            <w:noProof/>
            <w:webHidden/>
          </w:rPr>
          <w:fldChar w:fldCharType="begin"/>
        </w:r>
        <w:r>
          <w:rPr>
            <w:noProof/>
            <w:webHidden/>
          </w:rPr>
          <w:instrText xml:space="preserve"> PAGEREF _Toc181602871 \h </w:instrText>
        </w:r>
        <w:r>
          <w:rPr>
            <w:noProof/>
            <w:webHidden/>
          </w:rPr>
        </w:r>
        <w:r>
          <w:rPr>
            <w:noProof/>
            <w:webHidden/>
          </w:rPr>
          <w:fldChar w:fldCharType="separate"/>
        </w:r>
        <w:r>
          <w:rPr>
            <w:noProof/>
            <w:webHidden/>
          </w:rPr>
          <w:t>85</w:t>
        </w:r>
        <w:r>
          <w:rPr>
            <w:noProof/>
            <w:webHidden/>
          </w:rPr>
          <w:fldChar w:fldCharType="end"/>
        </w:r>
      </w:hyperlink>
    </w:p>
    <w:p w14:paraId="5E8255D2" w14:textId="13746AF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2" w:history="1">
        <w:r w:rsidRPr="00BE52E3">
          <w:rPr>
            <w:rStyle w:val="Hyperlink"/>
            <w:noProof/>
          </w:rPr>
          <w:t>Hình 4.55. Trang đánh giá đơn cho sinh viên</w:t>
        </w:r>
        <w:r>
          <w:rPr>
            <w:noProof/>
            <w:webHidden/>
          </w:rPr>
          <w:tab/>
        </w:r>
        <w:r>
          <w:rPr>
            <w:noProof/>
            <w:webHidden/>
          </w:rPr>
          <w:fldChar w:fldCharType="begin"/>
        </w:r>
        <w:r>
          <w:rPr>
            <w:noProof/>
            <w:webHidden/>
          </w:rPr>
          <w:instrText xml:space="preserve"> PAGEREF _Toc181602872 \h </w:instrText>
        </w:r>
        <w:r>
          <w:rPr>
            <w:noProof/>
            <w:webHidden/>
          </w:rPr>
        </w:r>
        <w:r>
          <w:rPr>
            <w:noProof/>
            <w:webHidden/>
          </w:rPr>
          <w:fldChar w:fldCharType="separate"/>
        </w:r>
        <w:r>
          <w:rPr>
            <w:noProof/>
            <w:webHidden/>
          </w:rPr>
          <w:t>86</w:t>
        </w:r>
        <w:r>
          <w:rPr>
            <w:noProof/>
            <w:webHidden/>
          </w:rPr>
          <w:fldChar w:fldCharType="end"/>
        </w:r>
      </w:hyperlink>
    </w:p>
    <w:p w14:paraId="49234EA0" w14:textId="6B10D26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3" w:history="1">
        <w:r w:rsidRPr="00BE52E3">
          <w:rPr>
            <w:rStyle w:val="Hyperlink"/>
            <w:noProof/>
          </w:rPr>
          <w:t>Hình 4.56. Các tiêu đã được giảng viên đánh giá</w:t>
        </w:r>
        <w:r>
          <w:rPr>
            <w:noProof/>
            <w:webHidden/>
          </w:rPr>
          <w:tab/>
        </w:r>
        <w:r>
          <w:rPr>
            <w:noProof/>
            <w:webHidden/>
          </w:rPr>
          <w:fldChar w:fldCharType="begin"/>
        </w:r>
        <w:r>
          <w:rPr>
            <w:noProof/>
            <w:webHidden/>
          </w:rPr>
          <w:instrText xml:space="preserve"> PAGEREF _Toc181602873 \h </w:instrText>
        </w:r>
        <w:r>
          <w:rPr>
            <w:noProof/>
            <w:webHidden/>
          </w:rPr>
        </w:r>
        <w:r>
          <w:rPr>
            <w:noProof/>
            <w:webHidden/>
          </w:rPr>
          <w:fldChar w:fldCharType="separate"/>
        </w:r>
        <w:r>
          <w:rPr>
            <w:noProof/>
            <w:webHidden/>
          </w:rPr>
          <w:t>86</w:t>
        </w:r>
        <w:r>
          <w:rPr>
            <w:noProof/>
            <w:webHidden/>
          </w:rPr>
          <w:fldChar w:fldCharType="end"/>
        </w:r>
      </w:hyperlink>
    </w:p>
    <w:p w14:paraId="6A8C3B32" w14:textId="21D2998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4" w:history="1">
        <w:r w:rsidRPr="00BE52E3">
          <w:rPr>
            <w:rStyle w:val="Hyperlink"/>
            <w:noProof/>
          </w:rPr>
          <w:t>Hình 4.57. Hiển thị kết quả đánh giá đơn</w:t>
        </w:r>
        <w:r>
          <w:rPr>
            <w:noProof/>
            <w:webHidden/>
          </w:rPr>
          <w:tab/>
        </w:r>
        <w:r>
          <w:rPr>
            <w:noProof/>
            <w:webHidden/>
          </w:rPr>
          <w:fldChar w:fldCharType="begin"/>
        </w:r>
        <w:r>
          <w:rPr>
            <w:noProof/>
            <w:webHidden/>
          </w:rPr>
          <w:instrText xml:space="preserve"> PAGEREF _Toc181602874 \h </w:instrText>
        </w:r>
        <w:r>
          <w:rPr>
            <w:noProof/>
            <w:webHidden/>
          </w:rPr>
        </w:r>
        <w:r>
          <w:rPr>
            <w:noProof/>
            <w:webHidden/>
          </w:rPr>
          <w:fldChar w:fldCharType="separate"/>
        </w:r>
        <w:r>
          <w:rPr>
            <w:noProof/>
            <w:webHidden/>
          </w:rPr>
          <w:t>87</w:t>
        </w:r>
        <w:r>
          <w:rPr>
            <w:noProof/>
            <w:webHidden/>
          </w:rPr>
          <w:fldChar w:fldCharType="end"/>
        </w:r>
      </w:hyperlink>
    </w:p>
    <w:p w14:paraId="20C7DCA9" w14:textId="147AA91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5" w:history="1">
        <w:r w:rsidRPr="00BE52E3">
          <w:rPr>
            <w:rStyle w:val="Hyperlink"/>
            <w:noProof/>
          </w:rPr>
          <w:t>Hình 4.58. In PDF điểm sinh viên</w:t>
        </w:r>
        <w:r>
          <w:rPr>
            <w:noProof/>
            <w:webHidden/>
          </w:rPr>
          <w:tab/>
        </w:r>
        <w:r>
          <w:rPr>
            <w:noProof/>
            <w:webHidden/>
          </w:rPr>
          <w:fldChar w:fldCharType="begin"/>
        </w:r>
        <w:r>
          <w:rPr>
            <w:noProof/>
            <w:webHidden/>
          </w:rPr>
          <w:instrText xml:space="preserve"> PAGEREF _Toc181602875 \h </w:instrText>
        </w:r>
        <w:r>
          <w:rPr>
            <w:noProof/>
            <w:webHidden/>
          </w:rPr>
        </w:r>
        <w:r>
          <w:rPr>
            <w:noProof/>
            <w:webHidden/>
          </w:rPr>
          <w:fldChar w:fldCharType="separate"/>
        </w:r>
        <w:r>
          <w:rPr>
            <w:noProof/>
            <w:webHidden/>
          </w:rPr>
          <w:t>88</w:t>
        </w:r>
        <w:r>
          <w:rPr>
            <w:noProof/>
            <w:webHidden/>
          </w:rPr>
          <w:fldChar w:fldCharType="end"/>
        </w:r>
      </w:hyperlink>
    </w:p>
    <w:p w14:paraId="2E68FDA9" w14:textId="1846509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6" w:history="1">
        <w:r w:rsidRPr="00BE52E3">
          <w:rPr>
            <w:rStyle w:val="Hyperlink"/>
            <w:noProof/>
          </w:rPr>
          <w:t>Hình 4.59. Chức năng chấm theo nhóm</w:t>
        </w:r>
        <w:r>
          <w:rPr>
            <w:noProof/>
            <w:webHidden/>
          </w:rPr>
          <w:tab/>
        </w:r>
        <w:r>
          <w:rPr>
            <w:noProof/>
            <w:webHidden/>
          </w:rPr>
          <w:fldChar w:fldCharType="begin"/>
        </w:r>
        <w:r>
          <w:rPr>
            <w:noProof/>
            <w:webHidden/>
          </w:rPr>
          <w:instrText xml:space="preserve"> PAGEREF _Toc181602876 \h </w:instrText>
        </w:r>
        <w:r>
          <w:rPr>
            <w:noProof/>
            <w:webHidden/>
          </w:rPr>
        </w:r>
        <w:r>
          <w:rPr>
            <w:noProof/>
            <w:webHidden/>
          </w:rPr>
          <w:fldChar w:fldCharType="separate"/>
        </w:r>
        <w:r>
          <w:rPr>
            <w:noProof/>
            <w:webHidden/>
          </w:rPr>
          <w:t>89</w:t>
        </w:r>
        <w:r>
          <w:rPr>
            <w:noProof/>
            <w:webHidden/>
          </w:rPr>
          <w:fldChar w:fldCharType="end"/>
        </w:r>
      </w:hyperlink>
    </w:p>
    <w:p w14:paraId="0CD81410" w14:textId="3C05760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7" w:history="1">
        <w:r w:rsidRPr="00BE52E3">
          <w:rPr>
            <w:rStyle w:val="Hyperlink"/>
            <w:noProof/>
          </w:rPr>
          <w:t>Hình 4.60. Trang đánh giá theo nhóm</w:t>
        </w:r>
        <w:r>
          <w:rPr>
            <w:noProof/>
            <w:webHidden/>
          </w:rPr>
          <w:tab/>
        </w:r>
        <w:r>
          <w:rPr>
            <w:noProof/>
            <w:webHidden/>
          </w:rPr>
          <w:fldChar w:fldCharType="begin"/>
        </w:r>
        <w:r>
          <w:rPr>
            <w:noProof/>
            <w:webHidden/>
          </w:rPr>
          <w:instrText xml:space="preserve"> PAGEREF _Toc181602877 \h </w:instrText>
        </w:r>
        <w:r>
          <w:rPr>
            <w:noProof/>
            <w:webHidden/>
          </w:rPr>
        </w:r>
        <w:r>
          <w:rPr>
            <w:noProof/>
            <w:webHidden/>
          </w:rPr>
          <w:fldChar w:fldCharType="separate"/>
        </w:r>
        <w:r>
          <w:rPr>
            <w:noProof/>
            <w:webHidden/>
          </w:rPr>
          <w:t>89</w:t>
        </w:r>
        <w:r>
          <w:rPr>
            <w:noProof/>
            <w:webHidden/>
          </w:rPr>
          <w:fldChar w:fldCharType="end"/>
        </w:r>
      </w:hyperlink>
    </w:p>
    <w:p w14:paraId="58867138" w14:textId="4C9E323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8" w:history="1">
        <w:r w:rsidRPr="00BE52E3">
          <w:rPr>
            <w:rStyle w:val="Hyperlink"/>
            <w:noProof/>
          </w:rPr>
          <w:t>Hình 4.61. Các tiêu chí đã được giảng viên đánh giá cho nhóm</w:t>
        </w:r>
        <w:r>
          <w:rPr>
            <w:noProof/>
            <w:webHidden/>
          </w:rPr>
          <w:tab/>
        </w:r>
        <w:r>
          <w:rPr>
            <w:noProof/>
            <w:webHidden/>
          </w:rPr>
          <w:fldChar w:fldCharType="begin"/>
        </w:r>
        <w:r>
          <w:rPr>
            <w:noProof/>
            <w:webHidden/>
          </w:rPr>
          <w:instrText xml:space="preserve"> PAGEREF _Toc181602878 \h </w:instrText>
        </w:r>
        <w:r>
          <w:rPr>
            <w:noProof/>
            <w:webHidden/>
          </w:rPr>
        </w:r>
        <w:r>
          <w:rPr>
            <w:noProof/>
            <w:webHidden/>
          </w:rPr>
          <w:fldChar w:fldCharType="separate"/>
        </w:r>
        <w:r>
          <w:rPr>
            <w:noProof/>
            <w:webHidden/>
          </w:rPr>
          <w:t>90</w:t>
        </w:r>
        <w:r>
          <w:rPr>
            <w:noProof/>
            <w:webHidden/>
          </w:rPr>
          <w:fldChar w:fldCharType="end"/>
        </w:r>
      </w:hyperlink>
    </w:p>
    <w:p w14:paraId="38B24F28" w14:textId="2402047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9" w:history="1">
        <w:r w:rsidRPr="00BE52E3">
          <w:rPr>
            <w:rStyle w:val="Hyperlink"/>
            <w:noProof/>
          </w:rPr>
          <w:t>Hình 4.62. In PDF cho nhóm sinh viên (2/2)</w:t>
        </w:r>
        <w:r>
          <w:rPr>
            <w:noProof/>
            <w:webHidden/>
          </w:rPr>
          <w:tab/>
        </w:r>
        <w:r>
          <w:rPr>
            <w:noProof/>
            <w:webHidden/>
          </w:rPr>
          <w:fldChar w:fldCharType="begin"/>
        </w:r>
        <w:r>
          <w:rPr>
            <w:noProof/>
            <w:webHidden/>
          </w:rPr>
          <w:instrText xml:space="preserve"> PAGEREF _Toc181602879 \h </w:instrText>
        </w:r>
        <w:r>
          <w:rPr>
            <w:noProof/>
            <w:webHidden/>
          </w:rPr>
        </w:r>
        <w:r>
          <w:rPr>
            <w:noProof/>
            <w:webHidden/>
          </w:rPr>
          <w:fldChar w:fldCharType="separate"/>
        </w:r>
        <w:r>
          <w:rPr>
            <w:noProof/>
            <w:webHidden/>
          </w:rPr>
          <w:t>90</w:t>
        </w:r>
        <w:r>
          <w:rPr>
            <w:noProof/>
            <w:webHidden/>
          </w:rPr>
          <w:fldChar w:fldCharType="end"/>
        </w:r>
      </w:hyperlink>
    </w:p>
    <w:p w14:paraId="2B9374E5" w14:textId="4EBDC90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0" w:history="1">
        <w:r w:rsidRPr="00BE52E3">
          <w:rPr>
            <w:rStyle w:val="Hyperlink"/>
            <w:noProof/>
          </w:rPr>
          <w:t>Hình 4.63. In PDF cho nhóm sinh viên (2/2)</w:t>
        </w:r>
        <w:r>
          <w:rPr>
            <w:noProof/>
            <w:webHidden/>
          </w:rPr>
          <w:tab/>
        </w:r>
        <w:r>
          <w:rPr>
            <w:noProof/>
            <w:webHidden/>
          </w:rPr>
          <w:fldChar w:fldCharType="begin"/>
        </w:r>
        <w:r>
          <w:rPr>
            <w:noProof/>
            <w:webHidden/>
          </w:rPr>
          <w:instrText xml:space="preserve"> PAGEREF _Toc181602880 \h </w:instrText>
        </w:r>
        <w:r>
          <w:rPr>
            <w:noProof/>
            <w:webHidden/>
          </w:rPr>
        </w:r>
        <w:r>
          <w:rPr>
            <w:noProof/>
            <w:webHidden/>
          </w:rPr>
          <w:fldChar w:fldCharType="separate"/>
        </w:r>
        <w:r>
          <w:rPr>
            <w:noProof/>
            <w:webHidden/>
          </w:rPr>
          <w:t>91</w:t>
        </w:r>
        <w:r>
          <w:rPr>
            <w:noProof/>
            <w:webHidden/>
          </w:rPr>
          <w:fldChar w:fldCharType="end"/>
        </w:r>
      </w:hyperlink>
    </w:p>
    <w:p w14:paraId="52F833FB" w14:textId="3CF617C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1" w:history="1">
        <w:r w:rsidRPr="00BE52E3">
          <w:rPr>
            <w:rStyle w:val="Hyperlink"/>
            <w:noProof/>
            <w:lang w:val="vi"/>
          </w:rPr>
          <w:t>Hình 4.64. Xem biểu đồ phân tích điểm số sinh viên</w:t>
        </w:r>
        <w:r>
          <w:rPr>
            <w:noProof/>
            <w:webHidden/>
          </w:rPr>
          <w:tab/>
        </w:r>
        <w:r>
          <w:rPr>
            <w:noProof/>
            <w:webHidden/>
          </w:rPr>
          <w:fldChar w:fldCharType="begin"/>
        </w:r>
        <w:r>
          <w:rPr>
            <w:noProof/>
            <w:webHidden/>
          </w:rPr>
          <w:instrText xml:space="preserve"> PAGEREF _Toc181602881 \h </w:instrText>
        </w:r>
        <w:r>
          <w:rPr>
            <w:noProof/>
            <w:webHidden/>
          </w:rPr>
        </w:r>
        <w:r>
          <w:rPr>
            <w:noProof/>
            <w:webHidden/>
          </w:rPr>
          <w:fldChar w:fldCharType="separate"/>
        </w:r>
        <w:r>
          <w:rPr>
            <w:noProof/>
            <w:webHidden/>
          </w:rPr>
          <w:t>92</w:t>
        </w:r>
        <w:r>
          <w:rPr>
            <w:noProof/>
            <w:webHidden/>
          </w:rPr>
          <w:fldChar w:fldCharType="end"/>
        </w:r>
      </w:hyperlink>
    </w:p>
    <w:p w14:paraId="16EF0644" w14:textId="27B11F7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2" w:history="1">
        <w:r w:rsidRPr="00BE52E3">
          <w:rPr>
            <w:rStyle w:val="Hyperlink"/>
            <w:noProof/>
          </w:rPr>
          <w:t>Hình 4.65</w:t>
        </w:r>
        <w:r w:rsidRPr="00BE52E3">
          <w:rPr>
            <w:rStyle w:val="Hyperlink"/>
            <w:noProof/>
            <w:lang w:val="vi-VN"/>
          </w:rPr>
          <w:t>. Giao diện chấm điểm đơn</w:t>
        </w:r>
        <w:r>
          <w:rPr>
            <w:noProof/>
            <w:webHidden/>
          </w:rPr>
          <w:tab/>
        </w:r>
        <w:r>
          <w:rPr>
            <w:noProof/>
            <w:webHidden/>
          </w:rPr>
          <w:fldChar w:fldCharType="begin"/>
        </w:r>
        <w:r>
          <w:rPr>
            <w:noProof/>
            <w:webHidden/>
          </w:rPr>
          <w:instrText xml:space="preserve"> PAGEREF _Toc181602882 \h </w:instrText>
        </w:r>
        <w:r>
          <w:rPr>
            <w:noProof/>
            <w:webHidden/>
          </w:rPr>
        </w:r>
        <w:r>
          <w:rPr>
            <w:noProof/>
            <w:webHidden/>
          </w:rPr>
          <w:fldChar w:fldCharType="separate"/>
        </w:r>
        <w:r>
          <w:rPr>
            <w:noProof/>
            <w:webHidden/>
          </w:rPr>
          <w:t>93</w:t>
        </w:r>
        <w:r>
          <w:rPr>
            <w:noProof/>
            <w:webHidden/>
          </w:rPr>
          <w:fldChar w:fldCharType="end"/>
        </w:r>
      </w:hyperlink>
    </w:p>
    <w:p w14:paraId="6AD02FA0" w14:textId="2EF45D2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3" w:history="1">
        <w:r w:rsidRPr="00BE52E3">
          <w:rPr>
            <w:rStyle w:val="Hyperlink"/>
            <w:noProof/>
          </w:rPr>
          <w:t>Hình 4.66</w:t>
        </w:r>
        <w:r w:rsidRPr="00BE52E3">
          <w:rPr>
            <w:rStyle w:val="Hyperlink"/>
            <w:noProof/>
            <w:lang w:val="vi-VN"/>
          </w:rPr>
          <w:t>. Giao diện chấm điểm nhóm</w:t>
        </w:r>
        <w:r>
          <w:rPr>
            <w:noProof/>
            <w:webHidden/>
          </w:rPr>
          <w:tab/>
        </w:r>
        <w:r>
          <w:rPr>
            <w:noProof/>
            <w:webHidden/>
          </w:rPr>
          <w:fldChar w:fldCharType="begin"/>
        </w:r>
        <w:r>
          <w:rPr>
            <w:noProof/>
            <w:webHidden/>
          </w:rPr>
          <w:instrText xml:space="preserve"> PAGEREF _Toc181602883 \h </w:instrText>
        </w:r>
        <w:r>
          <w:rPr>
            <w:noProof/>
            <w:webHidden/>
          </w:rPr>
        </w:r>
        <w:r>
          <w:rPr>
            <w:noProof/>
            <w:webHidden/>
          </w:rPr>
          <w:fldChar w:fldCharType="separate"/>
        </w:r>
        <w:r>
          <w:rPr>
            <w:noProof/>
            <w:webHidden/>
          </w:rPr>
          <w:t>93</w:t>
        </w:r>
        <w:r>
          <w:rPr>
            <w:noProof/>
            <w:webHidden/>
          </w:rPr>
          <w:fldChar w:fldCharType="end"/>
        </w:r>
      </w:hyperlink>
    </w:p>
    <w:p w14:paraId="0559742B" w14:textId="4FBFED8F" w:rsidR="001C6067" w:rsidRDefault="00416F7F" w:rsidP="00DE07F3">
      <w:pPr>
        <w:rPr>
          <w:b/>
          <w:color w:val="000000" w:themeColor="text1"/>
        </w:rPr>
      </w:pPr>
      <w:r>
        <w:rPr>
          <w:b/>
          <w:color w:val="000000" w:themeColor="text1"/>
        </w:rPr>
        <w:lastRenderedPageBreak/>
        <w:fldChar w:fldCharType="end"/>
      </w:r>
    </w:p>
    <w:p w14:paraId="0E83E4AD" w14:textId="65BAD6A9" w:rsidR="00005099" w:rsidRPr="00005099" w:rsidRDefault="00BF1A5B" w:rsidP="00BF1A5B">
      <w:pPr>
        <w:ind w:left="720"/>
        <w:jc w:val="center"/>
        <w:rPr>
          <w:b/>
          <w:bCs/>
          <w:iCs/>
          <w:color w:val="000000" w:themeColor="text1"/>
        </w:rPr>
      </w:pPr>
      <w:r>
        <w:rPr>
          <w:b/>
          <w:bCs/>
          <w:iCs/>
          <w:color w:val="000000" w:themeColor="text1"/>
        </w:rPr>
        <w:t>MỤC LỤC BẢNG</w:t>
      </w:r>
    </w:p>
    <w:p w14:paraId="7042E7C1" w14:textId="30B84344" w:rsidR="00125469" w:rsidRDefault="00F46B31">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"Bảng 3." </w:instrText>
      </w:r>
      <w:r>
        <w:fldChar w:fldCharType="separate"/>
      </w:r>
      <w:hyperlink w:anchor="_Toc181602884" w:history="1">
        <w:r w:rsidR="00125469" w:rsidRPr="00953B38">
          <w:rPr>
            <w:rStyle w:val="Hyperlink"/>
            <w:noProof/>
          </w:rPr>
          <w:t>Bảng 3.1. Mô tả Actor</w:t>
        </w:r>
        <w:r w:rsidR="00125469">
          <w:rPr>
            <w:noProof/>
            <w:webHidden/>
          </w:rPr>
          <w:tab/>
        </w:r>
        <w:r w:rsidR="00125469">
          <w:rPr>
            <w:noProof/>
            <w:webHidden/>
          </w:rPr>
          <w:fldChar w:fldCharType="begin"/>
        </w:r>
        <w:r w:rsidR="00125469">
          <w:rPr>
            <w:noProof/>
            <w:webHidden/>
          </w:rPr>
          <w:instrText xml:space="preserve"> PAGEREF _Toc181602884 \h </w:instrText>
        </w:r>
        <w:r w:rsidR="00125469">
          <w:rPr>
            <w:noProof/>
            <w:webHidden/>
          </w:rPr>
        </w:r>
        <w:r w:rsidR="00125469">
          <w:rPr>
            <w:noProof/>
            <w:webHidden/>
          </w:rPr>
          <w:fldChar w:fldCharType="separate"/>
        </w:r>
        <w:r w:rsidR="00125469">
          <w:rPr>
            <w:noProof/>
            <w:webHidden/>
          </w:rPr>
          <w:t>19</w:t>
        </w:r>
        <w:r w:rsidR="00125469">
          <w:rPr>
            <w:noProof/>
            <w:webHidden/>
          </w:rPr>
          <w:fldChar w:fldCharType="end"/>
        </w:r>
      </w:hyperlink>
    </w:p>
    <w:p w14:paraId="51C1DA03" w14:textId="6571AF7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5" w:history="1">
        <w:r w:rsidRPr="00953B38">
          <w:rPr>
            <w:rStyle w:val="Hyperlink"/>
            <w:noProof/>
          </w:rPr>
          <w:t>Bảng 3.2. Mô tả use case</w:t>
        </w:r>
        <w:r>
          <w:rPr>
            <w:noProof/>
            <w:webHidden/>
          </w:rPr>
          <w:tab/>
        </w:r>
        <w:r>
          <w:rPr>
            <w:noProof/>
            <w:webHidden/>
          </w:rPr>
          <w:fldChar w:fldCharType="begin"/>
        </w:r>
        <w:r>
          <w:rPr>
            <w:noProof/>
            <w:webHidden/>
          </w:rPr>
          <w:instrText xml:space="preserve"> PAGEREF _Toc181602885 \h </w:instrText>
        </w:r>
        <w:r>
          <w:rPr>
            <w:noProof/>
            <w:webHidden/>
          </w:rPr>
        </w:r>
        <w:r>
          <w:rPr>
            <w:noProof/>
            <w:webHidden/>
          </w:rPr>
          <w:fldChar w:fldCharType="separate"/>
        </w:r>
        <w:r>
          <w:rPr>
            <w:noProof/>
            <w:webHidden/>
          </w:rPr>
          <w:t>19</w:t>
        </w:r>
        <w:r>
          <w:rPr>
            <w:noProof/>
            <w:webHidden/>
          </w:rPr>
          <w:fldChar w:fldCharType="end"/>
        </w:r>
      </w:hyperlink>
    </w:p>
    <w:p w14:paraId="14D58B85" w14:textId="2C0C1D0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6" w:history="1">
        <w:r w:rsidRPr="00953B38">
          <w:rPr>
            <w:rStyle w:val="Hyperlink"/>
            <w:noProof/>
          </w:rPr>
          <w:t>Bảng 3.3. Mô tả bảng chương trình đạo tạo</w:t>
        </w:r>
        <w:r>
          <w:rPr>
            <w:noProof/>
            <w:webHidden/>
          </w:rPr>
          <w:tab/>
        </w:r>
        <w:r>
          <w:rPr>
            <w:noProof/>
            <w:webHidden/>
          </w:rPr>
          <w:fldChar w:fldCharType="begin"/>
        </w:r>
        <w:r>
          <w:rPr>
            <w:noProof/>
            <w:webHidden/>
          </w:rPr>
          <w:instrText xml:space="preserve"> PAGEREF _Toc181602886 \h </w:instrText>
        </w:r>
        <w:r>
          <w:rPr>
            <w:noProof/>
            <w:webHidden/>
          </w:rPr>
        </w:r>
        <w:r>
          <w:rPr>
            <w:noProof/>
            <w:webHidden/>
          </w:rPr>
          <w:fldChar w:fldCharType="separate"/>
        </w:r>
        <w:r>
          <w:rPr>
            <w:noProof/>
            <w:webHidden/>
          </w:rPr>
          <w:t>22</w:t>
        </w:r>
        <w:r>
          <w:rPr>
            <w:noProof/>
            <w:webHidden/>
          </w:rPr>
          <w:fldChar w:fldCharType="end"/>
        </w:r>
      </w:hyperlink>
    </w:p>
    <w:p w14:paraId="5F562C68" w14:textId="1361747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7" w:history="1">
        <w:r w:rsidRPr="00953B38">
          <w:rPr>
            <w:rStyle w:val="Hyperlink"/>
            <w:noProof/>
          </w:rPr>
          <w:t>Bảng 3.4. Mô tả bảng PO</w:t>
        </w:r>
        <w:r>
          <w:rPr>
            <w:noProof/>
            <w:webHidden/>
          </w:rPr>
          <w:tab/>
        </w:r>
        <w:r>
          <w:rPr>
            <w:noProof/>
            <w:webHidden/>
          </w:rPr>
          <w:fldChar w:fldCharType="begin"/>
        </w:r>
        <w:r>
          <w:rPr>
            <w:noProof/>
            <w:webHidden/>
          </w:rPr>
          <w:instrText xml:space="preserve"> PAGEREF _Toc181602887 \h </w:instrText>
        </w:r>
        <w:r>
          <w:rPr>
            <w:noProof/>
            <w:webHidden/>
          </w:rPr>
        </w:r>
        <w:r>
          <w:rPr>
            <w:noProof/>
            <w:webHidden/>
          </w:rPr>
          <w:fldChar w:fldCharType="separate"/>
        </w:r>
        <w:r>
          <w:rPr>
            <w:noProof/>
            <w:webHidden/>
          </w:rPr>
          <w:t>23</w:t>
        </w:r>
        <w:r>
          <w:rPr>
            <w:noProof/>
            <w:webHidden/>
          </w:rPr>
          <w:fldChar w:fldCharType="end"/>
        </w:r>
      </w:hyperlink>
    </w:p>
    <w:p w14:paraId="07F26960" w14:textId="4DAD4B4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8" w:history="1">
        <w:r w:rsidRPr="00953B38">
          <w:rPr>
            <w:rStyle w:val="Hyperlink"/>
            <w:noProof/>
          </w:rPr>
          <w:t>Bảng 3.5. Mô tả bảng PLO</w:t>
        </w:r>
        <w:r>
          <w:rPr>
            <w:noProof/>
            <w:webHidden/>
          </w:rPr>
          <w:tab/>
        </w:r>
        <w:r>
          <w:rPr>
            <w:noProof/>
            <w:webHidden/>
          </w:rPr>
          <w:fldChar w:fldCharType="begin"/>
        </w:r>
        <w:r>
          <w:rPr>
            <w:noProof/>
            <w:webHidden/>
          </w:rPr>
          <w:instrText xml:space="preserve"> PAGEREF _Toc181602888 \h </w:instrText>
        </w:r>
        <w:r>
          <w:rPr>
            <w:noProof/>
            <w:webHidden/>
          </w:rPr>
        </w:r>
        <w:r>
          <w:rPr>
            <w:noProof/>
            <w:webHidden/>
          </w:rPr>
          <w:fldChar w:fldCharType="separate"/>
        </w:r>
        <w:r>
          <w:rPr>
            <w:noProof/>
            <w:webHidden/>
          </w:rPr>
          <w:t>23</w:t>
        </w:r>
        <w:r>
          <w:rPr>
            <w:noProof/>
            <w:webHidden/>
          </w:rPr>
          <w:fldChar w:fldCharType="end"/>
        </w:r>
      </w:hyperlink>
    </w:p>
    <w:p w14:paraId="79C1484F" w14:textId="7C85C51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9" w:history="1">
        <w:r w:rsidRPr="00953B38">
          <w:rPr>
            <w:rStyle w:val="Hyperlink"/>
            <w:noProof/>
          </w:rPr>
          <w:t>Bảng 3.6. Mô tả bảng ánh xạ PLO với PO</w:t>
        </w:r>
        <w:r>
          <w:rPr>
            <w:noProof/>
            <w:webHidden/>
          </w:rPr>
          <w:tab/>
        </w:r>
        <w:r>
          <w:rPr>
            <w:noProof/>
            <w:webHidden/>
          </w:rPr>
          <w:fldChar w:fldCharType="begin"/>
        </w:r>
        <w:r>
          <w:rPr>
            <w:noProof/>
            <w:webHidden/>
          </w:rPr>
          <w:instrText xml:space="preserve"> PAGEREF _Toc181602889 \h </w:instrText>
        </w:r>
        <w:r>
          <w:rPr>
            <w:noProof/>
            <w:webHidden/>
          </w:rPr>
        </w:r>
        <w:r>
          <w:rPr>
            <w:noProof/>
            <w:webHidden/>
          </w:rPr>
          <w:fldChar w:fldCharType="separate"/>
        </w:r>
        <w:r>
          <w:rPr>
            <w:noProof/>
            <w:webHidden/>
          </w:rPr>
          <w:t>24</w:t>
        </w:r>
        <w:r>
          <w:rPr>
            <w:noProof/>
            <w:webHidden/>
          </w:rPr>
          <w:fldChar w:fldCharType="end"/>
        </w:r>
      </w:hyperlink>
    </w:p>
    <w:p w14:paraId="070006FF" w14:textId="70A8ADB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0" w:history="1">
        <w:r w:rsidRPr="00953B38">
          <w:rPr>
            <w:rStyle w:val="Hyperlink"/>
            <w:noProof/>
          </w:rPr>
          <w:t>Bảng 3.7. Mô tả bảng môn học</w:t>
        </w:r>
        <w:r>
          <w:rPr>
            <w:noProof/>
            <w:webHidden/>
          </w:rPr>
          <w:tab/>
        </w:r>
        <w:r>
          <w:rPr>
            <w:noProof/>
            <w:webHidden/>
          </w:rPr>
          <w:fldChar w:fldCharType="begin"/>
        </w:r>
        <w:r>
          <w:rPr>
            <w:noProof/>
            <w:webHidden/>
          </w:rPr>
          <w:instrText xml:space="preserve"> PAGEREF _Toc181602890 \h </w:instrText>
        </w:r>
        <w:r>
          <w:rPr>
            <w:noProof/>
            <w:webHidden/>
          </w:rPr>
        </w:r>
        <w:r>
          <w:rPr>
            <w:noProof/>
            <w:webHidden/>
          </w:rPr>
          <w:fldChar w:fldCharType="separate"/>
        </w:r>
        <w:r>
          <w:rPr>
            <w:noProof/>
            <w:webHidden/>
          </w:rPr>
          <w:t>24</w:t>
        </w:r>
        <w:r>
          <w:rPr>
            <w:noProof/>
            <w:webHidden/>
          </w:rPr>
          <w:fldChar w:fldCharType="end"/>
        </w:r>
      </w:hyperlink>
    </w:p>
    <w:p w14:paraId="271927B3" w14:textId="25535DE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1" w:history="1">
        <w:r w:rsidRPr="00953B38">
          <w:rPr>
            <w:rStyle w:val="Hyperlink"/>
            <w:noProof/>
          </w:rPr>
          <w:t>Bảng 3.8. Mô tả bảng CLO</w:t>
        </w:r>
        <w:r>
          <w:rPr>
            <w:noProof/>
            <w:webHidden/>
          </w:rPr>
          <w:tab/>
        </w:r>
        <w:r>
          <w:rPr>
            <w:noProof/>
            <w:webHidden/>
          </w:rPr>
          <w:fldChar w:fldCharType="begin"/>
        </w:r>
        <w:r>
          <w:rPr>
            <w:noProof/>
            <w:webHidden/>
          </w:rPr>
          <w:instrText xml:space="preserve"> PAGEREF _Toc181602891 \h </w:instrText>
        </w:r>
        <w:r>
          <w:rPr>
            <w:noProof/>
            <w:webHidden/>
          </w:rPr>
        </w:r>
        <w:r>
          <w:rPr>
            <w:noProof/>
            <w:webHidden/>
          </w:rPr>
          <w:fldChar w:fldCharType="separate"/>
        </w:r>
        <w:r>
          <w:rPr>
            <w:noProof/>
            <w:webHidden/>
          </w:rPr>
          <w:t>25</w:t>
        </w:r>
        <w:r>
          <w:rPr>
            <w:noProof/>
            <w:webHidden/>
          </w:rPr>
          <w:fldChar w:fldCharType="end"/>
        </w:r>
      </w:hyperlink>
    </w:p>
    <w:p w14:paraId="0B14C750" w14:textId="683FE13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2" w:history="1">
        <w:r w:rsidRPr="00953B38">
          <w:rPr>
            <w:rStyle w:val="Hyperlink"/>
            <w:noProof/>
          </w:rPr>
          <w:t>Bảng 3.9. Mô tả bảng chương của môn học</w:t>
        </w:r>
        <w:r>
          <w:rPr>
            <w:noProof/>
            <w:webHidden/>
          </w:rPr>
          <w:tab/>
        </w:r>
        <w:r>
          <w:rPr>
            <w:noProof/>
            <w:webHidden/>
          </w:rPr>
          <w:fldChar w:fldCharType="begin"/>
        </w:r>
        <w:r>
          <w:rPr>
            <w:noProof/>
            <w:webHidden/>
          </w:rPr>
          <w:instrText xml:space="preserve"> PAGEREF _Toc181602892 \h </w:instrText>
        </w:r>
        <w:r>
          <w:rPr>
            <w:noProof/>
            <w:webHidden/>
          </w:rPr>
        </w:r>
        <w:r>
          <w:rPr>
            <w:noProof/>
            <w:webHidden/>
          </w:rPr>
          <w:fldChar w:fldCharType="separate"/>
        </w:r>
        <w:r>
          <w:rPr>
            <w:noProof/>
            <w:webHidden/>
          </w:rPr>
          <w:t>26</w:t>
        </w:r>
        <w:r>
          <w:rPr>
            <w:noProof/>
            <w:webHidden/>
          </w:rPr>
          <w:fldChar w:fldCharType="end"/>
        </w:r>
      </w:hyperlink>
    </w:p>
    <w:p w14:paraId="372EEDE7" w14:textId="7E2A75D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3" w:history="1">
        <w:r w:rsidRPr="00953B38">
          <w:rPr>
            <w:rStyle w:val="Hyperlink"/>
            <w:noProof/>
          </w:rPr>
          <w:t>Bảng 3.10. Mô tả bảng ánh xạ CLO với chương</w:t>
        </w:r>
        <w:r>
          <w:rPr>
            <w:noProof/>
            <w:webHidden/>
          </w:rPr>
          <w:tab/>
        </w:r>
        <w:r>
          <w:rPr>
            <w:noProof/>
            <w:webHidden/>
          </w:rPr>
          <w:fldChar w:fldCharType="begin"/>
        </w:r>
        <w:r>
          <w:rPr>
            <w:noProof/>
            <w:webHidden/>
          </w:rPr>
          <w:instrText xml:space="preserve"> PAGEREF _Toc181602893 \h </w:instrText>
        </w:r>
        <w:r>
          <w:rPr>
            <w:noProof/>
            <w:webHidden/>
          </w:rPr>
        </w:r>
        <w:r>
          <w:rPr>
            <w:noProof/>
            <w:webHidden/>
          </w:rPr>
          <w:fldChar w:fldCharType="separate"/>
        </w:r>
        <w:r>
          <w:rPr>
            <w:noProof/>
            <w:webHidden/>
          </w:rPr>
          <w:t>26</w:t>
        </w:r>
        <w:r>
          <w:rPr>
            <w:noProof/>
            <w:webHidden/>
          </w:rPr>
          <w:fldChar w:fldCharType="end"/>
        </w:r>
      </w:hyperlink>
    </w:p>
    <w:p w14:paraId="1E698658" w14:textId="33CE1F0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4" w:history="1">
        <w:r w:rsidRPr="00953B38">
          <w:rPr>
            <w:rStyle w:val="Hyperlink"/>
            <w:noProof/>
          </w:rPr>
          <w:t>Bảng 3.11. Mô tả bảng ánh xạ CLO với PLO</w:t>
        </w:r>
        <w:r>
          <w:rPr>
            <w:noProof/>
            <w:webHidden/>
          </w:rPr>
          <w:tab/>
        </w:r>
        <w:r>
          <w:rPr>
            <w:noProof/>
            <w:webHidden/>
          </w:rPr>
          <w:fldChar w:fldCharType="begin"/>
        </w:r>
        <w:r>
          <w:rPr>
            <w:noProof/>
            <w:webHidden/>
          </w:rPr>
          <w:instrText xml:space="preserve"> PAGEREF _Toc181602894 \h </w:instrText>
        </w:r>
        <w:r>
          <w:rPr>
            <w:noProof/>
            <w:webHidden/>
          </w:rPr>
        </w:r>
        <w:r>
          <w:rPr>
            <w:noProof/>
            <w:webHidden/>
          </w:rPr>
          <w:fldChar w:fldCharType="separate"/>
        </w:r>
        <w:r>
          <w:rPr>
            <w:noProof/>
            <w:webHidden/>
          </w:rPr>
          <w:t>26</w:t>
        </w:r>
        <w:r>
          <w:rPr>
            <w:noProof/>
            <w:webHidden/>
          </w:rPr>
          <w:fldChar w:fldCharType="end"/>
        </w:r>
      </w:hyperlink>
    </w:p>
    <w:p w14:paraId="5153A620" w14:textId="4A5D18D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5" w:history="1">
        <w:r w:rsidRPr="00953B38">
          <w:rPr>
            <w:rStyle w:val="Hyperlink"/>
            <w:noProof/>
          </w:rPr>
          <w:t>Bảng 3.12. Mô tả bảng tiêu chí đánh giá rubric</w:t>
        </w:r>
        <w:r>
          <w:rPr>
            <w:noProof/>
            <w:webHidden/>
          </w:rPr>
          <w:tab/>
        </w:r>
        <w:r>
          <w:rPr>
            <w:noProof/>
            <w:webHidden/>
          </w:rPr>
          <w:fldChar w:fldCharType="begin"/>
        </w:r>
        <w:r>
          <w:rPr>
            <w:noProof/>
            <w:webHidden/>
          </w:rPr>
          <w:instrText xml:space="preserve"> PAGEREF _Toc181602895 \h </w:instrText>
        </w:r>
        <w:r>
          <w:rPr>
            <w:noProof/>
            <w:webHidden/>
          </w:rPr>
        </w:r>
        <w:r>
          <w:rPr>
            <w:noProof/>
            <w:webHidden/>
          </w:rPr>
          <w:fldChar w:fldCharType="separate"/>
        </w:r>
        <w:r>
          <w:rPr>
            <w:noProof/>
            <w:webHidden/>
          </w:rPr>
          <w:t>27</w:t>
        </w:r>
        <w:r>
          <w:rPr>
            <w:noProof/>
            <w:webHidden/>
          </w:rPr>
          <w:fldChar w:fldCharType="end"/>
        </w:r>
      </w:hyperlink>
    </w:p>
    <w:p w14:paraId="1118F065" w14:textId="49C385B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6" w:history="1">
        <w:r w:rsidRPr="00953B38">
          <w:rPr>
            <w:rStyle w:val="Hyperlink"/>
            <w:noProof/>
          </w:rPr>
          <w:t>Bảng 3.13. Mô tả bảng tiêu chí đánh giá</w:t>
        </w:r>
        <w:r>
          <w:rPr>
            <w:noProof/>
            <w:webHidden/>
          </w:rPr>
          <w:tab/>
        </w:r>
        <w:r>
          <w:rPr>
            <w:noProof/>
            <w:webHidden/>
          </w:rPr>
          <w:fldChar w:fldCharType="begin"/>
        </w:r>
        <w:r>
          <w:rPr>
            <w:noProof/>
            <w:webHidden/>
          </w:rPr>
          <w:instrText xml:space="preserve"> PAGEREF _Toc181602896 \h </w:instrText>
        </w:r>
        <w:r>
          <w:rPr>
            <w:noProof/>
            <w:webHidden/>
          </w:rPr>
        </w:r>
        <w:r>
          <w:rPr>
            <w:noProof/>
            <w:webHidden/>
          </w:rPr>
          <w:fldChar w:fldCharType="separate"/>
        </w:r>
        <w:r>
          <w:rPr>
            <w:noProof/>
            <w:webHidden/>
          </w:rPr>
          <w:t>27</w:t>
        </w:r>
        <w:r>
          <w:rPr>
            <w:noProof/>
            <w:webHidden/>
          </w:rPr>
          <w:fldChar w:fldCharType="end"/>
        </w:r>
      </w:hyperlink>
    </w:p>
    <w:p w14:paraId="04CB1335" w14:textId="13214FD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7" w:history="1">
        <w:r w:rsidRPr="00953B38">
          <w:rPr>
            <w:rStyle w:val="Hyperlink"/>
            <w:noProof/>
          </w:rPr>
          <w:t>Bảng 3.14. Mô tả bảng đánh giá meta</w:t>
        </w:r>
        <w:r>
          <w:rPr>
            <w:noProof/>
            <w:webHidden/>
          </w:rPr>
          <w:tab/>
        </w:r>
        <w:r>
          <w:rPr>
            <w:noProof/>
            <w:webHidden/>
          </w:rPr>
          <w:fldChar w:fldCharType="begin"/>
        </w:r>
        <w:r>
          <w:rPr>
            <w:noProof/>
            <w:webHidden/>
          </w:rPr>
          <w:instrText xml:space="preserve"> PAGEREF _Toc181602897 \h </w:instrText>
        </w:r>
        <w:r>
          <w:rPr>
            <w:noProof/>
            <w:webHidden/>
          </w:rPr>
        </w:r>
        <w:r>
          <w:rPr>
            <w:noProof/>
            <w:webHidden/>
          </w:rPr>
          <w:fldChar w:fldCharType="separate"/>
        </w:r>
        <w:r>
          <w:rPr>
            <w:noProof/>
            <w:webHidden/>
          </w:rPr>
          <w:t>28</w:t>
        </w:r>
        <w:r>
          <w:rPr>
            <w:noProof/>
            <w:webHidden/>
          </w:rPr>
          <w:fldChar w:fldCharType="end"/>
        </w:r>
      </w:hyperlink>
    </w:p>
    <w:p w14:paraId="7DAC9AC9" w14:textId="327CCB3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8" w:history="1">
        <w:r w:rsidRPr="00953B38">
          <w:rPr>
            <w:rStyle w:val="Hyperlink"/>
            <w:noProof/>
          </w:rPr>
          <w:t>Bảng 3.15. Mô tả bảng lần đánh giá</w:t>
        </w:r>
        <w:r>
          <w:rPr>
            <w:noProof/>
            <w:webHidden/>
          </w:rPr>
          <w:tab/>
        </w:r>
        <w:r>
          <w:rPr>
            <w:noProof/>
            <w:webHidden/>
          </w:rPr>
          <w:fldChar w:fldCharType="begin"/>
        </w:r>
        <w:r>
          <w:rPr>
            <w:noProof/>
            <w:webHidden/>
          </w:rPr>
          <w:instrText xml:space="preserve"> PAGEREF _Toc181602898 \h </w:instrText>
        </w:r>
        <w:r>
          <w:rPr>
            <w:noProof/>
            <w:webHidden/>
          </w:rPr>
        </w:r>
        <w:r>
          <w:rPr>
            <w:noProof/>
            <w:webHidden/>
          </w:rPr>
          <w:fldChar w:fldCharType="separate"/>
        </w:r>
        <w:r>
          <w:rPr>
            <w:noProof/>
            <w:webHidden/>
          </w:rPr>
          <w:t>29</w:t>
        </w:r>
        <w:r>
          <w:rPr>
            <w:noProof/>
            <w:webHidden/>
          </w:rPr>
          <w:fldChar w:fldCharType="end"/>
        </w:r>
      </w:hyperlink>
    </w:p>
    <w:p w14:paraId="61BB1C9C" w14:textId="486C87D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9" w:history="1">
        <w:r w:rsidRPr="00953B38">
          <w:rPr>
            <w:rStyle w:val="Hyperlink"/>
            <w:noProof/>
          </w:rPr>
          <w:t>Bảng 3.16. Mô tả bảng thành phần của lần đánh giá</w:t>
        </w:r>
        <w:r>
          <w:rPr>
            <w:noProof/>
            <w:webHidden/>
          </w:rPr>
          <w:tab/>
        </w:r>
        <w:r>
          <w:rPr>
            <w:noProof/>
            <w:webHidden/>
          </w:rPr>
          <w:fldChar w:fldCharType="begin"/>
        </w:r>
        <w:r>
          <w:rPr>
            <w:noProof/>
            <w:webHidden/>
          </w:rPr>
          <w:instrText xml:space="preserve"> PAGEREF _Toc181602899 \h </w:instrText>
        </w:r>
        <w:r>
          <w:rPr>
            <w:noProof/>
            <w:webHidden/>
          </w:rPr>
        </w:r>
        <w:r>
          <w:rPr>
            <w:noProof/>
            <w:webHidden/>
          </w:rPr>
          <w:fldChar w:fldCharType="separate"/>
        </w:r>
        <w:r>
          <w:rPr>
            <w:noProof/>
            <w:webHidden/>
          </w:rPr>
          <w:t>29</w:t>
        </w:r>
        <w:r>
          <w:rPr>
            <w:noProof/>
            <w:webHidden/>
          </w:rPr>
          <w:fldChar w:fldCharType="end"/>
        </w:r>
      </w:hyperlink>
    </w:p>
    <w:p w14:paraId="624575CB" w14:textId="0E1262D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0" w:history="1">
        <w:r w:rsidRPr="00953B38">
          <w:rPr>
            <w:rStyle w:val="Hyperlink"/>
            <w:noProof/>
          </w:rPr>
          <w:t>Bảng 3.17. Mô tả bảng giảng viên</w:t>
        </w:r>
        <w:r>
          <w:rPr>
            <w:noProof/>
            <w:webHidden/>
          </w:rPr>
          <w:tab/>
        </w:r>
        <w:r>
          <w:rPr>
            <w:noProof/>
            <w:webHidden/>
          </w:rPr>
          <w:fldChar w:fldCharType="begin"/>
        </w:r>
        <w:r>
          <w:rPr>
            <w:noProof/>
            <w:webHidden/>
          </w:rPr>
          <w:instrText xml:space="preserve"> PAGEREF _Toc181602900 \h </w:instrText>
        </w:r>
        <w:r>
          <w:rPr>
            <w:noProof/>
            <w:webHidden/>
          </w:rPr>
        </w:r>
        <w:r>
          <w:rPr>
            <w:noProof/>
            <w:webHidden/>
          </w:rPr>
          <w:fldChar w:fldCharType="separate"/>
        </w:r>
        <w:r>
          <w:rPr>
            <w:noProof/>
            <w:webHidden/>
          </w:rPr>
          <w:t>30</w:t>
        </w:r>
        <w:r>
          <w:rPr>
            <w:noProof/>
            <w:webHidden/>
          </w:rPr>
          <w:fldChar w:fldCharType="end"/>
        </w:r>
      </w:hyperlink>
    </w:p>
    <w:p w14:paraId="1DC4E6E2" w14:textId="761AACD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1" w:history="1">
        <w:r w:rsidRPr="00953B38">
          <w:rPr>
            <w:rStyle w:val="Hyperlink"/>
            <w:noProof/>
          </w:rPr>
          <w:t>Bảng 3.18. Mô tả bảng lớp</w:t>
        </w:r>
        <w:r>
          <w:rPr>
            <w:noProof/>
            <w:webHidden/>
          </w:rPr>
          <w:tab/>
        </w:r>
        <w:r>
          <w:rPr>
            <w:noProof/>
            <w:webHidden/>
          </w:rPr>
          <w:fldChar w:fldCharType="begin"/>
        </w:r>
        <w:r>
          <w:rPr>
            <w:noProof/>
            <w:webHidden/>
          </w:rPr>
          <w:instrText xml:space="preserve"> PAGEREF _Toc181602901 \h </w:instrText>
        </w:r>
        <w:r>
          <w:rPr>
            <w:noProof/>
            <w:webHidden/>
          </w:rPr>
        </w:r>
        <w:r>
          <w:rPr>
            <w:noProof/>
            <w:webHidden/>
          </w:rPr>
          <w:fldChar w:fldCharType="separate"/>
        </w:r>
        <w:r>
          <w:rPr>
            <w:noProof/>
            <w:webHidden/>
          </w:rPr>
          <w:t>30</w:t>
        </w:r>
        <w:r>
          <w:rPr>
            <w:noProof/>
            <w:webHidden/>
          </w:rPr>
          <w:fldChar w:fldCharType="end"/>
        </w:r>
      </w:hyperlink>
    </w:p>
    <w:p w14:paraId="25DA226D" w14:textId="1B791CC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2" w:history="1">
        <w:r w:rsidRPr="00953B38">
          <w:rPr>
            <w:rStyle w:val="Hyperlink"/>
            <w:noProof/>
          </w:rPr>
          <w:t>Bảng 3.19. Mô tả bảng lớp môn học</w:t>
        </w:r>
        <w:r>
          <w:rPr>
            <w:noProof/>
            <w:webHidden/>
          </w:rPr>
          <w:tab/>
        </w:r>
        <w:r>
          <w:rPr>
            <w:noProof/>
            <w:webHidden/>
          </w:rPr>
          <w:fldChar w:fldCharType="begin"/>
        </w:r>
        <w:r>
          <w:rPr>
            <w:noProof/>
            <w:webHidden/>
          </w:rPr>
          <w:instrText xml:space="preserve"> PAGEREF _Toc181602902 \h </w:instrText>
        </w:r>
        <w:r>
          <w:rPr>
            <w:noProof/>
            <w:webHidden/>
          </w:rPr>
        </w:r>
        <w:r>
          <w:rPr>
            <w:noProof/>
            <w:webHidden/>
          </w:rPr>
          <w:fldChar w:fldCharType="separate"/>
        </w:r>
        <w:r>
          <w:rPr>
            <w:noProof/>
            <w:webHidden/>
          </w:rPr>
          <w:t>31</w:t>
        </w:r>
        <w:r>
          <w:rPr>
            <w:noProof/>
            <w:webHidden/>
          </w:rPr>
          <w:fldChar w:fldCharType="end"/>
        </w:r>
      </w:hyperlink>
    </w:p>
    <w:p w14:paraId="3C677D86" w14:textId="30726C1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3" w:history="1">
        <w:r w:rsidRPr="00953B38">
          <w:rPr>
            <w:rStyle w:val="Hyperlink"/>
            <w:noProof/>
          </w:rPr>
          <w:t>Bảng 3.20. Mô tả bảng tuyển sinh lớp môn học</w:t>
        </w:r>
        <w:r>
          <w:rPr>
            <w:noProof/>
            <w:webHidden/>
          </w:rPr>
          <w:tab/>
        </w:r>
        <w:r>
          <w:rPr>
            <w:noProof/>
            <w:webHidden/>
          </w:rPr>
          <w:fldChar w:fldCharType="begin"/>
        </w:r>
        <w:r>
          <w:rPr>
            <w:noProof/>
            <w:webHidden/>
          </w:rPr>
          <w:instrText xml:space="preserve"> PAGEREF _Toc181602903 \h </w:instrText>
        </w:r>
        <w:r>
          <w:rPr>
            <w:noProof/>
            <w:webHidden/>
          </w:rPr>
        </w:r>
        <w:r>
          <w:rPr>
            <w:noProof/>
            <w:webHidden/>
          </w:rPr>
          <w:fldChar w:fldCharType="separate"/>
        </w:r>
        <w:r>
          <w:rPr>
            <w:noProof/>
            <w:webHidden/>
          </w:rPr>
          <w:t>32</w:t>
        </w:r>
        <w:r>
          <w:rPr>
            <w:noProof/>
            <w:webHidden/>
          </w:rPr>
          <w:fldChar w:fldCharType="end"/>
        </w:r>
      </w:hyperlink>
    </w:p>
    <w:p w14:paraId="694753EC" w14:textId="4322BD9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4" w:history="1">
        <w:r w:rsidRPr="00953B38">
          <w:rPr>
            <w:rStyle w:val="Hyperlink"/>
            <w:noProof/>
          </w:rPr>
          <w:t>Bảng 3.21. Mô tả bảng sinh viên</w:t>
        </w:r>
        <w:r>
          <w:rPr>
            <w:noProof/>
            <w:webHidden/>
          </w:rPr>
          <w:tab/>
        </w:r>
        <w:r>
          <w:rPr>
            <w:noProof/>
            <w:webHidden/>
          </w:rPr>
          <w:fldChar w:fldCharType="begin"/>
        </w:r>
        <w:r>
          <w:rPr>
            <w:noProof/>
            <w:webHidden/>
          </w:rPr>
          <w:instrText xml:space="preserve"> PAGEREF _Toc181602904 \h </w:instrText>
        </w:r>
        <w:r>
          <w:rPr>
            <w:noProof/>
            <w:webHidden/>
          </w:rPr>
        </w:r>
        <w:r>
          <w:rPr>
            <w:noProof/>
            <w:webHidden/>
          </w:rPr>
          <w:fldChar w:fldCharType="separate"/>
        </w:r>
        <w:r>
          <w:rPr>
            <w:noProof/>
            <w:webHidden/>
          </w:rPr>
          <w:t>32</w:t>
        </w:r>
        <w:r>
          <w:rPr>
            <w:noProof/>
            <w:webHidden/>
          </w:rPr>
          <w:fldChar w:fldCharType="end"/>
        </w:r>
      </w:hyperlink>
    </w:p>
    <w:p w14:paraId="2447C3C5" w14:textId="706B6131" w:rsidR="007C40FB" w:rsidRDefault="00F46B31" w:rsidP="00A46699">
      <w:pPr>
        <w:pStyle w:val="BodyText"/>
        <w:ind w:firstLine="0"/>
        <w:jc w:val="center"/>
        <w:rPr>
          <w:lang w:val="en-US"/>
        </w:rPr>
      </w:pPr>
      <w:r>
        <w:rPr>
          <w:szCs w:val="24"/>
          <w:lang w:val="en-US"/>
        </w:rPr>
        <w:fldChar w:fldCharType="end"/>
      </w:r>
    </w:p>
    <w:p w14:paraId="3418B16D" w14:textId="77777777" w:rsidR="007C40FB" w:rsidRDefault="007C40FB" w:rsidP="00A46699">
      <w:pPr>
        <w:pStyle w:val="BodyText"/>
        <w:ind w:firstLine="0"/>
        <w:jc w:val="center"/>
        <w:rPr>
          <w:lang w:val="en-US"/>
        </w:rPr>
      </w:pPr>
    </w:p>
    <w:p w14:paraId="23E8F855" w14:textId="77777777" w:rsidR="009460B9" w:rsidRDefault="009460B9" w:rsidP="00A46699">
      <w:pPr>
        <w:pStyle w:val="BodyText"/>
        <w:ind w:firstLine="0"/>
        <w:jc w:val="center"/>
        <w:rPr>
          <w:lang w:val="en-US"/>
        </w:rPr>
      </w:pPr>
    </w:p>
    <w:p w14:paraId="2B1FC49F" w14:textId="77777777" w:rsidR="009460B9" w:rsidRDefault="009460B9" w:rsidP="00A46699">
      <w:pPr>
        <w:pStyle w:val="BodyText"/>
        <w:ind w:firstLine="0"/>
        <w:jc w:val="center"/>
        <w:rPr>
          <w:lang w:val="en-US"/>
        </w:rPr>
      </w:pPr>
    </w:p>
    <w:p w14:paraId="750E9F83" w14:textId="77777777" w:rsidR="009460B9" w:rsidRPr="009460B9" w:rsidRDefault="009460B9" w:rsidP="00A46699">
      <w:pPr>
        <w:pStyle w:val="BodyText"/>
        <w:ind w:firstLine="0"/>
        <w:jc w:val="center"/>
        <w:rPr>
          <w:lang w:val="en-US"/>
        </w:rPr>
      </w:pPr>
    </w:p>
    <w:p w14:paraId="56B832B9" w14:textId="5869D9D9" w:rsidR="007C40FB" w:rsidRPr="00BA3A22" w:rsidRDefault="00BA3A22" w:rsidP="00BA3A22">
      <w:pPr>
        <w:spacing w:after="160" w:line="259" w:lineRule="auto"/>
        <w:rPr>
          <w:szCs w:val="26"/>
        </w:rPr>
      </w:pPr>
      <w:r>
        <w:br w:type="page"/>
      </w:r>
    </w:p>
    <w:p w14:paraId="38D7F295" w14:textId="6648327E" w:rsidR="00AF4014" w:rsidRPr="007C40FB" w:rsidRDefault="0007078F" w:rsidP="001C6067">
      <w:pPr>
        <w:pStyle w:val="BodyText"/>
        <w:ind w:firstLine="0"/>
        <w:jc w:val="center"/>
        <w:rPr>
          <w:b/>
          <w:bCs/>
          <w:lang w:val="en-US"/>
        </w:rPr>
      </w:pPr>
      <w:r w:rsidRPr="007C40FB">
        <w:rPr>
          <w:b/>
          <w:bCs/>
        </w:rPr>
        <w:lastRenderedPageBreak/>
        <w:t>DANH MỤC TỪ VIẾT TẮT</w:t>
      </w:r>
    </w:p>
    <w:tbl>
      <w:tblPr>
        <w:tblStyle w:val="TableGrid"/>
        <w:tblW w:w="0" w:type="auto"/>
        <w:jc w:val="center"/>
        <w:tblLook w:val="04A0" w:firstRow="1" w:lastRow="0" w:firstColumn="1" w:lastColumn="0" w:noHBand="0" w:noVBand="1"/>
      </w:tblPr>
      <w:tblGrid>
        <w:gridCol w:w="2689"/>
        <w:gridCol w:w="6372"/>
      </w:tblGrid>
      <w:tr w:rsidR="00ED4399" w14:paraId="6F0AB1D3" w14:textId="77777777" w:rsidTr="0005068E">
        <w:trPr>
          <w:jc w:val="center"/>
        </w:trPr>
        <w:tc>
          <w:tcPr>
            <w:tcW w:w="2689" w:type="dxa"/>
            <w:tcBorders>
              <w:top w:val="single" w:sz="4" w:space="0" w:color="auto"/>
              <w:left w:val="single" w:sz="4" w:space="0" w:color="auto"/>
              <w:bottom w:val="single" w:sz="4" w:space="0" w:color="auto"/>
              <w:right w:val="single" w:sz="4" w:space="0" w:color="auto"/>
            </w:tcBorders>
          </w:tcPr>
          <w:p w14:paraId="010E2259" w14:textId="01FD570E" w:rsidR="00ED4399" w:rsidRDefault="00ED4399" w:rsidP="00ED4399">
            <w:pPr>
              <w:spacing w:before="80" w:after="80"/>
              <w:jc w:val="center"/>
            </w:pPr>
            <w:r w:rsidRPr="001A3E90">
              <w:t>Từ viết tắt</w:t>
            </w:r>
          </w:p>
        </w:tc>
        <w:tc>
          <w:tcPr>
            <w:tcW w:w="6372" w:type="dxa"/>
            <w:tcBorders>
              <w:top w:val="single" w:sz="4" w:space="0" w:color="auto"/>
              <w:left w:val="single" w:sz="4" w:space="0" w:color="auto"/>
              <w:bottom w:val="single" w:sz="4" w:space="0" w:color="auto"/>
              <w:right w:val="single" w:sz="4" w:space="0" w:color="auto"/>
            </w:tcBorders>
          </w:tcPr>
          <w:p w14:paraId="16484EFB" w14:textId="6F01646A" w:rsidR="00ED4399" w:rsidRDefault="00ED4399" w:rsidP="00ED4399">
            <w:pPr>
              <w:spacing w:before="80" w:after="80"/>
              <w:jc w:val="center"/>
            </w:pPr>
            <w:r w:rsidRPr="001A3E90">
              <w:t>Ý nghĩa</w:t>
            </w:r>
          </w:p>
        </w:tc>
      </w:tr>
      <w:tr w:rsidR="00ED4399" w14:paraId="0369D6F6"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DFD6D9C" w14:textId="2EBCF111" w:rsidR="00ED4399" w:rsidRDefault="00ED4399" w:rsidP="00ED4399">
            <w:pPr>
              <w:spacing w:before="80" w:after="80"/>
              <w:jc w:val="center"/>
            </w:pPr>
            <w:r w:rsidRPr="001A3E90">
              <w:t>API</w:t>
            </w:r>
          </w:p>
        </w:tc>
        <w:tc>
          <w:tcPr>
            <w:tcW w:w="6372" w:type="dxa"/>
            <w:tcBorders>
              <w:top w:val="single" w:sz="4" w:space="0" w:color="auto"/>
              <w:left w:val="single" w:sz="4" w:space="0" w:color="auto"/>
              <w:bottom w:val="single" w:sz="4" w:space="0" w:color="auto"/>
              <w:right w:val="single" w:sz="4" w:space="0" w:color="auto"/>
            </w:tcBorders>
          </w:tcPr>
          <w:p w14:paraId="0E62E7F8" w14:textId="2178DC17" w:rsidR="00ED4399" w:rsidRDefault="00ED4399" w:rsidP="00ED4399">
            <w:pPr>
              <w:spacing w:before="80" w:after="80"/>
              <w:jc w:val="center"/>
            </w:pPr>
            <w:r w:rsidRPr="001A3E90">
              <w:t>Application programming interface</w:t>
            </w:r>
          </w:p>
        </w:tc>
      </w:tr>
      <w:tr w:rsidR="00ED4399" w14:paraId="2D825D62"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E6841E2" w14:textId="34A019B3" w:rsidR="00ED4399" w:rsidRDefault="00ED4399" w:rsidP="00ED4399">
            <w:pPr>
              <w:spacing w:before="80" w:after="80"/>
              <w:jc w:val="center"/>
            </w:pPr>
            <w:r w:rsidRPr="001A3E90">
              <w:t>CLO</w:t>
            </w:r>
          </w:p>
        </w:tc>
        <w:tc>
          <w:tcPr>
            <w:tcW w:w="6372" w:type="dxa"/>
            <w:tcBorders>
              <w:top w:val="single" w:sz="4" w:space="0" w:color="auto"/>
              <w:left w:val="single" w:sz="4" w:space="0" w:color="auto"/>
              <w:bottom w:val="single" w:sz="4" w:space="0" w:color="auto"/>
              <w:right w:val="single" w:sz="4" w:space="0" w:color="auto"/>
            </w:tcBorders>
          </w:tcPr>
          <w:p w14:paraId="50B43C83" w14:textId="6B6E480E" w:rsidR="00ED4399" w:rsidRDefault="00A3591C" w:rsidP="00ED4399">
            <w:pPr>
              <w:spacing w:before="80" w:after="80"/>
              <w:jc w:val="center"/>
            </w:pPr>
            <w:r w:rsidRPr="00A3591C">
              <w:t>Course Learning Outcome</w:t>
            </w:r>
          </w:p>
        </w:tc>
      </w:tr>
      <w:tr w:rsidR="00A3591C" w14:paraId="2038383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50A0E52" w14:textId="7F78156E" w:rsidR="00A3591C" w:rsidRPr="001A3E90" w:rsidRDefault="00A3591C" w:rsidP="00ED4399">
            <w:pPr>
              <w:spacing w:before="80" w:after="80"/>
              <w:jc w:val="center"/>
            </w:pPr>
            <w:r>
              <w:t>PLO</w:t>
            </w:r>
          </w:p>
        </w:tc>
        <w:tc>
          <w:tcPr>
            <w:tcW w:w="6372" w:type="dxa"/>
            <w:tcBorders>
              <w:top w:val="single" w:sz="4" w:space="0" w:color="auto"/>
              <w:left w:val="single" w:sz="4" w:space="0" w:color="auto"/>
              <w:bottom w:val="single" w:sz="4" w:space="0" w:color="auto"/>
              <w:right w:val="single" w:sz="4" w:space="0" w:color="auto"/>
            </w:tcBorders>
          </w:tcPr>
          <w:p w14:paraId="0DD42FBE" w14:textId="4F2BC573" w:rsidR="00A3591C" w:rsidRPr="00A3591C" w:rsidRDefault="00A3591C" w:rsidP="00ED4399">
            <w:pPr>
              <w:spacing w:before="80" w:after="80"/>
              <w:jc w:val="center"/>
            </w:pPr>
            <w:r w:rsidRPr="00A3591C">
              <w:t>Program Learning Outcome</w:t>
            </w:r>
          </w:p>
        </w:tc>
      </w:tr>
      <w:tr w:rsidR="00A3591C" w14:paraId="76D9C97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5FE1392E" w14:textId="66288ACA" w:rsidR="00A3591C" w:rsidRDefault="00A3591C" w:rsidP="00ED4399">
            <w:pPr>
              <w:spacing w:before="80" w:after="80"/>
              <w:jc w:val="center"/>
            </w:pPr>
            <w:r w:rsidRPr="00A3591C">
              <w:t>PO</w:t>
            </w:r>
          </w:p>
        </w:tc>
        <w:tc>
          <w:tcPr>
            <w:tcW w:w="6372" w:type="dxa"/>
            <w:tcBorders>
              <w:top w:val="single" w:sz="4" w:space="0" w:color="auto"/>
              <w:left w:val="single" w:sz="4" w:space="0" w:color="auto"/>
              <w:bottom w:val="single" w:sz="4" w:space="0" w:color="auto"/>
              <w:right w:val="single" w:sz="4" w:space="0" w:color="auto"/>
            </w:tcBorders>
          </w:tcPr>
          <w:p w14:paraId="5E5B7D10" w14:textId="6BAFB5EB" w:rsidR="00A3591C" w:rsidRPr="00A3591C" w:rsidRDefault="00A3591C" w:rsidP="00ED4399">
            <w:pPr>
              <w:spacing w:before="80" w:after="80"/>
              <w:jc w:val="center"/>
            </w:pPr>
            <w:r w:rsidRPr="00A3591C">
              <w:t>Program Objective</w:t>
            </w:r>
          </w:p>
        </w:tc>
      </w:tr>
      <w:tr w:rsidR="00ED4399" w14:paraId="0DA1645A"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C77F04F" w14:textId="77AB2B80" w:rsidR="00ED4399" w:rsidRDefault="00ED4399" w:rsidP="00ED4399">
            <w:pPr>
              <w:spacing w:before="80" w:after="80"/>
              <w:jc w:val="center"/>
            </w:pPr>
            <w:r w:rsidRPr="001A3E90">
              <w:t>CĐR</w:t>
            </w:r>
          </w:p>
        </w:tc>
        <w:tc>
          <w:tcPr>
            <w:tcW w:w="6372" w:type="dxa"/>
            <w:tcBorders>
              <w:top w:val="single" w:sz="4" w:space="0" w:color="auto"/>
              <w:left w:val="single" w:sz="4" w:space="0" w:color="auto"/>
              <w:bottom w:val="single" w:sz="4" w:space="0" w:color="auto"/>
              <w:right w:val="single" w:sz="4" w:space="0" w:color="auto"/>
            </w:tcBorders>
          </w:tcPr>
          <w:p w14:paraId="404AB8D4" w14:textId="7CB0CC5A" w:rsidR="00ED4399" w:rsidRDefault="00ED4399" w:rsidP="00ED4399">
            <w:pPr>
              <w:spacing w:before="80" w:after="80"/>
              <w:jc w:val="center"/>
            </w:pPr>
            <w:r w:rsidRPr="001A3E90">
              <w:t>Chuẩn đầu ra</w:t>
            </w:r>
          </w:p>
        </w:tc>
      </w:tr>
      <w:tr w:rsidR="00A3591C" w14:paraId="0B92B2A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5B633DA3" w14:textId="15DD17F9" w:rsidR="00A3591C" w:rsidRPr="001A3E90" w:rsidRDefault="00A3591C" w:rsidP="00ED4399">
            <w:pPr>
              <w:spacing w:before="80" w:after="80"/>
              <w:jc w:val="center"/>
            </w:pPr>
            <w:r>
              <w:t>CNTT</w:t>
            </w:r>
          </w:p>
        </w:tc>
        <w:tc>
          <w:tcPr>
            <w:tcW w:w="6372" w:type="dxa"/>
            <w:tcBorders>
              <w:top w:val="single" w:sz="4" w:space="0" w:color="auto"/>
              <w:left w:val="single" w:sz="4" w:space="0" w:color="auto"/>
              <w:bottom w:val="single" w:sz="4" w:space="0" w:color="auto"/>
              <w:right w:val="single" w:sz="4" w:space="0" w:color="auto"/>
            </w:tcBorders>
          </w:tcPr>
          <w:p w14:paraId="09408749" w14:textId="70818003" w:rsidR="00A3591C" w:rsidRPr="001A3E90" w:rsidRDefault="00A3591C" w:rsidP="00ED4399">
            <w:pPr>
              <w:spacing w:before="80" w:after="80"/>
              <w:jc w:val="center"/>
            </w:pPr>
            <w:r>
              <w:t>Công nghệ thông tin</w:t>
            </w:r>
          </w:p>
        </w:tc>
      </w:tr>
      <w:tr w:rsidR="000851ED" w14:paraId="1D884C5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3AFAD99" w14:textId="6C943952" w:rsidR="000851ED" w:rsidRDefault="000851ED" w:rsidP="00ED4399">
            <w:pPr>
              <w:spacing w:before="80" w:after="80"/>
              <w:jc w:val="center"/>
            </w:pPr>
            <w:r>
              <w:t>CT</w:t>
            </w:r>
          </w:p>
        </w:tc>
        <w:tc>
          <w:tcPr>
            <w:tcW w:w="6372" w:type="dxa"/>
            <w:tcBorders>
              <w:top w:val="single" w:sz="4" w:space="0" w:color="auto"/>
              <w:left w:val="single" w:sz="4" w:space="0" w:color="auto"/>
              <w:bottom w:val="single" w:sz="4" w:space="0" w:color="auto"/>
              <w:right w:val="single" w:sz="4" w:space="0" w:color="auto"/>
            </w:tcBorders>
          </w:tcPr>
          <w:p w14:paraId="75A3873E" w14:textId="1588CD47" w:rsidR="000851ED" w:rsidRDefault="000851ED" w:rsidP="00ED4399">
            <w:pPr>
              <w:spacing w:before="80" w:after="80"/>
              <w:jc w:val="center"/>
            </w:pPr>
            <w:r>
              <w:t>Chương trình</w:t>
            </w:r>
          </w:p>
        </w:tc>
      </w:tr>
      <w:tr w:rsidR="0040422F" w14:paraId="361D608E"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7D11B702" w14:textId="7E656127" w:rsidR="0040422F" w:rsidRDefault="0040422F" w:rsidP="00ED4399">
            <w:pPr>
              <w:spacing w:before="80" w:after="80"/>
              <w:jc w:val="center"/>
            </w:pPr>
            <w:r>
              <w:t>GVGD</w:t>
            </w:r>
          </w:p>
        </w:tc>
        <w:tc>
          <w:tcPr>
            <w:tcW w:w="6372" w:type="dxa"/>
            <w:tcBorders>
              <w:top w:val="single" w:sz="4" w:space="0" w:color="auto"/>
              <w:left w:val="single" w:sz="4" w:space="0" w:color="auto"/>
              <w:bottom w:val="single" w:sz="4" w:space="0" w:color="auto"/>
              <w:right w:val="single" w:sz="4" w:space="0" w:color="auto"/>
            </w:tcBorders>
          </w:tcPr>
          <w:p w14:paraId="2BA6B93F" w14:textId="23CE22AC" w:rsidR="0040422F" w:rsidRDefault="002965B8" w:rsidP="00ED4399">
            <w:pPr>
              <w:spacing w:before="80" w:after="80"/>
              <w:jc w:val="center"/>
            </w:pPr>
            <w:r>
              <w:t>Giảng viên</w:t>
            </w:r>
            <w:r w:rsidR="0040422F">
              <w:t xml:space="preserve"> </w:t>
            </w:r>
            <w:r w:rsidR="0040422F" w:rsidRPr="0040422F">
              <w:t>giảng dạy</w:t>
            </w:r>
          </w:p>
        </w:tc>
      </w:tr>
      <w:tr w:rsidR="00ED4399" w14:paraId="33EB2D7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3A8A85A" w14:textId="149D863B" w:rsidR="00ED4399" w:rsidRDefault="00ED4399" w:rsidP="00ED4399">
            <w:pPr>
              <w:spacing w:before="80" w:after="80"/>
              <w:jc w:val="center"/>
            </w:pPr>
            <w:r w:rsidRPr="001A3E90">
              <w:t>DOM</w:t>
            </w:r>
          </w:p>
        </w:tc>
        <w:tc>
          <w:tcPr>
            <w:tcW w:w="6372" w:type="dxa"/>
            <w:tcBorders>
              <w:top w:val="single" w:sz="4" w:space="0" w:color="auto"/>
              <w:left w:val="single" w:sz="4" w:space="0" w:color="auto"/>
              <w:bottom w:val="single" w:sz="4" w:space="0" w:color="auto"/>
              <w:right w:val="single" w:sz="4" w:space="0" w:color="auto"/>
            </w:tcBorders>
          </w:tcPr>
          <w:p w14:paraId="184F43DD" w14:textId="7A33401A" w:rsidR="00ED4399" w:rsidRDefault="00ED4399" w:rsidP="00ED4399">
            <w:pPr>
              <w:spacing w:before="80" w:after="80"/>
              <w:jc w:val="center"/>
            </w:pPr>
            <w:r w:rsidRPr="001A3E90">
              <w:t>Document object model</w:t>
            </w:r>
          </w:p>
        </w:tc>
      </w:tr>
      <w:tr w:rsidR="00ED4399" w14:paraId="2A52BD0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42C0B26" w14:textId="5561230C" w:rsidR="00ED4399" w:rsidRDefault="00ED4399" w:rsidP="00ED4399">
            <w:pPr>
              <w:spacing w:before="80" w:after="80"/>
              <w:jc w:val="center"/>
            </w:pPr>
            <w:r w:rsidRPr="001A3E90">
              <w:t>HTTP</w:t>
            </w:r>
          </w:p>
        </w:tc>
        <w:tc>
          <w:tcPr>
            <w:tcW w:w="6372" w:type="dxa"/>
            <w:tcBorders>
              <w:top w:val="single" w:sz="4" w:space="0" w:color="auto"/>
              <w:left w:val="single" w:sz="4" w:space="0" w:color="auto"/>
              <w:bottom w:val="single" w:sz="4" w:space="0" w:color="auto"/>
              <w:right w:val="single" w:sz="4" w:space="0" w:color="auto"/>
            </w:tcBorders>
          </w:tcPr>
          <w:p w14:paraId="28B45CA4" w14:textId="0A8A5F86" w:rsidR="00ED4399" w:rsidRDefault="00ED4399" w:rsidP="00ED4399">
            <w:pPr>
              <w:spacing w:before="80" w:after="80"/>
              <w:jc w:val="center"/>
            </w:pPr>
            <w:r w:rsidRPr="001A3E90">
              <w:t>Hypertext Transfer Protocol</w:t>
            </w:r>
          </w:p>
        </w:tc>
      </w:tr>
      <w:tr w:rsidR="000851ED" w14:paraId="653EAEC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9D3DCE9" w14:textId="23D8F6AA" w:rsidR="000851ED" w:rsidRPr="001A3E90" w:rsidRDefault="000851ED" w:rsidP="00ED4399">
            <w:pPr>
              <w:spacing w:before="80" w:after="80"/>
              <w:jc w:val="center"/>
            </w:pPr>
            <w:r w:rsidRPr="000851ED">
              <w:t>CSS</w:t>
            </w:r>
          </w:p>
        </w:tc>
        <w:tc>
          <w:tcPr>
            <w:tcW w:w="6372" w:type="dxa"/>
            <w:tcBorders>
              <w:top w:val="single" w:sz="4" w:space="0" w:color="auto"/>
              <w:left w:val="single" w:sz="4" w:space="0" w:color="auto"/>
              <w:bottom w:val="single" w:sz="4" w:space="0" w:color="auto"/>
              <w:right w:val="single" w:sz="4" w:space="0" w:color="auto"/>
            </w:tcBorders>
          </w:tcPr>
          <w:p w14:paraId="6FCEA28B" w14:textId="57108D75" w:rsidR="000851ED" w:rsidRPr="001A3E90" w:rsidRDefault="000851ED" w:rsidP="00ED4399">
            <w:pPr>
              <w:spacing w:before="80" w:after="80"/>
              <w:jc w:val="center"/>
            </w:pPr>
            <w:r w:rsidRPr="000851ED">
              <w:t>Cascading Style Sheets</w:t>
            </w:r>
          </w:p>
        </w:tc>
      </w:tr>
      <w:tr w:rsidR="000851ED" w14:paraId="0729E561"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630976F0" w14:textId="29ACA40D" w:rsidR="000851ED" w:rsidRPr="000851ED" w:rsidRDefault="000851ED" w:rsidP="00ED4399">
            <w:pPr>
              <w:spacing w:before="80" w:after="80"/>
              <w:jc w:val="center"/>
            </w:pPr>
            <w:r w:rsidRPr="000851ED">
              <w:t>CRUD</w:t>
            </w:r>
          </w:p>
        </w:tc>
        <w:tc>
          <w:tcPr>
            <w:tcW w:w="6372" w:type="dxa"/>
            <w:tcBorders>
              <w:top w:val="single" w:sz="4" w:space="0" w:color="auto"/>
              <w:left w:val="single" w:sz="4" w:space="0" w:color="auto"/>
              <w:bottom w:val="single" w:sz="4" w:space="0" w:color="auto"/>
              <w:right w:val="single" w:sz="4" w:space="0" w:color="auto"/>
            </w:tcBorders>
          </w:tcPr>
          <w:p w14:paraId="7D24C86C" w14:textId="5EE78524" w:rsidR="000851ED" w:rsidRPr="000851ED" w:rsidRDefault="000851ED" w:rsidP="00ED4399">
            <w:pPr>
              <w:spacing w:before="80" w:after="80"/>
              <w:jc w:val="center"/>
            </w:pPr>
            <w:r w:rsidRPr="000851ED">
              <w:t>Create, Read, Update, Delete</w:t>
            </w:r>
          </w:p>
        </w:tc>
      </w:tr>
      <w:tr w:rsidR="000851ED" w14:paraId="701CF7C0"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F385534" w14:textId="050637B8" w:rsidR="000851ED" w:rsidRPr="000851ED" w:rsidRDefault="000851ED" w:rsidP="00ED4399">
            <w:pPr>
              <w:spacing w:before="80" w:after="80"/>
              <w:jc w:val="center"/>
            </w:pPr>
            <w:r w:rsidRPr="000851ED">
              <w:t>UI</w:t>
            </w:r>
          </w:p>
        </w:tc>
        <w:tc>
          <w:tcPr>
            <w:tcW w:w="6372" w:type="dxa"/>
            <w:tcBorders>
              <w:top w:val="single" w:sz="4" w:space="0" w:color="auto"/>
              <w:left w:val="single" w:sz="4" w:space="0" w:color="auto"/>
              <w:bottom w:val="single" w:sz="4" w:space="0" w:color="auto"/>
              <w:right w:val="single" w:sz="4" w:space="0" w:color="auto"/>
            </w:tcBorders>
          </w:tcPr>
          <w:p w14:paraId="7F2957DF" w14:textId="218B48B9" w:rsidR="000851ED" w:rsidRPr="000851ED" w:rsidRDefault="000851ED" w:rsidP="00ED4399">
            <w:pPr>
              <w:spacing w:before="80" w:after="80"/>
              <w:jc w:val="center"/>
            </w:pPr>
            <w:r w:rsidRPr="000851ED">
              <w:t>User Interface</w:t>
            </w:r>
          </w:p>
        </w:tc>
      </w:tr>
      <w:tr w:rsidR="00ED4399" w14:paraId="38DD55D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32A408F" w14:textId="797F5B30" w:rsidR="00ED4399" w:rsidRDefault="00ED4399" w:rsidP="00ED4399">
            <w:pPr>
              <w:spacing w:before="80" w:after="80"/>
              <w:jc w:val="center"/>
            </w:pPr>
            <w:r w:rsidRPr="001A3E90">
              <w:t>I/O</w:t>
            </w:r>
          </w:p>
        </w:tc>
        <w:tc>
          <w:tcPr>
            <w:tcW w:w="6372" w:type="dxa"/>
            <w:tcBorders>
              <w:top w:val="single" w:sz="4" w:space="0" w:color="auto"/>
              <w:left w:val="single" w:sz="4" w:space="0" w:color="auto"/>
              <w:bottom w:val="single" w:sz="4" w:space="0" w:color="auto"/>
              <w:right w:val="single" w:sz="4" w:space="0" w:color="auto"/>
            </w:tcBorders>
          </w:tcPr>
          <w:p w14:paraId="46FB7C53" w14:textId="25DA3387" w:rsidR="00ED4399" w:rsidRDefault="00ED4399" w:rsidP="00ED4399">
            <w:pPr>
              <w:spacing w:before="80" w:after="80"/>
              <w:jc w:val="center"/>
            </w:pPr>
            <w:r w:rsidRPr="001A3E90">
              <w:t>Input/Output</w:t>
            </w:r>
          </w:p>
        </w:tc>
      </w:tr>
      <w:tr w:rsidR="000851ED" w14:paraId="3BD8D0B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83E701A" w14:textId="74884EA8" w:rsidR="000851ED" w:rsidRPr="001A3E90" w:rsidRDefault="000851ED" w:rsidP="00ED4399">
            <w:pPr>
              <w:spacing w:before="80" w:after="80"/>
              <w:jc w:val="center"/>
            </w:pPr>
            <w:r w:rsidRPr="000851ED">
              <w:t>ECMAScript</w:t>
            </w:r>
          </w:p>
        </w:tc>
        <w:tc>
          <w:tcPr>
            <w:tcW w:w="6372" w:type="dxa"/>
            <w:tcBorders>
              <w:top w:val="single" w:sz="4" w:space="0" w:color="auto"/>
              <w:left w:val="single" w:sz="4" w:space="0" w:color="auto"/>
              <w:bottom w:val="single" w:sz="4" w:space="0" w:color="auto"/>
              <w:right w:val="single" w:sz="4" w:space="0" w:color="auto"/>
            </w:tcBorders>
          </w:tcPr>
          <w:p w14:paraId="4E5F5F53" w14:textId="73736EC5" w:rsidR="000851ED" w:rsidRPr="001A3E90" w:rsidRDefault="000851ED" w:rsidP="00ED4399">
            <w:pPr>
              <w:spacing w:before="80" w:after="80"/>
              <w:jc w:val="center"/>
            </w:pPr>
            <w:r w:rsidRPr="000851ED">
              <w:t>European Computer Manufacturers Association Script</w:t>
            </w:r>
          </w:p>
        </w:tc>
      </w:tr>
    </w:tbl>
    <w:p w14:paraId="1144389E" w14:textId="3DF7F02E" w:rsidR="00AF4014" w:rsidRDefault="00446B34" w:rsidP="00AF4014">
      <w:pPr>
        <w:shd w:val="clear" w:color="auto" w:fill="FFFFFF"/>
        <w:spacing w:line="0" w:lineRule="auto"/>
        <w:rPr>
          <w:rFonts w:ascii="ff7" w:hAnsi="ff7"/>
          <w:color w:val="000000"/>
          <w:sz w:val="54"/>
          <w:szCs w:val="54"/>
        </w:rPr>
      </w:pPr>
      <w:r>
        <w:rPr>
          <w:rFonts w:ascii="ff8" w:hAnsi="ff8"/>
          <w:color w:val="000000"/>
          <w:sz w:val="54"/>
          <w:szCs w:val="54"/>
        </w:rPr>
        <w:t xml:space="preserve"> </w:t>
      </w:r>
      <w:r w:rsidR="00AF4014">
        <w:rPr>
          <w:rFonts w:ascii="ff8" w:hAnsi="ff8"/>
          <w:color w:val="000000"/>
          <w:sz w:val="54"/>
          <w:szCs w:val="54"/>
        </w:rPr>
        <w:t>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BD5BB27" w14:textId="3B5B9295" w:rsidR="00330467" w:rsidRPr="003E469F" w:rsidRDefault="00AF4014" w:rsidP="00330467">
      <w:pPr>
        <w:pStyle w:val="Heading1"/>
        <w:numPr>
          <w:ilvl w:val="0"/>
          <w:numId w:val="3"/>
        </w:numPr>
        <w:tabs>
          <w:tab w:val="left" w:pos="1701"/>
        </w:tabs>
      </w:pPr>
      <w:bookmarkStart w:id="0" w:name="_Toc127730468"/>
      <w:bookmarkStart w:id="1" w:name="_Toc123494279"/>
      <w:bookmarkStart w:id="2" w:name="_Toc123494445"/>
      <w:bookmarkStart w:id="3" w:name="_Toc181602709"/>
      <w:r>
        <w:lastRenderedPageBreak/>
        <w:t>ĐẶT VẤN ĐỀ</w:t>
      </w:r>
      <w:bookmarkEnd w:id="0"/>
      <w:bookmarkEnd w:id="3"/>
    </w:p>
    <w:p w14:paraId="38A815DE" w14:textId="77777777" w:rsidR="00AF4014" w:rsidRDefault="00AF4014" w:rsidP="00C27476">
      <w:pPr>
        <w:pStyle w:val="Heading2"/>
      </w:pPr>
      <w:bookmarkStart w:id="4" w:name="_Toc181602710"/>
      <w:r>
        <w:t>Lý do chọn đề tài</w:t>
      </w:r>
      <w:bookmarkEnd w:id="4"/>
    </w:p>
    <w:p w14:paraId="2F632DDC" w14:textId="77777777" w:rsidR="00D62BD3" w:rsidRPr="007B7809" w:rsidRDefault="00D62BD3" w:rsidP="00D62BD3">
      <w:pPr>
        <w:pStyle w:val="BodyText"/>
      </w:pPr>
      <w:r>
        <w:t>Đánh giá đồ án của sinh viên ngành CNTT là một yếu tố then chốt trong việc xác định trình độ hiểu biết và kỹ năng thực hành của sinh viên. Quy trình đánh giá không chỉ phản ánh năng lực chuyên môn mà còn cung cấp thông tin quan trọng cho việc điều chỉnh và cải thiện chương trình đào tạo. Đánh giá chính xác giúp nhà trường nhận diện các kỹ năng đã đạt yêu cầu cũng như các lĩnh vực cần cải thiện, từ đó hỗ trợ định hướng công tác đào tạo và phát triển kỹ năng cho sinh viên.</w:t>
      </w:r>
    </w:p>
    <w:p w14:paraId="0AE32E10" w14:textId="246B01AE" w:rsidR="00D62BD3" w:rsidRPr="007B7809" w:rsidRDefault="00EF1F86" w:rsidP="00D62BD3">
      <w:pPr>
        <w:pStyle w:val="BodyText"/>
      </w:pPr>
      <w:r w:rsidRPr="00EF1F86">
        <w:t>Hiện nay, việc chấm điểm đồ án sinh viên trên giấy đang gặp nhiều thách thức và hạn chế. Trước hết, giảng viên phải ghi nhận điểm số và nhận xét thủ công trên từng phiếu giấy, điều này tiềm ẩn nguy cơ thất lạc hoặc sai sót trong quá trình lưu trữ và tổng hợp thông tin. Bên cạnh đó, việc tra cứu và tổng hợp kết quả từ nhiều phiếu chấm tốn nhiều thời gian, gây cản trở cho quá trình phân tích và đưa ra quyết định đánh giá chính xác</w:t>
      </w:r>
      <w:r w:rsidR="00D62BD3">
        <w:t>.</w:t>
      </w:r>
    </w:p>
    <w:p w14:paraId="486AC6D2" w14:textId="77777777" w:rsidR="00D62BD3" w:rsidRPr="007B7809" w:rsidRDefault="00D62BD3" w:rsidP="00D62BD3">
      <w:pPr>
        <w:pStyle w:val="BodyText"/>
      </w:pPr>
      <w:r>
        <w:t>Để khắc phục những vấn đề này, việc xây dựng một hệ thống chấm điểm trực tuyến là cần thiết. Hệ thống mới sẽ nâng cao tính minh bạch và khả năng theo dõi kết quả, đồng thời giúp giảng viên tiết kiệm thời gian và công sức trong việc quản lý và tổng hợp dữ liệu. Hệ thống cũng sẽ hỗ trợ nhiều phương pháp đánh giá, bao gồm đánh giá theo nhóm, phản ánh toàn diện hơn khả năng và kỹ năng của sinh viên. Việc áp dụng các công nghệ hiện đại như ReactJS và ExpressJS đảm bảo hiệu suất cao, cải thiện trải nghiệm người dùng và tạo điều kiện thuận lợi cho việc bảo trì và mở rộng hệ thống trong tương lai.</w:t>
      </w:r>
    </w:p>
    <w:p w14:paraId="1736BE61" w14:textId="609FFCD2" w:rsidR="009D74C2" w:rsidRDefault="00D62BD3" w:rsidP="00D62BD3">
      <w:pPr>
        <w:pStyle w:val="BodyText"/>
      </w:pPr>
      <w:r>
        <w:t xml:space="preserve">Với những lợi ích nổi bật như cải thiện tính minh bạch, tiết kiệm thời gian cho giảng viên, quản lý dữ liệu hiệu quả, hỗ trợ đánh giá nhóm và tích hợp công nghệ hiện đại, việc chọn đề tài </w:t>
      </w:r>
      <w:r w:rsidR="00553660">
        <w:t>“</w:t>
      </w:r>
      <w:r>
        <w:t>Xây dựng API và hệ thống chấm điểm trực tuyến cho đồ án sinh viên CNTT</w:t>
      </w:r>
      <w:r w:rsidR="00553660">
        <w:t>”</w:t>
      </w:r>
      <w:r>
        <w:t xml:space="preserve"> là hoàn toàn hợp lý và cần thiết. Đề tài này không chỉ giải quyết các thách thức hiện tại mà còn mở ra cơ hội cải tiến quy trình đánh giá, nâng cao chất lượng đào tạo và hỗ trợ sự phát triển toàn diện của sinh viên</w:t>
      </w:r>
      <w:r w:rsidR="009D74C2">
        <w:t>.</w:t>
      </w:r>
    </w:p>
    <w:p w14:paraId="1103493D" w14:textId="77777777" w:rsidR="00AF4014" w:rsidRDefault="00AF4014" w:rsidP="00C27476">
      <w:pPr>
        <w:pStyle w:val="Heading2"/>
      </w:pPr>
      <w:bookmarkStart w:id="5" w:name="_Toc181602711"/>
      <w:bookmarkEnd w:id="1"/>
      <w:bookmarkEnd w:id="2"/>
      <w:r>
        <w:t>Mục tiêu</w:t>
      </w:r>
      <w:bookmarkEnd w:id="5"/>
    </w:p>
    <w:p w14:paraId="2DC46D84" w14:textId="795CBBC4" w:rsidR="00D62BD3" w:rsidRDefault="00D62BD3" w:rsidP="00D62BD3">
      <w:pPr>
        <w:pStyle w:val="BodyText"/>
        <w:ind w:right="-454"/>
      </w:pPr>
      <w:r>
        <w:t>Phát triển một khung chương trình đào tạo với các CĐR</w:t>
      </w:r>
      <w:r w:rsidR="00EF1F86">
        <w:rPr>
          <w:lang w:val="en-US"/>
        </w:rPr>
        <w:t xml:space="preserve"> chương trình</w:t>
      </w:r>
      <w:r>
        <w:t xml:space="preserve"> rõ ràng và danh mục </w:t>
      </w:r>
      <w:r w:rsidR="00681309">
        <w:rPr>
          <w:lang w:val="en-US"/>
        </w:rPr>
        <w:t>môn học</w:t>
      </w:r>
      <w:r w:rsidR="00681309">
        <w:t xml:space="preserve"> </w:t>
      </w:r>
      <w:r>
        <w:t>tương ứng với các CĐR đó.</w:t>
      </w:r>
    </w:p>
    <w:p w14:paraId="63AA2F07" w14:textId="67CDABDA" w:rsidR="00D62BD3" w:rsidRPr="00BF7BF5" w:rsidRDefault="00D62BD3" w:rsidP="00D62BD3">
      <w:pPr>
        <w:pStyle w:val="BodyText"/>
        <w:ind w:right="-454"/>
      </w:pPr>
      <w:r>
        <w:lastRenderedPageBreak/>
        <w:t xml:space="preserve">Xây dựng các rubrics để gắn kết các tiêu chí đánh giá với các chuẩn đầu ra của từng </w:t>
      </w:r>
      <w:r w:rsidR="00681309" w:rsidRPr="00681309">
        <w:t>môn học</w:t>
      </w:r>
      <w:r>
        <w:t>, nhằm đảm bảo tính chính xác và nhất quán trong quá trình đánh giá.</w:t>
      </w:r>
    </w:p>
    <w:p w14:paraId="399DC1C6" w14:textId="17BCBD1B" w:rsidR="00EF1F86" w:rsidRPr="00BF7BF5" w:rsidRDefault="00EF1F86" w:rsidP="00EF1F86">
      <w:pPr>
        <w:pStyle w:val="BodyText"/>
      </w:pPr>
      <w:r>
        <w:t>Cung cấp tính năng in phiếu chấm và nhập điểm chấm, giúp giảng viên có thể dễ dàng quản lý và lưu trữ kết quả đánh giá</w:t>
      </w:r>
      <w:r w:rsidRPr="004538C4">
        <w:t>.</w:t>
      </w:r>
      <w:r w:rsidRPr="00B80643">
        <w:t xml:space="preserve"> </w:t>
      </w:r>
    </w:p>
    <w:p w14:paraId="12DB03BA" w14:textId="79D25033" w:rsidR="00D62BD3" w:rsidRDefault="00D62BD3" w:rsidP="00D62BD3">
      <w:pPr>
        <w:pStyle w:val="BodyText"/>
        <w:ind w:right="-454"/>
      </w:pPr>
      <w:r>
        <w:t>Thiết kế và triển khai giao diện chấm điểm trực tuyến cho giảng viên, dựa trên các phiếu chấm, để nâng cao tính tiện lợi và hiệu quả trong việc chấm điểm.</w:t>
      </w:r>
    </w:p>
    <w:p w14:paraId="7337BFB0" w14:textId="77777777" w:rsidR="00AF4014" w:rsidRDefault="00F26458" w:rsidP="00C27476">
      <w:pPr>
        <w:pStyle w:val="Heading2"/>
      </w:pPr>
      <w:bookmarkStart w:id="6" w:name="_Toc181602712"/>
      <w:r>
        <w:t>Nội dung</w:t>
      </w:r>
      <w:bookmarkEnd w:id="6"/>
    </w:p>
    <w:p w14:paraId="64987804" w14:textId="1CF2674D" w:rsidR="00D62BD3" w:rsidRDefault="00D62BD3" w:rsidP="0037139A">
      <w:pPr>
        <w:pStyle w:val="BodyText"/>
        <w:rPr>
          <w:lang w:val="en-US"/>
        </w:rPr>
      </w:pPr>
      <w:bookmarkStart w:id="7" w:name="_Hlk175080011"/>
      <w:r w:rsidRPr="00653F2A">
        <w:t xml:space="preserve">Nghiên cứu quy trình hiện tại của TVU trong đánh giá </w:t>
      </w:r>
      <w:r w:rsidR="00681309" w:rsidRPr="00681309">
        <w:t>môn học</w:t>
      </w:r>
      <w:r w:rsidRPr="00653F2A">
        <w:t>, bao gồm các bước, công cụ và tiêu chuẩn, nhằm xác định các điểm mạnh và điểm yếu.</w:t>
      </w:r>
    </w:p>
    <w:p w14:paraId="69895D94" w14:textId="5627FC6D" w:rsidR="00ED7B88" w:rsidRPr="00ED7B88" w:rsidRDefault="00ED7B88" w:rsidP="00ED7B88">
      <w:pPr>
        <w:pStyle w:val="BodyText"/>
        <w:rPr>
          <w:lang w:val="en-US"/>
        </w:rPr>
      </w:pPr>
      <w:r w:rsidRPr="00653F2A">
        <w:t>Phát triển ứng dụng web cho hệ thống đánh giá, hỗ trợ các tính năng chấm điểm, quản lý dữ liệu, và tra cứu kết quả trực tuyến.</w:t>
      </w:r>
    </w:p>
    <w:p w14:paraId="0620E278" w14:textId="6995E186" w:rsidR="00D62BD3" w:rsidRPr="00653F2A" w:rsidRDefault="00D62BD3" w:rsidP="0037139A">
      <w:pPr>
        <w:pStyle w:val="BodyText"/>
      </w:pPr>
      <w:r w:rsidRPr="00653F2A">
        <w:t xml:space="preserve">Phát triển </w:t>
      </w:r>
      <w:r w:rsidR="00ED7B88" w:rsidRPr="00ED7B88">
        <w:t>giao diện chấm</w:t>
      </w:r>
      <w:r w:rsidR="00ED7B88">
        <w:rPr>
          <w:lang w:val="en-US"/>
        </w:rPr>
        <w:t xml:space="preserve"> cho </w:t>
      </w:r>
      <w:r w:rsidR="00ED7B88" w:rsidRPr="00ED7B88">
        <w:rPr>
          <w:lang w:val="en-US"/>
        </w:rPr>
        <w:t>mobile</w:t>
      </w:r>
      <w:r w:rsidRPr="00653F2A">
        <w:t>.</w:t>
      </w:r>
    </w:p>
    <w:p w14:paraId="3CC1C756" w14:textId="1A719252" w:rsidR="00AF4014" w:rsidRPr="004538C4" w:rsidRDefault="00D62BD3" w:rsidP="0037139A">
      <w:pPr>
        <w:pStyle w:val="BodyText"/>
      </w:pPr>
      <w:r w:rsidRPr="00653F2A">
        <w:t>Thiết kế và triển khai RESTful API để kết nối các thành phần của hệ thống đánh giá, ứng dụng web và cơ sở dữ liệu</w:t>
      </w:r>
      <w:bookmarkEnd w:id="7"/>
      <w:r w:rsidR="004538C4" w:rsidRPr="004538C4">
        <w:t>.</w:t>
      </w:r>
    </w:p>
    <w:p w14:paraId="71090694" w14:textId="77777777" w:rsidR="00AF4014" w:rsidRPr="008D0E20" w:rsidRDefault="00F26458" w:rsidP="00C27476">
      <w:pPr>
        <w:pStyle w:val="Heading2"/>
        <w:rPr>
          <w:lang w:val="vi"/>
        </w:rPr>
      </w:pPr>
      <w:bookmarkStart w:id="8" w:name="_Toc181602713"/>
      <w:r w:rsidRPr="008D0E20">
        <w:rPr>
          <w:lang w:val="vi"/>
        </w:rPr>
        <w:t>Đối tượng và phạm vi nghiên cứu</w:t>
      </w:r>
      <w:bookmarkEnd w:id="8"/>
    </w:p>
    <w:p w14:paraId="396C64CC" w14:textId="77777777" w:rsidR="00D62BD3" w:rsidRPr="00774905" w:rsidRDefault="00D62BD3" w:rsidP="00D62BD3">
      <w:pPr>
        <w:pStyle w:val="BodyText"/>
        <w:rPr>
          <w:b/>
          <w:bCs/>
        </w:rPr>
      </w:pPr>
      <w:r w:rsidRPr="00653F2A">
        <w:rPr>
          <w:b/>
          <w:bCs/>
        </w:rPr>
        <w:t>Đối tượng nghiên cứu:</w:t>
      </w:r>
    </w:p>
    <w:p w14:paraId="0E63AEDE" w14:textId="2425800C" w:rsidR="00D62BD3" w:rsidRDefault="00D62BD3" w:rsidP="00774905">
      <w:pPr>
        <w:pStyle w:val="BodyText"/>
      </w:pPr>
      <w:r>
        <w:t xml:space="preserve">Các phương pháp và công cụ được sử dụng trong đánh giá </w:t>
      </w:r>
      <w:r w:rsidR="00681309" w:rsidRPr="00774905">
        <w:t>môn học</w:t>
      </w:r>
      <w:r w:rsidR="00681309">
        <w:t xml:space="preserve"> </w:t>
      </w:r>
      <w:r>
        <w:t>tại TVU, bao gồm các bước, tiêu chuẩn và cách thức triển khai.</w:t>
      </w:r>
    </w:p>
    <w:p w14:paraId="21383C70" w14:textId="2EBD1BD8" w:rsidR="00D62BD3" w:rsidRDefault="00D62BD3" w:rsidP="00774905">
      <w:pPr>
        <w:pStyle w:val="BodyText"/>
      </w:pPr>
      <w:r>
        <w:t>Các khái niệm và cấu trúc của chương trình đào tạo, đặc biệt là các CĐR</w:t>
      </w:r>
      <w:r w:rsidR="00EF1F86" w:rsidRPr="00EF1F86">
        <w:t xml:space="preserve"> </w:t>
      </w:r>
      <w:r>
        <w:t xml:space="preserve">và mục tiêu học tập liên quan đến các </w:t>
      </w:r>
      <w:r w:rsidR="00681309" w:rsidRPr="00681309">
        <w:t>môn học</w:t>
      </w:r>
      <w:r>
        <w:t>.</w:t>
      </w:r>
    </w:p>
    <w:p w14:paraId="05735A99" w14:textId="74C70962" w:rsidR="00D62BD3" w:rsidRDefault="00D62BD3" w:rsidP="00774905">
      <w:pPr>
        <w:pStyle w:val="BodyText"/>
      </w:pPr>
      <w:r>
        <w:t>Các yếu tố kỹ thuật và chức năng cần thiết để phát triển ứng dụng di động và web cho hệ thống đánh giá, cũng như các RESTful API hỗ trợ kết nối và quản lý dữ liệu.</w:t>
      </w:r>
    </w:p>
    <w:p w14:paraId="3567651E" w14:textId="77777777" w:rsidR="00D62BD3" w:rsidRPr="00774905" w:rsidRDefault="00D62BD3" w:rsidP="00D62BD3">
      <w:pPr>
        <w:pStyle w:val="BodyText"/>
        <w:rPr>
          <w:b/>
          <w:bCs/>
        </w:rPr>
      </w:pPr>
      <w:r w:rsidRPr="00653F2A">
        <w:rPr>
          <w:b/>
          <w:bCs/>
        </w:rPr>
        <w:t>Phạm vi nghiên cứu:</w:t>
      </w:r>
    </w:p>
    <w:p w14:paraId="5E4A13C2" w14:textId="10B604BA" w:rsidR="00D62BD3" w:rsidRDefault="00D62BD3" w:rsidP="00774905">
      <w:pPr>
        <w:pStyle w:val="BodyText"/>
      </w:pPr>
      <w:r>
        <w:t xml:space="preserve">Phát triển và triển khai các ứng dụng này chỉ trong bối cảnh của hệ thống đánh giá </w:t>
      </w:r>
      <w:r w:rsidR="006D211A" w:rsidRPr="006D211A">
        <w:t xml:space="preserve">đồ án </w:t>
      </w:r>
      <w:r w:rsidR="00681309" w:rsidRPr="00681309">
        <w:t>môn học</w:t>
      </w:r>
      <w:r w:rsidR="00681309">
        <w:t xml:space="preserve"> </w:t>
      </w:r>
      <w:r>
        <w:t>của TVU, không bao gồm các ứng dụng hay hệ thống ngoài phạm vi này.</w:t>
      </w:r>
    </w:p>
    <w:p w14:paraId="024E61E4" w14:textId="625AED57" w:rsidR="00F26458" w:rsidRPr="00D62BD3" w:rsidRDefault="00D62BD3" w:rsidP="00774905">
      <w:pPr>
        <w:pStyle w:val="BodyText"/>
      </w:pPr>
      <w:r>
        <w:t>Thiết kế và triển khai API sẽ tập trung vào việc hỗ trợ kết nối và quản lý dữ liệu trong hệ thống đánh giá của TVU, không mở rộng ra các hệ thống khác.</w:t>
      </w:r>
    </w:p>
    <w:p w14:paraId="140E20B4" w14:textId="77777777" w:rsidR="00F26458" w:rsidRDefault="00F26458" w:rsidP="00C27476">
      <w:pPr>
        <w:pStyle w:val="Heading2"/>
      </w:pPr>
      <w:bookmarkStart w:id="9" w:name="_Toc181602714"/>
      <w:r>
        <w:lastRenderedPageBreak/>
        <w:t>Phương pháp nghiên cứu</w:t>
      </w:r>
      <w:bookmarkEnd w:id="9"/>
    </w:p>
    <w:p w14:paraId="2A56CF8D" w14:textId="363E8FE2" w:rsidR="00D62BD3" w:rsidRPr="00AC2573" w:rsidRDefault="00D62BD3" w:rsidP="00774905">
      <w:pPr>
        <w:pStyle w:val="BodyText"/>
        <w:rPr>
          <w:b/>
          <w:bCs/>
        </w:rPr>
      </w:pPr>
      <w:r w:rsidRPr="00823CAA">
        <w:rPr>
          <w:rFonts w:eastAsia="SimSun"/>
          <w:b/>
          <w:bCs/>
        </w:rPr>
        <w:t>Nghiên cứu lý thuyết</w:t>
      </w:r>
      <w:r>
        <w:rPr>
          <w:rFonts w:eastAsia="SimSun"/>
          <w:b/>
          <w:bCs/>
          <w:lang w:val="en-US"/>
        </w:rPr>
        <w:t>:</w:t>
      </w:r>
      <w:r w:rsidR="00774905">
        <w:rPr>
          <w:b/>
          <w:bCs/>
          <w:lang w:val="en-US"/>
        </w:rPr>
        <w:t xml:space="preserve"> </w:t>
      </w:r>
      <w:r w:rsidRPr="00B562EE">
        <w:t>Đánh giá các khái niệm cơ bản và nguyên tắc thiết kế của backend và frontend trong phát triển hệ thống. Phân tích các công nghệ, công cụ, và phương pháp được sử dụng để xây dựng và tối ưu hóa các thành phần phía máy chủ và phía người dùng, nhằm đảm bảo hiệu quả và tính khả thi của hệ thống.</w:t>
      </w:r>
    </w:p>
    <w:p w14:paraId="5F651ACE" w14:textId="77777777" w:rsidR="00D62BD3" w:rsidRPr="00823CAA" w:rsidRDefault="00D62BD3" w:rsidP="00D62BD3">
      <w:pPr>
        <w:pStyle w:val="BodyText"/>
        <w:rPr>
          <w:b/>
          <w:bCs/>
        </w:rPr>
      </w:pPr>
      <w:r w:rsidRPr="00823CAA">
        <w:rPr>
          <w:rFonts w:eastAsia="SimSun"/>
          <w:b/>
          <w:bCs/>
        </w:rPr>
        <w:t>Nghiên cứu thực nghiệm:</w:t>
      </w:r>
    </w:p>
    <w:p w14:paraId="44C22EB9" w14:textId="4AA1EB8E" w:rsidR="00D62BD3" w:rsidRPr="00823CAA" w:rsidRDefault="00D62BD3" w:rsidP="00D62BD3">
      <w:pPr>
        <w:pStyle w:val="BodyText"/>
      </w:pPr>
      <w:r w:rsidRPr="000176E1">
        <w:rPr>
          <w:rFonts w:eastAsia="SimSun"/>
        </w:rPr>
        <w:t>Tiến hành trải nghiệm quy trình chấm điểm hiện tại tại TVU để đánh giá và phân tích các phương pháp và quy trình đang được áp dụng. Qua đó, thu thập dữ liệu từ giảng viên và sinh viên để nhận diện các vấn đề và nhu cầu cụ thể trong hệ thống chấm điểm, từ đó đề xuất các cải tiến phù hợp</w:t>
      </w:r>
      <w:r w:rsidRPr="00823CAA">
        <w:t>.</w:t>
      </w:r>
    </w:p>
    <w:p w14:paraId="68873989" w14:textId="77777777" w:rsidR="00D62BD3" w:rsidRPr="00823CAA" w:rsidRDefault="00D62BD3" w:rsidP="00D62BD3">
      <w:pPr>
        <w:pStyle w:val="BodyText"/>
      </w:pPr>
      <w:r w:rsidRPr="00823CAA">
        <w:rPr>
          <w:rFonts w:eastAsia="SimSun"/>
        </w:rPr>
        <w:t>Phát triển ứng dụng</w:t>
      </w:r>
      <w:r w:rsidRPr="00823CAA">
        <w:t>: Thiết kế, lập trình, và triển khai các ứng dụng di động và web cho hệ thống đánh giá. Thực hiện thử nghiệm và đánh giá các ứng dụng này để đảm bảo tính năng và hiệu suất đáp ứng yêu cầu của người dùng.</w:t>
      </w:r>
    </w:p>
    <w:p w14:paraId="26B71DCE" w14:textId="77777777" w:rsidR="00D62BD3" w:rsidRPr="00823CAA" w:rsidRDefault="00D62BD3" w:rsidP="00D62BD3">
      <w:pPr>
        <w:pStyle w:val="BodyText"/>
      </w:pPr>
      <w:r w:rsidRPr="00823CAA">
        <w:rPr>
          <w:rFonts w:eastAsia="SimSun"/>
        </w:rPr>
        <w:t>Xây dựng và kiểm thử RESTful API</w:t>
      </w:r>
      <w:r w:rsidRPr="00823CAA">
        <w:t>: Thiết kế và triển khai RESTful API để hỗ trợ kết nối giữa các thành phần của hệ thống. Thực hiện kiểm thử API để đảm bảo khả năng hoạt động ổn định và hiệu quả trong việc quản lý và truyền tải dữ liệu.</w:t>
      </w:r>
    </w:p>
    <w:p w14:paraId="59FF23ED" w14:textId="77777777" w:rsidR="00D62BD3" w:rsidRPr="00823CAA" w:rsidRDefault="00D62BD3" w:rsidP="00D62BD3">
      <w:pPr>
        <w:pStyle w:val="BodyText"/>
      </w:pPr>
      <w:r w:rsidRPr="00823CAA">
        <w:rPr>
          <w:rFonts w:eastAsia="SimSun"/>
        </w:rPr>
        <w:t>Đánh giá và cải tiến</w:t>
      </w:r>
      <w:r w:rsidRPr="00823CAA">
        <w:t>: Thu thập phản hồi từ người dùng (giảng viên và sinh viên) về các ứng dụng và API. Phân tích phản hồi để thực hiện các điều chỉnh và cải tiến cần thiết, đảm bảo hệ thống đánh giá hoạt động hiệu quả và đáp ứng nhu cầu thực tế.</w:t>
      </w:r>
    </w:p>
    <w:p w14:paraId="148DB7BB" w14:textId="202C250A" w:rsidR="008A6A1C" w:rsidRPr="00AC2573" w:rsidRDefault="00D62BD3" w:rsidP="00D62BD3">
      <w:pPr>
        <w:spacing w:after="160" w:line="259" w:lineRule="auto"/>
        <w:rPr>
          <w:szCs w:val="26"/>
          <w:lang w:val="vi"/>
        </w:rPr>
      </w:pPr>
      <w:r w:rsidRPr="007F0834">
        <w:rPr>
          <w:lang w:val="vi"/>
        </w:rPr>
        <w:br w:type="page"/>
      </w:r>
    </w:p>
    <w:p w14:paraId="1AA33A9F" w14:textId="1CF445DC" w:rsidR="0045598C" w:rsidRPr="003E469F" w:rsidRDefault="00AF4014" w:rsidP="003E469F">
      <w:pPr>
        <w:pStyle w:val="Heading1"/>
        <w:numPr>
          <w:ilvl w:val="0"/>
          <w:numId w:val="3"/>
        </w:numPr>
        <w:tabs>
          <w:tab w:val="left" w:pos="1701"/>
        </w:tabs>
      </w:pPr>
      <w:bookmarkStart w:id="10" w:name="_Toc123494282"/>
      <w:bookmarkStart w:id="11" w:name="_Toc123494448"/>
      <w:bookmarkStart w:id="12" w:name="_Toc127730469"/>
      <w:bookmarkStart w:id="13" w:name="_Toc181602715"/>
      <w:r>
        <w:lastRenderedPageBreak/>
        <w:t>CƠ SỞ LÝ THUYẾT</w:t>
      </w:r>
      <w:bookmarkEnd w:id="10"/>
      <w:bookmarkEnd w:id="11"/>
      <w:bookmarkEnd w:id="12"/>
      <w:bookmarkEnd w:id="13"/>
    </w:p>
    <w:p w14:paraId="78C383BA" w14:textId="2CF77AC4" w:rsidR="00AF4014" w:rsidRPr="008D0E20" w:rsidRDefault="00190CAD" w:rsidP="00C27476">
      <w:pPr>
        <w:pStyle w:val="Heading2"/>
        <w:rPr>
          <w:lang w:val="vi"/>
        </w:rPr>
      </w:pPr>
      <w:bookmarkStart w:id="14" w:name="_Toc126865547"/>
      <w:bookmarkStart w:id="15" w:name="_Toc127730470"/>
      <w:bookmarkStart w:id="16" w:name="_Toc181602716"/>
      <w:r>
        <w:t>Công nghệ backend</w:t>
      </w:r>
      <w:bookmarkEnd w:id="16"/>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17" w:name="_Toc170924754"/>
      <w:bookmarkStart w:id="18" w:name="_Toc170933218"/>
      <w:bookmarkStart w:id="19" w:name="_Toc170973949"/>
      <w:bookmarkStart w:id="20" w:name="_Toc170981494"/>
      <w:bookmarkStart w:id="21" w:name="_Toc172489172"/>
      <w:bookmarkStart w:id="22" w:name="_Toc172489388"/>
      <w:bookmarkStart w:id="23" w:name="_Toc172491954"/>
      <w:bookmarkStart w:id="24" w:name="_Toc172665170"/>
      <w:bookmarkStart w:id="25" w:name="_Toc172665251"/>
      <w:bookmarkStart w:id="26" w:name="_Toc173009998"/>
      <w:bookmarkStart w:id="27" w:name="_Toc173100608"/>
      <w:bookmarkStart w:id="28" w:name="_Toc173161146"/>
      <w:bookmarkStart w:id="29" w:name="_Toc173364001"/>
      <w:bookmarkStart w:id="30" w:name="_Toc175086524"/>
      <w:bookmarkStart w:id="31" w:name="_Toc175086710"/>
      <w:bookmarkStart w:id="32" w:name="_Toc175087380"/>
      <w:bookmarkStart w:id="33" w:name="_Toc175092383"/>
      <w:bookmarkStart w:id="34" w:name="_Toc175092662"/>
      <w:bookmarkStart w:id="35" w:name="_Toc175094444"/>
      <w:bookmarkStart w:id="36" w:name="_Toc175542963"/>
      <w:bookmarkStart w:id="37" w:name="_Toc175690968"/>
      <w:bookmarkStart w:id="38" w:name="_Toc175694319"/>
      <w:bookmarkStart w:id="39" w:name="_Toc175694617"/>
      <w:bookmarkStart w:id="40" w:name="_Toc175761343"/>
      <w:bookmarkStart w:id="41" w:name="_Toc175910912"/>
      <w:bookmarkStart w:id="42" w:name="_Toc176014123"/>
      <w:bookmarkStart w:id="43" w:name="_Toc176226989"/>
      <w:bookmarkStart w:id="44" w:name="_Toc176227766"/>
      <w:bookmarkStart w:id="45" w:name="_Toc176227837"/>
      <w:bookmarkStart w:id="46" w:name="_Toc176229279"/>
      <w:bookmarkStart w:id="47" w:name="_Toc178102934"/>
      <w:bookmarkStart w:id="48" w:name="_Toc178103465"/>
      <w:bookmarkStart w:id="49" w:name="_Toc178108386"/>
      <w:bookmarkStart w:id="50" w:name="_Toc178110360"/>
      <w:bookmarkStart w:id="51" w:name="_Toc178114683"/>
      <w:bookmarkStart w:id="52" w:name="_Toc178160420"/>
      <w:bookmarkStart w:id="53" w:name="_Toc178280269"/>
      <w:bookmarkStart w:id="54" w:name="_Toc178364873"/>
      <w:bookmarkStart w:id="55" w:name="_Toc178377582"/>
      <w:bookmarkStart w:id="56" w:name="_Toc178378280"/>
      <w:bookmarkStart w:id="57" w:name="_Toc178516273"/>
      <w:bookmarkStart w:id="58" w:name="_Toc178521528"/>
      <w:bookmarkStart w:id="59" w:name="_Toc181600563"/>
      <w:bookmarkStart w:id="60" w:name="_Toc181602717"/>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61" w:name="_Toc170827204"/>
      <w:bookmarkStart w:id="62" w:name="_Toc170828094"/>
      <w:bookmarkStart w:id="63" w:name="_Toc170845714"/>
      <w:bookmarkStart w:id="64" w:name="_Toc170898659"/>
      <w:bookmarkStart w:id="65" w:name="_Toc170898828"/>
      <w:bookmarkStart w:id="66" w:name="_Toc170914127"/>
      <w:bookmarkStart w:id="67" w:name="_Toc170924755"/>
      <w:bookmarkStart w:id="68" w:name="_Toc170933219"/>
      <w:bookmarkStart w:id="69" w:name="_Toc170973950"/>
      <w:bookmarkStart w:id="70" w:name="_Toc170981495"/>
      <w:bookmarkStart w:id="71" w:name="_Toc172489173"/>
      <w:bookmarkStart w:id="72" w:name="_Toc172489389"/>
      <w:bookmarkStart w:id="73" w:name="_Toc172491955"/>
      <w:bookmarkStart w:id="74" w:name="_Toc172665171"/>
      <w:bookmarkStart w:id="75" w:name="_Toc172665252"/>
      <w:bookmarkStart w:id="76" w:name="_Toc173009999"/>
      <w:bookmarkStart w:id="77" w:name="_Toc173100609"/>
      <w:bookmarkStart w:id="78" w:name="_Toc173161147"/>
      <w:bookmarkStart w:id="79" w:name="_Toc173364002"/>
      <w:bookmarkStart w:id="80" w:name="_Toc175086525"/>
      <w:bookmarkStart w:id="81" w:name="_Toc175086711"/>
      <w:bookmarkStart w:id="82" w:name="_Toc175087381"/>
      <w:bookmarkStart w:id="83" w:name="_Toc175092384"/>
      <w:bookmarkStart w:id="84" w:name="_Toc175092663"/>
      <w:bookmarkStart w:id="85" w:name="_Toc175094445"/>
      <w:bookmarkStart w:id="86" w:name="_Toc175542964"/>
      <w:bookmarkStart w:id="87" w:name="_Toc175690969"/>
      <w:bookmarkStart w:id="88" w:name="_Toc175694320"/>
      <w:bookmarkStart w:id="89" w:name="_Toc175694618"/>
      <w:bookmarkStart w:id="90" w:name="_Toc175761344"/>
      <w:bookmarkStart w:id="91" w:name="_Toc175910913"/>
      <w:bookmarkStart w:id="92" w:name="_Toc176014124"/>
      <w:bookmarkStart w:id="93" w:name="_Toc176226990"/>
      <w:bookmarkStart w:id="94" w:name="_Toc176227767"/>
      <w:bookmarkStart w:id="95" w:name="_Toc176227838"/>
      <w:bookmarkStart w:id="96" w:name="_Toc176229280"/>
      <w:bookmarkStart w:id="97" w:name="_Toc178102935"/>
      <w:bookmarkStart w:id="98" w:name="_Toc178103466"/>
      <w:bookmarkStart w:id="99" w:name="_Toc178108387"/>
      <w:bookmarkStart w:id="100" w:name="_Toc178110361"/>
      <w:bookmarkStart w:id="101" w:name="_Toc178114684"/>
      <w:bookmarkStart w:id="102" w:name="_Toc178160421"/>
      <w:bookmarkStart w:id="103" w:name="_Toc178280270"/>
      <w:bookmarkStart w:id="104" w:name="_Toc178364874"/>
      <w:bookmarkStart w:id="105" w:name="_Toc178377583"/>
      <w:bookmarkStart w:id="106" w:name="_Toc178378281"/>
      <w:bookmarkStart w:id="107" w:name="_Toc178516274"/>
      <w:bookmarkStart w:id="108" w:name="_Toc178521529"/>
      <w:bookmarkStart w:id="109" w:name="_Toc181600564"/>
      <w:bookmarkStart w:id="110" w:name="_Toc181602718"/>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111" w:name="_Toc170827205"/>
      <w:bookmarkStart w:id="112" w:name="_Toc170828095"/>
      <w:bookmarkStart w:id="113" w:name="_Toc170845715"/>
      <w:bookmarkStart w:id="114" w:name="_Toc170898660"/>
      <w:bookmarkStart w:id="115" w:name="_Toc170898829"/>
      <w:bookmarkStart w:id="116" w:name="_Toc170914128"/>
      <w:bookmarkStart w:id="117" w:name="_Toc170924756"/>
      <w:bookmarkStart w:id="118" w:name="_Toc170933220"/>
      <w:bookmarkStart w:id="119" w:name="_Toc170973951"/>
      <w:bookmarkStart w:id="120" w:name="_Toc170981496"/>
      <w:bookmarkStart w:id="121" w:name="_Toc172489174"/>
      <w:bookmarkStart w:id="122" w:name="_Toc172489390"/>
      <w:bookmarkStart w:id="123" w:name="_Toc172491956"/>
      <w:bookmarkStart w:id="124" w:name="_Toc172665172"/>
      <w:bookmarkStart w:id="125" w:name="_Toc172665253"/>
      <w:bookmarkStart w:id="126" w:name="_Toc173010000"/>
      <w:bookmarkStart w:id="127" w:name="_Toc173100610"/>
      <w:bookmarkStart w:id="128" w:name="_Toc173161148"/>
      <w:bookmarkStart w:id="129" w:name="_Toc173364003"/>
      <w:bookmarkStart w:id="130" w:name="_Toc175086526"/>
      <w:bookmarkStart w:id="131" w:name="_Toc175086712"/>
      <w:bookmarkStart w:id="132" w:name="_Toc175087382"/>
      <w:bookmarkStart w:id="133" w:name="_Toc175092385"/>
      <w:bookmarkStart w:id="134" w:name="_Toc175092664"/>
      <w:bookmarkStart w:id="135" w:name="_Toc175094446"/>
      <w:bookmarkStart w:id="136" w:name="_Toc175542965"/>
      <w:bookmarkStart w:id="137" w:name="_Toc175690970"/>
      <w:bookmarkStart w:id="138" w:name="_Toc175694321"/>
      <w:bookmarkStart w:id="139" w:name="_Toc175694619"/>
      <w:bookmarkStart w:id="140" w:name="_Toc175761345"/>
      <w:bookmarkStart w:id="141" w:name="_Toc175910914"/>
      <w:bookmarkStart w:id="142" w:name="_Toc176014125"/>
      <w:bookmarkStart w:id="143" w:name="_Toc176226991"/>
      <w:bookmarkStart w:id="144" w:name="_Toc176227768"/>
      <w:bookmarkStart w:id="145" w:name="_Toc176227839"/>
      <w:bookmarkStart w:id="146" w:name="_Toc176229281"/>
      <w:bookmarkStart w:id="147" w:name="_Toc178102936"/>
      <w:bookmarkStart w:id="148" w:name="_Toc178103467"/>
      <w:bookmarkStart w:id="149" w:name="_Toc178108388"/>
      <w:bookmarkStart w:id="150" w:name="_Toc178110362"/>
      <w:bookmarkStart w:id="151" w:name="_Toc178114685"/>
      <w:bookmarkStart w:id="152" w:name="_Toc178160422"/>
      <w:bookmarkStart w:id="153" w:name="_Toc178280271"/>
      <w:bookmarkStart w:id="154" w:name="_Toc178364875"/>
      <w:bookmarkStart w:id="155" w:name="_Toc178377584"/>
      <w:bookmarkStart w:id="156" w:name="_Toc178378282"/>
      <w:bookmarkStart w:id="157" w:name="_Toc178516275"/>
      <w:bookmarkStart w:id="158" w:name="_Toc178521530"/>
      <w:bookmarkStart w:id="159" w:name="_Toc181600565"/>
      <w:bookmarkStart w:id="160" w:name="_Toc18160271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29EBDE70" w14:textId="1E37172A" w:rsidR="00A9497A" w:rsidRDefault="00190CAD" w:rsidP="00463278">
      <w:pPr>
        <w:pStyle w:val="Heading3"/>
      </w:pPr>
      <w:bookmarkStart w:id="161" w:name="_Toc181602720"/>
      <w:r>
        <w:t>Tổng quan về Node.js</w:t>
      </w:r>
      <w:bookmarkEnd w:id="161"/>
    </w:p>
    <w:p w14:paraId="2EE553FA" w14:textId="396984AB" w:rsidR="00706DDB" w:rsidRPr="008C63EA" w:rsidRDefault="00706DDB" w:rsidP="00706DDB">
      <w:pPr>
        <w:pStyle w:val="BodyText"/>
      </w:pPr>
      <w:r w:rsidRPr="00486C6F">
        <w:t>Node.js là một môi trường thực thi JavaScript không chỉ trên trình duyệt mà còn trên máy chủ và các thiết bị khác. Được xây dựng trên trình thực thi JavaScript V8 của Google, Node.js cho phép chạy mã JavaScript trực tiếp trên phần cứng máy tính, nhờ vào khả năng biên dịch mã JavaScript sang mã máy của V8. Điều này mở rộng khả năng của JavaScript, cho phép thực hiện các chức năng như quản lý hệ thống tệp và thao tác với các tệp, điều mà trình duyệt web không hỗ trợ.</w:t>
      </w:r>
    </w:p>
    <w:p w14:paraId="677295F0" w14:textId="77777777" w:rsidR="00A437C7" w:rsidRDefault="002A4D1C" w:rsidP="00A437C7">
      <w:pPr>
        <w:pStyle w:val="BodyText"/>
        <w:keepNext/>
        <w:ind w:firstLine="0"/>
        <w:jc w:val="center"/>
        <w:rPr>
          <w:lang w:val="en-US"/>
        </w:rPr>
      </w:pPr>
      <w:r>
        <w:rPr>
          <w:noProof/>
        </w:rPr>
        <w:drawing>
          <wp:inline distT="0" distB="0" distL="0" distR="0" wp14:anchorId="10065E84" wp14:editId="6F334C9C">
            <wp:extent cx="5174318" cy="3167644"/>
            <wp:effectExtent l="0" t="0" r="7620" b="0"/>
            <wp:docPr id="1237858737" name="Picture 6" descr="Node (Node.JS)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Node.JS) – Logos 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9088" cy="3176686"/>
                    </a:xfrm>
                    <a:prstGeom prst="rect">
                      <a:avLst/>
                    </a:prstGeom>
                    <a:noFill/>
                    <a:ln>
                      <a:noFill/>
                    </a:ln>
                  </pic:spPr>
                </pic:pic>
              </a:graphicData>
            </a:graphic>
          </wp:inline>
        </w:drawing>
      </w:r>
    </w:p>
    <w:p w14:paraId="5A8BA23D" w14:textId="7870D989" w:rsidR="00EA174E" w:rsidRPr="004222D0" w:rsidRDefault="00EA174E" w:rsidP="00EA174E">
      <w:pPr>
        <w:pStyle w:val="BodyText"/>
        <w:keepNext/>
        <w:ind w:firstLine="0"/>
        <w:jc w:val="right"/>
      </w:pPr>
      <w:hyperlink r:id="rId17" w:history="1">
        <w:r w:rsidRPr="004222D0">
          <w:rPr>
            <w:rStyle w:val="Hyperlink"/>
          </w:rPr>
          <w:t>Nguồn ảnh</w:t>
        </w:r>
      </w:hyperlink>
    </w:p>
    <w:p w14:paraId="5D0A45B7" w14:textId="37F8B8F1" w:rsidR="00331DCA" w:rsidRPr="00A437C7" w:rsidRDefault="00A437C7" w:rsidP="00A437C7">
      <w:pPr>
        <w:pStyle w:val="Caption"/>
        <w:rPr>
          <w:lang w:val="vi"/>
        </w:rPr>
      </w:pPr>
      <w:bookmarkStart w:id="162" w:name="_Toc181602791"/>
      <w:r w:rsidRPr="00A437C7">
        <w:rPr>
          <w:lang w:val="vi"/>
        </w:rPr>
        <w:t>Hình 2.</w:t>
      </w:r>
      <w:r w:rsidRPr="00A437C7">
        <w:fldChar w:fldCharType="begin"/>
      </w:r>
      <w:r w:rsidRPr="00A437C7">
        <w:rPr>
          <w:lang w:val="vi"/>
        </w:rPr>
        <w:instrText xml:space="preserve"> SEQ Hình_2. \* ARABIC </w:instrText>
      </w:r>
      <w:r w:rsidRPr="00A437C7">
        <w:fldChar w:fldCharType="separate"/>
      </w:r>
      <w:r w:rsidR="00031219">
        <w:rPr>
          <w:noProof/>
          <w:lang w:val="vi"/>
        </w:rPr>
        <w:t>1</w:t>
      </w:r>
      <w:r w:rsidRPr="00A437C7">
        <w:fldChar w:fldCharType="end"/>
      </w:r>
      <w:r w:rsidRPr="00A437C7">
        <w:rPr>
          <w:lang w:val="vi"/>
        </w:rPr>
        <w:t>. Tổng quan Node.js</w:t>
      </w:r>
      <w:bookmarkEnd w:id="162"/>
    </w:p>
    <w:p w14:paraId="2ED356FE" w14:textId="77777777" w:rsidR="00706DDB" w:rsidRPr="00486C6F" w:rsidRDefault="00706DDB" w:rsidP="00706DDB">
      <w:pPr>
        <w:pStyle w:val="BodyText"/>
        <w:rPr>
          <w:b/>
          <w:bCs/>
        </w:rPr>
      </w:pPr>
      <w:r w:rsidRPr="00486C6F">
        <w:rPr>
          <w:b/>
          <w:bCs/>
        </w:rPr>
        <w:t>Một số câu lệnh cơ bản trong Node.js:</w:t>
      </w:r>
    </w:p>
    <w:p w14:paraId="7CBD1873" w14:textId="77777777" w:rsidR="00706DDB" w:rsidRDefault="00706DDB">
      <w:pPr>
        <w:pStyle w:val="BodyText"/>
        <w:numPr>
          <w:ilvl w:val="0"/>
          <w:numId w:val="7"/>
        </w:numPr>
      </w:pPr>
      <w:r>
        <w:t>node &lt;filename&gt;: Thực thi chương trình từ tệp chỉ định.</w:t>
      </w:r>
    </w:p>
    <w:p w14:paraId="7D5FED3C" w14:textId="77777777" w:rsidR="00706DDB" w:rsidRDefault="00706DDB">
      <w:pPr>
        <w:pStyle w:val="BodyText"/>
        <w:numPr>
          <w:ilvl w:val="0"/>
          <w:numId w:val="7"/>
        </w:numPr>
      </w:pPr>
      <w:r>
        <w:t>npm init: Tạo dự án mới và tệp package.json.</w:t>
      </w:r>
    </w:p>
    <w:p w14:paraId="641D0191" w14:textId="77777777" w:rsidR="00706DDB" w:rsidRDefault="00706DDB">
      <w:pPr>
        <w:pStyle w:val="BodyText"/>
        <w:numPr>
          <w:ilvl w:val="0"/>
          <w:numId w:val="7"/>
        </w:numPr>
      </w:pPr>
      <w:r>
        <w:t>npm install &lt;packageName&gt;: Cài đặt gói từ npm.</w:t>
      </w:r>
    </w:p>
    <w:p w14:paraId="47D211BC" w14:textId="77777777" w:rsidR="00706DDB" w:rsidRDefault="00706DDB">
      <w:pPr>
        <w:pStyle w:val="BodyText"/>
        <w:numPr>
          <w:ilvl w:val="0"/>
          <w:numId w:val="7"/>
        </w:numPr>
      </w:pPr>
      <w:r>
        <w:t>npm install -g &lt;packageName&gt;: Cài đặt gói toàn cầu.</w:t>
      </w:r>
    </w:p>
    <w:p w14:paraId="60FF2F03" w14:textId="689A8B9D" w:rsidR="00706DDB" w:rsidRDefault="00706DDB">
      <w:pPr>
        <w:pStyle w:val="BodyText"/>
        <w:numPr>
          <w:ilvl w:val="0"/>
          <w:numId w:val="7"/>
        </w:numPr>
      </w:pPr>
      <w:r>
        <w:t>require(</w:t>
      </w:r>
      <w:r w:rsidR="0023624E">
        <w:t>‘</w:t>
      </w:r>
      <w:r>
        <w:t>&lt;moduleName&gt;</w:t>
      </w:r>
      <w:r w:rsidR="0023624E">
        <w:t>‘</w:t>
      </w:r>
      <w:r>
        <w:t>): Nhập mô-đun trong tệp Node.js.</w:t>
      </w:r>
    </w:p>
    <w:p w14:paraId="38BB7E80" w14:textId="77777777" w:rsidR="00706DDB" w:rsidRDefault="00706DDB">
      <w:pPr>
        <w:pStyle w:val="BodyText"/>
        <w:numPr>
          <w:ilvl w:val="0"/>
          <w:numId w:val="7"/>
        </w:numPr>
      </w:pPr>
      <w:r>
        <w:lastRenderedPageBreak/>
        <w:t>console.log(): In ra màn hình console.</w:t>
      </w:r>
    </w:p>
    <w:p w14:paraId="0BF0CA5F" w14:textId="77777777" w:rsidR="00706DDB" w:rsidRDefault="00706DDB">
      <w:pPr>
        <w:pStyle w:val="BodyText"/>
        <w:numPr>
          <w:ilvl w:val="0"/>
          <w:numId w:val="7"/>
        </w:numPr>
      </w:pPr>
      <w:r>
        <w:t>process.env: Truy cập biến môi trường.</w:t>
      </w:r>
    </w:p>
    <w:p w14:paraId="2F905822" w14:textId="77777777" w:rsidR="00706DDB" w:rsidRDefault="00706DDB">
      <w:pPr>
        <w:pStyle w:val="BodyText"/>
        <w:numPr>
          <w:ilvl w:val="0"/>
          <w:numId w:val="7"/>
        </w:numPr>
      </w:pPr>
      <w:r>
        <w:t>module.exports: Xuất mô-đun cho các tệp khác.</w:t>
      </w:r>
    </w:p>
    <w:p w14:paraId="4F91DDFA" w14:textId="77777777" w:rsidR="00706DDB" w:rsidRDefault="00706DDB">
      <w:pPr>
        <w:pStyle w:val="BodyText"/>
        <w:numPr>
          <w:ilvl w:val="0"/>
          <w:numId w:val="7"/>
        </w:numPr>
      </w:pPr>
      <w:r>
        <w:t>__dirname: Lấy đường dẫn thư mục hiện tại.</w:t>
      </w:r>
    </w:p>
    <w:p w14:paraId="29FDA08E" w14:textId="77777777" w:rsidR="00706DDB" w:rsidRPr="006E5C86" w:rsidRDefault="00706DDB">
      <w:pPr>
        <w:pStyle w:val="BodyText"/>
        <w:numPr>
          <w:ilvl w:val="0"/>
          <w:numId w:val="7"/>
        </w:numPr>
        <w:rPr>
          <w:b/>
          <w:bCs/>
          <w:lang w:val="vi-VN"/>
        </w:rPr>
      </w:pPr>
      <w:r>
        <w:t>fs.readFile(): Đọc dữ liệu từ tệp không đồng bộ.</w:t>
      </w:r>
    </w:p>
    <w:p w14:paraId="02052E2C" w14:textId="77777777" w:rsidR="00706DDB" w:rsidRPr="006E5C86" w:rsidRDefault="00706DDB" w:rsidP="00706DDB">
      <w:pPr>
        <w:pStyle w:val="BodyText"/>
        <w:rPr>
          <w:b/>
          <w:bCs/>
          <w:lang w:val="en-US"/>
        </w:rPr>
      </w:pPr>
      <w:r w:rsidRPr="006E5C86">
        <w:rPr>
          <w:b/>
          <w:bCs/>
          <w:lang w:val="vi-VN"/>
        </w:rPr>
        <w:t>Ưu điểm:</w:t>
      </w:r>
    </w:p>
    <w:p w14:paraId="1BC90582" w14:textId="4ACC2C5B" w:rsidR="00706DDB" w:rsidRPr="006E5C86" w:rsidRDefault="00706DDB">
      <w:pPr>
        <w:pStyle w:val="BodyText"/>
        <w:numPr>
          <w:ilvl w:val="0"/>
          <w:numId w:val="7"/>
        </w:numPr>
        <w:rPr>
          <w:lang w:val="vi-VN"/>
        </w:rPr>
      </w:pPr>
      <w:r w:rsidRPr="006E5C86">
        <w:rPr>
          <w:lang w:val="vi-VN"/>
        </w:rPr>
        <w:t xml:space="preserve">Xử lý không đồng bộ: Node.js hoạt động trong một quy trình đơn mà không chặn mã JavaScript, với I/O không đồng bộ tích hợp sẵn. </w:t>
      </w:r>
      <w:sdt>
        <w:sdtPr>
          <w:rPr>
            <w:lang w:val="vi-VN"/>
          </w:rPr>
          <w:id w:val="285395987"/>
          <w:citation/>
        </w:sdtPr>
        <w:sdtContent>
          <w:r w:rsidR="00A46B51">
            <w:rPr>
              <w:lang w:val="vi-VN"/>
            </w:rPr>
            <w:fldChar w:fldCharType="begin"/>
          </w:r>
          <w:r w:rsidR="00A46B51">
            <w:rPr>
              <w:lang w:val="en-US"/>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09E51690" w14:textId="37E947FE" w:rsidR="00706DDB" w:rsidRPr="006E5C86" w:rsidRDefault="00706DDB">
      <w:pPr>
        <w:pStyle w:val="BodyText"/>
        <w:numPr>
          <w:ilvl w:val="0"/>
          <w:numId w:val="7"/>
        </w:numPr>
        <w:rPr>
          <w:lang w:val="vi-VN"/>
        </w:rPr>
      </w:pPr>
      <w:r w:rsidRPr="006E5C86">
        <w:rPr>
          <w:lang w:val="vi-VN"/>
        </w:rPr>
        <w:t xml:space="preserve">Xử lý I/O không chặn: Node.js không chặn luồng trong các thao tác I/O như đọc mạng hoặc truy cập cơ sở dữ liệu, giúp tối ưu hóa hiệu suất. </w:t>
      </w:r>
      <w:sdt>
        <w:sdtPr>
          <w:rPr>
            <w:lang w:val="vi-VN"/>
          </w:rPr>
          <w:id w:val="1514717226"/>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349F3D9F" w14:textId="14211E8F" w:rsidR="00706DDB" w:rsidRPr="006E5C86" w:rsidRDefault="00706DDB">
      <w:pPr>
        <w:pStyle w:val="BodyText"/>
        <w:numPr>
          <w:ilvl w:val="0"/>
          <w:numId w:val="7"/>
        </w:numPr>
        <w:rPr>
          <w:lang w:val="vi-VN"/>
        </w:rPr>
      </w:pPr>
      <w:r w:rsidRPr="006E5C86">
        <w:rPr>
          <w:lang w:val="vi-VN"/>
        </w:rPr>
        <w:t xml:space="preserve">Xử lý hàng nghìn kết nối: Có khả năng xử lý hàng nghìn kết nối đồng thời với một máy chủ duy nhất, nâng cao hiệu suất. </w:t>
      </w:r>
      <w:sdt>
        <w:sdtPr>
          <w:rPr>
            <w:lang w:val="vi-VN"/>
          </w:rPr>
          <w:id w:val="-1622135778"/>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5C0BD626" w14:textId="4FA13EC4" w:rsidR="00706DDB" w:rsidRPr="006E5C86" w:rsidRDefault="00706DDB">
      <w:pPr>
        <w:pStyle w:val="BodyText"/>
        <w:numPr>
          <w:ilvl w:val="0"/>
          <w:numId w:val="7"/>
        </w:numPr>
        <w:rPr>
          <w:lang w:val="vi-VN"/>
        </w:rPr>
      </w:pPr>
      <w:r w:rsidRPr="006E5C86">
        <w:rPr>
          <w:lang w:val="vi-VN"/>
        </w:rPr>
        <w:t xml:space="preserve">Chia sẻ ngôn ngữ: Lập trình viên frontend có thể sử dụng JavaScript cho cả phía máy chủ và client mà không cần học ngôn ngữ mới. </w:t>
      </w:r>
      <w:sdt>
        <w:sdtPr>
          <w:rPr>
            <w:lang w:val="vi-VN"/>
          </w:rPr>
          <w:id w:val="-1884095012"/>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4D236465" w14:textId="31DF918B" w:rsidR="00706DDB" w:rsidRPr="006E5C86" w:rsidRDefault="00706DDB">
      <w:pPr>
        <w:pStyle w:val="BodyText"/>
        <w:numPr>
          <w:ilvl w:val="0"/>
          <w:numId w:val="7"/>
        </w:numPr>
        <w:rPr>
          <w:lang w:val="vi-VN"/>
        </w:rPr>
      </w:pPr>
      <w:r w:rsidRPr="006E5C86">
        <w:rPr>
          <w:lang w:val="vi-VN"/>
        </w:rPr>
        <w:t xml:space="preserve">Hỗ trợ ECMAScript mới: Cho phép sử dụng các tiêu chuẩn ECMAScript mới mà không cần chờ cập nhật trình duyệt. </w:t>
      </w:r>
      <w:sdt>
        <w:sdtPr>
          <w:rPr>
            <w:lang w:val="vi-VN"/>
          </w:rPr>
          <w:id w:val="803968601"/>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61CF4271" w14:textId="08478AE0" w:rsidR="00706DDB" w:rsidRPr="006E5C86" w:rsidRDefault="00706DDB">
      <w:pPr>
        <w:pStyle w:val="BodyText"/>
        <w:numPr>
          <w:ilvl w:val="0"/>
          <w:numId w:val="7"/>
        </w:numPr>
        <w:rPr>
          <w:lang w:val="vi-VN"/>
        </w:rPr>
      </w:pPr>
      <w:r w:rsidRPr="006E5C86">
        <w:rPr>
          <w:lang w:val="vi-VN"/>
        </w:rPr>
        <w:t xml:space="preserve">Hỗ trợ module CommonJS và ES: Từ Node.js v12, hỗ trợ cả require() và import cho linh hoạt trong quản lý mô-đun. </w:t>
      </w:r>
    </w:p>
    <w:p w14:paraId="6734DB64" w14:textId="77777777" w:rsidR="00706DDB" w:rsidRPr="008C63EA" w:rsidRDefault="00706DDB" w:rsidP="00706DDB">
      <w:pPr>
        <w:pStyle w:val="BodyText"/>
        <w:rPr>
          <w:b/>
          <w:bCs/>
          <w:lang w:val="vi-VN"/>
        </w:rPr>
      </w:pPr>
      <w:r w:rsidRPr="006E5C86">
        <w:rPr>
          <w:b/>
          <w:bCs/>
          <w:lang w:val="vi-VN"/>
        </w:rPr>
        <w:t>Nhược điểm:</w:t>
      </w:r>
    </w:p>
    <w:p w14:paraId="71D16C35" w14:textId="77777777" w:rsidR="00706DDB" w:rsidRPr="006E5C86" w:rsidRDefault="00706DDB" w:rsidP="00706DDB">
      <w:pPr>
        <w:pStyle w:val="BodyText"/>
        <w:rPr>
          <w:lang w:val="vi-VN"/>
        </w:rPr>
      </w:pPr>
      <w:r w:rsidRPr="006E5C86">
        <w:rPr>
          <w:lang w:val="vi-VN"/>
        </w:rPr>
        <w:t>Một số module và thư viện không được duy trì đồng đều, dẫn đến vấn đề tương thích và sự không đồng nhất, gây thách thức cho tính ổn định và bảo trì hệ thống.</w:t>
      </w:r>
    </w:p>
    <w:p w14:paraId="0A312824" w14:textId="77777777" w:rsidR="00706DDB" w:rsidRPr="006E5C86" w:rsidRDefault="00706DDB" w:rsidP="00706DDB">
      <w:pPr>
        <w:pStyle w:val="BodyText"/>
        <w:rPr>
          <w:b/>
          <w:bCs/>
          <w:lang w:val="vi-VN"/>
        </w:rPr>
      </w:pPr>
      <w:r w:rsidRPr="000548A8">
        <w:rPr>
          <w:b/>
          <w:bCs/>
        </w:rPr>
        <w:t>Các ứng dụng của Node.js</w:t>
      </w:r>
      <w:r w:rsidRPr="006E5C86">
        <w:rPr>
          <w:b/>
          <w:bCs/>
          <w:lang w:val="vi-VN"/>
        </w:rPr>
        <w:t>:</w:t>
      </w:r>
    </w:p>
    <w:p w14:paraId="1ADD9C5C" w14:textId="77777777" w:rsidR="00706DDB" w:rsidRPr="006E5C86" w:rsidRDefault="00706DDB">
      <w:pPr>
        <w:pStyle w:val="BodyText"/>
        <w:numPr>
          <w:ilvl w:val="0"/>
          <w:numId w:val="7"/>
        </w:numPr>
      </w:pPr>
      <w:r w:rsidRPr="006E5C86">
        <w:t>Ứng dụng web: Từ các trang web đơn giản đến các ứng dụng web phức tạp.</w:t>
      </w:r>
    </w:p>
    <w:p w14:paraId="42C44080" w14:textId="77777777" w:rsidR="00706DDB" w:rsidRPr="006E5C86" w:rsidRDefault="00706DDB">
      <w:pPr>
        <w:pStyle w:val="BodyText"/>
        <w:numPr>
          <w:ilvl w:val="0"/>
          <w:numId w:val="7"/>
        </w:numPr>
      </w:pPr>
      <w:r w:rsidRPr="006E5C86">
        <w:t>Ứng dụng thời gian thực: Chat, thông báo và trò chơi trực tuyến.</w:t>
      </w:r>
    </w:p>
    <w:p w14:paraId="6D5908E3" w14:textId="5C8366BA" w:rsidR="00A9497A" w:rsidRPr="00706DDB" w:rsidRDefault="00706DDB">
      <w:pPr>
        <w:pStyle w:val="BodyText"/>
        <w:numPr>
          <w:ilvl w:val="0"/>
          <w:numId w:val="7"/>
        </w:numPr>
      </w:pPr>
      <w:r w:rsidRPr="006E5C86">
        <w:t>API và dịch vụ web: Xây dựng API RESTful và các dịch vụ web</w:t>
      </w:r>
      <w:r w:rsidRPr="00706DDB">
        <w:t>.</w:t>
      </w:r>
    </w:p>
    <w:p w14:paraId="2B318FC2" w14:textId="5975A539" w:rsidR="00CF2835" w:rsidRDefault="00706DDB" w:rsidP="00CF2835">
      <w:pPr>
        <w:pStyle w:val="Heading3"/>
      </w:pPr>
      <w:bookmarkStart w:id="163" w:name="_Toc181602721"/>
      <w:r>
        <w:lastRenderedPageBreak/>
        <w:t xml:space="preserve">Tổng quan về </w:t>
      </w:r>
      <w:r w:rsidRPr="000171B6">
        <w:t>Express.js</w:t>
      </w:r>
      <w:bookmarkEnd w:id="163"/>
    </w:p>
    <w:p w14:paraId="6B320A23" w14:textId="0C562359" w:rsidR="00706DDB" w:rsidRPr="00A46B51" w:rsidRDefault="00706DDB" w:rsidP="00706DDB">
      <w:pPr>
        <w:pStyle w:val="BodyText"/>
        <w:rPr>
          <w:lang w:val="en-US"/>
        </w:rPr>
      </w:pPr>
      <w:r w:rsidRPr="006E5C86">
        <w:t>Express.js là một framework cho Node.js, giúp đơn giản hóa việc phát triển API và ứng dụng web. Nó tổ chức ứng dụng thông qua lớp trung gian (Middleware) và hệ thống định tuyến (routing), tối ưu hóa xử lý yêu cầu HTTP và hiển thị HTML động. Express.js thường kết hợp với Node.js trong stack MEAN (MongoDB, Express.js, Angular, Node.js), và hỗ trợ xây dựng ứng dụng trang đơn (SPA) và các ứng dụng thời gian thực như WebSocket và WebRTC.</w:t>
      </w:r>
      <w:sdt>
        <w:sdtPr>
          <w:id w:val="1770036456"/>
          <w:citation/>
        </w:sdtPr>
        <w:sdtContent>
          <w:r w:rsidR="00A46B51">
            <w:fldChar w:fldCharType="begin"/>
          </w:r>
          <w:r w:rsidR="00A46B51" w:rsidRPr="00A46B51">
            <w:instrText xml:space="preserve"> CITATION Eva16 \l 1033 </w:instrText>
          </w:r>
          <w:r w:rsidR="00A46B51">
            <w:fldChar w:fldCharType="separate"/>
          </w:r>
          <w:r w:rsidR="001D0DA2">
            <w:rPr>
              <w:noProof/>
            </w:rPr>
            <w:t xml:space="preserve"> [2]</w:t>
          </w:r>
          <w:r w:rsidR="00A46B51">
            <w:fldChar w:fldCharType="end"/>
          </w:r>
        </w:sdtContent>
      </w:sdt>
      <w:sdt>
        <w:sdtPr>
          <w:id w:val="20138404"/>
          <w:citation/>
        </w:sdtPr>
        <w:sdtContent>
          <w:r w:rsidR="00A46B51">
            <w:fldChar w:fldCharType="begin"/>
          </w:r>
          <w:r w:rsidR="00A46B51">
            <w:rPr>
              <w:lang w:val="en-US"/>
            </w:rPr>
            <w:instrText xml:space="preserve"> CITATION SHC19 \l 1033 </w:instrText>
          </w:r>
          <w:r w:rsidR="00A46B51">
            <w:fldChar w:fldCharType="separate"/>
          </w:r>
          <w:r w:rsidR="001D0DA2">
            <w:rPr>
              <w:noProof/>
              <w:lang w:val="en-US"/>
            </w:rPr>
            <w:t xml:space="preserve"> </w:t>
          </w:r>
          <w:r w:rsidR="001D0DA2" w:rsidRPr="001D0DA2">
            <w:rPr>
              <w:noProof/>
              <w:lang w:val="en-US"/>
            </w:rPr>
            <w:t>[3]</w:t>
          </w:r>
          <w:r w:rsidR="00A46B51">
            <w:fldChar w:fldCharType="end"/>
          </w:r>
        </w:sdtContent>
      </w:sdt>
    </w:p>
    <w:p w14:paraId="3A71C878" w14:textId="77777777" w:rsidR="00A437C7" w:rsidRDefault="002A4D1C" w:rsidP="00A437C7">
      <w:pPr>
        <w:pStyle w:val="BodyText"/>
        <w:keepNext/>
        <w:ind w:firstLine="0"/>
        <w:jc w:val="center"/>
        <w:rPr>
          <w:lang w:val="en-US"/>
        </w:rPr>
      </w:pPr>
      <w:r>
        <w:rPr>
          <w:noProof/>
        </w:rPr>
        <w:drawing>
          <wp:inline distT="0" distB="0" distL="0" distR="0" wp14:anchorId="59716277" wp14:editId="6DDB5162">
            <wp:extent cx="4693126" cy="2049780"/>
            <wp:effectExtent l="0" t="0" r="0" b="7620"/>
            <wp:docPr id="2031575194" name="Picture 7" descr="3 Express.js features you need to know - JavaScript in Plain Eng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Express.js features you need to know - JavaScript in Plain English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8214" cy="2052002"/>
                    </a:xfrm>
                    <a:prstGeom prst="rect">
                      <a:avLst/>
                    </a:prstGeom>
                    <a:noFill/>
                    <a:ln>
                      <a:noFill/>
                    </a:ln>
                  </pic:spPr>
                </pic:pic>
              </a:graphicData>
            </a:graphic>
          </wp:inline>
        </w:drawing>
      </w:r>
    </w:p>
    <w:p w14:paraId="7665A85F" w14:textId="3A22A340" w:rsidR="00EA174E" w:rsidRPr="00EA174E" w:rsidRDefault="00EA174E" w:rsidP="00EA174E">
      <w:pPr>
        <w:pStyle w:val="BodyText"/>
        <w:keepNext/>
        <w:ind w:firstLine="0"/>
        <w:jc w:val="right"/>
        <w:rPr>
          <w:lang w:val="en-US"/>
        </w:rPr>
      </w:pPr>
      <w:hyperlink r:id="rId19" w:history="1">
        <w:r w:rsidRPr="00EA174E">
          <w:rPr>
            <w:rStyle w:val="Hyperlink"/>
            <w:lang w:val="en-US"/>
          </w:rPr>
          <w:t>Nguồn ảnh</w:t>
        </w:r>
      </w:hyperlink>
    </w:p>
    <w:p w14:paraId="37449BC9" w14:textId="31464CF1" w:rsidR="00331DCA" w:rsidRPr="00A437C7" w:rsidRDefault="00A437C7" w:rsidP="00A437C7">
      <w:pPr>
        <w:pStyle w:val="Caption"/>
        <w:rPr>
          <w:lang w:val="vi"/>
        </w:rPr>
      </w:pPr>
      <w:bookmarkStart w:id="164" w:name="_Toc181602792"/>
      <w:r w:rsidRPr="00A437C7">
        <w:rPr>
          <w:lang w:val="vi"/>
        </w:rPr>
        <w:t>Hình 2.</w:t>
      </w:r>
      <w:r w:rsidRPr="00A437C7">
        <w:fldChar w:fldCharType="begin"/>
      </w:r>
      <w:r w:rsidRPr="00A437C7">
        <w:rPr>
          <w:lang w:val="vi"/>
        </w:rPr>
        <w:instrText xml:space="preserve"> SEQ Hình_2. \* ARABIC </w:instrText>
      </w:r>
      <w:r w:rsidRPr="00A437C7">
        <w:fldChar w:fldCharType="separate"/>
      </w:r>
      <w:r w:rsidR="00031219">
        <w:rPr>
          <w:noProof/>
          <w:lang w:val="vi"/>
        </w:rPr>
        <w:t>2</w:t>
      </w:r>
      <w:r w:rsidRPr="00A437C7">
        <w:fldChar w:fldCharType="end"/>
      </w:r>
      <w:r w:rsidRPr="00236A44">
        <w:rPr>
          <w:lang w:val="vi"/>
        </w:rPr>
        <w:t>.</w:t>
      </w:r>
      <w:r w:rsidRPr="00A437C7">
        <w:rPr>
          <w:lang w:val="vi"/>
        </w:rPr>
        <w:t xml:space="preserve"> Tổng quan Express.js</w:t>
      </w:r>
      <w:bookmarkEnd w:id="164"/>
    </w:p>
    <w:p w14:paraId="79BBD1C7" w14:textId="77777777" w:rsidR="00706DDB" w:rsidRPr="00B11B47" w:rsidRDefault="00706DDB" w:rsidP="00706DDB">
      <w:pPr>
        <w:pStyle w:val="BodyText"/>
        <w:rPr>
          <w:b/>
          <w:bCs/>
        </w:rPr>
      </w:pPr>
      <w:r w:rsidRPr="006E5C86">
        <w:rPr>
          <w:b/>
          <w:bCs/>
          <w:lang w:val="vi-VN"/>
        </w:rPr>
        <w:t>Ưu điểm:</w:t>
      </w:r>
    </w:p>
    <w:p w14:paraId="356BC33E" w14:textId="77777777" w:rsidR="00706DDB" w:rsidRPr="00B11B47" w:rsidRDefault="00706DDB">
      <w:pPr>
        <w:pStyle w:val="BodyText"/>
        <w:numPr>
          <w:ilvl w:val="0"/>
          <w:numId w:val="7"/>
        </w:numPr>
      </w:pPr>
      <w:r>
        <w:t>Đơn giản và dễ sử dụng: Cú pháp dễ hiểu giúp lập trình viên nhanh chóng triển khai các tính năng.</w:t>
      </w:r>
    </w:p>
    <w:p w14:paraId="022DF66C" w14:textId="05B92B55" w:rsidR="00706DDB" w:rsidRDefault="00706DDB">
      <w:pPr>
        <w:pStyle w:val="BodyText"/>
        <w:numPr>
          <w:ilvl w:val="0"/>
          <w:numId w:val="7"/>
        </w:numPr>
      </w:pPr>
      <w:r>
        <w:t>Hỗ trợ Middleware: Cung cấp hệ thống Middleware linh hoạt cho xác thực, ghi log, nén dữ liệu và xử lý lỗi.</w:t>
      </w:r>
      <w:r w:rsidRPr="00B11B47">
        <w:t xml:space="preserve"> </w:t>
      </w:r>
      <w:sdt>
        <w:sdtPr>
          <w:id w:val="1748301669"/>
          <w:citation/>
        </w:sdtPr>
        <w:sdtContent>
          <w:r w:rsidR="00A46B51">
            <w:fldChar w:fldCharType="begin"/>
          </w:r>
          <w:r w:rsidR="00A46B51" w:rsidRPr="008C63EA">
            <w:instrText xml:space="preserve"> CITATION SHC19 \l 1033 </w:instrText>
          </w:r>
          <w:r w:rsidR="00A46B51">
            <w:fldChar w:fldCharType="separate"/>
          </w:r>
          <w:r w:rsidR="001D0DA2" w:rsidRPr="001D0DA2">
            <w:rPr>
              <w:noProof/>
              <w:lang w:val="en-US"/>
            </w:rPr>
            <w:t>[3]</w:t>
          </w:r>
          <w:r w:rsidR="00A46B51">
            <w:fldChar w:fldCharType="end"/>
          </w:r>
        </w:sdtContent>
      </w:sdt>
    </w:p>
    <w:p w14:paraId="385338FE" w14:textId="77777777" w:rsidR="00706DDB" w:rsidRDefault="00706DDB">
      <w:pPr>
        <w:pStyle w:val="BodyText"/>
        <w:numPr>
          <w:ilvl w:val="0"/>
          <w:numId w:val="7"/>
        </w:numPr>
      </w:pPr>
      <w:r>
        <w:t>Hiệu suất cao: Xây dựng trên Node.js, xử lý nhanh các yêu cầu web đồng thời và mở rộng tốt.</w:t>
      </w:r>
    </w:p>
    <w:p w14:paraId="6BBE451C" w14:textId="6BFE56A3" w:rsidR="00706DDB" w:rsidRPr="00B11B47" w:rsidRDefault="00706DDB">
      <w:pPr>
        <w:pStyle w:val="BodyText"/>
        <w:numPr>
          <w:ilvl w:val="0"/>
          <w:numId w:val="7"/>
        </w:numPr>
      </w:pPr>
      <w:r>
        <w:t>Khả năng mở rộng: Hỗ trợ nhiều kết nối đồng thời nhờ mô hình I/O không chặn và Event-driven.</w:t>
      </w:r>
      <w:sdt>
        <w:sdtPr>
          <w:id w:val="507335507"/>
          <w:citation/>
        </w:sdtPr>
        <w:sdtContent>
          <w:r w:rsidR="008B1B36">
            <w:fldChar w:fldCharType="begin"/>
          </w:r>
          <w:r w:rsidR="008B1B36" w:rsidRPr="008B1B36">
            <w:instrText xml:space="preserve"> CITATION Eva16 \l 1033 </w:instrText>
          </w:r>
          <w:r w:rsidR="008B1B36">
            <w:fldChar w:fldCharType="separate"/>
          </w:r>
          <w:r w:rsidR="001D0DA2">
            <w:rPr>
              <w:noProof/>
            </w:rPr>
            <w:t xml:space="preserve"> [2]</w:t>
          </w:r>
          <w:r w:rsidR="008B1B36">
            <w:fldChar w:fldCharType="end"/>
          </w:r>
        </w:sdtContent>
      </w:sdt>
    </w:p>
    <w:p w14:paraId="7D6E3609" w14:textId="77777777" w:rsidR="00706DDB" w:rsidRDefault="00706DDB" w:rsidP="00706DDB">
      <w:pPr>
        <w:pStyle w:val="BodyText"/>
        <w:rPr>
          <w:b/>
          <w:bCs/>
          <w:lang w:val="en-US"/>
        </w:rPr>
      </w:pPr>
      <w:r w:rsidRPr="006E5C86">
        <w:rPr>
          <w:b/>
          <w:bCs/>
          <w:lang w:val="vi-VN"/>
        </w:rPr>
        <w:t>Nhược điểm:</w:t>
      </w:r>
    </w:p>
    <w:p w14:paraId="081BE2A5" w14:textId="1F199CE4" w:rsidR="00706DDB" w:rsidRPr="00B11B47" w:rsidRDefault="00706DDB">
      <w:pPr>
        <w:pStyle w:val="BodyText"/>
        <w:numPr>
          <w:ilvl w:val="0"/>
          <w:numId w:val="7"/>
        </w:numPr>
      </w:pPr>
      <w:r w:rsidRPr="00B11B47">
        <w:t>Hạn chế tính năng tích hợp: Cung cấp các tính năng cơ bản, nhưng các chức năng phức tạp thường yêu cầu thêm module bổ sung.</w:t>
      </w:r>
      <w:sdt>
        <w:sdtPr>
          <w:id w:val="-1062800204"/>
          <w:citation/>
        </w:sdtPr>
        <w:sdtContent>
          <w:r w:rsidR="008B1B36">
            <w:fldChar w:fldCharType="begin"/>
          </w:r>
          <w:r w:rsidR="008B1B36">
            <w:rPr>
              <w:lang w:val="en-US"/>
            </w:rPr>
            <w:instrText xml:space="preserve"> CITATION Eva16 \l 1033 </w:instrText>
          </w:r>
          <w:r w:rsidR="008B1B36">
            <w:fldChar w:fldCharType="separate"/>
          </w:r>
          <w:r w:rsidR="001D0DA2">
            <w:rPr>
              <w:noProof/>
              <w:lang w:val="en-US"/>
            </w:rPr>
            <w:t xml:space="preserve"> </w:t>
          </w:r>
          <w:r w:rsidR="001D0DA2" w:rsidRPr="001D0DA2">
            <w:rPr>
              <w:noProof/>
              <w:lang w:val="en-US"/>
            </w:rPr>
            <w:t>[2]</w:t>
          </w:r>
          <w:r w:rsidR="008B1B36">
            <w:fldChar w:fldCharType="end"/>
          </w:r>
        </w:sdtContent>
      </w:sdt>
    </w:p>
    <w:p w14:paraId="30D292A8" w14:textId="0FE5A49B" w:rsidR="00706DDB" w:rsidRPr="00B11B47" w:rsidRDefault="00706DDB">
      <w:pPr>
        <w:pStyle w:val="BodyText"/>
        <w:numPr>
          <w:ilvl w:val="0"/>
          <w:numId w:val="7"/>
        </w:numPr>
      </w:pPr>
      <w:r w:rsidRPr="00B11B47">
        <w:lastRenderedPageBreak/>
        <w:t>Khó khăn với Middleware: Việc hiểu và triển khai Middleware có thể phức tạp, đặc biệt với những người mới, yêu cầu kiến thức sâu về tích hợp và tương tác với Middleware.</w:t>
      </w:r>
      <w:sdt>
        <w:sdtPr>
          <w:id w:val="1129599819"/>
          <w:citation/>
        </w:sdtPr>
        <w:sdtContent>
          <w:r w:rsidR="008B1B36">
            <w:fldChar w:fldCharType="begin"/>
          </w:r>
          <w:r w:rsidR="008B1B36" w:rsidRPr="008B1B36">
            <w:instrText xml:space="preserve"> CITATION SHC19 \l 1033 </w:instrText>
          </w:r>
          <w:r w:rsidR="008B1B36">
            <w:fldChar w:fldCharType="separate"/>
          </w:r>
          <w:r w:rsidR="001D0DA2">
            <w:rPr>
              <w:noProof/>
            </w:rPr>
            <w:t xml:space="preserve"> [3]</w:t>
          </w:r>
          <w:r w:rsidR="008B1B36">
            <w:fldChar w:fldCharType="end"/>
          </w:r>
        </w:sdtContent>
      </w:sdt>
    </w:p>
    <w:p w14:paraId="19511226" w14:textId="77777777" w:rsidR="00706DDB" w:rsidRPr="007B7809" w:rsidRDefault="00706DDB" w:rsidP="00706DDB">
      <w:pPr>
        <w:pStyle w:val="BodyText"/>
        <w:rPr>
          <w:b/>
          <w:bCs/>
        </w:rPr>
      </w:pPr>
      <w:r w:rsidRPr="00372DFC">
        <w:rPr>
          <w:b/>
          <w:bCs/>
        </w:rPr>
        <w:t>Các ứng dụng của Express.js</w:t>
      </w:r>
    </w:p>
    <w:p w14:paraId="5631EA7C" w14:textId="77777777" w:rsidR="00706DDB" w:rsidRPr="00B11B47" w:rsidRDefault="00706DDB">
      <w:pPr>
        <w:pStyle w:val="BodyText"/>
        <w:numPr>
          <w:ilvl w:val="0"/>
          <w:numId w:val="7"/>
        </w:numPr>
      </w:pPr>
      <w:r w:rsidRPr="00B11B47">
        <w:t>Ứng dụng web: Xây dựng các trang web và ứng dụng web động.</w:t>
      </w:r>
    </w:p>
    <w:p w14:paraId="53FD771B" w14:textId="77777777" w:rsidR="00706DDB" w:rsidRPr="00B11B47" w:rsidRDefault="00706DDB">
      <w:pPr>
        <w:pStyle w:val="BodyText"/>
        <w:numPr>
          <w:ilvl w:val="0"/>
          <w:numId w:val="7"/>
        </w:numPr>
      </w:pPr>
      <w:r w:rsidRPr="00B11B47">
        <w:t>API RESTful: Tạo và quản lý các API cho giao tiếp dữ liệu.</w:t>
      </w:r>
    </w:p>
    <w:p w14:paraId="40E45578" w14:textId="13245EE6" w:rsidR="00CF2835" w:rsidRPr="008D0E20" w:rsidRDefault="00706DDB">
      <w:pPr>
        <w:pStyle w:val="BodyText"/>
        <w:numPr>
          <w:ilvl w:val="0"/>
          <w:numId w:val="7"/>
        </w:numPr>
      </w:pPr>
      <w:r w:rsidRPr="00B11B47">
        <w:t>Ứng dụng thời gian thực: Hỗ trợ các ứng dụng cần tính năng thời gian thực như chat hoặc thông báo</w:t>
      </w:r>
      <w:r w:rsidR="00CF2835" w:rsidRPr="00CF2835">
        <w:t>.</w:t>
      </w:r>
    </w:p>
    <w:p w14:paraId="0FA613B0" w14:textId="29C25E6F" w:rsidR="00A9497A" w:rsidRDefault="007416CB" w:rsidP="00463278">
      <w:pPr>
        <w:pStyle w:val="Heading3"/>
      </w:pPr>
      <w:bookmarkStart w:id="165" w:name="_Toc181602722"/>
      <w:r>
        <w:t xml:space="preserve">Tổng quan về </w:t>
      </w:r>
      <w:r w:rsidRPr="00CC2BEA">
        <w:t>Puppeteer</w:t>
      </w:r>
      <w:r>
        <w:t>.js</w:t>
      </w:r>
      <w:bookmarkEnd w:id="165"/>
    </w:p>
    <w:p w14:paraId="6F186565" w14:textId="77777777" w:rsidR="007416CB" w:rsidRPr="00236A44" w:rsidRDefault="007416CB" w:rsidP="007416CB">
      <w:pPr>
        <w:pStyle w:val="BodyText"/>
      </w:pPr>
      <w:r w:rsidRPr="00E90DFD">
        <w:t>Puppeteer là một thư viện JavaScript dành cho Node.js được phát triển bởi Google. Thư viện này cung cấp một API cấp cao để điều khiển trình duyệt Chrome hoặc Chromium thông qua giao thức DevTools Protocol. Puppeteer chủ yếu được sử dụng để tự động hóa trình duyệt, thực hiện kiểm thử giao diện người dùng, thu thập dữ liệu từ web (web scraping), và thực hiện các tác vụ như chụp ảnh màn hình hoặc tạo PDF từ các trang web.</w:t>
      </w:r>
    </w:p>
    <w:p w14:paraId="6AFC8E07" w14:textId="77777777" w:rsidR="00A437C7" w:rsidRDefault="002A4D1C" w:rsidP="00A437C7">
      <w:pPr>
        <w:pStyle w:val="BodyText"/>
        <w:keepNext/>
        <w:ind w:firstLine="0"/>
        <w:jc w:val="center"/>
        <w:rPr>
          <w:lang w:val="en-US"/>
        </w:rPr>
      </w:pPr>
      <w:r>
        <w:rPr>
          <w:noProof/>
        </w:rPr>
        <w:drawing>
          <wp:inline distT="0" distB="0" distL="0" distR="0" wp14:anchorId="44FBC762" wp14:editId="2BD5DDEF">
            <wp:extent cx="3228975" cy="3501378"/>
            <wp:effectExtent l="0" t="0" r="0" b="0"/>
            <wp:docPr id="1319540645" name="Picture 8" descr="puppeteer.js中文文档|puppeteerjs中文网|puppeteer爬虫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ppeteer.js中文文档|puppeteerjs中文网|puppeteer爬虫教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1772" cy="3504411"/>
                    </a:xfrm>
                    <a:prstGeom prst="rect">
                      <a:avLst/>
                    </a:prstGeom>
                    <a:noFill/>
                    <a:ln>
                      <a:noFill/>
                    </a:ln>
                  </pic:spPr>
                </pic:pic>
              </a:graphicData>
            </a:graphic>
          </wp:inline>
        </w:drawing>
      </w:r>
    </w:p>
    <w:p w14:paraId="30DE3CA3" w14:textId="1A35C4D8" w:rsidR="00EA174E" w:rsidRPr="00031219" w:rsidRDefault="00EA174E" w:rsidP="00EA174E">
      <w:pPr>
        <w:pStyle w:val="BodyText"/>
        <w:keepNext/>
        <w:ind w:firstLine="0"/>
        <w:jc w:val="right"/>
      </w:pPr>
      <w:hyperlink r:id="rId21" w:history="1">
        <w:r w:rsidRPr="00031219">
          <w:rPr>
            <w:rStyle w:val="Hyperlink"/>
          </w:rPr>
          <w:t>Nguồn ảnh</w:t>
        </w:r>
      </w:hyperlink>
    </w:p>
    <w:p w14:paraId="0A941887" w14:textId="39F77538" w:rsidR="00331DCA" w:rsidRPr="00031219" w:rsidRDefault="00A437C7" w:rsidP="00A437C7">
      <w:pPr>
        <w:pStyle w:val="Caption"/>
        <w:rPr>
          <w:lang w:val="vi"/>
        </w:rPr>
      </w:pPr>
      <w:bookmarkStart w:id="166" w:name="_Toc181602793"/>
      <w:r w:rsidRPr="00031219">
        <w:rPr>
          <w:lang w:val="vi"/>
        </w:rPr>
        <w:t>Hình 2.</w:t>
      </w:r>
      <w:r w:rsidR="004222D0">
        <w:fldChar w:fldCharType="begin"/>
      </w:r>
      <w:r w:rsidR="004222D0" w:rsidRPr="00031219">
        <w:rPr>
          <w:lang w:val="vi"/>
        </w:rPr>
        <w:instrText xml:space="preserve"> SEQ Hình_2. \* ARABIC </w:instrText>
      </w:r>
      <w:r w:rsidR="004222D0">
        <w:fldChar w:fldCharType="separate"/>
      </w:r>
      <w:r w:rsidR="00031219" w:rsidRPr="00031219">
        <w:rPr>
          <w:noProof/>
          <w:lang w:val="vi"/>
        </w:rPr>
        <w:t>3</w:t>
      </w:r>
      <w:r w:rsidR="004222D0">
        <w:rPr>
          <w:noProof/>
        </w:rPr>
        <w:fldChar w:fldCharType="end"/>
      </w:r>
      <w:r w:rsidRPr="00031219">
        <w:rPr>
          <w:lang w:val="vi"/>
        </w:rPr>
        <w:t>. Tổng quan về Puppeteer.js</w:t>
      </w:r>
      <w:bookmarkEnd w:id="166"/>
    </w:p>
    <w:p w14:paraId="15F6C177" w14:textId="77777777" w:rsidR="007416CB" w:rsidRPr="00E41F63" w:rsidRDefault="007416CB" w:rsidP="007416CB">
      <w:pPr>
        <w:pStyle w:val="BodyText"/>
        <w:rPr>
          <w:lang w:val="vi-VN"/>
        </w:rPr>
      </w:pPr>
      <w:r w:rsidRPr="00E41F63">
        <w:rPr>
          <w:lang w:val="vi-VN"/>
        </w:rPr>
        <w:lastRenderedPageBreak/>
        <w:t>Các Đặc Điểm Chính của Puppeteer:</w:t>
      </w:r>
    </w:p>
    <w:p w14:paraId="3668A9C1" w14:textId="77777777" w:rsidR="007416CB" w:rsidRPr="00E41F63" w:rsidRDefault="007416CB">
      <w:pPr>
        <w:pStyle w:val="BodyText"/>
        <w:numPr>
          <w:ilvl w:val="0"/>
          <w:numId w:val="7"/>
        </w:numPr>
        <w:rPr>
          <w:lang w:val="vi-VN"/>
        </w:rPr>
      </w:pPr>
      <w:r w:rsidRPr="00E41F63">
        <w:rPr>
          <w:lang w:val="vi-VN"/>
        </w:rPr>
        <w:t>Tạo PDF từ Nội Dung HTML: Puppeteer hỗ trợ tạo PDF trực tiếp từ nội dung HTML, bao gồm cả trang web và mã HTML nội bộ, với khả năng tùy chỉnh định dạng và cấu trúc của PDF.</w:t>
      </w:r>
    </w:p>
    <w:p w14:paraId="68451B71" w14:textId="4516F0F1" w:rsidR="007416CB" w:rsidRPr="00E41F63" w:rsidRDefault="007416CB">
      <w:pPr>
        <w:pStyle w:val="BodyText"/>
        <w:numPr>
          <w:ilvl w:val="0"/>
          <w:numId w:val="7"/>
        </w:numPr>
        <w:rPr>
          <w:lang w:val="vi-VN"/>
        </w:rPr>
      </w:pPr>
      <w:r w:rsidRPr="00E41F63">
        <w:rPr>
          <w:lang w:val="vi-VN"/>
        </w:rPr>
        <w:t xml:space="preserve">Tùy Chỉnh Kích Thước và Định Dạng: Có thể chỉ định kích thước trang PDF qua các tùy chọn như format (ví dụ: </w:t>
      </w:r>
      <w:r w:rsidR="0023624E">
        <w:rPr>
          <w:lang w:val="vi-VN"/>
        </w:rPr>
        <w:t>‘</w:t>
      </w:r>
      <w:r w:rsidRPr="00E41F63">
        <w:rPr>
          <w:lang w:val="vi-VN"/>
        </w:rPr>
        <w:t>A4</w:t>
      </w:r>
      <w:r w:rsidR="0023624E">
        <w:rPr>
          <w:lang w:val="vi-VN"/>
        </w:rPr>
        <w:t>’</w:t>
      </w:r>
      <w:r w:rsidRPr="00E41F63">
        <w:rPr>
          <w:lang w:val="vi-VN"/>
        </w:rPr>
        <w:t xml:space="preserve">, </w:t>
      </w:r>
      <w:r w:rsidR="0023624E">
        <w:rPr>
          <w:lang w:val="vi-VN"/>
        </w:rPr>
        <w:t>‘</w:t>
      </w:r>
      <w:r w:rsidRPr="00E41F63">
        <w:rPr>
          <w:lang w:val="vi-VN"/>
        </w:rPr>
        <w:t>Letter</w:t>
      </w:r>
      <w:r w:rsidR="0023624E">
        <w:rPr>
          <w:lang w:val="vi-VN"/>
        </w:rPr>
        <w:t>’</w:t>
      </w:r>
      <w:r w:rsidRPr="00E41F63">
        <w:rPr>
          <w:lang w:val="vi-VN"/>
        </w:rPr>
        <w:t>) và tùy chỉnh kích thước trang bằng width và height.</w:t>
      </w:r>
    </w:p>
    <w:p w14:paraId="3E3A9F15" w14:textId="77777777" w:rsidR="007416CB" w:rsidRPr="00E41F63" w:rsidRDefault="007416CB">
      <w:pPr>
        <w:pStyle w:val="BodyText"/>
        <w:numPr>
          <w:ilvl w:val="0"/>
          <w:numId w:val="7"/>
        </w:numPr>
        <w:rPr>
          <w:lang w:val="vi-VN"/>
        </w:rPr>
      </w:pPr>
      <w:r w:rsidRPr="00E41F63">
        <w:rPr>
          <w:lang w:val="vi-VN"/>
        </w:rPr>
        <w:t>Xoay PDF: Puppeteer cho phép điều chỉnh hướng của trang PDF bằng tùy chọn landscape để xoay theo chiều ngang hoặc giữ định dạng dọc.</w:t>
      </w:r>
    </w:p>
    <w:p w14:paraId="69F5CB15" w14:textId="77777777" w:rsidR="007416CB" w:rsidRPr="00E41F63" w:rsidRDefault="007416CB">
      <w:pPr>
        <w:pStyle w:val="BodyText"/>
        <w:numPr>
          <w:ilvl w:val="0"/>
          <w:numId w:val="7"/>
        </w:numPr>
        <w:rPr>
          <w:lang w:val="vi-VN"/>
        </w:rPr>
      </w:pPr>
      <w:r w:rsidRPr="00E41F63">
        <w:rPr>
          <w:lang w:val="vi-VN"/>
        </w:rPr>
        <w:t>In Nền: Tùy chọn printBackground in các phần tử nền của trang HTML, bao gồm hình ảnh và màu nền, đảm bảo PDF phản ánh chính xác nội dung gốc.</w:t>
      </w:r>
    </w:p>
    <w:p w14:paraId="6D96C397" w14:textId="157CD865" w:rsidR="00AB6A01" w:rsidRPr="000E6BFF" w:rsidRDefault="007416CB" w:rsidP="007416CB">
      <w:pPr>
        <w:pStyle w:val="BodyText"/>
      </w:pPr>
      <w:r w:rsidRPr="00E41F63">
        <w:rPr>
          <w:lang w:val="vi-VN"/>
        </w:rPr>
        <w:t>Hỗ Trợ CSS và JavaScript: Hỗ trợ đầy đủ CSS và JavaScript, cho phép áp dụng kiểu dáng và hiệu ứng động khi tạo PDF, đảm bảo tài liệu phản ánh chính xác giao diện và chức năng của trang web</w:t>
      </w:r>
      <w:r w:rsidR="00AB6A01" w:rsidRPr="000E6BFF">
        <w:t>.</w:t>
      </w:r>
    </w:p>
    <w:p w14:paraId="43EF161E" w14:textId="32CB1E1E" w:rsidR="00BC1EF7" w:rsidRPr="007416CB" w:rsidRDefault="007416CB" w:rsidP="00BC1EF7">
      <w:pPr>
        <w:pStyle w:val="Heading2"/>
        <w:rPr>
          <w:lang w:val="vi"/>
        </w:rPr>
      </w:pPr>
      <w:bookmarkStart w:id="167" w:name="_Toc170827210"/>
      <w:bookmarkStart w:id="168" w:name="_Toc170828100"/>
      <w:bookmarkStart w:id="169" w:name="_Toc170827211"/>
      <w:bookmarkStart w:id="170" w:name="_Toc170828101"/>
      <w:bookmarkStart w:id="171" w:name="_Toc181602723"/>
      <w:bookmarkEnd w:id="167"/>
      <w:bookmarkEnd w:id="168"/>
      <w:bookmarkEnd w:id="169"/>
      <w:bookmarkEnd w:id="170"/>
      <w:r>
        <w:t>Công nghệ Frontend</w:t>
      </w:r>
      <w:bookmarkEnd w:id="171"/>
    </w:p>
    <w:p w14:paraId="16BFCE50" w14:textId="3CC58919" w:rsidR="007F09E6" w:rsidRPr="007416CB" w:rsidRDefault="00F91A49" w:rsidP="00463278">
      <w:pPr>
        <w:pStyle w:val="Heading3"/>
        <w:numPr>
          <w:ilvl w:val="0"/>
          <w:numId w:val="0"/>
        </w:numPr>
        <w:ind w:left="340"/>
        <w:rPr>
          <w:lang w:val="vi"/>
        </w:rPr>
      </w:pPr>
      <w:bookmarkStart w:id="172" w:name="_Toc181602724"/>
      <w:r w:rsidRPr="007416CB">
        <w:rPr>
          <w:lang w:val="vi"/>
        </w:rPr>
        <w:t xml:space="preserve">2.2.1. </w:t>
      </w:r>
      <w:r w:rsidR="007416CB" w:rsidRPr="007416CB">
        <w:rPr>
          <w:lang w:val="vi"/>
        </w:rPr>
        <w:t>Tổng quan React.js</w:t>
      </w:r>
      <w:bookmarkEnd w:id="172"/>
    </w:p>
    <w:p w14:paraId="5FD3AB6F" w14:textId="3537502D" w:rsidR="007416CB" w:rsidRPr="00236A44" w:rsidRDefault="007416CB" w:rsidP="007416CB">
      <w:pPr>
        <w:pStyle w:val="BodyText"/>
      </w:pPr>
      <w:r w:rsidRPr="003663AC">
        <w:t>React.js là một thư viện JavaScript được sử dụng để phát triển giao diện người dùng, đặc biệt là trong các ứng dụng web đơn trang (Single Page Applications - SPA). Được phát triển bởi Facebook, React.js nổi bật với kiến trúc thành phần (components), cho phép tái sử dụng mã nguồn và quản lý giao diện một cách hiệu quả và linh hoạt.</w:t>
      </w:r>
      <w:sdt>
        <w:sdtPr>
          <w:id w:val="-1933812504"/>
          <w:citation/>
        </w:sdtPr>
        <w:sdtContent>
          <w:r w:rsidR="005707CD">
            <w:fldChar w:fldCharType="begin"/>
          </w:r>
          <w:r w:rsidR="005707CD" w:rsidRPr="005707CD">
            <w:instrText xml:space="preserve"> CITATION SSt21 \l 1033 </w:instrText>
          </w:r>
          <w:r w:rsidR="005707CD">
            <w:fldChar w:fldCharType="separate"/>
          </w:r>
          <w:r w:rsidR="001D0DA2">
            <w:rPr>
              <w:noProof/>
            </w:rPr>
            <w:t xml:space="preserve"> [4]</w:t>
          </w:r>
          <w:r w:rsidR="005707CD">
            <w:fldChar w:fldCharType="end"/>
          </w:r>
        </w:sdtContent>
      </w:sdt>
    </w:p>
    <w:p w14:paraId="3454A292" w14:textId="79E6EC1C" w:rsidR="00A437C7" w:rsidRPr="00031219" w:rsidRDefault="00EA174E" w:rsidP="00A437C7">
      <w:pPr>
        <w:pStyle w:val="BodyText"/>
        <w:keepNext/>
        <w:ind w:firstLine="0"/>
        <w:jc w:val="center"/>
        <w:rPr>
          <w:noProof/>
        </w:rPr>
      </w:pPr>
      <w:r w:rsidRPr="00EA174E">
        <w:rPr>
          <w:noProof/>
          <w:lang w:val="en-US"/>
        </w:rPr>
        <w:drawing>
          <wp:inline distT="0" distB="0" distL="0" distR="0" wp14:anchorId="1F5F34C0" wp14:editId="5E2D72E5">
            <wp:extent cx="2952412" cy="1939637"/>
            <wp:effectExtent l="0" t="0" r="0" b="0"/>
            <wp:docPr id="1633553937" name="Picture 8"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53937" name="Picture 8" descr="A blue and black logo&#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8881" cy="1957026"/>
                    </a:xfrm>
                    <a:prstGeom prst="rect">
                      <a:avLst/>
                    </a:prstGeom>
                    <a:noFill/>
                    <a:ln>
                      <a:noFill/>
                    </a:ln>
                  </pic:spPr>
                </pic:pic>
              </a:graphicData>
            </a:graphic>
          </wp:inline>
        </w:drawing>
      </w:r>
      <w:r w:rsidRPr="00031219">
        <w:rPr>
          <w:noProof/>
        </w:rPr>
        <w:t xml:space="preserve"> </w:t>
      </w:r>
    </w:p>
    <w:p w14:paraId="01BCCC8D" w14:textId="7D9EC6C9" w:rsidR="0059354A" w:rsidRPr="00031219" w:rsidRDefault="0059354A" w:rsidP="0059354A">
      <w:pPr>
        <w:pStyle w:val="Caption"/>
        <w:jc w:val="right"/>
        <w:rPr>
          <w:lang w:val="vi"/>
        </w:rPr>
      </w:pPr>
      <w:hyperlink r:id="rId23" w:history="1">
        <w:r w:rsidRPr="00031219">
          <w:rPr>
            <w:rStyle w:val="Hyperlink"/>
            <w:lang w:val="vi"/>
          </w:rPr>
          <w:t>Nguồn ảnh</w:t>
        </w:r>
      </w:hyperlink>
    </w:p>
    <w:p w14:paraId="634C7338" w14:textId="3EC11587" w:rsidR="002A4D1C" w:rsidRPr="008C63EA" w:rsidRDefault="00A437C7" w:rsidP="00A437C7">
      <w:pPr>
        <w:pStyle w:val="Caption"/>
        <w:rPr>
          <w:lang w:val="vi"/>
        </w:rPr>
      </w:pPr>
      <w:bookmarkStart w:id="173" w:name="_Toc181602794"/>
      <w:r w:rsidRPr="00236A44">
        <w:rPr>
          <w:lang w:val="vi"/>
        </w:rPr>
        <w:t>Hình 2.</w:t>
      </w:r>
      <w:r w:rsidRPr="00A437C7">
        <w:fldChar w:fldCharType="begin"/>
      </w:r>
      <w:r w:rsidRPr="00236A44">
        <w:rPr>
          <w:lang w:val="vi"/>
        </w:rPr>
        <w:instrText xml:space="preserve"> SEQ Hình_2. \* ARABIC </w:instrText>
      </w:r>
      <w:r w:rsidRPr="00A437C7">
        <w:fldChar w:fldCharType="separate"/>
      </w:r>
      <w:r w:rsidR="00031219">
        <w:rPr>
          <w:noProof/>
          <w:lang w:val="vi"/>
        </w:rPr>
        <w:t>4</w:t>
      </w:r>
      <w:r w:rsidRPr="00A437C7">
        <w:fldChar w:fldCharType="end"/>
      </w:r>
      <w:r w:rsidRPr="00236A44">
        <w:rPr>
          <w:lang w:val="vi"/>
        </w:rPr>
        <w:t>. Tổng quan React.js</w:t>
      </w:r>
      <w:bookmarkEnd w:id="173"/>
    </w:p>
    <w:p w14:paraId="466CA1E2" w14:textId="77777777" w:rsidR="005707CD" w:rsidRPr="008C63EA" w:rsidRDefault="005707CD" w:rsidP="005707CD">
      <w:pPr>
        <w:rPr>
          <w:lang w:val="vi"/>
        </w:rPr>
      </w:pPr>
    </w:p>
    <w:p w14:paraId="5F63514E" w14:textId="77777777" w:rsidR="005707CD" w:rsidRPr="005707CD" w:rsidRDefault="005707CD" w:rsidP="005707CD">
      <w:pPr>
        <w:pStyle w:val="BodyText"/>
        <w:rPr>
          <w:b/>
          <w:bCs/>
        </w:rPr>
      </w:pPr>
      <w:r w:rsidRPr="005707CD">
        <w:rPr>
          <w:b/>
          <w:bCs/>
        </w:rPr>
        <w:t>Cơ chế hoạt động của React.js:</w:t>
      </w:r>
    </w:p>
    <w:p w14:paraId="716FB493" w14:textId="77777777" w:rsidR="007416CB" w:rsidRPr="003663AC" w:rsidRDefault="007416CB" w:rsidP="005707CD">
      <w:pPr>
        <w:pStyle w:val="BodyText"/>
        <w:rPr>
          <w:lang w:val="vi-VN"/>
        </w:rPr>
      </w:pPr>
      <w:r w:rsidRPr="003663AC">
        <w:rPr>
          <w:lang w:val="vi-VN"/>
        </w:rPr>
        <w:t>Kiến trúc thành phần (Component-Based Architecture): React chia giao diện thành các thành phần nhỏ, độc lập, và tái sử dụng, bao gồm HTML, CSS, và JavaScript, giúp xây dựng giao diện phức tạp từ các khối đơn giản.</w:t>
      </w:r>
    </w:p>
    <w:p w14:paraId="656F6C0D" w14:textId="77777777" w:rsidR="007416CB" w:rsidRPr="003663AC" w:rsidRDefault="007416CB" w:rsidP="005707CD">
      <w:pPr>
        <w:pStyle w:val="BodyText"/>
        <w:rPr>
          <w:lang w:val="vi-VN"/>
        </w:rPr>
      </w:pPr>
      <w:r w:rsidRPr="003663AC">
        <w:rPr>
          <w:lang w:val="vi-VN"/>
        </w:rPr>
        <w:t>DOM ảo (Virtual DOM): React sử dụng DOM ảo để tối ưu hóa việc cập nhật giao diện, chỉ thay đổi những phần cần thiết khi trạng thái ứng dụng thay đổi, từ đó cải thiện hiệu suất.</w:t>
      </w:r>
      <w:r w:rsidRPr="004E1101">
        <w:rPr>
          <w:lang w:val="vi-VN"/>
        </w:rPr>
        <w:t xml:space="preserve"> </w:t>
      </w:r>
    </w:p>
    <w:p w14:paraId="7E912A47" w14:textId="77777777" w:rsidR="007416CB" w:rsidRPr="003663AC" w:rsidRDefault="007416CB" w:rsidP="005707CD">
      <w:pPr>
        <w:pStyle w:val="BodyText"/>
        <w:rPr>
          <w:lang w:val="vi-VN"/>
        </w:rPr>
      </w:pPr>
      <w:r w:rsidRPr="003663AC">
        <w:rPr>
          <w:lang w:val="vi-VN"/>
        </w:rPr>
        <w:t>Liên kết dữ liệu một chiều (One-Way Data Binding): Dữ liệu trong React truyền từ component cha xuống component con qua props, giúp kiểm soát luồng dữ liệu và giảm lỗi.</w:t>
      </w:r>
    </w:p>
    <w:p w14:paraId="18A53FAF" w14:textId="366D4056" w:rsidR="007F09E6" w:rsidRPr="007F0834" w:rsidRDefault="007416CB" w:rsidP="007416CB">
      <w:pPr>
        <w:pStyle w:val="BodyText"/>
        <w:rPr>
          <w:lang w:val="vi-VN"/>
        </w:rPr>
      </w:pPr>
      <w:r w:rsidRPr="003663AC">
        <w:rPr>
          <w:lang w:val="vi-VN"/>
        </w:rPr>
        <w:t>Quản lý trạng thái (State Management): React quản lý dữ liệu thay đổi theo thời gian qua state, tự động cập nhật giao diện khi state thay đổi để đảm bảo tính nhất quán</w:t>
      </w:r>
      <w:r w:rsidR="007F09E6" w:rsidRPr="007F09E6">
        <w:t>.</w:t>
      </w:r>
    </w:p>
    <w:p w14:paraId="6EE1D21D" w14:textId="7F03C7AE" w:rsidR="007F09E6" w:rsidRPr="008D0E20" w:rsidRDefault="00F14E0E" w:rsidP="00463278">
      <w:pPr>
        <w:pStyle w:val="Heading3"/>
        <w:numPr>
          <w:ilvl w:val="0"/>
          <w:numId w:val="0"/>
        </w:numPr>
        <w:ind w:left="340"/>
        <w:rPr>
          <w:lang w:val="vi"/>
        </w:rPr>
      </w:pPr>
      <w:bookmarkStart w:id="174" w:name="_Toc181602725"/>
      <w:r w:rsidRPr="008D0E20">
        <w:rPr>
          <w:lang w:val="vi"/>
        </w:rPr>
        <w:t xml:space="preserve">2.2.2. </w:t>
      </w:r>
      <w:r w:rsidR="007416CB" w:rsidRPr="007F0834">
        <w:rPr>
          <w:lang w:val="vi-VN"/>
        </w:rPr>
        <w:t>Tổng quan Tailwind CSS</w:t>
      </w:r>
      <w:bookmarkEnd w:id="174"/>
    </w:p>
    <w:p w14:paraId="6A693F97" w14:textId="77777777" w:rsidR="007416CB" w:rsidRPr="00236A44" w:rsidRDefault="007416CB" w:rsidP="007416CB">
      <w:pPr>
        <w:pStyle w:val="BodyText"/>
      </w:pPr>
      <w:r w:rsidRPr="00806366">
        <w:t>Tailwind CSS là một framework CSS theo hướng tiện ích (utility-first CSS framework) được thiết kế để tối ưu hóa quá trình xây dựng giao diện người dùng với tính linh hoạt và hiệu suất cao. Công cụ này cho phép các nhà phát triển xây dựng giao diện nhanh chóng và hiệu quả mà không cần phải viết mã CSS tùy chỉnh từ đầu.</w:t>
      </w:r>
    </w:p>
    <w:p w14:paraId="3FA95C37" w14:textId="294A5B8F" w:rsidR="00A437C7" w:rsidRDefault="0059354A" w:rsidP="00A437C7">
      <w:pPr>
        <w:pStyle w:val="BodyText"/>
        <w:keepNext/>
        <w:ind w:firstLine="0"/>
        <w:jc w:val="center"/>
        <w:rPr>
          <w:lang w:val="en-US"/>
        </w:rPr>
      </w:pPr>
      <w:r>
        <w:rPr>
          <w:noProof/>
        </w:rPr>
        <w:drawing>
          <wp:inline distT="0" distB="0" distL="0" distR="0" wp14:anchorId="5637B825" wp14:editId="1631D29F">
            <wp:extent cx="2493818" cy="2493818"/>
            <wp:effectExtent l="0" t="0" r="1905" b="1905"/>
            <wp:docPr id="1113325111" name="Picture 9" descr="A logo with a white circle and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5111" name="Picture 9" descr="A logo with a white circle and blue wav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4678" cy="2504678"/>
                    </a:xfrm>
                    <a:prstGeom prst="rect">
                      <a:avLst/>
                    </a:prstGeom>
                    <a:noFill/>
                    <a:ln>
                      <a:noFill/>
                    </a:ln>
                  </pic:spPr>
                </pic:pic>
              </a:graphicData>
            </a:graphic>
          </wp:inline>
        </w:drawing>
      </w:r>
    </w:p>
    <w:p w14:paraId="2AD9E7E7" w14:textId="3AEEB2EF" w:rsidR="0059354A" w:rsidRPr="004222D0" w:rsidRDefault="0059354A" w:rsidP="0059354A">
      <w:pPr>
        <w:pStyle w:val="BodyText"/>
        <w:keepNext/>
        <w:ind w:firstLine="0"/>
        <w:jc w:val="right"/>
      </w:pPr>
      <w:hyperlink r:id="rId25" w:history="1">
        <w:r w:rsidRPr="004222D0">
          <w:rPr>
            <w:rStyle w:val="Hyperlink"/>
          </w:rPr>
          <w:t>Nguồn ảnh</w:t>
        </w:r>
      </w:hyperlink>
    </w:p>
    <w:p w14:paraId="17948A1D" w14:textId="50342D41" w:rsidR="002A4D1C" w:rsidRPr="004222D0" w:rsidRDefault="00A437C7" w:rsidP="006948E5">
      <w:pPr>
        <w:pStyle w:val="Caption"/>
        <w:rPr>
          <w:lang w:val="vi"/>
        </w:rPr>
      </w:pPr>
      <w:bookmarkStart w:id="175" w:name="_Toc181602795"/>
      <w:r w:rsidRPr="00236A44">
        <w:rPr>
          <w:lang w:val="vi"/>
        </w:rPr>
        <w:t>Hình 2.</w:t>
      </w:r>
      <w:r>
        <w:fldChar w:fldCharType="begin"/>
      </w:r>
      <w:r w:rsidRPr="00236A44">
        <w:rPr>
          <w:lang w:val="vi"/>
        </w:rPr>
        <w:instrText xml:space="preserve"> SEQ Hình_2. \* ARABIC </w:instrText>
      </w:r>
      <w:r>
        <w:fldChar w:fldCharType="separate"/>
      </w:r>
      <w:r w:rsidR="00031219">
        <w:rPr>
          <w:noProof/>
          <w:lang w:val="vi"/>
        </w:rPr>
        <w:t>5</w:t>
      </w:r>
      <w:r>
        <w:fldChar w:fldCharType="end"/>
      </w:r>
      <w:r w:rsidRPr="00236A44">
        <w:rPr>
          <w:lang w:val="vi"/>
        </w:rPr>
        <w:t>. Tổng quan Tailwind CSS</w:t>
      </w:r>
      <w:bookmarkEnd w:id="175"/>
    </w:p>
    <w:p w14:paraId="62B96436" w14:textId="77777777" w:rsidR="007416CB" w:rsidRPr="00236A44" w:rsidRDefault="007416CB" w:rsidP="007416CB">
      <w:pPr>
        <w:pStyle w:val="BodyText"/>
        <w:rPr>
          <w:b/>
          <w:bCs/>
        </w:rPr>
      </w:pPr>
      <w:r w:rsidRPr="00806366">
        <w:rPr>
          <w:b/>
          <w:bCs/>
          <w:lang w:val="vi-VN"/>
        </w:rPr>
        <w:lastRenderedPageBreak/>
        <w:t>Ưu điểm của Tailwind CSS:</w:t>
      </w:r>
    </w:p>
    <w:p w14:paraId="7D465C15" w14:textId="77777777" w:rsidR="007416CB" w:rsidRPr="00806366" w:rsidRDefault="007416CB">
      <w:pPr>
        <w:pStyle w:val="BodyText"/>
        <w:numPr>
          <w:ilvl w:val="0"/>
          <w:numId w:val="7"/>
        </w:numPr>
        <w:rPr>
          <w:lang w:val="vi-VN"/>
        </w:rPr>
      </w:pPr>
      <w:r w:rsidRPr="00806366">
        <w:rPr>
          <w:lang w:val="vi-VN"/>
        </w:rPr>
        <w:t>Tiện ích: Cung cấp các lớp tiện ích (utility classes) cho phép xây dựng giao diện mà không cần viết CSS tùy chỉnh.</w:t>
      </w:r>
    </w:p>
    <w:p w14:paraId="0F47841F" w14:textId="77777777" w:rsidR="007416CB" w:rsidRPr="00821C9A" w:rsidRDefault="007416CB">
      <w:pPr>
        <w:pStyle w:val="BodyText"/>
        <w:numPr>
          <w:ilvl w:val="0"/>
          <w:numId w:val="7"/>
        </w:numPr>
        <w:rPr>
          <w:lang w:val="vi-VN"/>
        </w:rPr>
      </w:pPr>
      <w:r w:rsidRPr="00821C9A">
        <w:rPr>
          <w:lang w:val="vi-VN"/>
        </w:rPr>
        <w:t>Thiết kế mobile: Cung cấp lớp điều kiện cho các kích thước màn hình khác nhau, hỗ trợ thiết kế đáp ứng (responsive design).</w:t>
      </w:r>
    </w:p>
    <w:p w14:paraId="45A461B8" w14:textId="77777777" w:rsidR="007416CB" w:rsidRPr="00806366" w:rsidRDefault="007416CB">
      <w:pPr>
        <w:pStyle w:val="BodyText"/>
        <w:numPr>
          <w:ilvl w:val="0"/>
          <w:numId w:val="7"/>
        </w:numPr>
        <w:rPr>
          <w:lang w:val="vi-VN"/>
        </w:rPr>
      </w:pPr>
      <w:r w:rsidRPr="00806366">
        <w:rPr>
          <w:lang w:val="vi-VN"/>
        </w:rPr>
        <w:t>Hiệu suất cao: Giảm kích thước tệp CSS thông qua việc loại bỏ các lớp không sử dụng, từ đó cải thiện hiệu suất tải trang.</w:t>
      </w:r>
    </w:p>
    <w:p w14:paraId="204774C6" w14:textId="077225BF" w:rsidR="00F14E0E" w:rsidRPr="007F0834" w:rsidRDefault="007416CB" w:rsidP="00681743">
      <w:pPr>
        <w:pStyle w:val="BodyText"/>
        <w:numPr>
          <w:ilvl w:val="0"/>
          <w:numId w:val="7"/>
        </w:numPr>
        <w:rPr>
          <w:lang w:val="vi-VN"/>
        </w:rPr>
      </w:pPr>
      <w:r w:rsidRPr="00806366">
        <w:rPr>
          <w:lang w:val="vi-VN"/>
        </w:rPr>
        <w:t>Tích hợp dễ dàng: Có khả năng tích hợp tốt với các công cụ phát triển như PostCSS và Webpack</w:t>
      </w:r>
      <w:r w:rsidR="00F14E0E" w:rsidRPr="00F14E0E">
        <w:t>.</w:t>
      </w:r>
    </w:p>
    <w:p w14:paraId="47567360" w14:textId="0CD5182F" w:rsidR="00F14E0E" w:rsidRDefault="007416CB" w:rsidP="00C27476">
      <w:pPr>
        <w:pStyle w:val="Heading2"/>
      </w:pPr>
      <w:bookmarkStart w:id="176" w:name="_Toc181602726"/>
      <w:r>
        <w:t>Tổng quan MySQL</w:t>
      </w:r>
      <w:bookmarkEnd w:id="176"/>
    </w:p>
    <w:p w14:paraId="56954371" w14:textId="77777777" w:rsidR="007416CB" w:rsidRPr="00236A44" w:rsidRDefault="007416CB" w:rsidP="007416CB">
      <w:pPr>
        <w:pStyle w:val="BodyText"/>
      </w:pPr>
      <w:r w:rsidRPr="00821C9A">
        <w:t>MySQL là hệ quản trị cơ sở dữ liệu quan hệ mã nguồn mở do Oracle Corporation phát triển và duy trì. Sử dụng ngôn ngữ SQL để quản lý và truy xuất dữ liệu, MySQL nổi bật với hiệu suất cao, khả năng mở rộng linh hoạt và hỗ trợ nhiều tính năng cơ sở dữ liệu hiện đại. Điều này làm cho MySQL trở thành lựa chọn phổ biến cho các ứng dụng web và hệ thống thông tin, từ quy mô nhỏ đến lớn</w:t>
      </w:r>
      <w:r w:rsidRPr="00A13596">
        <w:t>.</w:t>
      </w:r>
    </w:p>
    <w:p w14:paraId="50473F59" w14:textId="77777777" w:rsidR="00A437C7" w:rsidRDefault="002A4D1C" w:rsidP="00A437C7">
      <w:pPr>
        <w:pStyle w:val="BodyText"/>
        <w:keepNext/>
        <w:ind w:firstLine="0"/>
        <w:jc w:val="center"/>
        <w:rPr>
          <w:lang w:val="en-US"/>
        </w:rPr>
      </w:pPr>
      <w:r>
        <w:rPr>
          <w:noProof/>
        </w:rPr>
        <w:drawing>
          <wp:inline distT="0" distB="0" distL="0" distR="0" wp14:anchorId="4EA8C7A6" wp14:editId="0B78ED14">
            <wp:extent cx="3255819" cy="3255819"/>
            <wp:effectExtent l="0" t="0" r="1905" b="1905"/>
            <wp:docPr id="2063331936" name="Picture 12" descr="MySQL API Integrations - Piped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API Integrations - Pipedre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5819" cy="3255819"/>
                    </a:xfrm>
                    <a:prstGeom prst="rect">
                      <a:avLst/>
                    </a:prstGeom>
                    <a:noFill/>
                    <a:ln>
                      <a:noFill/>
                    </a:ln>
                  </pic:spPr>
                </pic:pic>
              </a:graphicData>
            </a:graphic>
          </wp:inline>
        </w:drawing>
      </w:r>
    </w:p>
    <w:p w14:paraId="4C2354D9" w14:textId="11AF6DA8" w:rsidR="0059354A" w:rsidRPr="004222D0" w:rsidRDefault="0059354A" w:rsidP="0059354A">
      <w:pPr>
        <w:pStyle w:val="BodyText"/>
        <w:keepNext/>
        <w:ind w:firstLine="0"/>
        <w:jc w:val="right"/>
      </w:pPr>
      <w:hyperlink r:id="rId27" w:history="1">
        <w:r w:rsidRPr="004222D0">
          <w:rPr>
            <w:rStyle w:val="Hyperlink"/>
          </w:rPr>
          <w:t>Nguồn ảnh</w:t>
        </w:r>
      </w:hyperlink>
    </w:p>
    <w:p w14:paraId="2BC832E3" w14:textId="1F50098E" w:rsidR="002A4D1C" w:rsidRPr="00A437C7" w:rsidRDefault="00A437C7" w:rsidP="00A437C7">
      <w:pPr>
        <w:pStyle w:val="Caption"/>
        <w:rPr>
          <w:lang w:val="vi"/>
        </w:rPr>
      </w:pPr>
      <w:bookmarkStart w:id="177" w:name="_Toc181602796"/>
      <w:r w:rsidRPr="00A437C7">
        <w:rPr>
          <w:lang w:val="vi"/>
        </w:rPr>
        <w:t>Hình 2.</w:t>
      </w:r>
      <w:r>
        <w:fldChar w:fldCharType="begin"/>
      </w:r>
      <w:r w:rsidRPr="00A437C7">
        <w:rPr>
          <w:lang w:val="vi"/>
        </w:rPr>
        <w:instrText xml:space="preserve"> SEQ Hình_2. \* ARABIC </w:instrText>
      </w:r>
      <w:r>
        <w:fldChar w:fldCharType="separate"/>
      </w:r>
      <w:r w:rsidR="00031219">
        <w:rPr>
          <w:noProof/>
          <w:lang w:val="vi"/>
        </w:rPr>
        <w:t>6</w:t>
      </w:r>
      <w:r>
        <w:fldChar w:fldCharType="end"/>
      </w:r>
      <w:r w:rsidRPr="00A437C7">
        <w:rPr>
          <w:lang w:val="vi"/>
        </w:rPr>
        <w:t>. Tổng quan MySQL</w:t>
      </w:r>
      <w:bookmarkEnd w:id="177"/>
    </w:p>
    <w:p w14:paraId="374917CC" w14:textId="77777777" w:rsidR="007416CB" w:rsidRPr="000171B6" w:rsidRDefault="007416CB" w:rsidP="007416CB">
      <w:pPr>
        <w:pStyle w:val="BodyText"/>
        <w:rPr>
          <w:b/>
          <w:bCs/>
        </w:rPr>
      </w:pPr>
      <w:r w:rsidRPr="00AB405F">
        <w:rPr>
          <w:b/>
          <w:bCs/>
        </w:rPr>
        <w:lastRenderedPageBreak/>
        <w:t>Lịch sử phát triển</w:t>
      </w:r>
    </w:p>
    <w:p w14:paraId="0A22CD79" w14:textId="77777777" w:rsidR="007416CB" w:rsidRPr="000171B6" w:rsidRDefault="007416CB" w:rsidP="007416CB">
      <w:pPr>
        <w:pStyle w:val="BodyText"/>
      </w:pPr>
      <w:r w:rsidRPr="000C49BA">
        <w:t>MySQL, một trong những hệ quản trị cơ sở dữ liệu mã nguồn mở phổ biến nhất, đã trải qua một quá trình phát triển đáng chú ý từ khi ra đời vào giữa thập niên 1990. MySQL được phát triển lần đầu tiên bởi công ty MySQL AB tại Thụy Điển vào năm 1995, với mục tiêu cung cấp một hệ quản trị cơ sở dữ liệu hiệu quả, dễ sử dụng và có hiệu năng cao. Phiên bản đầu tiên của MySQL được xây dựng dựa trên mã nguồn từ ISAM, một thư viện lưu trữ dữ liệu được sử dụng trong các hệ thống quản lý cơ sở dữ liệu khác.</w:t>
      </w:r>
    </w:p>
    <w:p w14:paraId="74313EB2" w14:textId="77777777" w:rsidR="007416CB" w:rsidRPr="000C49BA" w:rsidRDefault="007416CB" w:rsidP="007416CB">
      <w:pPr>
        <w:pStyle w:val="BodyText"/>
      </w:pPr>
      <w:r w:rsidRPr="000C49BA">
        <w:t>Trong suốt những năm 2000, MySQL đã nhanh chóng trở thành lựa chọn hàng đầu cho các ứng dụng web, nhờ vào khả năng tích hợp tốt với các ngôn ngữ lập trình như PHP và hỗ trợ các ứng dụng mã nguồn mở khác như Apache và Linux, tạo thành một phần quan trọng của LAMP stack. Năm 2008, Sun Microsystems mua lại MySQL AB với giá 1 tỷ USD, và đến năm 2010, Oracle Corporation tiếp quản Sun Microsystems, qua đó nắm quyền kiểm soát MySQL.</w:t>
      </w:r>
    </w:p>
    <w:p w14:paraId="203F2528" w14:textId="77777777" w:rsidR="007416CB" w:rsidRPr="000171B6" w:rsidRDefault="007416CB" w:rsidP="007416CB">
      <w:pPr>
        <w:pStyle w:val="BodyText"/>
        <w:rPr>
          <w:b/>
          <w:bCs/>
        </w:rPr>
      </w:pPr>
      <w:r w:rsidRPr="00AC2739">
        <w:rPr>
          <w:b/>
          <w:bCs/>
        </w:rPr>
        <w:t>Kiến trúc logic của MySQL:</w:t>
      </w:r>
    </w:p>
    <w:p w14:paraId="318137FD" w14:textId="53B22C16" w:rsidR="007416CB" w:rsidRPr="00D81D57" w:rsidRDefault="007416CB">
      <w:pPr>
        <w:pStyle w:val="BodyText"/>
        <w:numPr>
          <w:ilvl w:val="0"/>
          <w:numId w:val="7"/>
        </w:numPr>
      </w:pPr>
      <w:r w:rsidRPr="00D81D57">
        <w:t>Quản lý kết nối và bảo mật</w:t>
      </w:r>
      <w:r w:rsidRPr="00AC2739">
        <w:t xml:space="preserve"> (Connection Management and Security)</w:t>
      </w:r>
      <w:r w:rsidRPr="00D81D57">
        <w:t>: Cách MySQL xử lý các kết nối của client, bao gồm việc xác thực người dùng và quản lý các luồng kết nối.</w:t>
      </w:r>
      <w:sdt>
        <w:sdtPr>
          <w:id w:val="-1351026879"/>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454DB130" w14:textId="4418545F" w:rsidR="007416CB" w:rsidRPr="00D81D57" w:rsidRDefault="007416CB">
      <w:pPr>
        <w:pStyle w:val="BodyText"/>
        <w:numPr>
          <w:ilvl w:val="0"/>
          <w:numId w:val="7"/>
        </w:numPr>
      </w:pPr>
      <w:r w:rsidRPr="00D81D57">
        <w:t>Tối ưu hóa và thực thi (Optimization and Execution): Cách MySQL tối ưu hóa các truy vấn thông qua việc xây dựng cây phân tích và áp dụng các kỹ thuật tối ưu hóa.</w:t>
      </w:r>
      <w:sdt>
        <w:sdtPr>
          <w:id w:val="-528873952"/>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3F2A336A" w14:textId="6CCB4861" w:rsidR="007416CB" w:rsidRPr="008B1B36" w:rsidRDefault="007416CB">
      <w:pPr>
        <w:pStyle w:val="BodyText"/>
        <w:numPr>
          <w:ilvl w:val="0"/>
          <w:numId w:val="7"/>
        </w:numPr>
      </w:pPr>
      <w:r w:rsidRPr="00D81D57">
        <w:t>Kiểm soát đồng thời (Concurrency Control): Cơ chế kiểm soát đồng thời trong MySQL, bao gồm việc quản lý khóa đọc/ghi để đảm bảo tính toàn vẹn dữ liệu khi có nhiều truy vấn đồng thời.</w:t>
      </w:r>
      <w:sdt>
        <w:sdtPr>
          <w:id w:val="-1944365802"/>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2F7ACD0A" w14:textId="77777777" w:rsidR="007416CB" w:rsidRPr="000171B6" w:rsidRDefault="007416CB" w:rsidP="007416CB">
      <w:pPr>
        <w:pStyle w:val="BodyText"/>
        <w:rPr>
          <w:b/>
          <w:bCs/>
        </w:rPr>
      </w:pPr>
      <w:r w:rsidRPr="00AB405F">
        <w:rPr>
          <w:b/>
          <w:bCs/>
        </w:rPr>
        <w:t>Ứng dụng của MySQL</w:t>
      </w:r>
    </w:p>
    <w:p w14:paraId="797CD98F" w14:textId="1518D014" w:rsidR="00F91A49" w:rsidRPr="00F91A49" w:rsidRDefault="007416CB" w:rsidP="007416CB">
      <w:pPr>
        <w:pStyle w:val="BodyText"/>
      </w:pPr>
      <w:r w:rsidRPr="00160523">
        <w:rPr>
          <w:lang w:val="vi-VN"/>
        </w:rPr>
        <w:t xml:space="preserve">MySQL được ứng dụng rộng rãi trong nhiều lĩnh vực nhờ khả năng mở rộng và hiệu suất cao. Trong các ứng dụng web lớn như Facebook, Twitter và YouTube, MySQL xử lý và quản lý khối lượng dữ liệu lớn liên quan đến người dùng, tương tác và nội dung. Nó cũng đóng vai trò quan trọng trong các hệ thống thương mại điện tử như Shopify và nền tảng quản lý nội dung như WordPress.com, nơi lưu trữ dữ liệu sản phẩm, đơn hàng và nội </w:t>
      </w:r>
      <w:r w:rsidRPr="00160523">
        <w:rPr>
          <w:lang w:val="vi-VN"/>
        </w:rPr>
        <w:lastRenderedPageBreak/>
        <w:t>dung trang web</w:t>
      </w:r>
      <w:r w:rsidR="00F91A49">
        <w:t>.</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bookmarkStart w:id="178" w:name="_Toc170845724"/>
      <w:bookmarkStart w:id="179" w:name="_Toc170898669"/>
      <w:bookmarkStart w:id="180" w:name="_Toc170898838"/>
      <w:bookmarkStart w:id="181" w:name="_Toc170914137"/>
      <w:bookmarkStart w:id="182" w:name="_Toc170924766"/>
      <w:bookmarkStart w:id="183" w:name="_Toc170933230"/>
      <w:bookmarkStart w:id="184" w:name="_Toc170973961"/>
      <w:bookmarkStart w:id="185" w:name="_Toc170981506"/>
      <w:bookmarkStart w:id="186" w:name="_Toc172489184"/>
      <w:bookmarkStart w:id="187" w:name="_Toc172489400"/>
      <w:bookmarkStart w:id="188" w:name="_Toc172491966"/>
      <w:bookmarkStart w:id="189" w:name="_Toc172665182"/>
      <w:bookmarkStart w:id="190" w:name="_Toc172665263"/>
      <w:bookmarkStart w:id="191" w:name="_Toc173010010"/>
      <w:bookmarkStart w:id="192" w:name="_Toc173100620"/>
      <w:bookmarkStart w:id="193" w:name="_Toc173161158"/>
      <w:bookmarkStart w:id="194" w:name="_Toc173364013"/>
      <w:bookmarkStart w:id="195" w:name="_Toc175086534"/>
      <w:bookmarkStart w:id="196" w:name="_Toc175086720"/>
      <w:bookmarkStart w:id="197" w:name="_Toc175087390"/>
      <w:bookmarkStart w:id="198" w:name="_Toc175092393"/>
      <w:bookmarkStart w:id="199" w:name="_Toc175092672"/>
      <w:bookmarkStart w:id="200" w:name="_Toc175094454"/>
      <w:bookmarkStart w:id="201" w:name="_Toc175542973"/>
      <w:bookmarkStart w:id="202" w:name="_Toc175690978"/>
      <w:bookmarkStart w:id="203" w:name="_Toc175694329"/>
      <w:bookmarkStart w:id="204" w:name="_Toc175694627"/>
      <w:bookmarkStart w:id="205" w:name="_Toc175761353"/>
      <w:bookmarkStart w:id="206" w:name="_Toc175910922"/>
      <w:bookmarkStart w:id="207" w:name="_Toc176014133"/>
      <w:bookmarkStart w:id="208" w:name="_Toc176226999"/>
      <w:bookmarkStart w:id="209" w:name="_Toc176227776"/>
      <w:bookmarkStart w:id="210" w:name="_Toc176227847"/>
      <w:bookmarkStart w:id="211" w:name="_Toc176229289"/>
      <w:bookmarkStart w:id="212" w:name="_Toc178102944"/>
      <w:bookmarkStart w:id="213" w:name="_Toc178103475"/>
      <w:bookmarkStart w:id="214" w:name="_Toc178108396"/>
      <w:bookmarkStart w:id="215" w:name="_Toc178110370"/>
      <w:bookmarkStart w:id="216" w:name="_Toc178114693"/>
      <w:bookmarkStart w:id="217" w:name="_Toc178160430"/>
      <w:bookmarkStart w:id="218" w:name="_Toc178280279"/>
      <w:bookmarkStart w:id="219" w:name="_Toc178364883"/>
      <w:bookmarkStart w:id="220" w:name="_Toc178377592"/>
      <w:bookmarkStart w:id="221" w:name="_Toc178378290"/>
      <w:bookmarkStart w:id="222" w:name="_Toc178516283"/>
      <w:bookmarkStart w:id="223" w:name="_Toc178521538"/>
      <w:bookmarkStart w:id="224" w:name="_Toc181600573"/>
      <w:bookmarkStart w:id="225" w:name="_Toc18160272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1CEA0EF1" w14:textId="77777777" w:rsidR="00F91A49" w:rsidRPr="00F91A49" w:rsidRDefault="00F91A49" w:rsidP="00F91A49">
      <w:pPr>
        <w:pStyle w:val="ListParagraph"/>
        <w:keepNext/>
        <w:numPr>
          <w:ilvl w:val="1"/>
          <w:numId w:val="2"/>
        </w:numPr>
        <w:contextualSpacing w:val="0"/>
        <w:jc w:val="center"/>
        <w:outlineLvl w:val="0"/>
        <w:rPr>
          <w:b/>
          <w:vanish/>
        </w:rPr>
      </w:pPr>
      <w:bookmarkStart w:id="226" w:name="_Toc170845725"/>
      <w:bookmarkStart w:id="227" w:name="_Toc170898670"/>
      <w:bookmarkStart w:id="228" w:name="_Toc170898839"/>
      <w:bookmarkStart w:id="229" w:name="_Toc170914138"/>
      <w:bookmarkStart w:id="230" w:name="_Toc170924767"/>
      <w:bookmarkStart w:id="231" w:name="_Toc170933231"/>
      <w:bookmarkStart w:id="232" w:name="_Toc170973962"/>
      <w:bookmarkStart w:id="233" w:name="_Toc170981507"/>
      <w:bookmarkStart w:id="234" w:name="_Toc172489185"/>
      <w:bookmarkStart w:id="235" w:name="_Toc172489401"/>
      <w:bookmarkStart w:id="236" w:name="_Toc172491967"/>
      <w:bookmarkStart w:id="237" w:name="_Toc172665183"/>
      <w:bookmarkStart w:id="238" w:name="_Toc172665264"/>
      <w:bookmarkStart w:id="239" w:name="_Toc173010011"/>
      <w:bookmarkStart w:id="240" w:name="_Toc173100621"/>
      <w:bookmarkStart w:id="241" w:name="_Toc173161159"/>
      <w:bookmarkStart w:id="242" w:name="_Toc173364014"/>
      <w:bookmarkStart w:id="243" w:name="_Toc175086535"/>
      <w:bookmarkStart w:id="244" w:name="_Toc175086721"/>
      <w:bookmarkStart w:id="245" w:name="_Toc175087391"/>
      <w:bookmarkStart w:id="246" w:name="_Toc175092394"/>
      <w:bookmarkStart w:id="247" w:name="_Toc175092673"/>
      <w:bookmarkStart w:id="248" w:name="_Toc175094455"/>
      <w:bookmarkStart w:id="249" w:name="_Toc175542974"/>
      <w:bookmarkStart w:id="250" w:name="_Toc175690979"/>
      <w:bookmarkStart w:id="251" w:name="_Toc175694330"/>
      <w:bookmarkStart w:id="252" w:name="_Toc175694628"/>
      <w:bookmarkStart w:id="253" w:name="_Toc175761354"/>
      <w:bookmarkStart w:id="254" w:name="_Toc175910923"/>
      <w:bookmarkStart w:id="255" w:name="_Toc176014134"/>
      <w:bookmarkStart w:id="256" w:name="_Toc176227000"/>
      <w:bookmarkStart w:id="257" w:name="_Toc176227777"/>
      <w:bookmarkStart w:id="258" w:name="_Toc176227848"/>
      <w:bookmarkStart w:id="259" w:name="_Toc176229290"/>
      <w:bookmarkStart w:id="260" w:name="_Toc178102945"/>
      <w:bookmarkStart w:id="261" w:name="_Toc178103476"/>
      <w:bookmarkStart w:id="262" w:name="_Toc178108397"/>
      <w:bookmarkStart w:id="263" w:name="_Toc178110371"/>
      <w:bookmarkStart w:id="264" w:name="_Toc178114694"/>
      <w:bookmarkStart w:id="265" w:name="_Toc178160431"/>
      <w:bookmarkStart w:id="266" w:name="_Toc178280280"/>
      <w:bookmarkStart w:id="267" w:name="_Toc178364884"/>
      <w:bookmarkStart w:id="268" w:name="_Toc178377593"/>
      <w:bookmarkStart w:id="269" w:name="_Toc178378291"/>
      <w:bookmarkStart w:id="270" w:name="_Toc178516284"/>
      <w:bookmarkStart w:id="271" w:name="_Toc178521539"/>
      <w:bookmarkStart w:id="272" w:name="_Toc181600574"/>
      <w:bookmarkStart w:id="273" w:name="_Toc181602728"/>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68BD06AB" w14:textId="5D5ED5D7" w:rsidR="00463278" w:rsidRDefault="00D235AD" w:rsidP="00C27476">
      <w:pPr>
        <w:pStyle w:val="Heading2"/>
      </w:pPr>
      <w:bookmarkStart w:id="274" w:name="_Toc181602729"/>
      <w:bookmarkEnd w:id="14"/>
      <w:bookmarkEnd w:id="15"/>
      <w:r>
        <w:t xml:space="preserve">Tổng quan </w:t>
      </w:r>
      <w:r w:rsidRPr="00AB405F">
        <w:t>RESTful</w:t>
      </w:r>
      <w:r>
        <w:t xml:space="preserve"> API</w:t>
      </w:r>
      <w:bookmarkEnd w:id="274"/>
      <w:r>
        <w:t xml:space="preserve"> </w:t>
      </w:r>
    </w:p>
    <w:p w14:paraId="136323E1" w14:textId="508B3072" w:rsidR="00D235AD" w:rsidRPr="00D463BB" w:rsidRDefault="00D235AD" w:rsidP="00D235AD">
      <w:pPr>
        <w:pStyle w:val="BodyText"/>
        <w:rPr>
          <w:b/>
          <w:bCs/>
        </w:rPr>
      </w:pPr>
      <w:r w:rsidRPr="00D463BB">
        <w:rPr>
          <w:b/>
          <w:bCs/>
        </w:rPr>
        <w:t>Khái niệm</w:t>
      </w:r>
    </w:p>
    <w:p w14:paraId="5D642955" w14:textId="77777777" w:rsidR="00D235AD" w:rsidRPr="00236A44" w:rsidRDefault="00D235AD" w:rsidP="00D235AD">
      <w:pPr>
        <w:pStyle w:val="BodyText"/>
        <w:rPr>
          <w:rFonts w:eastAsia="SimSun"/>
        </w:rPr>
      </w:pPr>
      <w:r w:rsidRPr="000171B6">
        <w:rPr>
          <w:rFonts w:eastAsia="SimSun"/>
        </w:rPr>
        <w:t>RESTful API là một kiểu API dựa trên nguyên tắc kiến trúc REST. RESTful API sử dụng các phương thức HTTP và các tiêu chuẩn web để thực hiện việc trao đổi dữ liệu giữa client và server một cách hiệu quả và rõ ràng.</w:t>
      </w:r>
    </w:p>
    <w:p w14:paraId="42CD8C43" w14:textId="67C173EC" w:rsidR="0059354A" w:rsidRDefault="0059354A" w:rsidP="0059354A">
      <w:pPr>
        <w:pStyle w:val="BodyText"/>
        <w:keepNext/>
        <w:ind w:firstLine="0"/>
        <w:jc w:val="center"/>
        <w:rPr>
          <w:lang w:val="en-US"/>
        </w:rPr>
      </w:pPr>
      <w:r>
        <w:rPr>
          <w:noProof/>
          <w:lang w:val="en-US"/>
        </w:rPr>
        <w:drawing>
          <wp:inline distT="0" distB="0" distL="0" distR="0" wp14:anchorId="1A69D2DF" wp14:editId="36ADA8A3">
            <wp:extent cx="2727682" cy="2223654"/>
            <wp:effectExtent l="0" t="0" r="0" b="5715"/>
            <wp:docPr id="835892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2504"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2346" cy="2227456"/>
                    </a:xfrm>
                    <a:prstGeom prst="rect">
                      <a:avLst/>
                    </a:prstGeom>
                    <a:noFill/>
                  </pic:spPr>
                </pic:pic>
              </a:graphicData>
            </a:graphic>
          </wp:inline>
        </w:drawing>
      </w:r>
    </w:p>
    <w:p w14:paraId="7604C181" w14:textId="4A037A4B" w:rsidR="0059354A" w:rsidRPr="0059354A" w:rsidRDefault="0059354A" w:rsidP="0059354A">
      <w:pPr>
        <w:pStyle w:val="BodyText"/>
        <w:keepNext/>
        <w:ind w:firstLine="0"/>
        <w:jc w:val="right"/>
        <w:rPr>
          <w:lang w:val="en-US"/>
        </w:rPr>
      </w:pPr>
      <w:hyperlink r:id="rId29" w:history="1">
        <w:r w:rsidRPr="0059354A">
          <w:rPr>
            <w:rStyle w:val="Hyperlink"/>
            <w:lang w:val="en-US"/>
          </w:rPr>
          <w:t>Nguồn ảnh</w:t>
        </w:r>
      </w:hyperlink>
    </w:p>
    <w:p w14:paraId="5871E83C" w14:textId="20172EB9" w:rsidR="002A4D1C" w:rsidRPr="00A437C7" w:rsidRDefault="00A437C7" w:rsidP="00A437C7">
      <w:pPr>
        <w:pStyle w:val="Caption"/>
        <w:rPr>
          <w:rFonts w:eastAsia="SimSun"/>
          <w:lang w:val="vi"/>
        </w:rPr>
      </w:pPr>
      <w:bookmarkStart w:id="275" w:name="_Toc181602797"/>
      <w:r w:rsidRPr="00A437C7">
        <w:rPr>
          <w:lang w:val="vi"/>
        </w:rPr>
        <w:t>Hình 2.</w:t>
      </w:r>
      <w:r>
        <w:fldChar w:fldCharType="begin"/>
      </w:r>
      <w:r w:rsidRPr="00A437C7">
        <w:rPr>
          <w:lang w:val="vi"/>
        </w:rPr>
        <w:instrText xml:space="preserve"> SEQ Hình_2. \* ARABIC </w:instrText>
      </w:r>
      <w:r>
        <w:fldChar w:fldCharType="separate"/>
      </w:r>
      <w:r w:rsidR="00031219">
        <w:rPr>
          <w:noProof/>
          <w:lang w:val="vi"/>
        </w:rPr>
        <w:t>7</w:t>
      </w:r>
      <w:r>
        <w:fldChar w:fldCharType="end"/>
      </w:r>
      <w:r w:rsidRPr="00A437C7">
        <w:rPr>
          <w:lang w:val="vi"/>
        </w:rPr>
        <w:t>. Tổng quan RESTful API</w:t>
      </w:r>
      <w:bookmarkEnd w:id="275"/>
    </w:p>
    <w:p w14:paraId="66927D5D" w14:textId="77777777" w:rsidR="00D235AD" w:rsidRPr="00A437C7" w:rsidRDefault="00D235AD" w:rsidP="00D235AD">
      <w:pPr>
        <w:pStyle w:val="BodyText"/>
        <w:rPr>
          <w:rFonts w:eastAsia="SimSun"/>
          <w:b/>
          <w:bCs/>
        </w:rPr>
      </w:pPr>
      <w:r w:rsidRPr="00A437C7">
        <w:rPr>
          <w:rFonts w:eastAsia="SimSun"/>
          <w:b/>
          <w:bCs/>
        </w:rPr>
        <w:t>Nguyên tắc cơ bản:</w:t>
      </w:r>
    </w:p>
    <w:p w14:paraId="3CA642A3" w14:textId="4073F843" w:rsidR="00D5441C" w:rsidRPr="00D5441C" w:rsidRDefault="00D5441C" w:rsidP="00D5441C">
      <w:pPr>
        <w:pStyle w:val="BodyText"/>
      </w:pPr>
      <w:r w:rsidRPr="00D5441C">
        <w:rPr>
          <w:rFonts w:eastAsia="SimSun"/>
          <w:lang w:val="vi-VN"/>
        </w:rPr>
        <w:t>Stateless</w:t>
      </w:r>
      <w:r w:rsidRPr="00D5441C">
        <w:rPr>
          <w:b/>
          <w:bCs/>
          <w:lang w:val="vi-VN"/>
        </w:rPr>
        <w:t>:</w:t>
      </w:r>
      <w:r w:rsidRPr="00D5441C">
        <w:rPr>
          <w:lang w:val="vi-VN"/>
        </w:rPr>
        <w:t xml:space="preserve"> Mỗi yêu cầu từ client đến server phải chứa toàn bộ thông tin cần thiết để server xử lý mà không cần lưu trữ trạng thái giữa các yêu cầu, giúp giảm tải cho server và đơn giản hóa quản lý hệ thống.</w:t>
      </w:r>
      <w:r w:rsidRPr="00D5441C">
        <w:t xml:space="preserve"> </w:t>
      </w:r>
      <w:sdt>
        <w:sdtPr>
          <w:id w:val="-1320185539"/>
          <w:citation/>
        </w:sdtPr>
        <w:sdtContent>
          <w:r>
            <w:fldChar w:fldCharType="begin"/>
          </w:r>
          <w:r w:rsidRPr="008C63EA">
            <w:instrText xml:space="preserve"> CITATION LRi13 \l 1033 </w:instrText>
          </w:r>
          <w:r>
            <w:fldChar w:fldCharType="separate"/>
          </w:r>
          <w:r w:rsidR="001D0DA2" w:rsidRPr="008C63EA">
            <w:rPr>
              <w:noProof/>
            </w:rPr>
            <w:t>[6]</w:t>
          </w:r>
          <w:r>
            <w:fldChar w:fldCharType="end"/>
          </w:r>
        </w:sdtContent>
      </w:sdt>
    </w:p>
    <w:p w14:paraId="51574759" w14:textId="5233E18B" w:rsidR="00D5441C" w:rsidRPr="008C63EA" w:rsidRDefault="00D5441C" w:rsidP="00D5441C">
      <w:pPr>
        <w:pStyle w:val="BodyText"/>
        <w:rPr>
          <w:lang w:val="vi-VN"/>
        </w:rPr>
      </w:pPr>
      <w:r w:rsidRPr="00D5441C">
        <w:rPr>
          <w:rFonts w:eastAsia="SimSun"/>
          <w:lang w:val="vi-VN"/>
        </w:rPr>
        <w:t>Cacheable</w:t>
      </w:r>
      <w:r w:rsidRPr="00D5441C">
        <w:rPr>
          <w:b/>
          <w:bCs/>
          <w:lang w:val="vi-VN"/>
        </w:rPr>
        <w:t>:</w:t>
      </w:r>
      <w:r w:rsidRPr="00D5441C">
        <w:rPr>
          <w:lang w:val="vi-VN"/>
        </w:rPr>
        <w:t xml:space="preserve"> Phản hồi từ server nên được đánh dấu để cho phép client hoặc proxy lưu trữ và sử dụng lại, nhằm giảm tải cho server và cải thiện hiệu suất hệ thống. </w:t>
      </w:r>
      <w:sdt>
        <w:sdtPr>
          <w:rPr>
            <w:lang w:val="vi-VN"/>
          </w:rPr>
          <w:id w:val="-149292849"/>
          <w:citation/>
        </w:sdtPr>
        <w:sdtContent>
          <w:r>
            <w:rPr>
              <w:lang w:val="vi-VN"/>
            </w:rPr>
            <w:fldChar w:fldCharType="begin"/>
          </w:r>
          <w:r w:rsidRPr="008C63EA">
            <w:instrText xml:space="preserve"> CITATION LRi13 \l 1033 </w:instrText>
          </w:r>
          <w:r>
            <w:rPr>
              <w:lang w:val="vi-VN"/>
            </w:rPr>
            <w:fldChar w:fldCharType="separate"/>
          </w:r>
          <w:r w:rsidR="001D0DA2" w:rsidRPr="008C63EA">
            <w:rPr>
              <w:noProof/>
              <w:lang w:val="vi-VN"/>
            </w:rPr>
            <w:t>[6]</w:t>
          </w:r>
          <w:r>
            <w:rPr>
              <w:lang w:val="vi-VN"/>
            </w:rPr>
            <w:fldChar w:fldCharType="end"/>
          </w:r>
        </w:sdtContent>
      </w:sdt>
    </w:p>
    <w:p w14:paraId="1C58FCE6" w14:textId="429AFE45" w:rsidR="00D5441C" w:rsidRPr="008C63EA" w:rsidRDefault="00D5441C" w:rsidP="00D5441C">
      <w:pPr>
        <w:pStyle w:val="BodyText"/>
      </w:pPr>
      <w:r w:rsidRPr="00D5441C">
        <w:rPr>
          <w:rFonts w:eastAsia="SimSun"/>
        </w:rPr>
        <w:t>Uniform Interface:</w:t>
      </w:r>
      <w:r w:rsidRPr="00D5441C">
        <w:t xml:space="preserve"> Tất cả giao diện giữa client và server phải tuân thủ tiêu chuẩn chung, giúp đơn giản hóa phát triển và sử dụng API bằng cách cung cấp các phương thức truy cập và thao tác dữ liệu đồng nhất. </w:t>
      </w:r>
      <w:sdt>
        <w:sdtPr>
          <w:id w:val="130911594"/>
          <w:citation/>
        </w:sdtPr>
        <w:sdtContent>
          <w:r>
            <w:fldChar w:fldCharType="begin"/>
          </w:r>
          <w:r w:rsidRPr="008C63EA">
            <w:rPr>
              <w:lang w:val="vi-VN"/>
            </w:rPr>
            <w:instrText xml:space="preserve"> CITATION LRi13 \l 1033 </w:instrText>
          </w:r>
          <w:r>
            <w:fldChar w:fldCharType="separate"/>
          </w:r>
          <w:r w:rsidR="001D0DA2" w:rsidRPr="008C63EA">
            <w:rPr>
              <w:noProof/>
            </w:rPr>
            <w:t>[6]</w:t>
          </w:r>
          <w:r>
            <w:fldChar w:fldCharType="end"/>
          </w:r>
        </w:sdtContent>
      </w:sdt>
    </w:p>
    <w:p w14:paraId="7284DA08" w14:textId="1BCDCBA0" w:rsidR="00D235AD" w:rsidRPr="008C63EA" w:rsidRDefault="00D5441C" w:rsidP="00D5441C">
      <w:pPr>
        <w:pStyle w:val="BodyText"/>
      </w:pPr>
      <w:r w:rsidRPr="00D5441C">
        <w:rPr>
          <w:rFonts w:eastAsia="SimSun"/>
        </w:rPr>
        <w:t>Layered System:</w:t>
      </w:r>
      <w:r w:rsidRPr="00D5441C">
        <w:t xml:space="preserve"> Kiến trúc RESTful có thể bao gồm nhiều lớp, như load balancers và proxies, cho phép hệ thống mở rộng và bảo mật tốt hơn thông qua việc tổ chức các lớp độc lập. </w:t>
      </w:r>
      <w:sdt>
        <w:sdtPr>
          <w:id w:val="1147854061"/>
          <w:citation/>
        </w:sdtPr>
        <w:sdtContent>
          <w:r>
            <w:fldChar w:fldCharType="begin"/>
          </w:r>
          <w:r w:rsidRPr="008C63EA">
            <w:instrText xml:space="preserve"> CITATION LRi13 \l 1033 </w:instrText>
          </w:r>
          <w:r>
            <w:fldChar w:fldCharType="separate"/>
          </w:r>
          <w:r w:rsidR="001D0DA2" w:rsidRPr="008C63EA">
            <w:rPr>
              <w:noProof/>
            </w:rPr>
            <w:t>[6]</w:t>
          </w:r>
          <w:r>
            <w:fldChar w:fldCharType="end"/>
          </w:r>
        </w:sdtContent>
      </w:sdt>
    </w:p>
    <w:p w14:paraId="6DAD5E4A" w14:textId="77777777" w:rsidR="00D235AD" w:rsidRPr="008C63EA" w:rsidRDefault="00D235AD" w:rsidP="00D235AD">
      <w:pPr>
        <w:pStyle w:val="BodyText"/>
        <w:rPr>
          <w:b/>
          <w:bCs/>
        </w:rPr>
      </w:pPr>
      <w:r w:rsidRPr="00622573">
        <w:rPr>
          <w:b/>
          <w:bCs/>
        </w:rPr>
        <w:lastRenderedPageBreak/>
        <w:t>Cấu trúc của RESTful API</w:t>
      </w:r>
      <w:r w:rsidRPr="008C63EA">
        <w:rPr>
          <w:b/>
          <w:bCs/>
        </w:rPr>
        <w:t>:</w:t>
      </w:r>
    </w:p>
    <w:p w14:paraId="2F07209D" w14:textId="77777777" w:rsidR="00D235AD" w:rsidRPr="000171B6" w:rsidRDefault="00D235AD" w:rsidP="00D235AD">
      <w:pPr>
        <w:pStyle w:val="BodyText"/>
        <w:rPr>
          <w:lang w:val="vi-VN"/>
        </w:rPr>
      </w:pPr>
      <w:r w:rsidRPr="00622573">
        <w:rPr>
          <w:lang w:val="vi-VN"/>
        </w:rPr>
        <w:t>Tài nguyên (Resources):</w:t>
      </w:r>
      <w:r w:rsidRPr="008C63EA">
        <w:t xml:space="preserve"> </w:t>
      </w:r>
      <w:r w:rsidRPr="00622573">
        <w:rPr>
          <w:lang w:val="vi-VN"/>
        </w:rPr>
        <w:t>Tài nguyên là các đối tượng hoặc dữ liệu mà API cung cấp, mỗi tài nguyên được đại diện bởi một URL. Ví dụ: /</w:t>
      </w:r>
      <w:r w:rsidRPr="000171B6">
        <w:rPr>
          <w:lang w:val="vi-VN"/>
        </w:rPr>
        <w:t>programs</w:t>
      </w:r>
      <w:r w:rsidRPr="00622573">
        <w:rPr>
          <w:lang w:val="vi-VN"/>
        </w:rPr>
        <w:t>, /</w:t>
      </w:r>
      <w:r w:rsidRPr="000171B6">
        <w:rPr>
          <w:lang w:val="vi-VN"/>
        </w:rPr>
        <w:t xml:space="preserve"> programs</w:t>
      </w:r>
      <w:r w:rsidRPr="00622573">
        <w:rPr>
          <w:lang w:val="vi-VN"/>
        </w:rPr>
        <w:t xml:space="preserve"> /1.</w:t>
      </w:r>
    </w:p>
    <w:p w14:paraId="3F7AF7E2" w14:textId="4ABDB7A2" w:rsidR="00D235AD" w:rsidRPr="000171B6" w:rsidRDefault="00D235AD" w:rsidP="00D235AD">
      <w:pPr>
        <w:pStyle w:val="BodyText"/>
        <w:rPr>
          <w:lang w:val="vi-VN"/>
        </w:rPr>
      </w:pPr>
      <w:r w:rsidRPr="00622573">
        <w:rPr>
          <w:lang w:val="vi-VN"/>
        </w:rPr>
        <w:t>Phương thức HTTP: RESTful API sử dụng các phương thức HTTP tiêu chuẩn để thực hiện các thao tác CRUD trên tài nguyên:</w:t>
      </w:r>
    </w:p>
    <w:p w14:paraId="6B847290" w14:textId="77777777" w:rsidR="00D235AD" w:rsidRPr="000171B6" w:rsidRDefault="00D235AD" w:rsidP="00D235AD">
      <w:pPr>
        <w:pStyle w:val="BodyText"/>
        <w:rPr>
          <w:lang w:val="vi-VN"/>
        </w:rPr>
      </w:pPr>
      <w:r w:rsidRPr="00622573">
        <w:rPr>
          <w:lang w:val="vi-VN"/>
        </w:rPr>
        <w:t>Định dạng Dữ liệu (Data Format): Dữ liệu trao đổi giữa client và server thường được định dạng bằng JSON (JavaScript Object Notation) hoặc XML (eXtensible Markup Language). JSON là định dạng phổ biến nhất trong RESTful API nhờ tính đơn giản và dễ đọc.</w:t>
      </w:r>
    </w:p>
    <w:p w14:paraId="532BF9DE" w14:textId="77777777" w:rsidR="00D235AD" w:rsidRPr="000171B6" w:rsidRDefault="00D235AD" w:rsidP="00D235AD">
      <w:pPr>
        <w:pStyle w:val="BodyText"/>
        <w:rPr>
          <w:lang w:val="vi-VN"/>
        </w:rPr>
      </w:pPr>
      <w:r w:rsidRPr="00622573">
        <w:rPr>
          <w:lang w:val="vi-VN"/>
        </w:rPr>
        <w:t>Giao diện Đối tượng (Resource Representation):</w:t>
      </w:r>
      <w:r w:rsidRPr="000171B6">
        <w:rPr>
          <w:lang w:val="vi-VN"/>
        </w:rPr>
        <w:t xml:space="preserve"> </w:t>
      </w:r>
      <w:r w:rsidRPr="00622573">
        <w:rPr>
          <w:lang w:val="vi-VN"/>
        </w:rPr>
        <w:t>Dữ liệu trao đổi qua API có thể được biểu diễn dưới nhiều dạng khác nhau, nhưng thường là JSON hoặc XML. Representation chứa dữ liệu của tài nguyên và có thể bao gồm các thuộc tính và liên kết liên quan đến tài nguyên.</w:t>
      </w:r>
    </w:p>
    <w:p w14:paraId="591DA7B8" w14:textId="77777777" w:rsidR="00D235AD" w:rsidRPr="00622573" w:rsidRDefault="00D235AD" w:rsidP="00D235AD">
      <w:pPr>
        <w:pStyle w:val="BodyText"/>
        <w:rPr>
          <w:lang w:val="vi-VN"/>
        </w:rPr>
      </w:pPr>
      <w:r w:rsidRPr="00622573">
        <w:rPr>
          <w:lang w:val="vi-VN"/>
        </w:rPr>
        <w:t>Trạng thái Không Lưu (Stateless):</w:t>
      </w:r>
      <w:r w:rsidRPr="000171B6">
        <w:rPr>
          <w:lang w:val="vi-VN"/>
        </w:rPr>
        <w:t xml:space="preserve"> </w:t>
      </w:r>
      <w:r w:rsidRPr="00622573">
        <w:rPr>
          <w:lang w:val="vi-VN"/>
        </w:rPr>
        <w:t>Mỗi yêu cầu từ client đến server phải chứa tất cả thông tin cần thiết để server xử lý yêu cầu. Server không lưu trữ trạng thái của client giữa các yêu cầu.</w:t>
      </w:r>
    </w:p>
    <w:p w14:paraId="61B8112A" w14:textId="77777777" w:rsidR="00D235AD" w:rsidRDefault="00D235AD" w:rsidP="00D235AD">
      <w:pPr>
        <w:pStyle w:val="BodyText"/>
        <w:rPr>
          <w:b/>
          <w:bCs/>
          <w:lang w:val="en-US"/>
        </w:rPr>
      </w:pPr>
      <w:r w:rsidRPr="000176E1">
        <w:rPr>
          <w:b/>
          <w:bCs/>
          <w:lang w:val="en-US"/>
        </w:rPr>
        <w:t>Thành phần của RESTful API</w:t>
      </w:r>
      <w:r>
        <w:rPr>
          <w:b/>
          <w:bCs/>
          <w:lang w:val="en-US"/>
        </w:rPr>
        <w:t>:</w:t>
      </w:r>
    </w:p>
    <w:p w14:paraId="6D77517F" w14:textId="77777777" w:rsidR="00D235AD" w:rsidRPr="000171B6" w:rsidRDefault="00D235AD" w:rsidP="00D235AD">
      <w:pPr>
        <w:pStyle w:val="BodyText"/>
        <w:rPr>
          <w:lang w:val="vi-VN"/>
        </w:rPr>
      </w:pPr>
      <w:r w:rsidRPr="000176E1">
        <w:rPr>
          <w:lang w:val="vi-VN"/>
        </w:rPr>
        <w:t>Địa chỉ URL (Endpoints):</w:t>
      </w:r>
      <w:r>
        <w:rPr>
          <w:lang w:val="en-US"/>
        </w:rPr>
        <w:t xml:space="preserve"> </w:t>
      </w:r>
      <w:r w:rsidRPr="000176E1">
        <w:rPr>
          <w:lang w:val="vi-VN"/>
        </w:rPr>
        <w:t>Các URL đại diện cho các tài nguyên và được cấu trúc theo cách rõ ràng và có thể mở rộng. Ví dụ: https://api.example.com/users cho tài nguyên người dùng.</w:t>
      </w:r>
    </w:p>
    <w:p w14:paraId="157E5BCB" w14:textId="77777777" w:rsidR="00D235AD" w:rsidRPr="000176E1" w:rsidRDefault="00D235AD" w:rsidP="00D235AD">
      <w:pPr>
        <w:pStyle w:val="BodyText"/>
        <w:rPr>
          <w:lang w:val="vi-VN"/>
        </w:rPr>
      </w:pPr>
      <w:r w:rsidRPr="000176E1">
        <w:rPr>
          <w:lang w:val="vi-VN"/>
        </w:rPr>
        <w:t>Hình thức (Methods):</w:t>
      </w:r>
      <w:r w:rsidRPr="000171B6">
        <w:rPr>
          <w:lang w:val="vi-VN"/>
        </w:rPr>
        <w:t xml:space="preserve"> </w:t>
      </w:r>
      <w:r w:rsidRPr="000176E1">
        <w:rPr>
          <w:lang w:val="vi-VN"/>
        </w:rPr>
        <w:t>Các phương thức HTTP được sử dụng để thực hiện các thao tác CRUD trên tài nguyên:</w:t>
      </w:r>
    </w:p>
    <w:p w14:paraId="2B942887" w14:textId="77777777" w:rsidR="00D235AD" w:rsidRPr="000176E1" w:rsidRDefault="00D235AD">
      <w:pPr>
        <w:pStyle w:val="BodyText"/>
        <w:numPr>
          <w:ilvl w:val="0"/>
          <w:numId w:val="7"/>
        </w:numPr>
        <w:rPr>
          <w:lang w:val="vi-VN"/>
        </w:rPr>
      </w:pPr>
      <w:r w:rsidRPr="000176E1">
        <w:rPr>
          <w:lang w:val="vi-VN"/>
        </w:rPr>
        <w:t>GET để lấy thông tin tài nguyên.</w:t>
      </w:r>
    </w:p>
    <w:p w14:paraId="6DE39C35" w14:textId="77777777" w:rsidR="00D235AD" w:rsidRPr="000176E1" w:rsidRDefault="00D235AD">
      <w:pPr>
        <w:pStyle w:val="BodyText"/>
        <w:numPr>
          <w:ilvl w:val="0"/>
          <w:numId w:val="7"/>
        </w:numPr>
        <w:rPr>
          <w:lang w:val="vi-VN"/>
        </w:rPr>
      </w:pPr>
      <w:r w:rsidRPr="000176E1">
        <w:rPr>
          <w:lang w:val="vi-VN"/>
        </w:rPr>
        <w:t>POST để tạo tài nguyên mới.</w:t>
      </w:r>
    </w:p>
    <w:p w14:paraId="4FEC7CF0" w14:textId="77777777" w:rsidR="00D235AD" w:rsidRPr="000176E1" w:rsidRDefault="00D235AD">
      <w:pPr>
        <w:pStyle w:val="BodyText"/>
        <w:numPr>
          <w:ilvl w:val="0"/>
          <w:numId w:val="7"/>
        </w:numPr>
        <w:rPr>
          <w:lang w:val="vi-VN"/>
        </w:rPr>
      </w:pPr>
      <w:r w:rsidRPr="000176E1">
        <w:rPr>
          <w:lang w:val="vi-VN"/>
        </w:rPr>
        <w:t>PUT để cập nhật tài nguyên hiện có.</w:t>
      </w:r>
    </w:p>
    <w:p w14:paraId="3E81DB61" w14:textId="77777777" w:rsidR="00D235AD" w:rsidRPr="000176E1" w:rsidRDefault="00D235AD">
      <w:pPr>
        <w:pStyle w:val="BodyText"/>
        <w:numPr>
          <w:ilvl w:val="0"/>
          <w:numId w:val="7"/>
        </w:numPr>
        <w:rPr>
          <w:lang w:val="vi-VN"/>
        </w:rPr>
      </w:pPr>
      <w:r w:rsidRPr="000176E1">
        <w:rPr>
          <w:lang w:val="vi-VN"/>
        </w:rPr>
        <w:t>DELETE để xóa tài nguyên.</w:t>
      </w:r>
    </w:p>
    <w:p w14:paraId="16C9EA10" w14:textId="77777777" w:rsidR="00D235AD" w:rsidRPr="000176E1" w:rsidRDefault="00D235AD" w:rsidP="00D235AD">
      <w:pPr>
        <w:pStyle w:val="BodyText"/>
        <w:rPr>
          <w:lang w:val="vi-VN"/>
        </w:rPr>
      </w:pPr>
      <w:r w:rsidRPr="000176E1">
        <w:rPr>
          <w:lang w:val="vi-VN"/>
        </w:rPr>
        <w:t xml:space="preserve">Tiêu đề (Headers): Các tiêu đề HTTP cung cấp thông tin bổ sung về yêu cầu hoặc phản hồi, chẳng hạn như loại dữ liệu (Content-Type), mã trạng thái (Status Code), và thông </w:t>
      </w:r>
      <w:r w:rsidRPr="000176E1">
        <w:rPr>
          <w:lang w:val="vi-VN"/>
        </w:rPr>
        <w:lastRenderedPageBreak/>
        <w:t>tin xác thực (Authorization).</w:t>
      </w:r>
    </w:p>
    <w:p w14:paraId="5B2528C6" w14:textId="77777777" w:rsidR="00D235AD" w:rsidRPr="000176E1" w:rsidRDefault="00D235AD" w:rsidP="00D235AD">
      <w:pPr>
        <w:pStyle w:val="BodyText"/>
        <w:rPr>
          <w:lang w:val="vi-VN"/>
        </w:rPr>
      </w:pPr>
      <w:r w:rsidRPr="000176E1">
        <w:rPr>
          <w:lang w:val="vi-VN"/>
        </w:rPr>
        <w:t>Thân (Body): Đối với các phương thức POST và PUT, thân của yêu cầu chứa dữ liệu cần thiết để tạo mới hoặc cập nhật tài nguyên. Đối với các phương thức GET và DELETE, thân thường không cần thiết.</w:t>
      </w:r>
    </w:p>
    <w:p w14:paraId="3B9A2047" w14:textId="77777777" w:rsidR="00D235AD" w:rsidRPr="000176E1" w:rsidRDefault="00D235AD" w:rsidP="00D235AD">
      <w:pPr>
        <w:pStyle w:val="BodyText"/>
        <w:rPr>
          <w:lang w:val="en-US"/>
        </w:rPr>
      </w:pPr>
      <w:r w:rsidRPr="000176E1">
        <w:rPr>
          <w:lang w:val="vi-VN"/>
        </w:rPr>
        <w:t>Mã Trạng Thái (Status Codes): Các mã trạng thái HTTP được sử dụng để thông báo kết quả của yêu cầu. Ví dụ:</w:t>
      </w:r>
    </w:p>
    <w:p w14:paraId="22D5104C" w14:textId="77777777" w:rsidR="00D235AD" w:rsidRPr="000176E1" w:rsidRDefault="00D235AD">
      <w:pPr>
        <w:pStyle w:val="BodyText"/>
        <w:numPr>
          <w:ilvl w:val="0"/>
          <w:numId w:val="7"/>
        </w:numPr>
        <w:rPr>
          <w:lang w:val="vi-VN"/>
        </w:rPr>
      </w:pPr>
      <w:r w:rsidRPr="000176E1">
        <w:rPr>
          <w:lang w:val="vi-VN"/>
        </w:rPr>
        <w:t>200 OK: Yêu cầu thành công.</w:t>
      </w:r>
    </w:p>
    <w:p w14:paraId="62DEF88B" w14:textId="77777777" w:rsidR="00D235AD" w:rsidRPr="000176E1" w:rsidRDefault="00D235AD">
      <w:pPr>
        <w:pStyle w:val="BodyText"/>
        <w:numPr>
          <w:ilvl w:val="0"/>
          <w:numId w:val="7"/>
        </w:numPr>
        <w:rPr>
          <w:lang w:val="vi-VN"/>
        </w:rPr>
      </w:pPr>
      <w:r w:rsidRPr="000176E1">
        <w:rPr>
          <w:lang w:val="vi-VN"/>
        </w:rPr>
        <w:t>201 Created: Tài nguyên mới đã được tạo.</w:t>
      </w:r>
    </w:p>
    <w:p w14:paraId="1EF1CA89" w14:textId="77777777" w:rsidR="00D235AD" w:rsidRPr="000176E1" w:rsidRDefault="00D235AD">
      <w:pPr>
        <w:pStyle w:val="BodyText"/>
        <w:numPr>
          <w:ilvl w:val="0"/>
          <w:numId w:val="7"/>
        </w:numPr>
        <w:rPr>
          <w:lang w:val="vi-VN"/>
        </w:rPr>
      </w:pPr>
      <w:r w:rsidRPr="000176E1">
        <w:rPr>
          <w:lang w:val="vi-VN"/>
        </w:rPr>
        <w:t>204 No Content: Xóa tài nguyên thành công, không có dữ liệu trả về.</w:t>
      </w:r>
    </w:p>
    <w:p w14:paraId="3CF39BAC" w14:textId="77777777" w:rsidR="00D235AD" w:rsidRPr="000176E1" w:rsidRDefault="00D235AD">
      <w:pPr>
        <w:pStyle w:val="BodyText"/>
        <w:numPr>
          <w:ilvl w:val="0"/>
          <w:numId w:val="7"/>
        </w:numPr>
        <w:rPr>
          <w:lang w:val="vi-VN"/>
        </w:rPr>
      </w:pPr>
      <w:r w:rsidRPr="000176E1">
        <w:rPr>
          <w:lang w:val="vi-VN"/>
        </w:rPr>
        <w:t>400 Bad Request: Yêu cầu không hợp lệ.</w:t>
      </w:r>
    </w:p>
    <w:p w14:paraId="622B7E96" w14:textId="2873BB26" w:rsidR="00A437C7" w:rsidRPr="00A437C7" w:rsidRDefault="00D235AD">
      <w:pPr>
        <w:pStyle w:val="ListParagraph"/>
        <w:numPr>
          <w:ilvl w:val="0"/>
          <w:numId w:val="7"/>
        </w:numPr>
        <w:rPr>
          <w:lang w:val="vi-VN"/>
        </w:rPr>
      </w:pPr>
      <w:r w:rsidRPr="00A437C7">
        <w:rPr>
          <w:lang w:val="vi-VN"/>
        </w:rPr>
        <w:t>404 Not Found: Tài nguyên không tìm thấy</w:t>
      </w:r>
      <w:r w:rsidR="00A437C7">
        <w:t>.</w:t>
      </w:r>
    </w:p>
    <w:p w14:paraId="4F7871DE" w14:textId="79EFAAD0" w:rsidR="002965B8" w:rsidRPr="00BF7BF5" w:rsidRDefault="002965B8" w:rsidP="002965B8">
      <w:pPr>
        <w:pStyle w:val="Heading2"/>
        <w:rPr>
          <w:lang w:val="vi-VN"/>
        </w:rPr>
      </w:pPr>
      <w:bookmarkStart w:id="276" w:name="_Toc181602730"/>
      <w:r w:rsidRPr="002965B8">
        <w:rPr>
          <w:lang w:val="vi-VN"/>
        </w:rPr>
        <w:t>Các khái niệm về chương trình.</w:t>
      </w:r>
      <w:bookmarkEnd w:id="276"/>
    </w:p>
    <w:p w14:paraId="7ADE65E9" w14:textId="343B410D" w:rsidR="00A02D79" w:rsidRPr="00BF7BF5" w:rsidRDefault="00BF7BF5" w:rsidP="00A02D79">
      <w:pPr>
        <w:pStyle w:val="251"/>
        <w:rPr>
          <w:lang w:val="vi-VN"/>
        </w:rPr>
      </w:pPr>
      <w:bookmarkStart w:id="277" w:name="_Toc181602731"/>
      <w:r w:rsidRPr="00BF7BF5">
        <w:rPr>
          <w:lang w:val="vi-VN"/>
        </w:rPr>
        <w:t>Khái niệm về c</w:t>
      </w:r>
      <w:r w:rsidR="00A02D79" w:rsidRPr="00BF7BF5">
        <w:rPr>
          <w:lang w:val="vi-VN"/>
        </w:rPr>
        <w:t>hương trình đào tạo</w:t>
      </w:r>
      <w:bookmarkEnd w:id="277"/>
    </w:p>
    <w:p w14:paraId="18F06EA7" w14:textId="2C254656" w:rsidR="00A02D79" w:rsidRPr="00BF7BF5" w:rsidRDefault="008149B5" w:rsidP="00A02D79">
      <w:pPr>
        <w:pStyle w:val="BodyText"/>
      </w:pPr>
      <w:r w:rsidRPr="008149B5">
        <w:rPr>
          <w:lang w:val="vi-VN"/>
        </w:rPr>
        <w:t xml:space="preserve">Chương trình đào tạo là một cấu trúc hệ thống các môn học và hoạt động giáo dục được tổ chức có chủ đích nhằm trang bị cho người học kiến thức, kỹ năng và năng lực cần thiết trong một lĩnh vực học thuật nhất định. Chương trình này được xây dựng dựa trên các mục tiêu và </w:t>
      </w:r>
      <w:r w:rsidR="00C76DE5" w:rsidRPr="00C76DE5">
        <w:rPr>
          <w:lang w:val="vi-VN"/>
        </w:rPr>
        <w:t>CĐR</w:t>
      </w:r>
      <w:r w:rsidRPr="008149B5">
        <w:rPr>
          <w:lang w:val="vi-VN"/>
        </w:rPr>
        <w:t>, đảm bảo người học có nền tảng lý thuyết vững chắc, phát triển kỹ năng chuyên môn, tư duy phản biện và các phẩm chất đáp ứng yêu cầu của thị trường lao động</w:t>
      </w:r>
      <w:r w:rsidR="00A02D79">
        <w:t>.</w:t>
      </w:r>
    </w:p>
    <w:p w14:paraId="3BB25258" w14:textId="77F66084" w:rsidR="00A02D79" w:rsidRPr="00BF7BF5" w:rsidRDefault="00BF7BF5" w:rsidP="00A02D79">
      <w:pPr>
        <w:pStyle w:val="251"/>
        <w:rPr>
          <w:lang w:val="vi"/>
        </w:rPr>
      </w:pPr>
      <w:bookmarkStart w:id="278" w:name="_Toc181602732"/>
      <w:r w:rsidRPr="00BF7BF5">
        <w:rPr>
          <w:lang w:val="vi-VN"/>
        </w:rPr>
        <w:t xml:space="preserve">Khái niệm về </w:t>
      </w:r>
      <w:r w:rsidRPr="00BF7BF5">
        <w:rPr>
          <w:lang w:val="vi"/>
        </w:rPr>
        <w:t>c</w:t>
      </w:r>
      <w:r w:rsidRPr="00BF7BF5">
        <w:rPr>
          <w:lang w:val="vi"/>
        </w:rPr>
        <w:t>huẩn đầu ra của chương trình (PLO)</w:t>
      </w:r>
      <w:bookmarkEnd w:id="278"/>
    </w:p>
    <w:p w14:paraId="03166E4D" w14:textId="1D78A128" w:rsidR="00A02D79" w:rsidRPr="00BF7BF5" w:rsidRDefault="008149B5" w:rsidP="00A02D79">
      <w:pPr>
        <w:pStyle w:val="BodyText"/>
      </w:pPr>
      <w:r w:rsidRPr="008149B5">
        <w:t xml:space="preserve">Chuẩn đầu ra của chương trình, hay </w:t>
      </w:r>
      <w:r w:rsidRPr="008149B5">
        <w:rPr>
          <w:b/>
          <w:bCs/>
        </w:rPr>
        <w:t>Program Learning Outcomes (PLO)</w:t>
      </w:r>
      <w:r w:rsidRPr="008149B5">
        <w:t>, là tập hợp các kết quả học tập mà người học dự kiến đạt được sau khi hoàn thành toàn bộ chương trình đào tạo. PLO mô tả chi tiết các kỹ năng, kiến thức và phẩm chất mà sinh viên sẽ sở hữu sau khi tốt nghiệp, đồng thời đóng vai trò là tiêu chí đánh giá hiệu quả và chất lượng của chương trình. PLO cũng là cơ sở để nhà trường thiết kế chương trình học phù hợp với nhu cầu phát triển của ngành nghề và xã hội</w:t>
      </w:r>
      <w:r w:rsidR="00A02D79">
        <w:t>.</w:t>
      </w:r>
    </w:p>
    <w:p w14:paraId="17AD4CE6" w14:textId="21B2BE8E" w:rsidR="00A02D79" w:rsidRPr="00BF7BF5" w:rsidRDefault="00BF7BF5" w:rsidP="00A02D79">
      <w:pPr>
        <w:pStyle w:val="251"/>
        <w:rPr>
          <w:lang w:val="vi"/>
        </w:rPr>
      </w:pPr>
      <w:bookmarkStart w:id="279" w:name="_Toc181602733"/>
      <w:r w:rsidRPr="00BF7BF5">
        <w:rPr>
          <w:lang w:val="vi-VN"/>
        </w:rPr>
        <w:t xml:space="preserve">Khái niệm về </w:t>
      </w:r>
      <w:r w:rsidRPr="00BF7BF5">
        <w:rPr>
          <w:lang w:val="vi"/>
        </w:rPr>
        <w:t>m</w:t>
      </w:r>
      <w:r w:rsidRPr="00BF7BF5">
        <w:rPr>
          <w:lang w:val="vi"/>
        </w:rPr>
        <w:t>ục tiêu chương trình (PO)</w:t>
      </w:r>
      <w:bookmarkEnd w:id="279"/>
    </w:p>
    <w:p w14:paraId="371E56D2" w14:textId="35B626C7" w:rsidR="00A02D79" w:rsidRPr="00BF7BF5" w:rsidRDefault="008149B5" w:rsidP="00A02D79">
      <w:pPr>
        <w:pStyle w:val="BodyText"/>
      </w:pPr>
      <w:r w:rsidRPr="008149B5">
        <w:t xml:space="preserve">Mục tiêu chương trình, hay </w:t>
      </w:r>
      <w:r w:rsidRPr="008149B5">
        <w:rPr>
          <w:b/>
          <w:bCs/>
        </w:rPr>
        <w:t>Program Objectives (PO)</w:t>
      </w:r>
      <w:r w:rsidRPr="008149B5">
        <w:t xml:space="preserve">, là các mục tiêu dài hạn mà </w:t>
      </w:r>
      <w:r w:rsidRPr="008149B5">
        <w:lastRenderedPageBreak/>
        <w:t>chương trình đào tạo hướng tới nhằm phát triển năng lực cốt lõi cho sinh viên sau khi tốt nghiệp. PO phản ánh kỳ vọng về khả năng nghề nghiệp của sinh viên, bao gồm năng lực làm việc độc lập, lãnh đạo và phát triển nghề nghiệp, cũng như đóng góp cho cộng đồng. Những mục tiêu này định hình chương trình đào tạo, đảm bảo sinh viên được trang bị các phẩm chất và kỹ năng cần thiết cho sự nghiệp và cuộc sống</w:t>
      </w:r>
      <w:r w:rsidR="00A02D79">
        <w:t>.</w:t>
      </w:r>
    </w:p>
    <w:p w14:paraId="1C91AB2F" w14:textId="48D32653" w:rsidR="00A02D79" w:rsidRPr="00BF7BF5" w:rsidRDefault="00BF7BF5" w:rsidP="00A02D79">
      <w:pPr>
        <w:pStyle w:val="251"/>
        <w:rPr>
          <w:lang w:val="vi"/>
        </w:rPr>
      </w:pPr>
      <w:bookmarkStart w:id="280" w:name="_Toc181602734"/>
      <w:r w:rsidRPr="00BF7BF5">
        <w:rPr>
          <w:lang w:val="vi-VN"/>
        </w:rPr>
        <w:t xml:space="preserve">Khái niệm về </w:t>
      </w:r>
      <w:r w:rsidRPr="00BF7BF5">
        <w:rPr>
          <w:lang w:val="vi"/>
        </w:rPr>
        <w:t>c</w:t>
      </w:r>
      <w:r w:rsidRPr="00BF7BF5">
        <w:rPr>
          <w:lang w:val="vi"/>
        </w:rPr>
        <w:t>huẩn đầu ra môn học (CLO)</w:t>
      </w:r>
      <w:bookmarkEnd w:id="280"/>
    </w:p>
    <w:p w14:paraId="7053A28B" w14:textId="05948B8F" w:rsidR="00A02D79" w:rsidRPr="00BF7BF5" w:rsidRDefault="008149B5" w:rsidP="00A02D79">
      <w:pPr>
        <w:pStyle w:val="BodyText"/>
      </w:pPr>
      <w:r w:rsidRPr="008149B5">
        <w:t xml:space="preserve">Chuẩn đầu ra môn học, hay </w:t>
      </w:r>
      <w:r w:rsidRPr="008149B5">
        <w:rPr>
          <w:b/>
          <w:bCs/>
        </w:rPr>
        <w:t>Course Learning Outcomes (CLO)</w:t>
      </w:r>
      <w:r w:rsidRPr="008149B5">
        <w:t>, là các kết quả học tập mong đợi mà sinh viên sẽ đạt được khi hoàn thành một môn học cụ thể. CLO mô tả chi tiết kiến thức, kỹ năng và năng lực mà sinh viên tích lũy được, góp phần vào việc đạt các chuẩn đầu ra của chương trình. CLO không chỉ định hướng cho sinh viên trong quá trình học tập mà còn là cơ sở để giảng viên thiết kế hoạt động giảng dạy và đánh giá, đảm bảo sự gắn kết giữa mục tiêu môn học và toàn bộ chương trình đào tạo</w:t>
      </w:r>
      <w:r w:rsidR="00BF7BF5" w:rsidRPr="00BF7BF5">
        <w:t>.</w:t>
      </w:r>
    </w:p>
    <w:p w14:paraId="49CC1F2C" w14:textId="754BFAD9" w:rsidR="00A02D79" w:rsidRPr="00BF7BF5" w:rsidRDefault="00A02D79" w:rsidP="00A02D79">
      <w:pPr>
        <w:pStyle w:val="251"/>
        <w:rPr>
          <w:lang w:val="vi"/>
        </w:rPr>
      </w:pPr>
      <w:bookmarkStart w:id="281" w:name="_Toc181602735"/>
      <w:r w:rsidRPr="00BF7BF5">
        <w:rPr>
          <w:rStyle w:val="251Char"/>
          <w:b/>
          <w:bCs/>
          <w:lang w:val="vi"/>
        </w:rPr>
        <w:t>Rubric đánh giá là gì, chức năng và các loại rubric.</w:t>
      </w:r>
      <w:bookmarkEnd w:id="281"/>
    </w:p>
    <w:p w14:paraId="18244018" w14:textId="2EF88D73" w:rsidR="00A02D79" w:rsidRPr="00BF7BF5" w:rsidRDefault="008149B5" w:rsidP="00A02D79">
      <w:pPr>
        <w:pStyle w:val="BodyText"/>
      </w:pPr>
      <w:r w:rsidRPr="008149B5">
        <w:rPr>
          <w:b/>
          <w:bCs/>
        </w:rPr>
        <w:t>Rubric đánh giá</w:t>
      </w:r>
      <w:r w:rsidRPr="008149B5">
        <w:t xml:space="preserve"> là công cụ đánh giá được xây dựng từ các tiêu chí và thang đánh giá rõ ràng, giúp giáo viên đánh giá kết quả học tập của sinh viên một cách công bằng, nhất quán và hệ thống. Rubric thường được sử dụng trong giáo dục đại học để đánh giá các bài tập, dự án hoặc luận văn, xác định mức độ đạt chuẩn của sinh viên đối với từng yêu cầu học tập cụ thể</w:t>
      </w:r>
      <w:r w:rsidR="00A02D79">
        <w:t>.</w:t>
      </w:r>
    </w:p>
    <w:p w14:paraId="57621945" w14:textId="48CC1BCC" w:rsidR="00A02D79" w:rsidRPr="008149B5" w:rsidRDefault="00A02D79" w:rsidP="00A02D79">
      <w:pPr>
        <w:pStyle w:val="BodyText"/>
        <w:rPr>
          <w:b/>
          <w:bCs/>
        </w:rPr>
      </w:pPr>
      <w:r w:rsidRPr="008149B5">
        <w:rPr>
          <w:b/>
          <w:bCs/>
        </w:rPr>
        <w:t>Chức năng của rubric đánh giá:</w:t>
      </w:r>
    </w:p>
    <w:p w14:paraId="69704561" w14:textId="228A51F6" w:rsidR="00A02D79" w:rsidRDefault="00A02D79" w:rsidP="008149B5">
      <w:pPr>
        <w:pStyle w:val="BodyText"/>
        <w:numPr>
          <w:ilvl w:val="0"/>
          <w:numId w:val="7"/>
        </w:numPr>
      </w:pPr>
      <w:r>
        <w:t>Định hướng cho sinh viên hiểu rõ các yêu cầu và tiêu chuẩn đánh giá của môn học hoặc bài tập.</w:t>
      </w:r>
    </w:p>
    <w:p w14:paraId="132287DD" w14:textId="218BE994" w:rsidR="00A02D79" w:rsidRDefault="00A02D79" w:rsidP="008149B5">
      <w:pPr>
        <w:pStyle w:val="BodyText"/>
        <w:numPr>
          <w:ilvl w:val="0"/>
          <w:numId w:val="7"/>
        </w:numPr>
      </w:pPr>
      <w:r>
        <w:t>Cung cấp công cụ cho giảng viên để đánh giá hiệu quả và công bằng, đồng thời cung cấp phản hồi chính xác và cụ thể cho sinh viên.</w:t>
      </w:r>
    </w:p>
    <w:p w14:paraId="2EC2D2CC" w14:textId="4CCBCB5D" w:rsidR="00A02D79" w:rsidRDefault="00A02D79" w:rsidP="008149B5">
      <w:pPr>
        <w:pStyle w:val="BodyText"/>
        <w:numPr>
          <w:ilvl w:val="0"/>
          <w:numId w:val="7"/>
        </w:numPr>
      </w:pPr>
      <w:r>
        <w:t>Là cơ sở giúp nhà trường kiểm soát chất lượng giảng dạy và cải tiến chương trình đào tạo.</w:t>
      </w:r>
    </w:p>
    <w:p w14:paraId="5FEEA51A" w14:textId="5BCFE24A" w:rsidR="00D235AD" w:rsidRPr="002965B8" w:rsidRDefault="00A437C7" w:rsidP="00A02D79">
      <w:pPr>
        <w:pStyle w:val="BodyText"/>
        <w:rPr>
          <w:lang w:val="vi-VN"/>
        </w:rPr>
      </w:pPr>
      <w:r>
        <w:rPr>
          <w:lang w:val="vi-VN"/>
        </w:rPr>
        <w:br w:type="page"/>
      </w:r>
    </w:p>
    <w:p w14:paraId="3EC482B9" w14:textId="77777777" w:rsidR="00AB405F" w:rsidRPr="00AB405F" w:rsidRDefault="00AB405F" w:rsidP="00AB405F">
      <w:pPr>
        <w:pStyle w:val="ListParagraph"/>
        <w:keepNext/>
        <w:numPr>
          <w:ilvl w:val="1"/>
          <w:numId w:val="2"/>
        </w:numPr>
        <w:contextualSpacing w:val="0"/>
        <w:jc w:val="center"/>
        <w:outlineLvl w:val="0"/>
        <w:rPr>
          <w:b/>
          <w:vanish/>
        </w:rPr>
      </w:pPr>
      <w:bookmarkStart w:id="282" w:name="_Toc170845731"/>
      <w:bookmarkStart w:id="283" w:name="_Toc170898676"/>
      <w:bookmarkStart w:id="284" w:name="_Toc170898854"/>
      <w:bookmarkStart w:id="285" w:name="_Toc170914153"/>
      <w:bookmarkStart w:id="286" w:name="_Toc170924773"/>
      <w:bookmarkStart w:id="287" w:name="_Toc170933237"/>
      <w:bookmarkStart w:id="288" w:name="_Toc170973968"/>
      <w:bookmarkStart w:id="289" w:name="_Toc170981513"/>
      <w:bookmarkStart w:id="290" w:name="_Toc172489191"/>
      <w:bookmarkStart w:id="291" w:name="_Toc172489407"/>
      <w:bookmarkStart w:id="292" w:name="_Toc172491973"/>
      <w:bookmarkStart w:id="293" w:name="_Toc172665189"/>
      <w:bookmarkStart w:id="294" w:name="_Toc172665270"/>
      <w:bookmarkStart w:id="295" w:name="_Toc173010017"/>
      <w:bookmarkStart w:id="296" w:name="_Toc173100627"/>
      <w:bookmarkStart w:id="297" w:name="_Toc173161165"/>
      <w:bookmarkStart w:id="298" w:name="_Toc173364020"/>
      <w:bookmarkStart w:id="299" w:name="_Toc175086541"/>
      <w:bookmarkStart w:id="300" w:name="_Toc175086723"/>
      <w:bookmarkStart w:id="301" w:name="_Toc175087393"/>
      <w:bookmarkStart w:id="302" w:name="_Toc175092396"/>
      <w:bookmarkStart w:id="303" w:name="_Toc175092675"/>
      <w:bookmarkStart w:id="304" w:name="_Toc175094457"/>
      <w:bookmarkStart w:id="305" w:name="_Toc175542976"/>
      <w:bookmarkStart w:id="306" w:name="_Toc175690981"/>
      <w:bookmarkStart w:id="307" w:name="_Toc175694332"/>
      <w:bookmarkStart w:id="308" w:name="_Toc175694630"/>
      <w:bookmarkStart w:id="309" w:name="_Toc175761356"/>
      <w:bookmarkStart w:id="310" w:name="_Toc175910925"/>
      <w:bookmarkStart w:id="311" w:name="_Toc176014136"/>
      <w:bookmarkStart w:id="312" w:name="_Toc176227002"/>
      <w:bookmarkStart w:id="313" w:name="_Toc176227779"/>
      <w:bookmarkStart w:id="314" w:name="_Toc176227850"/>
      <w:bookmarkStart w:id="315" w:name="_Toc176229292"/>
      <w:bookmarkStart w:id="316" w:name="_Toc178102947"/>
      <w:bookmarkStart w:id="317" w:name="_Toc178103478"/>
      <w:bookmarkStart w:id="318" w:name="_Toc178108399"/>
      <w:bookmarkStart w:id="319" w:name="_Toc178110373"/>
      <w:bookmarkStart w:id="320" w:name="_Toc178114696"/>
      <w:bookmarkStart w:id="321" w:name="_Toc178160433"/>
      <w:bookmarkStart w:id="322" w:name="_Toc178280282"/>
      <w:bookmarkStart w:id="323" w:name="_Toc178364886"/>
      <w:bookmarkStart w:id="324" w:name="_Toc178377595"/>
      <w:bookmarkStart w:id="325" w:name="_Toc178378293"/>
      <w:bookmarkStart w:id="326" w:name="_Toc178516286"/>
      <w:bookmarkStart w:id="327" w:name="_Toc178521541"/>
      <w:bookmarkStart w:id="328" w:name="_Toc181600582"/>
      <w:bookmarkStart w:id="329" w:name="_Toc181602736"/>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03F1D694" w14:textId="0D80A5BD" w:rsidR="0045598C" w:rsidRPr="003E469F" w:rsidRDefault="00296245" w:rsidP="003E469F">
      <w:pPr>
        <w:pStyle w:val="Heading1"/>
        <w:numPr>
          <w:ilvl w:val="0"/>
          <w:numId w:val="3"/>
        </w:numPr>
        <w:tabs>
          <w:tab w:val="left" w:pos="1701"/>
        </w:tabs>
      </w:pPr>
      <w:bookmarkStart w:id="330" w:name="_Toc181602737"/>
      <w:r>
        <w:t>HIỆN THỰC HÓA NGHIÊN CỨU</w:t>
      </w:r>
      <w:bookmarkEnd w:id="330"/>
    </w:p>
    <w:p w14:paraId="6F3DBB05" w14:textId="60ACC097" w:rsidR="00AF4014" w:rsidRDefault="00533EC3" w:rsidP="00C27476">
      <w:pPr>
        <w:pStyle w:val="Heading2"/>
        <w:rPr>
          <w:rFonts w:eastAsia="SimSun"/>
        </w:rPr>
      </w:pPr>
      <w:bookmarkStart w:id="331" w:name="_Toc181602738"/>
      <w:r>
        <w:rPr>
          <w:rFonts w:eastAsia="SimSun"/>
        </w:rPr>
        <w:t>Mô tả bài toán</w:t>
      </w:r>
      <w:bookmarkEnd w:id="331"/>
    </w:p>
    <w:p w14:paraId="12AE603A" w14:textId="27B625E7" w:rsidR="0085414E" w:rsidRPr="0085414E" w:rsidRDefault="0085414E" w:rsidP="0085414E">
      <w:pPr>
        <w:pStyle w:val="BodyText"/>
        <w:rPr>
          <w:rFonts w:eastAsia="SimSun"/>
          <w:lang w:val="en-US"/>
        </w:rPr>
      </w:pPr>
      <w:r w:rsidRPr="0085414E">
        <w:rPr>
          <w:rFonts w:eastAsia="SimSun"/>
          <w:lang w:val="vi-VN"/>
        </w:rPr>
        <w:t>Hệ thống chấm điểm trực tuyến cho đồ án sinh viên CNTT được thiết kế nhằm tối ưu hóa quy trình đánh giá và quản lý đồ án của sinh viên, phục vụ hai nhóm người dùng chính: Admin và Giảng viên.</w:t>
      </w:r>
    </w:p>
    <w:p w14:paraId="252130B3" w14:textId="4AC5F789" w:rsidR="0085414E" w:rsidRPr="0085414E" w:rsidRDefault="0085414E" w:rsidP="0085414E">
      <w:pPr>
        <w:pStyle w:val="BodyText"/>
        <w:rPr>
          <w:rFonts w:eastAsia="SimSun"/>
          <w:b/>
          <w:bCs/>
          <w:lang w:val="en-US"/>
        </w:rPr>
      </w:pPr>
      <w:r w:rsidRPr="0085414E">
        <w:rPr>
          <w:rFonts w:eastAsia="SimSun"/>
          <w:b/>
          <w:bCs/>
          <w:lang w:val="vi-VN"/>
        </w:rPr>
        <w:t>Vai trò của Admin:</w:t>
      </w:r>
    </w:p>
    <w:p w14:paraId="5042C8FD" w14:textId="08ECBFD1" w:rsidR="0085414E" w:rsidRPr="00BF7BF5" w:rsidRDefault="0085414E" w:rsidP="0085414E">
      <w:pPr>
        <w:pStyle w:val="BodyText"/>
        <w:rPr>
          <w:rFonts w:eastAsia="SimSun"/>
          <w:lang w:val="vi-VN"/>
        </w:rPr>
      </w:pPr>
      <w:r w:rsidRPr="0085414E">
        <w:rPr>
          <w:rFonts w:eastAsia="SimSun"/>
          <w:lang w:val="vi-VN"/>
        </w:rPr>
        <w:t>Admin không chỉ đảm nhận vai trò của một giảng viên mà còn có quyền quản lý toàn diện chương trình đào tạo. Cụ thể, Admin có quyền truy cập vào tất cả các chức năng mà giảng viên được phép sử dụng, đồng thời được cấp thêm quyền quản lý chương trình đào tạo. Trong vai trò này, Admin có trách nhiệm xác định và quản lý các PLO cũng như các PO. Để đảm bảo sự liên kết chặt chẽ giữa các mục tiêu học tập và mục tiêu chương trình, Admin còn quản lý mối quan hệ giữa PLO và PO thông qua các bảng ánh xạ tương ứng.</w:t>
      </w:r>
    </w:p>
    <w:p w14:paraId="10418F50" w14:textId="13BA0041" w:rsidR="0085414E" w:rsidRPr="00BF7BF5" w:rsidRDefault="0085414E" w:rsidP="0085414E">
      <w:pPr>
        <w:pStyle w:val="BodyText"/>
        <w:rPr>
          <w:rFonts w:eastAsia="SimSun"/>
          <w:lang w:val="vi-VN"/>
        </w:rPr>
      </w:pPr>
      <w:r w:rsidRPr="0085414E">
        <w:rPr>
          <w:rFonts w:eastAsia="SimSun"/>
          <w:lang w:val="vi-VN"/>
        </w:rPr>
        <w:t xml:space="preserve">Ngoài ra, với quyền hạn quản lý môn học, Admin có khả năng tạo mới, chỉnh sửa và xóa các môn học trong chương trình đào tạo. Mỗi môn học bao gồm các CLO và các chương học liên quan. Trong trường hợp này, giảng viên chịu trách nhiệm quản lý mối quan hệ giữa CLO và PLO nhằm đảm bảo rằng các </w:t>
      </w:r>
      <w:r w:rsidR="00FD6CF1" w:rsidRPr="00FD6CF1">
        <w:rPr>
          <w:rFonts w:eastAsia="SimSun"/>
          <w:lang w:val="vi-VN"/>
        </w:rPr>
        <w:t>CLO</w:t>
      </w:r>
      <w:r w:rsidRPr="0085414E">
        <w:rPr>
          <w:rFonts w:eastAsia="SimSun"/>
          <w:lang w:val="vi-VN"/>
        </w:rPr>
        <w:t xml:space="preserve"> hỗ trợ hiệu quả cho các</w:t>
      </w:r>
      <w:r w:rsidR="00FD6CF1" w:rsidRPr="00FD6CF1">
        <w:rPr>
          <w:rFonts w:eastAsia="SimSun"/>
          <w:lang w:val="vi-VN"/>
        </w:rPr>
        <w:t xml:space="preserve"> PLO</w:t>
      </w:r>
      <w:r w:rsidRPr="0085414E">
        <w:rPr>
          <w:rFonts w:eastAsia="SimSun"/>
          <w:lang w:val="vi-VN"/>
        </w:rPr>
        <w:t>. Đồng thời, giảng viên cũng quản lý mối quan hệ giữa CLO và các chương học để đảm bảo sự nhất quán trong nội dung giảng dạy của môn học.</w:t>
      </w:r>
    </w:p>
    <w:p w14:paraId="78BB9180" w14:textId="64188E4F" w:rsidR="0085414E" w:rsidRPr="00BF7BF5" w:rsidRDefault="0085414E" w:rsidP="0085414E">
      <w:pPr>
        <w:pStyle w:val="BodyText"/>
        <w:rPr>
          <w:rFonts w:eastAsia="SimSun"/>
          <w:b/>
          <w:bCs/>
          <w:lang w:val="vi-VN"/>
        </w:rPr>
      </w:pPr>
      <w:r w:rsidRPr="0085414E">
        <w:rPr>
          <w:rFonts w:eastAsia="SimSun"/>
          <w:b/>
          <w:bCs/>
          <w:lang w:val="vi-VN"/>
        </w:rPr>
        <w:t>Vai trò của giảng viên trong quy trình chấm điểm và đánh giá:</w:t>
      </w:r>
    </w:p>
    <w:p w14:paraId="2E9A15C3" w14:textId="53EB7F92" w:rsidR="0085414E" w:rsidRPr="00BF7BF5" w:rsidRDefault="00100597" w:rsidP="00FD6CF1">
      <w:pPr>
        <w:pStyle w:val="BodyText"/>
        <w:rPr>
          <w:rFonts w:eastAsia="SimSun"/>
          <w:lang w:val="vi-VN"/>
        </w:rPr>
      </w:pPr>
      <w:r w:rsidRPr="00BF7BF5">
        <w:rPr>
          <w:rFonts w:eastAsia="SimSun"/>
          <w:lang w:val="vi-VN"/>
        </w:rPr>
        <w:t>Trong quy trình chấm điểm và đánh giá, giảng viên bắt đầu bằng việc tạo bảng tiêu chí (Rubric) để đánh giá đồ án của sinh viên. Sau khi bảng tiêu chí được thiết lập, giảng viên sẽ tiếp tục thêm nội dung cho tiêu chí và chọn điểm cho tiêu chí cụ thể. Để tạo một tiêu chí, giảng viên cần lựa chọn CLO tương ứng, sau đó chọn PLO từ ánh xạ giữa CLO và PLO, và cuối cùng là chọn chương học từ ánh xạ giữa CLO và chương học</w:t>
      </w:r>
      <w:r w:rsidR="00FD6CF1" w:rsidRPr="00BF7BF5">
        <w:rPr>
          <w:rFonts w:eastAsia="SimSun"/>
          <w:lang w:val="vi-VN"/>
        </w:rPr>
        <w:t>.</w:t>
      </w:r>
    </w:p>
    <w:p w14:paraId="3B6F6242" w14:textId="372D3EB5" w:rsidR="00D235AD" w:rsidRPr="00BE545C" w:rsidRDefault="0085414E" w:rsidP="0085414E">
      <w:pPr>
        <w:pStyle w:val="BodyText"/>
        <w:rPr>
          <w:rFonts w:eastAsia="SimSun"/>
          <w:lang w:val="vi-VN"/>
        </w:rPr>
      </w:pPr>
      <w:r w:rsidRPr="0085414E">
        <w:rPr>
          <w:rFonts w:eastAsia="SimSun"/>
          <w:lang w:val="vi-VN"/>
        </w:rPr>
        <w:t xml:space="preserve">Khi thực hiện đánh giá cho sinh viên, giảng viên chọn lớp và môn học cần đánh giá, lựa chọn bảng tiêu chí đã được thiết lập và thêm mô tả chung cho đánh giá. Giảng viên cũng có thể mời các đồng nghiệp khác tham gia vào quá trình đánh giá. Quản lý các lần đánh giá bao gồm việc theo dõi điểm số của các giảng viên được mời chấm điểm và quản </w:t>
      </w:r>
      <w:r w:rsidRPr="0085414E">
        <w:rPr>
          <w:rFonts w:eastAsia="SimSun"/>
          <w:lang w:val="vi-VN"/>
        </w:rPr>
        <w:lastRenderedPageBreak/>
        <w:t>lý quy trình mời thêm các giảng viên khác tham gia đánh giá. Các giảng viên được mời sẽ nhận liên kết đến trang chấm điểm của lớp. Trên trang này, họ có thể thực hiện các thao tác như chấm điểm theo nhóm hoặc cá nhân, chỉnh sửa kết quả nếu có sai sót, và in điểm theo cá nhân hoặc nhóm. Giảng viên chính có quyền cập nhật đề tài cho sinh viên và xem điểm cuối cùng sau khi các lần đánh giá hoàn tất</w:t>
      </w:r>
      <w:r w:rsidR="00864C53" w:rsidRPr="00864C53">
        <w:rPr>
          <w:rFonts w:eastAsia="SimSun"/>
          <w:lang w:val="vi-VN"/>
        </w:rPr>
        <w:t>.</w:t>
      </w:r>
    </w:p>
    <w:p w14:paraId="3B195605" w14:textId="77777777" w:rsidR="00D235AD" w:rsidRPr="00EC41FB" w:rsidRDefault="00D235AD" w:rsidP="00D235AD">
      <w:pPr>
        <w:pStyle w:val="BodyText"/>
        <w:rPr>
          <w:rFonts w:eastAsia="SimSun"/>
          <w:lang w:val="vi-VN"/>
        </w:rPr>
      </w:pPr>
      <w:r w:rsidRPr="00F50E66">
        <w:rPr>
          <w:rFonts w:eastAsia="SimSun"/>
          <w:lang w:val="vi-VN"/>
        </w:rPr>
        <w:t>Tóm tắt các mã quản lý tương ứng cho các chức năng:</w:t>
      </w:r>
    </w:p>
    <w:p w14:paraId="18714B26"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QL-01: Quản lý chương trình đào tạo.</w:t>
      </w:r>
    </w:p>
    <w:p w14:paraId="4D5CBA16" w14:textId="05F53528"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QL-02: Quản lý </w:t>
      </w:r>
      <w:r w:rsidR="00100597" w:rsidRPr="00100597">
        <w:rPr>
          <w:rFonts w:eastAsia="SimSun"/>
          <w:b/>
          <w:bCs/>
          <w:lang w:val="vi-VN"/>
        </w:rPr>
        <w:t>PLO</w:t>
      </w:r>
      <w:r w:rsidRPr="00864C53">
        <w:rPr>
          <w:rFonts w:eastAsia="SimSun"/>
          <w:b/>
          <w:bCs/>
          <w:lang w:val="vi-VN"/>
        </w:rPr>
        <w:t>.</w:t>
      </w:r>
    </w:p>
    <w:p w14:paraId="795BAA31" w14:textId="62EDC57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QL-03: Quản lý </w:t>
      </w:r>
      <w:r w:rsidR="00100597" w:rsidRPr="00100597">
        <w:rPr>
          <w:rFonts w:eastAsia="SimSun"/>
          <w:b/>
          <w:bCs/>
          <w:lang w:val="vi-VN"/>
        </w:rPr>
        <w:t>PO</w:t>
      </w:r>
      <w:r w:rsidRPr="00864C53">
        <w:rPr>
          <w:rFonts w:eastAsia="SimSun"/>
          <w:b/>
          <w:bCs/>
          <w:lang w:val="vi-VN"/>
        </w:rPr>
        <w:t>.</w:t>
      </w:r>
    </w:p>
    <w:p w14:paraId="4C9D0F96" w14:textId="55DCBF6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QL-04: Quản lý </w:t>
      </w:r>
      <w:r w:rsidR="00DC7291" w:rsidRPr="00DC7291">
        <w:rPr>
          <w:rFonts w:eastAsia="SimSun"/>
          <w:b/>
          <w:bCs/>
          <w:lang w:val="vi-VN"/>
        </w:rPr>
        <w:t>ánh xạ</w:t>
      </w:r>
      <w:r w:rsidRPr="00864C53">
        <w:rPr>
          <w:rFonts w:eastAsia="SimSun"/>
          <w:b/>
          <w:bCs/>
          <w:lang w:val="vi-VN"/>
        </w:rPr>
        <w:t xml:space="preserve"> giữa PLO và PO.</w:t>
      </w:r>
    </w:p>
    <w:p w14:paraId="406BDC03"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QL-05: Quản lý môn học.</w:t>
      </w:r>
    </w:p>
    <w:p w14:paraId="04E435DC" w14:textId="1767E79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QL-06: Quản lý </w:t>
      </w:r>
      <w:r w:rsidR="00100597" w:rsidRPr="00100597">
        <w:rPr>
          <w:rFonts w:eastAsia="SimSun"/>
          <w:b/>
          <w:bCs/>
          <w:lang w:val="vi-VN"/>
        </w:rPr>
        <w:t>CLO</w:t>
      </w:r>
      <w:r w:rsidRPr="00864C53">
        <w:rPr>
          <w:rFonts w:eastAsia="SimSun"/>
          <w:b/>
          <w:bCs/>
          <w:lang w:val="vi-VN"/>
        </w:rPr>
        <w:t>.</w:t>
      </w:r>
    </w:p>
    <w:p w14:paraId="41F2F96F" w14:textId="641F23AA"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QL-07: Quản lý </w:t>
      </w:r>
      <w:r w:rsidR="00100597" w:rsidRPr="00100597">
        <w:rPr>
          <w:rFonts w:eastAsia="SimSun"/>
          <w:b/>
          <w:bCs/>
          <w:lang w:val="vi-VN"/>
        </w:rPr>
        <w:t xml:space="preserve">ánh xạ </w:t>
      </w:r>
      <w:r w:rsidRPr="00864C53">
        <w:rPr>
          <w:rFonts w:eastAsia="SimSun"/>
          <w:b/>
          <w:bCs/>
          <w:lang w:val="vi-VN"/>
        </w:rPr>
        <w:t>giữa CLO và PLO.</w:t>
      </w:r>
    </w:p>
    <w:p w14:paraId="2158003A" w14:textId="6999B2C7"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QL-08: Quản lý </w:t>
      </w:r>
      <w:r w:rsidR="00100597" w:rsidRPr="00100597">
        <w:rPr>
          <w:rFonts w:eastAsia="SimSun"/>
          <w:b/>
          <w:bCs/>
          <w:lang w:val="vi-VN"/>
        </w:rPr>
        <w:t>ánh xạ</w:t>
      </w:r>
      <w:r w:rsidRPr="00864C53">
        <w:rPr>
          <w:rFonts w:eastAsia="SimSun"/>
          <w:b/>
          <w:bCs/>
          <w:lang w:val="vi-VN"/>
        </w:rPr>
        <w:t xml:space="preserve"> giữa CLO và các chương học.</w:t>
      </w:r>
    </w:p>
    <w:p w14:paraId="480D6FEF"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QL-09: Quản lý các chương học của môn học.</w:t>
      </w:r>
    </w:p>
    <w:p w14:paraId="468C0CE0" w14:textId="67B0C907" w:rsidR="00864C53" w:rsidRPr="00864C53" w:rsidRDefault="00864C53" w:rsidP="00264117">
      <w:pPr>
        <w:pStyle w:val="BodyText"/>
        <w:ind w:left="720" w:firstLine="0"/>
        <w:rPr>
          <w:rFonts w:eastAsia="SimSun"/>
          <w:b/>
          <w:bCs/>
          <w:lang w:val="vi-VN"/>
        </w:rPr>
      </w:pPr>
      <w:r w:rsidRPr="00864C53">
        <w:rPr>
          <w:rFonts w:eastAsia="SimSun"/>
          <w:b/>
          <w:bCs/>
          <w:lang w:val="vi-VN"/>
        </w:rPr>
        <w:t>QL-10: Tạo và quản lý bảng tiêu chí.</w:t>
      </w:r>
    </w:p>
    <w:p w14:paraId="05D6BA2E" w14:textId="763852F3" w:rsidR="00864C53" w:rsidRPr="00864C53" w:rsidRDefault="00864C53" w:rsidP="00264117">
      <w:pPr>
        <w:pStyle w:val="BodyText"/>
        <w:ind w:left="720" w:firstLine="0"/>
        <w:rPr>
          <w:rFonts w:eastAsia="SimSun"/>
          <w:b/>
          <w:bCs/>
          <w:lang w:val="vi-VN"/>
        </w:rPr>
      </w:pPr>
      <w:r w:rsidRPr="00864C53">
        <w:rPr>
          <w:rFonts w:eastAsia="SimSun"/>
          <w:b/>
          <w:bCs/>
          <w:lang w:val="vi-VN"/>
        </w:rPr>
        <w:t>QL-11: Quản lý các tiêu chí của bảng tiêu chí.</w:t>
      </w:r>
    </w:p>
    <w:p w14:paraId="19B13128" w14:textId="5A8E2DD6" w:rsidR="00864C53" w:rsidRPr="00864C53" w:rsidRDefault="00864C53" w:rsidP="00264117">
      <w:pPr>
        <w:pStyle w:val="BodyText"/>
        <w:ind w:left="720" w:firstLine="0"/>
        <w:rPr>
          <w:rFonts w:eastAsia="SimSun"/>
          <w:b/>
          <w:bCs/>
          <w:lang w:val="vi-VN"/>
        </w:rPr>
      </w:pPr>
      <w:r w:rsidRPr="00864C53">
        <w:rPr>
          <w:rFonts w:eastAsia="SimSun"/>
          <w:b/>
          <w:bCs/>
          <w:lang w:val="vi-VN"/>
        </w:rPr>
        <w:t>QL-12: Tạo và quản lý đánh giá tổng hợp.</w:t>
      </w:r>
    </w:p>
    <w:p w14:paraId="3DB79915" w14:textId="5CEE1E2B"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QL-13: Mời </w:t>
      </w:r>
      <w:r w:rsidR="002965B8">
        <w:rPr>
          <w:rFonts w:eastAsia="SimSun"/>
          <w:b/>
          <w:bCs/>
          <w:lang w:val="vi-VN"/>
        </w:rPr>
        <w:t>giảng viên</w:t>
      </w:r>
      <w:r w:rsidRPr="00864C53">
        <w:rPr>
          <w:rFonts w:eastAsia="SimSun"/>
          <w:b/>
          <w:bCs/>
          <w:lang w:val="vi-VN"/>
        </w:rPr>
        <w:t xml:space="preserve"> tham gia đánh giá.</w:t>
      </w:r>
    </w:p>
    <w:p w14:paraId="47789465"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QL-14: Quản lý quy trình chấm điểm và đánh giá.</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332" w:name="_Toc170754234"/>
      <w:bookmarkStart w:id="333" w:name="_Toc170827244"/>
      <w:bookmarkStart w:id="334" w:name="_Toc170828134"/>
      <w:bookmarkStart w:id="335" w:name="_Toc170845738"/>
      <w:bookmarkStart w:id="336" w:name="_Toc170898683"/>
      <w:bookmarkStart w:id="337" w:name="_Toc170898861"/>
      <w:bookmarkStart w:id="338" w:name="_Toc170914160"/>
      <w:bookmarkStart w:id="339" w:name="_Toc170924780"/>
      <w:bookmarkStart w:id="340" w:name="_Toc170933244"/>
      <w:bookmarkStart w:id="341" w:name="_Toc170973975"/>
      <w:bookmarkStart w:id="342" w:name="_Toc170981520"/>
      <w:bookmarkStart w:id="343" w:name="_Toc172489198"/>
      <w:bookmarkStart w:id="344" w:name="_Toc172489414"/>
      <w:bookmarkStart w:id="345" w:name="_Toc172491980"/>
      <w:bookmarkStart w:id="346" w:name="_Toc172665196"/>
      <w:bookmarkStart w:id="347" w:name="_Toc172665277"/>
      <w:bookmarkStart w:id="348" w:name="_Toc173010024"/>
      <w:bookmarkStart w:id="349" w:name="_Toc173100634"/>
      <w:bookmarkStart w:id="350" w:name="_Toc173161172"/>
      <w:bookmarkStart w:id="351" w:name="_Toc173364027"/>
      <w:bookmarkStart w:id="352" w:name="_Toc175086544"/>
      <w:bookmarkStart w:id="353" w:name="_Toc175086726"/>
      <w:bookmarkStart w:id="354" w:name="_Toc175087396"/>
      <w:bookmarkStart w:id="355" w:name="_Toc175092399"/>
      <w:bookmarkStart w:id="356" w:name="_Toc175092678"/>
      <w:bookmarkStart w:id="357" w:name="_Toc175094460"/>
      <w:bookmarkStart w:id="358" w:name="_Toc175542979"/>
      <w:bookmarkStart w:id="359" w:name="_Toc175690984"/>
      <w:bookmarkStart w:id="360" w:name="_Toc175694335"/>
      <w:bookmarkStart w:id="361" w:name="_Toc175694633"/>
      <w:bookmarkStart w:id="362" w:name="_Toc175761359"/>
      <w:bookmarkStart w:id="363" w:name="_Toc175910928"/>
      <w:bookmarkStart w:id="364" w:name="_Toc176014139"/>
      <w:bookmarkStart w:id="365" w:name="_Toc176227005"/>
      <w:bookmarkStart w:id="366" w:name="_Toc176227782"/>
      <w:bookmarkStart w:id="367" w:name="_Toc176227853"/>
      <w:bookmarkStart w:id="368" w:name="_Toc176229295"/>
      <w:bookmarkStart w:id="369" w:name="_Toc178102950"/>
      <w:bookmarkStart w:id="370" w:name="_Toc178103481"/>
      <w:bookmarkStart w:id="371" w:name="_Toc178108402"/>
      <w:bookmarkStart w:id="372" w:name="_Toc178110376"/>
      <w:bookmarkStart w:id="373" w:name="_Toc178114699"/>
      <w:bookmarkStart w:id="374" w:name="_Toc178160436"/>
      <w:bookmarkStart w:id="375" w:name="_Toc178280285"/>
      <w:bookmarkStart w:id="376" w:name="_Toc178364889"/>
      <w:bookmarkStart w:id="377" w:name="_Toc178377598"/>
      <w:bookmarkStart w:id="378" w:name="_Toc178378296"/>
      <w:bookmarkStart w:id="379" w:name="_Toc178516289"/>
      <w:bookmarkStart w:id="380" w:name="_Toc178521544"/>
      <w:bookmarkStart w:id="381" w:name="_Toc181600585"/>
      <w:bookmarkStart w:id="382" w:name="_Toc181602739"/>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383" w:name="_Toc170754235"/>
      <w:bookmarkStart w:id="384" w:name="_Toc170827245"/>
      <w:bookmarkStart w:id="385" w:name="_Toc170828135"/>
      <w:bookmarkStart w:id="386" w:name="_Toc170845739"/>
      <w:bookmarkStart w:id="387" w:name="_Toc170898684"/>
      <w:bookmarkStart w:id="388" w:name="_Toc170898862"/>
      <w:bookmarkStart w:id="389" w:name="_Toc170914161"/>
      <w:bookmarkStart w:id="390" w:name="_Toc170924781"/>
      <w:bookmarkStart w:id="391" w:name="_Toc170933245"/>
      <w:bookmarkStart w:id="392" w:name="_Toc170973976"/>
      <w:bookmarkStart w:id="393" w:name="_Toc170981521"/>
      <w:bookmarkStart w:id="394" w:name="_Toc172489199"/>
      <w:bookmarkStart w:id="395" w:name="_Toc172489415"/>
      <w:bookmarkStart w:id="396" w:name="_Toc172491981"/>
      <w:bookmarkStart w:id="397" w:name="_Toc172665197"/>
      <w:bookmarkStart w:id="398" w:name="_Toc172665278"/>
      <w:bookmarkStart w:id="399" w:name="_Toc173010025"/>
      <w:bookmarkStart w:id="400" w:name="_Toc173100635"/>
      <w:bookmarkStart w:id="401" w:name="_Toc173161173"/>
      <w:bookmarkStart w:id="402" w:name="_Toc173364028"/>
      <w:bookmarkStart w:id="403" w:name="_Toc175086545"/>
      <w:bookmarkStart w:id="404" w:name="_Toc175086727"/>
      <w:bookmarkStart w:id="405" w:name="_Toc175087397"/>
      <w:bookmarkStart w:id="406" w:name="_Toc175092400"/>
      <w:bookmarkStart w:id="407" w:name="_Toc175092679"/>
      <w:bookmarkStart w:id="408" w:name="_Toc175094461"/>
      <w:bookmarkStart w:id="409" w:name="_Toc175542980"/>
      <w:bookmarkStart w:id="410" w:name="_Toc175690985"/>
      <w:bookmarkStart w:id="411" w:name="_Toc175694336"/>
      <w:bookmarkStart w:id="412" w:name="_Toc175694634"/>
      <w:bookmarkStart w:id="413" w:name="_Toc175761360"/>
      <w:bookmarkStart w:id="414" w:name="_Toc175910929"/>
      <w:bookmarkStart w:id="415" w:name="_Toc176014140"/>
      <w:bookmarkStart w:id="416" w:name="_Toc176227006"/>
      <w:bookmarkStart w:id="417" w:name="_Toc176227783"/>
      <w:bookmarkStart w:id="418" w:name="_Toc176227854"/>
      <w:bookmarkStart w:id="419" w:name="_Toc176229296"/>
      <w:bookmarkStart w:id="420" w:name="_Toc178102951"/>
      <w:bookmarkStart w:id="421" w:name="_Toc178103482"/>
      <w:bookmarkStart w:id="422" w:name="_Toc178108403"/>
      <w:bookmarkStart w:id="423" w:name="_Toc178110377"/>
      <w:bookmarkStart w:id="424" w:name="_Toc178114700"/>
      <w:bookmarkStart w:id="425" w:name="_Toc178160437"/>
      <w:bookmarkStart w:id="426" w:name="_Toc178280286"/>
      <w:bookmarkStart w:id="427" w:name="_Toc178364890"/>
      <w:bookmarkStart w:id="428" w:name="_Toc178377599"/>
      <w:bookmarkStart w:id="429" w:name="_Toc178378297"/>
      <w:bookmarkStart w:id="430" w:name="_Toc178516290"/>
      <w:bookmarkStart w:id="431" w:name="_Toc178521545"/>
      <w:bookmarkStart w:id="432" w:name="_Toc181600586"/>
      <w:bookmarkStart w:id="433" w:name="_Toc181602740"/>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664764D7" w14:textId="6A6A85E9" w:rsidR="00AF4014" w:rsidRDefault="00533EC3" w:rsidP="00C27476">
      <w:pPr>
        <w:pStyle w:val="Heading2"/>
      </w:pPr>
      <w:bookmarkStart w:id="434" w:name="_Toc181602741"/>
      <w:r>
        <w:t>Yêu cầu chức năng</w:t>
      </w:r>
      <w:bookmarkEnd w:id="434"/>
    </w:p>
    <w:p w14:paraId="1C9630F8" w14:textId="2C56E99A" w:rsidR="006C003D" w:rsidRPr="006C003D" w:rsidRDefault="006C003D" w:rsidP="006C003D">
      <w:pPr>
        <w:pStyle w:val="BodyText"/>
        <w:rPr>
          <w:lang w:eastAsia="vi-VN"/>
        </w:rPr>
      </w:pPr>
      <w:r w:rsidRPr="006C003D">
        <w:rPr>
          <w:b/>
          <w:bCs/>
          <w:lang w:eastAsia="vi-VN"/>
        </w:rPr>
        <w:t>API</w:t>
      </w:r>
      <w:r w:rsidRPr="006C003D">
        <w:rPr>
          <w:lang w:eastAsia="vi-VN"/>
        </w:rPr>
        <w:t xml:space="preserve">: Hỗ trợ các chức năng tạo mới, cập nhật, xem chi tiết và xóa các thực thể như chương trình đào tạo, PLO, PO, môn học, CLO, </w:t>
      </w:r>
      <w:r w:rsidR="00100597">
        <w:rPr>
          <w:lang w:val="en-US" w:eastAsia="vi-VN"/>
        </w:rPr>
        <w:t>ánh xạ</w:t>
      </w:r>
      <w:r w:rsidRPr="006C003D">
        <w:rPr>
          <w:lang w:eastAsia="vi-VN"/>
        </w:rPr>
        <w:t xml:space="preserve"> giữa PLO, PO, CLO và chương học, cũng như quản lý rubric, tiêu chí rubric, đánh giá tổng hợp và quy trình chấm điểm. Ngoài ra, API còn phục vụ việc tạo PDF phiếu chấm và PDF kết quả điểm sinh viên.</w:t>
      </w:r>
    </w:p>
    <w:p w14:paraId="51414DC0" w14:textId="76B6E6FF" w:rsidR="006C003D" w:rsidRPr="006C003D" w:rsidRDefault="006C003D" w:rsidP="006C003D">
      <w:pPr>
        <w:pStyle w:val="BodyText"/>
        <w:rPr>
          <w:lang w:eastAsia="vi-VN"/>
        </w:rPr>
      </w:pPr>
      <w:r w:rsidRPr="006C003D">
        <w:rPr>
          <w:b/>
          <w:bCs/>
          <w:lang w:eastAsia="vi-VN"/>
        </w:rPr>
        <w:t>Giao diện Frontend</w:t>
      </w:r>
      <w:r w:rsidRPr="006C003D">
        <w:rPr>
          <w:lang w:eastAsia="vi-VN"/>
        </w:rPr>
        <w:t xml:space="preserve">: Cung cấp giao diện để thực hiện nhập liệu, hiển thị danh sách </w:t>
      </w:r>
      <w:r w:rsidRPr="006C003D">
        <w:rPr>
          <w:lang w:eastAsia="vi-VN"/>
        </w:rPr>
        <w:lastRenderedPageBreak/>
        <w:t xml:space="preserve">và chi tiết thông tin của các thực thể. Yêu cầu các giao diện quản lý phải được tối ưu hóa cho thiết bị di động, đảm bảo tính hài hòa và thuận tiện cho việc sử dụng. Đặc biệt, cần cung cấp giao diện chấm điểm tối ưu cho thiết bị di động nhằm nâng cao trải nghiệm </w:t>
      </w:r>
      <w:r w:rsidR="002965B8">
        <w:rPr>
          <w:lang w:eastAsia="vi-VN"/>
        </w:rPr>
        <w:t>giảng viên</w:t>
      </w:r>
      <w:r w:rsidRPr="006C003D">
        <w:rPr>
          <w:lang w:eastAsia="vi-VN"/>
        </w:rPr>
        <w:t>.</w:t>
      </w:r>
    </w:p>
    <w:p w14:paraId="3C0F7286" w14:textId="1177D9CA" w:rsidR="00F96491" w:rsidRDefault="00F96491" w:rsidP="00C27476">
      <w:pPr>
        <w:pStyle w:val="Heading2"/>
      </w:pPr>
      <w:bookmarkStart w:id="435" w:name="_Toc181602742"/>
      <w:r>
        <w:t>Đặt tả hệ thống</w:t>
      </w:r>
      <w:bookmarkEnd w:id="435"/>
    </w:p>
    <w:p w14:paraId="16D34C5C" w14:textId="6144D036" w:rsidR="00DC7291" w:rsidRPr="00DC7291" w:rsidRDefault="00DC7291" w:rsidP="00DC7291">
      <w:pPr>
        <w:spacing w:line="240" w:lineRule="auto"/>
        <w:rPr>
          <w:sz w:val="24"/>
          <w:lang w:val="vi-VN" w:eastAsia="vi-VN"/>
        </w:rPr>
      </w:pPr>
      <w:r w:rsidRPr="00DC7291">
        <w:rPr>
          <w:sz w:val="24"/>
          <w:lang w:val="vi-VN" w:eastAsia="vi-VN"/>
        </w:rPr>
        <w:t xml:space="preserve"> </w:t>
      </w:r>
      <w:r w:rsidRPr="00DC7291">
        <w:rPr>
          <w:noProof/>
          <w:sz w:val="24"/>
          <w:lang w:val="vi-VN" w:eastAsia="vi-VN"/>
        </w:rPr>
        <w:drawing>
          <wp:inline distT="0" distB="0" distL="0" distR="0" wp14:anchorId="6E92F524" wp14:editId="01F4F8A7">
            <wp:extent cx="4274820" cy="4835315"/>
            <wp:effectExtent l="0" t="0" r="0" b="0"/>
            <wp:docPr id="616643334"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3334" name="Picture 9" descr="A screenshot of a cha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2283" cy="4843757"/>
                    </a:xfrm>
                    <a:prstGeom prst="rect">
                      <a:avLst/>
                    </a:prstGeom>
                    <a:noFill/>
                    <a:ln>
                      <a:noFill/>
                    </a:ln>
                  </pic:spPr>
                </pic:pic>
              </a:graphicData>
            </a:graphic>
          </wp:inline>
        </w:drawing>
      </w:r>
    </w:p>
    <w:p w14:paraId="0E9654CA" w14:textId="09B2B3B1" w:rsidR="00A437C7" w:rsidRDefault="00A437C7" w:rsidP="00DC7291">
      <w:pPr>
        <w:keepNext/>
      </w:pPr>
    </w:p>
    <w:p w14:paraId="6EE525CF" w14:textId="51452E58" w:rsidR="00F96491" w:rsidRDefault="00A437C7" w:rsidP="00A437C7">
      <w:pPr>
        <w:pStyle w:val="Caption"/>
      </w:pPr>
      <w:bookmarkStart w:id="436" w:name="_Toc181602798"/>
      <w:r>
        <w:t>Hình 3.</w:t>
      </w:r>
      <w:fldSimple w:instr=" SEQ Hình_3. \* ARABIC ">
        <w:r w:rsidR="00031219">
          <w:rPr>
            <w:noProof/>
          </w:rPr>
          <w:t>1</w:t>
        </w:r>
      </w:fldSimple>
      <w:r w:rsidR="00236A44">
        <w:t>.</w:t>
      </w:r>
      <w:r>
        <w:t xml:space="preserve"> Sơ đồ use case Gi</w:t>
      </w:r>
      <w:r w:rsidR="00180B74">
        <w:t>ảng</w:t>
      </w:r>
      <w:r>
        <w:t xml:space="preserve"> viên.</w:t>
      </w:r>
      <w:bookmarkEnd w:id="436"/>
    </w:p>
    <w:p w14:paraId="1EFC0BA7" w14:textId="1F68D493" w:rsidR="00A437C7" w:rsidRPr="00DC7291" w:rsidRDefault="00DC7291" w:rsidP="00DC7291">
      <w:pPr>
        <w:keepNext/>
        <w:jc w:val="center"/>
      </w:pPr>
      <w:r w:rsidRPr="00DC7291">
        <w:rPr>
          <w:noProof/>
          <w:lang w:val="vi-VN"/>
        </w:rPr>
        <w:lastRenderedPageBreak/>
        <w:drawing>
          <wp:inline distT="0" distB="0" distL="0" distR="0" wp14:anchorId="242A8156" wp14:editId="10A69FCB">
            <wp:extent cx="5940425" cy="4480560"/>
            <wp:effectExtent l="0" t="0" r="0" b="0"/>
            <wp:docPr id="1035599913" name="Picture 11" descr="A black and white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9913" name="Picture 11" descr="A black and white screen with white oval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4480560"/>
                    </a:xfrm>
                    <a:prstGeom prst="rect">
                      <a:avLst/>
                    </a:prstGeom>
                    <a:noFill/>
                    <a:ln>
                      <a:noFill/>
                    </a:ln>
                  </pic:spPr>
                </pic:pic>
              </a:graphicData>
            </a:graphic>
          </wp:inline>
        </w:drawing>
      </w:r>
    </w:p>
    <w:p w14:paraId="5471628B" w14:textId="6A783457" w:rsidR="00D235AD" w:rsidRDefault="00A437C7" w:rsidP="00A437C7">
      <w:pPr>
        <w:pStyle w:val="Caption"/>
      </w:pPr>
      <w:bookmarkStart w:id="437" w:name="_Toc181602799"/>
      <w:r>
        <w:t>Hình 3.</w:t>
      </w:r>
      <w:fldSimple w:instr=" SEQ Hình_3. \* ARABIC ">
        <w:r w:rsidR="00031219">
          <w:rPr>
            <w:noProof/>
          </w:rPr>
          <w:t>2</w:t>
        </w:r>
      </w:fldSimple>
      <w:r>
        <w:t xml:space="preserve">. </w:t>
      </w:r>
      <w:r w:rsidRPr="00955852">
        <w:t xml:space="preserve">Sơ đồ use case </w:t>
      </w:r>
      <w:r>
        <w:t>Admin</w:t>
      </w:r>
      <w:bookmarkEnd w:id="437"/>
    </w:p>
    <w:p w14:paraId="360FEE84" w14:textId="30C8B368" w:rsidR="00F96491" w:rsidRPr="00A437C7" w:rsidRDefault="00D235AD" w:rsidP="00A437C7">
      <w:pPr>
        <w:pStyle w:val="BodyText"/>
        <w:rPr>
          <w:lang w:val="en-US"/>
        </w:rPr>
      </w:pPr>
      <w:r w:rsidRPr="008A5258">
        <w:rPr>
          <w:lang w:val="en-US"/>
        </w:rPr>
        <w:t xml:space="preserve">Admin củng là một </w:t>
      </w:r>
      <w:r w:rsidR="002965B8">
        <w:rPr>
          <w:lang w:val="en-US"/>
        </w:rPr>
        <w:t>giảng viên</w:t>
      </w:r>
      <w:r w:rsidRPr="008A5258">
        <w:rPr>
          <w:lang w:val="en-US"/>
        </w:rPr>
        <w:t xml:space="preserve"> nên kế th</w:t>
      </w:r>
      <w:r>
        <w:t xml:space="preserve">ừa tất cả chức năng của một </w:t>
      </w:r>
      <w:r w:rsidR="002965B8">
        <w:t>giảng viên</w:t>
      </w:r>
      <w:r>
        <w:t>.</w:t>
      </w:r>
    </w:p>
    <w:p w14:paraId="0E38FF0B" w14:textId="2EC79549" w:rsidR="00F46B31" w:rsidRDefault="00F46B31" w:rsidP="003E469F">
      <w:pPr>
        <w:pStyle w:val="Bangs"/>
      </w:pPr>
      <w:bookmarkStart w:id="438" w:name="_Toc181602884"/>
      <w:r>
        <w:t>Bảng 3.</w:t>
      </w:r>
      <w:fldSimple w:instr=" SEQ Bảng_3. \* ARABIC ">
        <w:r w:rsidR="00031219">
          <w:rPr>
            <w:noProof/>
          </w:rPr>
          <w:t>1</w:t>
        </w:r>
      </w:fldSimple>
      <w:r w:rsidR="00A437C7">
        <w:t>.</w:t>
      </w:r>
      <w:r>
        <w:t xml:space="preserve"> </w:t>
      </w:r>
      <w:r w:rsidRPr="00F83CC1">
        <w:t>Mô tả Actor</w:t>
      </w:r>
      <w:bookmarkEnd w:id="438"/>
    </w:p>
    <w:tbl>
      <w:tblPr>
        <w:tblStyle w:val="TableGrid"/>
        <w:tblW w:w="9351" w:type="dxa"/>
        <w:tblLook w:val="04A0" w:firstRow="1" w:lastRow="0" w:firstColumn="1" w:lastColumn="0" w:noHBand="0" w:noVBand="1"/>
      </w:tblPr>
      <w:tblGrid>
        <w:gridCol w:w="988"/>
        <w:gridCol w:w="2835"/>
        <w:gridCol w:w="5528"/>
      </w:tblGrid>
      <w:tr w:rsidR="00F96491" w14:paraId="47A156B6" w14:textId="77777777" w:rsidTr="00AD3A40">
        <w:tc>
          <w:tcPr>
            <w:tcW w:w="988" w:type="dxa"/>
          </w:tcPr>
          <w:p w14:paraId="1C3E165F" w14:textId="77777777" w:rsidR="00F96491" w:rsidRPr="00B57B38" w:rsidRDefault="00F96491" w:rsidP="00476536">
            <w:pPr>
              <w:jc w:val="center"/>
              <w:rPr>
                <w:b/>
              </w:rPr>
            </w:pPr>
            <w:r>
              <w:rPr>
                <w:b/>
              </w:rPr>
              <w:t>STT</w:t>
            </w:r>
          </w:p>
        </w:tc>
        <w:tc>
          <w:tcPr>
            <w:tcW w:w="2835" w:type="dxa"/>
          </w:tcPr>
          <w:p w14:paraId="14ECFAE1" w14:textId="77777777" w:rsidR="00F96491" w:rsidRPr="00B57B38" w:rsidRDefault="00F96491" w:rsidP="00476536">
            <w:pPr>
              <w:jc w:val="center"/>
              <w:rPr>
                <w:b/>
              </w:rPr>
            </w:pPr>
            <w:r>
              <w:rPr>
                <w:b/>
              </w:rPr>
              <w:t>Tên Actor</w:t>
            </w:r>
          </w:p>
        </w:tc>
        <w:tc>
          <w:tcPr>
            <w:tcW w:w="5528" w:type="dxa"/>
          </w:tcPr>
          <w:p w14:paraId="62613E56" w14:textId="77777777" w:rsidR="00F96491" w:rsidRPr="00B57B38" w:rsidRDefault="00F96491" w:rsidP="00476536">
            <w:pPr>
              <w:jc w:val="center"/>
              <w:rPr>
                <w:b/>
              </w:rPr>
            </w:pPr>
            <w:r>
              <w:rPr>
                <w:b/>
              </w:rPr>
              <w:t>Ý nghĩa</w:t>
            </w:r>
          </w:p>
        </w:tc>
      </w:tr>
      <w:tr w:rsidR="00971973" w14:paraId="2AB5F0AC" w14:textId="77777777" w:rsidTr="00AD3A40">
        <w:tc>
          <w:tcPr>
            <w:tcW w:w="988" w:type="dxa"/>
          </w:tcPr>
          <w:p w14:paraId="13886C6C" w14:textId="77777777" w:rsidR="00971973" w:rsidRDefault="00971973" w:rsidP="00971973">
            <w:pPr>
              <w:jc w:val="center"/>
            </w:pPr>
            <w:r>
              <w:t>1</w:t>
            </w:r>
          </w:p>
        </w:tc>
        <w:tc>
          <w:tcPr>
            <w:tcW w:w="2835" w:type="dxa"/>
          </w:tcPr>
          <w:p w14:paraId="73B418B7" w14:textId="6E6F2797" w:rsidR="00971973" w:rsidRDefault="00971973" w:rsidP="00971973">
            <w:pPr>
              <w:jc w:val="both"/>
            </w:pPr>
            <w:r>
              <w:t>Admin</w:t>
            </w:r>
          </w:p>
        </w:tc>
        <w:tc>
          <w:tcPr>
            <w:tcW w:w="5528" w:type="dxa"/>
          </w:tcPr>
          <w:p w14:paraId="5F250822" w14:textId="067E800D" w:rsidR="00971973" w:rsidRDefault="00180B74" w:rsidP="00971973">
            <w:pPr>
              <w:jc w:val="both"/>
            </w:pPr>
            <w:r>
              <w:t>Q</w:t>
            </w:r>
            <w:r w:rsidR="00971973">
              <w:t>uản trị</w:t>
            </w:r>
            <w:r>
              <w:t xml:space="preserve"> viên</w:t>
            </w:r>
            <w:r w:rsidR="00971973">
              <w:t xml:space="preserve"> </w:t>
            </w:r>
          </w:p>
        </w:tc>
      </w:tr>
      <w:tr w:rsidR="00F96491" w14:paraId="64B18A66" w14:textId="77777777" w:rsidTr="00AD3A40">
        <w:tc>
          <w:tcPr>
            <w:tcW w:w="988" w:type="dxa"/>
          </w:tcPr>
          <w:p w14:paraId="20DEB4AD" w14:textId="77777777" w:rsidR="00F96491" w:rsidRDefault="00F96491" w:rsidP="00476536">
            <w:pPr>
              <w:jc w:val="center"/>
            </w:pPr>
            <w:r>
              <w:t>2</w:t>
            </w:r>
          </w:p>
        </w:tc>
        <w:tc>
          <w:tcPr>
            <w:tcW w:w="2835" w:type="dxa"/>
          </w:tcPr>
          <w:p w14:paraId="1AC6218C" w14:textId="4CD1E806" w:rsidR="00F96491" w:rsidRDefault="00D235AD" w:rsidP="00476536">
            <w:pPr>
              <w:jc w:val="both"/>
            </w:pPr>
            <w:r>
              <w:t>Gi</w:t>
            </w:r>
            <w:r w:rsidR="00180B74">
              <w:t>ảng</w:t>
            </w:r>
            <w:r>
              <w:t xml:space="preserve"> viên</w:t>
            </w:r>
          </w:p>
        </w:tc>
        <w:tc>
          <w:tcPr>
            <w:tcW w:w="5528" w:type="dxa"/>
          </w:tcPr>
          <w:p w14:paraId="3E01C363" w14:textId="0128D7B4" w:rsidR="00F96491" w:rsidRDefault="00180B74" w:rsidP="00476536">
            <w:pPr>
              <w:jc w:val="both"/>
            </w:pPr>
            <w:r>
              <w:t>Giảng viên</w:t>
            </w:r>
          </w:p>
        </w:tc>
      </w:tr>
    </w:tbl>
    <w:p w14:paraId="2F4CC4EF" w14:textId="1C630CA1" w:rsidR="00335B13" w:rsidRPr="003E469F" w:rsidRDefault="00335B13" w:rsidP="003E469F"/>
    <w:p w14:paraId="65D2F465" w14:textId="53F3DBEB" w:rsidR="00F46B31" w:rsidRPr="003E469F" w:rsidRDefault="00F46B31" w:rsidP="003E469F">
      <w:pPr>
        <w:pStyle w:val="Bangs"/>
      </w:pPr>
      <w:bookmarkStart w:id="439" w:name="_Toc181602885"/>
      <w:r w:rsidRPr="003E469F">
        <w:t>Bảng 3.</w:t>
      </w:r>
      <w:fldSimple w:instr=" SEQ Bảng_3. \* ARABIC ">
        <w:r w:rsidR="00031219">
          <w:rPr>
            <w:noProof/>
          </w:rPr>
          <w:t>2</w:t>
        </w:r>
      </w:fldSimple>
      <w:r w:rsidR="00A437C7" w:rsidRPr="003E469F">
        <w:t>.</w:t>
      </w:r>
      <w:r w:rsidRPr="003E469F">
        <w:t xml:space="preserve"> Mô tả use case</w:t>
      </w:r>
      <w:bookmarkEnd w:id="439"/>
    </w:p>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971973">
            <w:pPr>
              <w:jc w:val="center"/>
              <w:rPr>
                <w:b/>
              </w:rPr>
            </w:pPr>
            <w:r w:rsidRPr="00471248">
              <w:rPr>
                <w:b/>
              </w:rPr>
              <w:t>STT</w:t>
            </w:r>
          </w:p>
        </w:tc>
        <w:tc>
          <w:tcPr>
            <w:tcW w:w="2835" w:type="dxa"/>
            <w:vAlign w:val="center"/>
          </w:tcPr>
          <w:p w14:paraId="7AF3507F" w14:textId="77777777" w:rsidR="00C9328B" w:rsidRPr="00471248" w:rsidRDefault="00C9328B" w:rsidP="00971973">
            <w:pPr>
              <w:jc w:val="center"/>
              <w:rPr>
                <w:b/>
              </w:rPr>
            </w:pPr>
            <w:r w:rsidRPr="00471248">
              <w:rPr>
                <w:b/>
              </w:rPr>
              <w:t>Tên Use-case</w:t>
            </w:r>
          </w:p>
        </w:tc>
        <w:tc>
          <w:tcPr>
            <w:tcW w:w="5522" w:type="dxa"/>
          </w:tcPr>
          <w:p w14:paraId="636414AA" w14:textId="77777777" w:rsidR="00C9328B" w:rsidRPr="00471248" w:rsidRDefault="00C9328B" w:rsidP="00971973">
            <w:pPr>
              <w:jc w:val="center"/>
              <w:rPr>
                <w:b/>
              </w:rPr>
            </w:pPr>
            <w:r w:rsidRPr="00471248">
              <w:rPr>
                <w:b/>
              </w:rPr>
              <w:t>Ý Nghĩa</w:t>
            </w:r>
          </w:p>
        </w:tc>
      </w:tr>
      <w:tr w:rsidR="005A2903" w:rsidRPr="00BF7BF5" w14:paraId="36B741DF" w14:textId="77777777" w:rsidTr="00476536">
        <w:tc>
          <w:tcPr>
            <w:tcW w:w="988" w:type="dxa"/>
            <w:vAlign w:val="center"/>
          </w:tcPr>
          <w:p w14:paraId="05D85F49" w14:textId="5AC49B23" w:rsidR="005A2903" w:rsidRDefault="005A2903" w:rsidP="005A2903">
            <w:pPr>
              <w:jc w:val="center"/>
            </w:pPr>
            <w:r>
              <w:t>1</w:t>
            </w:r>
          </w:p>
        </w:tc>
        <w:tc>
          <w:tcPr>
            <w:tcW w:w="2835" w:type="dxa"/>
            <w:vAlign w:val="center"/>
          </w:tcPr>
          <w:p w14:paraId="58CC2725" w14:textId="351B57B9" w:rsidR="005A2903" w:rsidRPr="00F23FF0" w:rsidRDefault="00FC5E12" w:rsidP="005A2903">
            <w:pPr>
              <w:rPr>
                <w:lang w:val="vi-VN"/>
              </w:rPr>
            </w:pPr>
            <w:r w:rsidRPr="00FC5E12">
              <w:t>QL-01: Quản lý chương trình đào tạo</w:t>
            </w:r>
          </w:p>
        </w:tc>
        <w:tc>
          <w:tcPr>
            <w:tcW w:w="5522" w:type="dxa"/>
          </w:tcPr>
          <w:p w14:paraId="2B06960D" w14:textId="28E340E0" w:rsidR="005A2903" w:rsidRPr="00180B74" w:rsidRDefault="00180B74" w:rsidP="005A2903">
            <w:pPr>
              <w:jc w:val="both"/>
              <w:rPr>
                <w:lang w:val="vi-VN"/>
              </w:rPr>
            </w:pPr>
            <w:r w:rsidRPr="00180B74">
              <w:rPr>
                <w:lang w:val="vi-VN"/>
              </w:rPr>
              <w:t>Quản trị viên có quyền tạo, chỉnh sửa và xóa các chương trình đào tạo.</w:t>
            </w:r>
          </w:p>
        </w:tc>
      </w:tr>
      <w:tr w:rsidR="005A2903" w:rsidRPr="00AE2B64" w14:paraId="24168775" w14:textId="77777777" w:rsidTr="00476536">
        <w:tc>
          <w:tcPr>
            <w:tcW w:w="988" w:type="dxa"/>
            <w:vAlign w:val="center"/>
          </w:tcPr>
          <w:p w14:paraId="2F66D6FD" w14:textId="5E61DD52" w:rsidR="005A2903" w:rsidRDefault="005A2903" w:rsidP="005A2903">
            <w:pPr>
              <w:jc w:val="center"/>
            </w:pPr>
            <w:r>
              <w:t>2</w:t>
            </w:r>
          </w:p>
        </w:tc>
        <w:tc>
          <w:tcPr>
            <w:tcW w:w="2835" w:type="dxa"/>
            <w:vAlign w:val="center"/>
          </w:tcPr>
          <w:p w14:paraId="17526C9F" w14:textId="5847B999" w:rsidR="005A2903" w:rsidRPr="009710A2" w:rsidRDefault="00FC5E12" w:rsidP="005A2903">
            <w:r w:rsidRPr="00FC5E12">
              <w:rPr>
                <w:rFonts w:eastAsia="SimSun"/>
              </w:rPr>
              <w:t>QL-02: Quản lý PLO</w:t>
            </w:r>
          </w:p>
        </w:tc>
        <w:tc>
          <w:tcPr>
            <w:tcW w:w="5522" w:type="dxa"/>
          </w:tcPr>
          <w:p w14:paraId="501DD8E4" w14:textId="04CC10D4" w:rsidR="005A2903" w:rsidRPr="00AE2B64" w:rsidRDefault="00180B74" w:rsidP="005A2903">
            <w:pPr>
              <w:jc w:val="both"/>
              <w:rPr>
                <w:lang w:val="vi-VN"/>
              </w:rPr>
            </w:pPr>
            <w:r w:rsidRPr="00180B74">
              <w:t xml:space="preserve">Quản trị viên có quyền quản lý </w:t>
            </w:r>
            <w:r>
              <w:t>PLO</w:t>
            </w:r>
            <w:r w:rsidRPr="00180B74">
              <w:t xml:space="preserve">, bao gồm việc thêm, chỉnh sửa và xóa các </w:t>
            </w:r>
            <w:r>
              <w:t>PLO.</w:t>
            </w:r>
          </w:p>
        </w:tc>
      </w:tr>
      <w:tr w:rsidR="005A2903" w14:paraId="50320870" w14:textId="77777777" w:rsidTr="00476536">
        <w:tc>
          <w:tcPr>
            <w:tcW w:w="988" w:type="dxa"/>
            <w:vAlign w:val="center"/>
          </w:tcPr>
          <w:p w14:paraId="0F576B2C" w14:textId="4C2989EC" w:rsidR="005A2903" w:rsidRDefault="005A2903" w:rsidP="005A2903">
            <w:pPr>
              <w:jc w:val="center"/>
            </w:pPr>
            <w:r>
              <w:lastRenderedPageBreak/>
              <w:t>3</w:t>
            </w:r>
          </w:p>
        </w:tc>
        <w:tc>
          <w:tcPr>
            <w:tcW w:w="2835" w:type="dxa"/>
            <w:vAlign w:val="center"/>
          </w:tcPr>
          <w:p w14:paraId="27B73E65" w14:textId="109CF7A5" w:rsidR="005A2903" w:rsidRPr="00FC5E12" w:rsidRDefault="00FC5E12" w:rsidP="005A2903">
            <w:r w:rsidRPr="00FC5E12">
              <w:t>QL-03: Quản lý PO</w:t>
            </w:r>
          </w:p>
        </w:tc>
        <w:tc>
          <w:tcPr>
            <w:tcW w:w="5522" w:type="dxa"/>
          </w:tcPr>
          <w:p w14:paraId="3BE16024" w14:textId="4ABCC12C" w:rsidR="005A2903" w:rsidRPr="00F23FF0" w:rsidRDefault="00180B74" w:rsidP="005A2903">
            <w:pPr>
              <w:jc w:val="both"/>
              <w:rPr>
                <w:lang w:val="vi-VN"/>
              </w:rPr>
            </w:pPr>
            <w:r w:rsidRPr="00180B74">
              <w:t xml:space="preserve">Quản trị viên có quyền </w:t>
            </w:r>
            <w:r>
              <w:t>q</w:t>
            </w:r>
            <w:r w:rsidR="007E0D63" w:rsidRPr="007E0D63">
              <w:t>uản lý các</w:t>
            </w:r>
            <w:r>
              <w:t xml:space="preserve"> PO</w:t>
            </w:r>
            <w:r w:rsidR="007E0D63" w:rsidRPr="007E0D63">
              <w:t xml:space="preserve">. Bao gồm việc </w:t>
            </w:r>
            <w:r w:rsidR="007E0D63">
              <w:t>thêm</w:t>
            </w:r>
            <w:r w:rsidR="007E0D63" w:rsidRPr="007E0D63">
              <w:t>, chỉnh sửa và xóa các</w:t>
            </w:r>
            <w:r>
              <w:t xml:space="preserve"> PO</w:t>
            </w:r>
            <w:r w:rsidR="007E0D63" w:rsidRPr="007E0D63">
              <w:t>.</w:t>
            </w:r>
          </w:p>
        </w:tc>
      </w:tr>
      <w:tr w:rsidR="005A2903" w:rsidRPr="00AE2B64" w14:paraId="5A13B6DA" w14:textId="77777777" w:rsidTr="00476536">
        <w:tc>
          <w:tcPr>
            <w:tcW w:w="988" w:type="dxa"/>
            <w:vAlign w:val="center"/>
          </w:tcPr>
          <w:p w14:paraId="2A7A95D8" w14:textId="0D425288" w:rsidR="005A2903" w:rsidRDefault="005A2903" w:rsidP="005A2903">
            <w:pPr>
              <w:jc w:val="center"/>
            </w:pPr>
            <w:r>
              <w:t>4</w:t>
            </w:r>
          </w:p>
        </w:tc>
        <w:tc>
          <w:tcPr>
            <w:tcW w:w="2835" w:type="dxa"/>
            <w:vAlign w:val="center"/>
          </w:tcPr>
          <w:p w14:paraId="3BD33B30" w14:textId="0140C6E9" w:rsidR="005A2903" w:rsidRPr="007E0D63" w:rsidRDefault="007E0D63" w:rsidP="005A2903">
            <w:r w:rsidRPr="007E0D63">
              <w:t xml:space="preserve">QL-04: Quản lý </w:t>
            </w:r>
            <w:r w:rsidR="00180B74">
              <w:t xml:space="preserve">ánh xạ </w:t>
            </w:r>
            <w:r w:rsidRPr="007E0D63">
              <w:t>giữa PLO và PO</w:t>
            </w:r>
          </w:p>
        </w:tc>
        <w:tc>
          <w:tcPr>
            <w:tcW w:w="5522" w:type="dxa"/>
          </w:tcPr>
          <w:p w14:paraId="3192715C" w14:textId="1A4A9A1B" w:rsidR="005A2903" w:rsidRPr="00F23FF0" w:rsidRDefault="00180B74" w:rsidP="005A2903">
            <w:pPr>
              <w:jc w:val="both"/>
              <w:rPr>
                <w:lang w:val="vi-VN"/>
              </w:rPr>
            </w:pPr>
            <w:r w:rsidRPr="00180B74">
              <w:t xml:space="preserve">Quản trị viên có quyền </w:t>
            </w:r>
            <w:r>
              <w:t>q</w:t>
            </w:r>
            <w:r w:rsidRPr="007E0D63">
              <w:t xml:space="preserve">uản </w:t>
            </w:r>
            <w:r w:rsidR="007E0D63" w:rsidRPr="007E0D63">
              <w:t xml:space="preserve">lý </w:t>
            </w:r>
            <w:r>
              <w:t xml:space="preserve">ánh xạ </w:t>
            </w:r>
            <w:r w:rsidR="007E0D63">
              <w:t>giữa</w:t>
            </w:r>
            <w:r w:rsidR="007E0D63" w:rsidRPr="007E0D63">
              <w:t xml:space="preserve"> PLO và PO. Đảm bảo rằng các </w:t>
            </w:r>
            <w:r>
              <w:t>PLO</w:t>
            </w:r>
            <w:r w:rsidR="007E0D63" w:rsidRPr="007E0D63">
              <w:t xml:space="preserve"> hỗ trợ các</w:t>
            </w:r>
            <w:r>
              <w:t xml:space="preserve"> PO</w:t>
            </w:r>
            <w:r w:rsidR="007E0D63" w:rsidRPr="007E0D63">
              <w:t>.</w:t>
            </w:r>
          </w:p>
        </w:tc>
      </w:tr>
      <w:tr w:rsidR="005A2903" w:rsidRPr="00AE2B64" w14:paraId="4F7C32DE" w14:textId="77777777" w:rsidTr="00476536">
        <w:tc>
          <w:tcPr>
            <w:tcW w:w="988" w:type="dxa"/>
            <w:vAlign w:val="center"/>
          </w:tcPr>
          <w:p w14:paraId="415AC0A2" w14:textId="0D4C3A54" w:rsidR="005A2903" w:rsidRDefault="005A2903" w:rsidP="005A2903">
            <w:pPr>
              <w:jc w:val="center"/>
            </w:pPr>
            <w:r>
              <w:t>5</w:t>
            </w:r>
          </w:p>
        </w:tc>
        <w:tc>
          <w:tcPr>
            <w:tcW w:w="2835" w:type="dxa"/>
            <w:vAlign w:val="center"/>
          </w:tcPr>
          <w:p w14:paraId="519CCEDB" w14:textId="5BEF4AC3" w:rsidR="005A2903" w:rsidRPr="009710A2" w:rsidRDefault="007E0D63" w:rsidP="005A2903">
            <w:r w:rsidRPr="007E0D63">
              <w:t>QL-05: Quản lý môn học</w:t>
            </w:r>
          </w:p>
        </w:tc>
        <w:tc>
          <w:tcPr>
            <w:tcW w:w="5522" w:type="dxa"/>
          </w:tcPr>
          <w:p w14:paraId="07B896C2" w14:textId="29387050" w:rsidR="005A2903" w:rsidRPr="00F23FF0" w:rsidRDefault="00180B74" w:rsidP="005A2903">
            <w:pPr>
              <w:jc w:val="both"/>
              <w:rPr>
                <w:lang w:val="vi-VN"/>
              </w:rPr>
            </w:pPr>
            <w:r w:rsidRPr="00180B74">
              <w:t xml:space="preserve">Quản trị viên có quyền </w:t>
            </w:r>
            <w:r w:rsidR="007E0D63" w:rsidRPr="007E0D63">
              <w:t>tạo, chỉnh sửa và xóa các môn học trong chương trình</w:t>
            </w:r>
            <w:r w:rsidR="007E0D63">
              <w:t>.</w:t>
            </w:r>
          </w:p>
        </w:tc>
      </w:tr>
      <w:tr w:rsidR="005A2903" w:rsidRPr="00AE2B64" w14:paraId="755F24C4" w14:textId="77777777" w:rsidTr="00476536">
        <w:tc>
          <w:tcPr>
            <w:tcW w:w="988" w:type="dxa"/>
            <w:vAlign w:val="center"/>
          </w:tcPr>
          <w:p w14:paraId="6AB856CC" w14:textId="66A9CF5A" w:rsidR="005A2903" w:rsidRDefault="005A2903" w:rsidP="005A2903">
            <w:pPr>
              <w:jc w:val="center"/>
            </w:pPr>
            <w:r>
              <w:t>6</w:t>
            </w:r>
          </w:p>
        </w:tc>
        <w:tc>
          <w:tcPr>
            <w:tcW w:w="2835" w:type="dxa"/>
            <w:vAlign w:val="center"/>
          </w:tcPr>
          <w:p w14:paraId="3CE6BC62" w14:textId="1670A0B4" w:rsidR="005A2903" w:rsidRPr="007E0D63" w:rsidRDefault="007E0D63" w:rsidP="005A2903">
            <w:r w:rsidRPr="007E0D63">
              <w:t>QL-06: Quản lý CLO</w:t>
            </w:r>
          </w:p>
        </w:tc>
        <w:tc>
          <w:tcPr>
            <w:tcW w:w="5522" w:type="dxa"/>
          </w:tcPr>
          <w:p w14:paraId="7AD5C122" w14:textId="0EA72327" w:rsidR="005A2903" w:rsidRPr="00F23FF0" w:rsidRDefault="00180B74" w:rsidP="005A2903">
            <w:pPr>
              <w:jc w:val="both"/>
              <w:rPr>
                <w:lang w:val="vi-VN"/>
              </w:rPr>
            </w:pPr>
            <w:r w:rsidRPr="00180B74">
              <w:t xml:space="preserve">Quản trị viên có quyền </w:t>
            </w:r>
            <w:r>
              <w:t>q</w:t>
            </w:r>
            <w:r w:rsidRPr="007E0D63">
              <w:t>uản lý</w:t>
            </w:r>
            <w:r>
              <w:t xml:space="preserve"> CLO</w:t>
            </w:r>
            <w:r w:rsidR="007E0D63">
              <w:t xml:space="preserve">. </w:t>
            </w:r>
            <w:r w:rsidR="007E0D63" w:rsidRPr="007E0D63">
              <w:t xml:space="preserve">Bao gồm </w:t>
            </w:r>
            <w:r w:rsidR="007E0D63">
              <w:t>thêm</w:t>
            </w:r>
            <w:r w:rsidR="007E0D63" w:rsidRPr="007E0D63">
              <w:t xml:space="preserve">, chỉnh sửa và xóa các </w:t>
            </w:r>
            <w:r w:rsidR="00531643">
              <w:t>CLO</w:t>
            </w:r>
            <w:r w:rsidR="007E0D63" w:rsidRPr="007E0D63">
              <w:t xml:space="preserve"> của từng môn học.</w:t>
            </w:r>
          </w:p>
        </w:tc>
      </w:tr>
      <w:tr w:rsidR="005A2903" w:rsidRPr="00AE2B64" w14:paraId="2F317111" w14:textId="77777777" w:rsidTr="00476536">
        <w:tc>
          <w:tcPr>
            <w:tcW w:w="988" w:type="dxa"/>
            <w:vAlign w:val="center"/>
          </w:tcPr>
          <w:p w14:paraId="5E12774D" w14:textId="13D92383" w:rsidR="005A2903" w:rsidRDefault="005A2903" w:rsidP="005A2903">
            <w:pPr>
              <w:jc w:val="center"/>
            </w:pPr>
            <w:r>
              <w:t>7</w:t>
            </w:r>
          </w:p>
        </w:tc>
        <w:tc>
          <w:tcPr>
            <w:tcW w:w="2835" w:type="dxa"/>
            <w:vAlign w:val="center"/>
          </w:tcPr>
          <w:p w14:paraId="0577A7CF" w14:textId="08564B71" w:rsidR="005A2903" w:rsidRPr="007E0D63" w:rsidRDefault="007E0D63" w:rsidP="005A2903">
            <w:r w:rsidRPr="007E0D63">
              <w:t xml:space="preserve">QL-07: Quản lý </w:t>
            </w:r>
            <w:r w:rsidR="00180B74">
              <w:t xml:space="preserve">ánh xạ </w:t>
            </w:r>
            <w:r w:rsidRPr="007E0D63">
              <w:t>giữa CLO và PLO</w:t>
            </w:r>
          </w:p>
        </w:tc>
        <w:tc>
          <w:tcPr>
            <w:tcW w:w="5522" w:type="dxa"/>
          </w:tcPr>
          <w:p w14:paraId="5A6D53B7" w14:textId="5085D481" w:rsidR="005A2903" w:rsidRPr="009710A2" w:rsidRDefault="00531643" w:rsidP="005A2903">
            <w:pPr>
              <w:jc w:val="both"/>
            </w:pPr>
            <w:r w:rsidRPr="00180B74">
              <w:t xml:space="preserve">Quản trị viên có quyền </w:t>
            </w:r>
            <w:r>
              <w:t>q</w:t>
            </w:r>
            <w:r w:rsidR="007E0D63" w:rsidRPr="007E0D63">
              <w:t xml:space="preserve">uản lý </w:t>
            </w:r>
            <w:r>
              <w:t>ánh xạ</w:t>
            </w:r>
            <w:r w:rsidR="007E0D63" w:rsidRPr="007E0D63">
              <w:t xml:space="preserve"> giữa CLO và PLO. Đảm bảo rằng các </w:t>
            </w:r>
            <w:r>
              <w:t>CLO</w:t>
            </w:r>
            <w:r w:rsidR="007E0D63" w:rsidRPr="007E0D63">
              <w:t xml:space="preserve"> hỗ trợ các </w:t>
            </w:r>
            <w:r>
              <w:t>PLO</w:t>
            </w:r>
            <w:r w:rsidR="007E0D63" w:rsidRPr="007E0D63">
              <w:t>.</w:t>
            </w:r>
          </w:p>
        </w:tc>
      </w:tr>
      <w:tr w:rsidR="005A2903" w:rsidRPr="000F766B" w14:paraId="59549D17" w14:textId="77777777" w:rsidTr="00476536">
        <w:tc>
          <w:tcPr>
            <w:tcW w:w="988" w:type="dxa"/>
            <w:vAlign w:val="center"/>
          </w:tcPr>
          <w:p w14:paraId="16CB6DFF" w14:textId="28D70861" w:rsidR="005A2903" w:rsidRDefault="005A2903" w:rsidP="005A2903">
            <w:pPr>
              <w:jc w:val="center"/>
            </w:pPr>
            <w:r>
              <w:t>8</w:t>
            </w:r>
          </w:p>
        </w:tc>
        <w:tc>
          <w:tcPr>
            <w:tcW w:w="2835" w:type="dxa"/>
            <w:vAlign w:val="center"/>
          </w:tcPr>
          <w:p w14:paraId="15479ACB" w14:textId="61E814FD" w:rsidR="005A2903" w:rsidRPr="007E0D63" w:rsidRDefault="007E0D63" w:rsidP="005A2903">
            <w:r w:rsidRPr="007E0D63">
              <w:t xml:space="preserve">QL-08: Quản lý </w:t>
            </w:r>
            <w:r w:rsidR="00180B74">
              <w:t>ánh xạ</w:t>
            </w:r>
            <w:r w:rsidRPr="007E0D63">
              <w:t xml:space="preserve"> giữa CLO và các chương học</w:t>
            </w:r>
          </w:p>
        </w:tc>
        <w:tc>
          <w:tcPr>
            <w:tcW w:w="5522" w:type="dxa"/>
          </w:tcPr>
          <w:p w14:paraId="770A1856" w14:textId="63DE264D" w:rsidR="005A2903" w:rsidRPr="008D0E20" w:rsidRDefault="00531643" w:rsidP="005A2903">
            <w:pPr>
              <w:jc w:val="both"/>
              <w:rPr>
                <w:lang w:val="vi-VN"/>
              </w:rPr>
            </w:pPr>
            <w:r w:rsidRPr="00180B74">
              <w:t xml:space="preserve">Quản trị viên có quyền </w:t>
            </w:r>
            <w:r>
              <w:t>q</w:t>
            </w:r>
            <w:r w:rsidRPr="007E0D63">
              <w:t xml:space="preserve">uản lý </w:t>
            </w:r>
            <w:r>
              <w:t>ánh xạ</w:t>
            </w:r>
            <w:r w:rsidRPr="007E0D63">
              <w:t xml:space="preserve"> giữa </w:t>
            </w:r>
            <w:r w:rsidR="007E0D63" w:rsidRPr="007E0D63">
              <w:t xml:space="preserve">CLO và các chương học trong môn học. Đảm bảo rằng các </w:t>
            </w:r>
            <w:r>
              <w:t xml:space="preserve">CLO </w:t>
            </w:r>
            <w:r w:rsidR="007E0D63" w:rsidRPr="007E0D63">
              <w:t>phù hợp với nội dung của các chương học.</w:t>
            </w:r>
          </w:p>
        </w:tc>
      </w:tr>
      <w:tr w:rsidR="005A2903" w:rsidRPr="00AE2B64" w14:paraId="3937B8A3" w14:textId="77777777" w:rsidTr="00476536">
        <w:tc>
          <w:tcPr>
            <w:tcW w:w="988" w:type="dxa"/>
            <w:vAlign w:val="center"/>
          </w:tcPr>
          <w:p w14:paraId="0C5E6B72" w14:textId="6A8EF733" w:rsidR="005A2903" w:rsidRDefault="005A2903" w:rsidP="005A2903">
            <w:pPr>
              <w:jc w:val="center"/>
            </w:pPr>
            <w:r>
              <w:t>9</w:t>
            </w:r>
          </w:p>
        </w:tc>
        <w:tc>
          <w:tcPr>
            <w:tcW w:w="2835" w:type="dxa"/>
            <w:vAlign w:val="center"/>
          </w:tcPr>
          <w:p w14:paraId="1D4CBDFF" w14:textId="26228448" w:rsidR="005A2903" w:rsidRPr="007E0D63" w:rsidRDefault="007E0D63" w:rsidP="005A2903">
            <w:r w:rsidRPr="007E0D63">
              <w:t>QL-09: Quản lý các chương học của môn học</w:t>
            </w:r>
          </w:p>
        </w:tc>
        <w:tc>
          <w:tcPr>
            <w:tcW w:w="5522" w:type="dxa"/>
          </w:tcPr>
          <w:p w14:paraId="2421A15A" w14:textId="577AC729" w:rsidR="005A2903" w:rsidRDefault="00531643" w:rsidP="005A2903">
            <w:pPr>
              <w:jc w:val="both"/>
            </w:pPr>
            <w:r w:rsidRPr="00180B74">
              <w:t xml:space="preserve">Quản trị viên có quyền </w:t>
            </w:r>
            <w:r w:rsidR="007E0D63" w:rsidRPr="007E0D63">
              <w:t xml:space="preserve">tạo, chỉnh sửa và xóa các chương học của một môn học. </w:t>
            </w:r>
          </w:p>
        </w:tc>
      </w:tr>
      <w:tr w:rsidR="005A2903" w:rsidRPr="00AE2B64" w14:paraId="625D4942" w14:textId="77777777" w:rsidTr="00476536">
        <w:tc>
          <w:tcPr>
            <w:tcW w:w="988" w:type="dxa"/>
            <w:vAlign w:val="center"/>
          </w:tcPr>
          <w:p w14:paraId="7A11E128" w14:textId="599D3C3E" w:rsidR="005A2903" w:rsidRDefault="005A2903" w:rsidP="005A2903">
            <w:pPr>
              <w:jc w:val="center"/>
            </w:pPr>
            <w:r>
              <w:t>10</w:t>
            </w:r>
          </w:p>
        </w:tc>
        <w:tc>
          <w:tcPr>
            <w:tcW w:w="2835" w:type="dxa"/>
            <w:vAlign w:val="center"/>
          </w:tcPr>
          <w:p w14:paraId="1AF7B7B1" w14:textId="29540DBB" w:rsidR="005A2903" w:rsidRPr="007E0D63" w:rsidRDefault="007E0D63" w:rsidP="007E0D63">
            <w:r w:rsidRPr="007E0D63">
              <w:t>QL-10: Tạo và quản lý bảng tiêu chí</w:t>
            </w:r>
          </w:p>
        </w:tc>
        <w:tc>
          <w:tcPr>
            <w:tcW w:w="5522" w:type="dxa"/>
          </w:tcPr>
          <w:p w14:paraId="2C4EB407" w14:textId="0F8B74E7" w:rsidR="005A2903" w:rsidRDefault="00531643" w:rsidP="005A2903">
            <w:pPr>
              <w:jc w:val="both"/>
            </w:pPr>
            <w:r>
              <w:t>Giảng viên</w:t>
            </w:r>
            <w:r w:rsidRPr="007E0D63">
              <w:t xml:space="preserve"> </w:t>
            </w:r>
            <w:r>
              <w:t xml:space="preserve">có quyền </w:t>
            </w:r>
            <w:r w:rsidR="007E0D63" w:rsidRPr="007E0D63">
              <w:t>tạo, chỉnh sửa và quản lý bảng tiêu chí dùng để đánh giá các dự án của sinh viên.</w:t>
            </w:r>
          </w:p>
        </w:tc>
      </w:tr>
      <w:tr w:rsidR="005A2903" w:rsidRPr="00AE2B64" w14:paraId="413ED82C" w14:textId="77777777" w:rsidTr="00476536">
        <w:tc>
          <w:tcPr>
            <w:tcW w:w="988" w:type="dxa"/>
            <w:vAlign w:val="center"/>
          </w:tcPr>
          <w:p w14:paraId="2FD04537" w14:textId="68AA4188" w:rsidR="005A2903" w:rsidRDefault="005A2903" w:rsidP="005A2903">
            <w:pPr>
              <w:jc w:val="center"/>
            </w:pPr>
            <w:r>
              <w:t>11</w:t>
            </w:r>
          </w:p>
        </w:tc>
        <w:tc>
          <w:tcPr>
            <w:tcW w:w="2835" w:type="dxa"/>
            <w:vAlign w:val="center"/>
          </w:tcPr>
          <w:p w14:paraId="63FC1975" w14:textId="189F9122" w:rsidR="005A2903" w:rsidRPr="007E0D63" w:rsidRDefault="007E0D63" w:rsidP="005A2903">
            <w:r w:rsidRPr="007E0D63">
              <w:t xml:space="preserve">QL-11: Quản lý các tiêu chí của bảng tiêu chí </w:t>
            </w:r>
          </w:p>
        </w:tc>
        <w:tc>
          <w:tcPr>
            <w:tcW w:w="5522" w:type="dxa"/>
          </w:tcPr>
          <w:p w14:paraId="59698C79" w14:textId="225B33F7" w:rsidR="005A2903" w:rsidRDefault="00531643" w:rsidP="005A2903">
            <w:pPr>
              <w:jc w:val="both"/>
            </w:pPr>
            <w:r>
              <w:t>Giảng viên</w:t>
            </w:r>
            <w:r w:rsidRPr="007E0D63">
              <w:t xml:space="preserve"> </w:t>
            </w:r>
            <w:r>
              <w:t>có quyền q</w:t>
            </w:r>
            <w:r w:rsidR="007E0D63" w:rsidRPr="007E0D63">
              <w:t>uản lý các tiêu chí cụ thể trong bảng tiêu chí. Bao gồm việc thêm, chỉnh sửa và xóa các tiêu chí đánh giá chi tiết trong bảng tiêu chí.</w:t>
            </w:r>
          </w:p>
        </w:tc>
      </w:tr>
      <w:tr w:rsidR="005A2903" w:rsidRPr="00AE2B64" w14:paraId="4E19C517" w14:textId="77777777" w:rsidTr="00476536">
        <w:tc>
          <w:tcPr>
            <w:tcW w:w="988" w:type="dxa"/>
            <w:vAlign w:val="center"/>
          </w:tcPr>
          <w:p w14:paraId="22F7DE23" w14:textId="12218C81" w:rsidR="005A2903" w:rsidRDefault="005A2903" w:rsidP="005A2903">
            <w:pPr>
              <w:jc w:val="center"/>
            </w:pPr>
            <w:r>
              <w:t>12</w:t>
            </w:r>
          </w:p>
        </w:tc>
        <w:tc>
          <w:tcPr>
            <w:tcW w:w="2835" w:type="dxa"/>
            <w:vAlign w:val="center"/>
          </w:tcPr>
          <w:p w14:paraId="1A11A980" w14:textId="636FF2C9" w:rsidR="005A2903" w:rsidRPr="00180B74" w:rsidRDefault="007E0D63" w:rsidP="005A2903">
            <w:r w:rsidRPr="007E0D63">
              <w:rPr>
                <w:lang w:val="vi-VN"/>
              </w:rPr>
              <w:t>QL-12: Tạo và quản lý đánh giá tổng hợp</w:t>
            </w:r>
          </w:p>
        </w:tc>
        <w:tc>
          <w:tcPr>
            <w:tcW w:w="5522" w:type="dxa"/>
          </w:tcPr>
          <w:p w14:paraId="32A06399" w14:textId="2385B360" w:rsidR="005A2903" w:rsidRDefault="00531643" w:rsidP="005A2903">
            <w:pPr>
              <w:jc w:val="both"/>
            </w:pPr>
            <w:r>
              <w:t>Giảng viên</w:t>
            </w:r>
            <w:r w:rsidRPr="007E0D63">
              <w:t xml:space="preserve"> </w:t>
            </w:r>
            <w:r>
              <w:t xml:space="preserve">có quyền </w:t>
            </w:r>
            <w:r w:rsidR="007E0D63" w:rsidRPr="007E0D63">
              <w:t>tạo và quản lý các đánh giá tổng hợp</w:t>
            </w:r>
            <w:r>
              <w:t xml:space="preserve">. </w:t>
            </w:r>
            <w:r w:rsidR="007E0D63" w:rsidRPr="007E0D63">
              <w:t>Bao gồm việc thiết lập các thông tin liên quan đến lần đánh giá, như lớp học, môn học, Rubric, và mô tả đánh giá.</w:t>
            </w:r>
          </w:p>
        </w:tc>
      </w:tr>
      <w:tr w:rsidR="005A2903" w:rsidRPr="00AE2B64" w14:paraId="306118B6" w14:textId="77777777" w:rsidTr="00476536">
        <w:tc>
          <w:tcPr>
            <w:tcW w:w="988" w:type="dxa"/>
            <w:vAlign w:val="center"/>
          </w:tcPr>
          <w:p w14:paraId="4DAADB65" w14:textId="0668AAED" w:rsidR="005A2903" w:rsidRDefault="005A2903" w:rsidP="005A2903">
            <w:pPr>
              <w:jc w:val="center"/>
            </w:pPr>
            <w:r>
              <w:t>13</w:t>
            </w:r>
          </w:p>
        </w:tc>
        <w:tc>
          <w:tcPr>
            <w:tcW w:w="2835" w:type="dxa"/>
            <w:vAlign w:val="center"/>
          </w:tcPr>
          <w:p w14:paraId="2EAF9BF1" w14:textId="7AC14FBC" w:rsidR="005A2903" w:rsidRPr="007E0D63" w:rsidRDefault="007E0D63" w:rsidP="005A2903">
            <w:r w:rsidRPr="007E0D63">
              <w:rPr>
                <w:lang w:val="vi-VN"/>
              </w:rPr>
              <w:t>QL-13: Mời gi</w:t>
            </w:r>
            <w:r w:rsidR="00531643">
              <w:t>ảng</w:t>
            </w:r>
            <w:r w:rsidRPr="007E0D63">
              <w:rPr>
                <w:lang w:val="vi-VN"/>
              </w:rPr>
              <w:t xml:space="preserve"> viên tham gia đánh giá</w:t>
            </w:r>
          </w:p>
        </w:tc>
        <w:tc>
          <w:tcPr>
            <w:tcW w:w="5522" w:type="dxa"/>
          </w:tcPr>
          <w:p w14:paraId="21FE35C2" w14:textId="344C9C52" w:rsidR="005A2903" w:rsidRDefault="00531643" w:rsidP="005A2903">
            <w:pPr>
              <w:jc w:val="both"/>
            </w:pPr>
            <w:r>
              <w:t>Giảng viên</w:t>
            </w:r>
            <w:r w:rsidRPr="007E0D63">
              <w:t xml:space="preserve"> </w:t>
            </w:r>
            <w:r>
              <w:t xml:space="preserve">có quyền </w:t>
            </w:r>
            <w:r w:rsidR="007E0D63" w:rsidRPr="007E0D63">
              <w:t xml:space="preserve">mời các </w:t>
            </w:r>
            <w:r w:rsidR="002965B8">
              <w:t>giảng viên</w:t>
            </w:r>
            <w:r w:rsidR="007E0D63" w:rsidRPr="007E0D63">
              <w:t xml:space="preserve"> khác tham gia vào quá trình đánh giá. Bao gồm việc gửi liên kết đến các gi</w:t>
            </w:r>
            <w:r>
              <w:t>ảng</w:t>
            </w:r>
            <w:r w:rsidR="007E0D63" w:rsidRPr="007E0D63">
              <w:t xml:space="preserve"> viên để họ có thể tham gia vào việc chấm điểm.</w:t>
            </w:r>
          </w:p>
        </w:tc>
      </w:tr>
      <w:tr w:rsidR="005A2903" w:rsidRPr="00AE2B64" w14:paraId="04BE8A6F" w14:textId="77777777" w:rsidTr="00476536">
        <w:tc>
          <w:tcPr>
            <w:tcW w:w="988" w:type="dxa"/>
            <w:vAlign w:val="center"/>
          </w:tcPr>
          <w:p w14:paraId="17FDD1AA" w14:textId="26712910" w:rsidR="005A2903" w:rsidRDefault="005A2903" w:rsidP="005A2903">
            <w:pPr>
              <w:jc w:val="center"/>
            </w:pPr>
            <w:r>
              <w:lastRenderedPageBreak/>
              <w:t>14</w:t>
            </w:r>
          </w:p>
        </w:tc>
        <w:tc>
          <w:tcPr>
            <w:tcW w:w="2835" w:type="dxa"/>
            <w:vAlign w:val="center"/>
          </w:tcPr>
          <w:p w14:paraId="7F612E89" w14:textId="76D90D7D" w:rsidR="005A2903" w:rsidRPr="007E0D63" w:rsidRDefault="007E0D63" w:rsidP="005A2903">
            <w:r w:rsidRPr="007E0D63">
              <w:rPr>
                <w:lang w:val="vi-VN"/>
              </w:rPr>
              <w:t>QL-14: Quản lý quy trình chấm điểm và đánh giá</w:t>
            </w:r>
          </w:p>
        </w:tc>
        <w:tc>
          <w:tcPr>
            <w:tcW w:w="5522" w:type="dxa"/>
          </w:tcPr>
          <w:p w14:paraId="4E433E6C" w14:textId="40051181" w:rsidR="005A2903" w:rsidRDefault="00531643" w:rsidP="005A2903">
            <w:pPr>
              <w:jc w:val="both"/>
            </w:pPr>
            <w:r>
              <w:t>Giảng viên</w:t>
            </w:r>
            <w:r w:rsidRPr="007E0D63">
              <w:t xml:space="preserve"> </w:t>
            </w:r>
            <w:r>
              <w:t>có quyền q</w:t>
            </w:r>
            <w:r w:rsidR="007E0D63" w:rsidRPr="007E0D63">
              <w:t>uản lý toàn bộ quy trình chấm điểm và đánh giá, bao gồm việc theo dõi điểm số, chỉnh sửa kết quả và tổng hợp điểm của sinh viên. Đảm bảo rằng quy trình đánh giá được thực hiện một cách hiệu quả và chính xác.</w:t>
            </w:r>
          </w:p>
        </w:tc>
      </w:tr>
    </w:tbl>
    <w:p w14:paraId="26F4F2A6" w14:textId="77777777" w:rsidR="006332D4" w:rsidRDefault="006332D4" w:rsidP="00F96491"/>
    <w:p w14:paraId="4F90D0F5" w14:textId="77777777" w:rsidR="006332D4" w:rsidRDefault="006332D4" w:rsidP="00F96491"/>
    <w:p w14:paraId="1E936D5B" w14:textId="77777777" w:rsidR="006332D4" w:rsidRDefault="006332D4" w:rsidP="00F96491"/>
    <w:p w14:paraId="01E5241E" w14:textId="71C0CFCD" w:rsidR="00335B13" w:rsidRDefault="00335B13" w:rsidP="00C27476">
      <w:pPr>
        <w:pStyle w:val="Heading2"/>
      </w:pPr>
      <w:bookmarkStart w:id="440" w:name="_Toc181602743"/>
      <w:r>
        <w:lastRenderedPageBreak/>
        <w:t>Lược đồ</w:t>
      </w:r>
      <w:r w:rsidR="00C74608">
        <w:t xml:space="preserve"> cơ sở</w:t>
      </w:r>
      <w:r>
        <w:t xml:space="preserve"> dữ liệu</w:t>
      </w:r>
      <w:bookmarkEnd w:id="440"/>
    </w:p>
    <w:p w14:paraId="02A45BDC" w14:textId="185FDC83" w:rsidR="005338F8" w:rsidRPr="00582652" w:rsidRDefault="00582652" w:rsidP="00582652">
      <w:pPr>
        <w:spacing w:line="240" w:lineRule="auto"/>
        <w:rPr>
          <w:sz w:val="24"/>
          <w:lang w:eastAsia="vi-VN"/>
        </w:rPr>
      </w:pPr>
      <w:r w:rsidRPr="00582652">
        <w:rPr>
          <w:noProof/>
          <w:sz w:val="24"/>
          <w:lang w:val="vi-VN" w:eastAsia="vi-VN"/>
        </w:rPr>
        <w:drawing>
          <wp:inline distT="0" distB="0" distL="0" distR="0" wp14:anchorId="434B0C6A" wp14:editId="0EC26FCB">
            <wp:extent cx="5940425" cy="6200775"/>
            <wp:effectExtent l="0" t="0" r="0" b="9525"/>
            <wp:docPr id="2011344113"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4113" name="Picture 6"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6200775"/>
                    </a:xfrm>
                    <a:prstGeom prst="rect">
                      <a:avLst/>
                    </a:prstGeom>
                    <a:noFill/>
                    <a:ln>
                      <a:noFill/>
                    </a:ln>
                  </pic:spPr>
                </pic:pic>
              </a:graphicData>
            </a:graphic>
          </wp:inline>
        </w:drawing>
      </w:r>
    </w:p>
    <w:p w14:paraId="4ACC3F4E" w14:textId="0D9D59F8" w:rsidR="00E8392C" w:rsidRDefault="005338F8" w:rsidP="003E469F">
      <w:pPr>
        <w:pStyle w:val="Caption"/>
      </w:pPr>
      <w:bookmarkStart w:id="441" w:name="_Toc181602800"/>
      <w:r>
        <w:t>Hình 3.</w:t>
      </w:r>
      <w:fldSimple w:instr=" SEQ Hình_3. \* ARABIC ">
        <w:r w:rsidR="00031219">
          <w:rPr>
            <w:noProof/>
          </w:rPr>
          <w:t>3</w:t>
        </w:r>
      </w:fldSimple>
      <w:r>
        <w:t xml:space="preserve">. </w:t>
      </w:r>
      <w:r w:rsidRPr="005B21FB">
        <w:t>Lược đồ cơ sở dữ liệu</w:t>
      </w:r>
      <w:r>
        <w:t>.</w:t>
      </w:r>
      <w:bookmarkStart w:id="442" w:name="_Toc123494299"/>
      <w:bookmarkStart w:id="443" w:name="_Toc123494465"/>
      <w:bookmarkStart w:id="444" w:name="_Toc126865581"/>
      <w:bookmarkEnd w:id="441"/>
    </w:p>
    <w:p w14:paraId="16931657" w14:textId="77777777" w:rsidR="003E469F" w:rsidRPr="003E469F" w:rsidRDefault="003E469F" w:rsidP="003E469F"/>
    <w:p w14:paraId="023C35FA" w14:textId="7D5DB2B6" w:rsidR="00F46B31" w:rsidRDefault="00F46B31" w:rsidP="003E469F">
      <w:pPr>
        <w:pStyle w:val="Bangs"/>
      </w:pPr>
      <w:bookmarkStart w:id="445" w:name="_Toc181602886"/>
      <w:r>
        <w:t>Bảng 3.</w:t>
      </w:r>
      <w:fldSimple w:instr=" SEQ Bảng_3. \* ARABIC ">
        <w:r w:rsidR="00031219">
          <w:rPr>
            <w:noProof/>
          </w:rPr>
          <w:t>3</w:t>
        </w:r>
      </w:fldSimple>
      <w:r w:rsidR="00A437C7">
        <w:t>.</w:t>
      </w:r>
      <w:r>
        <w:t xml:space="preserve"> </w:t>
      </w:r>
      <w:r w:rsidRPr="009846AB">
        <w:t>Mô tả bảng chương trình</w:t>
      </w:r>
      <w:r w:rsidR="00531643">
        <w:t xml:space="preserve"> đạo tạo</w:t>
      </w:r>
      <w:bookmarkEnd w:id="445"/>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3A5D85F8" w14:textId="77777777" w:rsidTr="003563A3">
        <w:trPr>
          <w:tblHeader/>
          <w:jc w:val="center"/>
        </w:trPr>
        <w:tc>
          <w:tcPr>
            <w:tcW w:w="989" w:type="pct"/>
            <w:vAlign w:val="center"/>
          </w:tcPr>
          <w:p w14:paraId="22FB3D47"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1B6A93C1"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62B3071D"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0924BFA0"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61D819AA" w14:textId="77777777" w:rsidR="00B36061" w:rsidRPr="00E42A27" w:rsidRDefault="00B36061" w:rsidP="00E42A27">
            <w:pPr>
              <w:spacing w:before="120" w:after="120"/>
              <w:jc w:val="center"/>
              <w:rPr>
                <w:b/>
                <w:bCs/>
              </w:rPr>
            </w:pPr>
            <w:r w:rsidRPr="00E42A27">
              <w:rPr>
                <w:b/>
                <w:bCs/>
              </w:rPr>
              <w:t>Ghi chú</w:t>
            </w:r>
          </w:p>
        </w:tc>
      </w:tr>
      <w:tr w:rsidR="00B36061" w:rsidRPr="00F7479A" w14:paraId="02A44409" w14:textId="77777777" w:rsidTr="003563A3">
        <w:trPr>
          <w:jc w:val="center"/>
        </w:trPr>
        <w:tc>
          <w:tcPr>
            <w:tcW w:w="989" w:type="pct"/>
            <w:vAlign w:val="center"/>
          </w:tcPr>
          <w:p w14:paraId="30E9548F" w14:textId="77777777" w:rsidR="00B36061" w:rsidRPr="00E42A27" w:rsidRDefault="00B36061" w:rsidP="0005068E">
            <w:pPr>
              <w:spacing w:before="120" w:after="120"/>
            </w:pPr>
            <w:r w:rsidRPr="00E42A27">
              <w:t>program_id</w:t>
            </w:r>
          </w:p>
        </w:tc>
        <w:tc>
          <w:tcPr>
            <w:tcW w:w="1169" w:type="pct"/>
            <w:vAlign w:val="center"/>
          </w:tcPr>
          <w:p w14:paraId="025DC726" w14:textId="77777777" w:rsidR="00B36061" w:rsidRPr="00E42A27" w:rsidRDefault="00B36061" w:rsidP="0005068E">
            <w:pPr>
              <w:spacing w:before="120" w:after="120"/>
            </w:pPr>
            <w:r w:rsidRPr="00E42A27">
              <w:t>Mã chương trình</w:t>
            </w:r>
          </w:p>
        </w:tc>
        <w:tc>
          <w:tcPr>
            <w:tcW w:w="904" w:type="pct"/>
            <w:vAlign w:val="center"/>
          </w:tcPr>
          <w:p w14:paraId="62AD9E12" w14:textId="5A18818A" w:rsidR="00B36061" w:rsidRPr="00E42A27" w:rsidRDefault="00B36061" w:rsidP="0005068E">
            <w:pPr>
              <w:spacing w:before="120" w:after="120"/>
            </w:pPr>
            <w:r w:rsidRPr="00CE3EF4">
              <w:t>varchar(</w:t>
            </w:r>
            <w:r w:rsidR="00531643">
              <w:t>20</w:t>
            </w:r>
            <w:r w:rsidRPr="00CE3EF4">
              <w:t>)</w:t>
            </w:r>
          </w:p>
        </w:tc>
        <w:tc>
          <w:tcPr>
            <w:tcW w:w="879" w:type="pct"/>
            <w:vAlign w:val="center"/>
          </w:tcPr>
          <w:p w14:paraId="39960B42" w14:textId="77777777" w:rsidR="00B36061" w:rsidRPr="00E42A27" w:rsidRDefault="00B36061" w:rsidP="0005068E">
            <w:pPr>
              <w:spacing w:before="120" w:after="120"/>
            </w:pPr>
            <w:r w:rsidRPr="00E42A27">
              <w:t>Primary key</w:t>
            </w:r>
          </w:p>
        </w:tc>
        <w:tc>
          <w:tcPr>
            <w:tcW w:w="1059" w:type="pct"/>
          </w:tcPr>
          <w:p w14:paraId="4C3AB0FA" w14:textId="77777777" w:rsidR="00B36061" w:rsidRPr="00E42A27" w:rsidRDefault="00B36061" w:rsidP="0005068E">
            <w:pPr>
              <w:spacing w:before="120" w:after="120"/>
            </w:pPr>
          </w:p>
        </w:tc>
      </w:tr>
      <w:tr w:rsidR="00B36061" w:rsidRPr="00F7479A" w14:paraId="40A9F99E" w14:textId="77777777" w:rsidTr="003563A3">
        <w:trPr>
          <w:jc w:val="center"/>
        </w:trPr>
        <w:tc>
          <w:tcPr>
            <w:tcW w:w="989" w:type="pct"/>
            <w:vAlign w:val="center"/>
          </w:tcPr>
          <w:p w14:paraId="72D2BF3E" w14:textId="77777777" w:rsidR="00B36061" w:rsidRPr="00E42A27" w:rsidRDefault="00B36061" w:rsidP="0005068E">
            <w:pPr>
              <w:spacing w:before="120" w:after="120"/>
            </w:pPr>
            <w:r w:rsidRPr="00E42A27">
              <w:t>programName</w:t>
            </w:r>
          </w:p>
        </w:tc>
        <w:tc>
          <w:tcPr>
            <w:tcW w:w="1169" w:type="pct"/>
            <w:vAlign w:val="center"/>
          </w:tcPr>
          <w:p w14:paraId="19FFB3A6" w14:textId="77777777" w:rsidR="00B36061" w:rsidRPr="00E42A27" w:rsidRDefault="00B36061" w:rsidP="0005068E">
            <w:pPr>
              <w:spacing w:before="120" w:after="120"/>
            </w:pPr>
            <w:r w:rsidRPr="00E42A27">
              <w:t>Tên chương trình</w:t>
            </w:r>
          </w:p>
        </w:tc>
        <w:tc>
          <w:tcPr>
            <w:tcW w:w="904" w:type="pct"/>
            <w:vAlign w:val="center"/>
          </w:tcPr>
          <w:p w14:paraId="019BB71C"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4DCC4B71" w14:textId="77777777" w:rsidR="00B36061" w:rsidRPr="00E42A27" w:rsidRDefault="00B36061" w:rsidP="0005068E">
            <w:pPr>
              <w:spacing w:before="120" w:after="120"/>
            </w:pPr>
          </w:p>
        </w:tc>
        <w:tc>
          <w:tcPr>
            <w:tcW w:w="1059" w:type="pct"/>
          </w:tcPr>
          <w:p w14:paraId="31771694" w14:textId="77777777" w:rsidR="00B36061" w:rsidRPr="00E42A27" w:rsidRDefault="00B36061" w:rsidP="0005068E">
            <w:pPr>
              <w:spacing w:before="120" w:after="120"/>
            </w:pPr>
          </w:p>
        </w:tc>
      </w:tr>
      <w:tr w:rsidR="00B36061" w:rsidRPr="00F7479A" w14:paraId="218A6BAC" w14:textId="77777777" w:rsidTr="003563A3">
        <w:trPr>
          <w:jc w:val="center"/>
        </w:trPr>
        <w:tc>
          <w:tcPr>
            <w:tcW w:w="989" w:type="pct"/>
            <w:vAlign w:val="center"/>
          </w:tcPr>
          <w:p w14:paraId="53D9F1AC" w14:textId="77777777" w:rsidR="00B36061" w:rsidRPr="00E42A27" w:rsidRDefault="00B36061" w:rsidP="0005068E">
            <w:pPr>
              <w:spacing w:before="120" w:after="120"/>
            </w:pPr>
            <w:r w:rsidRPr="00E42A27">
              <w:lastRenderedPageBreak/>
              <w:t>description </w:t>
            </w:r>
          </w:p>
        </w:tc>
        <w:tc>
          <w:tcPr>
            <w:tcW w:w="1169" w:type="pct"/>
            <w:vAlign w:val="center"/>
          </w:tcPr>
          <w:p w14:paraId="6B193411" w14:textId="77777777" w:rsidR="00B36061" w:rsidRPr="00E42A27" w:rsidRDefault="00B36061" w:rsidP="0005068E">
            <w:pPr>
              <w:spacing w:before="120" w:after="120"/>
            </w:pPr>
            <w:r w:rsidRPr="00E42A27">
              <w:t xml:space="preserve">Mô tả </w:t>
            </w:r>
          </w:p>
        </w:tc>
        <w:tc>
          <w:tcPr>
            <w:tcW w:w="904" w:type="pct"/>
            <w:vAlign w:val="center"/>
          </w:tcPr>
          <w:p w14:paraId="40EF4F2F"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37BDA434" w14:textId="77777777" w:rsidR="00B36061" w:rsidRPr="00E42A27" w:rsidRDefault="00B36061" w:rsidP="0005068E">
            <w:pPr>
              <w:spacing w:before="120" w:after="120"/>
            </w:pPr>
          </w:p>
        </w:tc>
        <w:tc>
          <w:tcPr>
            <w:tcW w:w="1059" w:type="pct"/>
          </w:tcPr>
          <w:p w14:paraId="01512879" w14:textId="77777777" w:rsidR="00B36061" w:rsidRPr="00E42A27" w:rsidRDefault="00B36061" w:rsidP="0005068E">
            <w:pPr>
              <w:spacing w:before="120" w:after="120"/>
            </w:pPr>
          </w:p>
        </w:tc>
      </w:tr>
      <w:tr w:rsidR="00B36061" w:rsidRPr="00F7479A" w14:paraId="716940AC" w14:textId="77777777" w:rsidTr="003563A3">
        <w:trPr>
          <w:jc w:val="center"/>
        </w:trPr>
        <w:tc>
          <w:tcPr>
            <w:tcW w:w="989" w:type="pct"/>
            <w:vAlign w:val="center"/>
          </w:tcPr>
          <w:p w14:paraId="5651646D" w14:textId="77777777" w:rsidR="00B36061" w:rsidRPr="00E42A27" w:rsidRDefault="00B36061" w:rsidP="0005068E">
            <w:pPr>
              <w:spacing w:before="120" w:after="120"/>
            </w:pPr>
            <w:r w:rsidRPr="00E42A27">
              <w:t>isDelete</w:t>
            </w:r>
          </w:p>
        </w:tc>
        <w:tc>
          <w:tcPr>
            <w:tcW w:w="1169" w:type="pct"/>
            <w:vAlign w:val="center"/>
          </w:tcPr>
          <w:p w14:paraId="0B867EC2" w14:textId="77777777" w:rsidR="00B36061" w:rsidRPr="00E42A27" w:rsidRDefault="00B36061" w:rsidP="0005068E">
            <w:pPr>
              <w:spacing w:before="120" w:after="120"/>
            </w:pPr>
            <w:r w:rsidRPr="00E42A27">
              <w:t>Trạng thái xóa mềm</w:t>
            </w:r>
          </w:p>
        </w:tc>
        <w:tc>
          <w:tcPr>
            <w:tcW w:w="904" w:type="pct"/>
            <w:vAlign w:val="center"/>
          </w:tcPr>
          <w:p w14:paraId="41B9897B" w14:textId="77777777" w:rsidR="00B36061" w:rsidRPr="00E42A27" w:rsidRDefault="00B36061" w:rsidP="0005068E">
            <w:pPr>
              <w:spacing w:before="120" w:after="120"/>
            </w:pPr>
            <w:r w:rsidRPr="00C74608">
              <w:rPr>
                <w:shd w:val="clear" w:color="auto" w:fill="FFFFFF"/>
              </w:rPr>
              <w:t>tinyint</w:t>
            </w:r>
          </w:p>
        </w:tc>
        <w:tc>
          <w:tcPr>
            <w:tcW w:w="879" w:type="pct"/>
            <w:vAlign w:val="center"/>
          </w:tcPr>
          <w:p w14:paraId="05DC0596" w14:textId="77777777" w:rsidR="00B36061" w:rsidRPr="00E42A27" w:rsidRDefault="00B36061" w:rsidP="0005068E">
            <w:pPr>
              <w:spacing w:before="120" w:after="120"/>
            </w:pPr>
          </w:p>
        </w:tc>
        <w:tc>
          <w:tcPr>
            <w:tcW w:w="1059" w:type="pct"/>
          </w:tcPr>
          <w:p w14:paraId="64CEED0F" w14:textId="77777777" w:rsidR="00B36061" w:rsidRPr="00E42A27" w:rsidRDefault="00B36061" w:rsidP="00870C4E">
            <w:pPr>
              <w:keepNext/>
              <w:spacing w:before="120" w:after="120"/>
            </w:pPr>
          </w:p>
        </w:tc>
      </w:tr>
    </w:tbl>
    <w:p w14:paraId="48BE9952" w14:textId="77777777" w:rsidR="00870C4E" w:rsidRPr="00D27502" w:rsidRDefault="00870C4E" w:rsidP="00D27502"/>
    <w:p w14:paraId="2A404EA8" w14:textId="0D08A2AD" w:rsidR="00F46B31" w:rsidRDefault="00F46B31" w:rsidP="003E469F">
      <w:pPr>
        <w:pStyle w:val="Bangs"/>
      </w:pPr>
      <w:bookmarkStart w:id="446" w:name="_Toc181602887"/>
      <w:r>
        <w:t>Bảng 3.</w:t>
      </w:r>
      <w:fldSimple w:instr=" SEQ Bảng_3. \* ARABIC ">
        <w:r w:rsidR="00031219">
          <w:rPr>
            <w:noProof/>
          </w:rPr>
          <w:t>4</w:t>
        </w:r>
      </w:fldSimple>
      <w:r w:rsidR="00A437C7">
        <w:t>.</w:t>
      </w:r>
      <w:r>
        <w:t xml:space="preserve"> </w:t>
      </w:r>
      <w:r w:rsidRPr="00992806">
        <w:t xml:space="preserve">Mô tả bảng </w:t>
      </w:r>
      <w:r w:rsidR="00531643">
        <w:t>PO</w:t>
      </w:r>
      <w:bookmarkEnd w:id="446"/>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7997F15C" w14:textId="77777777" w:rsidTr="003563A3">
        <w:trPr>
          <w:tblHeader/>
          <w:jc w:val="center"/>
        </w:trPr>
        <w:tc>
          <w:tcPr>
            <w:tcW w:w="989" w:type="pct"/>
            <w:vAlign w:val="center"/>
          </w:tcPr>
          <w:p w14:paraId="20C4EDCC"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3DE35D9D"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568B13D8"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30852E12"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004531E6" w14:textId="77777777" w:rsidR="00B36061" w:rsidRPr="00E42A27" w:rsidRDefault="00B36061" w:rsidP="00E42A27">
            <w:pPr>
              <w:spacing w:before="120" w:after="120"/>
              <w:jc w:val="center"/>
              <w:rPr>
                <w:b/>
                <w:bCs/>
              </w:rPr>
            </w:pPr>
            <w:r w:rsidRPr="00E42A27">
              <w:rPr>
                <w:b/>
                <w:bCs/>
              </w:rPr>
              <w:t>Ghi chú</w:t>
            </w:r>
          </w:p>
        </w:tc>
      </w:tr>
      <w:tr w:rsidR="00B36061" w:rsidRPr="00F7479A" w14:paraId="7664517E" w14:textId="77777777" w:rsidTr="003563A3">
        <w:trPr>
          <w:jc w:val="center"/>
        </w:trPr>
        <w:tc>
          <w:tcPr>
            <w:tcW w:w="989" w:type="pct"/>
            <w:vAlign w:val="center"/>
          </w:tcPr>
          <w:p w14:paraId="55134817" w14:textId="77777777" w:rsidR="00B36061" w:rsidRPr="00E42A27" w:rsidRDefault="00B36061" w:rsidP="0005068E">
            <w:pPr>
              <w:spacing w:before="120" w:after="120"/>
            </w:pPr>
            <w:r w:rsidRPr="00E42A27">
              <w:t>po_id </w:t>
            </w:r>
          </w:p>
        </w:tc>
        <w:tc>
          <w:tcPr>
            <w:tcW w:w="1169" w:type="pct"/>
            <w:vAlign w:val="center"/>
          </w:tcPr>
          <w:p w14:paraId="5FC17158" w14:textId="77777777" w:rsidR="00B36061" w:rsidRPr="00E42A27" w:rsidRDefault="00B36061" w:rsidP="0005068E">
            <w:pPr>
              <w:spacing w:before="120" w:after="120"/>
            </w:pPr>
            <w:r w:rsidRPr="00E42A27">
              <w:t>Mã mục tiêu chương trình</w:t>
            </w:r>
          </w:p>
        </w:tc>
        <w:tc>
          <w:tcPr>
            <w:tcW w:w="904" w:type="pct"/>
            <w:vAlign w:val="center"/>
          </w:tcPr>
          <w:p w14:paraId="1B2638C1" w14:textId="77777777" w:rsidR="00B36061" w:rsidRPr="00E42A27" w:rsidRDefault="00B36061" w:rsidP="0005068E">
            <w:pPr>
              <w:spacing w:before="120" w:after="120"/>
            </w:pPr>
            <w:r w:rsidRPr="00E42A27">
              <w:t>int</w:t>
            </w:r>
          </w:p>
        </w:tc>
        <w:tc>
          <w:tcPr>
            <w:tcW w:w="879" w:type="pct"/>
            <w:vAlign w:val="center"/>
          </w:tcPr>
          <w:p w14:paraId="245BFA4A" w14:textId="77777777" w:rsidR="00B36061" w:rsidRPr="00E42A27" w:rsidRDefault="00B36061" w:rsidP="0005068E">
            <w:pPr>
              <w:spacing w:before="120" w:after="120"/>
            </w:pPr>
            <w:r w:rsidRPr="00E42A27">
              <w:t>Primary key</w:t>
            </w:r>
          </w:p>
        </w:tc>
        <w:tc>
          <w:tcPr>
            <w:tcW w:w="1059" w:type="pct"/>
          </w:tcPr>
          <w:p w14:paraId="779DA8DE" w14:textId="77777777" w:rsidR="00B36061" w:rsidRPr="00E42A27" w:rsidRDefault="00B36061" w:rsidP="0005068E">
            <w:pPr>
              <w:spacing w:before="120" w:after="120"/>
            </w:pPr>
          </w:p>
        </w:tc>
      </w:tr>
      <w:tr w:rsidR="00B36061" w:rsidRPr="00F7479A" w14:paraId="1C993B8B" w14:textId="77777777" w:rsidTr="003563A3">
        <w:trPr>
          <w:jc w:val="center"/>
        </w:trPr>
        <w:tc>
          <w:tcPr>
            <w:tcW w:w="989" w:type="pct"/>
            <w:vAlign w:val="center"/>
          </w:tcPr>
          <w:p w14:paraId="019750EE" w14:textId="77777777" w:rsidR="00B36061" w:rsidRPr="00E42A27" w:rsidRDefault="00B36061" w:rsidP="0005068E">
            <w:pPr>
              <w:spacing w:before="120" w:after="120"/>
            </w:pPr>
            <w:r w:rsidRPr="00E42A27">
              <w:t>program_id </w:t>
            </w:r>
          </w:p>
        </w:tc>
        <w:tc>
          <w:tcPr>
            <w:tcW w:w="1169" w:type="pct"/>
            <w:vAlign w:val="center"/>
          </w:tcPr>
          <w:p w14:paraId="25085B35" w14:textId="77777777" w:rsidR="00B36061" w:rsidRPr="00E42A27" w:rsidRDefault="00B36061" w:rsidP="0005068E">
            <w:pPr>
              <w:spacing w:before="120" w:after="120"/>
            </w:pPr>
            <w:r w:rsidRPr="00E42A27">
              <w:t>Mã chương trình</w:t>
            </w:r>
          </w:p>
        </w:tc>
        <w:tc>
          <w:tcPr>
            <w:tcW w:w="904" w:type="pct"/>
            <w:vAlign w:val="center"/>
          </w:tcPr>
          <w:p w14:paraId="4C9FC231" w14:textId="1613D817" w:rsidR="00B36061" w:rsidRPr="00E42A27" w:rsidRDefault="00B36061" w:rsidP="0005068E">
            <w:pPr>
              <w:spacing w:before="120" w:after="120"/>
            </w:pPr>
            <w:r w:rsidRPr="00C74608">
              <w:rPr>
                <w:rFonts w:cs="Arial"/>
                <w:shd w:val="clear" w:color="auto" w:fill="FFFFFF"/>
              </w:rPr>
              <w:t>varchar(</w:t>
            </w:r>
            <w:r w:rsidR="00531643">
              <w:rPr>
                <w:rFonts w:cs="Arial"/>
                <w:shd w:val="clear" w:color="auto" w:fill="FFFFFF"/>
              </w:rPr>
              <w:t>20</w:t>
            </w:r>
            <w:r w:rsidRPr="00C74608">
              <w:rPr>
                <w:rFonts w:cs="Arial"/>
                <w:shd w:val="clear" w:color="auto" w:fill="FFFFFF"/>
              </w:rPr>
              <w:t>)</w:t>
            </w:r>
          </w:p>
        </w:tc>
        <w:tc>
          <w:tcPr>
            <w:tcW w:w="879" w:type="pct"/>
            <w:vAlign w:val="center"/>
          </w:tcPr>
          <w:p w14:paraId="27E9B126" w14:textId="77777777" w:rsidR="00B36061" w:rsidRPr="00E42A27" w:rsidRDefault="00B36061" w:rsidP="0005068E">
            <w:pPr>
              <w:spacing w:before="120" w:after="120"/>
            </w:pPr>
            <w:r w:rsidRPr="00E42A27">
              <w:t>Foreign key</w:t>
            </w:r>
          </w:p>
        </w:tc>
        <w:tc>
          <w:tcPr>
            <w:tcW w:w="1059" w:type="pct"/>
          </w:tcPr>
          <w:p w14:paraId="4B3DCAC8" w14:textId="77777777" w:rsidR="00B36061" w:rsidRPr="00E42A27" w:rsidRDefault="00B36061" w:rsidP="0005068E">
            <w:pPr>
              <w:spacing w:before="120" w:after="120"/>
            </w:pPr>
          </w:p>
        </w:tc>
      </w:tr>
      <w:tr w:rsidR="00B36061" w:rsidRPr="00F7479A" w14:paraId="1D09E72B" w14:textId="77777777" w:rsidTr="003563A3">
        <w:trPr>
          <w:jc w:val="center"/>
        </w:trPr>
        <w:tc>
          <w:tcPr>
            <w:tcW w:w="989" w:type="pct"/>
            <w:vAlign w:val="center"/>
          </w:tcPr>
          <w:p w14:paraId="3D8DF1A7" w14:textId="77777777" w:rsidR="00B36061" w:rsidRPr="00E42A27" w:rsidRDefault="00B36061" w:rsidP="0005068E">
            <w:pPr>
              <w:spacing w:before="120" w:after="120"/>
            </w:pPr>
            <w:r w:rsidRPr="00E42A27">
              <w:t>poName</w:t>
            </w:r>
          </w:p>
        </w:tc>
        <w:tc>
          <w:tcPr>
            <w:tcW w:w="1169" w:type="pct"/>
            <w:vAlign w:val="center"/>
          </w:tcPr>
          <w:p w14:paraId="097C6951" w14:textId="77777777" w:rsidR="00B36061" w:rsidRPr="00E42A27" w:rsidRDefault="00B36061" w:rsidP="0005068E">
            <w:pPr>
              <w:spacing w:before="120" w:after="120"/>
            </w:pPr>
            <w:r w:rsidRPr="00E42A27">
              <w:t>Tên mục tiêu</w:t>
            </w:r>
          </w:p>
        </w:tc>
        <w:tc>
          <w:tcPr>
            <w:tcW w:w="904" w:type="pct"/>
            <w:vAlign w:val="center"/>
          </w:tcPr>
          <w:p w14:paraId="04E0ED25" w14:textId="77777777" w:rsidR="00B36061" w:rsidRPr="00C74608" w:rsidRDefault="00B36061" w:rsidP="0005068E">
            <w:pPr>
              <w:spacing w:before="120" w:after="120"/>
            </w:pPr>
            <w:r w:rsidRPr="00C74608">
              <w:rPr>
                <w:rFonts w:cs="Arial"/>
                <w:shd w:val="clear" w:color="auto" w:fill="FFFFFF"/>
              </w:rPr>
              <w:t>varchar(255)</w:t>
            </w:r>
          </w:p>
        </w:tc>
        <w:tc>
          <w:tcPr>
            <w:tcW w:w="879" w:type="pct"/>
            <w:vAlign w:val="center"/>
          </w:tcPr>
          <w:p w14:paraId="43F65811" w14:textId="77777777" w:rsidR="00B36061" w:rsidRPr="00E42A27" w:rsidRDefault="00B36061" w:rsidP="0005068E">
            <w:pPr>
              <w:spacing w:before="120" w:after="120"/>
            </w:pPr>
          </w:p>
        </w:tc>
        <w:tc>
          <w:tcPr>
            <w:tcW w:w="1059" w:type="pct"/>
          </w:tcPr>
          <w:p w14:paraId="5C9D63C8" w14:textId="77777777" w:rsidR="00B36061" w:rsidRPr="00E42A27" w:rsidRDefault="00B36061" w:rsidP="0005068E">
            <w:pPr>
              <w:spacing w:before="120" w:after="120"/>
            </w:pPr>
          </w:p>
        </w:tc>
      </w:tr>
      <w:tr w:rsidR="00B36061" w:rsidRPr="00F7479A" w14:paraId="3C9322D0" w14:textId="77777777" w:rsidTr="003563A3">
        <w:trPr>
          <w:jc w:val="center"/>
        </w:trPr>
        <w:tc>
          <w:tcPr>
            <w:tcW w:w="989" w:type="pct"/>
            <w:vAlign w:val="center"/>
          </w:tcPr>
          <w:p w14:paraId="1FF62B99" w14:textId="77777777" w:rsidR="00B36061" w:rsidRPr="00E42A27" w:rsidRDefault="00B36061" w:rsidP="0005068E">
            <w:pPr>
              <w:spacing w:before="120" w:after="120"/>
            </w:pPr>
            <w:r w:rsidRPr="00E42A27">
              <w:t>description </w:t>
            </w:r>
          </w:p>
        </w:tc>
        <w:tc>
          <w:tcPr>
            <w:tcW w:w="1169" w:type="pct"/>
            <w:vAlign w:val="center"/>
          </w:tcPr>
          <w:p w14:paraId="41F3514B" w14:textId="77777777" w:rsidR="00B36061" w:rsidRPr="00E42A27" w:rsidRDefault="00B36061" w:rsidP="0005068E">
            <w:pPr>
              <w:spacing w:before="120" w:after="120"/>
            </w:pPr>
            <w:r w:rsidRPr="00E42A27">
              <w:t xml:space="preserve">Mô tả </w:t>
            </w:r>
          </w:p>
        </w:tc>
        <w:tc>
          <w:tcPr>
            <w:tcW w:w="904" w:type="pct"/>
            <w:vAlign w:val="center"/>
          </w:tcPr>
          <w:p w14:paraId="2E827361"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5D910E81" w14:textId="77777777" w:rsidR="00B36061" w:rsidRPr="00E42A27" w:rsidRDefault="00B36061" w:rsidP="0005068E">
            <w:pPr>
              <w:spacing w:before="120" w:after="120"/>
            </w:pPr>
          </w:p>
        </w:tc>
        <w:tc>
          <w:tcPr>
            <w:tcW w:w="1059" w:type="pct"/>
          </w:tcPr>
          <w:p w14:paraId="20E64288" w14:textId="77777777" w:rsidR="00B36061" w:rsidRPr="00E42A27" w:rsidRDefault="00B36061" w:rsidP="0005068E">
            <w:pPr>
              <w:spacing w:before="120" w:after="120"/>
            </w:pPr>
          </w:p>
        </w:tc>
      </w:tr>
      <w:tr w:rsidR="00B36061" w:rsidRPr="00F7479A" w14:paraId="4C8D159B" w14:textId="77777777" w:rsidTr="003563A3">
        <w:trPr>
          <w:jc w:val="center"/>
        </w:trPr>
        <w:tc>
          <w:tcPr>
            <w:tcW w:w="989" w:type="pct"/>
            <w:vAlign w:val="center"/>
          </w:tcPr>
          <w:p w14:paraId="73AB635F" w14:textId="77777777" w:rsidR="00B36061" w:rsidRPr="00E42A27" w:rsidRDefault="00B36061" w:rsidP="0005068E">
            <w:pPr>
              <w:spacing w:before="120" w:after="120"/>
            </w:pPr>
            <w:r w:rsidRPr="00E42A27">
              <w:t>isDelete</w:t>
            </w:r>
          </w:p>
        </w:tc>
        <w:tc>
          <w:tcPr>
            <w:tcW w:w="1169" w:type="pct"/>
            <w:vAlign w:val="center"/>
          </w:tcPr>
          <w:p w14:paraId="11101D3D" w14:textId="77777777" w:rsidR="00B36061" w:rsidRPr="00E42A27" w:rsidRDefault="00B36061" w:rsidP="0005068E">
            <w:pPr>
              <w:spacing w:before="120" w:after="120"/>
            </w:pPr>
            <w:r w:rsidRPr="00E42A27">
              <w:t>Trạng thái xóa mềm</w:t>
            </w:r>
          </w:p>
        </w:tc>
        <w:tc>
          <w:tcPr>
            <w:tcW w:w="904" w:type="pct"/>
            <w:vAlign w:val="center"/>
          </w:tcPr>
          <w:p w14:paraId="323E6C07" w14:textId="77777777" w:rsidR="00B36061" w:rsidRPr="00E42A27" w:rsidRDefault="00B36061" w:rsidP="0005068E">
            <w:pPr>
              <w:spacing w:before="120" w:after="120"/>
            </w:pPr>
            <w:r w:rsidRPr="00C74608">
              <w:rPr>
                <w:shd w:val="clear" w:color="auto" w:fill="FFFFFF"/>
              </w:rPr>
              <w:t>tinyint</w:t>
            </w:r>
          </w:p>
        </w:tc>
        <w:tc>
          <w:tcPr>
            <w:tcW w:w="879" w:type="pct"/>
            <w:vAlign w:val="center"/>
          </w:tcPr>
          <w:p w14:paraId="1FC30B3B" w14:textId="77777777" w:rsidR="00B36061" w:rsidRPr="00E42A27" w:rsidRDefault="00B36061" w:rsidP="0005068E">
            <w:pPr>
              <w:spacing w:before="120" w:after="120"/>
            </w:pPr>
          </w:p>
        </w:tc>
        <w:tc>
          <w:tcPr>
            <w:tcW w:w="1059" w:type="pct"/>
          </w:tcPr>
          <w:p w14:paraId="1892A33D" w14:textId="77777777" w:rsidR="00B36061" w:rsidRPr="00E42A27" w:rsidRDefault="00B36061" w:rsidP="0005068E">
            <w:pPr>
              <w:spacing w:before="120" w:after="120"/>
            </w:pPr>
          </w:p>
        </w:tc>
      </w:tr>
    </w:tbl>
    <w:p w14:paraId="744A7666" w14:textId="77777777" w:rsidR="00A437C7" w:rsidRPr="00F46B31" w:rsidRDefault="00A437C7" w:rsidP="00D27502"/>
    <w:p w14:paraId="22041E7F" w14:textId="18D4EDC0" w:rsidR="00F46B31" w:rsidRPr="00F46B31" w:rsidRDefault="00F46B31" w:rsidP="003E469F">
      <w:pPr>
        <w:pStyle w:val="Bangs"/>
      </w:pPr>
      <w:bookmarkStart w:id="447" w:name="_Toc181602888"/>
      <w:r w:rsidRPr="00F46B31">
        <w:t>Bảng 3.</w:t>
      </w:r>
      <w:fldSimple w:instr=" SEQ Bảng_3. \* ARABIC ">
        <w:r w:rsidR="00031219">
          <w:rPr>
            <w:noProof/>
          </w:rPr>
          <w:t>5</w:t>
        </w:r>
      </w:fldSimple>
      <w:r w:rsidR="00A437C7">
        <w:t>.</w:t>
      </w:r>
      <w:r w:rsidRPr="00F46B31">
        <w:t xml:space="preserve"> Mô tả bảng </w:t>
      </w:r>
      <w:r w:rsidR="00531643">
        <w:t>PLO</w:t>
      </w:r>
      <w:bookmarkEnd w:id="447"/>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448ABBF3" w14:textId="77777777" w:rsidTr="003563A3">
        <w:trPr>
          <w:tblHeader/>
          <w:jc w:val="center"/>
        </w:trPr>
        <w:tc>
          <w:tcPr>
            <w:tcW w:w="989" w:type="pct"/>
            <w:vAlign w:val="center"/>
          </w:tcPr>
          <w:p w14:paraId="6F6FFFA3"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36AF1417"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75A28434"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76B6B486"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5A387FC6" w14:textId="77777777" w:rsidR="00B36061" w:rsidRPr="00E42A27" w:rsidRDefault="00B36061" w:rsidP="00E42A27">
            <w:pPr>
              <w:spacing w:before="120" w:after="120"/>
              <w:jc w:val="center"/>
              <w:rPr>
                <w:b/>
                <w:bCs/>
              </w:rPr>
            </w:pPr>
            <w:r w:rsidRPr="00E42A27">
              <w:rPr>
                <w:b/>
                <w:bCs/>
              </w:rPr>
              <w:t>Ghi chú</w:t>
            </w:r>
          </w:p>
        </w:tc>
      </w:tr>
      <w:tr w:rsidR="00B36061" w:rsidRPr="00F7479A" w14:paraId="4596BB2D" w14:textId="77777777" w:rsidTr="003563A3">
        <w:trPr>
          <w:jc w:val="center"/>
        </w:trPr>
        <w:tc>
          <w:tcPr>
            <w:tcW w:w="989" w:type="pct"/>
            <w:vAlign w:val="center"/>
          </w:tcPr>
          <w:p w14:paraId="19593E22" w14:textId="77777777" w:rsidR="00B36061" w:rsidRPr="00F7479A" w:rsidRDefault="00B36061" w:rsidP="00E42A27">
            <w:pPr>
              <w:spacing w:before="120" w:after="120"/>
            </w:pPr>
            <w:r w:rsidRPr="00A96895">
              <w:t>plo_id </w:t>
            </w:r>
          </w:p>
        </w:tc>
        <w:tc>
          <w:tcPr>
            <w:tcW w:w="1169" w:type="pct"/>
            <w:vAlign w:val="center"/>
          </w:tcPr>
          <w:p w14:paraId="0FB16490" w14:textId="77777777" w:rsidR="00B36061" w:rsidRPr="00F7479A" w:rsidRDefault="00B36061" w:rsidP="00E42A27">
            <w:pPr>
              <w:spacing w:before="120" w:after="120"/>
            </w:pPr>
            <w:r w:rsidRPr="00F7479A">
              <w:t xml:space="preserve">Mã </w:t>
            </w:r>
            <w:r>
              <w:t>chuẩn đầu ra</w:t>
            </w:r>
            <w:r w:rsidRPr="00F7479A">
              <w:t xml:space="preserve"> chương trình</w:t>
            </w:r>
          </w:p>
        </w:tc>
        <w:tc>
          <w:tcPr>
            <w:tcW w:w="904" w:type="pct"/>
            <w:vAlign w:val="center"/>
          </w:tcPr>
          <w:p w14:paraId="236BA35C" w14:textId="77777777" w:rsidR="00B36061" w:rsidRPr="00F7479A" w:rsidRDefault="00B36061" w:rsidP="00E42A27">
            <w:pPr>
              <w:spacing w:before="120" w:after="120"/>
            </w:pPr>
            <w:r w:rsidRPr="00F7479A">
              <w:t>int</w:t>
            </w:r>
          </w:p>
        </w:tc>
        <w:tc>
          <w:tcPr>
            <w:tcW w:w="879" w:type="pct"/>
            <w:vAlign w:val="center"/>
          </w:tcPr>
          <w:p w14:paraId="7366B8FD" w14:textId="77777777" w:rsidR="00B36061" w:rsidRPr="00F7479A" w:rsidRDefault="00B36061" w:rsidP="00E42A27">
            <w:pPr>
              <w:spacing w:before="120" w:after="120"/>
            </w:pPr>
            <w:r w:rsidRPr="00F7479A">
              <w:t>Primary key</w:t>
            </w:r>
          </w:p>
        </w:tc>
        <w:tc>
          <w:tcPr>
            <w:tcW w:w="1059" w:type="pct"/>
          </w:tcPr>
          <w:p w14:paraId="46D3C76F" w14:textId="77777777" w:rsidR="00B36061" w:rsidRPr="00F7479A" w:rsidRDefault="00B36061" w:rsidP="00E42A27">
            <w:pPr>
              <w:spacing w:before="120" w:after="120"/>
            </w:pPr>
          </w:p>
        </w:tc>
      </w:tr>
      <w:tr w:rsidR="00B36061" w:rsidRPr="00F7479A" w14:paraId="7D3882A1" w14:textId="77777777" w:rsidTr="003563A3">
        <w:trPr>
          <w:jc w:val="center"/>
        </w:trPr>
        <w:tc>
          <w:tcPr>
            <w:tcW w:w="989" w:type="pct"/>
            <w:vAlign w:val="center"/>
          </w:tcPr>
          <w:p w14:paraId="42977C9F" w14:textId="77777777" w:rsidR="00B36061" w:rsidRPr="00A96895" w:rsidRDefault="00B36061" w:rsidP="00E42A27">
            <w:pPr>
              <w:spacing w:before="120" w:after="120"/>
            </w:pPr>
            <w:r w:rsidRPr="00A96895">
              <w:t>program_id </w:t>
            </w:r>
          </w:p>
        </w:tc>
        <w:tc>
          <w:tcPr>
            <w:tcW w:w="1169" w:type="pct"/>
            <w:vAlign w:val="center"/>
          </w:tcPr>
          <w:p w14:paraId="4894C058" w14:textId="77777777" w:rsidR="00B36061" w:rsidRPr="00F7479A" w:rsidRDefault="00B36061" w:rsidP="00E42A27">
            <w:pPr>
              <w:spacing w:before="120" w:after="120"/>
            </w:pPr>
            <w:r w:rsidRPr="00F7479A">
              <w:t>Mã chương trình</w:t>
            </w:r>
          </w:p>
        </w:tc>
        <w:tc>
          <w:tcPr>
            <w:tcW w:w="904" w:type="pct"/>
            <w:vAlign w:val="center"/>
          </w:tcPr>
          <w:p w14:paraId="0DA3CEFB" w14:textId="0BC7B5D8" w:rsidR="00B36061" w:rsidRPr="00C74608" w:rsidRDefault="00B36061" w:rsidP="00E42A27">
            <w:pPr>
              <w:spacing w:before="120" w:after="120"/>
            </w:pPr>
            <w:r w:rsidRPr="00C74608">
              <w:rPr>
                <w:shd w:val="clear" w:color="auto" w:fill="FFFFFF"/>
              </w:rPr>
              <w:t>varchar(</w:t>
            </w:r>
            <w:r w:rsidR="00531643">
              <w:rPr>
                <w:shd w:val="clear" w:color="auto" w:fill="FFFFFF"/>
              </w:rPr>
              <w:t>20</w:t>
            </w:r>
            <w:r w:rsidRPr="00C74608">
              <w:rPr>
                <w:shd w:val="clear" w:color="auto" w:fill="FFFFFF"/>
              </w:rPr>
              <w:t>)</w:t>
            </w:r>
          </w:p>
        </w:tc>
        <w:tc>
          <w:tcPr>
            <w:tcW w:w="879" w:type="pct"/>
            <w:vAlign w:val="center"/>
          </w:tcPr>
          <w:p w14:paraId="604832F2" w14:textId="77777777" w:rsidR="00B36061" w:rsidRPr="00F7479A" w:rsidRDefault="00B36061" w:rsidP="00E42A27">
            <w:pPr>
              <w:spacing w:before="120" w:after="120"/>
            </w:pPr>
            <w:r w:rsidRPr="00F7479A">
              <w:t>Foreign key</w:t>
            </w:r>
          </w:p>
        </w:tc>
        <w:tc>
          <w:tcPr>
            <w:tcW w:w="1059" w:type="pct"/>
          </w:tcPr>
          <w:p w14:paraId="4CD75DDB" w14:textId="77777777" w:rsidR="00B36061" w:rsidRPr="00F7479A" w:rsidRDefault="00B36061" w:rsidP="00E42A27">
            <w:pPr>
              <w:spacing w:before="120" w:after="120"/>
            </w:pPr>
          </w:p>
        </w:tc>
      </w:tr>
      <w:tr w:rsidR="00B36061" w:rsidRPr="00F7479A" w14:paraId="629A33C1" w14:textId="77777777" w:rsidTr="003563A3">
        <w:trPr>
          <w:jc w:val="center"/>
        </w:trPr>
        <w:tc>
          <w:tcPr>
            <w:tcW w:w="989" w:type="pct"/>
            <w:vAlign w:val="center"/>
          </w:tcPr>
          <w:p w14:paraId="7BF86627" w14:textId="77777777" w:rsidR="00B36061" w:rsidRPr="00F7479A" w:rsidRDefault="00B36061" w:rsidP="00E42A27">
            <w:pPr>
              <w:spacing w:before="120" w:after="120"/>
            </w:pPr>
            <w:r w:rsidRPr="00A96895">
              <w:t>ploName</w:t>
            </w:r>
          </w:p>
        </w:tc>
        <w:tc>
          <w:tcPr>
            <w:tcW w:w="1169" w:type="pct"/>
            <w:vAlign w:val="center"/>
          </w:tcPr>
          <w:p w14:paraId="0373D631" w14:textId="77777777" w:rsidR="00B36061" w:rsidRPr="00F7479A" w:rsidRDefault="00B36061" w:rsidP="00E42A27">
            <w:pPr>
              <w:spacing w:before="120" w:after="120"/>
            </w:pPr>
            <w:r w:rsidRPr="00F7479A">
              <w:t>Tên chuẩn đầu ra chương tr</w:t>
            </w:r>
            <w:r>
              <w:t>ình</w:t>
            </w:r>
          </w:p>
        </w:tc>
        <w:tc>
          <w:tcPr>
            <w:tcW w:w="904" w:type="pct"/>
            <w:vAlign w:val="center"/>
          </w:tcPr>
          <w:p w14:paraId="0DECB832" w14:textId="77777777" w:rsidR="00B36061" w:rsidRPr="00C74608" w:rsidRDefault="00B36061" w:rsidP="00E42A27">
            <w:pPr>
              <w:spacing w:before="120" w:after="120"/>
            </w:pPr>
            <w:r w:rsidRPr="00C74608">
              <w:rPr>
                <w:shd w:val="clear" w:color="auto" w:fill="FFFFFF"/>
              </w:rPr>
              <w:t>varchar(255)</w:t>
            </w:r>
          </w:p>
        </w:tc>
        <w:tc>
          <w:tcPr>
            <w:tcW w:w="879" w:type="pct"/>
            <w:vAlign w:val="center"/>
          </w:tcPr>
          <w:p w14:paraId="4D6317F3" w14:textId="77777777" w:rsidR="00B36061" w:rsidRPr="00F7479A" w:rsidRDefault="00B36061" w:rsidP="00E42A27">
            <w:pPr>
              <w:spacing w:before="120" w:after="120"/>
            </w:pPr>
          </w:p>
        </w:tc>
        <w:tc>
          <w:tcPr>
            <w:tcW w:w="1059" w:type="pct"/>
          </w:tcPr>
          <w:p w14:paraId="6D9AB18C" w14:textId="77777777" w:rsidR="00B36061" w:rsidRPr="00F7479A" w:rsidRDefault="00B36061" w:rsidP="00E42A27">
            <w:pPr>
              <w:spacing w:before="120" w:after="120"/>
            </w:pPr>
          </w:p>
        </w:tc>
      </w:tr>
      <w:tr w:rsidR="00B36061" w:rsidRPr="00F7479A" w14:paraId="7B12F1B5" w14:textId="77777777" w:rsidTr="003563A3">
        <w:trPr>
          <w:jc w:val="center"/>
        </w:trPr>
        <w:tc>
          <w:tcPr>
            <w:tcW w:w="989" w:type="pct"/>
            <w:vAlign w:val="center"/>
          </w:tcPr>
          <w:p w14:paraId="50C06288" w14:textId="77777777" w:rsidR="00B36061" w:rsidRPr="00F7479A" w:rsidRDefault="00B36061" w:rsidP="00E42A27">
            <w:pPr>
              <w:spacing w:before="120" w:after="120"/>
            </w:pPr>
            <w:r w:rsidRPr="00A96895">
              <w:t>description </w:t>
            </w:r>
          </w:p>
        </w:tc>
        <w:tc>
          <w:tcPr>
            <w:tcW w:w="1169" w:type="pct"/>
            <w:vAlign w:val="center"/>
          </w:tcPr>
          <w:p w14:paraId="7F90D910" w14:textId="77777777" w:rsidR="00B36061" w:rsidRPr="00F7479A" w:rsidRDefault="00B36061" w:rsidP="00E42A27">
            <w:pPr>
              <w:spacing w:before="120" w:after="120"/>
            </w:pPr>
            <w:r w:rsidRPr="00F7479A">
              <w:t xml:space="preserve">Mô tả </w:t>
            </w:r>
          </w:p>
        </w:tc>
        <w:tc>
          <w:tcPr>
            <w:tcW w:w="904" w:type="pct"/>
            <w:vAlign w:val="center"/>
          </w:tcPr>
          <w:p w14:paraId="72E43CF6" w14:textId="77777777" w:rsidR="00B36061" w:rsidRPr="00F7479A" w:rsidRDefault="00B36061" w:rsidP="00E42A27">
            <w:pPr>
              <w:spacing w:before="120" w:after="120"/>
            </w:pPr>
            <w:r w:rsidRPr="00C74608">
              <w:rPr>
                <w:shd w:val="clear" w:color="auto" w:fill="FFFFFF"/>
              </w:rPr>
              <w:t>text</w:t>
            </w:r>
          </w:p>
        </w:tc>
        <w:tc>
          <w:tcPr>
            <w:tcW w:w="879" w:type="pct"/>
            <w:vAlign w:val="center"/>
          </w:tcPr>
          <w:p w14:paraId="390396D7" w14:textId="77777777" w:rsidR="00B36061" w:rsidRPr="00F7479A" w:rsidRDefault="00B36061" w:rsidP="00E42A27">
            <w:pPr>
              <w:spacing w:before="120" w:after="120"/>
            </w:pPr>
          </w:p>
        </w:tc>
        <w:tc>
          <w:tcPr>
            <w:tcW w:w="1059" w:type="pct"/>
          </w:tcPr>
          <w:p w14:paraId="59BE781E" w14:textId="77777777" w:rsidR="00B36061" w:rsidRPr="00F7479A" w:rsidRDefault="00B36061" w:rsidP="00E42A27">
            <w:pPr>
              <w:spacing w:before="120" w:after="120"/>
            </w:pPr>
          </w:p>
        </w:tc>
      </w:tr>
      <w:tr w:rsidR="00B36061" w:rsidRPr="00F7479A" w14:paraId="092893F4" w14:textId="77777777" w:rsidTr="003563A3">
        <w:trPr>
          <w:jc w:val="center"/>
        </w:trPr>
        <w:tc>
          <w:tcPr>
            <w:tcW w:w="989" w:type="pct"/>
            <w:vAlign w:val="center"/>
          </w:tcPr>
          <w:p w14:paraId="20CFB2A7" w14:textId="77777777" w:rsidR="00B36061" w:rsidRPr="00F7479A" w:rsidRDefault="00B36061" w:rsidP="00E42A27">
            <w:pPr>
              <w:spacing w:before="120" w:after="120"/>
            </w:pPr>
            <w:r w:rsidRPr="00A96895">
              <w:lastRenderedPageBreak/>
              <w:t>isDelete</w:t>
            </w:r>
          </w:p>
        </w:tc>
        <w:tc>
          <w:tcPr>
            <w:tcW w:w="1169" w:type="pct"/>
            <w:vAlign w:val="center"/>
          </w:tcPr>
          <w:p w14:paraId="5B057AEC" w14:textId="77777777" w:rsidR="00B36061" w:rsidRPr="00F7479A" w:rsidRDefault="00B36061" w:rsidP="00E42A27">
            <w:pPr>
              <w:spacing w:before="120" w:after="120"/>
            </w:pPr>
            <w:r w:rsidRPr="00F7479A">
              <w:t>Trạng thái xóa mềm</w:t>
            </w:r>
          </w:p>
        </w:tc>
        <w:tc>
          <w:tcPr>
            <w:tcW w:w="904" w:type="pct"/>
            <w:vAlign w:val="center"/>
          </w:tcPr>
          <w:p w14:paraId="7C4989CB" w14:textId="77777777" w:rsidR="00B36061" w:rsidRPr="00F7479A" w:rsidRDefault="00B36061" w:rsidP="00E42A27">
            <w:pPr>
              <w:spacing w:before="120" w:after="120"/>
            </w:pPr>
            <w:r w:rsidRPr="00C74608">
              <w:rPr>
                <w:shd w:val="clear" w:color="auto" w:fill="FFFFFF"/>
              </w:rPr>
              <w:t>tinyint</w:t>
            </w:r>
          </w:p>
        </w:tc>
        <w:tc>
          <w:tcPr>
            <w:tcW w:w="879" w:type="pct"/>
            <w:vAlign w:val="center"/>
          </w:tcPr>
          <w:p w14:paraId="2C383DB0" w14:textId="77777777" w:rsidR="00B36061" w:rsidRPr="00F7479A" w:rsidRDefault="00B36061" w:rsidP="00E42A27">
            <w:pPr>
              <w:spacing w:before="120" w:after="120"/>
            </w:pPr>
          </w:p>
        </w:tc>
        <w:tc>
          <w:tcPr>
            <w:tcW w:w="1059" w:type="pct"/>
          </w:tcPr>
          <w:p w14:paraId="04A3560B" w14:textId="77777777" w:rsidR="00B36061" w:rsidRPr="00F7479A" w:rsidRDefault="00B36061" w:rsidP="00E42A27">
            <w:pPr>
              <w:spacing w:before="120" w:after="120"/>
            </w:pPr>
          </w:p>
        </w:tc>
      </w:tr>
    </w:tbl>
    <w:p w14:paraId="1FE15F05" w14:textId="4FA31F5B" w:rsidR="00B36061" w:rsidRPr="00F46B31" w:rsidRDefault="00B36061" w:rsidP="00D27502"/>
    <w:p w14:paraId="0A3D6BA0" w14:textId="78EEBDFC" w:rsidR="00F46B31" w:rsidRDefault="00F46B31" w:rsidP="003E469F">
      <w:pPr>
        <w:pStyle w:val="Bangs"/>
      </w:pPr>
      <w:bookmarkStart w:id="448" w:name="_Toc181602889"/>
      <w:r>
        <w:t>Bảng 3.</w:t>
      </w:r>
      <w:fldSimple w:instr=" SEQ Bảng_3. \* ARABIC ">
        <w:r w:rsidR="00031219">
          <w:rPr>
            <w:noProof/>
          </w:rPr>
          <w:t>6</w:t>
        </w:r>
      </w:fldSimple>
      <w:r w:rsidR="00A437C7">
        <w:t>.</w:t>
      </w:r>
      <w:r>
        <w:t xml:space="preserve"> </w:t>
      </w:r>
      <w:r w:rsidRPr="0024733E">
        <w:t xml:space="preserve">Mô tả bảng ánh xạ </w:t>
      </w:r>
      <w:r w:rsidR="00531643">
        <w:t xml:space="preserve">PLO </w:t>
      </w:r>
      <w:r w:rsidRPr="0024733E">
        <w:t xml:space="preserve">với </w:t>
      </w:r>
      <w:r w:rsidR="00531643">
        <w:t>PO</w:t>
      </w:r>
      <w:bookmarkEnd w:id="448"/>
    </w:p>
    <w:tbl>
      <w:tblPr>
        <w:tblStyle w:val="TableGrid"/>
        <w:tblW w:w="5000" w:type="pct"/>
        <w:jc w:val="center"/>
        <w:tblLook w:val="04A0" w:firstRow="1" w:lastRow="0" w:firstColumn="1" w:lastColumn="0" w:noHBand="0" w:noVBand="1"/>
      </w:tblPr>
      <w:tblGrid>
        <w:gridCol w:w="1921"/>
        <w:gridCol w:w="2256"/>
        <w:gridCol w:w="1630"/>
        <w:gridCol w:w="1701"/>
        <w:gridCol w:w="1837"/>
      </w:tblGrid>
      <w:tr w:rsidR="00B36061" w:rsidRPr="00F7479A" w14:paraId="582F74D6" w14:textId="77777777" w:rsidTr="003563A3">
        <w:trPr>
          <w:tblHeader/>
          <w:jc w:val="center"/>
        </w:trPr>
        <w:tc>
          <w:tcPr>
            <w:tcW w:w="1028" w:type="pct"/>
            <w:vAlign w:val="center"/>
          </w:tcPr>
          <w:p w14:paraId="2406FF96"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3B87DCE2" w14:textId="77777777" w:rsidR="00B36061" w:rsidRPr="00E42A27" w:rsidRDefault="00B36061" w:rsidP="00E42A27">
            <w:pPr>
              <w:spacing w:before="120" w:after="120"/>
              <w:jc w:val="center"/>
              <w:rPr>
                <w:b/>
                <w:bCs/>
              </w:rPr>
            </w:pPr>
            <w:r w:rsidRPr="00E42A27">
              <w:rPr>
                <w:b/>
                <w:bCs/>
              </w:rPr>
              <w:t>Diễn giải</w:t>
            </w:r>
          </w:p>
        </w:tc>
        <w:tc>
          <w:tcPr>
            <w:tcW w:w="872" w:type="pct"/>
            <w:vAlign w:val="center"/>
          </w:tcPr>
          <w:p w14:paraId="66319733"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17827C36"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03E3E0B0" w14:textId="77777777" w:rsidR="00B36061" w:rsidRPr="00E42A27" w:rsidRDefault="00B36061" w:rsidP="00E42A27">
            <w:pPr>
              <w:spacing w:before="120" w:after="120"/>
              <w:jc w:val="center"/>
              <w:rPr>
                <w:b/>
                <w:bCs/>
              </w:rPr>
            </w:pPr>
            <w:r w:rsidRPr="00E42A27">
              <w:rPr>
                <w:b/>
                <w:bCs/>
              </w:rPr>
              <w:t>Ghi chú</w:t>
            </w:r>
          </w:p>
        </w:tc>
      </w:tr>
      <w:tr w:rsidR="00B36061" w:rsidRPr="00F7479A" w14:paraId="5520FA4B" w14:textId="77777777" w:rsidTr="003563A3">
        <w:trPr>
          <w:jc w:val="center"/>
        </w:trPr>
        <w:tc>
          <w:tcPr>
            <w:tcW w:w="1028" w:type="pct"/>
            <w:vAlign w:val="center"/>
          </w:tcPr>
          <w:p w14:paraId="2FA218B9" w14:textId="77777777" w:rsidR="00B36061" w:rsidRPr="00F7479A" w:rsidRDefault="00B36061" w:rsidP="0005068E">
            <w:pPr>
              <w:spacing w:before="120" w:after="120"/>
            </w:pPr>
            <w:r w:rsidRPr="00A96895">
              <w:t>id_po_plo</w:t>
            </w:r>
          </w:p>
        </w:tc>
        <w:tc>
          <w:tcPr>
            <w:tcW w:w="1207" w:type="pct"/>
            <w:vAlign w:val="center"/>
          </w:tcPr>
          <w:p w14:paraId="789B4905" w14:textId="77777777" w:rsidR="00B36061" w:rsidRPr="00F7479A" w:rsidRDefault="00B36061" w:rsidP="0005068E">
            <w:pPr>
              <w:spacing w:before="120" w:after="120"/>
            </w:pPr>
            <w:r w:rsidRPr="00F7479A">
              <w:t xml:space="preserve">Mã </w:t>
            </w:r>
            <w:r>
              <w:t>ánh xạ</w:t>
            </w:r>
          </w:p>
        </w:tc>
        <w:tc>
          <w:tcPr>
            <w:tcW w:w="872" w:type="pct"/>
            <w:vAlign w:val="center"/>
          </w:tcPr>
          <w:p w14:paraId="784D4085" w14:textId="77777777" w:rsidR="00B36061" w:rsidRPr="00F7479A" w:rsidRDefault="00B36061" w:rsidP="0005068E">
            <w:pPr>
              <w:spacing w:before="120" w:after="120"/>
            </w:pPr>
            <w:r w:rsidRPr="00F7479A">
              <w:t>int</w:t>
            </w:r>
          </w:p>
        </w:tc>
        <w:tc>
          <w:tcPr>
            <w:tcW w:w="910" w:type="pct"/>
            <w:vAlign w:val="center"/>
          </w:tcPr>
          <w:p w14:paraId="46B12A53" w14:textId="77777777" w:rsidR="00B36061" w:rsidRPr="00F7479A" w:rsidRDefault="00B36061" w:rsidP="0005068E">
            <w:pPr>
              <w:spacing w:before="120" w:after="120"/>
            </w:pPr>
            <w:r w:rsidRPr="00F7479A">
              <w:t>Primary key</w:t>
            </w:r>
          </w:p>
        </w:tc>
        <w:tc>
          <w:tcPr>
            <w:tcW w:w="983" w:type="pct"/>
          </w:tcPr>
          <w:p w14:paraId="15B17D4F" w14:textId="77777777" w:rsidR="00B36061" w:rsidRPr="00F7479A" w:rsidRDefault="00B36061" w:rsidP="0005068E">
            <w:pPr>
              <w:spacing w:before="120" w:after="120"/>
            </w:pPr>
          </w:p>
        </w:tc>
      </w:tr>
      <w:tr w:rsidR="00B36061" w:rsidRPr="00F7479A" w14:paraId="20B3B1D1" w14:textId="77777777" w:rsidTr="003563A3">
        <w:trPr>
          <w:jc w:val="center"/>
        </w:trPr>
        <w:tc>
          <w:tcPr>
            <w:tcW w:w="1028" w:type="pct"/>
            <w:vAlign w:val="center"/>
          </w:tcPr>
          <w:p w14:paraId="6D2EEABB" w14:textId="77777777" w:rsidR="00B36061" w:rsidRPr="00A96895" w:rsidRDefault="00B36061" w:rsidP="0005068E">
            <w:pPr>
              <w:spacing w:before="120" w:after="120"/>
            </w:pPr>
            <w:r w:rsidRPr="00A96895">
              <w:t>po_id</w:t>
            </w:r>
          </w:p>
        </w:tc>
        <w:tc>
          <w:tcPr>
            <w:tcW w:w="1207" w:type="pct"/>
            <w:vAlign w:val="center"/>
          </w:tcPr>
          <w:p w14:paraId="3BEFFFD2" w14:textId="77777777" w:rsidR="00B36061" w:rsidRPr="00093CB0" w:rsidRDefault="00B36061" w:rsidP="0005068E">
            <w:pPr>
              <w:spacing w:before="120" w:after="120"/>
            </w:pPr>
            <w:r w:rsidRPr="00093CB0">
              <w:t>Mã mục tiêu chương trình</w:t>
            </w:r>
          </w:p>
        </w:tc>
        <w:tc>
          <w:tcPr>
            <w:tcW w:w="872" w:type="pct"/>
            <w:vAlign w:val="center"/>
          </w:tcPr>
          <w:p w14:paraId="0135E6BF" w14:textId="3E1D8B93" w:rsidR="00B36061" w:rsidRPr="00C74608" w:rsidRDefault="00C74608" w:rsidP="0005068E">
            <w:pPr>
              <w:spacing w:before="120" w:after="120"/>
            </w:pPr>
            <w:r w:rsidRPr="00C74608">
              <w:t>i</w:t>
            </w:r>
            <w:r w:rsidR="00B36061" w:rsidRPr="00C74608">
              <w:t xml:space="preserve">nt </w:t>
            </w:r>
          </w:p>
        </w:tc>
        <w:tc>
          <w:tcPr>
            <w:tcW w:w="910" w:type="pct"/>
            <w:vAlign w:val="center"/>
          </w:tcPr>
          <w:p w14:paraId="0BE1DD7F" w14:textId="77777777" w:rsidR="00B36061" w:rsidRPr="00F7479A" w:rsidRDefault="00B36061" w:rsidP="0005068E">
            <w:pPr>
              <w:spacing w:before="120" w:after="120"/>
            </w:pPr>
            <w:r w:rsidRPr="00F7479A">
              <w:t>Foreign key</w:t>
            </w:r>
          </w:p>
        </w:tc>
        <w:tc>
          <w:tcPr>
            <w:tcW w:w="983" w:type="pct"/>
          </w:tcPr>
          <w:p w14:paraId="72FAF5C6" w14:textId="77777777" w:rsidR="00B36061" w:rsidRPr="00F7479A" w:rsidRDefault="00B36061" w:rsidP="0005068E">
            <w:pPr>
              <w:spacing w:before="120" w:after="120"/>
            </w:pPr>
          </w:p>
        </w:tc>
      </w:tr>
      <w:tr w:rsidR="00B36061" w:rsidRPr="00F7479A" w14:paraId="03BF0591" w14:textId="77777777" w:rsidTr="003563A3">
        <w:trPr>
          <w:jc w:val="center"/>
        </w:trPr>
        <w:tc>
          <w:tcPr>
            <w:tcW w:w="1028" w:type="pct"/>
            <w:vAlign w:val="center"/>
          </w:tcPr>
          <w:p w14:paraId="28B96AFB" w14:textId="77777777" w:rsidR="00B36061" w:rsidRPr="00093CB0" w:rsidRDefault="00B36061" w:rsidP="0005068E">
            <w:pPr>
              <w:spacing w:before="120" w:after="120"/>
            </w:pPr>
            <w:r w:rsidRPr="00A96895">
              <w:t>plo_id </w:t>
            </w:r>
          </w:p>
        </w:tc>
        <w:tc>
          <w:tcPr>
            <w:tcW w:w="1207" w:type="pct"/>
            <w:vAlign w:val="center"/>
          </w:tcPr>
          <w:p w14:paraId="6C49E0AB" w14:textId="77777777" w:rsidR="00B36061" w:rsidRPr="00093CB0" w:rsidRDefault="00B36061" w:rsidP="0005068E">
            <w:pPr>
              <w:spacing w:before="120" w:after="120"/>
            </w:pPr>
            <w:r w:rsidRPr="00093CB0">
              <w:t>Mã chuẩn đầu ra chương tr</w:t>
            </w:r>
            <w:r>
              <w:t>ình</w:t>
            </w:r>
          </w:p>
        </w:tc>
        <w:tc>
          <w:tcPr>
            <w:tcW w:w="872" w:type="pct"/>
            <w:vAlign w:val="center"/>
          </w:tcPr>
          <w:p w14:paraId="693CF6E1" w14:textId="18A6014E" w:rsidR="00B36061" w:rsidRPr="00C74608" w:rsidRDefault="00C74608" w:rsidP="0005068E">
            <w:pPr>
              <w:spacing w:before="120" w:after="120"/>
            </w:pPr>
            <w:r w:rsidRPr="00C74608">
              <w:rPr>
                <w:shd w:val="clear" w:color="auto" w:fill="FFFFFF"/>
              </w:rPr>
              <w:t>i</w:t>
            </w:r>
            <w:r w:rsidR="00B36061" w:rsidRPr="00C74608">
              <w:rPr>
                <w:shd w:val="clear" w:color="auto" w:fill="FFFFFF"/>
              </w:rPr>
              <w:t xml:space="preserve">nt </w:t>
            </w:r>
          </w:p>
        </w:tc>
        <w:tc>
          <w:tcPr>
            <w:tcW w:w="910" w:type="pct"/>
            <w:vAlign w:val="center"/>
          </w:tcPr>
          <w:p w14:paraId="62D81231" w14:textId="77777777" w:rsidR="00B36061" w:rsidRPr="00F7479A" w:rsidRDefault="00B36061" w:rsidP="0005068E">
            <w:pPr>
              <w:spacing w:before="120" w:after="120"/>
            </w:pPr>
            <w:r w:rsidRPr="00F7479A">
              <w:t>Foreign key</w:t>
            </w:r>
          </w:p>
        </w:tc>
        <w:tc>
          <w:tcPr>
            <w:tcW w:w="983" w:type="pct"/>
          </w:tcPr>
          <w:p w14:paraId="163ED6B1" w14:textId="77777777" w:rsidR="00B36061" w:rsidRPr="00F7479A" w:rsidRDefault="00B36061" w:rsidP="0005068E">
            <w:pPr>
              <w:spacing w:before="120" w:after="120"/>
            </w:pPr>
          </w:p>
        </w:tc>
      </w:tr>
    </w:tbl>
    <w:p w14:paraId="2EF85755" w14:textId="77777777" w:rsidR="00A437C7" w:rsidRPr="00F46B31" w:rsidRDefault="00A437C7" w:rsidP="00D27502"/>
    <w:p w14:paraId="53E16844" w14:textId="49FD8685" w:rsidR="00F46B31" w:rsidRDefault="00F46B31" w:rsidP="003E469F">
      <w:pPr>
        <w:pStyle w:val="Bangs"/>
      </w:pPr>
      <w:bookmarkStart w:id="449" w:name="_Toc181602890"/>
      <w:r>
        <w:t>Bảng 3.</w:t>
      </w:r>
      <w:fldSimple w:instr=" SEQ Bảng_3. \* ARABIC ">
        <w:r w:rsidR="00031219">
          <w:rPr>
            <w:noProof/>
          </w:rPr>
          <w:t>7</w:t>
        </w:r>
      </w:fldSimple>
      <w:r w:rsidR="00A437C7">
        <w:t>.</w:t>
      </w:r>
      <w:r>
        <w:t xml:space="preserve"> </w:t>
      </w:r>
      <w:r w:rsidRPr="001B4D0E">
        <w:t xml:space="preserve">Mô tả bảng </w:t>
      </w:r>
      <w:r w:rsidR="002C4348">
        <w:t>môn học</w:t>
      </w:r>
      <w:bookmarkEnd w:id="449"/>
    </w:p>
    <w:tbl>
      <w:tblPr>
        <w:tblStyle w:val="TableGrid"/>
        <w:tblW w:w="5000" w:type="pct"/>
        <w:jc w:val="center"/>
        <w:tblLook w:val="04A0" w:firstRow="1" w:lastRow="0" w:firstColumn="1" w:lastColumn="0" w:noHBand="0" w:noVBand="1"/>
      </w:tblPr>
      <w:tblGrid>
        <w:gridCol w:w="2664"/>
        <w:gridCol w:w="1678"/>
        <w:gridCol w:w="1899"/>
        <w:gridCol w:w="1577"/>
        <w:gridCol w:w="1527"/>
      </w:tblGrid>
      <w:tr w:rsidR="00B36061" w:rsidRPr="00E42A27" w14:paraId="189A6A91" w14:textId="77777777" w:rsidTr="003563A3">
        <w:trPr>
          <w:tblHeader/>
          <w:jc w:val="center"/>
        </w:trPr>
        <w:tc>
          <w:tcPr>
            <w:tcW w:w="1425" w:type="pct"/>
            <w:vAlign w:val="center"/>
          </w:tcPr>
          <w:p w14:paraId="78180719" w14:textId="77777777" w:rsidR="00B36061" w:rsidRPr="00E42A27" w:rsidRDefault="00B36061" w:rsidP="00E42A27">
            <w:pPr>
              <w:spacing w:before="120" w:after="120"/>
              <w:jc w:val="center"/>
              <w:rPr>
                <w:b/>
                <w:bCs/>
              </w:rPr>
            </w:pPr>
            <w:r w:rsidRPr="00E42A27">
              <w:rPr>
                <w:b/>
                <w:bCs/>
              </w:rPr>
              <w:t>Thuộc tính</w:t>
            </w:r>
          </w:p>
        </w:tc>
        <w:tc>
          <w:tcPr>
            <w:tcW w:w="912" w:type="pct"/>
            <w:vAlign w:val="center"/>
          </w:tcPr>
          <w:p w14:paraId="4CD53395" w14:textId="77777777" w:rsidR="00B36061" w:rsidRPr="00E42A27" w:rsidRDefault="00B36061" w:rsidP="00E42A27">
            <w:pPr>
              <w:spacing w:before="120" w:after="120"/>
              <w:jc w:val="center"/>
              <w:rPr>
                <w:b/>
                <w:bCs/>
              </w:rPr>
            </w:pPr>
            <w:r w:rsidRPr="00E42A27">
              <w:rPr>
                <w:b/>
                <w:bCs/>
              </w:rPr>
              <w:t>Diễn giải</w:t>
            </w:r>
          </w:p>
        </w:tc>
        <w:tc>
          <w:tcPr>
            <w:tcW w:w="973" w:type="pct"/>
            <w:vAlign w:val="center"/>
          </w:tcPr>
          <w:p w14:paraId="2A28AB61" w14:textId="77777777" w:rsidR="00B36061" w:rsidRPr="00E42A27" w:rsidRDefault="00B36061" w:rsidP="00E42A27">
            <w:pPr>
              <w:spacing w:before="120" w:after="120"/>
              <w:jc w:val="center"/>
              <w:rPr>
                <w:b/>
                <w:bCs/>
              </w:rPr>
            </w:pPr>
            <w:r w:rsidRPr="00E42A27">
              <w:rPr>
                <w:b/>
                <w:bCs/>
              </w:rPr>
              <w:t>Kiểu dữ liệu</w:t>
            </w:r>
          </w:p>
        </w:tc>
        <w:tc>
          <w:tcPr>
            <w:tcW w:w="858" w:type="pct"/>
            <w:vAlign w:val="center"/>
          </w:tcPr>
          <w:p w14:paraId="75437051"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3738C997" w14:textId="77777777" w:rsidR="00B36061" w:rsidRPr="00E42A27" w:rsidRDefault="00B36061" w:rsidP="00E42A27">
            <w:pPr>
              <w:spacing w:before="120" w:after="120"/>
              <w:jc w:val="center"/>
              <w:rPr>
                <w:b/>
                <w:bCs/>
              </w:rPr>
            </w:pPr>
            <w:r w:rsidRPr="00E42A27">
              <w:rPr>
                <w:b/>
                <w:bCs/>
              </w:rPr>
              <w:t>Ghi chú</w:t>
            </w:r>
          </w:p>
        </w:tc>
      </w:tr>
      <w:tr w:rsidR="00B36061" w:rsidRPr="00F7479A" w14:paraId="26DE0F0A" w14:textId="77777777" w:rsidTr="003563A3">
        <w:trPr>
          <w:jc w:val="center"/>
        </w:trPr>
        <w:tc>
          <w:tcPr>
            <w:tcW w:w="1425" w:type="pct"/>
            <w:shd w:val="clear" w:color="auto" w:fill="auto"/>
            <w:vAlign w:val="center"/>
          </w:tcPr>
          <w:p w14:paraId="76F705CE" w14:textId="77777777" w:rsidR="00B36061" w:rsidRPr="00F7479A" w:rsidRDefault="00B36061" w:rsidP="0005068E">
            <w:pPr>
              <w:spacing w:before="120" w:after="120"/>
            </w:pPr>
            <w:r w:rsidRPr="00A96895">
              <w:t>subject_id</w:t>
            </w:r>
          </w:p>
        </w:tc>
        <w:tc>
          <w:tcPr>
            <w:tcW w:w="912" w:type="pct"/>
            <w:vAlign w:val="center"/>
          </w:tcPr>
          <w:p w14:paraId="7DA69476" w14:textId="2E2ADE31" w:rsidR="00B36061" w:rsidRPr="00F7479A" w:rsidRDefault="00B36061" w:rsidP="0005068E">
            <w:pPr>
              <w:spacing w:before="120" w:after="120"/>
            </w:pPr>
            <w:r w:rsidRPr="00F7479A">
              <w:t xml:space="preserve">Mã </w:t>
            </w:r>
            <w:r w:rsidR="00681309">
              <w:t>môn học</w:t>
            </w:r>
          </w:p>
        </w:tc>
        <w:tc>
          <w:tcPr>
            <w:tcW w:w="973" w:type="pct"/>
            <w:vAlign w:val="center"/>
          </w:tcPr>
          <w:p w14:paraId="7A9A70F8" w14:textId="77777777" w:rsidR="00B36061" w:rsidRPr="00F7479A" w:rsidRDefault="00B36061" w:rsidP="0005068E">
            <w:pPr>
              <w:spacing w:before="120" w:after="120"/>
            </w:pPr>
            <w:r w:rsidRPr="00F7479A">
              <w:t>int</w:t>
            </w:r>
          </w:p>
        </w:tc>
        <w:tc>
          <w:tcPr>
            <w:tcW w:w="858" w:type="pct"/>
            <w:vAlign w:val="center"/>
          </w:tcPr>
          <w:p w14:paraId="11ECCEE9" w14:textId="77777777" w:rsidR="00B36061" w:rsidRPr="00F7479A" w:rsidRDefault="00B36061" w:rsidP="0005068E">
            <w:pPr>
              <w:spacing w:before="120" w:after="120"/>
            </w:pPr>
            <w:r w:rsidRPr="00F7479A">
              <w:t>Primary key</w:t>
            </w:r>
          </w:p>
        </w:tc>
        <w:tc>
          <w:tcPr>
            <w:tcW w:w="831" w:type="pct"/>
          </w:tcPr>
          <w:p w14:paraId="44CA7B04" w14:textId="77777777" w:rsidR="00B36061" w:rsidRPr="00F7479A" w:rsidRDefault="00B36061" w:rsidP="0005068E">
            <w:pPr>
              <w:spacing w:before="120" w:after="120"/>
            </w:pPr>
          </w:p>
        </w:tc>
      </w:tr>
      <w:tr w:rsidR="00B36061" w:rsidRPr="00F7479A" w14:paraId="788369DF" w14:textId="77777777" w:rsidTr="003563A3">
        <w:trPr>
          <w:jc w:val="center"/>
        </w:trPr>
        <w:tc>
          <w:tcPr>
            <w:tcW w:w="1425" w:type="pct"/>
            <w:vAlign w:val="center"/>
          </w:tcPr>
          <w:p w14:paraId="2FF3AA28" w14:textId="77777777" w:rsidR="00B36061" w:rsidRPr="00A96895" w:rsidRDefault="00B36061" w:rsidP="0005068E">
            <w:pPr>
              <w:spacing w:before="120" w:after="120"/>
            </w:pPr>
            <w:r w:rsidRPr="00A96895">
              <w:t>teacher_id</w:t>
            </w:r>
          </w:p>
        </w:tc>
        <w:tc>
          <w:tcPr>
            <w:tcW w:w="912" w:type="pct"/>
            <w:vAlign w:val="center"/>
          </w:tcPr>
          <w:p w14:paraId="31D38ADC" w14:textId="3240FFDC" w:rsidR="00B36061" w:rsidRPr="0014226B" w:rsidRDefault="00B36061" w:rsidP="0005068E">
            <w:pPr>
              <w:spacing w:before="120" w:after="120"/>
            </w:pPr>
            <w:r w:rsidRPr="00093CB0">
              <w:t xml:space="preserve">Mã </w:t>
            </w:r>
            <w:r w:rsidR="002965B8">
              <w:t>giảng viên</w:t>
            </w:r>
          </w:p>
        </w:tc>
        <w:tc>
          <w:tcPr>
            <w:tcW w:w="973" w:type="pct"/>
            <w:vAlign w:val="center"/>
          </w:tcPr>
          <w:p w14:paraId="1B82FAF5" w14:textId="6C77CD86" w:rsidR="00B36061" w:rsidRPr="00F7479A" w:rsidRDefault="00C74608" w:rsidP="0005068E">
            <w:pPr>
              <w:spacing w:before="120" w:after="120"/>
            </w:pPr>
            <w:r>
              <w:t>i</w:t>
            </w:r>
            <w:r w:rsidR="00B36061" w:rsidRPr="00F7479A">
              <w:t xml:space="preserve">nt </w:t>
            </w:r>
          </w:p>
        </w:tc>
        <w:tc>
          <w:tcPr>
            <w:tcW w:w="858" w:type="pct"/>
            <w:vAlign w:val="center"/>
          </w:tcPr>
          <w:p w14:paraId="0AE2451A" w14:textId="77777777" w:rsidR="00B36061" w:rsidRPr="00F7479A" w:rsidRDefault="00B36061" w:rsidP="0005068E">
            <w:pPr>
              <w:spacing w:before="120" w:after="120"/>
            </w:pPr>
            <w:r w:rsidRPr="00F7479A">
              <w:t>Foreign key</w:t>
            </w:r>
          </w:p>
        </w:tc>
        <w:tc>
          <w:tcPr>
            <w:tcW w:w="831" w:type="pct"/>
          </w:tcPr>
          <w:p w14:paraId="25819D7C" w14:textId="77777777" w:rsidR="00B36061" w:rsidRPr="00F7479A" w:rsidRDefault="00B36061" w:rsidP="0005068E">
            <w:pPr>
              <w:spacing w:before="120" w:after="120"/>
            </w:pPr>
          </w:p>
        </w:tc>
      </w:tr>
      <w:tr w:rsidR="00B36061" w:rsidRPr="00F7479A" w14:paraId="0D7C87C6" w14:textId="77777777" w:rsidTr="003563A3">
        <w:trPr>
          <w:jc w:val="center"/>
        </w:trPr>
        <w:tc>
          <w:tcPr>
            <w:tcW w:w="1425" w:type="pct"/>
            <w:vAlign w:val="center"/>
          </w:tcPr>
          <w:p w14:paraId="64818952" w14:textId="77777777" w:rsidR="00B36061" w:rsidRPr="00093CB0" w:rsidRDefault="00B36061" w:rsidP="0005068E">
            <w:pPr>
              <w:spacing w:before="120" w:after="120"/>
            </w:pPr>
            <w:r w:rsidRPr="00A96895">
              <w:t>subjectName</w:t>
            </w:r>
          </w:p>
        </w:tc>
        <w:tc>
          <w:tcPr>
            <w:tcW w:w="912" w:type="pct"/>
            <w:vAlign w:val="center"/>
          </w:tcPr>
          <w:p w14:paraId="587DEBA0" w14:textId="7888FDA9" w:rsidR="00B36061" w:rsidRPr="00093CB0" w:rsidRDefault="00B36061" w:rsidP="0005068E">
            <w:pPr>
              <w:spacing w:before="120" w:after="120"/>
            </w:pPr>
            <w:r>
              <w:t xml:space="preserve">Tên </w:t>
            </w:r>
            <w:r w:rsidR="00681309">
              <w:t>môn học</w:t>
            </w:r>
          </w:p>
        </w:tc>
        <w:tc>
          <w:tcPr>
            <w:tcW w:w="973" w:type="pct"/>
            <w:vAlign w:val="center"/>
          </w:tcPr>
          <w:p w14:paraId="71C534FC" w14:textId="77777777" w:rsidR="00B36061" w:rsidRPr="00093CB0" w:rsidRDefault="00B36061" w:rsidP="0005068E">
            <w:pPr>
              <w:spacing w:before="120" w:after="120"/>
            </w:pPr>
            <w:r>
              <w:rPr>
                <w:shd w:val="clear" w:color="auto" w:fill="FFFFFF"/>
              </w:rPr>
              <w:t>text</w:t>
            </w:r>
          </w:p>
        </w:tc>
        <w:tc>
          <w:tcPr>
            <w:tcW w:w="858" w:type="pct"/>
            <w:vAlign w:val="center"/>
          </w:tcPr>
          <w:p w14:paraId="358E9BE9" w14:textId="77777777" w:rsidR="00B36061" w:rsidRPr="00F7479A" w:rsidRDefault="00B36061" w:rsidP="0005068E">
            <w:pPr>
              <w:spacing w:before="120" w:after="120"/>
            </w:pPr>
          </w:p>
        </w:tc>
        <w:tc>
          <w:tcPr>
            <w:tcW w:w="831" w:type="pct"/>
          </w:tcPr>
          <w:p w14:paraId="3B0016EE" w14:textId="77777777" w:rsidR="00B36061" w:rsidRPr="00F7479A" w:rsidRDefault="00B36061" w:rsidP="0005068E">
            <w:pPr>
              <w:spacing w:before="120" w:after="120"/>
            </w:pPr>
          </w:p>
        </w:tc>
      </w:tr>
      <w:tr w:rsidR="00B36061" w:rsidRPr="00F7479A" w14:paraId="57D135BE" w14:textId="77777777" w:rsidTr="003563A3">
        <w:trPr>
          <w:jc w:val="center"/>
        </w:trPr>
        <w:tc>
          <w:tcPr>
            <w:tcW w:w="1425" w:type="pct"/>
            <w:vAlign w:val="center"/>
          </w:tcPr>
          <w:p w14:paraId="7D716C33" w14:textId="77777777" w:rsidR="00B36061" w:rsidRPr="00A96895" w:rsidRDefault="00B36061" w:rsidP="0005068E">
            <w:pPr>
              <w:spacing w:before="120" w:after="120"/>
            </w:pPr>
            <w:r w:rsidRPr="00A96895">
              <w:t>subjectCode </w:t>
            </w:r>
          </w:p>
        </w:tc>
        <w:tc>
          <w:tcPr>
            <w:tcW w:w="912" w:type="pct"/>
            <w:vAlign w:val="center"/>
          </w:tcPr>
          <w:p w14:paraId="0350E65A" w14:textId="77777777" w:rsidR="00B36061" w:rsidRDefault="00B36061" w:rsidP="0005068E">
            <w:pPr>
              <w:spacing w:before="120" w:after="120"/>
            </w:pPr>
            <w:r>
              <w:t xml:space="preserve">Mã giả </w:t>
            </w:r>
          </w:p>
        </w:tc>
        <w:tc>
          <w:tcPr>
            <w:tcW w:w="973" w:type="pct"/>
            <w:vAlign w:val="center"/>
          </w:tcPr>
          <w:p w14:paraId="51A1CE0E" w14:textId="77777777" w:rsidR="00B36061" w:rsidRDefault="00B36061" w:rsidP="0005068E">
            <w:pPr>
              <w:spacing w:before="120" w:after="120"/>
              <w:rPr>
                <w:shd w:val="clear" w:color="auto" w:fill="FFFFFF"/>
              </w:rPr>
            </w:pPr>
            <w:r>
              <w:rPr>
                <w:shd w:val="clear" w:color="auto" w:fill="FFFFFF"/>
              </w:rPr>
              <w:t>varchar(6)</w:t>
            </w:r>
          </w:p>
        </w:tc>
        <w:tc>
          <w:tcPr>
            <w:tcW w:w="858" w:type="pct"/>
            <w:vAlign w:val="center"/>
          </w:tcPr>
          <w:p w14:paraId="476AD43E" w14:textId="77777777" w:rsidR="00B36061" w:rsidRPr="00F7479A" w:rsidRDefault="00B36061" w:rsidP="0005068E">
            <w:pPr>
              <w:spacing w:before="120" w:after="120"/>
            </w:pPr>
          </w:p>
        </w:tc>
        <w:tc>
          <w:tcPr>
            <w:tcW w:w="831" w:type="pct"/>
          </w:tcPr>
          <w:p w14:paraId="685D213E" w14:textId="77777777" w:rsidR="00B36061" w:rsidRPr="00F7479A" w:rsidRDefault="00B36061" w:rsidP="0005068E">
            <w:pPr>
              <w:spacing w:before="120" w:after="120"/>
            </w:pPr>
          </w:p>
        </w:tc>
      </w:tr>
      <w:tr w:rsidR="00B36061" w:rsidRPr="00F7479A" w14:paraId="61B80457" w14:textId="77777777" w:rsidTr="003563A3">
        <w:trPr>
          <w:jc w:val="center"/>
        </w:trPr>
        <w:tc>
          <w:tcPr>
            <w:tcW w:w="1425" w:type="pct"/>
            <w:vAlign w:val="center"/>
          </w:tcPr>
          <w:p w14:paraId="10079B49" w14:textId="77777777" w:rsidR="00B36061" w:rsidRPr="00A96895" w:rsidRDefault="00B36061" w:rsidP="0005068E">
            <w:pPr>
              <w:spacing w:before="120" w:after="120"/>
            </w:pPr>
            <w:r w:rsidRPr="00A96895">
              <w:t>description </w:t>
            </w:r>
          </w:p>
        </w:tc>
        <w:tc>
          <w:tcPr>
            <w:tcW w:w="912" w:type="pct"/>
            <w:vAlign w:val="center"/>
          </w:tcPr>
          <w:p w14:paraId="0EDCEA28" w14:textId="77777777" w:rsidR="00B36061" w:rsidRDefault="00B36061" w:rsidP="0005068E">
            <w:pPr>
              <w:spacing w:before="120" w:after="120"/>
            </w:pPr>
            <w:r>
              <w:t xml:space="preserve">Mô tả </w:t>
            </w:r>
          </w:p>
        </w:tc>
        <w:tc>
          <w:tcPr>
            <w:tcW w:w="973" w:type="pct"/>
            <w:vAlign w:val="center"/>
          </w:tcPr>
          <w:p w14:paraId="4C0FC192" w14:textId="77777777" w:rsidR="00B36061" w:rsidRDefault="00B36061" w:rsidP="0005068E">
            <w:pPr>
              <w:spacing w:before="120" w:after="120"/>
              <w:rPr>
                <w:shd w:val="clear" w:color="auto" w:fill="FFFFFF"/>
              </w:rPr>
            </w:pPr>
            <w:r>
              <w:rPr>
                <w:shd w:val="clear" w:color="auto" w:fill="FFFFFF"/>
              </w:rPr>
              <w:t>text</w:t>
            </w:r>
          </w:p>
        </w:tc>
        <w:tc>
          <w:tcPr>
            <w:tcW w:w="858" w:type="pct"/>
            <w:vAlign w:val="center"/>
          </w:tcPr>
          <w:p w14:paraId="1381CAFE" w14:textId="77777777" w:rsidR="00B36061" w:rsidRPr="00F7479A" w:rsidRDefault="00B36061" w:rsidP="0005068E">
            <w:pPr>
              <w:spacing w:before="120" w:after="120"/>
            </w:pPr>
          </w:p>
        </w:tc>
        <w:tc>
          <w:tcPr>
            <w:tcW w:w="831" w:type="pct"/>
          </w:tcPr>
          <w:p w14:paraId="75553AA7" w14:textId="77777777" w:rsidR="00B36061" w:rsidRPr="00F7479A" w:rsidRDefault="00B36061" w:rsidP="0005068E">
            <w:pPr>
              <w:spacing w:before="120" w:after="120"/>
            </w:pPr>
          </w:p>
        </w:tc>
      </w:tr>
      <w:tr w:rsidR="00B36061" w:rsidRPr="00F7479A" w14:paraId="7713FE59" w14:textId="77777777" w:rsidTr="003563A3">
        <w:trPr>
          <w:jc w:val="center"/>
        </w:trPr>
        <w:tc>
          <w:tcPr>
            <w:tcW w:w="1425" w:type="pct"/>
            <w:vAlign w:val="center"/>
          </w:tcPr>
          <w:p w14:paraId="6B8B5831" w14:textId="77777777" w:rsidR="00B36061" w:rsidRPr="00A96895" w:rsidRDefault="00B36061" w:rsidP="0005068E">
            <w:pPr>
              <w:spacing w:before="120" w:after="120"/>
            </w:pPr>
            <w:r w:rsidRPr="00A96895">
              <w:t>numberCredits </w:t>
            </w:r>
          </w:p>
        </w:tc>
        <w:tc>
          <w:tcPr>
            <w:tcW w:w="912" w:type="pct"/>
            <w:vAlign w:val="center"/>
          </w:tcPr>
          <w:p w14:paraId="5BC340CB" w14:textId="77777777" w:rsidR="00B36061" w:rsidRDefault="00B36061" w:rsidP="0005068E">
            <w:pPr>
              <w:spacing w:before="120" w:after="120"/>
            </w:pPr>
            <w:r>
              <w:t>Số tính chỉ</w:t>
            </w:r>
          </w:p>
        </w:tc>
        <w:tc>
          <w:tcPr>
            <w:tcW w:w="973" w:type="pct"/>
            <w:vAlign w:val="center"/>
          </w:tcPr>
          <w:p w14:paraId="6C998249" w14:textId="77777777" w:rsidR="00B36061" w:rsidRDefault="00B36061" w:rsidP="0005068E">
            <w:pPr>
              <w:spacing w:before="120" w:after="120"/>
              <w:rPr>
                <w:shd w:val="clear" w:color="auto" w:fill="FFFFFF"/>
              </w:rPr>
            </w:pPr>
            <w:r>
              <w:rPr>
                <w:shd w:val="clear" w:color="auto" w:fill="FFFFFF"/>
              </w:rPr>
              <w:t>int</w:t>
            </w:r>
          </w:p>
        </w:tc>
        <w:tc>
          <w:tcPr>
            <w:tcW w:w="858" w:type="pct"/>
            <w:vAlign w:val="center"/>
          </w:tcPr>
          <w:p w14:paraId="582822DA" w14:textId="77777777" w:rsidR="00B36061" w:rsidRPr="00F7479A" w:rsidRDefault="00B36061" w:rsidP="0005068E">
            <w:pPr>
              <w:spacing w:before="120" w:after="120"/>
            </w:pPr>
          </w:p>
        </w:tc>
        <w:tc>
          <w:tcPr>
            <w:tcW w:w="831" w:type="pct"/>
          </w:tcPr>
          <w:p w14:paraId="16CDFA9C" w14:textId="77777777" w:rsidR="00B36061" w:rsidRPr="00F7479A" w:rsidRDefault="00B36061" w:rsidP="0005068E">
            <w:pPr>
              <w:spacing w:before="120" w:after="120"/>
            </w:pPr>
          </w:p>
        </w:tc>
      </w:tr>
      <w:tr w:rsidR="00B36061" w:rsidRPr="00F7479A" w14:paraId="2350AB38" w14:textId="77777777" w:rsidTr="003563A3">
        <w:trPr>
          <w:jc w:val="center"/>
        </w:trPr>
        <w:tc>
          <w:tcPr>
            <w:tcW w:w="1425" w:type="pct"/>
            <w:vAlign w:val="center"/>
          </w:tcPr>
          <w:p w14:paraId="551187B4" w14:textId="77777777" w:rsidR="00B36061" w:rsidRPr="00A96895" w:rsidRDefault="00B36061" w:rsidP="0005068E">
            <w:pPr>
              <w:spacing w:before="120" w:after="120"/>
            </w:pPr>
            <w:r w:rsidRPr="00A96895">
              <w:t>numberCreditsTheory </w:t>
            </w:r>
          </w:p>
        </w:tc>
        <w:tc>
          <w:tcPr>
            <w:tcW w:w="912" w:type="pct"/>
            <w:vAlign w:val="center"/>
          </w:tcPr>
          <w:p w14:paraId="1C8FE979" w14:textId="77777777" w:rsidR="00B36061" w:rsidRPr="0014226B" w:rsidRDefault="00B36061" w:rsidP="0005068E">
            <w:pPr>
              <w:spacing w:before="120" w:after="120"/>
            </w:pPr>
            <w:r w:rsidRPr="0014226B">
              <w:t>Số tính chỉ lý thuyết</w:t>
            </w:r>
          </w:p>
        </w:tc>
        <w:tc>
          <w:tcPr>
            <w:tcW w:w="973" w:type="pct"/>
            <w:vAlign w:val="center"/>
          </w:tcPr>
          <w:p w14:paraId="57FC7BB5" w14:textId="77777777" w:rsidR="00B36061" w:rsidRPr="0014226B" w:rsidRDefault="00B36061" w:rsidP="0005068E">
            <w:pPr>
              <w:spacing w:before="120" w:after="120"/>
              <w:rPr>
                <w:shd w:val="clear" w:color="auto" w:fill="FFFFFF"/>
              </w:rPr>
            </w:pPr>
            <w:r>
              <w:rPr>
                <w:shd w:val="clear" w:color="auto" w:fill="FFFFFF"/>
              </w:rPr>
              <w:t>int</w:t>
            </w:r>
          </w:p>
        </w:tc>
        <w:tc>
          <w:tcPr>
            <w:tcW w:w="858" w:type="pct"/>
            <w:vAlign w:val="center"/>
          </w:tcPr>
          <w:p w14:paraId="0C22A3CD" w14:textId="77777777" w:rsidR="00B36061" w:rsidRPr="0014226B" w:rsidRDefault="00B36061" w:rsidP="0005068E">
            <w:pPr>
              <w:spacing w:before="120" w:after="120"/>
            </w:pPr>
          </w:p>
        </w:tc>
        <w:tc>
          <w:tcPr>
            <w:tcW w:w="831" w:type="pct"/>
          </w:tcPr>
          <w:p w14:paraId="27F2A92B" w14:textId="77777777" w:rsidR="00B36061" w:rsidRPr="0014226B" w:rsidRDefault="00B36061" w:rsidP="0005068E">
            <w:pPr>
              <w:spacing w:before="120" w:after="120"/>
            </w:pPr>
          </w:p>
        </w:tc>
      </w:tr>
      <w:tr w:rsidR="00B36061" w:rsidRPr="00F7479A" w14:paraId="18426CE4" w14:textId="77777777" w:rsidTr="003563A3">
        <w:trPr>
          <w:jc w:val="center"/>
        </w:trPr>
        <w:tc>
          <w:tcPr>
            <w:tcW w:w="1425" w:type="pct"/>
            <w:vAlign w:val="center"/>
          </w:tcPr>
          <w:p w14:paraId="68C53997" w14:textId="77777777" w:rsidR="00B36061" w:rsidRPr="00A96895" w:rsidRDefault="00B36061" w:rsidP="0005068E">
            <w:pPr>
              <w:spacing w:before="120" w:after="120"/>
            </w:pPr>
            <w:r w:rsidRPr="00A96895">
              <w:lastRenderedPageBreak/>
              <w:t>numberCreditsPractice </w:t>
            </w:r>
          </w:p>
        </w:tc>
        <w:tc>
          <w:tcPr>
            <w:tcW w:w="912" w:type="pct"/>
            <w:vAlign w:val="center"/>
          </w:tcPr>
          <w:p w14:paraId="713F432C" w14:textId="77777777" w:rsidR="00B36061" w:rsidRPr="0014226B" w:rsidRDefault="00B36061" w:rsidP="0005068E">
            <w:pPr>
              <w:spacing w:before="120" w:after="120"/>
            </w:pPr>
            <w:r w:rsidRPr="0014226B">
              <w:t>Số tính chỉ thực hành</w:t>
            </w:r>
          </w:p>
        </w:tc>
        <w:tc>
          <w:tcPr>
            <w:tcW w:w="973" w:type="pct"/>
            <w:vAlign w:val="center"/>
          </w:tcPr>
          <w:p w14:paraId="2300EFB7" w14:textId="77777777" w:rsidR="00B36061" w:rsidRPr="0014226B" w:rsidRDefault="00B36061" w:rsidP="0005068E">
            <w:pPr>
              <w:spacing w:before="120" w:after="120"/>
              <w:rPr>
                <w:shd w:val="clear" w:color="auto" w:fill="FFFFFF"/>
              </w:rPr>
            </w:pPr>
            <w:r>
              <w:rPr>
                <w:shd w:val="clear" w:color="auto" w:fill="FFFFFF"/>
              </w:rPr>
              <w:t>int</w:t>
            </w:r>
          </w:p>
        </w:tc>
        <w:tc>
          <w:tcPr>
            <w:tcW w:w="858" w:type="pct"/>
            <w:vAlign w:val="center"/>
          </w:tcPr>
          <w:p w14:paraId="75F8F55A" w14:textId="77777777" w:rsidR="00B36061" w:rsidRPr="0014226B" w:rsidRDefault="00B36061" w:rsidP="0005068E">
            <w:pPr>
              <w:spacing w:before="120" w:after="120"/>
            </w:pPr>
          </w:p>
        </w:tc>
        <w:tc>
          <w:tcPr>
            <w:tcW w:w="831" w:type="pct"/>
          </w:tcPr>
          <w:p w14:paraId="6AE96E89" w14:textId="77777777" w:rsidR="00B36061" w:rsidRPr="0014226B" w:rsidRDefault="00B36061" w:rsidP="0005068E">
            <w:pPr>
              <w:spacing w:before="120" w:after="120"/>
            </w:pPr>
          </w:p>
        </w:tc>
      </w:tr>
      <w:tr w:rsidR="00B36061" w:rsidRPr="00F7479A" w14:paraId="18F3C541" w14:textId="77777777" w:rsidTr="003563A3">
        <w:trPr>
          <w:jc w:val="center"/>
        </w:trPr>
        <w:tc>
          <w:tcPr>
            <w:tcW w:w="1425" w:type="pct"/>
            <w:vAlign w:val="center"/>
          </w:tcPr>
          <w:p w14:paraId="475828B1" w14:textId="77777777" w:rsidR="00B36061" w:rsidRPr="00A96895" w:rsidRDefault="00B36061" w:rsidP="0005068E">
            <w:pPr>
              <w:spacing w:before="120" w:after="120"/>
            </w:pPr>
            <w:r w:rsidRPr="00A96895">
              <w:t>typesubject</w:t>
            </w:r>
          </w:p>
        </w:tc>
        <w:tc>
          <w:tcPr>
            <w:tcW w:w="912" w:type="pct"/>
            <w:vAlign w:val="center"/>
          </w:tcPr>
          <w:p w14:paraId="1C1DDB2E" w14:textId="30CDD5EF" w:rsidR="00B36061" w:rsidRDefault="00B36061" w:rsidP="0005068E">
            <w:pPr>
              <w:spacing w:before="120" w:after="120"/>
            </w:pPr>
            <w:r>
              <w:t xml:space="preserve">Loại </w:t>
            </w:r>
            <w:r w:rsidR="00681309">
              <w:t>môn học</w:t>
            </w:r>
          </w:p>
        </w:tc>
        <w:tc>
          <w:tcPr>
            <w:tcW w:w="973" w:type="pct"/>
            <w:vAlign w:val="center"/>
          </w:tcPr>
          <w:p w14:paraId="406E3520" w14:textId="38910CA6" w:rsidR="00B36061" w:rsidRDefault="00B36061" w:rsidP="0005068E">
            <w:pPr>
              <w:spacing w:before="120" w:after="120"/>
              <w:rPr>
                <w:shd w:val="clear" w:color="auto" w:fill="FFFFFF"/>
              </w:rPr>
            </w:pPr>
            <w:r w:rsidRPr="0014226B">
              <w:rPr>
                <w:shd w:val="clear" w:color="auto" w:fill="FFFFFF"/>
              </w:rPr>
              <w:t>Enum(</w:t>
            </w:r>
            <w:r w:rsidR="0023624E">
              <w:rPr>
                <w:shd w:val="clear" w:color="auto" w:fill="FFFFFF"/>
              </w:rPr>
              <w:t>‘</w:t>
            </w:r>
            <w:r w:rsidRPr="0014226B">
              <w:rPr>
                <w:shd w:val="clear" w:color="auto" w:fill="FFFFFF"/>
              </w:rPr>
              <w:t>Đại cương</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Cơ sở ngành</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Chuyên ngành</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Thực tập và Đồ án</w:t>
            </w:r>
            <w:r w:rsidR="0023624E">
              <w:rPr>
                <w:shd w:val="clear" w:color="auto" w:fill="FFFFFF"/>
              </w:rPr>
              <w:t>’</w:t>
            </w:r>
            <w:r w:rsidRPr="0014226B">
              <w:rPr>
                <w:shd w:val="clear" w:color="auto" w:fill="FFFFFF"/>
              </w:rPr>
              <w:t>)</w:t>
            </w:r>
          </w:p>
        </w:tc>
        <w:tc>
          <w:tcPr>
            <w:tcW w:w="858" w:type="pct"/>
            <w:vAlign w:val="center"/>
          </w:tcPr>
          <w:p w14:paraId="5EF8D60E" w14:textId="77777777" w:rsidR="00B36061" w:rsidRPr="00F7479A" w:rsidRDefault="00B36061" w:rsidP="0005068E">
            <w:pPr>
              <w:spacing w:before="120" w:after="120"/>
            </w:pPr>
          </w:p>
        </w:tc>
        <w:tc>
          <w:tcPr>
            <w:tcW w:w="831" w:type="pct"/>
          </w:tcPr>
          <w:p w14:paraId="0B38B13A" w14:textId="77777777" w:rsidR="00B36061" w:rsidRPr="00F7479A" w:rsidRDefault="00B36061" w:rsidP="0005068E">
            <w:pPr>
              <w:spacing w:before="120" w:after="120"/>
            </w:pPr>
          </w:p>
        </w:tc>
      </w:tr>
      <w:tr w:rsidR="00B36061" w:rsidRPr="00F7479A" w14:paraId="5BF4475B" w14:textId="77777777" w:rsidTr="003563A3">
        <w:trPr>
          <w:jc w:val="center"/>
        </w:trPr>
        <w:tc>
          <w:tcPr>
            <w:tcW w:w="1425" w:type="pct"/>
            <w:vAlign w:val="center"/>
          </w:tcPr>
          <w:p w14:paraId="5AE31784" w14:textId="77777777" w:rsidR="00B36061" w:rsidRPr="00A96895" w:rsidRDefault="00B36061" w:rsidP="0005068E">
            <w:pPr>
              <w:spacing w:before="120" w:after="120"/>
            </w:pPr>
            <w:r w:rsidRPr="00A96895">
              <w:t>isDelete </w:t>
            </w:r>
          </w:p>
        </w:tc>
        <w:tc>
          <w:tcPr>
            <w:tcW w:w="912" w:type="pct"/>
            <w:vAlign w:val="center"/>
          </w:tcPr>
          <w:p w14:paraId="550A190A" w14:textId="77777777" w:rsidR="00B36061" w:rsidRDefault="00B36061" w:rsidP="0005068E">
            <w:pPr>
              <w:spacing w:before="120" w:after="120"/>
            </w:pPr>
            <w:r>
              <w:t>Trạng thái xóa mềm</w:t>
            </w:r>
          </w:p>
        </w:tc>
        <w:tc>
          <w:tcPr>
            <w:tcW w:w="973" w:type="pct"/>
            <w:vAlign w:val="center"/>
          </w:tcPr>
          <w:p w14:paraId="7F6F78A9" w14:textId="77777777" w:rsidR="00B36061" w:rsidRDefault="00B36061" w:rsidP="0005068E">
            <w:pPr>
              <w:spacing w:before="120" w:after="120"/>
              <w:rPr>
                <w:shd w:val="clear" w:color="auto" w:fill="FFFFFF"/>
              </w:rPr>
            </w:pPr>
            <w:r>
              <w:rPr>
                <w:shd w:val="clear" w:color="auto" w:fill="FFFFFF"/>
              </w:rPr>
              <w:t>tinyint</w:t>
            </w:r>
          </w:p>
        </w:tc>
        <w:tc>
          <w:tcPr>
            <w:tcW w:w="858" w:type="pct"/>
            <w:vAlign w:val="center"/>
          </w:tcPr>
          <w:p w14:paraId="7274D80A" w14:textId="77777777" w:rsidR="00B36061" w:rsidRPr="00F7479A" w:rsidRDefault="00B36061" w:rsidP="0005068E">
            <w:pPr>
              <w:spacing w:before="120" w:after="120"/>
            </w:pPr>
          </w:p>
        </w:tc>
        <w:tc>
          <w:tcPr>
            <w:tcW w:w="831" w:type="pct"/>
          </w:tcPr>
          <w:p w14:paraId="0790E029" w14:textId="77777777" w:rsidR="00B36061" w:rsidRPr="00F7479A" w:rsidRDefault="00B36061" w:rsidP="0005068E">
            <w:pPr>
              <w:spacing w:before="120" w:after="120"/>
            </w:pPr>
          </w:p>
        </w:tc>
      </w:tr>
    </w:tbl>
    <w:p w14:paraId="3409BD41" w14:textId="77777777" w:rsidR="00E42A27" w:rsidRPr="00F46B31" w:rsidRDefault="00E42A27" w:rsidP="00D27502"/>
    <w:p w14:paraId="554F136F" w14:textId="35FEC58E" w:rsidR="00F46B31" w:rsidRDefault="00F46B31" w:rsidP="003E469F">
      <w:pPr>
        <w:pStyle w:val="Bangs"/>
      </w:pPr>
      <w:bookmarkStart w:id="450" w:name="_Toc181602891"/>
      <w:r>
        <w:t>Bảng 3.</w:t>
      </w:r>
      <w:fldSimple w:instr=" SEQ Bảng_3. \* ARABIC ">
        <w:r w:rsidR="00031219">
          <w:rPr>
            <w:noProof/>
          </w:rPr>
          <w:t>8</w:t>
        </w:r>
      </w:fldSimple>
      <w:r w:rsidR="00A437C7">
        <w:t>.</w:t>
      </w:r>
      <w:r>
        <w:t xml:space="preserve"> </w:t>
      </w:r>
      <w:r w:rsidRPr="001A4596">
        <w:t xml:space="preserve">Mô tả bảng </w:t>
      </w:r>
      <w:r w:rsidR="00531643">
        <w:t>CLO</w:t>
      </w:r>
      <w:bookmarkEnd w:id="450"/>
    </w:p>
    <w:tbl>
      <w:tblPr>
        <w:tblStyle w:val="TableGrid"/>
        <w:tblW w:w="5000" w:type="pct"/>
        <w:jc w:val="center"/>
        <w:tblLook w:val="04A0" w:firstRow="1" w:lastRow="0" w:firstColumn="1" w:lastColumn="0" w:noHBand="0" w:noVBand="1"/>
      </w:tblPr>
      <w:tblGrid>
        <w:gridCol w:w="1886"/>
        <w:gridCol w:w="2220"/>
        <w:gridCol w:w="1985"/>
        <w:gridCol w:w="1701"/>
        <w:gridCol w:w="1553"/>
      </w:tblGrid>
      <w:tr w:rsidR="00B36061" w:rsidRPr="00F7479A" w14:paraId="781937F0" w14:textId="77777777" w:rsidTr="003563A3">
        <w:trPr>
          <w:tblHeader/>
          <w:jc w:val="center"/>
        </w:trPr>
        <w:tc>
          <w:tcPr>
            <w:tcW w:w="1009" w:type="pct"/>
            <w:vAlign w:val="center"/>
          </w:tcPr>
          <w:p w14:paraId="6BE83602" w14:textId="77777777" w:rsidR="00B36061" w:rsidRPr="00E42A27" w:rsidRDefault="00B36061" w:rsidP="00E42A27">
            <w:pPr>
              <w:spacing w:before="120" w:after="120"/>
              <w:jc w:val="center"/>
              <w:rPr>
                <w:b/>
                <w:bCs/>
              </w:rPr>
            </w:pPr>
            <w:r w:rsidRPr="00E42A27">
              <w:rPr>
                <w:b/>
                <w:bCs/>
              </w:rPr>
              <w:t>Thuộc tính</w:t>
            </w:r>
          </w:p>
        </w:tc>
        <w:tc>
          <w:tcPr>
            <w:tcW w:w="1188" w:type="pct"/>
            <w:vAlign w:val="center"/>
          </w:tcPr>
          <w:p w14:paraId="466CCF0E" w14:textId="77777777" w:rsidR="00B36061" w:rsidRPr="00E42A27" w:rsidRDefault="00B36061" w:rsidP="00E42A27">
            <w:pPr>
              <w:spacing w:before="120" w:after="120"/>
              <w:jc w:val="center"/>
              <w:rPr>
                <w:b/>
                <w:bCs/>
              </w:rPr>
            </w:pPr>
            <w:r w:rsidRPr="00E42A27">
              <w:rPr>
                <w:b/>
                <w:bCs/>
              </w:rPr>
              <w:t>Diễn giải</w:t>
            </w:r>
          </w:p>
        </w:tc>
        <w:tc>
          <w:tcPr>
            <w:tcW w:w="1062" w:type="pct"/>
            <w:vAlign w:val="center"/>
          </w:tcPr>
          <w:p w14:paraId="57502E51"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3A0DB849"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3B63A0B6" w14:textId="77777777" w:rsidR="00B36061" w:rsidRPr="00E42A27" w:rsidRDefault="00B36061" w:rsidP="00E42A27">
            <w:pPr>
              <w:spacing w:before="120" w:after="120"/>
              <w:jc w:val="center"/>
              <w:rPr>
                <w:b/>
                <w:bCs/>
              </w:rPr>
            </w:pPr>
            <w:r w:rsidRPr="00E42A27">
              <w:rPr>
                <w:b/>
                <w:bCs/>
              </w:rPr>
              <w:t>Ghi chú</w:t>
            </w:r>
          </w:p>
        </w:tc>
      </w:tr>
      <w:tr w:rsidR="00B36061" w:rsidRPr="00F7479A" w14:paraId="78CB2E4A" w14:textId="77777777" w:rsidTr="003563A3">
        <w:trPr>
          <w:jc w:val="center"/>
        </w:trPr>
        <w:tc>
          <w:tcPr>
            <w:tcW w:w="1009" w:type="pct"/>
            <w:vAlign w:val="center"/>
          </w:tcPr>
          <w:p w14:paraId="7A83D983" w14:textId="77777777" w:rsidR="00B36061" w:rsidRPr="00F7479A" w:rsidRDefault="00B36061" w:rsidP="0005068E">
            <w:pPr>
              <w:spacing w:before="120" w:after="120"/>
            </w:pPr>
            <w:r w:rsidRPr="00A96895">
              <w:t>clo_id </w:t>
            </w:r>
          </w:p>
        </w:tc>
        <w:tc>
          <w:tcPr>
            <w:tcW w:w="1188" w:type="pct"/>
            <w:vAlign w:val="center"/>
          </w:tcPr>
          <w:p w14:paraId="2F3C6303" w14:textId="3EF171C1" w:rsidR="00B36061" w:rsidRPr="00F7479A" w:rsidRDefault="00B36061" w:rsidP="0005068E">
            <w:pPr>
              <w:spacing w:before="120" w:after="120"/>
            </w:pPr>
            <w:r w:rsidRPr="00F7479A">
              <w:t xml:space="preserve">Mã </w:t>
            </w:r>
            <w:r>
              <w:t>chuẩn đầu</w:t>
            </w:r>
            <w:r w:rsidRPr="00F7479A">
              <w:t xml:space="preserve"> </w:t>
            </w:r>
            <w:r>
              <w:t xml:space="preserve">ra </w:t>
            </w:r>
            <w:r w:rsidR="002C4348">
              <w:t>môn học</w:t>
            </w:r>
          </w:p>
        </w:tc>
        <w:tc>
          <w:tcPr>
            <w:tcW w:w="1062" w:type="pct"/>
            <w:vAlign w:val="center"/>
          </w:tcPr>
          <w:p w14:paraId="3AAF3DA3" w14:textId="77777777" w:rsidR="00B36061" w:rsidRPr="00E42A27" w:rsidRDefault="00B36061" w:rsidP="0005068E">
            <w:pPr>
              <w:spacing w:before="120" w:after="120"/>
            </w:pPr>
            <w:r w:rsidRPr="00E42A27">
              <w:t>int</w:t>
            </w:r>
          </w:p>
        </w:tc>
        <w:tc>
          <w:tcPr>
            <w:tcW w:w="910" w:type="pct"/>
            <w:vAlign w:val="center"/>
          </w:tcPr>
          <w:p w14:paraId="6FDC5DFE" w14:textId="77777777" w:rsidR="00B36061" w:rsidRPr="00F7479A" w:rsidRDefault="00B36061" w:rsidP="0005068E">
            <w:pPr>
              <w:spacing w:before="120" w:after="120"/>
            </w:pPr>
            <w:r w:rsidRPr="00F7479A">
              <w:t>Primary key</w:t>
            </w:r>
          </w:p>
        </w:tc>
        <w:tc>
          <w:tcPr>
            <w:tcW w:w="831" w:type="pct"/>
          </w:tcPr>
          <w:p w14:paraId="740ED9EC" w14:textId="77777777" w:rsidR="00B36061" w:rsidRPr="00F7479A" w:rsidRDefault="00B36061" w:rsidP="0005068E">
            <w:pPr>
              <w:spacing w:before="120" w:after="120"/>
            </w:pPr>
          </w:p>
        </w:tc>
      </w:tr>
      <w:tr w:rsidR="00B36061" w:rsidRPr="00F7479A" w14:paraId="47BE9262" w14:textId="77777777" w:rsidTr="003563A3">
        <w:trPr>
          <w:jc w:val="center"/>
        </w:trPr>
        <w:tc>
          <w:tcPr>
            <w:tcW w:w="1009" w:type="pct"/>
            <w:vAlign w:val="center"/>
          </w:tcPr>
          <w:p w14:paraId="25BBBAF4" w14:textId="77777777" w:rsidR="00B36061" w:rsidRPr="00A96895" w:rsidRDefault="00B36061" w:rsidP="0005068E">
            <w:pPr>
              <w:spacing w:before="120" w:after="120"/>
            </w:pPr>
            <w:r w:rsidRPr="00A96895">
              <w:t>subject_id</w:t>
            </w:r>
          </w:p>
        </w:tc>
        <w:tc>
          <w:tcPr>
            <w:tcW w:w="1188" w:type="pct"/>
            <w:vAlign w:val="center"/>
          </w:tcPr>
          <w:p w14:paraId="2DFFF60A" w14:textId="295DF803" w:rsidR="00B36061" w:rsidRPr="00F7479A" w:rsidRDefault="00B36061" w:rsidP="0005068E">
            <w:pPr>
              <w:spacing w:before="120" w:after="120"/>
            </w:pPr>
            <w:r w:rsidRPr="00F7479A">
              <w:t xml:space="preserve">Mã </w:t>
            </w:r>
            <w:r w:rsidR="002C4348">
              <w:t>môn học</w:t>
            </w:r>
          </w:p>
        </w:tc>
        <w:tc>
          <w:tcPr>
            <w:tcW w:w="1062" w:type="pct"/>
            <w:vAlign w:val="center"/>
          </w:tcPr>
          <w:p w14:paraId="4F8E977A" w14:textId="6BE83F6E" w:rsidR="00B36061" w:rsidRPr="00E42A27" w:rsidRDefault="00031219" w:rsidP="0005068E">
            <w:pPr>
              <w:spacing w:before="120" w:after="120"/>
            </w:pPr>
            <w:r>
              <w:t>i</w:t>
            </w:r>
            <w:r w:rsidR="00B36061" w:rsidRPr="00E42A27">
              <w:t xml:space="preserve">nt </w:t>
            </w:r>
          </w:p>
        </w:tc>
        <w:tc>
          <w:tcPr>
            <w:tcW w:w="910" w:type="pct"/>
            <w:vAlign w:val="center"/>
          </w:tcPr>
          <w:p w14:paraId="2C5605DA" w14:textId="77777777" w:rsidR="00B36061" w:rsidRPr="00F7479A" w:rsidRDefault="00B36061" w:rsidP="0005068E">
            <w:pPr>
              <w:spacing w:before="120" w:after="120"/>
            </w:pPr>
            <w:r w:rsidRPr="00F7479A">
              <w:t>Foreign key</w:t>
            </w:r>
          </w:p>
        </w:tc>
        <w:tc>
          <w:tcPr>
            <w:tcW w:w="831" w:type="pct"/>
          </w:tcPr>
          <w:p w14:paraId="7B2B5090" w14:textId="77777777" w:rsidR="00B36061" w:rsidRPr="00F7479A" w:rsidRDefault="00B36061" w:rsidP="0005068E">
            <w:pPr>
              <w:spacing w:before="120" w:after="120"/>
            </w:pPr>
          </w:p>
        </w:tc>
      </w:tr>
      <w:tr w:rsidR="00B36061" w:rsidRPr="00F7479A" w14:paraId="18BF608F" w14:textId="77777777" w:rsidTr="003563A3">
        <w:trPr>
          <w:jc w:val="center"/>
        </w:trPr>
        <w:tc>
          <w:tcPr>
            <w:tcW w:w="1009" w:type="pct"/>
            <w:vAlign w:val="center"/>
          </w:tcPr>
          <w:p w14:paraId="75028CFE" w14:textId="77777777" w:rsidR="00B36061" w:rsidRPr="00F7479A" w:rsidRDefault="00B36061" w:rsidP="0005068E">
            <w:pPr>
              <w:spacing w:before="120" w:after="120"/>
            </w:pPr>
            <w:r w:rsidRPr="00A96895">
              <w:t>cloName</w:t>
            </w:r>
          </w:p>
        </w:tc>
        <w:tc>
          <w:tcPr>
            <w:tcW w:w="1188" w:type="pct"/>
            <w:vAlign w:val="center"/>
          </w:tcPr>
          <w:p w14:paraId="7DE7F2D7" w14:textId="46222A33" w:rsidR="00B36061" w:rsidRPr="0014226B" w:rsidRDefault="00B36061" w:rsidP="0005068E">
            <w:pPr>
              <w:spacing w:before="120" w:after="120"/>
            </w:pPr>
            <w:r w:rsidRPr="0014226B">
              <w:t xml:space="preserve">Tên chuẩn đầu ra </w:t>
            </w:r>
            <w:r w:rsidR="002C4348">
              <w:t>môn học</w:t>
            </w:r>
          </w:p>
        </w:tc>
        <w:tc>
          <w:tcPr>
            <w:tcW w:w="1062" w:type="pct"/>
            <w:vAlign w:val="center"/>
          </w:tcPr>
          <w:p w14:paraId="465C2B00" w14:textId="77777777" w:rsidR="00B36061" w:rsidRPr="00E42A27" w:rsidRDefault="00B36061" w:rsidP="0005068E">
            <w:pPr>
              <w:spacing w:before="120" w:after="120"/>
            </w:pPr>
            <w:r w:rsidRPr="00582652">
              <w:t>varchar(20)</w:t>
            </w:r>
          </w:p>
        </w:tc>
        <w:tc>
          <w:tcPr>
            <w:tcW w:w="910" w:type="pct"/>
            <w:vAlign w:val="center"/>
          </w:tcPr>
          <w:p w14:paraId="58EA7371" w14:textId="77777777" w:rsidR="00B36061" w:rsidRPr="00F7479A" w:rsidRDefault="00B36061" w:rsidP="0005068E">
            <w:pPr>
              <w:spacing w:before="120" w:after="120"/>
            </w:pPr>
          </w:p>
        </w:tc>
        <w:tc>
          <w:tcPr>
            <w:tcW w:w="831" w:type="pct"/>
          </w:tcPr>
          <w:p w14:paraId="355BAB17" w14:textId="77777777" w:rsidR="00B36061" w:rsidRPr="00F7479A" w:rsidRDefault="00B36061" w:rsidP="0005068E">
            <w:pPr>
              <w:spacing w:before="120" w:after="120"/>
            </w:pPr>
          </w:p>
        </w:tc>
      </w:tr>
      <w:tr w:rsidR="00B36061" w:rsidRPr="00F7479A" w14:paraId="4929D377" w14:textId="77777777" w:rsidTr="003563A3">
        <w:trPr>
          <w:jc w:val="center"/>
        </w:trPr>
        <w:tc>
          <w:tcPr>
            <w:tcW w:w="1009" w:type="pct"/>
            <w:vAlign w:val="center"/>
          </w:tcPr>
          <w:p w14:paraId="00E80134" w14:textId="77777777" w:rsidR="00B36061" w:rsidRPr="00F7479A" w:rsidRDefault="00B36061" w:rsidP="0005068E">
            <w:pPr>
              <w:spacing w:before="120" w:after="120"/>
            </w:pPr>
            <w:r w:rsidRPr="00A96895">
              <w:t>description </w:t>
            </w:r>
          </w:p>
        </w:tc>
        <w:tc>
          <w:tcPr>
            <w:tcW w:w="1188" w:type="pct"/>
            <w:vAlign w:val="center"/>
          </w:tcPr>
          <w:p w14:paraId="5F82E4A8" w14:textId="77777777" w:rsidR="00B36061" w:rsidRPr="00F7479A" w:rsidRDefault="00B36061" w:rsidP="0005068E">
            <w:pPr>
              <w:spacing w:before="120" w:after="120"/>
            </w:pPr>
            <w:r w:rsidRPr="00F7479A">
              <w:t xml:space="preserve">Mô tả </w:t>
            </w:r>
          </w:p>
        </w:tc>
        <w:tc>
          <w:tcPr>
            <w:tcW w:w="1062" w:type="pct"/>
            <w:vAlign w:val="center"/>
          </w:tcPr>
          <w:p w14:paraId="3B8AE6C9" w14:textId="77777777" w:rsidR="00B36061" w:rsidRPr="00E42A27" w:rsidRDefault="00B36061" w:rsidP="0005068E">
            <w:pPr>
              <w:spacing w:before="120" w:after="120"/>
            </w:pPr>
            <w:r w:rsidRPr="00582652">
              <w:t>text</w:t>
            </w:r>
          </w:p>
        </w:tc>
        <w:tc>
          <w:tcPr>
            <w:tcW w:w="910" w:type="pct"/>
            <w:vAlign w:val="center"/>
          </w:tcPr>
          <w:p w14:paraId="5AC48595" w14:textId="77777777" w:rsidR="00B36061" w:rsidRPr="00F7479A" w:rsidRDefault="00B36061" w:rsidP="0005068E">
            <w:pPr>
              <w:spacing w:before="120" w:after="120"/>
            </w:pPr>
          </w:p>
        </w:tc>
        <w:tc>
          <w:tcPr>
            <w:tcW w:w="831" w:type="pct"/>
          </w:tcPr>
          <w:p w14:paraId="404599CB" w14:textId="77777777" w:rsidR="00B36061" w:rsidRPr="00F7479A" w:rsidRDefault="00B36061" w:rsidP="0005068E">
            <w:pPr>
              <w:spacing w:before="120" w:after="120"/>
            </w:pPr>
          </w:p>
        </w:tc>
      </w:tr>
      <w:tr w:rsidR="00582652" w:rsidRPr="00F7479A" w14:paraId="0126A8FA" w14:textId="77777777" w:rsidTr="003563A3">
        <w:trPr>
          <w:jc w:val="center"/>
        </w:trPr>
        <w:tc>
          <w:tcPr>
            <w:tcW w:w="1009" w:type="pct"/>
            <w:vAlign w:val="center"/>
          </w:tcPr>
          <w:p w14:paraId="1243F300" w14:textId="48D5C9AA" w:rsidR="00582652" w:rsidRPr="00A96895" w:rsidRDefault="00582652" w:rsidP="0005068E">
            <w:pPr>
              <w:spacing w:before="120" w:after="120"/>
            </w:pPr>
            <w:r w:rsidRPr="00582652">
              <w:t>type</w:t>
            </w:r>
          </w:p>
        </w:tc>
        <w:tc>
          <w:tcPr>
            <w:tcW w:w="1188" w:type="pct"/>
            <w:vAlign w:val="center"/>
          </w:tcPr>
          <w:p w14:paraId="53CDF215" w14:textId="69E87AA4" w:rsidR="00582652" w:rsidRPr="00F7479A" w:rsidRDefault="00582652" w:rsidP="0005068E">
            <w:pPr>
              <w:spacing w:before="120" w:after="120"/>
            </w:pPr>
            <w:r>
              <w:t>Loại chuẩn đầu ra</w:t>
            </w:r>
          </w:p>
        </w:tc>
        <w:tc>
          <w:tcPr>
            <w:tcW w:w="1062" w:type="pct"/>
            <w:vAlign w:val="center"/>
          </w:tcPr>
          <w:p w14:paraId="1ECCFA7B" w14:textId="2137C9D6" w:rsidR="00582652" w:rsidRPr="00582652" w:rsidRDefault="00582652" w:rsidP="0005068E">
            <w:pPr>
              <w:spacing w:before="120" w:after="120"/>
            </w:pPr>
            <w:r w:rsidRPr="00582652">
              <w:t>E</w:t>
            </w:r>
            <w:r>
              <w:t>num</w:t>
            </w:r>
            <w:r w:rsidRPr="00582652">
              <w:t>(</w:t>
            </w:r>
            <w:r>
              <w:t>K</w:t>
            </w:r>
            <w:r w:rsidRPr="00582652">
              <w:t>iến thức</w:t>
            </w:r>
            <w:r w:rsidR="0023624E">
              <w:t>’</w:t>
            </w:r>
            <w:r w:rsidRPr="00582652">
              <w:t xml:space="preserve">, </w:t>
            </w:r>
            <w:r>
              <w:t>T</w:t>
            </w:r>
            <w:r w:rsidRPr="00582652">
              <w:t>hái độ</w:t>
            </w:r>
            <w:r w:rsidR="0023624E">
              <w:t>’</w:t>
            </w:r>
            <w:r w:rsidRPr="00582652">
              <w:t xml:space="preserve">, </w:t>
            </w:r>
            <w:r>
              <w:t>K</w:t>
            </w:r>
            <w:r w:rsidRPr="00582652">
              <w:t>ỹ năng</w:t>
            </w:r>
            <w:r w:rsidR="0023624E">
              <w:t>’</w:t>
            </w:r>
            <w:r w:rsidRPr="00582652">
              <w:t>)</w:t>
            </w:r>
          </w:p>
        </w:tc>
        <w:tc>
          <w:tcPr>
            <w:tcW w:w="910" w:type="pct"/>
            <w:vAlign w:val="center"/>
          </w:tcPr>
          <w:p w14:paraId="38B1F4E9" w14:textId="77777777" w:rsidR="00582652" w:rsidRPr="00F7479A" w:rsidRDefault="00582652" w:rsidP="0005068E">
            <w:pPr>
              <w:spacing w:before="120" w:after="120"/>
            </w:pPr>
          </w:p>
        </w:tc>
        <w:tc>
          <w:tcPr>
            <w:tcW w:w="831" w:type="pct"/>
          </w:tcPr>
          <w:p w14:paraId="1E0D5947" w14:textId="77777777" w:rsidR="00582652" w:rsidRPr="00F7479A" w:rsidRDefault="00582652" w:rsidP="0005068E">
            <w:pPr>
              <w:spacing w:before="120" w:after="120"/>
            </w:pPr>
          </w:p>
        </w:tc>
      </w:tr>
      <w:tr w:rsidR="00B36061" w:rsidRPr="00F7479A" w14:paraId="3DBDF239" w14:textId="77777777" w:rsidTr="003563A3">
        <w:trPr>
          <w:jc w:val="center"/>
        </w:trPr>
        <w:tc>
          <w:tcPr>
            <w:tcW w:w="1009" w:type="pct"/>
            <w:vAlign w:val="center"/>
          </w:tcPr>
          <w:p w14:paraId="64A26A73" w14:textId="77777777" w:rsidR="00B36061" w:rsidRPr="00F7479A" w:rsidRDefault="00B36061" w:rsidP="0005068E">
            <w:pPr>
              <w:spacing w:before="120" w:after="120"/>
            </w:pPr>
            <w:r w:rsidRPr="00A96895">
              <w:t>isDelete</w:t>
            </w:r>
          </w:p>
        </w:tc>
        <w:tc>
          <w:tcPr>
            <w:tcW w:w="1188" w:type="pct"/>
            <w:vAlign w:val="center"/>
          </w:tcPr>
          <w:p w14:paraId="45DA9F09" w14:textId="77777777" w:rsidR="00B36061" w:rsidRPr="00F7479A" w:rsidRDefault="00B36061" w:rsidP="0005068E">
            <w:pPr>
              <w:spacing w:before="120" w:after="120"/>
            </w:pPr>
            <w:r w:rsidRPr="00F7479A">
              <w:t>Trạng thái xóa mềm</w:t>
            </w:r>
          </w:p>
        </w:tc>
        <w:tc>
          <w:tcPr>
            <w:tcW w:w="1062" w:type="pct"/>
            <w:vAlign w:val="center"/>
          </w:tcPr>
          <w:p w14:paraId="6F13ED44" w14:textId="77777777" w:rsidR="00B36061" w:rsidRPr="00E42A27" w:rsidRDefault="00B36061" w:rsidP="0005068E">
            <w:pPr>
              <w:spacing w:before="120" w:after="120"/>
            </w:pPr>
            <w:r w:rsidRPr="00582652">
              <w:t>tinyint</w:t>
            </w:r>
          </w:p>
        </w:tc>
        <w:tc>
          <w:tcPr>
            <w:tcW w:w="910" w:type="pct"/>
            <w:vAlign w:val="center"/>
          </w:tcPr>
          <w:p w14:paraId="6A82311A" w14:textId="77777777" w:rsidR="00B36061" w:rsidRPr="00F7479A" w:rsidRDefault="00B36061" w:rsidP="0005068E">
            <w:pPr>
              <w:spacing w:before="120" w:after="120"/>
            </w:pPr>
          </w:p>
        </w:tc>
        <w:tc>
          <w:tcPr>
            <w:tcW w:w="831" w:type="pct"/>
          </w:tcPr>
          <w:p w14:paraId="1FA2A5C3" w14:textId="77777777" w:rsidR="00B36061" w:rsidRPr="00F7479A" w:rsidRDefault="00B36061" w:rsidP="0005068E">
            <w:pPr>
              <w:spacing w:before="120" w:after="120"/>
            </w:pPr>
          </w:p>
        </w:tc>
      </w:tr>
    </w:tbl>
    <w:p w14:paraId="1C5A9F9A" w14:textId="77777777" w:rsidR="00E8392C" w:rsidRDefault="00E8392C" w:rsidP="003E469F"/>
    <w:p w14:paraId="19ABF210" w14:textId="0C71A6DA" w:rsidR="00F46B31" w:rsidRDefault="00F46B31" w:rsidP="003E469F">
      <w:pPr>
        <w:pStyle w:val="Bangs"/>
      </w:pPr>
      <w:bookmarkStart w:id="451" w:name="_Toc181602892"/>
      <w:r>
        <w:lastRenderedPageBreak/>
        <w:t>Bảng 3.</w:t>
      </w:r>
      <w:fldSimple w:instr=" SEQ Bảng_3. \* ARABIC ">
        <w:r w:rsidR="00031219">
          <w:rPr>
            <w:noProof/>
          </w:rPr>
          <w:t>9</w:t>
        </w:r>
      </w:fldSimple>
      <w:r w:rsidR="00A437C7">
        <w:t>.</w:t>
      </w:r>
      <w:r>
        <w:t xml:space="preserve"> </w:t>
      </w:r>
      <w:r w:rsidRPr="001F5DAA">
        <w:t xml:space="preserve">Mô tả bảng chương của </w:t>
      </w:r>
      <w:r w:rsidR="002C4348" w:rsidRPr="002C4348">
        <w:t>môn học</w:t>
      </w:r>
      <w:bookmarkEnd w:id="451"/>
    </w:p>
    <w:tbl>
      <w:tblPr>
        <w:tblStyle w:val="TableGrid"/>
        <w:tblW w:w="5000" w:type="pct"/>
        <w:jc w:val="center"/>
        <w:tblLook w:val="04A0" w:firstRow="1" w:lastRow="0" w:firstColumn="1" w:lastColumn="0" w:noHBand="0" w:noVBand="1"/>
      </w:tblPr>
      <w:tblGrid>
        <w:gridCol w:w="1848"/>
        <w:gridCol w:w="2185"/>
        <w:gridCol w:w="1690"/>
        <w:gridCol w:w="1927"/>
        <w:gridCol w:w="1695"/>
      </w:tblGrid>
      <w:tr w:rsidR="00B36061" w:rsidRPr="00F7479A" w14:paraId="4296BDF6" w14:textId="77777777" w:rsidTr="003563A3">
        <w:trPr>
          <w:tblHeader/>
          <w:jc w:val="center"/>
        </w:trPr>
        <w:tc>
          <w:tcPr>
            <w:tcW w:w="989" w:type="pct"/>
            <w:vAlign w:val="center"/>
          </w:tcPr>
          <w:p w14:paraId="2DB83EC1"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104C4CC8"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5A2A3FE3" w14:textId="77777777" w:rsidR="00B36061" w:rsidRPr="00E42A27" w:rsidRDefault="00B36061" w:rsidP="00E42A27">
            <w:pPr>
              <w:spacing w:before="120" w:after="120"/>
              <w:jc w:val="center"/>
              <w:rPr>
                <w:b/>
                <w:bCs/>
              </w:rPr>
            </w:pPr>
            <w:r w:rsidRPr="00E42A27">
              <w:rPr>
                <w:b/>
                <w:bCs/>
              </w:rPr>
              <w:t>Kiểu dữ liệu</w:t>
            </w:r>
          </w:p>
        </w:tc>
        <w:tc>
          <w:tcPr>
            <w:tcW w:w="1031" w:type="pct"/>
            <w:vAlign w:val="center"/>
          </w:tcPr>
          <w:p w14:paraId="21E1E040" w14:textId="77777777" w:rsidR="00B36061" w:rsidRPr="00E42A27" w:rsidRDefault="00B36061" w:rsidP="00E42A27">
            <w:pPr>
              <w:spacing w:before="120" w:after="120"/>
              <w:jc w:val="center"/>
              <w:rPr>
                <w:b/>
                <w:bCs/>
              </w:rPr>
            </w:pPr>
            <w:r w:rsidRPr="00E42A27">
              <w:rPr>
                <w:b/>
                <w:bCs/>
              </w:rPr>
              <w:t>Ràng buộc</w:t>
            </w:r>
          </w:p>
        </w:tc>
        <w:tc>
          <w:tcPr>
            <w:tcW w:w="907" w:type="pct"/>
            <w:vAlign w:val="center"/>
          </w:tcPr>
          <w:p w14:paraId="7164C998" w14:textId="77777777" w:rsidR="00B36061" w:rsidRPr="00E42A27" w:rsidRDefault="00B36061" w:rsidP="00E42A27">
            <w:pPr>
              <w:spacing w:before="120" w:after="120"/>
              <w:jc w:val="center"/>
              <w:rPr>
                <w:b/>
                <w:bCs/>
              </w:rPr>
            </w:pPr>
            <w:r w:rsidRPr="00E42A27">
              <w:rPr>
                <w:b/>
                <w:bCs/>
              </w:rPr>
              <w:t>Ghi chú</w:t>
            </w:r>
          </w:p>
        </w:tc>
      </w:tr>
      <w:tr w:rsidR="00B36061" w:rsidRPr="00F7479A" w14:paraId="2B2ED0B0" w14:textId="77777777" w:rsidTr="003563A3">
        <w:trPr>
          <w:jc w:val="center"/>
        </w:trPr>
        <w:tc>
          <w:tcPr>
            <w:tcW w:w="989" w:type="pct"/>
            <w:vAlign w:val="center"/>
          </w:tcPr>
          <w:p w14:paraId="2C025604" w14:textId="77777777" w:rsidR="00B36061" w:rsidRPr="00F7479A" w:rsidRDefault="00B36061" w:rsidP="0005068E">
            <w:pPr>
              <w:spacing w:before="120" w:after="120"/>
            </w:pPr>
            <w:r w:rsidRPr="00235405">
              <w:t>chapter_id</w:t>
            </w:r>
          </w:p>
        </w:tc>
        <w:tc>
          <w:tcPr>
            <w:tcW w:w="1169" w:type="pct"/>
            <w:vAlign w:val="center"/>
          </w:tcPr>
          <w:p w14:paraId="70AAB483" w14:textId="431F3E23" w:rsidR="00B36061" w:rsidRPr="00F7479A" w:rsidRDefault="00B36061" w:rsidP="0005068E">
            <w:pPr>
              <w:spacing w:before="120" w:after="120"/>
            </w:pPr>
            <w:r w:rsidRPr="00F7479A">
              <w:t xml:space="preserve">Mã </w:t>
            </w:r>
            <w:r>
              <w:t xml:space="preserve">chương của </w:t>
            </w:r>
            <w:r w:rsidR="002C4348">
              <w:t>môn học</w:t>
            </w:r>
          </w:p>
        </w:tc>
        <w:tc>
          <w:tcPr>
            <w:tcW w:w="904" w:type="pct"/>
            <w:vAlign w:val="center"/>
          </w:tcPr>
          <w:p w14:paraId="5FDBF65B" w14:textId="77777777" w:rsidR="00B36061" w:rsidRPr="00E42A27" w:rsidRDefault="00B36061" w:rsidP="0005068E">
            <w:pPr>
              <w:spacing w:before="120" w:after="120"/>
            </w:pPr>
            <w:r w:rsidRPr="00E42A27">
              <w:t>int</w:t>
            </w:r>
          </w:p>
        </w:tc>
        <w:tc>
          <w:tcPr>
            <w:tcW w:w="1031" w:type="pct"/>
            <w:vAlign w:val="center"/>
          </w:tcPr>
          <w:p w14:paraId="1486E923" w14:textId="77777777" w:rsidR="00B36061" w:rsidRPr="00F7479A" w:rsidRDefault="00B36061" w:rsidP="0005068E">
            <w:pPr>
              <w:spacing w:before="120" w:after="120"/>
            </w:pPr>
            <w:r w:rsidRPr="00F7479A">
              <w:t>Primary key</w:t>
            </w:r>
          </w:p>
        </w:tc>
        <w:tc>
          <w:tcPr>
            <w:tcW w:w="907" w:type="pct"/>
          </w:tcPr>
          <w:p w14:paraId="16AAA2A8" w14:textId="77777777" w:rsidR="00B36061" w:rsidRPr="00F7479A" w:rsidRDefault="00B36061" w:rsidP="0005068E">
            <w:pPr>
              <w:spacing w:before="120" w:after="120"/>
            </w:pPr>
          </w:p>
        </w:tc>
      </w:tr>
      <w:tr w:rsidR="00B36061" w:rsidRPr="00F7479A" w14:paraId="28750CA9" w14:textId="77777777" w:rsidTr="003563A3">
        <w:trPr>
          <w:jc w:val="center"/>
        </w:trPr>
        <w:tc>
          <w:tcPr>
            <w:tcW w:w="989" w:type="pct"/>
            <w:vAlign w:val="center"/>
          </w:tcPr>
          <w:p w14:paraId="3E08B89E" w14:textId="77777777" w:rsidR="00B36061" w:rsidRPr="00235405" w:rsidRDefault="00B36061" w:rsidP="0005068E">
            <w:pPr>
              <w:spacing w:before="120" w:after="120"/>
            </w:pPr>
            <w:r w:rsidRPr="00235405">
              <w:t>subject_id</w:t>
            </w:r>
          </w:p>
        </w:tc>
        <w:tc>
          <w:tcPr>
            <w:tcW w:w="1169" w:type="pct"/>
            <w:vAlign w:val="center"/>
          </w:tcPr>
          <w:p w14:paraId="6F9F6694" w14:textId="264202E1" w:rsidR="00B36061" w:rsidRPr="00F7479A" w:rsidRDefault="00B36061" w:rsidP="0005068E">
            <w:pPr>
              <w:spacing w:before="120" w:after="120"/>
            </w:pPr>
            <w:r w:rsidRPr="00F7479A">
              <w:t xml:space="preserve">Mã </w:t>
            </w:r>
            <w:r w:rsidR="002C4348">
              <w:t>môn học</w:t>
            </w:r>
          </w:p>
        </w:tc>
        <w:tc>
          <w:tcPr>
            <w:tcW w:w="904" w:type="pct"/>
            <w:vAlign w:val="center"/>
          </w:tcPr>
          <w:p w14:paraId="512F2C28" w14:textId="049DB090" w:rsidR="00B36061" w:rsidRPr="00E42A27" w:rsidRDefault="00031219" w:rsidP="0005068E">
            <w:pPr>
              <w:spacing w:before="120" w:after="120"/>
            </w:pPr>
            <w:r>
              <w:t>i</w:t>
            </w:r>
            <w:r w:rsidR="00B36061" w:rsidRPr="00E42A27">
              <w:t xml:space="preserve">nt </w:t>
            </w:r>
          </w:p>
        </w:tc>
        <w:tc>
          <w:tcPr>
            <w:tcW w:w="1031" w:type="pct"/>
            <w:vAlign w:val="center"/>
          </w:tcPr>
          <w:p w14:paraId="19BDE60E" w14:textId="77777777" w:rsidR="00B36061" w:rsidRPr="00F7479A" w:rsidRDefault="00B36061" w:rsidP="0005068E">
            <w:pPr>
              <w:spacing w:before="120" w:after="120"/>
            </w:pPr>
            <w:r w:rsidRPr="00F7479A">
              <w:t>Foreign key</w:t>
            </w:r>
          </w:p>
        </w:tc>
        <w:tc>
          <w:tcPr>
            <w:tcW w:w="907" w:type="pct"/>
          </w:tcPr>
          <w:p w14:paraId="252F73AA" w14:textId="77777777" w:rsidR="00B36061" w:rsidRPr="00F7479A" w:rsidRDefault="00B36061" w:rsidP="0005068E">
            <w:pPr>
              <w:spacing w:before="120" w:after="120"/>
            </w:pPr>
          </w:p>
        </w:tc>
      </w:tr>
      <w:tr w:rsidR="00B36061" w:rsidRPr="00F7479A" w14:paraId="15485476" w14:textId="77777777" w:rsidTr="003563A3">
        <w:trPr>
          <w:jc w:val="center"/>
        </w:trPr>
        <w:tc>
          <w:tcPr>
            <w:tcW w:w="989" w:type="pct"/>
            <w:vAlign w:val="center"/>
          </w:tcPr>
          <w:p w14:paraId="2D73894F" w14:textId="77777777" w:rsidR="00B36061" w:rsidRPr="00F7479A" w:rsidRDefault="00B36061" w:rsidP="0005068E">
            <w:pPr>
              <w:spacing w:before="120" w:after="120"/>
            </w:pPr>
            <w:r w:rsidRPr="00235405">
              <w:t>chapterName</w:t>
            </w:r>
          </w:p>
        </w:tc>
        <w:tc>
          <w:tcPr>
            <w:tcW w:w="1169" w:type="pct"/>
            <w:vAlign w:val="center"/>
          </w:tcPr>
          <w:p w14:paraId="44677457" w14:textId="77777777" w:rsidR="00B36061" w:rsidRPr="0014226B" w:rsidRDefault="00B36061" w:rsidP="0005068E">
            <w:pPr>
              <w:spacing w:before="120" w:after="120"/>
            </w:pPr>
            <w:r w:rsidRPr="0014226B">
              <w:t xml:space="preserve">Tên </w:t>
            </w:r>
            <w:r>
              <w:t>chương</w:t>
            </w:r>
          </w:p>
        </w:tc>
        <w:tc>
          <w:tcPr>
            <w:tcW w:w="904" w:type="pct"/>
            <w:vAlign w:val="center"/>
          </w:tcPr>
          <w:p w14:paraId="4FE702E0" w14:textId="77777777" w:rsidR="00B36061" w:rsidRPr="00E42A27" w:rsidRDefault="00B36061" w:rsidP="0005068E">
            <w:pPr>
              <w:spacing w:before="120" w:after="120"/>
            </w:pPr>
            <w:r w:rsidRPr="00C74608">
              <w:rPr>
                <w:shd w:val="clear" w:color="auto" w:fill="FFFFFF"/>
              </w:rPr>
              <w:t>varchar(100)</w:t>
            </w:r>
          </w:p>
        </w:tc>
        <w:tc>
          <w:tcPr>
            <w:tcW w:w="1031" w:type="pct"/>
            <w:vAlign w:val="center"/>
          </w:tcPr>
          <w:p w14:paraId="6C6619F9" w14:textId="77777777" w:rsidR="00B36061" w:rsidRPr="00F7479A" w:rsidRDefault="00B36061" w:rsidP="0005068E">
            <w:pPr>
              <w:spacing w:before="120" w:after="120"/>
            </w:pPr>
          </w:p>
        </w:tc>
        <w:tc>
          <w:tcPr>
            <w:tcW w:w="907" w:type="pct"/>
          </w:tcPr>
          <w:p w14:paraId="23FF540E" w14:textId="77777777" w:rsidR="00B36061" w:rsidRPr="00F7479A" w:rsidRDefault="00B36061" w:rsidP="0005068E">
            <w:pPr>
              <w:spacing w:before="120" w:after="120"/>
            </w:pPr>
          </w:p>
        </w:tc>
      </w:tr>
      <w:tr w:rsidR="00B36061" w:rsidRPr="00F7479A" w14:paraId="1C5EEE58" w14:textId="77777777" w:rsidTr="003563A3">
        <w:trPr>
          <w:jc w:val="center"/>
        </w:trPr>
        <w:tc>
          <w:tcPr>
            <w:tcW w:w="989" w:type="pct"/>
            <w:vAlign w:val="center"/>
          </w:tcPr>
          <w:p w14:paraId="12DCEF43" w14:textId="77777777" w:rsidR="00B36061" w:rsidRPr="00235405" w:rsidRDefault="00B36061" w:rsidP="0005068E">
            <w:pPr>
              <w:spacing w:before="120" w:after="120"/>
            </w:pPr>
            <w:r w:rsidRPr="00235405">
              <w:t>description</w:t>
            </w:r>
          </w:p>
        </w:tc>
        <w:tc>
          <w:tcPr>
            <w:tcW w:w="1169" w:type="pct"/>
            <w:vAlign w:val="center"/>
          </w:tcPr>
          <w:p w14:paraId="40D3A040" w14:textId="77777777" w:rsidR="00B36061" w:rsidRPr="00F7479A" w:rsidRDefault="00B36061" w:rsidP="0005068E">
            <w:pPr>
              <w:spacing w:before="120" w:after="120"/>
            </w:pPr>
            <w:r w:rsidRPr="00F7479A">
              <w:t xml:space="preserve">Mô tả </w:t>
            </w:r>
          </w:p>
        </w:tc>
        <w:tc>
          <w:tcPr>
            <w:tcW w:w="904" w:type="pct"/>
            <w:vAlign w:val="center"/>
          </w:tcPr>
          <w:p w14:paraId="11B798F6" w14:textId="77777777" w:rsidR="00B36061" w:rsidRPr="00E42A27" w:rsidRDefault="00B36061" w:rsidP="0005068E">
            <w:pPr>
              <w:spacing w:before="120" w:after="120"/>
            </w:pPr>
            <w:r w:rsidRPr="00C74608">
              <w:rPr>
                <w:shd w:val="clear" w:color="auto" w:fill="FFFFFF"/>
              </w:rPr>
              <w:t>text</w:t>
            </w:r>
          </w:p>
        </w:tc>
        <w:tc>
          <w:tcPr>
            <w:tcW w:w="1031" w:type="pct"/>
            <w:vAlign w:val="center"/>
          </w:tcPr>
          <w:p w14:paraId="4B73C373" w14:textId="77777777" w:rsidR="00B36061" w:rsidRPr="00F7479A" w:rsidRDefault="00B36061" w:rsidP="0005068E">
            <w:pPr>
              <w:spacing w:before="120" w:after="120"/>
            </w:pPr>
          </w:p>
        </w:tc>
        <w:tc>
          <w:tcPr>
            <w:tcW w:w="907" w:type="pct"/>
          </w:tcPr>
          <w:p w14:paraId="331DE174" w14:textId="77777777" w:rsidR="00B36061" w:rsidRPr="00F7479A" w:rsidRDefault="00B36061" w:rsidP="0005068E">
            <w:pPr>
              <w:spacing w:before="120" w:after="120"/>
            </w:pPr>
          </w:p>
        </w:tc>
      </w:tr>
      <w:tr w:rsidR="00B36061" w:rsidRPr="00F7479A" w14:paraId="1C5EFC2C" w14:textId="77777777" w:rsidTr="003563A3">
        <w:trPr>
          <w:jc w:val="center"/>
        </w:trPr>
        <w:tc>
          <w:tcPr>
            <w:tcW w:w="989" w:type="pct"/>
            <w:vAlign w:val="center"/>
          </w:tcPr>
          <w:p w14:paraId="00EA5939" w14:textId="77777777" w:rsidR="00B36061" w:rsidRPr="00F7479A" w:rsidRDefault="00B36061" w:rsidP="0005068E">
            <w:pPr>
              <w:spacing w:before="120" w:after="120"/>
            </w:pPr>
            <w:r w:rsidRPr="00235405">
              <w:t>isDelete</w:t>
            </w:r>
          </w:p>
        </w:tc>
        <w:tc>
          <w:tcPr>
            <w:tcW w:w="1169" w:type="pct"/>
            <w:vAlign w:val="center"/>
          </w:tcPr>
          <w:p w14:paraId="396D9C79" w14:textId="77777777" w:rsidR="00B36061" w:rsidRPr="00F7479A" w:rsidRDefault="00B36061" w:rsidP="0005068E">
            <w:pPr>
              <w:spacing w:before="120" w:after="120"/>
            </w:pPr>
            <w:r w:rsidRPr="00F7479A">
              <w:t>Trạng thái xóa mềm</w:t>
            </w:r>
          </w:p>
        </w:tc>
        <w:tc>
          <w:tcPr>
            <w:tcW w:w="904" w:type="pct"/>
            <w:vAlign w:val="center"/>
          </w:tcPr>
          <w:p w14:paraId="3D18B3B6" w14:textId="77777777" w:rsidR="00B36061" w:rsidRPr="00E42A27" w:rsidRDefault="00B36061" w:rsidP="0005068E">
            <w:pPr>
              <w:spacing w:before="120" w:after="120"/>
            </w:pPr>
            <w:r w:rsidRPr="00C74608">
              <w:rPr>
                <w:shd w:val="clear" w:color="auto" w:fill="FFFFFF"/>
              </w:rPr>
              <w:t>tinyint</w:t>
            </w:r>
          </w:p>
        </w:tc>
        <w:tc>
          <w:tcPr>
            <w:tcW w:w="1031" w:type="pct"/>
            <w:vAlign w:val="center"/>
          </w:tcPr>
          <w:p w14:paraId="77B325AE" w14:textId="77777777" w:rsidR="00B36061" w:rsidRPr="00F7479A" w:rsidRDefault="00B36061" w:rsidP="0005068E">
            <w:pPr>
              <w:spacing w:before="120" w:after="120"/>
            </w:pPr>
          </w:p>
        </w:tc>
        <w:tc>
          <w:tcPr>
            <w:tcW w:w="907" w:type="pct"/>
          </w:tcPr>
          <w:p w14:paraId="2EB978E0" w14:textId="77777777" w:rsidR="00B36061" w:rsidRPr="00F7479A" w:rsidRDefault="00B36061" w:rsidP="0005068E">
            <w:pPr>
              <w:spacing w:before="120" w:after="120"/>
            </w:pPr>
          </w:p>
        </w:tc>
      </w:tr>
    </w:tbl>
    <w:p w14:paraId="22DAD09E" w14:textId="7FAC392A" w:rsidR="00B36061" w:rsidRPr="00F46B31" w:rsidRDefault="00B36061" w:rsidP="00E8392C"/>
    <w:p w14:paraId="098460E3" w14:textId="687A3B2D" w:rsidR="00F46B31" w:rsidRDefault="00F46B31" w:rsidP="003E469F">
      <w:pPr>
        <w:pStyle w:val="Bangs"/>
      </w:pPr>
      <w:bookmarkStart w:id="452" w:name="_Toc181602893"/>
      <w:r>
        <w:t>Bảng 3.</w:t>
      </w:r>
      <w:fldSimple w:instr=" SEQ Bảng_3. \* ARABIC ">
        <w:r w:rsidR="00031219">
          <w:rPr>
            <w:noProof/>
          </w:rPr>
          <w:t>10</w:t>
        </w:r>
      </w:fldSimple>
      <w:r w:rsidR="00A437C7">
        <w:t>.</w:t>
      </w:r>
      <w:r>
        <w:t xml:space="preserve"> </w:t>
      </w:r>
      <w:r w:rsidRPr="00686FF0">
        <w:t xml:space="preserve">Mô tả bảng ánh xạ </w:t>
      </w:r>
      <w:r w:rsidR="00531643">
        <w:t>CLO</w:t>
      </w:r>
      <w:r w:rsidR="002C4348" w:rsidRPr="00686FF0">
        <w:t xml:space="preserve"> </w:t>
      </w:r>
      <w:r w:rsidRPr="00686FF0">
        <w:t>với chương</w:t>
      </w:r>
      <w:bookmarkEnd w:id="452"/>
    </w:p>
    <w:tbl>
      <w:tblPr>
        <w:tblStyle w:val="TableGrid"/>
        <w:tblW w:w="5000" w:type="pct"/>
        <w:jc w:val="center"/>
        <w:tblLook w:val="04A0" w:firstRow="1" w:lastRow="0" w:firstColumn="1" w:lastColumn="0" w:noHBand="0" w:noVBand="1"/>
      </w:tblPr>
      <w:tblGrid>
        <w:gridCol w:w="1921"/>
        <w:gridCol w:w="2256"/>
        <w:gridCol w:w="1914"/>
        <w:gridCol w:w="1417"/>
        <w:gridCol w:w="1837"/>
      </w:tblGrid>
      <w:tr w:rsidR="00B36061" w:rsidRPr="00F7479A" w14:paraId="428289E7" w14:textId="77777777" w:rsidTr="003563A3">
        <w:trPr>
          <w:tblHeader/>
          <w:jc w:val="center"/>
        </w:trPr>
        <w:tc>
          <w:tcPr>
            <w:tcW w:w="1028" w:type="pct"/>
            <w:vAlign w:val="center"/>
          </w:tcPr>
          <w:p w14:paraId="3F8211EB"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7BF63A03"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301C7688" w14:textId="77777777" w:rsidR="00B36061" w:rsidRPr="00E42A27" w:rsidRDefault="00B36061" w:rsidP="00E42A27">
            <w:pPr>
              <w:spacing w:before="120" w:after="120"/>
              <w:jc w:val="center"/>
              <w:rPr>
                <w:b/>
                <w:bCs/>
              </w:rPr>
            </w:pPr>
            <w:r w:rsidRPr="00E42A27">
              <w:rPr>
                <w:b/>
                <w:bCs/>
              </w:rPr>
              <w:t>Kiểu dữ liệu</w:t>
            </w:r>
          </w:p>
        </w:tc>
        <w:tc>
          <w:tcPr>
            <w:tcW w:w="758" w:type="pct"/>
            <w:vAlign w:val="center"/>
          </w:tcPr>
          <w:p w14:paraId="4EFC198B"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386CD70B" w14:textId="77777777" w:rsidR="00B36061" w:rsidRPr="00E42A27" w:rsidRDefault="00B36061" w:rsidP="00E42A27">
            <w:pPr>
              <w:spacing w:before="120" w:after="120"/>
              <w:jc w:val="center"/>
              <w:rPr>
                <w:b/>
                <w:bCs/>
              </w:rPr>
            </w:pPr>
            <w:r w:rsidRPr="00E42A27">
              <w:rPr>
                <w:b/>
                <w:bCs/>
              </w:rPr>
              <w:t>Ghi chú</w:t>
            </w:r>
          </w:p>
        </w:tc>
      </w:tr>
      <w:tr w:rsidR="00B36061" w:rsidRPr="00F7479A" w14:paraId="193E643D" w14:textId="77777777" w:rsidTr="003563A3">
        <w:trPr>
          <w:jc w:val="center"/>
        </w:trPr>
        <w:tc>
          <w:tcPr>
            <w:tcW w:w="1028" w:type="pct"/>
            <w:vAlign w:val="center"/>
          </w:tcPr>
          <w:p w14:paraId="24F132A5" w14:textId="77777777" w:rsidR="00B36061" w:rsidRPr="00235405" w:rsidRDefault="00B36061" w:rsidP="0005068E">
            <w:pPr>
              <w:spacing w:before="120" w:after="120"/>
            </w:pPr>
            <w:r w:rsidRPr="00235405">
              <w:t>id_clo_chapter</w:t>
            </w:r>
          </w:p>
        </w:tc>
        <w:tc>
          <w:tcPr>
            <w:tcW w:w="1207" w:type="pct"/>
            <w:vAlign w:val="center"/>
          </w:tcPr>
          <w:p w14:paraId="5430A19B" w14:textId="77777777" w:rsidR="00B36061" w:rsidRPr="00F7479A" w:rsidRDefault="00B36061" w:rsidP="0005068E">
            <w:pPr>
              <w:spacing w:before="120" w:after="120"/>
            </w:pPr>
            <w:r w:rsidRPr="00F7479A">
              <w:t xml:space="preserve">Mã </w:t>
            </w:r>
            <w:r>
              <w:t>ánh xạ</w:t>
            </w:r>
          </w:p>
        </w:tc>
        <w:tc>
          <w:tcPr>
            <w:tcW w:w="1024" w:type="pct"/>
            <w:vAlign w:val="center"/>
          </w:tcPr>
          <w:p w14:paraId="68B4A3F4" w14:textId="77777777" w:rsidR="00B36061" w:rsidRPr="00F7479A" w:rsidRDefault="00B36061" w:rsidP="0005068E">
            <w:pPr>
              <w:spacing w:before="120" w:after="120"/>
            </w:pPr>
            <w:r w:rsidRPr="00F7479A">
              <w:t>int</w:t>
            </w:r>
          </w:p>
        </w:tc>
        <w:tc>
          <w:tcPr>
            <w:tcW w:w="758" w:type="pct"/>
            <w:vAlign w:val="center"/>
          </w:tcPr>
          <w:p w14:paraId="7502B003" w14:textId="77777777" w:rsidR="00B36061" w:rsidRPr="00F7479A" w:rsidRDefault="00B36061" w:rsidP="0005068E">
            <w:pPr>
              <w:spacing w:before="120" w:after="120"/>
            </w:pPr>
            <w:r w:rsidRPr="00F7479A">
              <w:t>Primary key</w:t>
            </w:r>
          </w:p>
        </w:tc>
        <w:tc>
          <w:tcPr>
            <w:tcW w:w="983" w:type="pct"/>
          </w:tcPr>
          <w:p w14:paraId="03276445" w14:textId="77777777" w:rsidR="00B36061" w:rsidRPr="00F7479A" w:rsidRDefault="00B36061" w:rsidP="0005068E">
            <w:pPr>
              <w:spacing w:before="120" w:after="120"/>
            </w:pPr>
          </w:p>
        </w:tc>
      </w:tr>
      <w:tr w:rsidR="00B36061" w:rsidRPr="00F7479A" w14:paraId="2F034595" w14:textId="77777777" w:rsidTr="003563A3">
        <w:trPr>
          <w:jc w:val="center"/>
        </w:trPr>
        <w:tc>
          <w:tcPr>
            <w:tcW w:w="1028" w:type="pct"/>
            <w:vAlign w:val="center"/>
          </w:tcPr>
          <w:p w14:paraId="09984258" w14:textId="77777777" w:rsidR="00B36061" w:rsidRPr="00235405" w:rsidRDefault="00B36061" w:rsidP="0005068E">
            <w:pPr>
              <w:spacing w:before="120" w:after="120"/>
              <w:rPr>
                <w:shd w:val="clear" w:color="auto" w:fill="FBFBFB"/>
              </w:rPr>
            </w:pPr>
            <w:r>
              <w:t>chapter_id</w:t>
            </w:r>
          </w:p>
        </w:tc>
        <w:tc>
          <w:tcPr>
            <w:tcW w:w="1207" w:type="pct"/>
            <w:vAlign w:val="center"/>
          </w:tcPr>
          <w:p w14:paraId="3135EDB5" w14:textId="1DBDDFCA" w:rsidR="00B36061" w:rsidRPr="00235405" w:rsidRDefault="00B36061" w:rsidP="0005068E">
            <w:pPr>
              <w:spacing w:before="120" w:after="120"/>
            </w:pPr>
            <w:r w:rsidRPr="00093CB0">
              <w:t xml:space="preserve">Mã </w:t>
            </w:r>
            <w:r w:rsidRPr="00235405">
              <w:t xml:space="preserve">chương của </w:t>
            </w:r>
            <w:r w:rsidR="002C4348">
              <w:t>môn học</w:t>
            </w:r>
          </w:p>
        </w:tc>
        <w:tc>
          <w:tcPr>
            <w:tcW w:w="1024" w:type="pct"/>
            <w:vAlign w:val="center"/>
          </w:tcPr>
          <w:p w14:paraId="7CECF405" w14:textId="6B0791B7" w:rsidR="00B36061" w:rsidRPr="00F7479A" w:rsidRDefault="00C74608" w:rsidP="0005068E">
            <w:pPr>
              <w:spacing w:before="120" w:after="120"/>
            </w:pPr>
            <w:r>
              <w:t>i</w:t>
            </w:r>
            <w:r w:rsidR="00B36061" w:rsidRPr="00F7479A">
              <w:t xml:space="preserve">nt </w:t>
            </w:r>
          </w:p>
        </w:tc>
        <w:tc>
          <w:tcPr>
            <w:tcW w:w="758" w:type="pct"/>
            <w:vAlign w:val="center"/>
          </w:tcPr>
          <w:p w14:paraId="295A57A8" w14:textId="77777777" w:rsidR="00B36061" w:rsidRPr="00F7479A" w:rsidRDefault="00B36061" w:rsidP="0005068E">
            <w:pPr>
              <w:spacing w:before="120" w:after="120"/>
            </w:pPr>
            <w:r w:rsidRPr="00F7479A">
              <w:t>Foreign key</w:t>
            </w:r>
          </w:p>
        </w:tc>
        <w:tc>
          <w:tcPr>
            <w:tcW w:w="983" w:type="pct"/>
          </w:tcPr>
          <w:p w14:paraId="09E19AFB" w14:textId="77777777" w:rsidR="00B36061" w:rsidRPr="00F7479A" w:rsidRDefault="00B36061" w:rsidP="0005068E">
            <w:pPr>
              <w:spacing w:before="120" w:after="120"/>
            </w:pPr>
          </w:p>
        </w:tc>
      </w:tr>
      <w:tr w:rsidR="00B36061" w:rsidRPr="00F7479A" w14:paraId="658A8AA9" w14:textId="77777777" w:rsidTr="003563A3">
        <w:trPr>
          <w:jc w:val="center"/>
        </w:trPr>
        <w:tc>
          <w:tcPr>
            <w:tcW w:w="1028" w:type="pct"/>
            <w:vAlign w:val="center"/>
          </w:tcPr>
          <w:p w14:paraId="2B913A06" w14:textId="77777777" w:rsidR="00B36061" w:rsidRPr="00C74608" w:rsidRDefault="00B36061" w:rsidP="0005068E">
            <w:pPr>
              <w:spacing w:before="120" w:after="120"/>
            </w:pPr>
            <w:r w:rsidRPr="00C74608">
              <w:rPr>
                <w:shd w:val="clear" w:color="auto" w:fill="FFFFFF"/>
              </w:rPr>
              <w:t>clo_id </w:t>
            </w:r>
          </w:p>
        </w:tc>
        <w:tc>
          <w:tcPr>
            <w:tcW w:w="1207" w:type="pct"/>
            <w:vAlign w:val="center"/>
          </w:tcPr>
          <w:p w14:paraId="7D6BCA4C" w14:textId="476A2964" w:rsidR="00B36061" w:rsidRPr="00093CB0" w:rsidRDefault="00B36061" w:rsidP="0005068E">
            <w:pPr>
              <w:spacing w:before="120" w:after="120"/>
            </w:pPr>
            <w:r w:rsidRPr="00093CB0">
              <w:t xml:space="preserve">Mã chuẩn đầu ra </w:t>
            </w:r>
            <w:r w:rsidR="002C4348">
              <w:t>môn học</w:t>
            </w:r>
          </w:p>
        </w:tc>
        <w:tc>
          <w:tcPr>
            <w:tcW w:w="1024" w:type="pct"/>
            <w:vAlign w:val="center"/>
          </w:tcPr>
          <w:p w14:paraId="2B3CC8CF" w14:textId="3AF004AA" w:rsidR="00B36061" w:rsidRPr="00C74608" w:rsidRDefault="00C74608" w:rsidP="0005068E">
            <w:pPr>
              <w:spacing w:before="120" w:after="120"/>
            </w:pPr>
            <w:r w:rsidRPr="00C74608">
              <w:rPr>
                <w:shd w:val="clear" w:color="auto" w:fill="FFFFFF"/>
              </w:rPr>
              <w:t>i</w:t>
            </w:r>
            <w:r w:rsidR="00B36061" w:rsidRPr="00C74608">
              <w:rPr>
                <w:shd w:val="clear" w:color="auto" w:fill="FFFFFF"/>
              </w:rPr>
              <w:t xml:space="preserve">nt </w:t>
            </w:r>
          </w:p>
        </w:tc>
        <w:tc>
          <w:tcPr>
            <w:tcW w:w="758" w:type="pct"/>
            <w:vAlign w:val="center"/>
          </w:tcPr>
          <w:p w14:paraId="55F08923" w14:textId="77777777" w:rsidR="00B36061" w:rsidRPr="00F7479A" w:rsidRDefault="00B36061" w:rsidP="0005068E">
            <w:pPr>
              <w:spacing w:before="120" w:after="120"/>
            </w:pPr>
            <w:r w:rsidRPr="00F7479A">
              <w:t>Foreign key</w:t>
            </w:r>
          </w:p>
        </w:tc>
        <w:tc>
          <w:tcPr>
            <w:tcW w:w="983" w:type="pct"/>
          </w:tcPr>
          <w:p w14:paraId="07C9D8B0" w14:textId="77777777" w:rsidR="00B36061" w:rsidRPr="00F7479A" w:rsidRDefault="00B36061" w:rsidP="0005068E">
            <w:pPr>
              <w:spacing w:before="120" w:after="120"/>
            </w:pPr>
          </w:p>
        </w:tc>
      </w:tr>
    </w:tbl>
    <w:p w14:paraId="1FDF2232" w14:textId="226B281C" w:rsidR="00B36061" w:rsidRPr="00D27502" w:rsidRDefault="00B36061" w:rsidP="00D27502"/>
    <w:p w14:paraId="2E951151" w14:textId="292915FC" w:rsidR="00F46B31" w:rsidRPr="00F46B31" w:rsidRDefault="00F46B31" w:rsidP="003E469F">
      <w:pPr>
        <w:pStyle w:val="Bangs"/>
      </w:pPr>
      <w:bookmarkStart w:id="453" w:name="_Toc181602894"/>
      <w:r w:rsidRPr="00F46B31">
        <w:t>Bảng 3.</w:t>
      </w:r>
      <w:r>
        <w:fldChar w:fldCharType="begin"/>
      </w:r>
      <w:r w:rsidRPr="00F46B31">
        <w:instrText xml:space="preserve"> SEQ Bảng_3. \* ARABIC </w:instrText>
      </w:r>
      <w:r>
        <w:fldChar w:fldCharType="separate"/>
      </w:r>
      <w:r w:rsidR="00031219">
        <w:rPr>
          <w:noProof/>
        </w:rPr>
        <w:t>11</w:t>
      </w:r>
      <w:r>
        <w:fldChar w:fldCharType="end"/>
      </w:r>
      <w:r w:rsidR="00A437C7" w:rsidRPr="00236A44">
        <w:t>.</w:t>
      </w:r>
      <w:r w:rsidRPr="00F46B31">
        <w:t xml:space="preserve"> Mô tả bảng ánh xạ </w:t>
      </w:r>
      <w:r w:rsidR="00531643">
        <w:t>CLO</w:t>
      </w:r>
      <w:r w:rsidRPr="00F46B31">
        <w:t xml:space="preserve"> với </w:t>
      </w:r>
      <w:r w:rsidR="00531643">
        <w:t>PLO</w:t>
      </w:r>
      <w:bookmarkEnd w:id="453"/>
      <w:r w:rsidRPr="00F46B31">
        <w:t xml:space="preserve"> </w:t>
      </w:r>
    </w:p>
    <w:tbl>
      <w:tblPr>
        <w:tblStyle w:val="TableGrid"/>
        <w:tblW w:w="5000" w:type="pct"/>
        <w:jc w:val="center"/>
        <w:tblLook w:val="04A0" w:firstRow="1" w:lastRow="0" w:firstColumn="1" w:lastColumn="0" w:noHBand="0" w:noVBand="1"/>
      </w:tblPr>
      <w:tblGrid>
        <w:gridCol w:w="1921"/>
        <w:gridCol w:w="2256"/>
        <w:gridCol w:w="1914"/>
        <w:gridCol w:w="1417"/>
        <w:gridCol w:w="1837"/>
      </w:tblGrid>
      <w:tr w:rsidR="00B36061" w:rsidRPr="00F7479A" w14:paraId="0A09C7FC" w14:textId="77777777" w:rsidTr="003563A3">
        <w:trPr>
          <w:tblHeader/>
          <w:jc w:val="center"/>
        </w:trPr>
        <w:tc>
          <w:tcPr>
            <w:tcW w:w="1028" w:type="pct"/>
            <w:vAlign w:val="center"/>
          </w:tcPr>
          <w:p w14:paraId="4E2FA2A4"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147F5C8D"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750E4112" w14:textId="77777777" w:rsidR="00B36061" w:rsidRPr="00E42A27" w:rsidRDefault="00B36061" w:rsidP="00E42A27">
            <w:pPr>
              <w:spacing w:before="120" w:after="120"/>
              <w:jc w:val="center"/>
              <w:rPr>
                <w:b/>
                <w:bCs/>
              </w:rPr>
            </w:pPr>
            <w:r w:rsidRPr="00E42A27">
              <w:rPr>
                <w:b/>
                <w:bCs/>
              </w:rPr>
              <w:t>Kiểu dữ liệu</w:t>
            </w:r>
          </w:p>
        </w:tc>
        <w:tc>
          <w:tcPr>
            <w:tcW w:w="758" w:type="pct"/>
            <w:vAlign w:val="center"/>
          </w:tcPr>
          <w:p w14:paraId="3EE3440E"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2FB691F2" w14:textId="77777777" w:rsidR="00B36061" w:rsidRPr="00E42A27" w:rsidRDefault="00B36061" w:rsidP="00E42A27">
            <w:pPr>
              <w:spacing w:before="120" w:after="120"/>
              <w:jc w:val="center"/>
              <w:rPr>
                <w:b/>
                <w:bCs/>
              </w:rPr>
            </w:pPr>
            <w:r w:rsidRPr="00E42A27">
              <w:rPr>
                <w:b/>
                <w:bCs/>
              </w:rPr>
              <w:t>Ghi chú</w:t>
            </w:r>
          </w:p>
        </w:tc>
      </w:tr>
      <w:tr w:rsidR="00B36061" w:rsidRPr="00F7479A" w14:paraId="73C9DF60" w14:textId="77777777" w:rsidTr="003563A3">
        <w:trPr>
          <w:jc w:val="center"/>
        </w:trPr>
        <w:tc>
          <w:tcPr>
            <w:tcW w:w="1028" w:type="pct"/>
            <w:vAlign w:val="center"/>
          </w:tcPr>
          <w:p w14:paraId="3449C492" w14:textId="77777777" w:rsidR="00B36061" w:rsidRPr="00A96895" w:rsidRDefault="00B36061" w:rsidP="0005068E">
            <w:pPr>
              <w:spacing w:before="120" w:after="120"/>
            </w:pPr>
            <w:r w:rsidRPr="00A96895">
              <w:t>map_plo_clos</w:t>
            </w:r>
          </w:p>
        </w:tc>
        <w:tc>
          <w:tcPr>
            <w:tcW w:w="1207" w:type="pct"/>
            <w:vAlign w:val="center"/>
          </w:tcPr>
          <w:p w14:paraId="0D06ED75" w14:textId="77777777" w:rsidR="00B36061" w:rsidRPr="00F7479A" w:rsidRDefault="00B36061" w:rsidP="0005068E">
            <w:pPr>
              <w:spacing w:before="120" w:after="120"/>
            </w:pPr>
            <w:r w:rsidRPr="00F7479A">
              <w:t xml:space="preserve">Mã </w:t>
            </w:r>
            <w:r>
              <w:t>ánh xạ</w:t>
            </w:r>
          </w:p>
        </w:tc>
        <w:tc>
          <w:tcPr>
            <w:tcW w:w="1024" w:type="pct"/>
            <w:vAlign w:val="center"/>
          </w:tcPr>
          <w:p w14:paraId="5DD061DE" w14:textId="77777777" w:rsidR="00B36061" w:rsidRPr="00F7479A" w:rsidRDefault="00B36061" w:rsidP="0005068E">
            <w:pPr>
              <w:spacing w:before="120" w:after="120"/>
            </w:pPr>
            <w:r w:rsidRPr="00F7479A">
              <w:t>int</w:t>
            </w:r>
          </w:p>
        </w:tc>
        <w:tc>
          <w:tcPr>
            <w:tcW w:w="758" w:type="pct"/>
            <w:vAlign w:val="center"/>
          </w:tcPr>
          <w:p w14:paraId="1E475C9D" w14:textId="77777777" w:rsidR="00B36061" w:rsidRPr="00F7479A" w:rsidRDefault="00B36061" w:rsidP="0005068E">
            <w:pPr>
              <w:spacing w:before="120" w:after="120"/>
            </w:pPr>
            <w:r w:rsidRPr="00F7479A">
              <w:t>Primary key</w:t>
            </w:r>
          </w:p>
        </w:tc>
        <w:tc>
          <w:tcPr>
            <w:tcW w:w="983" w:type="pct"/>
          </w:tcPr>
          <w:p w14:paraId="32B8BA25" w14:textId="77777777" w:rsidR="00B36061" w:rsidRPr="00F7479A" w:rsidRDefault="00B36061" w:rsidP="0005068E">
            <w:pPr>
              <w:spacing w:before="120" w:after="120"/>
            </w:pPr>
          </w:p>
        </w:tc>
      </w:tr>
      <w:tr w:rsidR="00B36061" w:rsidRPr="00F7479A" w14:paraId="13A6F43F" w14:textId="77777777" w:rsidTr="003563A3">
        <w:trPr>
          <w:jc w:val="center"/>
        </w:trPr>
        <w:tc>
          <w:tcPr>
            <w:tcW w:w="1028" w:type="pct"/>
            <w:vAlign w:val="center"/>
          </w:tcPr>
          <w:p w14:paraId="228B6016" w14:textId="77777777" w:rsidR="00B36061" w:rsidRPr="00235405" w:rsidRDefault="00B36061" w:rsidP="0005068E">
            <w:pPr>
              <w:spacing w:before="120" w:after="120"/>
              <w:rPr>
                <w:shd w:val="clear" w:color="auto" w:fill="FBFBFB"/>
              </w:rPr>
            </w:pPr>
            <w:r>
              <w:lastRenderedPageBreak/>
              <w:t>plo_id</w:t>
            </w:r>
          </w:p>
        </w:tc>
        <w:tc>
          <w:tcPr>
            <w:tcW w:w="1207" w:type="pct"/>
            <w:vAlign w:val="center"/>
          </w:tcPr>
          <w:p w14:paraId="57F1E95B" w14:textId="77777777" w:rsidR="00B36061" w:rsidRPr="00A96895" w:rsidRDefault="00B36061" w:rsidP="0005068E">
            <w:pPr>
              <w:spacing w:before="120" w:after="120"/>
            </w:pPr>
            <w:r w:rsidRPr="00093CB0">
              <w:t xml:space="preserve">Mã </w:t>
            </w:r>
            <w:r w:rsidRPr="00A96895">
              <w:t>chuẩn đầu ra chương t</w:t>
            </w:r>
            <w:r>
              <w:t>rình</w:t>
            </w:r>
          </w:p>
        </w:tc>
        <w:tc>
          <w:tcPr>
            <w:tcW w:w="1024" w:type="pct"/>
            <w:vAlign w:val="center"/>
          </w:tcPr>
          <w:p w14:paraId="76923F31" w14:textId="7E150A24" w:rsidR="00B36061" w:rsidRPr="00F7479A" w:rsidRDefault="00C74608" w:rsidP="0005068E">
            <w:pPr>
              <w:spacing w:before="120" w:after="120"/>
            </w:pPr>
            <w:r>
              <w:t>i</w:t>
            </w:r>
            <w:r w:rsidR="00B36061" w:rsidRPr="00F7479A">
              <w:t xml:space="preserve">nt </w:t>
            </w:r>
          </w:p>
        </w:tc>
        <w:tc>
          <w:tcPr>
            <w:tcW w:w="758" w:type="pct"/>
            <w:vAlign w:val="center"/>
          </w:tcPr>
          <w:p w14:paraId="638F33A9" w14:textId="77777777" w:rsidR="00B36061" w:rsidRPr="00F7479A" w:rsidRDefault="00B36061" w:rsidP="0005068E">
            <w:pPr>
              <w:spacing w:before="120" w:after="120"/>
            </w:pPr>
            <w:r w:rsidRPr="00F7479A">
              <w:t>Foreign key</w:t>
            </w:r>
          </w:p>
        </w:tc>
        <w:tc>
          <w:tcPr>
            <w:tcW w:w="983" w:type="pct"/>
          </w:tcPr>
          <w:p w14:paraId="07BDB3CA" w14:textId="77777777" w:rsidR="00B36061" w:rsidRPr="00F7479A" w:rsidRDefault="00B36061" w:rsidP="0005068E">
            <w:pPr>
              <w:spacing w:before="120" w:after="120"/>
            </w:pPr>
          </w:p>
        </w:tc>
      </w:tr>
      <w:tr w:rsidR="00B36061" w:rsidRPr="00F7479A" w14:paraId="6D06D6AD" w14:textId="77777777" w:rsidTr="003563A3">
        <w:trPr>
          <w:jc w:val="center"/>
        </w:trPr>
        <w:tc>
          <w:tcPr>
            <w:tcW w:w="1028" w:type="pct"/>
            <w:vAlign w:val="center"/>
          </w:tcPr>
          <w:p w14:paraId="06F4E0A5" w14:textId="77777777" w:rsidR="00B36061" w:rsidRPr="00C74608" w:rsidRDefault="00B36061" w:rsidP="0005068E">
            <w:pPr>
              <w:spacing w:before="120" w:after="120"/>
            </w:pPr>
            <w:r w:rsidRPr="00C74608">
              <w:rPr>
                <w:color w:val="000000"/>
                <w:shd w:val="clear" w:color="auto" w:fill="FFFFFF"/>
              </w:rPr>
              <w:t>clo_id </w:t>
            </w:r>
          </w:p>
        </w:tc>
        <w:tc>
          <w:tcPr>
            <w:tcW w:w="1207" w:type="pct"/>
            <w:vAlign w:val="center"/>
          </w:tcPr>
          <w:p w14:paraId="7B5ABF8D" w14:textId="04A4104C" w:rsidR="00B36061" w:rsidRPr="00093CB0" w:rsidRDefault="00B36061" w:rsidP="0005068E">
            <w:pPr>
              <w:spacing w:before="120" w:after="120"/>
            </w:pPr>
            <w:r w:rsidRPr="00093CB0">
              <w:t xml:space="preserve">Mã chuẩn đầu ra </w:t>
            </w:r>
            <w:r w:rsidR="00681309">
              <w:t>môn học</w:t>
            </w:r>
          </w:p>
        </w:tc>
        <w:tc>
          <w:tcPr>
            <w:tcW w:w="1024" w:type="pct"/>
            <w:vAlign w:val="center"/>
          </w:tcPr>
          <w:p w14:paraId="63738B77" w14:textId="6F5D3F95" w:rsidR="00B36061" w:rsidRPr="00C74608" w:rsidRDefault="00C74608" w:rsidP="0005068E">
            <w:pPr>
              <w:spacing w:before="120" w:after="120"/>
            </w:pPr>
            <w:r>
              <w:rPr>
                <w:shd w:val="clear" w:color="auto" w:fill="FFFFFF"/>
              </w:rPr>
              <w:t>i</w:t>
            </w:r>
            <w:r w:rsidR="00B36061" w:rsidRPr="00C74608">
              <w:rPr>
                <w:shd w:val="clear" w:color="auto" w:fill="FFFFFF"/>
              </w:rPr>
              <w:t xml:space="preserve">nt </w:t>
            </w:r>
          </w:p>
        </w:tc>
        <w:tc>
          <w:tcPr>
            <w:tcW w:w="758" w:type="pct"/>
            <w:vAlign w:val="center"/>
          </w:tcPr>
          <w:p w14:paraId="62BA4F30" w14:textId="77777777" w:rsidR="00B36061" w:rsidRPr="00F7479A" w:rsidRDefault="00B36061" w:rsidP="0005068E">
            <w:pPr>
              <w:spacing w:before="120" w:after="120"/>
            </w:pPr>
            <w:r w:rsidRPr="00F7479A">
              <w:t>Foreign key</w:t>
            </w:r>
          </w:p>
        </w:tc>
        <w:tc>
          <w:tcPr>
            <w:tcW w:w="983" w:type="pct"/>
          </w:tcPr>
          <w:p w14:paraId="207CC10D" w14:textId="77777777" w:rsidR="00B36061" w:rsidRPr="00F7479A" w:rsidRDefault="00B36061" w:rsidP="0005068E">
            <w:pPr>
              <w:spacing w:before="120" w:after="120"/>
            </w:pPr>
          </w:p>
        </w:tc>
      </w:tr>
    </w:tbl>
    <w:p w14:paraId="2490819B" w14:textId="77777777" w:rsidR="00D27502" w:rsidRPr="00F46B31" w:rsidRDefault="00D27502" w:rsidP="00D27502"/>
    <w:p w14:paraId="293E30CD" w14:textId="6A4E12E9" w:rsidR="00F46B31" w:rsidRDefault="00F46B31" w:rsidP="003E469F">
      <w:pPr>
        <w:pStyle w:val="Bangs"/>
      </w:pPr>
      <w:bookmarkStart w:id="454" w:name="_Toc181602895"/>
      <w:r>
        <w:t>Bảng 3.</w:t>
      </w:r>
      <w:fldSimple w:instr=" SEQ Bảng_3. \* ARABIC ">
        <w:r w:rsidR="00031219">
          <w:rPr>
            <w:noProof/>
          </w:rPr>
          <w:t>12</w:t>
        </w:r>
      </w:fldSimple>
      <w:r w:rsidR="00A437C7">
        <w:t>.</w:t>
      </w:r>
      <w:r>
        <w:t xml:space="preserve"> </w:t>
      </w:r>
      <w:r w:rsidRPr="003E44BB">
        <w:t xml:space="preserve">Mô tả bảng </w:t>
      </w:r>
      <w:r w:rsidR="00531643">
        <w:t xml:space="preserve">tiêu chí </w:t>
      </w:r>
      <w:r w:rsidRPr="003E44BB">
        <w:t>đánh giá rubric</w:t>
      </w:r>
      <w:bookmarkEnd w:id="454"/>
    </w:p>
    <w:tbl>
      <w:tblPr>
        <w:tblStyle w:val="TableGrid"/>
        <w:tblW w:w="5000" w:type="pct"/>
        <w:jc w:val="center"/>
        <w:tblLook w:val="04A0" w:firstRow="1" w:lastRow="0" w:firstColumn="1" w:lastColumn="0" w:noHBand="0" w:noVBand="1"/>
      </w:tblPr>
      <w:tblGrid>
        <w:gridCol w:w="1883"/>
        <w:gridCol w:w="2218"/>
        <w:gridCol w:w="1990"/>
        <w:gridCol w:w="1701"/>
        <w:gridCol w:w="1553"/>
      </w:tblGrid>
      <w:tr w:rsidR="00B36061" w:rsidRPr="00F7479A" w14:paraId="723F5330" w14:textId="77777777" w:rsidTr="003563A3">
        <w:trPr>
          <w:tblHeader/>
          <w:jc w:val="center"/>
        </w:trPr>
        <w:tc>
          <w:tcPr>
            <w:tcW w:w="1007" w:type="pct"/>
            <w:vAlign w:val="center"/>
          </w:tcPr>
          <w:p w14:paraId="605F180E" w14:textId="77777777" w:rsidR="00B36061" w:rsidRPr="00E42A27" w:rsidRDefault="00B36061" w:rsidP="00E42A27">
            <w:pPr>
              <w:spacing w:before="120" w:after="120"/>
              <w:jc w:val="center"/>
              <w:rPr>
                <w:b/>
                <w:bCs/>
              </w:rPr>
            </w:pPr>
            <w:r w:rsidRPr="00E42A27">
              <w:rPr>
                <w:b/>
                <w:bCs/>
              </w:rPr>
              <w:t>Thuộc tính</w:t>
            </w:r>
          </w:p>
        </w:tc>
        <w:tc>
          <w:tcPr>
            <w:tcW w:w="1186" w:type="pct"/>
            <w:vAlign w:val="center"/>
          </w:tcPr>
          <w:p w14:paraId="3B2AC00E" w14:textId="77777777" w:rsidR="00B36061" w:rsidRPr="00E42A27" w:rsidRDefault="00B36061" w:rsidP="00E42A27">
            <w:pPr>
              <w:spacing w:before="120" w:after="120"/>
              <w:jc w:val="center"/>
              <w:rPr>
                <w:b/>
                <w:bCs/>
              </w:rPr>
            </w:pPr>
            <w:r w:rsidRPr="00E42A27">
              <w:rPr>
                <w:b/>
                <w:bCs/>
              </w:rPr>
              <w:t>Diễn giải</w:t>
            </w:r>
          </w:p>
        </w:tc>
        <w:tc>
          <w:tcPr>
            <w:tcW w:w="1065" w:type="pct"/>
            <w:vAlign w:val="center"/>
          </w:tcPr>
          <w:p w14:paraId="7216B34C"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6BE95F1F"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72F3137B" w14:textId="77777777" w:rsidR="00B36061" w:rsidRPr="00E42A27" w:rsidRDefault="00B36061" w:rsidP="00E42A27">
            <w:pPr>
              <w:spacing w:before="120" w:after="120"/>
              <w:jc w:val="center"/>
              <w:rPr>
                <w:b/>
                <w:bCs/>
              </w:rPr>
            </w:pPr>
            <w:r w:rsidRPr="00E42A27">
              <w:rPr>
                <w:b/>
                <w:bCs/>
              </w:rPr>
              <w:t>Ghi chú</w:t>
            </w:r>
          </w:p>
        </w:tc>
      </w:tr>
      <w:tr w:rsidR="00B36061" w:rsidRPr="00F7479A" w14:paraId="0B46EC91" w14:textId="77777777" w:rsidTr="003563A3">
        <w:trPr>
          <w:jc w:val="center"/>
        </w:trPr>
        <w:tc>
          <w:tcPr>
            <w:tcW w:w="1007" w:type="pct"/>
            <w:vAlign w:val="center"/>
          </w:tcPr>
          <w:p w14:paraId="02673BDF" w14:textId="77777777" w:rsidR="00B36061" w:rsidRPr="008E1527" w:rsidRDefault="00B36061" w:rsidP="0005068E">
            <w:pPr>
              <w:spacing w:before="120" w:after="120"/>
            </w:pPr>
            <w:r w:rsidRPr="008E1527">
              <w:t>rubric_id </w:t>
            </w:r>
          </w:p>
        </w:tc>
        <w:tc>
          <w:tcPr>
            <w:tcW w:w="1186" w:type="pct"/>
            <w:vAlign w:val="center"/>
          </w:tcPr>
          <w:p w14:paraId="4D708EFC" w14:textId="77777777" w:rsidR="00B36061" w:rsidRPr="008E1527" w:rsidRDefault="00B36061" w:rsidP="0005068E">
            <w:pPr>
              <w:spacing w:before="120" w:after="120"/>
            </w:pPr>
            <w:r w:rsidRPr="008E1527">
              <w:t>Mã rubric</w:t>
            </w:r>
          </w:p>
        </w:tc>
        <w:tc>
          <w:tcPr>
            <w:tcW w:w="1065" w:type="pct"/>
            <w:vAlign w:val="center"/>
          </w:tcPr>
          <w:p w14:paraId="722A437F" w14:textId="77777777" w:rsidR="00B36061" w:rsidRPr="00E42A27" w:rsidRDefault="00B36061" w:rsidP="0005068E">
            <w:pPr>
              <w:spacing w:before="120" w:after="120"/>
            </w:pPr>
            <w:r w:rsidRPr="00E42A27">
              <w:t>int</w:t>
            </w:r>
          </w:p>
        </w:tc>
        <w:tc>
          <w:tcPr>
            <w:tcW w:w="910" w:type="pct"/>
            <w:vAlign w:val="center"/>
          </w:tcPr>
          <w:p w14:paraId="5A6C49D5" w14:textId="77777777" w:rsidR="00B36061" w:rsidRPr="008E1527" w:rsidRDefault="00B36061" w:rsidP="0005068E">
            <w:pPr>
              <w:spacing w:before="120" w:after="120"/>
            </w:pPr>
            <w:r w:rsidRPr="008E1527">
              <w:t>Primary key</w:t>
            </w:r>
          </w:p>
        </w:tc>
        <w:tc>
          <w:tcPr>
            <w:tcW w:w="831" w:type="pct"/>
          </w:tcPr>
          <w:p w14:paraId="07596366" w14:textId="77777777" w:rsidR="00B36061" w:rsidRPr="008E1527" w:rsidRDefault="00B36061" w:rsidP="0005068E">
            <w:pPr>
              <w:spacing w:before="120" w:after="120"/>
            </w:pPr>
          </w:p>
        </w:tc>
      </w:tr>
      <w:tr w:rsidR="00B36061" w:rsidRPr="00F7479A" w14:paraId="1ABD823D" w14:textId="77777777" w:rsidTr="003563A3">
        <w:trPr>
          <w:jc w:val="center"/>
        </w:trPr>
        <w:tc>
          <w:tcPr>
            <w:tcW w:w="1007" w:type="pct"/>
            <w:vAlign w:val="center"/>
          </w:tcPr>
          <w:p w14:paraId="3AEE261B" w14:textId="77777777" w:rsidR="00B36061" w:rsidRPr="008E1527" w:rsidRDefault="00B36061" w:rsidP="0005068E">
            <w:pPr>
              <w:spacing w:before="120" w:after="120"/>
            </w:pPr>
            <w:r w:rsidRPr="008E1527">
              <w:t>subject_id</w:t>
            </w:r>
          </w:p>
        </w:tc>
        <w:tc>
          <w:tcPr>
            <w:tcW w:w="1186" w:type="pct"/>
            <w:vAlign w:val="center"/>
          </w:tcPr>
          <w:p w14:paraId="5D38B2D2" w14:textId="38DB5FAF" w:rsidR="00B36061" w:rsidRPr="008E1527" w:rsidRDefault="00B36061" w:rsidP="0005068E">
            <w:pPr>
              <w:spacing w:before="120" w:after="120"/>
            </w:pPr>
            <w:r w:rsidRPr="00093CB0">
              <w:t xml:space="preserve">Mã </w:t>
            </w:r>
            <w:r w:rsidR="00681309">
              <w:t>môn học</w:t>
            </w:r>
          </w:p>
        </w:tc>
        <w:tc>
          <w:tcPr>
            <w:tcW w:w="1065" w:type="pct"/>
            <w:vAlign w:val="center"/>
          </w:tcPr>
          <w:p w14:paraId="63311A66" w14:textId="6772375B" w:rsidR="00B36061" w:rsidRPr="00E42A27" w:rsidRDefault="00031219" w:rsidP="0005068E">
            <w:pPr>
              <w:spacing w:before="120" w:after="120"/>
            </w:pPr>
            <w:r>
              <w:t>i</w:t>
            </w:r>
            <w:r w:rsidR="00B36061" w:rsidRPr="00E42A27">
              <w:t xml:space="preserve">nt </w:t>
            </w:r>
          </w:p>
        </w:tc>
        <w:tc>
          <w:tcPr>
            <w:tcW w:w="910" w:type="pct"/>
            <w:vAlign w:val="center"/>
          </w:tcPr>
          <w:p w14:paraId="6DCE9B69" w14:textId="77777777" w:rsidR="00B36061" w:rsidRPr="008E1527" w:rsidRDefault="00B36061" w:rsidP="0005068E">
            <w:pPr>
              <w:spacing w:before="120" w:after="120"/>
            </w:pPr>
            <w:r w:rsidRPr="008E1527">
              <w:t>Foreign key</w:t>
            </w:r>
          </w:p>
        </w:tc>
        <w:tc>
          <w:tcPr>
            <w:tcW w:w="831" w:type="pct"/>
          </w:tcPr>
          <w:p w14:paraId="2A2CFB9D" w14:textId="77777777" w:rsidR="00B36061" w:rsidRPr="008E1527" w:rsidRDefault="00B36061" w:rsidP="0005068E">
            <w:pPr>
              <w:spacing w:before="120" w:after="120"/>
            </w:pPr>
          </w:p>
        </w:tc>
      </w:tr>
      <w:tr w:rsidR="00B36061" w:rsidRPr="00F7479A" w14:paraId="0F27C94A" w14:textId="77777777" w:rsidTr="003563A3">
        <w:trPr>
          <w:jc w:val="center"/>
        </w:trPr>
        <w:tc>
          <w:tcPr>
            <w:tcW w:w="1007" w:type="pct"/>
            <w:vAlign w:val="center"/>
          </w:tcPr>
          <w:p w14:paraId="733A2D95" w14:textId="77777777" w:rsidR="00B36061" w:rsidRPr="008E1527" w:rsidRDefault="00B36061" w:rsidP="0005068E">
            <w:pPr>
              <w:spacing w:before="120" w:after="120"/>
            </w:pPr>
            <w:r w:rsidRPr="008E1527">
              <w:t>teacher_id </w:t>
            </w:r>
          </w:p>
        </w:tc>
        <w:tc>
          <w:tcPr>
            <w:tcW w:w="1186" w:type="pct"/>
            <w:vAlign w:val="center"/>
          </w:tcPr>
          <w:p w14:paraId="19F39BA7" w14:textId="77BEC9ED" w:rsidR="00B36061" w:rsidRPr="008E1527" w:rsidRDefault="00B36061" w:rsidP="0005068E">
            <w:pPr>
              <w:spacing w:before="120" w:after="120"/>
            </w:pPr>
            <w:r w:rsidRPr="008E1527">
              <w:t xml:space="preserve">Mã </w:t>
            </w:r>
            <w:r w:rsidR="002965B8">
              <w:t>giảng viên</w:t>
            </w:r>
          </w:p>
        </w:tc>
        <w:tc>
          <w:tcPr>
            <w:tcW w:w="1065" w:type="pct"/>
            <w:vAlign w:val="center"/>
          </w:tcPr>
          <w:p w14:paraId="31A70626" w14:textId="78C04A3B" w:rsidR="00B36061" w:rsidRPr="00E42A27" w:rsidRDefault="00031219" w:rsidP="0005068E">
            <w:pPr>
              <w:spacing w:before="120" w:after="120"/>
            </w:pPr>
            <w:r>
              <w:t>i</w:t>
            </w:r>
            <w:r w:rsidR="00B36061" w:rsidRPr="00E42A27">
              <w:t xml:space="preserve">nt </w:t>
            </w:r>
          </w:p>
        </w:tc>
        <w:tc>
          <w:tcPr>
            <w:tcW w:w="910" w:type="pct"/>
            <w:vAlign w:val="center"/>
          </w:tcPr>
          <w:p w14:paraId="6FA3A749" w14:textId="77777777" w:rsidR="00B36061" w:rsidRPr="008E1527" w:rsidRDefault="00B36061" w:rsidP="0005068E">
            <w:pPr>
              <w:spacing w:before="120" w:after="120"/>
            </w:pPr>
            <w:r w:rsidRPr="008E1527">
              <w:t>Foreign key</w:t>
            </w:r>
          </w:p>
        </w:tc>
        <w:tc>
          <w:tcPr>
            <w:tcW w:w="831" w:type="pct"/>
          </w:tcPr>
          <w:p w14:paraId="7455804C" w14:textId="77777777" w:rsidR="00B36061" w:rsidRPr="008E1527" w:rsidRDefault="00B36061" w:rsidP="0005068E">
            <w:pPr>
              <w:spacing w:before="120" w:after="120"/>
            </w:pPr>
          </w:p>
        </w:tc>
      </w:tr>
      <w:tr w:rsidR="00B36061" w:rsidRPr="00F7479A" w14:paraId="4095D3C9" w14:textId="77777777" w:rsidTr="003563A3">
        <w:trPr>
          <w:jc w:val="center"/>
        </w:trPr>
        <w:tc>
          <w:tcPr>
            <w:tcW w:w="1007" w:type="pct"/>
            <w:vAlign w:val="center"/>
          </w:tcPr>
          <w:p w14:paraId="0461E218" w14:textId="77777777" w:rsidR="00B36061" w:rsidRPr="008E1527" w:rsidRDefault="00B36061" w:rsidP="0005068E">
            <w:pPr>
              <w:spacing w:before="120" w:after="120"/>
            </w:pPr>
            <w:r w:rsidRPr="008E1527">
              <w:t>rubricName</w:t>
            </w:r>
          </w:p>
        </w:tc>
        <w:tc>
          <w:tcPr>
            <w:tcW w:w="1186" w:type="pct"/>
            <w:vAlign w:val="center"/>
          </w:tcPr>
          <w:p w14:paraId="3A2B6DC3" w14:textId="77777777" w:rsidR="00B36061" w:rsidRPr="008E1527" w:rsidRDefault="00B36061" w:rsidP="0005068E">
            <w:pPr>
              <w:spacing w:before="120" w:after="120"/>
            </w:pPr>
            <w:r w:rsidRPr="008E1527">
              <w:t>Tên rubric</w:t>
            </w:r>
          </w:p>
        </w:tc>
        <w:tc>
          <w:tcPr>
            <w:tcW w:w="1065" w:type="pct"/>
            <w:vAlign w:val="center"/>
          </w:tcPr>
          <w:p w14:paraId="2F1EB0C6" w14:textId="77777777" w:rsidR="00B36061" w:rsidRPr="00E42A27" w:rsidRDefault="00B36061" w:rsidP="0005068E">
            <w:pPr>
              <w:spacing w:before="120" w:after="120"/>
            </w:pPr>
            <w:r w:rsidRPr="00C74608">
              <w:t>varchar(255)</w:t>
            </w:r>
          </w:p>
        </w:tc>
        <w:tc>
          <w:tcPr>
            <w:tcW w:w="910" w:type="pct"/>
            <w:vAlign w:val="center"/>
          </w:tcPr>
          <w:p w14:paraId="47707B17" w14:textId="77777777" w:rsidR="00B36061" w:rsidRPr="008E1527" w:rsidRDefault="00B36061" w:rsidP="0005068E">
            <w:pPr>
              <w:spacing w:before="120" w:after="120"/>
            </w:pPr>
          </w:p>
        </w:tc>
        <w:tc>
          <w:tcPr>
            <w:tcW w:w="831" w:type="pct"/>
          </w:tcPr>
          <w:p w14:paraId="412EEF0E" w14:textId="77777777" w:rsidR="00B36061" w:rsidRPr="008E1527" w:rsidRDefault="00B36061" w:rsidP="0005068E">
            <w:pPr>
              <w:spacing w:before="120" w:after="120"/>
            </w:pPr>
          </w:p>
        </w:tc>
      </w:tr>
      <w:tr w:rsidR="00B36061" w:rsidRPr="00F7479A" w14:paraId="4D63C8F7" w14:textId="77777777" w:rsidTr="003563A3">
        <w:trPr>
          <w:trHeight w:val="58"/>
          <w:jc w:val="center"/>
        </w:trPr>
        <w:tc>
          <w:tcPr>
            <w:tcW w:w="1007" w:type="pct"/>
            <w:vAlign w:val="center"/>
          </w:tcPr>
          <w:p w14:paraId="4EEAAED8" w14:textId="77777777" w:rsidR="00B36061" w:rsidRPr="008E1527" w:rsidRDefault="00B36061" w:rsidP="0005068E">
            <w:pPr>
              <w:spacing w:before="120" w:after="120"/>
            </w:pPr>
            <w:r w:rsidRPr="008E1527">
              <w:t>comment </w:t>
            </w:r>
          </w:p>
        </w:tc>
        <w:tc>
          <w:tcPr>
            <w:tcW w:w="1186" w:type="pct"/>
            <w:vAlign w:val="center"/>
          </w:tcPr>
          <w:p w14:paraId="1C4272BB" w14:textId="77777777" w:rsidR="00B36061" w:rsidRPr="008E1527" w:rsidRDefault="00B36061" w:rsidP="0005068E">
            <w:pPr>
              <w:spacing w:before="120" w:after="120"/>
            </w:pPr>
            <w:r w:rsidRPr="008E1527">
              <w:t>Bình luận</w:t>
            </w:r>
          </w:p>
        </w:tc>
        <w:tc>
          <w:tcPr>
            <w:tcW w:w="1065" w:type="pct"/>
            <w:vAlign w:val="center"/>
          </w:tcPr>
          <w:p w14:paraId="3C3836BE" w14:textId="77777777" w:rsidR="00B36061" w:rsidRPr="00E42A27" w:rsidRDefault="00B36061" w:rsidP="0005068E">
            <w:pPr>
              <w:spacing w:before="120" w:after="120"/>
            </w:pPr>
            <w:r w:rsidRPr="00E42A27">
              <w:t>text</w:t>
            </w:r>
          </w:p>
        </w:tc>
        <w:tc>
          <w:tcPr>
            <w:tcW w:w="910" w:type="pct"/>
            <w:vAlign w:val="center"/>
          </w:tcPr>
          <w:p w14:paraId="5398E373" w14:textId="77777777" w:rsidR="00B36061" w:rsidRPr="008E1527" w:rsidRDefault="00B36061" w:rsidP="0005068E">
            <w:pPr>
              <w:spacing w:before="120" w:after="120"/>
            </w:pPr>
          </w:p>
        </w:tc>
        <w:tc>
          <w:tcPr>
            <w:tcW w:w="831" w:type="pct"/>
          </w:tcPr>
          <w:p w14:paraId="2B5A971C" w14:textId="77777777" w:rsidR="00B36061" w:rsidRPr="008E1527" w:rsidRDefault="00B36061" w:rsidP="0005068E">
            <w:pPr>
              <w:spacing w:before="120" w:after="120"/>
            </w:pPr>
          </w:p>
        </w:tc>
      </w:tr>
      <w:tr w:rsidR="00B36061" w:rsidRPr="00F7479A" w14:paraId="0355099B" w14:textId="77777777" w:rsidTr="003563A3">
        <w:trPr>
          <w:jc w:val="center"/>
        </w:trPr>
        <w:tc>
          <w:tcPr>
            <w:tcW w:w="1007" w:type="pct"/>
            <w:vAlign w:val="center"/>
          </w:tcPr>
          <w:p w14:paraId="082183A0" w14:textId="77777777" w:rsidR="00B36061" w:rsidRPr="008E1527" w:rsidRDefault="00B36061" w:rsidP="0005068E">
            <w:pPr>
              <w:spacing w:before="120" w:after="120"/>
            </w:pPr>
            <w:r w:rsidRPr="008E1527">
              <w:t>isDelete </w:t>
            </w:r>
          </w:p>
        </w:tc>
        <w:tc>
          <w:tcPr>
            <w:tcW w:w="1186" w:type="pct"/>
            <w:vAlign w:val="center"/>
          </w:tcPr>
          <w:p w14:paraId="08C34714" w14:textId="77777777" w:rsidR="00B36061" w:rsidRPr="008E1527" w:rsidRDefault="00B36061" w:rsidP="0005068E">
            <w:pPr>
              <w:spacing w:before="120" w:after="120"/>
            </w:pPr>
            <w:r w:rsidRPr="008E1527">
              <w:t>Trạng thái xóa</w:t>
            </w:r>
          </w:p>
        </w:tc>
        <w:tc>
          <w:tcPr>
            <w:tcW w:w="1065" w:type="pct"/>
            <w:vAlign w:val="center"/>
          </w:tcPr>
          <w:p w14:paraId="468A7559" w14:textId="77777777" w:rsidR="00B36061" w:rsidRPr="00E42A27" w:rsidRDefault="00B36061" w:rsidP="0005068E">
            <w:pPr>
              <w:spacing w:before="120" w:after="120"/>
            </w:pPr>
            <w:r w:rsidRPr="00E42A27">
              <w:t>tinyint</w:t>
            </w:r>
          </w:p>
        </w:tc>
        <w:tc>
          <w:tcPr>
            <w:tcW w:w="910" w:type="pct"/>
            <w:vAlign w:val="center"/>
          </w:tcPr>
          <w:p w14:paraId="48C4C22E" w14:textId="77777777" w:rsidR="00B36061" w:rsidRPr="008E1527" w:rsidRDefault="00B36061" w:rsidP="0005068E">
            <w:pPr>
              <w:spacing w:before="120" w:after="120"/>
            </w:pPr>
          </w:p>
        </w:tc>
        <w:tc>
          <w:tcPr>
            <w:tcW w:w="831" w:type="pct"/>
          </w:tcPr>
          <w:p w14:paraId="3F5A394D" w14:textId="77777777" w:rsidR="00B36061" w:rsidRPr="008E1527" w:rsidRDefault="00B36061" w:rsidP="0005068E">
            <w:pPr>
              <w:spacing w:before="120" w:after="120"/>
            </w:pPr>
          </w:p>
        </w:tc>
      </w:tr>
    </w:tbl>
    <w:p w14:paraId="6850A062" w14:textId="380C0228" w:rsidR="00B36061" w:rsidRPr="00D27502" w:rsidRDefault="00B36061" w:rsidP="00D27502"/>
    <w:p w14:paraId="1D6B1D16" w14:textId="25EF044A" w:rsidR="00F46B31" w:rsidRDefault="00F46B31" w:rsidP="003E469F">
      <w:pPr>
        <w:pStyle w:val="Bangs"/>
      </w:pPr>
      <w:bookmarkStart w:id="455" w:name="_Toc181602896"/>
      <w:r>
        <w:t>Bảng 3.</w:t>
      </w:r>
      <w:fldSimple w:instr=" SEQ Bảng_3. \* ARABIC ">
        <w:r w:rsidR="00031219">
          <w:rPr>
            <w:noProof/>
          </w:rPr>
          <w:t>13</w:t>
        </w:r>
      </w:fldSimple>
      <w:r w:rsidR="00A437C7">
        <w:t>.</w:t>
      </w:r>
      <w:r>
        <w:t xml:space="preserve"> </w:t>
      </w:r>
      <w:r w:rsidRPr="00951DC3">
        <w:t xml:space="preserve">Mô tả bảng </w:t>
      </w:r>
      <w:r w:rsidR="00531643">
        <w:t>tiêu chí đánh giá</w:t>
      </w:r>
      <w:bookmarkEnd w:id="455"/>
    </w:p>
    <w:tbl>
      <w:tblPr>
        <w:tblStyle w:val="TableGrid"/>
        <w:tblW w:w="5000" w:type="pct"/>
        <w:jc w:val="center"/>
        <w:tblLook w:val="04A0" w:firstRow="1" w:lastRow="0" w:firstColumn="1" w:lastColumn="0" w:noHBand="0" w:noVBand="1"/>
      </w:tblPr>
      <w:tblGrid>
        <w:gridCol w:w="1921"/>
        <w:gridCol w:w="2256"/>
        <w:gridCol w:w="1914"/>
        <w:gridCol w:w="1701"/>
        <w:gridCol w:w="1553"/>
      </w:tblGrid>
      <w:tr w:rsidR="00B36061" w:rsidRPr="006F7DD7" w14:paraId="6D2D2575" w14:textId="77777777" w:rsidTr="003563A3">
        <w:trPr>
          <w:tblHeader/>
          <w:jc w:val="center"/>
        </w:trPr>
        <w:tc>
          <w:tcPr>
            <w:tcW w:w="1028" w:type="pct"/>
            <w:vAlign w:val="center"/>
          </w:tcPr>
          <w:p w14:paraId="7825B593"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59B3D0C5"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625D05E2"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25B793A8"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0EA864BB" w14:textId="77777777" w:rsidR="00B36061" w:rsidRPr="00E42A27" w:rsidRDefault="00B36061" w:rsidP="00E42A27">
            <w:pPr>
              <w:spacing w:before="120" w:after="120"/>
              <w:jc w:val="center"/>
              <w:rPr>
                <w:b/>
                <w:bCs/>
              </w:rPr>
            </w:pPr>
            <w:r w:rsidRPr="00E42A27">
              <w:rPr>
                <w:b/>
                <w:bCs/>
              </w:rPr>
              <w:t>Ghi chú</w:t>
            </w:r>
          </w:p>
        </w:tc>
      </w:tr>
      <w:tr w:rsidR="00B36061" w:rsidRPr="006F7DD7" w14:paraId="729DC0A6" w14:textId="77777777" w:rsidTr="003563A3">
        <w:trPr>
          <w:jc w:val="center"/>
        </w:trPr>
        <w:tc>
          <w:tcPr>
            <w:tcW w:w="1028" w:type="pct"/>
            <w:vAlign w:val="center"/>
          </w:tcPr>
          <w:p w14:paraId="7802FD4D" w14:textId="77777777" w:rsidR="00B36061" w:rsidRPr="008E1527" w:rsidRDefault="00B36061" w:rsidP="0005068E">
            <w:pPr>
              <w:spacing w:before="120" w:after="120"/>
            </w:pPr>
            <w:r w:rsidRPr="006F7DD7">
              <w:t>rubricsItem_id </w:t>
            </w:r>
          </w:p>
        </w:tc>
        <w:tc>
          <w:tcPr>
            <w:tcW w:w="1207" w:type="pct"/>
            <w:vAlign w:val="center"/>
          </w:tcPr>
          <w:p w14:paraId="25BC604C" w14:textId="77777777" w:rsidR="00B36061" w:rsidRPr="008E1527" w:rsidRDefault="00B36061" w:rsidP="0005068E">
            <w:pPr>
              <w:spacing w:before="120" w:after="120"/>
            </w:pPr>
            <w:r w:rsidRPr="008E1527">
              <w:t xml:space="preserve">Mã </w:t>
            </w:r>
            <w:r w:rsidRPr="006F7DD7">
              <w:t xml:space="preserve">thành phần </w:t>
            </w:r>
            <w:r w:rsidRPr="008E1527">
              <w:t>rubric</w:t>
            </w:r>
          </w:p>
        </w:tc>
        <w:tc>
          <w:tcPr>
            <w:tcW w:w="1024" w:type="pct"/>
            <w:vAlign w:val="center"/>
          </w:tcPr>
          <w:p w14:paraId="46C6F7AF" w14:textId="77777777" w:rsidR="00B36061" w:rsidRPr="008E1527" w:rsidRDefault="00B36061" w:rsidP="0005068E">
            <w:pPr>
              <w:spacing w:before="120" w:after="120"/>
            </w:pPr>
            <w:r w:rsidRPr="008E1527">
              <w:t>int</w:t>
            </w:r>
          </w:p>
        </w:tc>
        <w:tc>
          <w:tcPr>
            <w:tcW w:w="910" w:type="pct"/>
            <w:vAlign w:val="center"/>
          </w:tcPr>
          <w:p w14:paraId="5A18D7A1" w14:textId="77777777" w:rsidR="00B36061" w:rsidRPr="008E1527" w:rsidRDefault="00B36061" w:rsidP="0005068E">
            <w:pPr>
              <w:spacing w:before="120" w:after="120"/>
            </w:pPr>
            <w:r w:rsidRPr="008E1527">
              <w:t>Primary key</w:t>
            </w:r>
          </w:p>
        </w:tc>
        <w:tc>
          <w:tcPr>
            <w:tcW w:w="831" w:type="pct"/>
          </w:tcPr>
          <w:p w14:paraId="06151A47" w14:textId="77777777" w:rsidR="00B36061" w:rsidRPr="008E1527" w:rsidRDefault="00B36061" w:rsidP="0005068E">
            <w:pPr>
              <w:spacing w:before="120" w:after="120"/>
            </w:pPr>
          </w:p>
        </w:tc>
      </w:tr>
      <w:tr w:rsidR="00B36061" w:rsidRPr="006F7DD7" w14:paraId="59EE2576" w14:textId="77777777" w:rsidTr="003563A3">
        <w:trPr>
          <w:jc w:val="center"/>
        </w:trPr>
        <w:tc>
          <w:tcPr>
            <w:tcW w:w="1028" w:type="pct"/>
            <w:vAlign w:val="center"/>
          </w:tcPr>
          <w:p w14:paraId="28F49C9D" w14:textId="77777777" w:rsidR="00B36061" w:rsidRPr="006F7DD7" w:rsidRDefault="00B36061" w:rsidP="0005068E">
            <w:pPr>
              <w:spacing w:before="120" w:after="120"/>
            </w:pPr>
            <w:r w:rsidRPr="008E1527">
              <w:t>rubric_id </w:t>
            </w:r>
          </w:p>
        </w:tc>
        <w:tc>
          <w:tcPr>
            <w:tcW w:w="1207" w:type="pct"/>
            <w:vAlign w:val="center"/>
          </w:tcPr>
          <w:p w14:paraId="4B28F3B3" w14:textId="77777777" w:rsidR="00B36061" w:rsidRPr="008E1527" w:rsidRDefault="00B36061" w:rsidP="0005068E">
            <w:pPr>
              <w:spacing w:before="120" w:after="120"/>
            </w:pPr>
            <w:r w:rsidRPr="00093CB0">
              <w:t xml:space="preserve">Mã </w:t>
            </w:r>
            <w:r w:rsidRPr="008E1527">
              <w:t>rubric</w:t>
            </w:r>
          </w:p>
        </w:tc>
        <w:tc>
          <w:tcPr>
            <w:tcW w:w="1024" w:type="pct"/>
            <w:vAlign w:val="center"/>
          </w:tcPr>
          <w:p w14:paraId="7D19EA7F" w14:textId="28223C00" w:rsidR="00B36061" w:rsidRPr="008E1527" w:rsidRDefault="00031219" w:rsidP="0005068E">
            <w:pPr>
              <w:spacing w:before="120" w:after="120"/>
            </w:pPr>
            <w:r>
              <w:t>i</w:t>
            </w:r>
            <w:r w:rsidR="00B36061" w:rsidRPr="008E1527">
              <w:t xml:space="preserve">nt </w:t>
            </w:r>
          </w:p>
        </w:tc>
        <w:tc>
          <w:tcPr>
            <w:tcW w:w="910" w:type="pct"/>
            <w:vAlign w:val="center"/>
          </w:tcPr>
          <w:p w14:paraId="66460D7C" w14:textId="77777777" w:rsidR="00B36061" w:rsidRPr="008E1527" w:rsidRDefault="00B36061" w:rsidP="0005068E">
            <w:pPr>
              <w:spacing w:before="120" w:after="120"/>
            </w:pPr>
            <w:r w:rsidRPr="008E1527">
              <w:t>Foreign key</w:t>
            </w:r>
          </w:p>
        </w:tc>
        <w:tc>
          <w:tcPr>
            <w:tcW w:w="831" w:type="pct"/>
          </w:tcPr>
          <w:p w14:paraId="288037EC" w14:textId="77777777" w:rsidR="00B36061" w:rsidRPr="008E1527" w:rsidRDefault="00B36061" w:rsidP="0005068E">
            <w:pPr>
              <w:spacing w:before="120" w:after="120"/>
            </w:pPr>
          </w:p>
        </w:tc>
      </w:tr>
      <w:tr w:rsidR="00B36061" w:rsidRPr="006F7DD7" w14:paraId="445D1909" w14:textId="77777777" w:rsidTr="003563A3">
        <w:trPr>
          <w:jc w:val="center"/>
        </w:trPr>
        <w:tc>
          <w:tcPr>
            <w:tcW w:w="1028" w:type="pct"/>
            <w:vAlign w:val="center"/>
          </w:tcPr>
          <w:p w14:paraId="201FF9B5" w14:textId="77777777" w:rsidR="00B36061" w:rsidRPr="008E1527" w:rsidRDefault="00B36061" w:rsidP="0005068E">
            <w:pPr>
              <w:spacing w:before="120" w:after="120"/>
            </w:pPr>
            <w:r w:rsidRPr="006F7DD7">
              <w:t>chapter_id </w:t>
            </w:r>
          </w:p>
        </w:tc>
        <w:tc>
          <w:tcPr>
            <w:tcW w:w="1207" w:type="pct"/>
            <w:vAlign w:val="center"/>
          </w:tcPr>
          <w:p w14:paraId="05BB666E" w14:textId="40222AF0" w:rsidR="00B36061" w:rsidRPr="006F7DD7" w:rsidRDefault="00B36061" w:rsidP="0005068E">
            <w:pPr>
              <w:spacing w:before="120" w:after="120"/>
            </w:pPr>
            <w:r w:rsidRPr="008E1527">
              <w:t xml:space="preserve">Mã </w:t>
            </w:r>
            <w:r w:rsidRPr="006F7DD7">
              <w:t xml:space="preserve">chương của </w:t>
            </w:r>
            <w:r w:rsidR="00681309">
              <w:t>môn học</w:t>
            </w:r>
          </w:p>
        </w:tc>
        <w:tc>
          <w:tcPr>
            <w:tcW w:w="1024" w:type="pct"/>
            <w:vAlign w:val="center"/>
          </w:tcPr>
          <w:p w14:paraId="01553CFE" w14:textId="265DE17E" w:rsidR="00B36061" w:rsidRPr="008E1527" w:rsidRDefault="00C74608" w:rsidP="0005068E">
            <w:pPr>
              <w:spacing w:before="120" w:after="120"/>
            </w:pPr>
            <w:r>
              <w:t>i</w:t>
            </w:r>
            <w:r w:rsidR="00B36061" w:rsidRPr="008E1527">
              <w:t xml:space="preserve">nt </w:t>
            </w:r>
          </w:p>
        </w:tc>
        <w:tc>
          <w:tcPr>
            <w:tcW w:w="910" w:type="pct"/>
            <w:vAlign w:val="center"/>
          </w:tcPr>
          <w:p w14:paraId="3E118423" w14:textId="77777777" w:rsidR="00B36061" w:rsidRPr="008E1527" w:rsidRDefault="00B36061" w:rsidP="0005068E">
            <w:pPr>
              <w:spacing w:before="120" w:after="120"/>
            </w:pPr>
            <w:r w:rsidRPr="008E1527">
              <w:t>Foreign key</w:t>
            </w:r>
          </w:p>
        </w:tc>
        <w:tc>
          <w:tcPr>
            <w:tcW w:w="831" w:type="pct"/>
          </w:tcPr>
          <w:p w14:paraId="4106FE78" w14:textId="77777777" w:rsidR="00B36061" w:rsidRPr="008E1527" w:rsidRDefault="00B36061" w:rsidP="0005068E">
            <w:pPr>
              <w:spacing w:before="120" w:after="120"/>
            </w:pPr>
          </w:p>
        </w:tc>
      </w:tr>
      <w:tr w:rsidR="00B36061" w:rsidRPr="006F7DD7" w14:paraId="5147E124" w14:textId="77777777" w:rsidTr="003563A3">
        <w:trPr>
          <w:jc w:val="center"/>
        </w:trPr>
        <w:tc>
          <w:tcPr>
            <w:tcW w:w="1028" w:type="pct"/>
            <w:vAlign w:val="center"/>
          </w:tcPr>
          <w:p w14:paraId="42964722" w14:textId="77777777" w:rsidR="00B36061" w:rsidRPr="008E1527" w:rsidRDefault="00B36061" w:rsidP="0005068E">
            <w:pPr>
              <w:spacing w:before="120" w:after="120"/>
            </w:pPr>
            <w:r w:rsidRPr="006F7DD7">
              <w:lastRenderedPageBreak/>
              <w:t>clo_id </w:t>
            </w:r>
          </w:p>
        </w:tc>
        <w:tc>
          <w:tcPr>
            <w:tcW w:w="1207" w:type="pct"/>
            <w:vAlign w:val="center"/>
          </w:tcPr>
          <w:p w14:paraId="1A33CD87" w14:textId="247C8707" w:rsidR="00B36061" w:rsidRPr="008E1527" w:rsidRDefault="00B36061" w:rsidP="0005068E">
            <w:pPr>
              <w:spacing w:before="120" w:after="120"/>
            </w:pPr>
            <w:r w:rsidRPr="008E1527">
              <w:t xml:space="preserve">Mã chuẩn đầu ra </w:t>
            </w:r>
            <w:r w:rsidR="00681309">
              <w:t>môn học</w:t>
            </w:r>
          </w:p>
        </w:tc>
        <w:tc>
          <w:tcPr>
            <w:tcW w:w="1024" w:type="pct"/>
            <w:vAlign w:val="center"/>
          </w:tcPr>
          <w:p w14:paraId="50607647" w14:textId="77777777" w:rsidR="00B36061" w:rsidRPr="006F7DD7" w:rsidRDefault="00B36061" w:rsidP="0005068E">
            <w:pPr>
              <w:spacing w:before="120" w:after="120"/>
            </w:pPr>
            <w:r w:rsidRPr="006F7DD7">
              <w:t>int</w:t>
            </w:r>
          </w:p>
        </w:tc>
        <w:tc>
          <w:tcPr>
            <w:tcW w:w="910" w:type="pct"/>
            <w:vAlign w:val="center"/>
          </w:tcPr>
          <w:p w14:paraId="1FA67183" w14:textId="77777777" w:rsidR="00B36061" w:rsidRPr="008E1527" w:rsidRDefault="00B36061" w:rsidP="0005068E">
            <w:pPr>
              <w:spacing w:before="120" w:after="120"/>
            </w:pPr>
            <w:r w:rsidRPr="008E1527">
              <w:t>Foreign key</w:t>
            </w:r>
          </w:p>
        </w:tc>
        <w:tc>
          <w:tcPr>
            <w:tcW w:w="831" w:type="pct"/>
          </w:tcPr>
          <w:p w14:paraId="4F5D81C2" w14:textId="77777777" w:rsidR="00B36061" w:rsidRPr="008E1527" w:rsidRDefault="00B36061" w:rsidP="0005068E">
            <w:pPr>
              <w:spacing w:before="120" w:after="120"/>
            </w:pPr>
          </w:p>
        </w:tc>
      </w:tr>
      <w:tr w:rsidR="00B36061" w:rsidRPr="006F7DD7" w14:paraId="76433245" w14:textId="77777777" w:rsidTr="003563A3">
        <w:trPr>
          <w:jc w:val="center"/>
        </w:trPr>
        <w:tc>
          <w:tcPr>
            <w:tcW w:w="1028" w:type="pct"/>
            <w:vAlign w:val="center"/>
          </w:tcPr>
          <w:p w14:paraId="4D9510F9" w14:textId="77777777" w:rsidR="00B36061" w:rsidRPr="008E1527" w:rsidRDefault="00B36061" w:rsidP="0005068E">
            <w:pPr>
              <w:spacing w:before="120" w:after="120"/>
            </w:pPr>
            <w:r w:rsidRPr="006F7DD7">
              <w:t>plo_id </w:t>
            </w:r>
          </w:p>
        </w:tc>
        <w:tc>
          <w:tcPr>
            <w:tcW w:w="1207" w:type="pct"/>
            <w:vAlign w:val="center"/>
          </w:tcPr>
          <w:p w14:paraId="6AB8F3B3" w14:textId="77777777" w:rsidR="00B36061" w:rsidRPr="008E1527" w:rsidRDefault="00B36061" w:rsidP="0005068E">
            <w:pPr>
              <w:spacing w:before="120" w:after="120"/>
            </w:pPr>
            <w:r w:rsidRPr="008E1527">
              <w:t>Mã chuẩn đầu ra ch</w:t>
            </w:r>
            <w:r>
              <w:t>ương t</w:t>
            </w:r>
            <w:r w:rsidRPr="008E1527">
              <w:t>rình</w:t>
            </w:r>
          </w:p>
        </w:tc>
        <w:tc>
          <w:tcPr>
            <w:tcW w:w="1024" w:type="pct"/>
            <w:vAlign w:val="center"/>
          </w:tcPr>
          <w:p w14:paraId="546A12A9" w14:textId="77777777" w:rsidR="00B36061" w:rsidRPr="006F7DD7" w:rsidRDefault="00B36061" w:rsidP="0005068E">
            <w:pPr>
              <w:spacing w:before="120" w:after="120"/>
            </w:pPr>
            <w:r w:rsidRPr="006F7DD7">
              <w:t>int</w:t>
            </w:r>
          </w:p>
        </w:tc>
        <w:tc>
          <w:tcPr>
            <w:tcW w:w="910" w:type="pct"/>
            <w:vAlign w:val="center"/>
          </w:tcPr>
          <w:p w14:paraId="045AC82C" w14:textId="77777777" w:rsidR="00B36061" w:rsidRPr="008E1527" w:rsidRDefault="00B36061" w:rsidP="0005068E">
            <w:pPr>
              <w:spacing w:before="120" w:after="120"/>
            </w:pPr>
            <w:r w:rsidRPr="008E1527">
              <w:t>Foreign key</w:t>
            </w:r>
          </w:p>
        </w:tc>
        <w:tc>
          <w:tcPr>
            <w:tcW w:w="831" w:type="pct"/>
          </w:tcPr>
          <w:p w14:paraId="29BDED3E" w14:textId="77777777" w:rsidR="00B36061" w:rsidRPr="008E1527" w:rsidRDefault="00B36061" w:rsidP="0005068E">
            <w:pPr>
              <w:spacing w:before="120" w:after="120"/>
            </w:pPr>
          </w:p>
        </w:tc>
      </w:tr>
      <w:tr w:rsidR="00B36061" w:rsidRPr="006F7DD7" w14:paraId="3CD32E35" w14:textId="77777777" w:rsidTr="003563A3">
        <w:trPr>
          <w:jc w:val="center"/>
        </w:trPr>
        <w:tc>
          <w:tcPr>
            <w:tcW w:w="1028" w:type="pct"/>
            <w:vAlign w:val="center"/>
          </w:tcPr>
          <w:p w14:paraId="0AEC7D9A" w14:textId="77777777" w:rsidR="00B36061" w:rsidRPr="006F7DD7" w:rsidRDefault="00B36061" w:rsidP="0005068E">
            <w:pPr>
              <w:spacing w:before="120" w:after="120"/>
            </w:pPr>
            <w:r w:rsidRPr="006F7DD7">
              <w:t>description</w:t>
            </w:r>
          </w:p>
        </w:tc>
        <w:tc>
          <w:tcPr>
            <w:tcW w:w="1207" w:type="pct"/>
            <w:vAlign w:val="center"/>
          </w:tcPr>
          <w:p w14:paraId="2D9B2C3A" w14:textId="77777777" w:rsidR="00B36061" w:rsidRPr="006F7DD7" w:rsidRDefault="00B36061" w:rsidP="0005068E">
            <w:pPr>
              <w:spacing w:before="120" w:after="120"/>
            </w:pPr>
            <w:r w:rsidRPr="006F7DD7">
              <w:t>Tiêu chí đánh giá</w:t>
            </w:r>
          </w:p>
        </w:tc>
        <w:tc>
          <w:tcPr>
            <w:tcW w:w="1024" w:type="pct"/>
            <w:vAlign w:val="center"/>
          </w:tcPr>
          <w:p w14:paraId="34FC7826" w14:textId="77777777" w:rsidR="00B36061" w:rsidRPr="008E1527" w:rsidRDefault="00B36061" w:rsidP="0005068E">
            <w:pPr>
              <w:spacing w:before="120" w:after="120"/>
            </w:pPr>
            <w:r w:rsidRPr="006F7DD7">
              <w:t>text</w:t>
            </w:r>
          </w:p>
        </w:tc>
        <w:tc>
          <w:tcPr>
            <w:tcW w:w="910" w:type="pct"/>
            <w:vAlign w:val="center"/>
          </w:tcPr>
          <w:p w14:paraId="549A23CB" w14:textId="77777777" w:rsidR="00B36061" w:rsidRPr="008E1527" w:rsidRDefault="00B36061" w:rsidP="0005068E">
            <w:pPr>
              <w:spacing w:before="120" w:after="120"/>
            </w:pPr>
          </w:p>
        </w:tc>
        <w:tc>
          <w:tcPr>
            <w:tcW w:w="831" w:type="pct"/>
          </w:tcPr>
          <w:p w14:paraId="385C025B" w14:textId="77777777" w:rsidR="00B36061" w:rsidRPr="006F7DD7" w:rsidRDefault="00B36061" w:rsidP="0005068E">
            <w:pPr>
              <w:spacing w:before="120" w:after="120"/>
            </w:pPr>
            <w:r w:rsidRPr="006F7DD7">
              <w:t>Lưu trữ nội dung với dạng HTML</w:t>
            </w:r>
          </w:p>
        </w:tc>
      </w:tr>
      <w:tr w:rsidR="00B36061" w:rsidRPr="006F7DD7" w14:paraId="4497AB16" w14:textId="77777777" w:rsidTr="003563A3">
        <w:trPr>
          <w:jc w:val="center"/>
        </w:trPr>
        <w:tc>
          <w:tcPr>
            <w:tcW w:w="1028" w:type="pct"/>
            <w:vAlign w:val="center"/>
          </w:tcPr>
          <w:p w14:paraId="0CA0763B" w14:textId="77777777" w:rsidR="00B36061" w:rsidRPr="006F7DD7" w:rsidRDefault="00B36061" w:rsidP="0005068E">
            <w:pPr>
              <w:spacing w:before="120" w:after="120"/>
            </w:pPr>
            <w:r w:rsidRPr="006F7DD7">
              <w:t>maxScore</w:t>
            </w:r>
          </w:p>
        </w:tc>
        <w:tc>
          <w:tcPr>
            <w:tcW w:w="1207" w:type="pct"/>
            <w:vAlign w:val="center"/>
          </w:tcPr>
          <w:p w14:paraId="02E47A26" w14:textId="77777777" w:rsidR="00B36061" w:rsidRPr="006F7DD7" w:rsidRDefault="00B36061" w:rsidP="0005068E">
            <w:pPr>
              <w:spacing w:before="120" w:after="120"/>
            </w:pPr>
            <w:r w:rsidRPr="006F7DD7">
              <w:t>Điểm số tối đa đạt đư</w:t>
            </w:r>
            <w:r>
              <w:t>ợc</w:t>
            </w:r>
            <w:r w:rsidRPr="006F7DD7">
              <w:t xml:space="preserve"> của tiêu chí</w:t>
            </w:r>
          </w:p>
        </w:tc>
        <w:tc>
          <w:tcPr>
            <w:tcW w:w="1024" w:type="pct"/>
            <w:vAlign w:val="center"/>
          </w:tcPr>
          <w:p w14:paraId="122EA693" w14:textId="77777777" w:rsidR="00B36061" w:rsidRPr="008E1527" w:rsidRDefault="00B36061" w:rsidP="0005068E">
            <w:pPr>
              <w:spacing w:before="120" w:after="120"/>
            </w:pPr>
            <w:r w:rsidRPr="006F7DD7">
              <w:t>double</w:t>
            </w:r>
          </w:p>
        </w:tc>
        <w:tc>
          <w:tcPr>
            <w:tcW w:w="910" w:type="pct"/>
            <w:vAlign w:val="center"/>
          </w:tcPr>
          <w:p w14:paraId="22B913AC" w14:textId="77777777" w:rsidR="00B36061" w:rsidRPr="008E1527" w:rsidRDefault="00B36061" w:rsidP="0005068E">
            <w:pPr>
              <w:spacing w:before="120" w:after="120"/>
            </w:pPr>
          </w:p>
        </w:tc>
        <w:tc>
          <w:tcPr>
            <w:tcW w:w="831" w:type="pct"/>
          </w:tcPr>
          <w:p w14:paraId="313475CB" w14:textId="77777777" w:rsidR="00B36061" w:rsidRPr="008E1527" w:rsidRDefault="00B36061" w:rsidP="0005068E">
            <w:pPr>
              <w:spacing w:before="120" w:after="120"/>
            </w:pPr>
          </w:p>
        </w:tc>
      </w:tr>
      <w:tr w:rsidR="00B36061" w:rsidRPr="006F7DD7" w14:paraId="712DD435" w14:textId="77777777" w:rsidTr="003563A3">
        <w:trPr>
          <w:jc w:val="center"/>
        </w:trPr>
        <w:tc>
          <w:tcPr>
            <w:tcW w:w="1028" w:type="pct"/>
            <w:vAlign w:val="center"/>
          </w:tcPr>
          <w:p w14:paraId="098B49A1" w14:textId="77777777" w:rsidR="00B36061" w:rsidRPr="008E1527" w:rsidRDefault="00B36061" w:rsidP="0005068E">
            <w:pPr>
              <w:spacing w:before="120" w:after="120"/>
            </w:pPr>
            <w:r w:rsidRPr="008E1527">
              <w:t>isDelete </w:t>
            </w:r>
          </w:p>
        </w:tc>
        <w:tc>
          <w:tcPr>
            <w:tcW w:w="1207" w:type="pct"/>
            <w:vAlign w:val="center"/>
          </w:tcPr>
          <w:p w14:paraId="3F9468C6" w14:textId="77777777" w:rsidR="00B36061" w:rsidRPr="008E1527" w:rsidRDefault="00B36061" w:rsidP="0005068E">
            <w:pPr>
              <w:spacing w:before="120" w:after="120"/>
            </w:pPr>
            <w:r w:rsidRPr="008E1527">
              <w:t>Trạng thái xóa</w:t>
            </w:r>
          </w:p>
        </w:tc>
        <w:tc>
          <w:tcPr>
            <w:tcW w:w="1024" w:type="pct"/>
            <w:vAlign w:val="center"/>
          </w:tcPr>
          <w:p w14:paraId="3B84521D" w14:textId="77777777" w:rsidR="00B36061" w:rsidRPr="008E1527" w:rsidRDefault="00B36061" w:rsidP="0005068E">
            <w:pPr>
              <w:spacing w:before="120" w:after="120"/>
            </w:pPr>
            <w:r w:rsidRPr="008E1527">
              <w:t>tinyint</w:t>
            </w:r>
          </w:p>
        </w:tc>
        <w:tc>
          <w:tcPr>
            <w:tcW w:w="910" w:type="pct"/>
            <w:vAlign w:val="center"/>
          </w:tcPr>
          <w:p w14:paraId="5E4F08BC" w14:textId="77777777" w:rsidR="00B36061" w:rsidRPr="008E1527" w:rsidRDefault="00B36061" w:rsidP="0005068E">
            <w:pPr>
              <w:spacing w:before="120" w:after="120"/>
            </w:pPr>
          </w:p>
        </w:tc>
        <w:tc>
          <w:tcPr>
            <w:tcW w:w="831" w:type="pct"/>
          </w:tcPr>
          <w:p w14:paraId="190F0B36" w14:textId="77777777" w:rsidR="00B36061" w:rsidRPr="008E1527" w:rsidRDefault="00B36061" w:rsidP="0005068E">
            <w:pPr>
              <w:spacing w:before="120" w:after="120"/>
            </w:pPr>
          </w:p>
        </w:tc>
      </w:tr>
    </w:tbl>
    <w:p w14:paraId="6805C908" w14:textId="11D5CFDB" w:rsidR="00B36061" w:rsidRPr="00D27502" w:rsidRDefault="00B36061" w:rsidP="00D27502"/>
    <w:p w14:paraId="2D06ADDE" w14:textId="58861160" w:rsidR="00F46B31" w:rsidRDefault="00F46B31" w:rsidP="003E469F">
      <w:pPr>
        <w:pStyle w:val="Bangs"/>
      </w:pPr>
      <w:bookmarkStart w:id="456" w:name="_Toc181602897"/>
      <w:r>
        <w:t>Bảng 3.</w:t>
      </w:r>
      <w:fldSimple w:instr=" SEQ Bảng_3. \* ARABIC ">
        <w:r w:rsidR="00031219">
          <w:rPr>
            <w:noProof/>
          </w:rPr>
          <w:t>14</w:t>
        </w:r>
      </w:fldSimple>
      <w:r w:rsidR="00A437C7">
        <w:t>.</w:t>
      </w:r>
      <w:r>
        <w:t xml:space="preserve"> </w:t>
      </w:r>
      <w:r w:rsidRPr="00F85AA8">
        <w:t>Mô tả bảng đánh giá meta</w:t>
      </w:r>
      <w:bookmarkEnd w:id="456"/>
    </w:p>
    <w:tbl>
      <w:tblPr>
        <w:tblStyle w:val="TableGrid"/>
        <w:tblW w:w="5000" w:type="pct"/>
        <w:jc w:val="center"/>
        <w:tblLook w:val="04A0" w:firstRow="1" w:lastRow="0" w:firstColumn="1" w:lastColumn="0" w:noHBand="0" w:noVBand="1"/>
      </w:tblPr>
      <w:tblGrid>
        <w:gridCol w:w="2340"/>
        <w:gridCol w:w="2151"/>
        <w:gridCol w:w="1600"/>
        <w:gridCol w:w="1701"/>
        <w:gridCol w:w="1553"/>
      </w:tblGrid>
      <w:tr w:rsidR="00B36061" w:rsidRPr="006F7DD7" w14:paraId="1951E050" w14:textId="77777777" w:rsidTr="003563A3">
        <w:trPr>
          <w:tblHeader/>
          <w:jc w:val="center"/>
        </w:trPr>
        <w:tc>
          <w:tcPr>
            <w:tcW w:w="1252" w:type="pct"/>
            <w:vAlign w:val="center"/>
          </w:tcPr>
          <w:p w14:paraId="40FE1950" w14:textId="77777777" w:rsidR="00B36061" w:rsidRPr="00E42A27" w:rsidRDefault="00B36061" w:rsidP="00E42A27">
            <w:pPr>
              <w:spacing w:before="120" w:after="120"/>
              <w:jc w:val="center"/>
              <w:rPr>
                <w:b/>
                <w:bCs/>
              </w:rPr>
            </w:pPr>
            <w:r w:rsidRPr="00E42A27">
              <w:rPr>
                <w:b/>
                <w:bCs/>
              </w:rPr>
              <w:t>Thuộc tính</w:t>
            </w:r>
          </w:p>
        </w:tc>
        <w:tc>
          <w:tcPr>
            <w:tcW w:w="1151" w:type="pct"/>
            <w:vAlign w:val="center"/>
          </w:tcPr>
          <w:p w14:paraId="6F1DF0FE" w14:textId="77777777" w:rsidR="00B36061" w:rsidRPr="00E42A27" w:rsidRDefault="00B36061" w:rsidP="00E42A27">
            <w:pPr>
              <w:spacing w:before="120" w:after="120"/>
              <w:jc w:val="center"/>
              <w:rPr>
                <w:b/>
                <w:bCs/>
              </w:rPr>
            </w:pPr>
            <w:r w:rsidRPr="00E42A27">
              <w:rPr>
                <w:b/>
                <w:bCs/>
              </w:rPr>
              <w:t>Diễn giải</w:t>
            </w:r>
          </w:p>
        </w:tc>
        <w:tc>
          <w:tcPr>
            <w:tcW w:w="856" w:type="pct"/>
            <w:vAlign w:val="center"/>
          </w:tcPr>
          <w:p w14:paraId="6AB345CB"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7A8970F5"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05BF5CA5" w14:textId="77777777" w:rsidR="00B36061" w:rsidRPr="00E42A27" w:rsidRDefault="00B36061" w:rsidP="00E42A27">
            <w:pPr>
              <w:spacing w:before="120" w:after="120"/>
              <w:jc w:val="center"/>
              <w:rPr>
                <w:b/>
                <w:bCs/>
              </w:rPr>
            </w:pPr>
            <w:r w:rsidRPr="00E42A27">
              <w:rPr>
                <w:b/>
                <w:bCs/>
              </w:rPr>
              <w:t>Ghi chú</w:t>
            </w:r>
          </w:p>
        </w:tc>
      </w:tr>
      <w:tr w:rsidR="00B36061" w:rsidRPr="006F7DD7" w14:paraId="1CD0921C" w14:textId="77777777" w:rsidTr="003563A3">
        <w:trPr>
          <w:jc w:val="center"/>
        </w:trPr>
        <w:tc>
          <w:tcPr>
            <w:tcW w:w="1252" w:type="pct"/>
            <w:vAlign w:val="center"/>
          </w:tcPr>
          <w:p w14:paraId="751723A4" w14:textId="77777777" w:rsidR="00B36061" w:rsidRPr="008E1527" w:rsidRDefault="00B36061" w:rsidP="0005068E">
            <w:pPr>
              <w:spacing w:before="120" w:after="120"/>
            </w:pPr>
            <w:r w:rsidRPr="009F510B">
              <w:t>meta_assessment_id</w:t>
            </w:r>
          </w:p>
        </w:tc>
        <w:tc>
          <w:tcPr>
            <w:tcW w:w="1151" w:type="pct"/>
            <w:vAlign w:val="center"/>
          </w:tcPr>
          <w:p w14:paraId="13BF4ED4" w14:textId="77777777" w:rsidR="00B36061" w:rsidRPr="009F510B" w:rsidRDefault="00B36061" w:rsidP="0005068E">
            <w:pPr>
              <w:spacing w:before="120" w:after="120"/>
            </w:pPr>
            <w:r w:rsidRPr="008E1527">
              <w:t xml:space="preserve">Mã </w:t>
            </w:r>
            <w:r w:rsidRPr="006F7DD7">
              <w:t xml:space="preserve"> </w:t>
            </w:r>
            <w:r>
              <w:t>đánh gi</w:t>
            </w:r>
            <w:r w:rsidRPr="006F7DD7">
              <w:t>á</w:t>
            </w:r>
            <w:r>
              <w:t xml:space="preserve"> meta</w:t>
            </w:r>
          </w:p>
        </w:tc>
        <w:tc>
          <w:tcPr>
            <w:tcW w:w="856" w:type="pct"/>
            <w:vAlign w:val="center"/>
          </w:tcPr>
          <w:p w14:paraId="2D3FE56C" w14:textId="77777777" w:rsidR="00B36061" w:rsidRPr="008E1527" w:rsidRDefault="00B36061" w:rsidP="0005068E">
            <w:pPr>
              <w:spacing w:before="120" w:after="120"/>
            </w:pPr>
            <w:r w:rsidRPr="008E1527">
              <w:t>int</w:t>
            </w:r>
          </w:p>
        </w:tc>
        <w:tc>
          <w:tcPr>
            <w:tcW w:w="910" w:type="pct"/>
            <w:vAlign w:val="center"/>
          </w:tcPr>
          <w:p w14:paraId="075121E0" w14:textId="77777777" w:rsidR="00B36061" w:rsidRPr="008E1527" w:rsidRDefault="00B36061" w:rsidP="0005068E">
            <w:pPr>
              <w:spacing w:before="120" w:after="120"/>
            </w:pPr>
            <w:r w:rsidRPr="008E1527">
              <w:t>Primary key</w:t>
            </w:r>
          </w:p>
        </w:tc>
        <w:tc>
          <w:tcPr>
            <w:tcW w:w="831" w:type="pct"/>
          </w:tcPr>
          <w:p w14:paraId="4E8D4659" w14:textId="77777777" w:rsidR="00B36061" w:rsidRPr="008E1527" w:rsidRDefault="00B36061" w:rsidP="0005068E">
            <w:pPr>
              <w:spacing w:before="120" w:after="120"/>
            </w:pPr>
          </w:p>
        </w:tc>
      </w:tr>
      <w:tr w:rsidR="00B36061" w:rsidRPr="006F7DD7" w14:paraId="3FCBCB91" w14:textId="77777777" w:rsidTr="003563A3">
        <w:trPr>
          <w:jc w:val="center"/>
        </w:trPr>
        <w:tc>
          <w:tcPr>
            <w:tcW w:w="1252" w:type="pct"/>
            <w:vAlign w:val="center"/>
          </w:tcPr>
          <w:p w14:paraId="0882047B" w14:textId="77777777" w:rsidR="00B36061" w:rsidRPr="006F7DD7" w:rsidRDefault="00B36061" w:rsidP="0005068E">
            <w:pPr>
              <w:spacing w:before="120" w:after="120"/>
            </w:pPr>
            <w:r w:rsidRPr="006F7DD7">
              <w:t>teacher_id</w:t>
            </w:r>
          </w:p>
        </w:tc>
        <w:tc>
          <w:tcPr>
            <w:tcW w:w="1151" w:type="pct"/>
            <w:vAlign w:val="center"/>
          </w:tcPr>
          <w:p w14:paraId="7EF2A105" w14:textId="0422876E" w:rsidR="00B36061" w:rsidRPr="006F7DD7" w:rsidRDefault="00B36061" w:rsidP="0005068E">
            <w:pPr>
              <w:spacing w:before="120" w:after="120"/>
            </w:pPr>
            <w:r w:rsidRPr="00093CB0">
              <w:t xml:space="preserve">Mã </w:t>
            </w:r>
            <w:r w:rsidR="002965B8">
              <w:t>giảng viên</w:t>
            </w:r>
            <w:r w:rsidRPr="006F7DD7">
              <w:t xml:space="preserve"> </w:t>
            </w:r>
          </w:p>
        </w:tc>
        <w:tc>
          <w:tcPr>
            <w:tcW w:w="856" w:type="pct"/>
            <w:vAlign w:val="center"/>
          </w:tcPr>
          <w:p w14:paraId="3D1841D1" w14:textId="3C438D86" w:rsidR="00B36061" w:rsidRPr="008E1527" w:rsidRDefault="00C74608" w:rsidP="0005068E">
            <w:pPr>
              <w:spacing w:before="120" w:after="120"/>
            </w:pPr>
            <w:r>
              <w:t>i</w:t>
            </w:r>
            <w:r w:rsidR="00B36061" w:rsidRPr="008E1527">
              <w:t xml:space="preserve">nt </w:t>
            </w:r>
          </w:p>
        </w:tc>
        <w:tc>
          <w:tcPr>
            <w:tcW w:w="910" w:type="pct"/>
            <w:vAlign w:val="center"/>
          </w:tcPr>
          <w:p w14:paraId="66A1B249" w14:textId="77777777" w:rsidR="00B36061" w:rsidRPr="008E1527" w:rsidRDefault="00B36061" w:rsidP="0005068E">
            <w:pPr>
              <w:spacing w:before="120" w:after="120"/>
            </w:pPr>
            <w:r w:rsidRPr="008E1527">
              <w:t>Foreign key</w:t>
            </w:r>
          </w:p>
        </w:tc>
        <w:tc>
          <w:tcPr>
            <w:tcW w:w="831" w:type="pct"/>
          </w:tcPr>
          <w:p w14:paraId="64417FAC" w14:textId="77777777" w:rsidR="00B36061" w:rsidRPr="008E1527" w:rsidRDefault="00B36061" w:rsidP="0005068E">
            <w:pPr>
              <w:spacing w:before="120" w:after="120"/>
            </w:pPr>
          </w:p>
        </w:tc>
      </w:tr>
      <w:tr w:rsidR="00B36061" w:rsidRPr="006F7DD7" w14:paraId="76761C57" w14:textId="77777777" w:rsidTr="003563A3">
        <w:trPr>
          <w:jc w:val="center"/>
        </w:trPr>
        <w:tc>
          <w:tcPr>
            <w:tcW w:w="1252" w:type="pct"/>
            <w:vAlign w:val="center"/>
          </w:tcPr>
          <w:p w14:paraId="084D4A9A" w14:textId="77777777" w:rsidR="00B36061" w:rsidRPr="008E1527" w:rsidRDefault="00B36061" w:rsidP="0005068E">
            <w:pPr>
              <w:spacing w:before="120" w:after="120"/>
            </w:pPr>
            <w:r w:rsidRPr="006F7DD7">
              <w:t>student_id</w:t>
            </w:r>
          </w:p>
        </w:tc>
        <w:tc>
          <w:tcPr>
            <w:tcW w:w="1151" w:type="pct"/>
            <w:vAlign w:val="center"/>
          </w:tcPr>
          <w:p w14:paraId="1833B004" w14:textId="77777777" w:rsidR="00B36061" w:rsidRPr="006F7DD7" w:rsidRDefault="00B36061" w:rsidP="0005068E">
            <w:pPr>
              <w:spacing w:before="120" w:after="120"/>
            </w:pPr>
            <w:r w:rsidRPr="008E1527">
              <w:t xml:space="preserve">Mã </w:t>
            </w:r>
            <w:r w:rsidRPr="006F7DD7">
              <w:t>sinh viên</w:t>
            </w:r>
          </w:p>
        </w:tc>
        <w:tc>
          <w:tcPr>
            <w:tcW w:w="856" w:type="pct"/>
            <w:vAlign w:val="center"/>
          </w:tcPr>
          <w:p w14:paraId="11F45A87" w14:textId="75A53A38" w:rsidR="00B36061" w:rsidRPr="008E1527" w:rsidRDefault="00C74608" w:rsidP="0005068E">
            <w:pPr>
              <w:spacing w:before="120" w:after="120"/>
            </w:pPr>
            <w:r>
              <w:t>i</w:t>
            </w:r>
            <w:r w:rsidR="00B36061" w:rsidRPr="008E1527">
              <w:t xml:space="preserve">nt </w:t>
            </w:r>
          </w:p>
        </w:tc>
        <w:tc>
          <w:tcPr>
            <w:tcW w:w="910" w:type="pct"/>
            <w:vAlign w:val="center"/>
          </w:tcPr>
          <w:p w14:paraId="6641B50C" w14:textId="77777777" w:rsidR="00B36061" w:rsidRPr="008E1527" w:rsidRDefault="00B36061" w:rsidP="0005068E">
            <w:pPr>
              <w:spacing w:before="120" w:after="120"/>
            </w:pPr>
            <w:r w:rsidRPr="008E1527">
              <w:t>Foreign key</w:t>
            </w:r>
          </w:p>
        </w:tc>
        <w:tc>
          <w:tcPr>
            <w:tcW w:w="831" w:type="pct"/>
          </w:tcPr>
          <w:p w14:paraId="01CB7C8F" w14:textId="77777777" w:rsidR="00B36061" w:rsidRPr="008E1527" w:rsidRDefault="00B36061" w:rsidP="0005068E">
            <w:pPr>
              <w:spacing w:before="120" w:after="120"/>
            </w:pPr>
          </w:p>
        </w:tc>
      </w:tr>
      <w:tr w:rsidR="00B36061" w:rsidRPr="006F7DD7" w14:paraId="12EF0254" w14:textId="77777777" w:rsidTr="003563A3">
        <w:trPr>
          <w:jc w:val="center"/>
        </w:trPr>
        <w:tc>
          <w:tcPr>
            <w:tcW w:w="1252" w:type="pct"/>
            <w:vAlign w:val="center"/>
          </w:tcPr>
          <w:p w14:paraId="2C2A1DC2" w14:textId="77777777" w:rsidR="00B36061" w:rsidRPr="008E1527" w:rsidRDefault="00B36061" w:rsidP="0005068E">
            <w:pPr>
              <w:spacing w:before="120" w:after="120"/>
            </w:pPr>
            <w:r w:rsidRPr="006F7DD7">
              <w:t>rubric_id</w:t>
            </w:r>
          </w:p>
        </w:tc>
        <w:tc>
          <w:tcPr>
            <w:tcW w:w="1151" w:type="pct"/>
            <w:vAlign w:val="center"/>
          </w:tcPr>
          <w:p w14:paraId="66C47876" w14:textId="77777777" w:rsidR="00B36061" w:rsidRPr="006F7DD7" w:rsidRDefault="00B36061" w:rsidP="0005068E">
            <w:pPr>
              <w:spacing w:before="120" w:after="120"/>
            </w:pPr>
            <w:r w:rsidRPr="008E1527">
              <w:t xml:space="preserve">Mã </w:t>
            </w:r>
            <w:r w:rsidRPr="006F7DD7">
              <w:t>rubric</w:t>
            </w:r>
          </w:p>
        </w:tc>
        <w:tc>
          <w:tcPr>
            <w:tcW w:w="856" w:type="pct"/>
            <w:vAlign w:val="center"/>
          </w:tcPr>
          <w:p w14:paraId="1A4E30AB" w14:textId="77777777" w:rsidR="00B36061" w:rsidRPr="006F7DD7" w:rsidRDefault="00B36061" w:rsidP="0005068E">
            <w:pPr>
              <w:spacing w:before="120" w:after="120"/>
            </w:pPr>
            <w:r w:rsidRPr="006F7DD7">
              <w:t>int</w:t>
            </w:r>
          </w:p>
        </w:tc>
        <w:tc>
          <w:tcPr>
            <w:tcW w:w="910" w:type="pct"/>
            <w:vAlign w:val="center"/>
          </w:tcPr>
          <w:p w14:paraId="44ADD5E1" w14:textId="77777777" w:rsidR="00B36061" w:rsidRPr="008E1527" w:rsidRDefault="00B36061" w:rsidP="0005068E">
            <w:pPr>
              <w:spacing w:before="120" w:after="120"/>
            </w:pPr>
            <w:r w:rsidRPr="008E1527">
              <w:t>Foreign key</w:t>
            </w:r>
          </w:p>
        </w:tc>
        <w:tc>
          <w:tcPr>
            <w:tcW w:w="831" w:type="pct"/>
          </w:tcPr>
          <w:p w14:paraId="5BF2F6B2" w14:textId="77777777" w:rsidR="00B36061" w:rsidRPr="008E1527" w:rsidRDefault="00B36061" w:rsidP="0005068E">
            <w:pPr>
              <w:spacing w:before="120" w:after="120"/>
            </w:pPr>
          </w:p>
        </w:tc>
      </w:tr>
      <w:tr w:rsidR="00B36061" w:rsidRPr="006F7DD7" w14:paraId="7F643684" w14:textId="77777777" w:rsidTr="003563A3">
        <w:trPr>
          <w:jc w:val="center"/>
        </w:trPr>
        <w:tc>
          <w:tcPr>
            <w:tcW w:w="1252" w:type="pct"/>
            <w:vAlign w:val="center"/>
          </w:tcPr>
          <w:p w14:paraId="7639070F" w14:textId="77777777" w:rsidR="00B36061" w:rsidRPr="006F7DD7" w:rsidRDefault="00B36061" w:rsidP="0005068E">
            <w:pPr>
              <w:spacing w:before="120" w:after="120"/>
            </w:pPr>
            <w:r w:rsidRPr="006F7DD7">
              <w:t>course_id</w:t>
            </w:r>
          </w:p>
        </w:tc>
        <w:tc>
          <w:tcPr>
            <w:tcW w:w="1151" w:type="pct"/>
            <w:vAlign w:val="center"/>
          </w:tcPr>
          <w:p w14:paraId="04D0D3A6" w14:textId="77777777" w:rsidR="00B36061" w:rsidRPr="006F7DD7" w:rsidRDefault="00B36061" w:rsidP="0005068E">
            <w:pPr>
              <w:spacing w:before="120" w:after="120"/>
            </w:pPr>
            <w:r w:rsidRPr="006F7DD7">
              <w:t>Mã lớp môn học</w:t>
            </w:r>
          </w:p>
        </w:tc>
        <w:tc>
          <w:tcPr>
            <w:tcW w:w="856" w:type="pct"/>
            <w:vAlign w:val="center"/>
          </w:tcPr>
          <w:p w14:paraId="5A542AE5" w14:textId="77777777" w:rsidR="00B36061" w:rsidRPr="006F7DD7" w:rsidRDefault="00B36061" w:rsidP="0005068E">
            <w:pPr>
              <w:spacing w:before="120" w:after="120"/>
            </w:pPr>
            <w:r w:rsidRPr="006F7DD7">
              <w:t>int</w:t>
            </w:r>
          </w:p>
        </w:tc>
        <w:tc>
          <w:tcPr>
            <w:tcW w:w="910" w:type="pct"/>
            <w:vAlign w:val="center"/>
          </w:tcPr>
          <w:p w14:paraId="69FE77BE" w14:textId="77777777" w:rsidR="00B36061" w:rsidRPr="008E1527" w:rsidRDefault="00B36061" w:rsidP="0005068E">
            <w:pPr>
              <w:spacing w:before="120" w:after="120"/>
            </w:pPr>
            <w:r w:rsidRPr="008E1527">
              <w:t>Foreign key</w:t>
            </w:r>
          </w:p>
        </w:tc>
        <w:tc>
          <w:tcPr>
            <w:tcW w:w="831" w:type="pct"/>
          </w:tcPr>
          <w:p w14:paraId="6244AB15" w14:textId="77777777" w:rsidR="00B36061" w:rsidRPr="006F7DD7" w:rsidRDefault="00B36061" w:rsidP="0005068E">
            <w:pPr>
              <w:spacing w:before="120" w:after="120"/>
            </w:pPr>
          </w:p>
        </w:tc>
      </w:tr>
      <w:tr w:rsidR="00B36061" w:rsidRPr="006F7DD7" w14:paraId="45594AEA" w14:textId="77777777" w:rsidTr="003563A3">
        <w:trPr>
          <w:jc w:val="center"/>
        </w:trPr>
        <w:tc>
          <w:tcPr>
            <w:tcW w:w="1252" w:type="pct"/>
            <w:vAlign w:val="center"/>
          </w:tcPr>
          <w:p w14:paraId="428C69C1" w14:textId="77777777" w:rsidR="00B36061" w:rsidRPr="006F7DD7" w:rsidRDefault="00B36061" w:rsidP="0005068E">
            <w:pPr>
              <w:spacing w:before="120" w:after="120"/>
            </w:pPr>
            <w:r w:rsidRPr="009F510B">
              <w:t>generalDescription</w:t>
            </w:r>
          </w:p>
        </w:tc>
        <w:tc>
          <w:tcPr>
            <w:tcW w:w="1151" w:type="pct"/>
            <w:vAlign w:val="center"/>
          </w:tcPr>
          <w:p w14:paraId="1FC1D813" w14:textId="77777777" w:rsidR="00B36061" w:rsidRPr="009F510B" w:rsidRDefault="00B36061" w:rsidP="0005068E">
            <w:pPr>
              <w:spacing w:before="120" w:after="120"/>
            </w:pPr>
            <w:r>
              <w:t>Mô tả chung</w:t>
            </w:r>
          </w:p>
        </w:tc>
        <w:tc>
          <w:tcPr>
            <w:tcW w:w="856" w:type="pct"/>
            <w:vAlign w:val="center"/>
          </w:tcPr>
          <w:p w14:paraId="6A8B04E6" w14:textId="77777777" w:rsidR="00B36061" w:rsidRPr="006F7DD7" w:rsidRDefault="00B36061" w:rsidP="0005068E">
            <w:pPr>
              <w:spacing w:before="120" w:after="120"/>
            </w:pPr>
            <w:r w:rsidRPr="006F7DD7">
              <w:t>text</w:t>
            </w:r>
          </w:p>
        </w:tc>
        <w:tc>
          <w:tcPr>
            <w:tcW w:w="910" w:type="pct"/>
            <w:vAlign w:val="center"/>
          </w:tcPr>
          <w:p w14:paraId="7247EE01" w14:textId="77777777" w:rsidR="00B36061" w:rsidRPr="008E1527" w:rsidRDefault="00B36061" w:rsidP="0005068E">
            <w:pPr>
              <w:spacing w:before="120" w:after="120"/>
            </w:pPr>
          </w:p>
        </w:tc>
        <w:tc>
          <w:tcPr>
            <w:tcW w:w="831" w:type="pct"/>
          </w:tcPr>
          <w:p w14:paraId="4C827F45" w14:textId="77777777" w:rsidR="00B36061" w:rsidRPr="006F7DD7" w:rsidRDefault="00B36061" w:rsidP="0005068E">
            <w:pPr>
              <w:spacing w:before="120" w:after="120"/>
            </w:pPr>
          </w:p>
        </w:tc>
      </w:tr>
      <w:tr w:rsidR="00B36061" w:rsidRPr="006F7DD7" w14:paraId="4B89873D" w14:textId="77777777" w:rsidTr="003563A3">
        <w:trPr>
          <w:jc w:val="center"/>
        </w:trPr>
        <w:tc>
          <w:tcPr>
            <w:tcW w:w="1252" w:type="pct"/>
            <w:vAlign w:val="center"/>
          </w:tcPr>
          <w:p w14:paraId="0D9BCC7A" w14:textId="77777777" w:rsidR="00B36061" w:rsidRPr="006F7DD7" w:rsidRDefault="00B36061" w:rsidP="0005068E">
            <w:pPr>
              <w:spacing w:before="120" w:after="120"/>
            </w:pPr>
            <w:r w:rsidRPr="006F7DD7">
              <w:t>description</w:t>
            </w:r>
          </w:p>
        </w:tc>
        <w:tc>
          <w:tcPr>
            <w:tcW w:w="1151" w:type="pct"/>
            <w:vAlign w:val="center"/>
          </w:tcPr>
          <w:p w14:paraId="2D001327" w14:textId="77777777" w:rsidR="00B36061" w:rsidRPr="009F510B" w:rsidRDefault="00B36061" w:rsidP="0005068E">
            <w:pPr>
              <w:spacing w:before="120" w:after="120"/>
            </w:pPr>
            <w:r w:rsidRPr="009F510B">
              <w:t>Tên đề tài của sinh vi</w:t>
            </w:r>
            <w:r>
              <w:t>ên</w:t>
            </w:r>
            <w:r w:rsidRPr="009F510B">
              <w:t xml:space="preserve"> </w:t>
            </w:r>
          </w:p>
        </w:tc>
        <w:tc>
          <w:tcPr>
            <w:tcW w:w="856" w:type="pct"/>
            <w:vAlign w:val="center"/>
          </w:tcPr>
          <w:p w14:paraId="76EB86CC" w14:textId="77777777" w:rsidR="00B36061" w:rsidRPr="006F7DD7" w:rsidRDefault="00B36061" w:rsidP="0005068E">
            <w:pPr>
              <w:spacing w:before="120" w:after="120"/>
            </w:pPr>
            <w:r w:rsidRPr="006F7DD7">
              <w:t>text</w:t>
            </w:r>
          </w:p>
        </w:tc>
        <w:tc>
          <w:tcPr>
            <w:tcW w:w="910" w:type="pct"/>
            <w:vAlign w:val="center"/>
          </w:tcPr>
          <w:p w14:paraId="449F32D3" w14:textId="77777777" w:rsidR="00B36061" w:rsidRPr="008E1527" w:rsidRDefault="00B36061" w:rsidP="0005068E">
            <w:pPr>
              <w:spacing w:before="120" w:after="120"/>
            </w:pPr>
          </w:p>
        </w:tc>
        <w:tc>
          <w:tcPr>
            <w:tcW w:w="831" w:type="pct"/>
          </w:tcPr>
          <w:p w14:paraId="2A6DA617" w14:textId="77777777" w:rsidR="00B36061" w:rsidRPr="008E1527" w:rsidRDefault="00B36061" w:rsidP="0005068E">
            <w:pPr>
              <w:spacing w:before="120" w:after="120"/>
            </w:pPr>
          </w:p>
        </w:tc>
      </w:tr>
      <w:tr w:rsidR="00B36061" w:rsidRPr="006F7DD7" w14:paraId="2A098FCB" w14:textId="77777777" w:rsidTr="003563A3">
        <w:trPr>
          <w:jc w:val="center"/>
        </w:trPr>
        <w:tc>
          <w:tcPr>
            <w:tcW w:w="1252" w:type="pct"/>
            <w:vAlign w:val="center"/>
          </w:tcPr>
          <w:p w14:paraId="7616028D" w14:textId="77777777" w:rsidR="00B36061" w:rsidRPr="006F7DD7" w:rsidRDefault="00B36061" w:rsidP="0005068E">
            <w:pPr>
              <w:spacing w:before="120" w:after="120"/>
            </w:pPr>
            <w:r w:rsidRPr="009F510B">
              <w:lastRenderedPageBreak/>
              <w:t>FinalScore</w:t>
            </w:r>
          </w:p>
        </w:tc>
        <w:tc>
          <w:tcPr>
            <w:tcW w:w="1151" w:type="pct"/>
            <w:vAlign w:val="center"/>
          </w:tcPr>
          <w:p w14:paraId="456CE1CB" w14:textId="3EA9B5AC" w:rsidR="00B36061" w:rsidRPr="009F510B" w:rsidRDefault="00B36061" w:rsidP="0005068E">
            <w:pPr>
              <w:spacing w:before="120" w:after="120"/>
            </w:pPr>
            <w:r w:rsidRPr="006F7DD7">
              <w:t xml:space="preserve">Tổng điểm </w:t>
            </w:r>
            <w:r w:rsidRPr="009F510B">
              <w:t xml:space="preserve">của nhiều </w:t>
            </w:r>
            <w:r w:rsidR="002965B8">
              <w:t>giảng viên</w:t>
            </w:r>
          </w:p>
        </w:tc>
        <w:tc>
          <w:tcPr>
            <w:tcW w:w="856" w:type="pct"/>
            <w:vAlign w:val="center"/>
          </w:tcPr>
          <w:p w14:paraId="7D1F0B46" w14:textId="77777777" w:rsidR="00B36061" w:rsidRPr="006F7DD7" w:rsidRDefault="00B36061" w:rsidP="0005068E">
            <w:pPr>
              <w:spacing w:before="120" w:after="120"/>
            </w:pPr>
            <w:r w:rsidRPr="006F7DD7">
              <w:t>Double</w:t>
            </w:r>
          </w:p>
        </w:tc>
        <w:tc>
          <w:tcPr>
            <w:tcW w:w="910" w:type="pct"/>
            <w:vAlign w:val="center"/>
          </w:tcPr>
          <w:p w14:paraId="2B00772A" w14:textId="77777777" w:rsidR="00B36061" w:rsidRPr="008E1527" w:rsidRDefault="00B36061" w:rsidP="0005068E">
            <w:pPr>
              <w:spacing w:before="120" w:after="120"/>
            </w:pPr>
          </w:p>
        </w:tc>
        <w:tc>
          <w:tcPr>
            <w:tcW w:w="831" w:type="pct"/>
          </w:tcPr>
          <w:p w14:paraId="4BE84E1D" w14:textId="77777777" w:rsidR="00B36061" w:rsidRPr="008E1527" w:rsidRDefault="00B36061" w:rsidP="0005068E">
            <w:pPr>
              <w:spacing w:before="120" w:after="120"/>
            </w:pPr>
          </w:p>
        </w:tc>
      </w:tr>
      <w:tr w:rsidR="00B36061" w:rsidRPr="006F7DD7" w14:paraId="7875A8E9" w14:textId="77777777" w:rsidTr="003563A3">
        <w:trPr>
          <w:jc w:val="center"/>
        </w:trPr>
        <w:tc>
          <w:tcPr>
            <w:tcW w:w="1252" w:type="pct"/>
            <w:vAlign w:val="center"/>
          </w:tcPr>
          <w:p w14:paraId="4BDE2FBE" w14:textId="77777777" w:rsidR="00B36061" w:rsidRPr="006F7DD7" w:rsidRDefault="00B36061" w:rsidP="0005068E">
            <w:pPr>
              <w:spacing w:before="120" w:after="120"/>
            </w:pPr>
            <w:r w:rsidRPr="006F7DD7">
              <w:t>date</w:t>
            </w:r>
          </w:p>
        </w:tc>
        <w:tc>
          <w:tcPr>
            <w:tcW w:w="1151" w:type="pct"/>
            <w:vAlign w:val="center"/>
          </w:tcPr>
          <w:p w14:paraId="25DA736D" w14:textId="77777777" w:rsidR="00B36061" w:rsidRPr="006F7DD7" w:rsidRDefault="00B36061" w:rsidP="0005068E">
            <w:pPr>
              <w:spacing w:before="120" w:after="120"/>
            </w:pPr>
            <w:r w:rsidRPr="006F7DD7">
              <w:t>Ngày đánh giá</w:t>
            </w:r>
          </w:p>
        </w:tc>
        <w:tc>
          <w:tcPr>
            <w:tcW w:w="856" w:type="pct"/>
            <w:vAlign w:val="center"/>
          </w:tcPr>
          <w:p w14:paraId="488AE98C" w14:textId="77777777" w:rsidR="00B36061" w:rsidRPr="006F7DD7" w:rsidRDefault="00B36061" w:rsidP="0005068E">
            <w:pPr>
              <w:spacing w:before="120" w:after="120"/>
            </w:pPr>
            <w:r w:rsidRPr="006F7DD7">
              <w:t>date</w:t>
            </w:r>
          </w:p>
        </w:tc>
        <w:tc>
          <w:tcPr>
            <w:tcW w:w="910" w:type="pct"/>
            <w:vAlign w:val="center"/>
          </w:tcPr>
          <w:p w14:paraId="142E8E9B" w14:textId="77777777" w:rsidR="00B36061" w:rsidRPr="008E1527" w:rsidRDefault="00B36061" w:rsidP="0005068E">
            <w:pPr>
              <w:spacing w:before="120" w:after="120"/>
            </w:pPr>
          </w:p>
        </w:tc>
        <w:tc>
          <w:tcPr>
            <w:tcW w:w="831" w:type="pct"/>
          </w:tcPr>
          <w:p w14:paraId="5921959E" w14:textId="77777777" w:rsidR="00B36061" w:rsidRPr="008E1527" w:rsidRDefault="00B36061" w:rsidP="0005068E">
            <w:pPr>
              <w:spacing w:before="120" w:after="120"/>
            </w:pPr>
          </w:p>
        </w:tc>
      </w:tr>
      <w:tr w:rsidR="00B36061" w:rsidRPr="006F7DD7" w14:paraId="660E9EF6" w14:textId="77777777" w:rsidTr="003563A3">
        <w:trPr>
          <w:jc w:val="center"/>
        </w:trPr>
        <w:tc>
          <w:tcPr>
            <w:tcW w:w="1252" w:type="pct"/>
            <w:vAlign w:val="center"/>
          </w:tcPr>
          <w:p w14:paraId="54DDDCAB" w14:textId="77777777" w:rsidR="00B36061" w:rsidRPr="006F7DD7" w:rsidRDefault="00B36061" w:rsidP="0005068E">
            <w:pPr>
              <w:spacing w:before="120" w:after="120"/>
            </w:pPr>
            <w:r w:rsidRPr="006F7DD7">
              <w:t>place</w:t>
            </w:r>
          </w:p>
        </w:tc>
        <w:tc>
          <w:tcPr>
            <w:tcW w:w="1151" w:type="pct"/>
            <w:vAlign w:val="center"/>
          </w:tcPr>
          <w:p w14:paraId="5E6766DC" w14:textId="77777777" w:rsidR="00B36061" w:rsidRPr="006F7DD7" w:rsidRDefault="00B36061" w:rsidP="0005068E">
            <w:pPr>
              <w:spacing w:before="120" w:after="120"/>
            </w:pPr>
            <w:r w:rsidRPr="006F7DD7">
              <w:t>Địa điểm đánh giá</w:t>
            </w:r>
          </w:p>
        </w:tc>
        <w:tc>
          <w:tcPr>
            <w:tcW w:w="856" w:type="pct"/>
            <w:vAlign w:val="center"/>
          </w:tcPr>
          <w:p w14:paraId="3FE1DE7D" w14:textId="77777777" w:rsidR="00B36061" w:rsidRPr="006F7DD7" w:rsidRDefault="00B36061" w:rsidP="0005068E">
            <w:pPr>
              <w:spacing w:before="120" w:after="120"/>
            </w:pPr>
            <w:r w:rsidRPr="006F7DD7">
              <w:t>text</w:t>
            </w:r>
          </w:p>
        </w:tc>
        <w:tc>
          <w:tcPr>
            <w:tcW w:w="910" w:type="pct"/>
            <w:vAlign w:val="center"/>
          </w:tcPr>
          <w:p w14:paraId="57212FB6" w14:textId="77777777" w:rsidR="00B36061" w:rsidRPr="008E1527" w:rsidRDefault="00B36061" w:rsidP="0005068E">
            <w:pPr>
              <w:spacing w:before="120" w:after="120"/>
            </w:pPr>
          </w:p>
        </w:tc>
        <w:tc>
          <w:tcPr>
            <w:tcW w:w="831" w:type="pct"/>
          </w:tcPr>
          <w:p w14:paraId="2F302BD7" w14:textId="77777777" w:rsidR="00B36061" w:rsidRPr="008E1527" w:rsidRDefault="00B36061" w:rsidP="0005068E">
            <w:pPr>
              <w:spacing w:before="120" w:after="120"/>
            </w:pPr>
          </w:p>
        </w:tc>
      </w:tr>
      <w:tr w:rsidR="00B36061" w:rsidRPr="006F7DD7" w14:paraId="754CCAF5" w14:textId="77777777" w:rsidTr="003563A3">
        <w:trPr>
          <w:jc w:val="center"/>
        </w:trPr>
        <w:tc>
          <w:tcPr>
            <w:tcW w:w="1252" w:type="pct"/>
            <w:vAlign w:val="center"/>
          </w:tcPr>
          <w:p w14:paraId="59F5249F" w14:textId="77777777" w:rsidR="00B36061" w:rsidRPr="008E1527" w:rsidRDefault="00B36061" w:rsidP="0005068E">
            <w:pPr>
              <w:spacing w:before="120" w:after="120"/>
            </w:pPr>
            <w:r w:rsidRPr="008E1527">
              <w:t>isDelete </w:t>
            </w:r>
          </w:p>
        </w:tc>
        <w:tc>
          <w:tcPr>
            <w:tcW w:w="1151" w:type="pct"/>
            <w:vAlign w:val="center"/>
          </w:tcPr>
          <w:p w14:paraId="2C8ADF20" w14:textId="77777777" w:rsidR="00B36061" w:rsidRPr="008E1527" w:rsidRDefault="00B36061" w:rsidP="0005068E">
            <w:pPr>
              <w:spacing w:before="120" w:after="120"/>
            </w:pPr>
            <w:r w:rsidRPr="008E1527">
              <w:t>Trạng thái xóa</w:t>
            </w:r>
          </w:p>
        </w:tc>
        <w:tc>
          <w:tcPr>
            <w:tcW w:w="856" w:type="pct"/>
            <w:vAlign w:val="center"/>
          </w:tcPr>
          <w:p w14:paraId="669E8FA9" w14:textId="77777777" w:rsidR="00B36061" w:rsidRPr="008E1527" w:rsidRDefault="00B36061" w:rsidP="0005068E">
            <w:pPr>
              <w:spacing w:before="120" w:after="120"/>
            </w:pPr>
            <w:r w:rsidRPr="008E1527">
              <w:t>tinyint</w:t>
            </w:r>
          </w:p>
        </w:tc>
        <w:tc>
          <w:tcPr>
            <w:tcW w:w="910" w:type="pct"/>
            <w:vAlign w:val="center"/>
          </w:tcPr>
          <w:p w14:paraId="6BFA39B5" w14:textId="77777777" w:rsidR="00B36061" w:rsidRPr="008E1527" w:rsidRDefault="00B36061" w:rsidP="0005068E">
            <w:pPr>
              <w:spacing w:before="120" w:after="120"/>
            </w:pPr>
          </w:p>
        </w:tc>
        <w:tc>
          <w:tcPr>
            <w:tcW w:w="831" w:type="pct"/>
          </w:tcPr>
          <w:p w14:paraId="7984C37F" w14:textId="77777777" w:rsidR="00B36061" w:rsidRPr="008E1527" w:rsidRDefault="00B36061" w:rsidP="0005068E">
            <w:pPr>
              <w:spacing w:before="120" w:after="120"/>
            </w:pPr>
          </w:p>
        </w:tc>
      </w:tr>
    </w:tbl>
    <w:p w14:paraId="1E130188" w14:textId="0AC6328D" w:rsidR="00B36061" w:rsidRPr="00F46B31" w:rsidRDefault="00B36061" w:rsidP="00D27502"/>
    <w:p w14:paraId="33F1565F" w14:textId="29A5C494" w:rsidR="00F46B31" w:rsidRDefault="00F46B31" w:rsidP="003E469F">
      <w:pPr>
        <w:pStyle w:val="Bangs"/>
      </w:pPr>
      <w:bookmarkStart w:id="457" w:name="_Toc181602898"/>
      <w:r>
        <w:t>Bảng 3.</w:t>
      </w:r>
      <w:fldSimple w:instr=" SEQ Bảng_3. \* ARABIC ">
        <w:r w:rsidR="00031219">
          <w:rPr>
            <w:noProof/>
          </w:rPr>
          <w:t>15</w:t>
        </w:r>
      </w:fldSimple>
      <w:r w:rsidR="00A437C7">
        <w:t>.</w:t>
      </w:r>
      <w:r>
        <w:t xml:space="preserve"> </w:t>
      </w:r>
      <w:r w:rsidRPr="00AA40AC">
        <w:t>Mô tả bảng lần đánh giá</w:t>
      </w:r>
      <w:bookmarkEnd w:id="457"/>
    </w:p>
    <w:tbl>
      <w:tblPr>
        <w:tblStyle w:val="TableGrid"/>
        <w:tblW w:w="5000" w:type="pct"/>
        <w:jc w:val="center"/>
        <w:tblLook w:val="04A0" w:firstRow="1" w:lastRow="0" w:firstColumn="1" w:lastColumn="0" w:noHBand="0" w:noVBand="1"/>
      </w:tblPr>
      <w:tblGrid>
        <w:gridCol w:w="2573"/>
        <w:gridCol w:w="2062"/>
        <w:gridCol w:w="1598"/>
        <w:gridCol w:w="1703"/>
        <w:gridCol w:w="1409"/>
      </w:tblGrid>
      <w:tr w:rsidR="00B36061" w:rsidRPr="006F7DD7" w14:paraId="4F7DA098" w14:textId="77777777" w:rsidTr="00E8392C">
        <w:trPr>
          <w:tblHeader/>
          <w:jc w:val="center"/>
        </w:trPr>
        <w:tc>
          <w:tcPr>
            <w:tcW w:w="1377" w:type="pct"/>
            <w:vAlign w:val="center"/>
          </w:tcPr>
          <w:p w14:paraId="5A2E80DE" w14:textId="77777777" w:rsidR="00B36061" w:rsidRPr="00E42A27" w:rsidRDefault="00B36061" w:rsidP="00E42A27">
            <w:pPr>
              <w:spacing w:before="120" w:after="120"/>
              <w:jc w:val="center"/>
              <w:rPr>
                <w:b/>
                <w:bCs/>
              </w:rPr>
            </w:pPr>
            <w:r w:rsidRPr="00E42A27">
              <w:rPr>
                <w:b/>
                <w:bCs/>
              </w:rPr>
              <w:t>Thuộc tính</w:t>
            </w:r>
          </w:p>
        </w:tc>
        <w:tc>
          <w:tcPr>
            <w:tcW w:w="1103" w:type="pct"/>
            <w:vAlign w:val="center"/>
          </w:tcPr>
          <w:p w14:paraId="4512A2E9" w14:textId="77777777" w:rsidR="00B36061" w:rsidRPr="00E42A27" w:rsidRDefault="00B36061" w:rsidP="00E42A27">
            <w:pPr>
              <w:spacing w:before="120" w:after="120"/>
              <w:jc w:val="center"/>
              <w:rPr>
                <w:b/>
                <w:bCs/>
              </w:rPr>
            </w:pPr>
            <w:r w:rsidRPr="00E42A27">
              <w:rPr>
                <w:b/>
                <w:bCs/>
              </w:rPr>
              <w:t>Diễn giải</w:t>
            </w:r>
          </w:p>
        </w:tc>
        <w:tc>
          <w:tcPr>
            <w:tcW w:w="855" w:type="pct"/>
            <w:vAlign w:val="center"/>
          </w:tcPr>
          <w:p w14:paraId="77008B73" w14:textId="77777777" w:rsidR="00B36061" w:rsidRPr="00E42A27" w:rsidRDefault="00B36061" w:rsidP="00E42A27">
            <w:pPr>
              <w:spacing w:before="120" w:after="120"/>
              <w:jc w:val="center"/>
              <w:rPr>
                <w:b/>
                <w:bCs/>
              </w:rPr>
            </w:pPr>
            <w:r w:rsidRPr="00E42A27">
              <w:rPr>
                <w:b/>
                <w:bCs/>
              </w:rPr>
              <w:t>Kiểu dữ liệu</w:t>
            </w:r>
          </w:p>
        </w:tc>
        <w:tc>
          <w:tcPr>
            <w:tcW w:w="911" w:type="pct"/>
            <w:vAlign w:val="center"/>
          </w:tcPr>
          <w:p w14:paraId="6AF2AD91" w14:textId="77777777" w:rsidR="00B36061" w:rsidRPr="00E42A27" w:rsidRDefault="00B36061" w:rsidP="00E42A27">
            <w:pPr>
              <w:spacing w:before="120" w:after="120"/>
              <w:jc w:val="center"/>
              <w:rPr>
                <w:b/>
                <w:bCs/>
              </w:rPr>
            </w:pPr>
            <w:r w:rsidRPr="00E42A27">
              <w:rPr>
                <w:b/>
                <w:bCs/>
              </w:rPr>
              <w:t>Ràng buộc</w:t>
            </w:r>
          </w:p>
        </w:tc>
        <w:tc>
          <w:tcPr>
            <w:tcW w:w="755" w:type="pct"/>
            <w:vAlign w:val="center"/>
          </w:tcPr>
          <w:p w14:paraId="7AF97800" w14:textId="77777777" w:rsidR="00B36061" w:rsidRPr="00E42A27" w:rsidRDefault="00B36061" w:rsidP="00E42A27">
            <w:pPr>
              <w:spacing w:before="120" w:after="120"/>
              <w:jc w:val="center"/>
              <w:rPr>
                <w:b/>
                <w:bCs/>
              </w:rPr>
            </w:pPr>
            <w:r w:rsidRPr="00E42A27">
              <w:rPr>
                <w:b/>
                <w:bCs/>
              </w:rPr>
              <w:t>Ghi chú</w:t>
            </w:r>
          </w:p>
        </w:tc>
      </w:tr>
      <w:tr w:rsidR="00B36061" w:rsidRPr="006F7DD7" w14:paraId="1F3F799B" w14:textId="77777777" w:rsidTr="00E8392C">
        <w:trPr>
          <w:jc w:val="center"/>
        </w:trPr>
        <w:tc>
          <w:tcPr>
            <w:tcW w:w="1377" w:type="pct"/>
            <w:vAlign w:val="center"/>
          </w:tcPr>
          <w:p w14:paraId="2186C628" w14:textId="77777777" w:rsidR="00B36061" w:rsidRPr="006F7DD7" w:rsidRDefault="00B36061" w:rsidP="0005068E">
            <w:pPr>
              <w:spacing w:before="120" w:after="120"/>
            </w:pPr>
            <w:r w:rsidRPr="006F7DD7">
              <w:t>assessment_id</w:t>
            </w:r>
          </w:p>
        </w:tc>
        <w:tc>
          <w:tcPr>
            <w:tcW w:w="1103" w:type="pct"/>
            <w:vAlign w:val="center"/>
          </w:tcPr>
          <w:p w14:paraId="4A6CA554" w14:textId="77777777" w:rsidR="00B36061" w:rsidRPr="006F7DD7" w:rsidRDefault="00B36061" w:rsidP="0005068E">
            <w:pPr>
              <w:spacing w:before="120" w:after="120"/>
            </w:pPr>
            <w:r w:rsidRPr="00093CB0">
              <w:t xml:space="preserve">Mã </w:t>
            </w:r>
            <w:r w:rsidRPr="00526717">
              <w:t>lần đánh giá</w:t>
            </w:r>
            <w:r w:rsidRPr="006F7DD7">
              <w:t xml:space="preserve"> </w:t>
            </w:r>
          </w:p>
        </w:tc>
        <w:tc>
          <w:tcPr>
            <w:tcW w:w="855" w:type="pct"/>
            <w:vAlign w:val="center"/>
          </w:tcPr>
          <w:p w14:paraId="450F5537" w14:textId="619D38E9" w:rsidR="00B36061" w:rsidRPr="008E1527" w:rsidRDefault="00031219" w:rsidP="0005068E">
            <w:pPr>
              <w:spacing w:before="120" w:after="120"/>
            </w:pPr>
            <w:r>
              <w:t>i</w:t>
            </w:r>
            <w:r w:rsidR="00B36061" w:rsidRPr="008E1527">
              <w:t xml:space="preserve">nt </w:t>
            </w:r>
          </w:p>
        </w:tc>
        <w:tc>
          <w:tcPr>
            <w:tcW w:w="911" w:type="pct"/>
            <w:vAlign w:val="center"/>
          </w:tcPr>
          <w:p w14:paraId="784506AE" w14:textId="77777777" w:rsidR="00B36061" w:rsidRPr="008E1527" w:rsidRDefault="00B36061" w:rsidP="0005068E">
            <w:pPr>
              <w:spacing w:before="120" w:after="120"/>
            </w:pPr>
            <w:r w:rsidRPr="008E1527">
              <w:t>Primary key</w:t>
            </w:r>
          </w:p>
        </w:tc>
        <w:tc>
          <w:tcPr>
            <w:tcW w:w="755" w:type="pct"/>
          </w:tcPr>
          <w:p w14:paraId="0B1E2A0A" w14:textId="77777777" w:rsidR="00B36061" w:rsidRPr="008E1527" w:rsidRDefault="00B36061" w:rsidP="0005068E">
            <w:pPr>
              <w:spacing w:before="120" w:after="120"/>
            </w:pPr>
          </w:p>
        </w:tc>
      </w:tr>
      <w:tr w:rsidR="00B36061" w:rsidRPr="006F7DD7" w14:paraId="4895413F" w14:textId="77777777" w:rsidTr="00E8392C">
        <w:trPr>
          <w:jc w:val="center"/>
        </w:trPr>
        <w:tc>
          <w:tcPr>
            <w:tcW w:w="1377" w:type="pct"/>
            <w:vAlign w:val="center"/>
          </w:tcPr>
          <w:p w14:paraId="6128FD15" w14:textId="77777777" w:rsidR="00B36061" w:rsidRPr="006F7DD7" w:rsidRDefault="00B36061" w:rsidP="0005068E">
            <w:pPr>
              <w:spacing w:before="120" w:after="120"/>
            </w:pPr>
            <w:r w:rsidRPr="009F510B">
              <w:t>meta_assessment_id</w:t>
            </w:r>
          </w:p>
        </w:tc>
        <w:tc>
          <w:tcPr>
            <w:tcW w:w="1103" w:type="pct"/>
            <w:vAlign w:val="center"/>
          </w:tcPr>
          <w:p w14:paraId="7C81FD4B" w14:textId="77777777" w:rsidR="00B36061" w:rsidRPr="00093CB0" w:rsidRDefault="00B36061" w:rsidP="0005068E">
            <w:pPr>
              <w:spacing w:before="120" w:after="120"/>
            </w:pPr>
            <w:r w:rsidRPr="008E1527">
              <w:t xml:space="preserve">Mã </w:t>
            </w:r>
            <w:r w:rsidRPr="006F7DD7">
              <w:t xml:space="preserve"> </w:t>
            </w:r>
            <w:r>
              <w:t>đánh gi</w:t>
            </w:r>
            <w:r w:rsidRPr="006F7DD7">
              <w:t>á</w:t>
            </w:r>
            <w:r>
              <w:t xml:space="preserve"> meta</w:t>
            </w:r>
          </w:p>
        </w:tc>
        <w:tc>
          <w:tcPr>
            <w:tcW w:w="855" w:type="pct"/>
            <w:vAlign w:val="center"/>
          </w:tcPr>
          <w:p w14:paraId="21DF3151" w14:textId="1174718F" w:rsidR="00B36061" w:rsidRPr="008E1527" w:rsidRDefault="00031219" w:rsidP="0005068E">
            <w:pPr>
              <w:spacing w:before="120" w:after="120"/>
            </w:pPr>
            <w:r>
              <w:t>i</w:t>
            </w:r>
            <w:r w:rsidR="00B36061" w:rsidRPr="008E1527">
              <w:t>nt</w:t>
            </w:r>
          </w:p>
        </w:tc>
        <w:tc>
          <w:tcPr>
            <w:tcW w:w="911" w:type="pct"/>
            <w:vAlign w:val="center"/>
          </w:tcPr>
          <w:p w14:paraId="0A73A8B3" w14:textId="77777777" w:rsidR="00B36061" w:rsidRPr="008E1527" w:rsidRDefault="00B36061" w:rsidP="0005068E">
            <w:pPr>
              <w:spacing w:before="120" w:after="120"/>
            </w:pPr>
            <w:r w:rsidRPr="008E1527">
              <w:t>Foreign key</w:t>
            </w:r>
          </w:p>
        </w:tc>
        <w:tc>
          <w:tcPr>
            <w:tcW w:w="755" w:type="pct"/>
          </w:tcPr>
          <w:p w14:paraId="121B9E51" w14:textId="77777777" w:rsidR="00B36061" w:rsidRPr="008E1527" w:rsidRDefault="00B36061" w:rsidP="0005068E">
            <w:pPr>
              <w:spacing w:before="120" w:after="120"/>
            </w:pPr>
          </w:p>
        </w:tc>
      </w:tr>
      <w:tr w:rsidR="00B36061" w:rsidRPr="006F7DD7" w14:paraId="7B25078A" w14:textId="77777777" w:rsidTr="00E8392C">
        <w:trPr>
          <w:jc w:val="center"/>
        </w:trPr>
        <w:tc>
          <w:tcPr>
            <w:tcW w:w="1377" w:type="pct"/>
            <w:vAlign w:val="center"/>
          </w:tcPr>
          <w:p w14:paraId="20F4F417" w14:textId="77777777" w:rsidR="00B36061" w:rsidRPr="008E1527" w:rsidRDefault="00B36061" w:rsidP="0005068E">
            <w:pPr>
              <w:spacing w:before="120" w:after="120"/>
            </w:pPr>
            <w:r w:rsidRPr="009F510B">
              <w:t>teacher_id</w:t>
            </w:r>
          </w:p>
        </w:tc>
        <w:tc>
          <w:tcPr>
            <w:tcW w:w="1103" w:type="pct"/>
            <w:vAlign w:val="center"/>
          </w:tcPr>
          <w:p w14:paraId="7044E6E7" w14:textId="3B295130" w:rsidR="00B36061" w:rsidRPr="00526717" w:rsidRDefault="00B36061" w:rsidP="0005068E">
            <w:pPr>
              <w:spacing w:before="120" w:after="120"/>
            </w:pPr>
            <w:r w:rsidRPr="00093CB0">
              <w:t xml:space="preserve">Mã </w:t>
            </w:r>
            <w:r w:rsidR="002965B8">
              <w:t>giảng viên</w:t>
            </w:r>
          </w:p>
        </w:tc>
        <w:tc>
          <w:tcPr>
            <w:tcW w:w="855" w:type="pct"/>
            <w:vAlign w:val="center"/>
          </w:tcPr>
          <w:p w14:paraId="1E5B0FE0" w14:textId="02627BDA" w:rsidR="00B36061" w:rsidRPr="008E1527" w:rsidRDefault="00031219" w:rsidP="0005068E">
            <w:pPr>
              <w:spacing w:before="120" w:after="120"/>
            </w:pPr>
            <w:r>
              <w:t>i</w:t>
            </w:r>
            <w:r w:rsidR="00B36061" w:rsidRPr="008E1527">
              <w:t xml:space="preserve">nt </w:t>
            </w:r>
          </w:p>
        </w:tc>
        <w:tc>
          <w:tcPr>
            <w:tcW w:w="911" w:type="pct"/>
            <w:vAlign w:val="center"/>
          </w:tcPr>
          <w:p w14:paraId="267CC3D7" w14:textId="77777777" w:rsidR="00B36061" w:rsidRPr="008E1527" w:rsidRDefault="00B36061" w:rsidP="0005068E">
            <w:pPr>
              <w:spacing w:before="120" w:after="120"/>
            </w:pPr>
            <w:r w:rsidRPr="008E1527">
              <w:t>Foreign key</w:t>
            </w:r>
          </w:p>
        </w:tc>
        <w:tc>
          <w:tcPr>
            <w:tcW w:w="755" w:type="pct"/>
          </w:tcPr>
          <w:p w14:paraId="1B71E32D" w14:textId="77777777" w:rsidR="00B36061" w:rsidRPr="008E1527" w:rsidRDefault="00B36061" w:rsidP="0005068E">
            <w:pPr>
              <w:spacing w:before="120" w:after="120"/>
            </w:pPr>
          </w:p>
        </w:tc>
      </w:tr>
      <w:tr w:rsidR="00B36061" w:rsidRPr="006F7DD7" w14:paraId="6873F42D" w14:textId="77777777" w:rsidTr="00E8392C">
        <w:trPr>
          <w:jc w:val="center"/>
        </w:trPr>
        <w:tc>
          <w:tcPr>
            <w:tcW w:w="1377" w:type="pct"/>
            <w:vAlign w:val="center"/>
          </w:tcPr>
          <w:p w14:paraId="569F434D" w14:textId="77777777" w:rsidR="00B36061" w:rsidRPr="008E1527" w:rsidRDefault="00B36061" w:rsidP="0005068E">
            <w:pPr>
              <w:spacing w:before="120" w:after="120"/>
            </w:pPr>
            <w:r w:rsidRPr="009F510B">
              <w:t xml:space="preserve">totalScore </w:t>
            </w:r>
          </w:p>
        </w:tc>
        <w:tc>
          <w:tcPr>
            <w:tcW w:w="1103" w:type="pct"/>
            <w:vAlign w:val="center"/>
          </w:tcPr>
          <w:p w14:paraId="36E5B8B7" w14:textId="77777777" w:rsidR="00B36061" w:rsidRPr="00526717" w:rsidRDefault="00B36061" w:rsidP="0005068E">
            <w:pPr>
              <w:spacing w:before="120" w:after="120"/>
            </w:pPr>
            <w:r w:rsidRPr="00526717">
              <w:t>Điểm số đạt được</w:t>
            </w:r>
          </w:p>
        </w:tc>
        <w:tc>
          <w:tcPr>
            <w:tcW w:w="855" w:type="pct"/>
            <w:vAlign w:val="center"/>
          </w:tcPr>
          <w:p w14:paraId="25EC12DB" w14:textId="77777777" w:rsidR="00B36061" w:rsidRPr="006F7DD7" w:rsidRDefault="00B36061" w:rsidP="0005068E">
            <w:pPr>
              <w:spacing w:before="120" w:after="120"/>
            </w:pPr>
            <w:r w:rsidRPr="006F7DD7">
              <w:t>Double</w:t>
            </w:r>
          </w:p>
        </w:tc>
        <w:tc>
          <w:tcPr>
            <w:tcW w:w="911" w:type="pct"/>
            <w:vAlign w:val="center"/>
          </w:tcPr>
          <w:p w14:paraId="6C9C353F" w14:textId="77777777" w:rsidR="00B36061" w:rsidRPr="008E1527" w:rsidRDefault="00B36061" w:rsidP="0005068E">
            <w:pPr>
              <w:spacing w:before="120" w:after="120"/>
            </w:pPr>
          </w:p>
        </w:tc>
        <w:tc>
          <w:tcPr>
            <w:tcW w:w="755" w:type="pct"/>
          </w:tcPr>
          <w:p w14:paraId="3FB39BFC" w14:textId="77777777" w:rsidR="00B36061" w:rsidRPr="008E1527" w:rsidRDefault="00B36061" w:rsidP="0005068E">
            <w:pPr>
              <w:spacing w:before="120" w:after="120"/>
            </w:pPr>
          </w:p>
        </w:tc>
      </w:tr>
      <w:tr w:rsidR="00B36061" w:rsidRPr="006F7DD7" w14:paraId="43129DFA" w14:textId="77777777" w:rsidTr="00E8392C">
        <w:trPr>
          <w:jc w:val="center"/>
        </w:trPr>
        <w:tc>
          <w:tcPr>
            <w:tcW w:w="1377" w:type="pct"/>
            <w:vAlign w:val="center"/>
          </w:tcPr>
          <w:p w14:paraId="436B5630" w14:textId="77777777" w:rsidR="00B36061" w:rsidRPr="008E1527" w:rsidRDefault="00B36061" w:rsidP="0005068E">
            <w:pPr>
              <w:spacing w:before="120" w:after="120"/>
            </w:pPr>
            <w:r w:rsidRPr="008E1527">
              <w:t>isDelete </w:t>
            </w:r>
          </w:p>
        </w:tc>
        <w:tc>
          <w:tcPr>
            <w:tcW w:w="1103" w:type="pct"/>
            <w:vAlign w:val="center"/>
          </w:tcPr>
          <w:p w14:paraId="07D6423D" w14:textId="77777777" w:rsidR="00B36061" w:rsidRPr="008E1527" w:rsidRDefault="00B36061" w:rsidP="0005068E">
            <w:pPr>
              <w:spacing w:before="120" w:after="120"/>
            </w:pPr>
            <w:r w:rsidRPr="008E1527">
              <w:t>Trạng thái xóa</w:t>
            </w:r>
          </w:p>
        </w:tc>
        <w:tc>
          <w:tcPr>
            <w:tcW w:w="855" w:type="pct"/>
            <w:vAlign w:val="center"/>
          </w:tcPr>
          <w:p w14:paraId="41B7C69F" w14:textId="77777777" w:rsidR="00B36061" w:rsidRPr="008E1527" w:rsidRDefault="00B36061" w:rsidP="0005068E">
            <w:pPr>
              <w:spacing w:before="120" w:after="120"/>
            </w:pPr>
            <w:r w:rsidRPr="008E1527">
              <w:t>tinyint</w:t>
            </w:r>
          </w:p>
        </w:tc>
        <w:tc>
          <w:tcPr>
            <w:tcW w:w="911" w:type="pct"/>
            <w:vAlign w:val="center"/>
          </w:tcPr>
          <w:p w14:paraId="424B9EE6" w14:textId="77777777" w:rsidR="00B36061" w:rsidRPr="008E1527" w:rsidRDefault="00B36061" w:rsidP="0005068E">
            <w:pPr>
              <w:spacing w:before="120" w:after="120"/>
            </w:pPr>
          </w:p>
        </w:tc>
        <w:tc>
          <w:tcPr>
            <w:tcW w:w="755" w:type="pct"/>
          </w:tcPr>
          <w:p w14:paraId="6A1BAEED" w14:textId="77777777" w:rsidR="00B36061" w:rsidRPr="008E1527" w:rsidRDefault="00B36061" w:rsidP="0005068E">
            <w:pPr>
              <w:spacing w:before="120" w:after="120"/>
            </w:pPr>
          </w:p>
        </w:tc>
      </w:tr>
    </w:tbl>
    <w:p w14:paraId="1491C556" w14:textId="77777777" w:rsidR="00D27502" w:rsidRDefault="00D27502" w:rsidP="00D27502"/>
    <w:p w14:paraId="3CB9B16C" w14:textId="75FCD1F1" w:rsidR="00F46B31" w:rsidRDefault="00F46B31" w:rsidP="003E469F">
      <w:pPr>
        <w:pStyle w:val="Bangs"/>
      </w:pPr>
      <w:bookmarkStart w:id="458" w:name="_Toc181602899"/>
      <w:r>
        <w:t>Bảng 3.</w:t>
      </w:r>
      <w:fldSimple w:instr=" SEQ Bảng_3. \* ARABIC ">
        <w:r w:rsidR="00031219">
          <w:rPr>
            <w:noProof/>
          </w:rPr>
          <w:t>16</w:t>
        </w:r>
      </w:fldSimple>
      <w:r w:rsidR="00A437C7">
        <w:t>.</w:t>
      </w:r>
      <w:r>
        <w:t xml:space="preserve"> </w:t>
      </w:r>
      <w:r w:rsidRPr="00934EBB">
        <w:t>Mô tả bảng thành phần của lần đánh giá</w:t>
      </w:r>
      <w:bookmarkEnd w:id="458"/>
    </w:p>
    <w:tbl>
      <w:tblPr>
        <w:tblStyle w:val="TableGrid"/>
        <w:tblW w:w="5000" w:type="pct"/>
        <w:jc w:val="center"/>
        <w:tblLook w:val="04A0" w:firstRow="1" w:lastRow="0" w:firstColumn="1" w:lastColumn="0" w:noHBand="0" w:noVBand="1"/>
      </w:tblPr>
      <w:tblGrid>
        <w:gridCol w:w="2263"/>
        <w:gridCol w:w="2368"/>
        <w:gridCol w:w="1884"/>
        <w:gridCol w:w="1701"/>
        <w:gridCol w:w="1129"/>
      </w:tblGrid>
      <w:tr w:rsidR="00B36061" w:rsidRPr="006F7DD7" w14:paraId="3A2D77A5" w14:textId="77777777" w:rsidTr="003563A3">
        <w:trPr>
          <w:tblHeader/>
          <w:jc w:val="center"/>
        </w:trPr>
        <w:tc>
          <w:tcPr>
            <w:tcW w:w="1211" w:type="pct"/>
            <w:vAlign w:val="center"/>
          </w:tcPr>
          <w:p w14:paraId="4EEA8445" w14:textId="77777777" w:rsidR="00B36061" w:rsidRPr="00E42A27" w:rsidRDefault="00B36061" w:rsidP="00E42A27">
            <w:pPr>
              <w:spacing w:before="120" w:after="120"/>
              <w:jc w:val="center"/>
              <w:rPr>
                <w:b/>
                <w:bCs/>
              </w:rPr>
            </w:pPr>
            <w:r w:rsidRPr="00E42A27">
              <w:rPr>
                <w:b/>
                <w:bCs/>
              </w:rPr>
              <w:t>Thuộc tính</w:t>
            </w:r>
          </w:p>
        </w:tc>
        <w:tc>
          <w:tcPr>
            <w:tcW w:w="1267" w:type="pct"/>
            <w:vAlign w:val="center"/>
          </w:tcPr>
          <w:p w14:paraId="15E125E2" w14:textId="77777777" w:rsidR="00B36061" w:rsidRPr="00E42A27" w:rsidRDefault="00B36061" w:rsidP="00E42A27">
            <w:pPr>
              <w:spacing w:before="120" w:after="120"/>
              <w:jc w:val="center"/>
              <w:rPr>
                <w:b/>
                <w:bCs/>
              </w:rPr>
            </w:pPr>
            <w:r w:rsidRPr="00E42A27">
              <w:rPr>
                <w:b/>
                <w:bCs/>
              </w:rPr>
              <w:t>Diễn giải</w:t>
            </w:r>
          </w:p>
        </w:tc>
        <w:tc>
          <w:tcPr>
            <w:tcW w:w="1008" w:type="pct"/>
            <w:vAlign w:val="center"/>
          </w:tcPr>
          <w:p w14:paraId="79770845"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66852F9B" w14:textId="77777777" w:rsidR="00B36061" w:rsidRPr="00E42A27" w:rsidRDefault="00B36061" w:rsidP="00E42A27">
            <w:pPr>
              <w:spacing w:before="120" w:after="120"/>
              <w:jc w:val="center"/>
              <w:rPr>
                <w:b/>
                <w:bCs/>
              </w:rPr>
            </w:pPr>
            <w:r w:rsidRPr="00E42A27">
              <w:rPr>
                <w:b/>
                <w:bCs/>
              </w:rPr>
              <w:t>Ràng buộc</w:t>
            </w:r>
          </w:p>
        </w:tc>
        <w:tc>
          <w:tcPr>
            <w:tcW w:w="604" w:type="pct"/>
            <w:vAlign w:val="center"/>
          </w:tcPr>
          <w:p w14:paraId="1E8046EB" w14:textId="77777777" w:rsidR="00B36061" w:rsidRPr="00E42A27" w:rsidRDefault="00B36061" w:rsidP="00E42A27">
            <w:pPr>
              <w:spacing w:before="120" w:after="120"/>
              <w:jc w:val="center"/>
              <w:rPr>
                <w:b/>
                <w:bCs/>
              </w:rPr>
            </w:pPr>
            <w:r w:rsidRPr="00E42A27">
              <w:rPr>
                <w:b/>
                <w:bCs/>
              </w:rPr>
              <w:t>Ghi chú</w:t>
            </w:r>
          </w:p>
        </w:tc>
      </w:tr>
      <w:tr w:rsidR="00B36061" w:rsidRPr="006F7DD7" w14:paraId="617E84EB" w14:textId="77777777" w:rsidTr="003563A3">
        <w:trPr>
          <w:jc w:val="center"/>
        </w:trPr>
        <w:tc>
          <w:tcPr>
            <w:tcW w:w="1211" w:type="pct"/>
            <w:vAlign w:val="center"/>
          </w:tcPr>
          <w:p w14:paraId="7D53B959" w14:textId="77777777" w:rsidR="00B36061" w:rsidRPr="00526717" w:rsidRDefault="00B36061" w:rsidP="0005068E">
            <w:pPr>
              <w:spacing w:before="120" w:after="120"/>
            </w:pPr>
            <w:r w:rsidRPr="00526717">
              <w:t>assessmentItem_id</w:t>
            </w:r>
          </w:p>
        </w:tc>
        <w:tc>
          <w:tcPr>
            <w:tcW w:w="1267" w:type="pct"/>
            <w:vAlign w:val="center"/>
          </w:tcPr>
          <w:p w14:paraId="0FFA8552" w14:textId="77777777" w:rsidR="00B36061" w:rsidRPr="006F7DD7" w:rsidRDefault="00B36061" w:rsidP="0005068E">
            <w:pPr>
              <w:spacing w:before="120" w:after="120"/>
            </w:pPr>
            <w:r w:rsidRPr="008E1527">
              <w:t xml:space="preserve">Mã </w:t>
            </w:r>
            <w:r w:rsidRPr="006F7DD7">
              <w:t xml:space="preserve"> </w:t>
            </w:r>
            <w:r w:rsidRPr="00526717">
              <w:t xml:space="preserve">thành phần của </w:t>
            </w:r>
            <w:r w:rsidRPr="006F7DD7">
              <w:t xml:space="preserve">lần </w:t>
            </w:r>
            <w:r>
              <w:t>đánh gi</w:t>
            </w:r>
            <w:r w:rsidRPr="006F7DD7">
              <w:t>á</w:t>
            </w:r>
          </w:p>
        </w:tc>
        <w:tc>
          <w:tcPr>
            <w:tcW w:w="1008" w:type="pct"/>
            <w:vAlign w:val="center"/>
          </w:tcPr>
          <w:p w14:paraId="18D9432E" w14:textId="77777777" w:rsidR="00B36061" w:rsidRPr="008E1527" w:rsidRDefault="00B36061" w:rsidP="0005068E">
            <w:pPr>
              <w:spacing w:before="120" w:after="120"/>
            </w:pPr>
            <w:r w:rsidRPr="008E1527">
              <w:t>int</w:t>
            </w:r>
          </w:p>
        </w:tc>
        <w:tc>
          <w:tcPr>
            <w:tcW w:w="910" w:type="pct"/>
            <w:vAlign w:val="center"/>
          </w:tcPr>
          <w:p w14:paraId="61F2EB83" w14:textId="77777777" w:rsidR="00B36061" w:rsidRPr="008E1527" w:rsidRDefault="00B36061" w:rsidP="0005068E">
            <w:pPr>
              <w:spacing w:before="120" w:after="120"/>
            </w:pPr>
            <w:r w:rsidRPr="008E1527">
              <w:t>Primary key</w:t>
            </w:r>
          </w:p>
        </w:tc>
        <w:tc>
          <w:tcPr>
            <w:tcW w:w="604" w:type="pct"/>
          </w:tcPr>
          <w:p w14:paraId="3F41FC72" w14:textId="77777777" w:rsidR="00B36061" w:rsidRPr="008E1527" w:rsidRDefault="00B36061" w:rsidP="0005068E">
            <w:pPr>
              <w:spacing w:before="120" w:after="120"/>
            </w:pPr>
          </w:p>
        </w:tc>
      </w:tr>
      <w:tr w:rsidR="00B36061" w:rsidRPr="006F7DD7" w14:paraId="4F8BB584" w14:textId="77777777" w:rsidTr="003563A3">
        <w:trPr>
          <w:jc w:val="center"/>
        </w:trPr>
        <w:tc>
          <w:tcPr>
            <w:tcW w:w="1211" w:type="pct"/>
            <w:vAlign w:val="center"/>
          </w:tcPr>
          <w:p w14:paraId="4DBE0D9A" w14:textId="77777777" w:rsidR="00B36061" w:rsidRPr="006F7DD7" w:rsidRDefault="00B36061" w:rsidP="0005068E">
            <w:pPr>
              <w:spacing w:before="120" w:after="120"/>
            </w:pPr>
            <w:r w:rsidRPr="006F7DD7">
              <w:t>assessment_id</w:t>
            </w:r>
          </w:p>
        </w:tc>
        <w:tc>
          <w:tcPr>
            <w:tcW w:w="1267" w:type="pct"/>
            <w:vAlign w:val="center"/>
          </w:tcPr>
          <w:p w14:paraId="0F1CABCF" w14:textId="77777777" w:rsidR="00B36061" w:rsidRPr="006F7DD7" w:rsidRDefault="00B36061" w:rsidP="0005068E">
            <w:pPr>
              <w:spacing w:before="120" w:after="120"/>
            </w:pPr>
            <w:r w:rsidRPr="00093CB0">
              <w:t xml:space="preserve">Mã </w:t>
            </w:r>
            <w:r w:rsidRPr="00526717">
              <w:t>lần đánh giá</w:t>
            </w:r>
          </w:p>
        </w:tc>
        <w:tc>
          <w:tcPr>
            <w:tcW w:w="1008" w:type="pct"/>
            <w:vAlign w:val="center"/>
          </w:tcPr>
          <w:p w14:paraId="59F7D606" w14:textId="0E9ABDF7" w:rsidR="00B36061" w:rsidRPr="008E1527" w:rsidRDefault="00031219" w:rsidP="0005068E">
            <w:pPr>
              <w:spacing w:before="120" w:after="120"/>
            </w:pPr>
            <w:r>
              <w:t>i</w:t>
            </w:r>
            <w:r w:rsidR="00B36061" w:rsidRPr="008E1527">
              <w:t>nt</w:t>
            </w:r>
          </w:p>
        </w:tc>
        <w:tc>
          <w:tcPr>
            <w:tcW w:w="910" w:type="pct"/>
            <w:vAlign w:val="center"/>
          </w:tcPr>
          <w:p w14:paraId="13DA9C5E" w14:textId="77777777" w:rsidR="00B36061" w:rsidRPr="008E1527" w:rsidRDefault="00B36061" w:rsidP="0005068E">
            <w:pPr>
              <w:spacing w:before="120" w:after="120"/>
            </w:pPr>
            <w:r w:rsidRPr="008E1527">
              <w:t>Foreign key</w:t>
            </w:r>
          </w:p>
        </w:tc>
        <w:tc>
          <w:tcPr>
            <w:tcW w:w="604" w:type="pct"/>
          </w:tcPr>
          <w:p w14:paraId="44AD831C" w14:textId="77777777" w:rsidR="00B36061" w:rsidRPr="008E1527" w:rsidRDefault="00B36061" w:rsidP="0005068E">
            <w:pPr>
              <w:spacing w:before="120" w:after="120"/>
            </w:pPr>
          </w:p>
        </w:tc>
      </w:tr>
      <w:tr w:rsidR="00B36061" w:rsidRPr="006F7DD7" w14:paraId="28C33395" w14:textId="77777777" w:rsidTr="003563A3">
        <w:trPr>
          <w:jc w:val="center"/>
        </w:trPr>
        <w:tc>
          <w:tcPr>
            <w:tcW w:w="1211" w:type="pct"/>
            <w:vAlign w:val="center"/>
          </w:tcPr>
          <w:p w14:paraId="3DBF7BD2" w14:textId="77777777" w:rsidR="00B36061" w:rsidRPr="008E1527" w:rsidRDefault="00B36061" w:rsidP="0005068E">
            <w:pPr>
              <w:spacing w:before="120" w:after="120"/>
              <w:jc w:val="both"/>
            </w:pPr>
            <w:r w:rsidRPr="006F7DD7">
              <w:t>rubricsItem_id</w:t>
            </w:r>
          </w:p>
        </w:tc>
        <w:tc>
          <w:tcPr>
            <w:tcW w:w="1267" w:type="pct"/>
            <w:vAlign w:val="center"/>
          </w:tcPr>
          <w:p w14:paraId="75FDEC38" w14:textId="77777777" w:rsidR="00B36061" w:rsidRPr="00526717" w:rsidRDefault="00B36061" w:rsidP="0005068E">
            <w:pPr>
              <w:spacing w:before="120" w:after="120"/>
              <w:jc w:val="both"/>
            </w:pPr>
            <w:r w:rsidRPr="008E1527">
              <w:t xml:space="preserve">Mã </w:t>
            </w:r>
            <w:r w:rsidRPr="00526717">
              <w:t>thành phần rubric</w:t>
            </w:r>
          </w:p>
        </w:tc>
        <w:tc>
          <w:tcPr>
            <w:tcW w:w="1008" w:type="pct"/>
            <w:vAlign w:val="center"/>
          </w:tcPr>
          <w:p w14:paraId="295C24BE" w14:textId="169D542F" w:rsidR="00B36061" w:rsidRPr="008E1527" w:rsidRDefault="00031219" w:rsidP="0005068E">
            <w:pPr>
              <w:spacing w:before="120" w:after="120"/>
              <w:jc w:val="both"/>
            </w:pPr>
            <w:r>
              <w:t>i</w:t>
            </w:r>
            <w:r w:rsidR="00B36061" w:rsidRPr="008E1527">
              <w:t xml:space="preserve">nt </w:t>
            </w:r>
          </w:p>
        </w:tc>
        <w:tc>
          <w:tcPr>
            <w:tcW w:w="910" w:type="pct"/>
            <w:vAlign w:val="center"/>
          </w:tcPr>
          <w:p w14:paraId="4EFA655D" w14:textId="77777777" w:rsidR="00B36061" w:rsidRPr="008E1527" w:rsidRDefault="00B36061" w:rsidP="0005068E">
            <w:pPr>
              <w:spacing w:before="120" w:after="120"/>
              <w:jc w:val="both"/>
            </w:pPr>
            <w:r w:rsidRPr="008E1527">
              <w:t>Foreign key</w:t>
            </w:r>
          </w:p>
        </w:tc>
        <w:tc>
          <w:tcPr>
            <w:tcW w:w="604" w:type="pct"/>
          </w:tcPr>
          <w:p w14:paraId="770F808A" w14:textId="77777777" w:rsidR="00B36061" w:rsidRPr="008E1527" w:rsidRDefault="00B36061" w:rsidP="0005068E">
            <w:pPr>
              <w:spacing w:before="120" w:after="120"/>
              <w:jc w:val="both"/>
            </w:pPr>
          </w:p>
        </w:tc>
      </w:tr>
      <w:tr w:rsidR="00B36061" w:rsidRPr="006F7DD7" w14:paraId="5F9D8D3B" w14:textId="77777777" w:rsidTr="003563A3">
        <w:trPr>
          <w:jc w:val="center"/>
        </w:trPr>
        <w:tc>
          <w:tcPr>
            <w:tcW w:w="1211" w:type="pct"/>
            <w:vAlign w:val="center"/>
          </w:tcPr>
          <w:p w14:paraId="639EA1EF" w14:textId="77777777" w:rsidR="00B36061" w:rsidRPr="00526717" w:rsidRDefault="00B36061" w:rsidP="0005068E">
            <w:pPr>
              <w:spacing w:before="120" w:after="120"/>
              <w:jc w:val="both"/>
            </w:pPr>
            <w:r w:rsidRPr="00526717">
              <w:lastRenderedPageBreak/>
              <w:t>assessmentScore</w:t>
            </w:r>
          </w:p>
          <w:p w14:paraId="57B7409D" w14:textId="77777777" w:rsidR="00B36061" w:rsidRPr="008E1527" w:rsidRDefault="00B36061" w:rsidP="0005068E">
            <w:pPr>
              <w:spacing w:before="120" w:after="120"/>
              <w:jc w:val="both"/>
            </w:pPr>
          </w:p>
        </w:tc>
        <w:tc>
          <w:tcPr>
            <w:tcW w:w="1267" w:type="pct"/>
            <w:vAlign w:val="center"/>
          </w:tcPr>
          <w:p w14:paraId="2C36AB5E" w14:textId="77777777" w:rsidR="00B36061" w:rsidRPr="00526717" w:rsidRDefault="00B36061" w:rsidP="0005068E">
            <w:pPr>
              <w:spacing w:before="120" w:after="120"/>
              <w:jc w:val="both"/>
            </w:pPr>
            <w:r w:rsidRPr="00526717">
              <w:t>Điểm số đạt được</w:t>
            </w:r>
          </w:p>
        </w:tc>
        <w:tc>
          <w:tcPr>
            <w:tcW w:w="1008" w:type="pct"/>
            <w:vAlign w:val="center"/>
          </w:tcPr>
          <w:p w14:paraId="4858F0F1" w14:textId="77777777" w:rsidR="00B36061" w:rsidRPr="006F7DD7" w:rsidRDefault="00B36061" w:rsidP="0005068E">
            <w:pPr>
              <w:spacing w:before="120" w:after="120"/>
              <w:jc w:val="both"/>
            </w:pPr>
            <w:r w:rsidRPr="006F7DD7">
              <w:t>Double</w:t>
            </w:r>
          </w:p>
        </w:tc>
        <w:tc>
          <w:tcPr>
            <w:tcW w:w="910" w:type="pct"/>
            <w:vAlign w:val="center"/>
          </w:tcPr>
          <w:p w14:paraId="17202572" w14:textId="77777777" w:rsidR="00B36061" w:rsidRPr="008E1527" w:rsidRDefault="00B36061" w:rsidP="0005068E">
            <w:pPr>
              <w:spacing w:before="120" w:after="120"/>
              <w:jc w:val="both"/>
            </w:pPr>
          </w:p>
        </w:tc>
        <w:tc>
          <w:tcPr>
            <w:tcW w:w="604" w:type="pct"/>
          </w:tcPr>
          <w:p w14:paraId="47493C5D" w14:textId="77777777" w:rsidR="00B36061" w:rsidRPr="008E1527" w:rsidRDefault="00B36061" w:rsidP="0005068E">
            <w:pPr>
              <w:spacing w:before="120" w:after="120"/>
              <w:jc w:val="both"/>
            </w:pPr>
          </w:p>
        </w:tc>
      </w:tr>
      <w:tr w:rsidR="00B36061" w:rsidRPr="006F7DD7" w14:paraId="6ED49392" w14:textId="77777777" w:rsidTr="003563A3">
        <w:trPr>
          <w:jc w:val="center"/>
        </w:trPr>
        <w:tc>
          <w:tcPr>
            <w:tcW w:w="1211" w:type="pct"/>
            <w:vAlign w:val="center"/>
          </w:tcPr>
          <w:p w14:paraId="3A3FFB48" w14:textId="77777777" w:rsidR="00B36061" w:rsidRPr="008E1527" w:rsidRDefault="00B36061" w:rsidP="0005068E">
            <w:pPr>
              <w:spacing w:before="120" w:after="120"/>
              <w:jc w:val="both"/>
            </w:pPr>
            <w:r w:rsidRPr="008E1527">
              <w:t>isDelete </w:t>
            </w:r>
          </w:p>
        </w:tc>
        <w:tc>
          <w:tcPr>
            <w:tcW w:w="1267" w:type="pct"/>
            <w:vAlign w:val="center"/>
          </w:tcPr>
          <w:p w14:paraId="4397D3BF" w14:textId="77777777" w:rsidR="00B36061" w:rsidRPr="008E1527" w:rsidRDefault="00B36061" w:rsidP="0005068E">
            <w:pPr>
              <w:spacing w:before="120" w:after="120"/>
              <w:jc w:val="both"/>
            </w:pPr>
            <w:r w:rsidRPr="008E1527">
              <w:t>Trạng thái xóa</w:t>
            </w:r>
          </w:p>
        </w:tc>
        <w:tc>
          <w:tcPr>
            <w:tcW w:w="1008" w:type="pct"/>
            <w:vAlign w:val="center"/>
          </w:tcPr>
          <w:p w14:paraId="32A31104" w14:textId="77777777" w:rsidR="00B36061" w:rsidRPr="008E1527" w:rsidRDefault="00B36061" w:rsidP="0005068E">
            <w:pPr>
              <w:spacing w:before="120" w:after="120"/>
              <w:jc w:val="both"/>
            </w:pPr>
            <w:r w:rsidRPr="008E1527">
              <w:t>tinyint</w:t>
            </w:r>
          </w:p>
        </w:tc>
        <w:tc>
          <w:tcPr>
            <w:tcW w:w="910" w:type="pct"/>
            <w:vAlign w:val="center"/>
          </w:tcPr>
          <w:p w14:paraId="34D09CFF" w14:textId="77777777" w:rsidR="00B36061" w:rsidRPr="008E1527" w:rsidRDefault="00B36061" w:rsidP="0005068E">
            <w:pPr>
              <w:spacing w:before="120" w:after="120"/>
              <w:jc w:val="both"/>
            </w:pPr>
          </w:p>
        </w:tc>
        <w:tc>
          <w:tcPr>
            <w:tcW w:w="604" w:type="pct"/>
          </w:tcPr>
          <w:p w14:paraId="4223B49C" w14:textId="77777777" w:rsidR="00B36061" w:rsidRPr="008E1527" w:rsidRDefault="00B36061" w:rsidP="0005068E">
            <w:pPr>
              <w:spacing w:before="120" w:after="120"/>
              <w:jc w:val="both"/>
            </w:pPr>
          </w:p>
        </w:tc>
      </w:tr>
    </w:tbl>
    <w:p w14:paraId="395D37FA" w14:textId="77777777" w:rsidR="00E8392C" w:rsidRDefault="00E8392C" w:rsidP="00F46B31">
      <w:pPr>
        <w:pStyle w:val="BANG"/>
        <w:rPr>
          <w:lang w:val="en-US"/>
        </w:rPr>
      </w:pPr>
    </w:p>
    <w:p w14:paraId="66718394" w14:textId="7D8D0F98" w:rsidR="00F46B31" w:rsidRDefault="00F46B31" w:rsidP="003E469F">
      <w:pPr>
        <w:pStyle w:val="Bangs"/>
      </w:pPr>
      <w:bookmarkStart w:id="459" w:name="_Toc181602900"/>
      <w:r>
        <w:t>Bảng 3.</w:t>
      </w:r>
      <w:fldSimple w:instr=" SEQ Bảng_3. \* ARABIC ">
        <w:r w:rsidR="00031219">
          <w:rPr>
            <w:noProof/>
          </w:rPr>
          <w:t>17</w:t>
        </w:r>
      </w:fldSimple>
      <w:r w:rsidR="00A437C7">
        <w:t>.</w:t>
      </w:r>
      <w:r>
        <w:t xml:space="preserve"> </w:t>
      </w:r>
      <w:r w:rsidRPr="00DC1C99">
        <w:t>Mô tả bảng gi</w:t>
      </w:r>
      <w:r w:rsidR="002965B8">
        <w:t>ảng</w:t>
      </w:r>
      <w:r w:rsidRPr="00DC1C99">
        <w:t xml:space="preserve"> viên</w:t>
      </w:r>
      <w:bookmarkEnd w:id="459"/>
      <w:r w:rsidRPr="00DC1C99">
        <w:t xml:space="preserve"> </w:t>
      </w:r>
    </w:p>
    <w:tbl>
      <w:tblPr>
        <w:tblStyle w:val="TableGrid"/>
        <w:tblW w:w="5000" w:type="pct"/>
        <w:jc w:val="center"/>
        <w:tblLook w:val="04A0" w:firstRow="1" w:lastRow="0" w:firstColumn="1" w:lastColumn="0" w:noHBand="0" w:noVBand="1"/>
      </w:tblPr>
      <w:tblGrid>
        <w:gridCol w:w="1754"/>
        <w:gridCol w:w="2035"/>
        <w:gridCol w:w="2789"/>
        <w:gridCol w:w="1619"/>
        <w:gridCol w:w="1148"/>
      </w:tblGrid>
      <w:tr w:rsidR="00B36061" w:rsidRPr="006F7DD7" w14:paraId="6377313C" w14:textId="77777777" w:rsidTr="0005068E">
        <w:trPr>
          <w:tblHeader/>
          <w:jc w:val="center"/>
        </w:trPr>
        <w:tc>
          <w:tcPr>
            <w:tcW w:w="938" w:type="pct"/>
            <w:vAlign w:val="center"/>
          </w:tcPr>
          <w:p w14:paraId="049DEEA2" w14:textId="77777777" w:rsidR="00B36061" w:rsidRPr="00AD3A40" w:rsidRDefault="00B36061" w:rsidP="0005068E">
            <w:pPr>
              <w:spacing w:before="120" w:after="120"/>
              <w:jc w:val="center"/>
              <w:rPr>
                <w:b/>
                <w:bCs/>
              </w:rPr>
            </w:pPr>
            <w:r w:rsidRPr="00AD3A40">
              <w:rPr>
                <w:b/>
                <w:bCs/>
              </w:rPr>
              <w:t>Thuộc tính</w:t>
            </w:r>
          </w:p>
        </w:tc>
        <w:tc>
          <w:tcPr>
            <w:tcW w:w="1089" w:type="pct"/>
            <w:vAlign w:val="center"/>
          </w:tcPr>
          <w:p w14:paraId="39D878A5" w14:textId="77777777" w:rsidR="00B36061" w:rsidRPr="00AD3A40" w:rsidRDefault="00B36061" w:rsidP="0005068E">
            <w:pPr>
              <w:spacing w:before="120" w:after="120"/>
              <w:jc w:val="center"/>
              <w:rPr>
                <w:b/>
                <w:bCs/>
              </w:rPr>
            </w:pPr>
            <w:r w:rsidRPr="00AD3A40">
              <w:rPr>
                <w:b/>
                <w:bCs/>
              </w:rPr>
              <w:t>Diễn giải</w:t>
            </w:r>
          </w:p>
        </w:tc>
        <w:tc>
          <w:tcPr>
            <w:tcW w:w="1492" w:type="pct"/>
            <w:vAlign w:val="center"/>
          </w:tcPr>
          <w:p w14:paraId="409929D5" w14:textId="77777777" w:rsidR="00B36061" w:rsidRPr="00AD3A40" w:rsidRDefault="00B36061" w:rsidP="0005068E">
            <w:pPr>
              <w:spacing w:before="120" w:after="120"/>
              <w:jc w:val="center"/>
              <w:rPr>
                <w:b/>
                <w:bCs/>
              </w:rPr>
            </w:pPr>
            <w:r w:rsidRPr="00AD3A40">
              <w:rPr>
                <w:b/>
                <w:bCs/>
              </w:rPr>
              <w:t>Kiểu dữ liệu</w:t>
            </w:r>
          </w:p>
        </w:tc>
        <w:tc>
          <w:tcPr>
            <w:tcW w:w="866" w:type="pct"/>
            <w:vAlign w:val="center"/>
          </w:tcPr>
          <w:p w14:paraId="4EE6ACB1" w14:textId="77777777" w:rsidR="00B36061" w:rsidRPr="00AD3A40" w:rsidRDefault="00B36061" w:rsidP="0005068E">
            <w:pPr>
              <w:spacing w:before="120" w:after="120"/>
              <w:jc w:val="center"/>
              <w:rPr>
                <w:b/>
                <w:bCs/>
              </w:rPr>
            </w:pPr>
            <w:r w:rsidRPr="00AD3A40">
              <w:rPr>
                <w:b/>
                <w:bCs/>
              </w:rPr>
              <w:t>Ràng buộc</w:t>
            </w:r>
          </w:p>
        </w:tc>
        <w:tc>
          <w:tcPr>
            <w:tcW w:w="614" w:type="pct"/>
          </w:tcPr>
          <w:p w14:paraId="027BD3C0" w14:textId="77777777" w:rsidR="00B36061" w:rsidRPr="00AD3A40" w:rsidRDefault="00B36061" w:rsidP="0005068E">
            <w:pPr>
              <w:spacing w:before="120" w:after="120"/>
              <w:jc w:val="center"/>
              <w:rPr>
                <w:b/>
                <w:bCs/>
              </w:rPr>
            </w:pPr>
            <w:r w:rsidRPr="00AD3A40">
              <w:rPr>
                <w:b/>
                <w:bCs/>
              </w:rPr>
              <w:t>Ghi chú</w:t>
            </w:r>
          </w:p>
        </w:tc>
      </w:tr>
      <w:tr w:rsidR="00B36061" w:rsidRPr="006F7DD7" w14:paraId="3C5B4788" w14:textId="77777777" w:rsidTr="0005068E">
        <w:trPr>
          <w:jc w:val="center"/>
        </w:trPr>
        <w:tc>
          <w:tcPr>
            <w:tcW w:w="938" w:type="pct"/>
            <w:vAlign w:val="center"/>
          </w:tcPr>
          <w:p w14:paraId="6EA8A563" w14:textId="77777777" w:rsidR="00B36061" w:rsidRPr="00AD3A40" w:rsidRDefault="00B36061" w:rsidP="00AD3A40">
            <w:pPr>
              <w:spacing w:before="120" w:after="120"/>
            </w:pPr>
            <w:r w:rsidRPr="00AD3A40">
              <w:t>teacher_id</w:t>
            </w:r>
          </w:p>
        </w:tc>
        <w:tc>
          <w:tcPr>
            <w:tcW w:w="1089" w:type="pct"/>
            <w:vAlign w:val="center"/>
          </w:tcPr>
          <w:p w14:paraId="56DDA898" w14:textId="4FA37D6E" w:rsidR="00B36061" w:rsidRPr="00AD3A40" w:rsidRDefault="00B36061" w:rsidP="00AD3A40">
            <w:pPr>
              <w:spacing w:before="120" w:after="120"/>
            </w:pPr>
            <w:r w:rsidRPr="00AD3A40">
              <w:t xml:space="preserve">Mã  </w:t>
            </w:r>
            <w:r w:rsidR="002965B8">
              <w:t>giảng viên</w:t>
            </w:r>
          </w:p>
        </w:tc>
        <w:tc>
          <w:tcPr>
            <w:tcW w:w="1492" w:type="pct"/>
            <w:vAlign w:val="center"/>
          </w:tcPr>
          <w:p w14:paraId="1099C323" w14:textId="77777777" w:rsidR="00B36061" w:rsidRPr="00AD3A40" w:rsidRDefault="00B36061" w:rsidP="00AD3A40">
            <w:pPr>
              <w:spacing w:before="120" w:after="120"/>
            </w:pPr>
            <w:r w:rsidRPr="00AD3A40">
              <w:t>int</w:t>
            </w:r>
          </w:p>
        </w:tc>
        <w:tc>
          <w:tcPr>
            <w:tcW w:w="866" w:type="pct"/>
            <w:vAlign w:val="center"/>
          </w:tcPr>
          <w:p w14:paraId="75DFC91D" w14:textId="77777777" w:rsidR="00B36061" w:rsidRPr="00AD3A40" w:rsidRDefault="00B36061" w:rsidP="00AD3A40">
            <w:pPr>
              <w:spacing w:before="120" w:after="120"/>
            </w:pPr>
            <w:r w:rsidRPr="00AD3A40">
              <w:t>Primary key</w:t>
            </w:r>
          </w:p>
        </w:tc>
        <w:tc>
          <w:tcPr>
            <w:tcW w:w="614" w:type="pct"/>
          </w:tcPr>
          <w:p w14:paraId="25334E9B" w14:textId="77777777" w:rsidR="00B36061" w:rsidRPr="00AD3A40" w:rsidRDefault="00B36061" w:rsidP="00AD3A40">
            <w:pPr>
              <w:spacing w:before="120" w:after="120"/>
            </w:pPr>
          </w:p>
        </w:tc>
      </w:tr>
      <w:tr w:rsidR="00B36061" w:rsidRPr="006F7DD7" w14:paraId="254A7E99" w14:textId="77777777" w:rsidTr="0005068E">
        <w:trPr>
          <w:jc w:val="center"/>
        </w:trPr>
        <w:tc>
          <w:tcPr>
            <w:tcW w:w="938" w:type="pct"/>
            <w:vAlign w:val="center"/>
          </w:tcPr>
          <w:p w14:paraId="14D4013A" w14:textId="77777777" w:rsidR="00B36061" w:rsidRPr="00AD3A40" w:rsidRDefault="00B36061" w:rsidP="00AD3A40">
            <w:pPr>
              <w:spacing w:before="120" w:after="120"/>
            </w:pPr>
            <w:r w:rsidRPr="00AD3A40">
              <w:t>name</w:t>
            </w:r>
          </w:p>
        </w:tc>
        <w:tc>
          <w:tcPr>
            <w:tcW w:w="1089" w:type="pct"/>
            <w:vAlign w:val="center"/>
          </w:tcPr>
          <w:p w14:paraId="243FD93A" w14:textId="29B720C7" w:rsidR="00B36061" w:rsidRPr="00AD3A40" w:rsidRDefault="00B36061" w:rsidP="00AD3A40">
            <w:pPr>
              <w:spacing w:before="120" w:after="120"/>
            </w:pPr>
            <w:r w:rsidRPr="00AD3A40">
              <w:t xml:space="preserve">Tên </w:t>
            </w:r>
            <w:r w:rsidR="002965B8">
              <w:t>giảng viên</w:t>
            </w:r>
            <w:r w:rsidRPr="00AD3A40">
              <w:t xml:space="preserve"> </w:t>
            </w:r>
          </w:p>
        </w:tc>
        <w:tc>
          <w:tcPr>
            <w:tcW w:w="1492" w:type="pct"/>
            <w:vAlign w:val="center"/>
          </w:tcPr>
          <w:p w14:paraId="407D40AA" w14:textId="77777777" w:rsidR="00B36061" w:rsidRPr="00AD3A40" w:rsidRDefault="00B36061" w:rsidP="00AD3A40">
            <w:pPr>
              <w:spacing w:before="120" w:after="120"/>
            </w:pPr>
            <w:r w:rsidRPr="00AD3A40">
              <w:t>varchar(255)</w:t>
            </w:r>
          </w:p>
        </w:tc>
        <w:tc>
          <w:tcPr>
            <w:tcW w:w="866" w:type="pct"/>
            <w:vAlign w:val="center"/>
          </w:tcPr>
          <w:p w14:paraId="2026953F" w14:textId="77777777" w:rsidR="00B36061" w:rsidRPr="00AD3A40" w:rsidRDefault="00B36061" w:rsidP="00AD3A40">
            <w:pPr>
              <w:spacing w:before="120" w:after="120"/>
            </w:pPr>
          </w:p>
        </w:tc>
        <w:tc>
          <w:tcPr>
            <w:tcW w:w="614" w:type="pct"/>
          </w:tcPr>
          <w:p w14:paraId="0338636A" w14:textId="77777777" w:rsidR="00B36061" w:rsidRPr="00AD3A40" w:rsidRDefault="00B36061" w:rsidP="00AD3A40">
            <w:pPr>
              <w:spacing w:before="120" w:after="120"/>
            </w:pPr>
          </w:p>
        </w:tc>
      </w:tr>
      <w:tr w:rsidR="00B36061" w:rsidRPr="006F7DD7" w14:paraId="14E5B57C" w14:textId="77777777" w:rsidTr="0005068E">
        <w:trPr>
          <w:jc w:val="center"/>
        </w:trPr>
        <w:tc>
          <w:tcPr>
            <w:tcW w:w="938" w:type="pct"/>
            <w:vAlign w:val="center"/>
          </w:tcPr>
          <w:p w14:paraId="35E78A0D" w14:textId="77777777" w:rsidR="00B36061" w:rsidRPr="00AD3A40" w:rsidRDefault="00B36061" w:rsidP="00AD3A40">
            <w:pPr>
              <w:spacing w:before="120" w:after="120"/>
            </w:pPr>
            <w:r w:rsidRPr="00AD3A40">
              <w:t>email</w:t>
            </w:r>
          </w:p>
        </w:tc>
        <w:tc>
          <w:tcPr>
            <w:tcW w:w="1089" w:type="pct"/>
            <w:vAlign w:val="center"/>
          </w:tcPr>
          <w:p w14:paraId="0EA7F6BB" w14:textId="1EA5B284" w:rsidR="00B36061" w:rsidRPr="00AD3A40" w:rsidRDefault="00B36061" w:rsidP="00AD3A40">
            <w:pPr>
              <w:spacing w:before="120" w:after="120"/>
            </w:pPr>
            <w:r w:rsidRPr="00AD3A40">
              <w:t xml:space="preserve">Email </w:t>
            </w:r>
            <w:r w:rsidR="002965B8">
              <w:t>giảng viên</w:t>
            </w:r>
          </w:p>
        </w:tc>
        <w:tc>
          <w:tcPr>
            <w:tcW w:w="1492" w:type="pct"/>
            <w:vAlign w:val="center"/>
          </w:tcPr>
          <w:p w14:paraId="5CB12DE3" w14:textId="77777777" w:rsidR="00B36061" w:rsidRPr="00AD3A40" w:rsidRDefault="00B36061" w:rsidP="00AD3A40">
            <w:pPr>
              <w:spacing w:before="120" w:after="120"/>
            </w:pPr>
            <w:r w:rsidRPr="00AD3A40">
              <w:t>varchar(255)</w:t>
            </w:r>
          </w:p>
        </w:tc>
        <w:tc>
          <w:tcPr>
            <w:tcW w:w="866" w:type="pct"/>
            <w:vAlign w:val="center"/>
          </w:tcPr>
          <w:p w14:paraId="143A4206" w14:textId="77777777" w:rsidR="00B36061" w:rsidRPr="00AD3A40" w:rsidRDefault="00B36061" w:rsidP="00AD3A40">
            <w:pPr>
              <w:spacing w:before="120" w:after="120"/>
            </w:pPr>
          </w:p>
        </w:tc>
        <w:tc>
          <w:tcPr>
            <w:tcW w:w="614" w:type="pct"/>
          </w:tcPr>
          <w:p w14:paraId="1A038A84" w14:textId="77777777" w:rsidR="00B36061" w:rsidRPr="00AD3A40" w:rsidRDefault="00B36061" w:rsidP="00AD3A40">
            <w:pPr>
              <w:spacing w:before="120" w:after="120"/>
            </w:pPr>
          </w:p>
        </w:tc>
      </w:tr>
      <w:tr w:rsidR="00B36061" w:rsidRPr="006F7DD7" w14:paraId="0D53B992" w14:textId="77777777" w:rsidTr="0005068E">
        <w:trPr>
          <w:jc w:val="center"/>
        </w:trPr>
        <w:tc>
          <w:tcPr>
            <w:tcW w:w="938" w:type="pct"/>
            <w:vAlign w:val="center"/>
          </w:tcPr>
          <w:p w14:paraId="4B700D1E" w14:textId="77777777" w:rsidR="00B36061" w:rsidRPr="00AD3A40" w:rsidRDefault="00B36061" w:rsidP="00AD3A40">
            <w:pPr>
              <w:spacing w:before="120" w:after="120"/>
            </w:pPr>
            <w:r w:rsidRPr="00AD3A40">
              <w:t xml:space="preserve">permission </w:t>
            </w:r>
          </w:p>
        </w:tc>
        <w:tc>
          <w:tcPr>
            <w:tcW w:w="1089" w:type="pct"/>
            <w:vAlign w:val="center"/>
          </w:tcPr>
          <w:p w14:paraId="24B42525" w14:textId="77777777" w:rsidR="00B36061" w:rsidRPr="00AD3A40" w:rsidRDefault="00B36061" w:rsidP="00AD3A40">
            <w:pPr>
              <w:spacing w:before="120" w:after="120"/>
            </w:pPr>
            <w:r w:rsidRPr="00AD3A40">
              <w:t>Quyền</w:t>
            </w:r>
          </w:p>
        </w:tc>
        <w:tc>
          <w:tcPr>
            <w:tcW w:w="1492" w:type="pct"/>
            <w:vAlign w:val="center"/>
          </w:tcPr>
          <w:p w14:paraId="2E01CFD7" w14:textId="77777777" w:rsidR="00B36061" w:rsidRPr="00AD3A40" w:rsidRDefault="00B36061" w:rsidP="00AD3A40">
            <w:pPr>
              <w:spacing w:before="120" w:after="120"/>
            </w:pPr>
            <w:r w:rsidRPr="00AD3A40">
              <w:t>tinyint</w:t>
            </w:r>
          </w:p>
        </w:tc>
        <w:tc>
          <w:tcPr>
            <w:tcW w:w="866" w:type="pct"/>
            <w:vAlign w:val="center"/>
          </w:tcPr>
          <w:p w14:paraId="168F24F4" w14:textId="77777777" w:rsidR="00B36061" w:rsidRPr="00AD3A40" w:rsidRDefault="00B36061" w:rsidP="00AD3A40">
            <w:pPr>
              <w:spacing w:before="120" w:after="120"/>
            </w:pPr>
          </w:p>
        </w:tc>
        <w:tc>
          <w:tcPr>
            <w:tcW w:w="614" w:type="pct"/>
          </w:tcPr>
          <w:p w14:paraId="0C8960D0" w14:textId="77777777" w:rsidR="00B36061" w:rsidRPr="00AD3A40" w:rsidRDefault="00B36061" w:rsidP="00AD3A40">
            <w:pPr>
              <w:spacing w:before="120" w:after="120"/>
            </w:pPr>
          </w:p>
        </w:tc>
      </w:tr>
      <w:tr w:rsidR="00B36061" w:rsidRPr="006F7DD7" w14:paraId="23801BF4" w14:textId="77777777" w:rsidTr="0005068E">
        <w:trPr>
          <w:jc w:val="center"/>
        </w:trPr>
        <w:tc>
          <w:tcPr>
            <w:tcW w:w="938" w:type="pct"/>
            <w:vAlign w:val="center"/>
          </w:tcPr>
          <w:p w14:paraId="6002DDBE" w14:textId="77777777" w:rsidR="00B36061" w:rsidRPr="00AD3A40" w:rsidRDefault="00B36061" w:rsidP="00AD3A40">
            <w:pPr>
              <w:spacing w:before="120" w:after="120"/>
            </w:pPr>
            <w:r w:rsidRPr="00AD3A40">
              <w:t>typeTeacher </w:t>
            </w:r>
          </w:p>
        </w:tc>
        <w:tc>
          <w:tcPr>
            <w:tcW w:w="1089" w:type="pct"/>
            <w:vAlign w:val="center"/>
          </w:tcPr>
          <w:p w14:paraId="6901BBB4" w14:textId="7A5E4240" w:rsidR="00B36061" w:rsidRPr="00AD3A40" w:rsidRDefault="00B36061" w:rsidP="00AD3A40">
            <w:pPr>
              <w:spacing w:before="120" w:after="120"/>
            </w:pPr>
            <w:r w:rsidRPr="00AD3A40">
              <w:t xml:space="preserve">Loại </w:t>
            </w:r>
            <w:r w:rsidR="002965B8">
              <w:t>giảng viên</w:t>
            </w:r>
          </w:p>
        </w:tc>
        <w:tc>
          <w:tcPr>
            <w:tcW w:w="1492" w:type="pct"/>
            <w:vAlign w:val="center"/>
          </w:tcPr>
          <w:p w14:paraId="028AE7FF" w14:textId="396FF946" w:rsidR="00B36061" w:rsidRPr="00AD3A40" w:rsidRDefault="00B36061" w:rsidP="00AD3A40">
            <w:pPr>
              <w:spacing w:before="120" w:after="120"/>
            </w:pPr>
            <w:r w:rsidRPr="00AD3A40">
              <w:t>enum(</w:t>
            </w:r>
            <w:r w:rsidR="0023624E">
              <w:t>‘</w:t>
            </w:r>
            <w:r w:rsidRPr="00AD3A40">
              <w:t>GVCV</w:t>
            </w:r>
            <w:r w:rsidR="0023624E">
              <w:t>’</w:t>
            </w:r>
            <w:r w:rsidRPr="00AD3A40">
              <w:t xml:space="preserve">, </w:t>
            </w:r>
            <w:r w:rsidR="0023624E">
              <w:t>‘</w:t>
            </w:r>
            <w:r w:rsidRPr="00AD3A40">
              <w:t>GVGD</w:t>
            </w:r>
            <w:r w:rsidR="0023624E">
              <w:t>’</w:t>
            </w:r>
            <w:r w:rsidRPr="00AD3A40">
              <w:t>)</w:t>
            </w:r>
          </w:p>
        </w:tc>
        <w:tc>
          <w:tcPr>
            <w:tcW w:w="866" w:type="pct"/>
            <w:vAlign w:val="center"/>
          </w:tcPr>
          <w:p w14:paraId="25F2E1ED" w14:textId="77777777" w:rsidR="00B36061" w:rsidRPr="00AD3A40" w:rsidRDefault="00B36061" w:rsidP="00AD3A40">
            <w:pPr>
              <w:spacing w:before="120" w:after="120"/>
            </w:pPr>
          </w:p>
        </w:tc>
        <w:tc>
          <w:tcPr>
            <w:tcW w:w="614" w:type="pct"/>
          </w:tcPr>
          <w:p w14:paraId="71D21518" w14:textId="77777777" w:rsidR="00B36061" w:rsidRPr="00AD3A40" w:rsidRDefault="00B36061" w:rsidP="00AD3A40">
            <w:pPr>
              <w:spacing w:before="120" w:after="120"/>
            </w:pPr>
          </w:p>
        </w:tc>
      </w:tr>
      <w:tr w:rsidR="00B36061" w:rsidRPr="006F7DD7" w14:paraId="71FE756A" w14:textId="77777777" w:rsidTr="0005068E">
        <w:trPr>
          <w:jc w:val="center"/>
        </w:trPr>
        <w:tc>
          <w:tcPr>
            <w:tcW w:w="938" w:type="pct"/>
            <w:vAlign w:val="center"/>
          </w:tcPr>
          <w:p w14:paraId="04BD1837" w14:textId="77777777" w:rsidR="00B36061" w:rsidRPr="00AD3A40" w:rsidRDefault="00B36061" w:rsidP="00AD3A40">
            <w:pPr>
              <w:spacing w:before="120" w:after="120"/>
            </w:pPr>
            <w:r w:rsidRPr="00AD3A40">
              <w:t>passwork </w:t>
            </w:r>
          </w:p>
        </w:tc>
        <w:tc>
          <w:tcPr>
            <w:tcW w:w="1089" w:type="pct"/>
            <w:vAlign w:val="center"/>
          </w:tcPr>
          <w:p w14:paraId="6556AEC6" w14:textId="77777777" w:rsidR="00B36061" w:rsidRPr="00AD3A40" w:rsidRDefault="00B36061" w:rsidP="00AD3A40">
            <w:pPr>
              <w:spacing w:before="120" w:after="120"/>
            </w:pPr>
            <w:r w:rsidRPr="00AD3A40">
              <w:t>Mật khẩu</w:t>
            </w:r>
          </w:p>
        </w:tc>
        <w:tc>
          <w:tcPr>
            <w:tcW w:w="1492" w:type="pct"/>
            <w:vAlign w:val="center"/>
          </w:tcPr>
          <w:p w14:paraId="497BD5FE" w14:textId="77777777" w:rsidR="00B36061" w:rsidRPr="00AD3A40" w:rsidRDefault="00B36061" w:rsidP="00AD3A40">
            <w:pPr>
              <w:spacing w:before="120" w:after="120"/>
            </w:pPr>
            <w:r w:rsidRPr="00AD3A40">
              <w:t>varchar(255)</w:t>
            </w:r>
          </w:p>
        </w:tc>
        <w:tc>
          <w:tcPr>
            <w:tcW w:w="866" w:type="pct"/>
            <w:vAlign w:val="center"/>
          </w:tcPr>
          <w:p w14:paraId="2ECD58FA" w14:textId="77777777" w:rsidR="00B36061" w:rsidRPr="00AD3A40" w:rsidRDefault="00B36061" w:rsidP="00AD3A40">
            <w:pPr>
              <w:spacing w:before="120" w:after="120"/>
            </w:pPr>
          </w:p>
        </w:tc>
        <w:tc>
          <w:tcPr>
            <w:tcW w:w="614" w:type="pct"/>
          </w:tcPr>
          <w:p w14:paraId="16DB3149" w14:textId="77777777" w:rsidR="00B36061" w:rsidRPr="00AD3A40" w:rsidRDefault="00B36061" w:rsidP="00AD3A40">
            <w:pPr>
              <w:spacing w:before="120" w:after="120"/>
            </w:pPr>
          </w:p>
        </w:tc>
      </w:tr>
      <w:tr w:rsidR="00B36061" w:rsidRPr="006F7DD7" w14:paraId="565F61A1" w14:textId="77777777" w:rsidTr="0005068E">
        <w:trPr>
          <w:jc w:val="center"/>
        </w:trPr>
        <w:tc>
          <w:tcPr>
            <w:tcW w:w="938" w:type="pct"/>
            <w:vAlign w:val="center"/>
          </w:tcPr>
          <w:p w14:paraId="49EB50AE" w14:textId="77777777" w:rsidR="00B36061" w:rsidRPr="00AD3A40" w:rsidRDefault="00B36061" w:rsidP="00AD3A40">
            <w:pPr>
              <w:spacing w:before="120" w:after="120"/>
            </w:pPr>
            <w:r w:rsidRPr="00AD3A40">
              <w:t>isBlock </w:t>
            </w:r>
          </w:p>
        </w:tc>
        <w:tc>
          <w:tcPr>
            <w:tcW w:w="1089" w:type="pct"/>
            <w:vAlign w:val="center"/>
          </w:tcPr>
          <w:p w14:paraId="6382EFB6" w14:textId="77777777" w:rsidR="00B36061" w:rsidRPr="00AD3A40" w:rsidRDefault="00B36061" w:rsidP="00AD3A40">
            <w:pPr>
              <w:spacing w:before="120" w:after="120"/>
            </w:pPr>
            <w:r w:rsidRPr="00AD3A40">
              <w:t>Trạng thái khóa</w:t>
            </w:r>
          </w:p>
        </w:tc>
        <w:tc>
          <w:tcPr>
            <w:tcW w:w="1492" w:type="pct"/>
            <w:vAlign w:val="center"/>
          </w:tcPr>
          <w:p w14:paraId="3133046A" w14:textId="77777777" w:rsidR="00B36061" w:rsidRPr="00AD3A40" w:rsidRDefault="00B36061" w:rsidP="00AD3A40">
            <w:pPr>
              <w:spacing w:before="120" w:after="120"/>
            </w:pPr>
            <w:r w:rsidRPr="00AD3A40">
              <w:t>tinyint</w:t>
            </w:r>
          </w:p>
        </w:tc>
        <w:tc>
          <w:tcPr>
            <w:tcW w:w="866" w:type="pct"/>
            <w:vAlign w:val="center"/>
          </w:tcPr>
          <w:p w14:paraId="0D3D348C" w14:textId="77777777" w:rsidR="00B36061" w:rsidRPr="00AD3A40" w:rsidRDefault="00B36061" w:rsidP="00AD3A40">
            <w:pPr>
              <w:spacing w:before="120" w:after="120"/>
            </w:pPr>
          </w:p>
        </w:tc>
        <w:tc>
          <w:tcPr>
            <w:tcW w:w="614" w:type="pct"/>
          </w:tcPr>
          <w:p w14:paraId="001590C4" w14:textId="77777777" w:rsidR="00B36061" w:rsidRPr="00AD3A40" w:rsidRDefault="00B36061" w:rsidP="00AD3A40">
            <w:pPr>
              <w:spacing w:before="120" w:after="120"/>
            </w:pPr>
          </w:p>
        </w:tc>
      </w:tr>
      <w:tr w:rsidR="00B36061" w:rsidRPr="006F7DD7" w14:paraId="02EDA63D" w14:textId="77777777" w:rsidTr="0005068E">
        <w:trPr>
          <w:jc w:val="center"/>
        </w:trPr>
        <w:tc>
          <w:tcPr>
            <w:tcW w:w="938" w:type="pct"/>
            <w:vAlign w:val="center"/>
          </w:tcPr>
          <w:p w14:paraId="243140B2" w14:textId="77777777" w:rsidR="00B36061" w:rsidRPr="00AD3A40" w:rsidRDefault="00B36061" w:rsidP="00AD3A40">
            <w:pPr>
              <w:spacing w:before="120" w:after="120"/>
            </w:pPr>
            <w:r w:rsidRPr="00AD3A40">
              <w:t>isDelete </w:t>
            </w:r>
          </w:p>
        </w:tc>
        <w:tc>
          <w:tcPr>
            <w:tcW w:w="1089" w:type="pct"/>
            <w:vAlign w:val="center"/>
          </w:tcPr>
          <w:p w14:paraId="108BC0A9" w14:textId="77777777" w:rsidR="00B36061" w:rsidRPr="00AD3A40" w:rsidRDefault="00B36061" w:rsidP="00AD3A40">
            <w:pPr>
              <w:spacing w:before="120" w:after="120"/>
            </w:pPr>
            <w:r w:rsidRPr="00AD3A40">
              <w:t>Trạng thái xóa</w:t>
            </w:r>
          </w:p>
        </w:tc>
        <w:tc>
          <w:tcPr>
            <w:tcW w:w="1492" w:type="pct"/>
            <w:vAlign w:val="center"/>
          </w:tcPr>
          <w:p w14:paraId="5C6ADE9F" w14:textId="77777777" w:rsidR="00B36061" w:rsidRPr="00AD3A40" w:rsidRDefault="00B36061" w:rsidP="00AD3A40">
            <w:pPr>
              <w:spacing w:before="120" w:after="120"/>
            </w:pPr>
            <w:r w:rsidRPr="00AD3A40">
              <w:t>tinyint</w:t>
            </w:r>
          </w:p>
        </w:tc>
        <w:tc>
          <w:tcPr>
            <w:tcW w:w="866" w:type="pct"/>
            <w:vAlign w:val="center"/>
          </w:tcPr>
          <w:p w14:paraId="0AEB61B1" w14:textId="77777777" w:rsidR="00B36061" w:rsidRPr="00AD3A40" w:rsidRDefault="00B36061" w:rsidP="00AD3A40">
            <w:pPr>
              <w:spacing w:before="120" w:after="120"/>
            </w:pPr>
          </w:p>
        </w:tc>
        <w:tc>
          <w:tcPr>
            <w:tcW w:w="614" w:type="pct"/>
          </w:tcPr>
          <w:p w14:paraId="030F744F" w14:textId="77777777" w:rsidR="00B36061" w:rsidRPr="00AD3A40" w:rsidRDefault="00B36061" w:rsidP="00AD3A40">
            <w:pPr>
              <w:spacing w:before="120" w:after="120"/>
            </w:pPr>
          </w:p>
        </w:tc>
      </w:tr>
    </w:tbl>
    <w:p w14:paraId="42577129" w14:textId="77777777" w:rsidR="00F46B31" w:rsidRPr="00F46B31" w:rsidRDefault="00F46B31" w:rsidP="00E8392C"/>
    <w:p w14:paraId="4729ADB4" w14:textId="498321B8" w:rsidR="00F46B31" w:rsidRDefault="00F46B31" w:rsidP="003E469F">
      <w:pPr>
        <w:pStyle w:val="Bangs"/>
      </w:pPr>
      <w:bookmarkStart w:id="460" w:name="_Toc181602901"/>
      <w:r>
        <w:t>Bảng 3.</w:t>
      </w:r>
      <w:fldSimple w:instr=" SEQ Bảng_3. \* ARABIC ">
        <w:r w:rsidR="00031219">
          <w:rPr>
            <w:noProof/>
          </w:rPr>
          <w:t>18</w:t>
        </w:r>
      </w:fldSimple>
      <w:r w:rsidR="00A437C7">
        <w:t>.</w:t>
      </w:r>
      <w:r>
        <w:t xml:space="preserve"> </w:t>
      </w:r>
      <w:r w:rsidRPr="00D4395B">
        <w:t>Mô tả bảng lớp</w:t>
      </w:r>
      <w:bookmarkEnd w:id="460"/>
    </w:p>
    <w:tbl>
      <w:tblPr>
        <w:tblStyle w:val="TableGrid"/>
        <w:tblW w:w="0" w:type="auto"/>
        <w:jc w:val="center"/>
        <w:tblLayout w:type="fixed"/>
        <w:tblLook w:val="04A0" w:firstRow="1" w:lastRow="0" w:firstColumn="1" w:lastColumn="0" w:noHBand="0" w:noVBand="1"/>
      </w:tblPr>
      <w:tblGrid>
        <w:gridCol w:w="1906"/>
        <w:gridCol w:w="1918"/>
        <w:gridCol w:w="2691"/>
        <w:gridCol w:w="1561"/>
        <w:gridCol w:w="1269"/>
      </w:tblGrid>
      <w:tr w:rsidR="00B36061" w:rsidRPr="00B163D0" w14:paraId="40139CD5" w14:textId="77777777" w:rsidTr="003563A3">
        <w:trPr>
          <w:tblHeader/>
          <w:jc w:val="center"/>
        </w:trPr>
        <w:tc>
          <w:tcPr>
            <w:tcW w:w="1906" w:type="dxa"/>
            <w:vAlign w:val="center"/>
          </w:tcPr>
          <w:p w14:paraId="65D4DF6D" w14:textId="77777777" w:rsidR="00B36061" w:rsidRPr="009F510B" w:rsidRDefault="00B36061" w:rsidP="00AD3A40">
            <w:pPr>
              <w:spacing w:before="120" w:after="120"/>
              <w:jc w:val="center"/>
              <w:rPr>
                <w:b/>
                <w:bCs/>
              </w:rPr>
            </w:pPr>
            <w:r w:rsidRPr="009F510B">
              <w:rPr>
                <w:b/>
                <w:bCs/>
              </w:rPr>
              <w:t>Thuộc tính</w:t>
            </w:r>
          </w:p>
        </w:tc>
        <w:tc>
          <w:tcPr>
            <w:tcW w:w="1918" w:type="dxa"/>
            <w:vAlign w:val="center"/>
          </w:tcPr>
          <w:p w14:paraId="328C3AE8" w14:textId="77777777" w:rsidR="00B36061" w:rsidRPr="009F510B" w:rsidRDefault="00B36061" w:rsidP="00AD3A40">
            <w:pPr>
              <w:spacing w:before="120" w:after="120"/>
              <w:jc w:val="center"/>
              <w:rPr>
                <w:b/>
                <w:bCs/>
              </w:rPr>
            </w:pPr>
            <w:r w:rsidRPr="009F510B">
              <w:rPr>
                <w:b/>
                <w:bCs/>
              </w:rPr>
              <w:t>Diễn giải</w:t>
            </w:r>
          </w:p>
        </w:tc>
        <w:tc>
          <w:tcPr>
            <w:tcW w:w="2691" w:type="dxa"/>
            <w:vAlign w:val="center"/>
          </w:tcPr>
          <w:p w14:paraId="48BC95BF" w14:textId="77777777" w:rsidR="00B36061" w:rsidRPr="009F510B" w:rsidRDefault="00B36061" w:rsidP="00AD3A40">
            <w:pPr>
              <w:spacing w:before="120" w:after="120"/>
              <w:jc w:val="center"/>
              <w:rPr>
                <w:b/>
                <w:bCs/>
              </w:rPr>
            </w:pPr>
            <w:r w:rsidRPr="009F510B">
              <w:rPr>
                <w:b/>
                <w:bCs/>
              </w:rPr>
              <w:t>Kiểu dữ liệu</w:t>
            </w:r>
          </w:p>
        </w:tc>
        <w:tc>
          <w:tcPr>
            <w:tcW w:w="1561" w:type="dxa"/>
            <w:vAlign w:val="center"/>
          </w:tcPr>
          <w:p w14:paraId="05C99476" w14:textId="77777777" w:rsidR="00B36061" w:rsidRPr="009F510B" w:rsidRDefault="00B36061" w:rsidP="00AD3A40">
            <w:pPr>
              <w:spacing w:before="120" w:after="120"/>
              <w:jc w:val="center"/>
              <w:rPr>
                <w:b/>
                <w:bCs/>
              </w:rPr>
            </w:pPr>
            <w:r w:rsidRPr="009F510B">
              <w:rPr>
                <w:b/>
                <w:bCs/>
              </w:rPr>
              <w:t>Ràng buộc</w:t>
            </w:r>
          </w:p>
        </w:tc>
        <w:tc>
          <w:tcPr>
            <w:tcW w:w="1269" w:type="dxa"/>
            <w:vAlign w:val="center"/>
          </w:tcPr>
          <w:p w14:paraId="21511EB4" w14:textId="77777777" w:rsidR="00B36061" w:rsidRPr="009F510B" w:rsidRDefault="00B36061" w:rsidP="00AD3A40">
            <w:pPr>
              <w:spacing w:before="120" w:after="120"/>
              <w:jc w:val="center"/>
              <w:rPr>
                <w:b/>
                <w:bCs/>
              </w:rPr>
            </w:pPr>
            <w:r w:rsidRPr="009F510B">
              <w:rPr>
                <w:b/>
                <w:bCs/>
              </w:rPr>
              <w:t>Ghi chú</w:t>
            </w:r>
          </w:p>
        </w:tc>
      </w:tr>
      <w:tr w:rsidR="00B36061" w:rsidRPr="00B163D0" w14:paraId="7C2E9477" w14:textId="77777777" w:rsidTr="003563A3">
        <w:trPr>
          <w:jc w:val="center"/>
        </w:trPr>
        <w:tc>
          <w:tcPr>
            <w:tcW w:w="1906" w:type="dxa"/>
            <w:vAlign w:val="center"/>
          </w:tcPr>
          <w:p w14:paraId="4B746F1F" w14:textId="77777777" w:rsidR="00B36061" w:rsidRPr="008E1527" w:rsidRDefault="00B36061" w:rsidP="0005068E">
            <w:pPr>
              <w:spacing w:before="120" w:after="120"/>
            </w:pPr>
            <w:r w:rsidRPr="00B163D0">
              <w:t>class_id</w:t>
            </w:r>
          </w:p>
        </w:tc>
        <w:tc>
          <w:tcPr>
            <w:tcW w:w="1918" w:type="dxa"/>
            <w:vAlign w:val="center"/>
          </w:tcPr>
          <w:p w14:paraId="4CD7C6A3" w14:textId="77777777" w:rsidR="00B36061" w:rsidRPr="00B163D0" w:rsidRDefault="00B36061" w:rsidP="0005068E">
            <w:pPr>
              <w:spacing w:before="120" w:after="120"/>
            </w:pPr>
            <w:r w:rsidRPr="008E1527">
              <w:t xml:space="preserve">Mã </w:t>
            </w:r>
            <w:r w:rsidRPr="00B163D0">
              <w:t>lớp</w:t>
            </w:r>
          </w:p>
        </w:tc>
        <w:tc>
          <w:tcPr>
            <w:tcW w:w="2691" w:type="dxa"/>
            <w:vAlign w:val="center"/>
          </w:tcPr>
          <w:p w14:paraId="0CEC34E8" w14:textId="77777777" w:rsidR="00B36061" w:rsidRPr="008E1527" w:rsidRDefault="00B36061" w:rsidP="0005068E">
            <w:pPr>
              <w:spacing w:before="120" w:after="120"/>
            </w:pPr>
            <w:r w:rsidRPr="008E1527">
              <w:t>int</w:t>
            </w:r>
          </w:p>
        </w:tc>
        <w:tc>
          <w:tcPr>
            <w:tcW w:w="1561" w:type="dxa"/>
            <w:vAlign w:val="center"/>
          </w:tcPr>
          <w:p w14:paraId="5CB66C04" w14:textId="77777777" w:rsidR="00B36061" w:rsidRPr="008E1527" w:rsidRDefault="00B36061" w:rsidP="0005068E">
            <w:pPr>
              <w:spacing w:before="120" w:after="120"/>
            </w:pPr>
            <w:r w:rsidRPr="008E1527">
              <w:t>Primary key</w:t>
            </w:r>
          </w:p>
        </w:tc>
        <w:tc>
          <w:tcPr>
            <w:tcW w:w="1269" w:type="dxa"/>
          </w:tcPr>
          <w:p w14:paraId="5D5AB715" w14:textId="77777777" w:rsidR="00B36061" w:rsidRPr="008E1527" w:rsidRDefault="00B36061" w:rsidP="0005068E">
            <w:pPr>
              <w:spacing w:before="120" w:after="120"/>
            </w:pPr>
          </w:p>
        </w:tc>
      </w:tr>
      <w:tr w:rsidR="00B36061" w:rsidRPr="00B163D0" w14:paraId="2BF7CB15" w14:textId="77777777" w:rsidTr="003563A3">
        <w:trPr>
          <w:jc w:val="center"/>
        </w:trPr>
        <w:tc>
          <w:tcPr>
            <w:tcW w:w="1906" w:type="dxa"/>
            <w:vAlign w:val="center"/>
          </w:tcPr>
          <w:p w14:paraId="22029264" w14:textId="77777777" w:rsidR="00B36061" w:rsidRPr="008E1527" w:rsidRDefault="00B36061" w:rsidP="0005068E">
            <w:pPr>
              <w:spacing w:before="120" w:after="120"/>
            </w:pPr>
            <w:r w:rsidRPr="00B163D0">
              <w:t>teacher_id</w:t>
            </w:r>
          </w:p>
        </w:tc>
        <w:tc>
          <w:tcPr>
            <w:tcW w:w="1918" w:type="dxa"/>
            <w:vAlign w:val="center"/>
          </w:tcPr>
          <w:p w14:paraId="57B6D53A" w14:textId="35732126" w:rsidR="00B36061" w:rsidRPr="00B163D0" w:rsidRDefault="00B36061" w:rsidP="0005068E">
            <w:pPr>
              <w:spacing w:before="120" w:after="120"/>
            </w:pPr>
            <w:r w:rsidRPr="00093CB0">
              <w:t xml:space="preserve">Mã </w:t>
            </w:r>
            <w:r w:rsidR="002965B8">
              <w:t>giảng viên</w:t>
            </w:r>
            <w:r w:rsidRPr="00B163D0">
              <w:t xml:space="preserve"> chủ nhiệm</w:t>
            </w:r>
          </w:p>
        </w:tc>
        <w:tc>
          <w:tcPr>
            <w:tcW w:w="2691" w:type="dxa"/>
            <w:vAlign w:val="center"/>
          </w:tcPr>
          <w:p w14:paraId="1C1EF62D" w14:textId="3D8DBF7B" w:rsidR="00B36061" w:rsidRPr="008E1527" w:rsidRDefault="00C74608" w:rsidP="0005068E">
            <w:pPr>
              <w:spacing w:before="120" w:after="120"/>
            </w:pPr>
            <w:r>
              <w:t>i</w:t>
            </w:r>
            <w:r w:rsidR="00B36061" w:rsidRPr="008E1527">
              <w:t xml:space="preserve">nt </w:t>
            </w:r>
          </w:p>
        </w:tc>
        <w:tc>
          <w:tcPr>
            <w:tcW w:w="1561" w:type="dxa"/>
            <w:vAlign w:val="center"/>
          </w:tcPr>
          <w:p w14:paraId="6AD6E999" w14:textId="77777777" w:rsidR="00B36061" w:rsidRPr="008E1527" w:rsidRDefault="00B36061" w:rsidP="0005068E">
            <w:pPr>
              <w:spacing w:before="120" w:after="120"/>
            </w:pPr>
            <w:r w:rsidRPr="008E1527">
              <w:t>Foreign key</w:t>
            </w:r>
          </w:p>
        </w:tc>
        <w:tc>
          <w:tcPr>
            <w:tcW w:w="1269" w:type="dxa"/>
          </w:tcPr>
          <w:p w14:paraId="51CC76D6" w14:textId="77777777" w:rsidR="00B36061" w:rsidRPr="008E1527" w:rsidRDefault="00B36061" w:rsidP="0005068E">
            <w:pPr>
              <w:spacing w:before="120" w:after="120"/>
            </w:pPr>
          </w:p>
        </w:tc>
      </w:tr>
      <w:tr w:rsidR="00B36061" w:rsidRPr="00B163D0" w14:paraId="5ED6CAE2" w14:textId="77777777" w:rsidTr="003563A3">
        <w:trPr>
          <w:jc w:val="center"/>
        </w:trPr>
        <w:tc>
          <w:tcPr>
            <w:tcW w:w="1906" w:type="dxa"/>
            <w:vAlign w:val="center"/>
          </w:tcPr>
          <w:p w14:paraId="5C36A836" w14:textId="77777777" w:rsidR="00B36061" w:rsidRPr="008E1527" w:rsidRDefault="00B36061" w:rsidP="0005068E">
            <w:pPr>
              <w:spacing w:before="120" w:after="120"/>
            </w:pPr>
            <w:r w:rsidRPr="00B163D0">
              <w:lastRenderedPageBreak/>
              <w:t>className</w:t>
            </w:r>
          </w:p>
        </w:tc>
        <w:tc>
          <w:tcPr>
            <w:tcW w:w="1918" w:type="dxa"/>
            <w:vAlign w:val="center"/>
          </w:tcPr>
          <w:p w14:paraId="37E019AD" w14:textId="77777777" w:rsidR="00B36061" w:rsidRPr="00B163D0" w:rsidRDefault="00B36061" w:rsidP="0005068E">
            <w:pPr>
              <w:spacing w:before="120" w:after="120"/>
            </w:pPr>
            <w:r w:rsidRPr="00B163D0">
              <w:t>Tên lớp</w:t>
            </w:r>
          </w:p>
        </w:tc>
        <w:tc>
          <w:tcPr>
            <w:tcW w:w="2691" w:type="dxa"/>
            <w:vAlign w:val="center"/>
          </w:tcPr>
          <w:p w14:paraId="2B45D791" w14:textId="77777777" w:rsidR="00B36061" w:rsidRPr="00B163D0" w:rsidRDefault="00B36061" w:rsidP="0005068E">
            <w:pPr>
              <w:spacing w:before="120" w:after="120"/>
            </w:pPr>
            <w:r w:rsidRPr="00B163D0">
              <w:t>varchar(255)</w:t>
            </w:r>
          </w:p>
        </w:tc>
        <w:tc>
          <w:tcPr>
            <w:tcW w:w="1561" w:type="dxa"/>
            <w:vAlign w:val="center"/>
          </w:tcPr>
          <w:p w14:paraId="316BA7B9" w14:textId="77777777" w:rsidR="00B36061" w:rsidRPr="008E1527" w:rsidRDefault="00B36061" w:rsidP="0005068E">
            <w:pPr>
              <w:spacing w:before="120" w:after="120"/>
            </w:pPr>
          </w:p>
        </w:tc>
        <w:tc>
          <w:tcPr>
            <w:tcW w:w="1269" w:type="dxa"/>
          </w:tcPr>
          <w:p w14:paraId="0A0E3A14" w14:textId="77777777" w:rsidR="00B36061" w:rsidRPr="008E1527" w:rsidRDefault="00B36061" w:rsidP="0005068E">
            <w:pPr>
              <w:spacing w:before="120" w:after="120"/>
            </w:pPr>
          </w:p>
        </w:tc>
      </w:tr>
      <w:tr w:rsidR="00B36061" w:rsidRPr="00B163D0" w14:paraId="7D4E7BAA" w14:textId="77777777" w:rsidTr="003563A3">
        <w:trPr>
          <w:jc w:val="center"/>
        </w:trPr>
        <w:tc>
          <w:tcPr>
            <w:tcW w:w="1906" w:type="dxa"/>
            <w:vAlign w:val="center"/>
          </w:tcPr>
          <w:p w14:paraId="71323416" w14:textId="77777777" w:rsidR="00B36061" w:rsidRPr="008E1527" w:rsidRDefault="00B36061" w:rsidP="0005068E">
            <w:pPr>
              <w:spacing w:before="120" w:after="120"/>
            </w:pPr>
            <w:r w:rsidRPr="00B163D0">
              <w:t>classNameShort</w:t>
            </w:r>
          </w:p>
        </w:tc>
        <w:tc>
          <w:tcPr>
            <w:tcW w:w="1918" w:type="dxa"/>
            <w:vAlign w:val="center"/>
          </w:tcPr>
          <w:p w14:paraId="2E053717" w14:textId="77777777" w:rsidR="00B36061" w:rsidRPr="00B163D0" w:rsidRDefault="00B36061" w:rsidP="0005068E">
            <w:pPr>
              <w:spacing w:before="120" w:after="120"/>
            </w:pPr>
            <w:r w:rsidRPr="00B163D0">
              <w:t>Tên lớp rút gọn</w:t>
            </w:r>
          </w:p>
        </w:tc>
        <w:tc>
          <w:tcPr>
            <w:tcW w:w="2691" w:type="dxa"/>
            <w:vAlign w:val="center"/>
          </w:tcPr>
          <w:p w14:paraId="191F3404" w14:textId="77777777" w:rsidR="00B36061" w:rsidRPr="008E1527" w:rsidRDefault="00B36061" w:rsidP="0005068E">
            <w:pPr>
              <w:spacing w:before="120" w:after="120"/>
            </w:pPr>
            <w:r w:rsidRPr="00B163D0">
              <w:t>varchar(20)</w:t>
            </w:r>
          </w:p>
        </w:tc>
        <w:tc>
          <w:tcPr>
            <w:tcW w:w="1561" w:type="dxa"/>
            <w:vAlign w:val="center"/>
          </w:tcPr>
          <w:p w14:paraId="5D1B3BF1" w14:textId="77777777" w:rsidR="00B36061" w:rsidRPr="008E1527" w:rsidRDefault="00B36061" w:rsidP="0005068E">
            <w:pPr>
              <w:spacing w:before="120" w:after="120"/>
            </w:pPr>
          </w:p>
        </w:tc>
        <w:tc>
          <w:tcPr>
            <w:tcW w:w="1269" w:type="dxa"/>
          </w:tcPr>
          <w:p w14:paraId="78D7791E" w14:textId="77777777" w:rsidR="00B36061" w:rsidRPr="008E1527" w:rsidRDefault="00B36061" w:rsidP="0005068E">
            <w:pPr>
              <w:spacing w:before="120" w:after="120"/>
            </w:pPr>
          </w:p>
        </w:tc>
      </w:tr>
      <w:tr w:rsidR="00B36061" w:rsidRPr="00B163D0" w14:paraId="462425C1" w14:textId="77777777" w:rsidTr="003563A3">
        <w:trPr>
          <w:jc w:val="center"/>
        </w:trPr>
        <w:tc>
          <w:tcPr>
            <w:tcW w:w="1906" w:type="dxa"/>
            <w:vAlign w:val="center"/>
          </w:tcPr>
          <w:p w14:paraId="46EB2E0E" w14:textId="77777777" w:rsidR="00B36061" w:rsidRPr="008E1527" w:rsidRDefault="00B36061" w:rsidP="0005068E">
            <w:pPr>
              <w:spacing w:before="120" w:after="120"/>
            </w:pPr>
            <w:r w:rsidRPr="00B163D0">
              <w:t>classCode</w:t>
            </w:r>
          </w:p>
        </w:tc>
        <w:tc>
          <w:tcPr>
            <w:tcW w:w="1918" w:type="dxa"/>
            <w:vAlign w:val="center"/>
          </w:tcPr>
          <w:p w14:paraId="4752AE52" w14:textId="77777777" w:rsidR="00B36061" w:rsidRPr="00B163D0" w:rsidRDefault="00B36061" w:rsidP="0005068E">
            <w:pPr>
              <w:spacing w:before="120" w:after="120"/>
            </w:pPr>
            <w:r w:rsidRPr="00B163D0">
              <w:t>Mã lớp giả</w:t>
            </w:r>
          </w:p>
        </w:tc>
        <w:tc>
          <w:tcPr>
            <w:tcW w:w="2691" w:type="dxa"/>
            <w:vAlign w:val="center"/>
          </w:tcPr>
          <w:p w14:paraId="49F65475" w14:textId="77777777" w:rsidR="00B36061" w:rsidRPr="008E1527" w:rsidRDefault="00B36061" w:rsidP="0005068E">
            <w:pPr>
              <w:spacing w:before="120" w:after="120"/>
            </w:pPr>
            <w:r w:rsidRPr="00B163D0">
              <w:t>varchar(10)</w:t>
            </w:r>
          </w:p>
        </w:tc>
        <w:tc>
          <w:tcPr>
            <w:tcW w:w="1561" w:type="dxa"/>
            <w:vAlign w:val="center"/>
          </w:tcPr>
          <w:p w14:paraId="0A12F016" w14:textId="77777777" w:rsidR="00B36061" w:rsidRPr="008E1527" w:rsidRDefault="00B36061" w:rsidP="0005068E">
            <w:pPr>
              <w:spacing w:before="120" w:after="120"/>
            </w:pPr>
          </w:p>
        </w:tc>
        <w:tc>
          <w:tcPr>
            <w:tcW w:w="1269" w:type="dxa"/>
          </w:tcPr>
          <w:p w14:paraId="13913ED5" w14:textId="77777777" w:rsidR="00B36061" w:rsidRPr="008E1527" w:rsidRDefault="00B36061" w:rsidP="0005068E">
            <w:pPr>
              <w:spacing w:before="120" w:after="120"/>
            </w:pPr>
          </w:p>
        </w:tc>
      </w:tr>
      <w:tr w:rsidR="00B36061" w:rsidRPr="00B163D0" w14:paraId="5558E3B0" w14:textId="77777777" w:rsidTr="003563A3">
        <w:trPr>
          <w:jc w:val="center"/>
        </w:trPr>
        <w:tc>
          <w:tcPr>
            <w:tcW w:w="1906" w:type="dxa"/>
            <w:vAlign w:val="center"/>
          </w:tcPr>
          <w:p w14:paraId="73C935AD" w14:textId="77777777" w:rsidR="00B36061" w:rsidRPr="008E1527" w:rsidRDefault="00B36061" w:rsidP="0005068E">
            <w:pPr>
              <w:spacing w:before="120" w:after="120"/>
            </w:pPr>
            <w:r w:rsidRPr="008E1527">
              <w:t>isDelete </w:t>
            </w:r>
          </w:p>
        </w:tc>
        <w:tc>
          <w:tcPr>
            <w:tcW w:w="1918" w:type="dxa"/>
            <w:vAlign w:val="center"/>
          </w:tcPr>
          <w:p w14:paraId="091D2284" w14:textId="77777777" w:rsidR="00B36061" w:rsidRPr="008E1527" w:rsidRDefault="00B36061" w:rsidP="0005068E">
            <w:pPr>
              <w:spacing w:before="120" w:after="120"/>
            </w:pPr>
            <w:r w:rsidRPr="008E1527">
              <w:t>Trạng thái xóa</w:t>
            </w:r>
          </w:p>
        </w:tc>
        <w:tc>
          <w:tcPr>
            <w:tcW w:w="2691" w:type="dxa"/>
            <w:vAlign w:val="center"/>
          </w:tcPr>
          <w:p w14:paraId="3DC1CE63" w14:textId="77777777" w:rsidR="00B36061" w:rsidRPr="008E1527" w:rsidRDefault="00B36061" w:rsidP="0005068E">
            <w:pPr>
              <w:spacing w:before="120" w:after="120"/>
            </w:pPr>
            <w:r w:rsidRPr="008E1527">
              <w:t>tinyint</w:t>
            </w:r>
          </w:p>
        </w:tc>
        <w:tc>
          <w:tcPr>
            <w:tcW w:w="1561" w:type="dxa"/>
            <w:vAlign w:val="center"/>
          </w:tcPr>
          <w:p w14:paraId="4F177ACA" w14:textId="77777777" w:rsidR="00B36061" w:rsidRPr="008E1527" w:rsidRDefault="00B36061" w:rsidP="0005068E">
            <w:pPr>
              <w:spacing w:before="120" w:after="120"/>
            </w:pPr>
          </w:p>
        </w:tc>
        <w:tc>
          <w:tcPr>
            <w:tcW w:w="1269" w:type="dxa"/>
          </w:tcPr>
          <w:p w14:paraId="52CE7485" w14:textId="77777777" w:rsidR="00B36061" w:rsidRPr="008E1527" w:rsidRDefault="00B36061" w:rsidP="0005068E">
            <w:pPr>
              <w:spacing w:before="120" w:after="120"/>
            </w:pPr>
          </w:p>
        </w:tc>
      </w:tr>
    </w:tbl>
    <w:p w14:paraId="073C648C" w14:textId="77777777" w:rsidR="00E8392C" w:rsidRPr="00E8392C" w:rsidRDefault="00E8392C" w:rsidP="00E8392C"/>
    <w:p w14:paraId="66F5BED1" w14:textId="1FD41743" w:rsidR="00F46B31" w:rsidRPr="00F46B31" w:rsidRDefault="00F46B31" w:rsidP="003E469F">
      <w:pPr>
        <w:pStyle w:val="Bangs"/>
      </w:pPr>
      <w:bookmarkStart w:id="461" w:name="_Toc181602902"/>
      <w:r w:rsidRPr="00F46B31">
        <w:t>Bảng 3.</w:t>
      </w:r>
      <w:r>
        <w:fldChar w:fldCharType="begin"/>
      </w:r>
      <w:r w:rsidRPr="00F46B31">
        <w:instrText xml:space="preserve"> SEQ Bảng_3. \* ARABIC </w:instrText>
      </w:r>
      <w:r>
        <w:fldChar w:fldCharType="separate"/>
      </w:r>
      <w:r w:rsidR="00031219">
        <w:rPr>
          <w:noProof/>
        </w:rPr>
        <w:t>19</w:t>
      </w:r>
      <w:r>
        <w:fldChar w:fldCharType="end"/>
      </w:r>
      <w:r w:rsidR="00A437C7" w:rsidRPr="00236A44">
        <w:t>.</w:t>
      </w:r>
      <w:r w:rsidRPr="00F46B31">
        <w:t xml:space="preserve"> Mô tả bảng lớp môn học</w:t>
      </w:r>
      <w:bookmarkEnd w:id="461"/>
    </w:p>
    <w:tbl>
      <w:tblPr>
        <w:tblStyle w:val="TableGrid"/>
        <w:tblW w:w="5000" w:type="pct"/>
        <w:jc w:val="center"/>
        <w:tblLook w:val="04A0" w:firstRow="1" w:lastRow="0" w:firstColumn="1" w:lastColumn="0" w:noHBand="0" w:noVBand="1"/>
      </w:tblPr>
      <w:tblGrid>
        <w:gridCol w:w="3147"/>
        <w:gridCol w:w="1671"/>
        <w:gridCol w:w="1699"/>
        <w:gridCol w:w="1419"/>
        <w:gridCol w:w="1409"/>
      </w:tblGrid>
      <w:tr w:rsidR="00B36061" w:rsidRPr="00B163D0" w14:paraId="54D766A3" w14:textId="77777777" w:rsidTr="00E8392C">
        <w:trPr>
          <w:tblHeader/>
          <w:jc w:val="center"/>
        </w:trPr>
        <w:tc>
          <w:tcPr>
            <w:tcW w:w="1684" w:type="pct"/>
            <w:vAlign w:val="center"/>
          </w:tcPr>
          <w:p w14:paraId="09B1B179" w14:textId="77777777" w:rsidR="00B36061" w:rsidRPr="009F510B" w:rsidRDefault="00B36061" w:rsidP="00AD3A40">
            <w:pPr>
              <w:spacing w:before="120" w:after="120"/>
              <w:jc w:val="center"/>
              <w:rPr>
                <w:b/>
                <w:bCs/>
              </w:rPr>
            </w:pPr>
            <w:r w:rsidRPr="009F510B">
              <w:rPr>
                <w:b/>
                <w:bCs/>
              </w:rPr>
              <w:t>Thuộc tính</w:t>
            </w:r>
          </w:p>
        </w:tc>
        <w:tc>
          <w:tcPr>
            <w:tcW w:w="894" w:type="pct"/>
            <w:vAlign w:val="center"/>
          </w:tcPr>
          <w:p w14:paraId="00F222A9" w14:textId="77777777" w:rsidR="00B36061" w:rsidRPr="009F510B" w:rsidRDefault="00B36061" w:rsidP="00AD3A40">
            <w:pPr>
              <w:spacing w:before="120" w:after="120"/>
              <w:jc w:val="center"/>
              <w:rPr>
                <w:b/>
                <w:bCs/>
              </w:rPr>
            </w:pPr>
            <w:r w:rsidRPr="009F510B">
              <w:rPr>
                <w:b/>
                <w:bCs/>
              </w:rPr>
              <w:t>Diễn giải</w:t>
            </w:r>
          </w:p>
        </w:tc>
        <w:tc>
          <w:tcPr>
            <w:tcW w:w="909" w:type="pct"/>
            <w:vAlign w:val="center"/>
          </w:tcPr>
          <w:p w14:paraId="64286D9B" w14:textId="77777777" w:rsidR="00B36061" w:rsidRPr="009F510B" w:rsidRDefault="00B36061" w:rsidP="00AD3A40">
            <w:pPr>
              <w:spacing w:before="120" w:after="120"/>
              <w:jc w:val="center"/>
              <w:rPr>
                <w:b/>
                <w:bCs/>
              </w:rPr>
            </w:pPr>
            <w:r w:rsidRPr="009F510B">
              <w:rPr>
                <w:b/>
                <w:bCs/>
              </w:rPr>
              <w:t>Kiểu dữ liệu</w:t>
            </w:r>
          </w:p>
        </w:tc>
        <w:tc>
          <w:tcPr>
            <w:tcW w:w="759" w:type="pct"/>
            <w:vAlign w:val="center"/>
          </w:tcPr>
          <w:p w14:paraId="7E01C6B2" w14:textId="77777777" w:rsidR="00B36061" w:rsidRPr="009F510B" w:rsidRDefault="00B36061" w:rsidP="00AD3A40">
            <w:pPr>
              <w:spacing w:before="120" w:after="120"/>
              <w:jc w:val="center"/>
              <w:rPr>
                <w:b/>
                <w:bCs/>
              </w:rPr>
            </w:pPr>
            <w:r w:rsidRPr="009F510B">
              <w:rPr>
                <w:b/>
                <w:bCs/>
              </w:rPr>
              <w:t>Ràng buộc</w:t>
            </w:r>
          </w:p>
        </w:tc>
        <w:tc>
          <w:tcPr>
            <w:tcW w:w="755" w:type="pct"/>
            <w:vAlign w:val="center"/>
          </w:tcPr>
          <w:p w14:paraId="25309BD8" w14:textId="77777777" w:rsidR="00B36061" w:rsidRPr="009F510B" w:rsidRDefault="00B36061" w:rsidP="00AD3A40">
            <w:pPr>
              <w:spacing w:before="120" w:after="120"/>
              <w:jc w:val="center"/>
              <w:rPr>
                <w:b/>
                <w:bCs/>
              </w:rPr>
            </w:pPr>
            <w:r w:rsidRPr="009F510B">
              <w:rPr>
                <w:b/>
                <w:bCs/>
              </w:rPr>
              <w:t>Ghi chú</w:t>
            </w:r>
          </w:p>
        </w:tc>
      </w:tr>
      <w:tr w:rsidR="00B36061" w:rsidRPr="00B163D0" w14:paraId="33860B7D" w14:textId="77777777" w:rsidTr="00E8392C">
        <w:trPr>
          <w:jc w:val="center"/>
        </w:trPr>
        <w:tc>
          <w:tcPr>
            <w:tcW w:w="1684" w:type="pct"/>
            <w:vAlign w:val="center"/>
          </w:tcPr>
          <w:p w14:paraId="66896BC1" w14:textId="77777777" w:rsidR="00B36061" w:rsidRPr="008E1527" w:rsidRDefault="00B36061" w:rsidP="0005068E">
            <w:pPr>
              <w:spacing w:before="120" w:after="120"/>
            </w:pPr>
            <w:r w:rsidRPr="00B163D0">
              <w:t>course_id</w:t>
            </w:r>
          </w:p>
        </w:tc>
        <w:tc>
          <w:tcPr>
            <w:tcW w:w="894" w:type="pct"/>
            <w:vAlign w:val="center"/>
          </w:tcPr>
          <w:p w14:paraId="40F7C493" w14:textId="77777777" w:rsidR="00B36061" w:rsidRPr="00B163D0" w:rsidRDefault="00B36061" w:rsidP="0005068E">
            <w:pPr>
              <w:spacing w:before="120" w:after="120"/>
            </w:pPr>
            <w:r w:rsidRPr="008E1527">
              <w:t xml:space="preserve">Mã </w:t>
            </w:r>
            <w:r w:rsidRPr="00B163D0">
              <w:t>lớp môn học</w:t>
            </w:r>
          </w:p>
        </w:tc>
        <w:tc>
          <w:tcPr>
            <w:tcW w:w="909" w:type="pct"/>
            <w:vAlign w:val="center"/>
          </w:tcPr>
          <w:p w14:paraId="7C3CFFBC" w14:textId="77777777" w:rsidR="00B36061" w:rsidRPr="008E1527" w:rsidRDefault="00B36061" w:rsidP="0005068E">
            <w:pPr>
              <w:spacing w:before="120" w:after="120"/>
            </w:pPr>
            <w:r w:rsidRPr="008E1527">
              <w:t>int</w:t>
            </w:r>
          </w:p>
        </w:tc>
        <w:tc>
          <w:tcPr>
            <w:tcW w:w="759" w:type="pct"/>
            <w:vAlign w:val="center"/>
          </w:tcPr>
          <w:p w14:paraId="4B2BC250" w14:textId="77777777" w:rsidR="00B36061" w:rsidRPr="008E1527" w:rsidRDefault="00B36061" w:rsidP="0005068E">
            <w:pPr>
              <w:spacing w:before="120" w:after="120"/>
            </w:pPr>
            <w:r w:rsidRPr="008E1527">
              <w:t>Primary key</w:t>
            </w:r>
          </w:p>
        </w:tc>
        <w:tc>
          <w:tcPr>
            <w:tcW w:w="755" w:type="pct"/>
          </w:tcPr>
          <w:p w14:paraId="68CA4A02" w14:textId="77777777" w:rsidR="00B36061" w:rsidRPr="008E1527" w:rsidRDefault="00B36061" w:rsidP="0005068E">
            <w:pPr>
              <w:spacing w:before="120" w:after="120"/>
            </w:pPr>
          </w:p>
        </w:tc>
      </w:tr>
      <w:tr w:rsidR="00B36061" w:rsidRPr="00B163D0" w14:paraId="5A5DF46E" w14:textId="77777777" w:rsidTr="00E8392C">
        <w:trPr>
          <w:jc w:val="center"/>
        </w:trPr>
        <w:tc>
          <w:tcPr>
            <w:tcW w:w="1684" w:type="pct"/>
            <w:vAlign w:val="center"/>
          </w:tcPr>
          <w:p w14:paraId="38738F4E" w14:textId="77777777" w:rsidR="00B36061" w:rsidRPr="008E1527" w:rsidRDefault="00B36061" w:rsidP="0005068E">
            <w:pPr>
              <w:spacing w:before="120" w:after="120"/>
            </w:pPr>
            <w:r w:rsidRPr="00B163D0">
              <w:t>subject_id</w:t>
            </w:r>
          </w:p>
        </w:tc>
        <w:tc>
          <w:tcPr>
            <w:tcW w:w="894" w:type="pct"/>
            <w:vAlign w:val="center"/>
          </w:tcPr>
          <w:p w14:paraId="444D7575" w14:textId="4AD1AFE6" w:rsidR="00B36061" w:rsidRPr="00AC096A" w:rsidRDefault="00B36061" w:rsidP="0005068E">
            <w:pPr>
              <w:spacing w:before="120" w:after="120"/>
            </w:pPr>
            <w:r w:rsidRPr="00093CB0">
              <w:t xml:space="preserve">Mã </w:t>
            </w:r>
            <w:r w:rsidR="00681309">
              <w:t>môn học</w:t>
            </w:r>
          </w:p>
        </w:tc>
        <w:tc>
          <w:tcPr>
            <w:tcW w:w="909" w:type="pct"/>
            <w:vAlign w:val="center"/>
          </w:tcPr>
          <w:p w14:paraId="6A9FE656" w14:textId="1231CB3F" w:rsidR="00B36061" w:rsidRPr="008E1527" w:rsidRDefault="00C74608" w:rsidP="0005068E">
            <w:pPr>
              <w:spacing w:before="120" w:after="120"/>
            </w:pPr>
            <w:r>
              <w:t>i</w:t>
            </w:r>
            <w:r w:rsidR="00B36061" w:rsidRPr="008E1527">
              <w:t xml:space="preserve">nt </w:t>
            </w:r>
          </w:p>
        </w:tc>
        <w:tc>
          <w:tcPr>
            <w:tcW w:w="759" w:type="pct"/>
            <w:vAlign w:val="center"/>
          </w:tcPr>
          <w:p w14:paraId="13547378" w14:textId="77777777" w:rsidR="00B36061" w:rsidRPr="008E1527" w:rsidRDefault="00B36061" w:rsidP="0005068E">
            <w:pPr>
              <w:spacing w:before="120" w:after="120"/>
            </w:pPr>
            <w:r w:rsidRPr="008E1527">
              <w:t>Foreign key</w:t>
            </w:r>
          </w:p>
        </w:tc>
        <w:tc>
          <w:tcPr>
            <w:tcW w:w="755" w:type="pct"/>
          </w:tcPr>
          <w:p w14:paraId="29DE9099" w14:textId="77777777" w:rsidR="00B36061" w:rsidRPr="008E1527" w:rsidRDefault="00B36061" w:rsidP="0005068E">
            <w:pPr>
              <w:spacing w:before="120" w:after="120"/>
            </w:pPr>
          </w:p>
        </w:tc>
      </w:tr>
      <w:tr w:rsidR="00B36061" w:rsidRPr="00B163D0" w14:paraId="264C89BD" w14:textId="77777777" w:rsidTr="00E8392C">
        <w:trPr>
          <w:jc w:val="center"/>
        </w:trPr>
        <w:tc>
          <w:tcPr>
            <w:tcW w:w="1684" w:type="pct"/>
            <w:vAlign w:val="center"/>
          </w:tcPr>
          <w:p w14:paraId="6176F84D" w14:textId="77777777" w:rsidR="00B36061" w:rsidRPr="008E1527" w:rsidRDefault="00B36061" w:rsidP="0005068E">
            <w:pPr>
              <w:spacing w:before="120" w:after="120"/>
            </w:pPr>
            <w:r w:rsidRPr="00B163D0">
              <w:t>teacher_id</w:t>
            </w:r>
          </w:p>
        </w:tc>
        <w:tc>
          <w:tcPr>
            <w:tcW w:w="894" w:type="pct"/>
            <w:vAlign w:val="center"/>
          </w:tcPr>
          <w:p w14:paraId="2C2081BC" w14:textId="43BC7C5A" w:rsidR="00B36061" w:rsidRPr="00AC096A" w:rsidRDefault="00B36061" w:rsidP="0005068E">
            <w:pPr>
              <w:spacing w:before="120" w:after="120"/>
            </w:pPr>
            <w:r w:rsidRPr="00AC096A">
              <w:t>Mã</w:t>
            </w:r>
            <w:r w:rsidRPr="00B163D0">
              <w:t xml:space="preserve"> </w:t>
            </w:r>
            <w:r w:rsidR="002965B8">
              <w:t>giảng viên</w:t>
            </w:r>
            <w:r w:rsidRPr="00AC096A">
              <w:t xml:space="preserve"> </w:t>
            </w:r>
          </w:p>
        </w:tc>
        <w:tc>
          <w:tcPr>
            <w:tcW w:w="909" w:type="pct"/>
            <w:vAlign w:val="center"/>
          </w:tcPr>
          <w:p w14:paraId="761DC204" w14:textId="77777777" w:rsidR="00B36061" w:rsidRPr="00AC096A" w:rsidRDefault="00B36061" w:rsidP="0005068E">
            <w:pPr>
              <w:spacing w:before="120" w:after="120"/>
            </w:pPr>
            <w:r w:rsidRPr="00AC096A">
              <w:t>int</w:t>
            </w:r>
          </w:p>
        </w:tc>
        <w:tc>
          <w:tcPr>
            <w:tcW w:w="759" w:type="pct"/>
            <w:vAlign w:val="center"/>
          </w:tcPr>
          <w:p w14:paraId="6EA9008C" w14:textId="77777777" w:rsidR="00B36061" w:rsidRPr="008E1527" w:rsidRDefault="00B36061" w:rsidP="0005068E">
            <w:pPr>
              <w:spacing w:before="120" w:after="120"/>
            </w:pPr>
            <w:r w:rsidRPr="008E1527">
              <w:t>Foreign key</w:t>
            </w:r>
          </w:p>
        </w:tc>
        <w:tc>
          <w:tcPr>
            <w:tcW w:w="755" w:type="pct"/>
          </w:tcPr>
          <w:p w14:paraId="6486E6AE" w14:textId="77777777" w:rsidR="00B36061" w:rsidRPr="008E1527" w:rsidRDefault="00B36061" w:rsidP="0005068E">
            <w:pPr>
              <w:spacing w:before="120" w:after="120"/>
            </w:pPr>
          </w:p>
        </w:tc>
      </w:tr>
      <w:tr w:rsidR="00B36061" w:rsidRPr="00B163D0" w14:paraId="12E9BACB" w14:textId="77777777" w:rsidTr="00E8392C">
        <w:trPr>
          <w:jc w:val="center"/>
        </w:trPr>
        <w:tc>
          <w:tcPr>
            <w:tcW w:w="1684" w:type="pct"/>
            <w:vAlign w:val="center"/>
          </w:tcPr>
          <w:p w14:paraId="614CDA0B" w14:textId="77777777" w:rsidR="00B36061" w:rsidRPr="008E1527" w:rsidRDefault="00B36061" w:rsidP="0005068E">
            <w:pPr>
              <w:spacing w:before="120" w:after="120"/>
            </w:pPr>
            <w:r w:rsidRPr="00B163D0">
              <w:t>class_id</w:t>
            </w:r>
          </w:p>
        </w:tc>
        <w:tc>
          <w:tcPr>
            <w:tcW w:w="894" w:type="pct"/>
            <w:vAlign w:val="center"/>
          </w:tcPr>
          <w:p w14:paraId="5C55D5A6" w14:textId="77777777" w:rsidR="00B36061" w:rsidRPr="00AC096A" w:rsidRDefault="00B36061" w:rsidP="0005068E">
            <w:pPr>
              <w:spacing w:before="120" w:after="120"/>
            </w:pPr>
            <w:r w:rsidRPr="00AC096A">
              <w:t xml:space="preserve">Mã lớp </w:t>
            </w:r>
          </w:p>
        </w:tc>
        <w:tc>
          <w:tcPr>
            <w:tcW w:w="909" w:type="pct"/>
            <w:vAlign w:val="center"/>
          </w:tcPr>
          <w:p w14:paraId="63F23298" w14:textId="77777777" w:rsidR="00B36061" w:rsidRPr="00AC096A" w:rsidRDefault="00B36061" w:rsidP="0005068E">
            <w:pPr>
              <w:spacing w:before="120" w:after="120"/>
            </w:pPr>
            <w:r w:rsidRPr="00AC096A">
              <w:t>int</w:t>
            </w:r>
          </w:p>
        </w:tc>
        <w:tc>
          <w:tcPr>
            <w:tcW w:w="759" w:type="pct"/>
            <w:vAlign w:val="center"/>
          </w:tcPr>
          <w:p w14:paraId="5D8BE3A2" w14:textId="77777777" w:rsidR="00B36061" w:rsidRPr="008E1527" w:rsidRDefault="00B36061" w:rsidP="0005068E">
            <w:pPr>
              <w:spacing w:before="120" w:after="120"/>
            </w:pPr>
            <w:r w:rsidRPr="008E1527">
              <w:t>Foreign key</w:t>
            </w:r>
          </w:p>
        </w:tc>
        <w:tc>
          <w:tcPr>
            <w:tcW w:w="755" w:type="pct"/>
          </w:tcPr>
          <w:p w14:paraId="5AA8A5B3" w14:textId="77777777" w:rsidR="00B36061" w:rsidRPr="008E1527" w:rsidRDefault="00B36061" w:rsidP="0005068E">
            <w:pPr>
              <w:spacing w:before="120" w:after="120"/>
            </w:pPr>
          </w:p>
        </w:tc>
      </w:tr>
      <w:tr w:rsidR="00B36061" w:rsidRPr="00B163D0" w14:paraId="56878E8B" w14:textId="77777777" w:rsidTr="00E8392C">
        <w:trPr>
          <w:jc w:val="center"/>
        </w:trPr>
        <w:tc>
          <w:tcPr>
            <w:tcW w:w="1684" w:type="pct"/>
            <w:vAlign w:val="center"/>
          </w:tcPr>
          <w:p w14:paraId="2BAFAD67" w14:textId="77777777" w:rsidR="00B36061" w:rsidRPr="00AC096A" w:rsidRDefault="00B36061" w:rsidP="0005068E">
            <w:pPr>
              <w:spacing w:before="120" w:after="120"/>
            </w:pPr>
            <w:r w:rsidRPr="00B163D0">
              <w:t>id_semester_academic_year</w:t>
            </w:r>
          </w:p>
        </w:tc>
        <w:tc>
          <w:tcPr>
            <w:tcW w:w="894" w:type="pct"/>
            <w:vAlign w:val="center"/>
          </w:tcPr>
          <w:p w14:paraId="0D9C0FFA" w14:textId="77777777" w:rsidR="00B36061" w:rsidRPr="00AC096A" w:rsidRDefault="00B36061" w:rsidP="0005068E">
            <w:pPr>
              <w:spacing w:before="120" w:after="120"/>
            </w:pPr>
            <w:r w:rsidRPr="00B163D0">
              <w:t xml:space="preserve">Mã </w:t>
            </w:r>
            <w:r w:rsidRPr="00AC096A">
              <w:t>học kỳ năm học</w:t>
            </w:r>
          </w:p>
        </w:tc>
        <w:tc>
          <w:tcPr>
            <w:tcW w:w="909" w:type="pct"/>
            <w:vAlign w:val="center"/>
          </w:tcPr>
          <w:p w14:paraId="371DAF34" w14:textId="77777777" w:rsidR="00B36061" w:rsidRPr="00AC096A" w:rsidRDefault="00B36061" w:rsidP="0005068E">
            <w:pPr>
              <w:spacing w:before="120" w:after="120"/>
            </w:pPr>
            <w:r w:rsidRPr="00AC096A">
              <w:t>int</w:t>
            </w:r>
          </w:p>
        </w:tc>
        <w:tc>
          <w:tcPr>
            <w:tcW w:w="759" w:type="pct"/>
            <w:vAlign w:val="center"/>
          </w:tcPr>
          <w:p w14:paraId="08D73F60" w14:textId="77777777" w:rsidR="00B36061" w:rsidRPr="008E1527" w:rsidRDefault="00B36061" w:rsidP="0005068E">
            <w:pPr>
              <w:spacing w:before="120" w:after="120"/>
            </w:pPr>
            <w:r w:rsidRPr="008E1527">
              <w:t>Foreign key</w:t>
            </w:r>
          </w:p>
        </w:tc>
        <w:tc>
          <w:tcPr>
            <w:tcW w:w="755" w:type="pct"/>
          </w:tcPr>
          <w:p w14:paraId="44A7056A" w14:textId="77777777" w:rsidR="00B36061" w:rsidRPr="008E1527" w:rsidRDefault="00B36061" w:rsidP="0005068E">
            <w:pPr>
              <w:spacing w:before="120" w:after="120"/>
            </w:pPr>
          </w:p>
        </w:tc>
      </w:tr>
      <w:tr w:rsidR="00B36061" w:rsidRPr="00B163D0" w14:paraId="4E712868" w14:textId="77777777" w:rsidTr="00E8392C">
        <w:trPr>
          <w:jc w:val="center"/>
        </w:trPr>
        <w:tc>
          <w:tcPr>
            <w:tcW w:w="1684" w:type="pct"/>
            <w:vAlign w:val="center"/>
          </w:tcPr>
          <w:p w14:paraId="29745EF0" w14:textId="77777777" w:rsidR="00B36061" w:rsidRPr="00B163D0" w:rsidRDefault="00B36061" w:rsidP="0005068E">
            <w:pPr>
              <w:spacing w:before="120" w:after="120"/>
            </w:pPr>
            <w:r w:rsidRPr="00AC096A">
              <w:t>courseName</w:t>
            </w:r>
          </w:p>
        </w:tc>
        <w:tc>
          <w:tcPr>
            <w:tcW w:w="894" w:type="pct"/>
            <w:vAlign w:val="center"/>
          </w:tcPr>
          <w:p w14:paraId="706ADB00" w14:textId="77777777" w:rsidR="00B36061" w:rsidRPr="00AC096A" w:rsidRDefault="00B36061" w:rsidP="0005068E">
            <w:pPr>
              <w:spacing w:before="120" w:after="120"/>
            </w:pPr>
            <w:r w:rsidRPr="00AC096A">
              <w:t>Tên lớp môn học</w:t>
            </w:r>
          </w:p>
        </w:tc>
        <w:tc>
          <w:tcPr>
            <w:tcW w:w="909" w:type="pct"/>
            <w:vAlign w:val="center"/>
          </w:tcPr>
          <w:p w14:paraId="4E608995" w14:textId="77777777" w:rsidR="00B36061" w:rsidRPr="00B163D0" w:rsidRDefault="00B36061" w:rsidP="0005068E">
            <w:pPr>
              <w:spacing w:before="120" w:after="120"/>
            </w:pPr>
            <w:r w:rsidRPr="00AC096A">
              <w:t>text</w:t>
            </w:r>
          </w:p>
        </w:tc>
        <w:tc>
          <w:tcPr>
            <w:tcW w:w="759" w:type="pct"/>
            <w:vAlign w:val="center"/>
          </w:tcPr>
          <w:p w14:paraId="688AF942" w14:textId="77777777" w:rsidR="00B36061" w:rsidRPr="008E1527" w:rsidRDefault="00B36061" w:rsidP="0005068E">
            <w:pPr>
              <w:spacing w:before="120" w:after="120"/>
            </w:pPr>
          </w:p>
        </w:tc>
        <w:tc>
          <w:tcPr>
            <w:tcW w:w="755" w:type="pct"/>
          </w:tcPr>
          <w:p w14:paraId="36895AE7" w14:textId="77777777" w:rsidR="00B36061" w:rsidRPr="008E1527" w:rsidRDefault="00B36061" w:rsidP="0005068E">
            <w:pPr>
              <w:spacing w:before="120" w:after="120"/>
            </w:pPr>
          </w:p>
        </w:tc>
      </w:tr>
      <w:tr w:rsidR="00B36061" w:rsidRPr="00B163D0" w14:paraId="69223969" w14:textId="77777777" w:rsidTr="00E8392C">
        <w:trPr>
          <w:jc w:val="center"/>
        </w:trPr>
        <w:tc>
          <w:tcPr>
            <w:tcW w:w="1684" w:type="pct"/>
            <w:vAlign w:val="center"/>
          </w:tcPr>
          <w:p w14:paraId="66280B79" w14:textId="77777777" w:rsidR="00B36061" w:rsidRPr="00B163D0" w:rsidRDefault="00B36061" w:rsidP="0005068E">
            <w:pPr>
              <w:spacing w:before="120" w:after="120"/>
            </w:pPr>
            <w:r w:rsidRPr="00AC096A">
              <w:t>courseCode </w:t>
            </w:r>
          </w:p>
        </w:tc>
        <w:tc>
          <w:tcPr>
            <w:tcW w:w="894" w:type="pct"/>
            <w:vAlign w:val="center"/>
          </w:tcPr>
          <w:p w14:paraId="294D1E2A" w14:textId="77777777" w:rsidR="00B36061" w:rsidRPr="00AC096A" w:rsidRDefault="00B36061" w:rsidP="0005068E">
            <w:pPr>
              <w:spacing w:before="120" w:after="120"/>
            </w:pPr>
            <w:r w:rsidRPr="00AC096A">
              <w:t>Mã giả môn học</w:t>
            </w:r>
          </w:p>
        </w:tc>
        <w:tc>
          <w:tcPr>
            <w:tcW w:w="909" w:type="pct"/>
            <w:vAlign w:val="center"/>
          </w:tcPr>
          <w:p w14:paraId="0E8AF8BE" w14:textId="77777777" w:rsidR="00B36061" w:rsidRPr="00AC096A" w:rsidRDefault="00B36061" w:rsidP="0005068E">
            <w:pPr>
              <w:spacing w:before="120" w:after="120"/>
            </w:pPr>
            <w:r w:rsidRPr="00AC096A">
              <w:t>varchar(20)</w:t>
            </w:r>
          </w:p>
        </w:tc>
        <w:tc>
          <w:tcPr>
            <w:tcW w:w="759" w:type="pct"/>
            <w:vAlign w:val="center"/>
          </w:tcPr>
          <w:p w14:paraId="04754F71" w14:textId="77777777" w:rsidR="00B36061" w:rsidRPr="008E1527" w:rsidRDefault="00B36061" w:rsidP="0005068E">
            <w:pPr>
              <w:spacing w:before="120" w:after="120"/>
            </w:pPr>
          </w:p>
        </w:tc>
        <w:tc>
          <w:tcPr>
            <w:tcW w:w="755" w:type="pct"/>
          </w:tcPr>
          <w:p w14:paraId="2375614B" w14:textId="77777777" w:rsidR="00B36061" w:rsidRPr="008E1527" w:rsidRDefault="00B36061" w:rsidP="0005068E">
            <w:pPr>
              <w:spacing w:before="120" w:after="120"/>
            </w:pPr>
          </w:p>
        </w:tc>
      </w:tr>
      <w:tr w:rsidR="00B36061" w:rsidRPr="00B163D0" w14:paraId="6314C747" w14:textId="77777777" w:rsidTr="00E8392C">
        <w:trPr>
          <w:jc w:val="center"/>
        </w:trPr>
        <w:tc>
          <w:tcPr>
            <w:tcW w:w="1684" w:type="pct"/>
            <w:vAlign w:val="center"/>
          </w:tcPr>
          <w:p w14:paraId="61014FB4" w14:textId="77777777" w:rsidR="00B36061" w:rsidRPr="008E1527" w:rsidRDefault="00B36061" w:rsidP="0005068E">
            <w:pPr>
              <w:spacing w:before="120" w:after="120"/>
            </w:pPr>
            <w:r w:rsidRPr="008E1527">
              <w:lastRenderedPageBreak/>
              <w:t>isDelete </w:t>
            </w:r>
          </w:p>
        </w:tc>
        <w:tc>
          <w:tcPr>
            <w:tcW w:w="894" w:type="pct"/>
            <w:vAlign w:val="center"/>
          </w:tcPr>
          <w:p w14:paraId="0A5B8F13" w14:textId="77777777" w:rsidR="00B36061" w:rsidRPr="008E1527" w:rsidRDefault="00B36061" w:rsidP="0005068E">
            <w:pPr>
              <w:spacing w:before="120" w:after="120"/>
            </w:pPr>
            <w:r w:rsidRPr="008E1527">
              <w:t>Trạng thái xóa</w:t>
            </w:r>
          </w:p>
        </w:tc>
        <w:tc>
          <w:tcPr>
            <w:tcW w:w="909" w:type="pct"/>
            <w:vAlign w:val="center"/>
          </w:tcPr>
          <w:p w14:paraId="758C87D8" w14:textId="77777777" w:rsidR="00B36061" w:rsidRPr="008E1527" w:rsidRDefault="00B36061" w:rsidP="0005068E">
            <w:pPr>
              <w:spacing w:before="120" w:after="120"/>
            </w:pPr>
            <w:r w:rsidRPr="008E1527">
              <w:t>tinyint</w:t>
            </w:r>
          </w:p>
        </w:tc>
        <w:tc>
          <w:tcPr>
            <w:tcW w:w="759" w:type="pct"/>
            <w:vAlign w:val="center"/>
          </w:tcPr>
          <w:p w14:paraId="2B444F4C" w14:textId="77777777" w:rsidR="00B36061" w:rsidRPr="008E1527" w:rsidRDefault="00B36061" w:rsidP="0005068E">
            <w:pPr>
              <w:spacing w:before="120" w:after="120"/>
            </w:pPr>
          </w:p>
        </w:tc>
        <w:tc>
          <w:tcPr>
            <w:tcW w:w="755" w:type="pct"/>
          </w:tcPr>
          <w:p w14:paraId="76A2EAC0" w14:textId="77777777" w:rsidR="00B36061" w:rsidRPr="008E1527" w:rsidRDefault="00B36061" w:rsidP="0005068E">
            <w:pPr>
              <w:spacing w:before="120" w:after="120"/>
            </w:pPr>
          </w:p>
        </w:tc>
      </w:tr>
    </w:tbl>
    <w:p w14:paraId="0B5CB62E" w14:textId="73997BC7" w:rsidR="00B36061" w:rsidRPr="00F46B31" w:rsidRDefault="00B36061" w:rsidP="00381793">
      <w:pPr>
        <w:pStyle w:val="BANG"/>
        <w:rPr>
          <w:lang w:val="en-US"/>
        </w:rPr>
      </w:pPr>
    </w:p>
    <w:p w14:paraId="534D9A9C" w14:textId="211D1A89" w:rsidR="00F46B31" w:rsidRDefault="00F46B31" w:rsidP="003E469F">
      <w:pPr>
        <w:pStyle w:val="Bangs"/>
      </w:pPr>
      <w:bookmarkStart w:id="462" w:name="_Toc181602903"/>
      <w:r>
        <w:t>Bảng 3.</w:t>
      </w:r>
      <w:fldSimple w:instr=" SEQ Bảng_3. \* ARABIC ">
        <w:r w:rsidR="00031219">
          <w:rPr>
            <w:noProof/>
          </w:rPr>
          <w:t>20</w:t>
        </w:r>
      </w:fldSimple>
      <w:r w:rsidR="00A437C7">
        <w:t>.</w:t>
      </w:r>
      <w:r>
        <w:t xml:space="preserve"> </w:t>
      </w:r>
      <w:r w:rsidRPr="0029291E">
        <w:t>Mô tả bảng tuyển sinh lớp môn học</w:t>
      </w:r>
      <w:bookmarkEnd w:id="462"/>
    </w:p>
    <w:tbl>
      <w:tblPr>
        <w:tblStyle w:val="TableGrid"/>
        <w:tblW w:w="5000" w:type="pct"/>
        <w:jc w:val="center"/>
        <w:tblLook w:val="04A0" w:firstRow="1" w:lastRow="0" w:firstColumn="1" w:lastColumn="0" w:noHBand="0" w:noVBand="1"/>
      </w:tblPr>
      <w:tblGrid>
        <w:gridCol w:w="2637"/>
        <w:gridCol w:w="2076"/>
        <w:gridCol w:w="1802"/>
        <w:gridCol w:w="1419"/>
        <w:gridCol w:w="1411"/>
      </w:tblGrid>
      <w:tr w:rsidR="00B36061" w:rsidRPr="00B163D0" w14:paraId="1181AA8C" w14:textId="77777777" w:rsidTr="00E8392C">
        <w:trPr>
          <w:tblHeader/>
          <w:jc w:val="center"/>
        </w:trPr>
        <w:tc>
          <w:tcPr>
            <w:tcW w:w="1411" w:type="pct"/>
            <w:vAlign w:val="center"/>
          </w:tcPr>
          <w:p w14:paraId="7EC5C552" w14:textId="77777777" w:rsidR="00B36061" w:rsidRPr="009F510B" w:rsidRDefault="00B36061" w:rsidP="0005068E">
            <w:pPr>
              <w:spacing w:before="120" w:after="120"/>
              <w:jc w:val="center"/>
              <w:rPr>
                <w:b/>
                <w:bCs/>
              </w:rPr>
            </w:pPr>
            <w:r w:rsidRPr="009F510B">
              <w:rPr>
                <w:b/>
                <w:bCs/>
              </w:rPr>
              <w:t>Thuộc tính</w:t>
            </w:r>
          </w:p>
        </w:tc>
        <w:tc>
          <w:tcPr>
            <w:tcW w:w="1111" w:type="pct"/>
            <w:vAlign w:val="center"/>
          </w:tcPr>
          <w:p w14:paraId="042FC6FD" w14:textId="77777777" w:rsidR="00B36061" w:rsidRPr="009F510B" w:rsidRDefault="00B36061" w:rsidP="0005068E">
            <w:pPr>
              <w:spacing w:before="120" w:after="120"/>
              <w:jc w:val="center"/>
              <w:rPr>
                <w:b/>
                <w:bCs/>
              </w:rPr>
            </w:pPr>
            <w:r w:rsidRPr="009F510B">
              <w:rPr>
                <w:b/>
                <w:bCs/>
              </w:rPr>
              <w:t>Diễn giải</w:t>
            </w:r>
          </w:p>
        </w:tc>
        <w:tc>
          <w:tcPr>
            <w:tcW w:w="964" w:type="pct"/>
            <w:vAlign w:val="center"/>
          </w:tcPr>
          <w:p w14:paraId="37F1967A" w14:textId="77777777" w:rsidR="00B36061" w:rsidRPr="009F510B" w:rsidRDefault="00B36061" w:rsidP="0005068E">
            <w:pPr>
              <w:spacing w:before="120" w:after="120"/>
              <w:jc w:val="center"/>
              <w:rPr>
                <w:b/>
                <w:bCs/>
              </w:rPr>
            </w:pPr>
            <w:r w:rsidRPr="009F510B">
              <w:rPr>
                <w:b/>
                <w:bCs/>
              </w:rPr>
              <w:t>Kiểu dữ liệu</w:t>
            </w:r>
          </w:p>
        </w:tc>
        <w:tc>
          <w:tcPr>
            <w:tcW w:w="759" w:type="pct"/>
            <w:vAlign w:val="center"/>
          </w:tcPr>
          <w:p w14:paraId="4A26937F" w14:textId="77777777" w:rsidR="00B36061" w:rsidRPr="009F510B" w:rsidRDefault="00B36061" w:rsidP="0005068E">
            <w:pPr>
              <w:spacing w:before="120" w:after="120"/>
              <w:jc w:val="center"/>
              <w:rPr>
                <w:b/>
                <w:bCs/>
              </w:rPr>
            </w:pPr>
            <w:r w:rsidRPr="009F510B">
              <w:rPr>
                <w:b/>
                <w:bCs/>
              </w:rPr>
              <w:t>Ràng buộc</w:t>
            </w:r>
          </w:p>
        </w:tc>
        <w:tc>
          <w:tcPr>
            <w:tcW w:w="755" w:type="pct"/>
            <w:vAlign w:val="center"/>
          </w:tcPr>
          <w:p w14:paraId="44F54C6C" w14:textId="77777777" w:rsidR="00B36061" w:rsidRPr="009F510B" w:rsidRDefault="00B36061" w:rsidP="0005068E">
            <w:pPr>
              <w:spacing w:before="120" w:after="120"/>
              <w:jc w:val="center"/>
              <w:rPr>
                <w:b/>
                <w:bCs/>
              </w:rPr>
            </w:pPr>
            <w:r w:rsidRPr="009F510B">
              <w:rPr>
                <w:b/>
                <w:bCs/>
              </w:rPr>
              <w:t>Ghi chú</w:t>
            </w:r>
          </w:p>
        </w:tc>
      </w:tr>
      <w:tr w:rsidR="00B36061" w:rsidRPr="00B163D0" w14:paraId="37656274" w14:textId="77777777" w:rsidTr="00E8392C">
        <w:trPr>
          <w:jc w:val="center"/>
        </w:trPr>
        <w:tc>
          <w:tcPr>
            <w:tcW w:w="1411" w:type="pct"/>
            <w:vAlign w:val="center"/>
          </w:tcPr>
          <w:p w14:paraId="36787222" w14:textId="77777777" w:rsidR="00B36061" w:rsidRPr="008E1527" w:rsidRDefault="00B36061" w:rsidP="0005068E">
            <w:pPr>
              <w:spacing w:before="120" w:after="120"/>
            </w:pPr>
            <w:r w:rsidRPr="00AC096A">
              <w:t>id_detail_courses</w:t>
            </w:r>
          </w:p>
        </w:tc>
        <w:tc>
          <w:tcPr>
            <w:tcW w:w="1111" w:type="pct"/>
            <w:vAlign w:val="center"/>
          </w:tcPr>
          <w:p w14:paraId="45BF61CF" w14:textId="77777777" w:rsidR="00B36061" w:rsidRPr="00AC096A" w:rsidRDefault="00B36061" w:rsidP="0005068E">
            <w:pPr>
              <w:spacing w:before="120" w:after="120"/>
            </w:pPr>
            <w:r w:rsidRPr="00AC096A">
              <w:t>Mã tuyển sinh lớp môn học</w:t>
            </w:r>
          </w:p>
        </w:tc>
        <w:tc>
          <w:tcPr>
            <w:tcW w:w="964" w:type="pct"/>
            <w:vAlign w:val="center"/>
          </w:tcPr>
          <w:p w14:paraId="5A182BC6" w14:textId="77777777" w:rsidR="00B36061" w:rsidRPr="008E1527" w:rsidRDefault="00B36061" w:rsidP="0005068E">
            <w:pPr>
              <w:spacing w:before="120" w:after="120"/>
            </w:pPr>
            <w:r w:rsidRPr="008E1527">
              <w:t>int</w:t>
            </w:r>
          </w:p>
        </w:tc>
        <w:tc>
          <w:tcPr>
            <w:tcW w:w="759" w:type="pct"/>
            <w:vAlign w:val="center"/>
          </w:tcPr>
          <w:p w14:paraId="6C542225" w14:textId="77777777" w:rsidR="00B36061" w:rsidRPr="008E1527" w:rsidRDefault="00B36061" w:rsidP="0005068E">
            <w:pPr>
              <w:spacing w:before="120" w:after="120"/>
            </w:pPr>
            <w:r w:rsidRPr="008E1527">
              <w:t>Primary key</w:t>
            </w:r>
          </w:p>
        </w:tc>
        <w:tc>
          <w:tcPr>
            <w:tcW w:w="755" w:type="pct"/>
          </w:tcPr>
          <w:p w14:paraId="72AECFC3" w14:textId="77777777" w:rsidR="00B36061" w:rsidRPr="008E1527" w:rsidRDefault="00B36061" w:rsidP="0005068E">
            <w:pPr>
              <w:spacing w:before="120" w:after="120"/>
            </w:pPr>
          </w:p>
        </w:tc>
      </w:tr>
      <w:tr w:rsidR="00B36061" w:rsidRPr="00B163D0" w14:paraId="2040BFEC" w14:textId="77777777" w:rsidTr="00E8392C">
        <w:trPr>
          <w:jc w:val="center"/>
        </w:trPr>
        <w:tc>
          <w:tcPr>
            <w:tcW w:w="1411" w:type="pct"/>
            <w:vAlign w:val="center"/>
          </w:tcPr>
          <w:p w14:paraId="477EC44C" w14:textId="77777777" w:rsidR="00B36061" w:rsidRPr="008E1527" w:rsidRDefault="00B36061" w:rsidP="0005068E">
            <w:pPr>
              <w:spacing w:before="120" w:after="120"/>
            </w:pPr>
            <w:r w:rsidRPr="00AC096A">
              <w:t>course_id</w:t>
            </w:r>
          </w:p>
        </w:tc>
        <w:tc>
          <w:tcPr>
            <w:tcW w:w="1111" w:type="pct"/>
            <w:vAlign w:val="center"/>
          </w:tcPr>
          <w:p w14:paraId="653D6E60" w14:textId="77777777" w:rsidR="00B36061" w:rsidRPr="00AC096A" w:rsidRDefault="00B36061" w:rsidP="0005068E">
            <w:pPr>
              <w:spacing w:before="120" w:after="120"/>
            </w:pPr>
            <w:r w:rsidRPr="00093CB0">
              <w:t xml:space="preserve">Mã </w:t>
            </w:r>
            <w:r w:rsidRPr="00AC096A">
              <w:t>lớp môn học</w:t>
            </w:r>
          </w:p>
        </w:tc>
        <w:tc>
          <w:tcPr>
            <w:tcW w:w="964" w:type="pct"/>
            <w:vAlign w:val="center"/>
          </w:tcPr>
          <w:p w14:paraId="00C03FC1" w14:textId="3F1E90CF" w:rsidR="00B36061" w:rsidRPr="008E1527" w:rsidRDefault="00C74608" w:rsidP="0005068E">
            <w:pPr>
              <w:spacing w:before="120" w:after="120"/>
            </w:pPr>
            <w:r>
              <w:t>i</w:t>
            </w:r>
            <w:r w:rsidR="00B36061" w:rsidRPr="008E1527">
              <w:t xml:space="preserve">nt </w:t>
            </w:r>
          </w:p>
        </w:tc>
        <w:tc>
          <w:tcPr>
            <w:tcW w:w="759" w:type="pct"/>
            <w:vAlign w:val="center"/>
          </w:tcPr>
          <w:p w14:paraId="6A5A91A6" w14:textId="77777777" w:rsidR="00B36061" w:rsidRPr="008E1527" w:rsidRDefault="00B36061" w:rsidP="0005068E">
            <w:pPr>
              <w:spacing w:before="120" w:after="120"/>
            </w:pPr>
            <w:r w:rsidRPr="008E1527">
              <w:t>Foreign key</w:t>
            </w:r>
          </w:p>
        </w:tc>
        <w:tc>
          <w:tcPr>
            <w:tcW w:w="755" w:type="pct"/>
          </w:tcPr>
          <w:p w14:paraId="2F927289" w14:textId="77777777" w:rsidR="00B36061" w:rsidRPr="008E1527" w:rsidRDefault="00B36061" w:rsidP="0005068E">
            <w:pPr>
              <w:spacing w:before="120" w:after="120"/>
            </w:pPr>
          </w:p>
        </w:tc>
      </w:tr>
      <w:tr w:rsidR="00B36061" w:rsidRPr="00B163D0" w14:paraId="1248E297" w14:textId="77777777" w:rsidTr="00E8392C">
        <w:trPr>
          <w:jc w:val="center"/>
        </w:trPr>
        <w:tc>
          <w:tcPr>
            <w:tcW w:w="1411" w:type="pct"/>
            <w:vAlign w:val="center"/>
          </w:tcPr>
          <w:p w14:paraId="6F0F8584" w14:textId="77777777" w:rsidR="00B36061" w:rsidRPr="008E1527" w:rsidRDefault="00B36061" w:rsidP="0005068E">
            <w:pPr>
              <w:spacing w:before="120" w:after="120"/>
            </w:pPr>
            <w:r w:rsidRPr="00AC096A">
              <w:t>student_id</w:t>
            </w:r>
          </w:p>
        </w:tc>
        <w:tc>
          <w:tcPr>
            <w:tcW w:w="1111" w:type="pct"/>
            <w:vAlign w:val="center"/>
          </w:tcPr>
          <w:p w14:paraId="41820F6A" w14:textId="77777777" w:rsidR="00B36061" w:rsidRPr="00AC096A" w:rsidRDefault="00B36061" w:rsidP="0005068E">
            <w:pPr>
              <w:spacing w:before="120" w:after="120"/>
            </w:pPr>
            <w:r w:rsidRPr="00AC096A">
              <w:t>Mã</w:t>
            </w:r>
            <w:r w:rsidRPr="00B163D0">
              <w:t xml:space="preserve"> </w:t>
            </w:r>
            <w:r w:rsidRPr="00AC096A">
              <w:t xml:space="preserve">sinh viên </w:t>
            </w:r>
          </w:p>
        </w:tc>
        <w:tc>
          <w:tcPr>
            <w:tcW w:w="964" w:type="pct"/>
            <w:vAlign w:val="center"/>
          </w:tcPr>
          <w:p w14:paraId="35963617" w14:textId="77777777" w:rsidR="00B36061" w:rsidRPr="00AC096A" w:rsidRDefault="00B36061" w:rsidP="0005068E">
            <w:pPr>
              <w:spacing w:before="120" w:after="120"/>
            </w:pPr>
            <w:r w:rsidRPr="00AC096A">
              <w:t>int</w:t>
            </w:r>
          </w:p>
        </w:tc>
        <w:tc>
          <w:tcPr>
            <w:tcW w:w="759" w:type="pct"/>
            <w:vAlign w:val="center"/>
          </w:tcPr>
          <w:p w14:paraId="5EA5EF5D" w14:textId="77777777" w:rsidR="00B36061" w:rsidRPr="008E1527" w:rsidRDefault="00B36061" w:rsidP="0005068E">
            <w:pPr>
              <w:spacing w:before="120" w:after="120"/>
            </w:pPr>
            <w:r w:rsidRPr="008E1527">
              <w:t>Foreign key</w:t>
            </w:r>
          </w:p>
        </w:tc>
        <w:tc>
          <w:tcPr>
            <w:tcW w:w="755" w:type="pct"/>
          </w:tcPr>
          <w:p w14:paraId="1EDCA8EA" w14:textId="77777777" w:rsidR="00B36061" w:rsidRPr="008E1527" w:rsidRDefault="00B36061" w:rsidP="0005068E">
            <w:pPr>
              <w:spacing w:before="120" w:after="120"/>
            </w:pPr>
          </w:p>
        </w:tc>
      </w:tr>
      <w:tr w:rsidR="00B36061" w:rsidRPr="00B163D0" w14:paraId="6AAF97CF" w14:textId="77777777" w:rsidTr="00E8392C">
        <w:trPr>
          <w:jc w:val="center"/>
        </w:trPr>
        <w:tc>
          <w:tcPr>
            <w:tcW w:w="1411" w:type="pct"/>
            <w:vAlign w:val="center"/>
          </w:tcPr>
          <w:p w14:paraId="11297C92" w14:textId="77777777" w:rsidR="00B36061" w:rsidRPr="008E1527" w:rsidRDefault="00B36061" w:rsidP="0005068E">
            <w:pPr>
              <w:spacing w:before="120" w:after="120"/>
            </w:pPr>
            <w:r w:rsidRPr="008E1527">
              <w:t>isDelete </w:t>
            </w:r>
          </w:p>
        </w:tc>
        <w:tc>
          <w:tcPr>
            <w:tcW w:w="1111" w:type="pct"/>
            <w:vAlign w:val="center"/>
          </w:tcPr>
          <w:p w14:paraId="7F9CABFA" w14:textId="77777777" w:rsidR="00B36061" w:rsidRPr="008E1527" w:rsidRDefault="00B36061" w:rsidP="0005068E">
            <w:pPr>
              <w:spacing w:before="120" w:after="120"/>
            </w:pPr>
            <w:r w:rsidRPr="008E1527">
              <w:t>Trạng thái xóa</w:t>
            </w:r>
          </w:p>
        </w:tc>
        <w:tc>
          <w:tcPr>
            <w:tcW w:w="964" w:type="pct"/>
            <w:vAlign w:val="center"/>
          </w:tcPr>
          <w:p w14:paraId="387E85D7" w14:textId="77777777" w:rsidR="00B36061" w:rsidRPr="008E1527" w:rsidRDefault="00B36061" w:rsidP="0005068E">
            <w:pPr>
              <w:spacing w:before="120" w:after="120"/>
            </w:pPr>
            <w:r w:rsidRPr="008E1527">
              <w:t>tinyint</w:t>
            </w:r>
          </w:p>
        </w:tc>
        <w:tc>
          <w:tcPr>
            <w:tcW w:w="759" w:type="pct"/>
            <w:vAlign w:val="center"/>
          </w:tcPr>
          <w:p w14:paraId="68E151DC" w14:textId="77777777" w:rsidR="00B36061" w:rsidRPr="008E1527" w:rsidRDefault="00B36061" w:rsidP="0005068E">
            <w:pPr>
              <w:spacing w:before="120" w:after="120"/>
            </w:pPr>
          </w:p>
        </w:tc>
        <w:tc>
          <w:tcPr>
            <w:tcW w:w="755" w:type="pct"/>
          </w:tcPr>
          <w:p w14:paraId="270E4D13" w14:textId="77777777" w:rsidR="00B36061" w:rsidRPr="008E1527" w:rsidRDefault="00B36061" w:rsidP="0005068E">
            <w:pPr>
              <w:spacing w:before="120" w:after="120"/>
            </w:pPr>
          </w:p>
        </w:tc>
      </w:tr>
    </w:tbl>
    <w:p w14:paraId="0F25A424" w14:textId="275EDFD1" w:rsidR="00B36061" w:rsidRPr="00F46B31" w:rsidRDefault="00B36061" w:rsidP="00E8392C"/>
    <w:p w14:paraId="051BA575" w14:textId="6110DF86" w:rsidR="00F46B31" w:rsidRDefault="00F46B31" w:rsidP="003E469F">
      <w:pPr>
        <w:pStyle w:val="Bangs"/>
      </w:pPr>
      <w:bookmarkStart w:id="463" w:name="_Toc181602904"/>
      <w:r>
        <w:t>Bảng 3.</w:t>
      </w:r>
      <w:fldSimple w:instr=" SEQ Bảng_3. \* ARABIC ">
        <w:r w:rsidR="00031219">
          <w:rPr>
            <w:noProof/>
          </w:rPr>
          <w:t>21</w:t>
        </w:r>
      </w:fldSimple>
      <w:r w:rsidR="00A437C7">
        <w:t>.</w:t>
      </w:r>
      <w:r>
        <w:t xml:space="preserve"> </w:t>
      </w:r>
      <w:r w:rsidRPr="008872DD">
        <w:t>Mô tả bảng sinh viên</w:t>
      </w:r>
      <w:bookmarkEnd w:id="463"/>
    </w:p>
    <w:tbl>
      <w:tblPr>
        <w:tblStyle w:val="TableGrid"/>
        <w:tblW w:w="5000" w:type="pct"/>
        <w:jc w:val="center"/>
        <w:tblLook w:val="04A0" w:firstRow="1" w:lastRow="0" w:firstColumn="1" w:lastColumn="0" w:noHBand="0" w:noVBand="1"/>
      </w:tblPr>
      <w:tblGrid>
        <w:gridCol w:w="2452"/>
        <w:gridCol w:w="1942"/>
        <w:gridCol w:w="1697"/>
        <w:gridCol w:w="1559"/>
        <w:gridCol w:w="1695"/>
      </w:tblGrid>
      <w:tr w:rsidR="00B36061" w:rsidRPr="006F7DD7" w14:paraId="6E5B9399" w14:textId="77777777" w:rsidTr="00E8392C">
        <w:trPr>
          <w:tblHeader/>
          <w:jc w:val="center"/>
        </w:trPr>
        <w:tc>
          <w:tcPr>
            <w:tcW w:w="1312" w:type="pct"/>
            <w:vAlign w:val="center"/>
          </w:tcPr>
          <w:p w14:paraId="3216B074" w14:textId="77777777" w:rsidR="00B36061" w:rsidRPr="00AD3A40" w:rsidRDefault="00B36061" w:rsidP="00AD3A40">
            <w:pPr>
              <w:spacing w:before="120" w:after="120"/>
              <w:jc w:val="center"/>
              <w:rPr>
                <w:b/>
                <w:bCs/>
              </w:rPr>
            </w:pPr>
            <w:r w:rsidRPr="00AD3A40">
              <w:rPr>
                <w:b/>
                <w:bCs/>
              </w:rPr>
              <w:t>Thuộc tính</w:t>
            </w:r>
          </w:p>
        </w:tc>
        <w:tc>
          <w:tcPr>
            <w:tcW w:w="1039" w:type="pct"/>
            <w:vAlign w:val="center"/>
          </w:tcPr>
          <w:p w14:paraId="2B7C0E89" w14:textId="77777777" w:rsidR="00B36061" w:rsidRPr="00AD3A40" w:rsidRDefault="00B36061" w:rsidP="00AD3A40">
            <w:pPr>
              <w:spacing w:before="120" w:after="120"/>
              <w:jc w:val="center"/>
              <w:rPr>
                <w:b/>
                <w:bCs/>
              </w:rPr>
            </w:pPr>
            <w:r w:rsidRPr="00AD3A40">
              <w:rPr>
                <w:b/>
                <w:bCs/>
              </w:rPr>
              <w:t>Diễn giải</w:t>
            </w:r>
          </w:p>
        </w:tc>
        <w:tc>
          <w:tcPr>
            <w:tcW w:w="908" w:type="pct"/>
            <w:vAlign w:val="center"/>
          </w:tcPr>
          <w:p w14:paraId="514660AE" w14:textId="77777777" w:rsidR="00B36061" w:rsidRPr="00AD3A40" w:rsidRDefault="00B36061" w:rsidP="00AD3A40">
            <w:pPr>
              <w:spacing w:before="120" w:after="120"/>
              <w:jc w:val="center"/>
              <w:rPr>
                <w:b/>
                <w:bCs/>
              </w:rPr>
            </w:pPr>
            <w:r w:rsidRPr="00AD3A40">
              <w:rPr>
                <w:b/>
                <w:bCs/>
              </w:rPr>
              <w:t>Kiểu dữ liệu</w:t>
            </w:r>
          </w:p>
        </w:tc>
        <w:tc>
          <w:tcPr>
            <w:tcW w:w="834" w:type="pct"/>
            <w:vAlign w:val="center"/>
          </w:tcPr>
          <w:p w14:paraId="13F7D4EC" w14:textId="77777777" w:rsidR="00B36061" w:rsidRPr="00AD3A40" w:rsidRDefault="00B36061" w:rsidP="00AD3A40">
            <w:pPr>
              <w:spacing w:before="120" w:after="120"/>
              <w:jc w:val="center"/>
              <w:rPr>
                <w:b/>
                <w:bCs/>
              </w:rPr>
            </w:pPr>
            <w:r w:rsidRPr="00AD3A40">
              <w:rPr>
                <w:b/>
                <w:bCs/>
              </w:rPr>
              <w:t>Ràng buộc</w:t>
            </w:r>
          </w:p>
        </w:tc>
        <w:tc>
          <w:tcPr>
            <w:tcW w:w="907" w:type="pct"/>
            <w:vAlign w:val="center"/>
          </w:tcPr>
          <w:p w14:paraId="25B00FD1" w14:textId="77777777" w:rsidR="00B36061" w:rsidRPr="00AD3A40" w:rsidRDefault="00B36061" w:rsidP="00AD3A40">
            <w:pPr>
              <w:spacing w:before="120" w:after="120"/>
              <w:jc w:val="center"/>
              <w:rPr>
                <w:b/>
                <w:bCs/>
              </w:rPr>
            </w:pPr>
            <w:r w:rsidRPr="00AD3A40">
              <w:rPr>
                <w:b/>
                <w:bCs/>
              </w:rPr>
              <w:t>Ghi chú</w:t>
            </w:r>
          </w:p>
        </w:tc>
      </w:tr>
      <w:tr w:rsidR="00B36061" w:rsidRPr="006F7DD7" w14:paraId="7325C9BD" w14:textId="77777777" w:rsidTr="00E8392C">
        <w:trPr>
          <w:jc w:val="center"/>
        </w:trPr>
        <w:tc>
          <w:tcPr>
            <w:tcW w:w="1312" w:type="pct"/>
            <w:vAlign w:val="center"/>
          </w:tcPr>
          <w:p w14:paraId="4A3A4A25" w14:textId="77777777" w:rsidR="00B36061" w:rsidRPr="00526717" w:rsidRDefault="00B36061" w:rsidP="0005068E">
            <w:pPr>
              <w:spacing w:before="120" w:after="120"/>
            </w:pPr>
            <w:r w:rsidRPr="00AC096A">
              <w:t>student_id</w:t>
            </w:r>
          </w:p>
        </w:tc>
        <w:tc>
          <w:tcPr>
            <w:tcW w:w="1039" w:type="pct"/>
            <w:vAlign w:val="center"/>
          </w:tcPr>
          <w:p w14:paraId="393B4722" w14:textId="77777777" w:rsidR="00B36061" w:rsidRPr="00AC096A" w:rsidRDefault="00B36061" w:rsidP="0005068E">
            <w:pPr>
              <w:spacing w:before="120" w:after="120"/>
            </w:pPr>
            <w:r w:rsidRPr="008E1527">
              <w:t xml:space="preserve">Mã </w:t>
            </w:r>
            <w:r w:rsidRPr="006F7DD7">
              <w:t xml:space="preserve"> </w:t>
            </w:r>
            <w:r w:rsidRPr="00AC096A">
              <w:t>sinh viên</w:t>
            </w:r>
          </w:p>
        </w:tc>
        <w:tc>
          <w:tcPr>
            <w:tcW w:w="908" w:type="pct"/>
            <w:vAlign w:val="center"/>
          </w:tcPr>
          <w:p w14:paraId="3224A717" w14:textId="77777777" w:rsidR="00B36061" w:rsidRPr="008E1527" w:rsidRDefault="00B36061" w:rsidP="0005068E">
            <w:pPr>
              <w:spacing w:before="120" w:after="120"/>
            </w:pPr>
            <w:r w:rsidRPr="008E1527">
              <w:t>int</w:t>
            </w:r>
          </w:p>
        </w:tc>
        <w:tc>
          <w:tcPr>
            <w:tcW w:w="834" w:type="pct"/>
            <w:vAlign w:val="center"/>
          </w:tcPr>
          <w:p w14:paraId="432AD8A0" w14:textId="77777777" w:rsidR="00B36061" w:rsidRPr="008E1527" w:rsidRDefault="00B36061" w:rsidP="0005068E">
            <w:pPr>
              <w:spacing w:before="120" w:after="120"/>
            </w:pPr>
            <w:r w:rsidRPr="008E1527">
              <w:t>Primary key</w:t>
            </w:r>
          </w:p>
        </w:tc>
        <w:tc>
          <w:tcPr>
            <w:tcW w:w="907" w:type="pct"/>
          </w:tcPr>
          <w:p w14:paraId="5DC53F99" w14:textId="77777777" w:rsidR="00B36061" w:rsidRPr="008E1527" w:rsidRDefault="00B36061" w:rsidP="0005068E">
            <w:pPr>
              <w:spacing w:before="120" w:after="120"/>
            </w:pPr>
          </w:p>
        </w:tc>
      </w:tr>
      <w:tr w:rsidR="00B36061" w:rsidRPr="006F7DD7" w14:paraId="16F90D3B" w14:textId="77777777" w:rsidTr="00E8392C">
        <w:trPr>
          <w:jc w:val="center"/>
        </w:trPr>
        <w:tc>
          <w:tcPr>
            <w:tcW w:w="1312" w:type="pct"/>
            <w:vAlign w:val="center"/>
          </w:tcPr>
          <w:p w14:paraId="0BB94CDA" w14:textId="77777777" w:rsidR="00B36061" w:rsidRPr="006F7DD7" w:rsidRDefault="00B36061" w:rsidP="0005068E">
            <w:pPr>
              <w:spacing w:before="120" w:after="120"/>
            </w:pPr>
            <w:r w:rsidRPr="00AC096A">
              <w:t>class_id</w:t>
            </w:r>
          </w:p>
        </w:tc>
        <w:tc>
          <w:tcPr>
            <w:tcW w:w="1039" w:type="pct"/>
            <w:vAlign w:val="center"/>
          </w:tcPr>
          <w:p w14:paraId="5EC5FDF7" w14:textId="77777777" w:rsidR="00B36061" w:rsidRPr="006F7DD7" w:rsidRDefault="00B36061" w:rsidP="0005068E">
            <w:pPr>
              <w:spacing w:before="120" w:after="120"/>
            </w:pPr>
            <w:r w:rsidRPr="00AC096A">
              <w:t>Mã lớp</w:t>
            </w:r>
            <w:r w:rsidRPr="006F7DD7">
              <w:t xml:space="preserve"> </w:t>
            </w:r>
          </w:p>
        </w:tc>
        <w:tc>
          <w:tcPr>
            <w:tcW w:w="908" w:type="pct"/>
            <w:vAlign w:val="center"/>
          </w:tcPr>
          <w:p w14:paraId="6CACE477" w14:textId="77777777" w:rsidR="00B36061" w:rsidRPr="00B163D0" w:rsidRDefault="00B36061" w:rsidP="0005068E">
            <w:pPr>
              <w:spacing w:before="120" w:after="120"/>
            </w:pPr>
            <w:r w:rsidRPr="008E1527">
              <w:t>int</w:t>
            </w:r>
          </w:p>
        </w:tc>
        <w:tc>
          <w:tcPr>
            <w:tcW w:w="834" w:type="pct"/>
            <w:vAlign w:val="center"/>
          </w:tcPr>
          <w:p w14:paraId="3FC58D1C" w14:textId="77777777" w:rsidR="00B36061" w:rsidRPr="008E1527" w:rsidRDefault="00B36061" w:rsidP="0005068E">
            <w:pPr>
              <w:spacing w:before="120" w:after="120"/>
            </w:pPr>
            <w:r w:rsidRPr="008E1527">
              <w:t>Foreign key</w:t>
            </w:r>
          </w:p>
        </w:tc>
        <w:tc>
          <w:tcPr>
            <w:tcW w:w="907" w:type="pct"/>
          </w:tcPr>
          <w:p w14:paraId="18C349F5" w14:textId="77777777" w:rsidR="00B36061" w:rsidRPr="008E1527" w:rsidRDefault="00B36061" w:rsidP="0005068E">
            <w:pPr>
              <w:spacing w:before="120" w:after="120"/>
            </w:pPr>
          </w:p>
        </w:tc>
      </w:tr>
      <w:tr w:rsidR="00B36061" w:rsidRPr="006F7DD7" w14:paraId="0163F8FD" w14:textId="77777777" w:rsidTr="00E8392C">
        <w:trPr>
          <w:jc w:val="center"/>
        </w:trPr>
        <w:tc>
          <w:tcPr>
            <w:tcW w:w="1312" w:type="pct"/>
            <w:vAlign w:val="center"/>
          </w:tcPr>
          <w:p w14:paraId="6B7D4003" w14:textId="77777777" w:rsidR="00B36061" w:rsidRPr="00AC096A" w:rsidRDefault="00B36061" w:rsidP="0005068E">
            <w:pPr>
              <w:spacing w:before="120" w:after="120"/>
            </w:pPr>
            <w:r w:rsidRPr="00AC096A">
              <w:t>studentCode</w:t>
            </w:r>
          </w:p>
        </w:tc>
        <w:tc>
          <w:tcPr>
            <w:tcW w:w="1039" w:type="pct"/>
            <w:vAlign w:val="center"/>
          </w:tcPr>
          <w:p w14:paraId="3F0D9A0B" w14:textId="77777777" w:rsidR="00B36061" w:rsidRPr="00AC096A" w:rsidRDefault="00B36061" w:rsidP="0005068E">
            <w:pPr>
              <w:spacing w:before="120" w:after="120"/>
            </w:pPr>
            <w:r w:rsidRPr="00AC096A">
              <w:t>Mã giả sinh viên</w:t>
            </w:r>
          </w:p>
        </w:tc>
        <w:tc>
          <w:tcPr>
            <w:tcW w:w="908" w:type="pct"/>
            <w:vAlign w:val="center"/>
          </w:tcPr>
          <w:p w14:paraId="07DB61A8" w14:textId="77777777" w:rsidR="00B36061" w:rsidRPr="00B163D0" w:rsidRDefault="00B36061" w:rsidP="0005068E">
            <w:pPr>
              <w:spacing w:before="120" w:after="120"/>
            </w:pPr>
            <w:r w:rsidRPr="00AC096A">
              <w:t>varchar(9)</w:t>
            </w:r>
          </w:p>
        </w:tc>
        <w:tc>
          <w:tcPr>
            <w:tcW w:w="834" w:type="pct"/>
            <w:vAlign w:val="center"/>
          </w:tcPr>
          <w:p w14:paraId="063E0C5A" w14:textId="77777777" w:rsidR="00B36061" w:rsidRPr="008E1527" w:rsidRDefault="00B36061" w:rsidP="0005068E">
            <w:pPr>
              <w:spacing w:before="120" w:after="120"/>
            </w:pPr>
          </w:p>
        </w:tc>
        <w:tc>
          <w:tcPr>
            <w:tcW w:w="907" w:type="pct"/>
          </w:tcPr>
          <w:p w14:paraId="156C9384" w14:textId="77777777" w:rsidR="00B36061" w:rsidRPr="008E1527" w:rsidRDefault="00B36061" w:rsidP="0005068E">
            <w:pPr>
              <w:spacing w:before="120" w:after="120"/>
            </w:pPr>
          </w:p>
        </w:tc>
      </w:tr>
      <w:tr w:rsidR="00B36061" w:rsidRPr="006F7DD7" w14:paraId="5D31931B" w14:textId="77777777" w:rsidTr="00E8392C">
        <w:trPr>
          <w:jc w:val="center"/>
        </w:trPr>
        <w:tc>
          <w:tcPr>
            <w:tcW w:w="1312" w:type="pct"/>
            <w:vAlign w:val="center"/>
          </w:tcPr>
          <w:p w14:paraId="7353A0B4" w14:textId="77777777" w:rsidR="00B36061" w:rsidRPr="00AC096A" w:rsidRDefault="00B36061" w:rsidP="0005068E">
            <w:pPr>
              <w:spacing w:before="120" w:after="120"/>
            </w:pPr>
            <w:r w:rsidRPr="00AC096A">
              <w:t>name </w:t>
            </w:r>
          </w:p>
        </w:tc>
        <w:tc>
          <w:tcPr>
            <w:tcW w:w="1039" w:type="pct"/>
            <w:vAlign w:val="center"/>
          </w:tcPr>
          <w:p w14:paraId="6A490C54" w14:textId="77777777" w:rsidR="00B36061" w:rsidRPr="00AC096A" w:rsidRDefault="00B36061" w:rsidP="0005068E">
            <w:pPr>
              <w:spacing w:before="120" w:after="120"/>
            </w:pPr>
            <w:r w:rsidRPr="00AC096A">
              <w:t>Tên sinh viên</w:t>
            </w:r>
          </w:p>
        </w:tc>
        <w:tc>
          <w:tcPr>
            <w:tcW w:w="908" w:type="pct"/>
            <w:vAlign w:val="center"/>
          </w:tcPr>
          <w:p w14:paraId="0F6AF053" w14:textId="77777777" w:rsidR="00B36061" w:rsidRPr="00AC096A" w:rsidRDefault="00B36061" w:rsidP="0005068E">
            <w:pPr>
              <w:spacing w:before="120" w:after="120"/>
            </w:pPr>
            <w:r w:rsidRPr="00AC096A">
              <w:t>varchar(100)</w:t>
            </w:r>
          </w:p>
          <w:p w14:paraId="149252A8" w14:textId="77777777" w:rsidR="00B36061" w:rsidRPr="00B163D0" w:rsidRDefault="00B36061" w:rsidP="0005068E">
            <w:pPr>
              <w:spacing w:before="120" w:after="120"/>
            </w:pPr>
          </w:p>
        </w:tc>
        <w:tc>
          <w:tcPr>
            <w:tcW w:w="834" w:type="pct"/>
            <w:vAlign w:val="center"/>
          </w:tcPr>
          <w:p w14:paraId="4C79BAD7" w14:textId="77777777" w:rsidR="00B36061" w:rsidRPr="008E1527" w:rsidRDefault="00B36061" w:rsidP="0005068E">
            <w:pPr>
              <w:spacing w:before="120" w:after="120"/>
            </w:pPr>
          </w:p>
        </w:tc>
        <w:tc>
          <w:tcPr>
            <w:tcW w:w="907" w:type="pct"/>
          </w:tcPr>
          <w:p w14:paraId="7501B2B4" w14:textId="77777777" w:rsidR="00B36061" w:rsidRPr="008E1527" w:rsidRDefault="00B36061" w:rsidP="0005068E">
            <w:pPr>
              <w:spacing w:before="120" w:after="120"/>
            </w:pPr>
          </w:p>
        </w:tc>
      </w:tr>
      <w:tr w:rsidR="00B36061" w:rsidRPr="006F7DD7" w14:paraId="3B20A317" w14:textId="77777777" w:rsidTr="00E8392C">
        <w:trPr>
          <w:jc w:val="center"/>
        </w:trPr>
        <w:tc>
          <w:tcPr>
            <w:tcW w:w="1312" w:type="pct"/>
            <w:vAlign w:val="center"/>
          </w:tcPr>
          <w:p w14:paraId="51E56C6B" w14:textId="77777777" w:rsidR="00B36061" w:rsidRPr="008E1527" w:rsidRDefault="00B36061" w:rsidP="0005068E">
            <w:pPr>
              <w:spacing w:before="120" w:after="120"/>
            </w:pPr>
            <w:r w:rsidRPr="00526717">
              <w:t>email</w:t>
            </w:r>
          </w:p>
        </w:tc>
        <w:tc>
          <w:tcPr>
            <w:tcW w:w="1039" w:type="pct"/>
            <w:vAlign w:val="center"/>
          </w:tcPr>
          <w:p w14:paraId="697D1724" w14:textId="77777777" w:rsidR="00B36061" w:rsidRPr="00AC096A" w:rsidRDefault="00B36061" w:rsidP="0005068E">
            <w:pPr>
              <w:spacing w:before="120" w:after="120"/>
            </w:pPr>
            <w:r w:rsidRPr="00B163D0">
              <w:t xml:space="preserve">Email </w:t>
            </w:r>
            <w:r w:rsidRPr="00AC096A">
              <w:t>sinh viên</w:t>
            </w:r>
          </w:p>
        </w:tc>
        <w:tc>
          <w:tcPr>
            <w:tcW w:w="908" w:type="pct"/>
            <w:vAlign w:val="center"/>
          </w:tcPr>
          <w:p w14:paraId="7EEDAAD9" w14:textId="77777777" w:rsidR="00B36061" w:rsidRPr="008E1527" w:rsidRDefault="00B36061" w:rsidP="0005068E">
            <w:pPr>
              <w:spacing w:before="120" w:after="120"/>
            </w:pPr>
            <w:r w:rsidRPr="00B163D0">
              <w:t>varchar(255)</w:t>
            </w:r>
          </w:p>
        </w:tc>
        <w:tc>
          <w:tcPr>
            <w:tcW w:w="834" w:type="pct"/>
            <w:vAlign w:val="center"/>
          </w:tcPr>
          <w:p w14:paraId="7EC040D0" w14:textId="77777777" w:rsidR="00B36061" w:rsidRPr="008E1527" w:rsidRDefault="00B36061" w:rsidP="0005068E">
            <w:pPr>
              <w:spacing w:before="120" w:after="120"/>
            </w:pPr>
          </w:p>
        </w:tc>
        <w:tc>
          <w:tcPr>
            <w:tcW w:w="907" w:type="pct"/>
          </w:tcPr>
          <w:p w14:paraId="308360AD" w14:textId="77777777" w:rsidR="00B36061" w:rsidRPr="008E1527" w:rsidRDefault="00B36061" w:rsidP="0005068E">
            <w:pPr>
              <w:spacing w:before="120" w:after="120"/>
            </w:pPr>
          </w:p>
        </w:tc>
      </w:tr>
      <w:tr w:rsidR="00B36061" w:rsidRPr="006F7DD7" w14:paraId="3091021D" w14:textId="77777777" w:rsidTr="00E8392C">
        <w:trPr>
          <w:jc w:val="center"/>
        </w:trPr>
        <w:tc>
          <w:tcPr>
            <w:tcW w:w="1312" w:type="pct"/>
            <w:vAlign w:val="center"/>
          </w:tcPr>
          <w:p w14:paraId="6E1D85D1" w14:textId="77777777" w:rsidR="00B36061" w:rsidRPr="00526717" w:rsidRDefault="00B36061" w:rsidP="0005068E">
            <w:pPr>
              <w:spacing w:before="120" w:after="120"/>
            </w:pPr>
            <w:r w:rsidRPr="00AC096A">
              <w:lastRenderedPageBreak/>
              <w:t>date_of_birth</w:t>
            </w:r>
          </w:p>
        </w:tc>
        <w:tc>
          <w:tcPr>
            <w:tcW w:w="1039" w:type="pct"/>
            <w:vAlign w:val="center"/>
          </w:tcPr>
          <w:p w14:paraId="7DA3824E" w14:textId="77777777" w:rsidR="00B36061" w:rsidRPr="00AC096A" w:rsidRDefault="00B36061" w:rsidP="0005068E">
            <w:pPr>
              <w:spacing w:before="120" w:after="120"/>
            </w:pPr>
            <w:r w:rsidRPr="00AC096A">
              <w:t>Ngày sinh</w:t>
            </w:r>
          </w:p>
        </w:tc>
        <w:tc>
          <w:tcPr>
            <w:tcW w:w="908" w:type="pct"/>
            <w:vAlign w:val="center"/>
          </w:tcPr>
          <w:p w14:paraId="04CAF362" w14:textId="77777777" w:rsidR="00B36061" w:rsidRPr="00B163D0" w:rsidRDefault="00B36061" w:rsidP="0005068E">
            <w:pPr>
              <w:spacing w:before="120" w:after="120"/>
            </w:pPr>
            <w:r w:rsidRPr="00AC096A">
              <w:t>date</w:t>
            </w:r>
          </w:p>
        </w:tc>
        <w:tc>
          <w:tcPr>
            <w:tcW w:w="834" w:type="pct"/>
            <w:vAlign w:val="center"/>
          </w:tcPr>
          <w:p w14:paraId="78E7B29E" w14:textId="77777777" w:rsidR="00B36061" w:rsidRPr="008E1527" w:rsidRDefault="00B36061" w:rsidP="0005068E">
            <w:pPr>
              <w:spacing w:before="120" w:after="120"/>
            </w:pPr>
          </w:p>
        </w:tc>
        <w:tc>
          <w:tcPr>
            <w:tcW w:w="907" w:type="pct"/>
          </w:tcPr>
          <w:p w14:paraId="6BBC4431" w14:textId="77777777" w:rsidR="00B36061" w:rsidRPr="008E1527" w:rsidRDefault="00B36061" w:rsidP="0005068E">
            <w:pPr>
              <w:spacing w:before="120" w:after="120"/>
            </w:pPr>
          </w:p>
        </w:tc>
      </w:tr>
      <w:tr w:rsidR="00B36061" w:rsidRPr="006F7DD7" w14:paraId="1DF632DD" w14:textId="77777777" w:rsidTr="00E8392C">
        <w:trPr>
          <w:jc w:val="center"/>
        </w:trPr>
        <w:tc>
          <w:tcPr>
            <w:tcW w:w="1312" w:type="pct"/>
            <w:vAlign w:val="center"/>
          </w:tcPr>
          <w:p w14:paraId="460AE52E" w14:textId="77777777" w:rsidR="00B36061" w:rsidRPr="008E1527" w:rsidRDefault="00B36061" w:rsidP="0005068E">
            <w:pPr>
              <w:spacing w:before="120" w:after="120"/>
            </w:pPr>
            <w:r w:rsidRPr="008E1527">
              <w:t>isDelete </w:t>
            </w:r>
          </w:p>
        </w:tc>
        <w:tc>
          <w:tcPr>
            <w:tcW w:w="1039" w:type="pct"/>
            <w:vAlign w:val="center"/>
          </w:tcPr>
          <w:p w14:paraId="2B06FCF7" w14:textId="77777777" w:rsidR="00B36061" w:rsidRPr="008E1527" w:rsidRDefault="00B36061" w:rsidP="0005068E">
            <w:pPr>
              <w:spacing w:before="120" w:after="120"/>
            </w:pPr>
            <w:r w:rsidRPr="008E1527">
              <w:t>Trạng thái xóa</w:t>
            </w:r>
          </w:p>
        </w:tc>
        <w:tc>
          <w:tcPr>
            <w:tcW w:w="908" w:type="pct"/>
            <w:vAlign w:val="center"/>
          </w:tcPr>
          <w:p w14:paraId="46234EBF" w14:textId="77777777" w:rsidR="00B36061" w:rsidRPr="008E1527" w:rsidRDefault="00B36061" w:rsidP="0005068E">
            <w:pPr>
              <w:spacing w:before="120" w:after="120"/>
            </w:pPr>
            <w:r w:rsidRPr="008E1527">
              <w:t>tinyint</w:t>
            </w:r>
          </w:p>
        </w:tc>
        <w:tc>
          <w:tcPr>
            <w:tcW w:w="834" w:type="pct"/>
            <w:vAlign w:val="center"/>
          </w:tcPr>
          <w:p w14:paraId="5390C602" w14:textId="77777777" w:rsidR="00B36061" w:rsidRPr="008E1527" w:rsidRDefault="00B36061" w:rsidP="0005068E">
            <w:pPr>
              <w:spacing w:before="120" w:after="120"/>
            </w:pPr>
          </w:p>
        </w:tc>
        <w:tc>
          <w:tcPr>
            <w:tcW w:w="907" w:type="pct"/>
          </w:tcPr>
          <w:p w14:paraId="740925A5" w14:textId="77777777" w:rsidR="00B36061" w:rsidRPr="008E1527" w:rsidRDefault="00B36061" w:rsidP="0005068E">
            <w:pPr>
              <w:spacing w:before="120" w:after="120"/>
            </w:pPr>
          </w:p>
        </w:tc>
      </w:tr>
    </w:tbl>
    <w:p w14:paraId="4FED56BC" w14:textId="6BAD9E70" w:rsidR="007521AF" w:rsidRDefault="003A7B70" w:rsidP="007521AF">
      <w:pPr>
        <w:pStyle w:val="Heading2"/>
      </w:pPr>
      <w:bookmarkStart w:id="464" w:name="_Toc181602744"/>
      <w:r>
        <w:t>Kiến trúc hệ thống</w:t>
      </w:r>
      <w:bookmarkEnd w:id="464"/>
    </w:p>
    <w:p w14:paraId="576DC625" w14:textId="4FA757DD" w:rsidR="005338F8" w:rsidRDefault="003D65DE" w:rsidP="005338F8">
      <w:pPr>
        <w:keepNext/>
        <w:jc w:val="center"/>
      </w:pPr>
      <w:r>
        <w:rPr>
          <w:b/>
          <w:bCs/>
          <w:noProof/>
        </w:rPr>
        <w:drawing>
          <wp:inline distT="0" distB="0" distL="0" distR="0" wp14:anchorId="61E2A64E" wp14:editId="65F630EB">
            <wp:extent cx="5940425" cy="2849880"/>
            <wp:effectExtent l="0" t="0" r="3175" b="7620"/>
            <wp:docPr id="2009365161"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5161" name="Picture 6" descr="A diagram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849880"/>
                    </a:xfrm>
                    <a:prstGeom prst="rect">
                      <a:avLst/>
                    </a:prstGeom>
                  </pic:spPr>
                </pic:pic>
              </a:graphicData>
            </a:graphic>
          </wp:inline>
        </w:drawing>
      </w:r>
    </w:p>
    <w:p w14:paraId="2A8689FC" w14:textId="001B2207" w:rsidR="00292CDD" w:rsidRDefault="005338F8" w:rsidP="005338F8">
      <w:pPr>
        <w:pStyle w:val="Caption"/>
      </w:pPr>
      <w:bookmarkStart w:id="465" w:name="_Toc181602801"/>
      <w:r w:rsidRPr="005338F8">
        <w:t>Hình 3.</w:t>
      </w:r>
      <w:fldSimple w:instr=" SEQ Hình_3. \* ARABIC ">
        <w:r w:rsidR="00031219">
          <w:rPr>
            <w:noProof/>
          </w:rPr>
          <w:t>4</w:t>
        </w:r>
      </w:fldSimple>
      <w:r w:rsidRPr="005338F8">
        <w:t>. Kiến trúc hệ thống</w:t>
      </w:r>
      <w:bookmarkEnd w:id="465"/>
    </w:p>
    <w:p w14:paraId="1EDF39C3" w14:textId="56DD8DE9" w:rsidR="003D65DE" w:rsidRPr="003D65DE" w:rsidRDefault="00292CDD" w:rsidP="003D65DE">
      <w:pPr>
        <w:pStyle w:val="BodyText"/>
        <w:rPr>
          <w:b/>
          <w:bCs/>
          <w:lang w:val="en-US"/>
        </w:rPr>
      </w:pPr>
      <w:r w:rsidRPr="007E0B04">
        <w:rPr>
          <w:b/>
          <w:bCs/>
        </w:rPr>
        <w:t>Luồng xử lý dữ liệu của hệ thống:</w:t>
      </w:r>
    </w:p>
    <w:p w14:paraId="170D74EA" w14:textId="6B267F7C" w:rsidR="00292CDD" w:rsidRPr="00A3591C" w:rsidRDefault="00292CDD" w:rsidP="00A3591C">
      <w:pPr>
        <w:pStyle w:val="BodyText"/>
        <w:rPr>
          <w:lang w:val="vi-VN"/>
        </w:rPr>
      </w:pPr>
      <w:r w:rsidRPr="007E0B04">
        <w:t xml:space="preserve">Khi người dùng truy cập vào giao diện trang web, quá trình xử lý bắt đầu từ trình duyệt (browser), nơi giao diện người dùng (UI) thực hiện việc gọi các API thông qua </w:t>
      </w:r>
      <w:r w:rsidR="00A3591C" w:rsidRPr="00A3591C">
        <w:rPr>
          <w:lang w:val="vi-VN"/>
        </w:rPr>
        <w:t>CRUD</w:t>
      </w:r>
      <w:r w:rsidR="00A3591C" w:rsidRPr="00A3591C">
        <w:t xml:space="preserve"> </w:t>
      </w:r>
      <w:r w:rsidRPr="007E0B04">
        <w:t>để lấy dữ liệu và render lên giao diện.</w:t>
      </w:r>
    </w:p>
    <w:p w14:paraId="7A4AFD76" w14:textId="77777777" w:rsidR="00292CDD" w:rsidRPr="00FF3D6D" w:rsidRDefault="00292CDD" w:rsidP="00292CDD">
      <w:pPr>
        <w:pStyle w:val="BodyText"/>
        <w:rPr>
          <w:b/>
          <w:bCs/>
          <w:lang w:val="vi-VN"/>
        </w:rPr>
      </w:pPr>
      <w:r w:rsidRPr="007E0B04">
        <w:rPr>
          <w:b/>
          <w:bCs/>
        </w:rPr>
        <w:t>Các bước xử lý chi tiết:</w:t>
      </w:r>
    </w:p>
    <w:p w14:paraId="16294645" w14:textId="3747E5C0" w:rsidR="003D65DE" w:rsidRPr="003D65DE" w:rsidRDefault="003D65DE" w:rsidP="007B6CA0">
      <w:pPr>
        <w:pStyle w:val="BodyText"/>
        <w:rPr>
          <w:lang w:eastAsia="vi-VN"/>
        </w:rPr>
      </w:pPr>
      <w:r w:rsidRPr="003D65DE">
        <w:rPr>
          <w:lang w:eastAsia="vi-VN"/>
        </w:rPr>
        <w:t>Người dùng tương tác với giao diện người dùng (UI)</w:t>
      </w:r>
      <w:r w:rsidRPr="00FF3D6D">
        <w:rPr>
          <w:lang w:val="vi-VN" w:eastAsia="vi-VN"/>
        </w:rPr>
        <w:t xml:space="preserve"> </w:t>
      </w:r>
      <w:r w:rsidRPr="00FF3D6D">
        <w:rPr>
          <w:b/>
          <w:bCs/>
          <w:lang w:val="vi-VN" w:eastAsia="vi-VN"/>
        </w:rPr>
        <w:t>(1)</w:t>
      </w:r>
      <w:r w:rsidRPr="003D65DE">
        <w:rPr>
          <w:lang w:eastAsia="vi-VN"/>
        </w:rPr>
        <w:t>: Người dùng thực hiện các thao tác trên trang web thông qua UI.</w:t>
      </w:r>
    </w:p>
    <w:p w14:paraId="487983C8" w14:textId="7A7A63E4" w:rsidR="003D65DE" w:rsidRPr="003D65DE" w:rsidRDefault="003D65DE" w:rsidP="007B6CA0">
      <w:pPr>
        <w:pStyle w:val="BodyText"/>
        <w:rPr>
          <w:lang w:eastAsia="vi-VN"/>
        </w:rPr>
      </w:pPr>
      <w:r w:rsidRPr="003D65DE">
        <w:rPr>
          <w:lang w:eastAsia="vi-VN"/>
        </w:rPr>
        <w:t xml:space="preserve">Gửi yêu cầu đến API </w:t>
      </w:r>
      <w:r w:rsidRPr="007B6CA0">
        <w:rPr>
          <w:b/>
          <w:bCs/>
          <w:lang w:eastAsia="vi-VN"/>
        </w:rPr>
        <w:t>(2)</w:t>
      </w:r>
      <w:r w:rsidRPr="003D65DE">
        <w:rPr>
          <w:lang w:eastAsia="vi-VN"/>
        </w:rPr>
        <w:t>: Giao diện người dùng gửi các yêu cầu (request) đến API để lấy hoặc gửi dữ liệu đến và từ hệ thống.</w:t>
      </w:r>
    </w:p>
    <w:p w14:paraId="78C16AC4" w14:textId="5C0C724F" w:rsidR="003D65DE" w:rsidRPr="003D65DE" w:rsidRDefault="003D65DE" w:rsidP="007B6CA0">
      <w:pPr>
        <w:pStyle w:val="BodyText"/>
        <w:rPr>
          <w:lang w:eastAsia="vi-VN"/>
        </w:rPr>
      </w:pPr>
      <w:r w:rsidRPr="003D65DE">
        <w:rPr>
          <w:lang w:eastAsia="vi-VN"/>
        </w:rPr>
        <w:t xml:space="preserve">Xử lý yêu cầu thông qua Router </w:t>
      </w:r>
      <w:r w:rsidRPr="007B6CA0">
        <w:rPr>
          <w:b/>
          <w:bCs/>
          <w:lang w:eastAsia="vi-VN"/>
        </w:rPr>
        <w:t>(3)</w:t>
      </w:r>
      <w:r w:rsidRPr="003D65DE">
        <w:rPr>
          <w:lang w:eastAsia="vi-VN"/>
        </w:rPr>
        <w:t>: Khi nhận được yêu cầu từ UI, Express.js xử lý định tuyến (routing) thông qua Router để xác định đúng đường dẫn (endpoint) API.</w:t>
      </w:r>
    </w:p>
    <w:p w14:paraId="2F29DC9D" w14:textId="2405F0D4" w:rsidR="003D65DE" w:rsidRPr="003D65DE" w:rsidRDefault="003D65DE" w:rsidP="007B6CA0">
      <w:pPr>
        <w:pStyle w:val="BodyText"/>
        <w:rPr>
          <w:lang w:eastAsia="vi-VN"/>
        </w:rPr>
      </w:pPr>
      <w:r w:rsidRPr="003D65DE">
        <w:rPr>
          <w:lang w:eastAsia="vi-VN"/>
        </w:rPr>
        <w:t>Xác thực và ủy quyền</w:t>
      </w:r>
      <w:r w:rsidR="007B6CA0" w:rsidRPr="007B6CA0">
        <w:rPr>
          <w:lang w:eastAsia="vi-VN"/>
        </w:rPr>
        <w:t xml:space="preserve"> </w:t>
      </w:r>
      <w:r w:rsidR="007B6CA0" w:rsidRPr="007B6CA0">
        <w:rPr>
          <w:b/>
          <w:bCs/>
          <w:lang w:eastAsia="vi-VN"/>
        </w:rPr>
        <w:t>(4)</w:t>
      </w:r>
      <w:r w:rsidRPr="003D65DE">
        <w:rPr>
          <w:lang w:eastAsia="vi-VN"/>
        </w:rPr>
        <w:t xml:space="preserve">: Trước khi tiếp tục xử lý yêu cầu, Middleware thực hiện </w:t>
      </w:r>
      <w:r w:rsidRPr="003D65DE">
        <w:rPr>
          <w:lang w:eastAsia="vi-VN"/>
        </w:rPr>
        <w:lastRenderedPageBreak/>
        <w:t>các bước xác thực và ủy quyền (authentication and authorization). Nếu yêu cầu hợp lệ, hệ thống sẽ tiếp tục xử lý.</w:t>
      </w:r>
    </w:p>
    <w:p w14:paraId="74012CCD" w14:textId="6B9C0C73" w:rsidR="003D65DE" w:rsidRPr="007B6CA0" w:rsidRDefault="003D65DE" w:rsidP="007B6CA0">
      <w:pPr>
        <w:pStyle w:val="BodyText"/>
        <w:rPr>
          <w:lang w:eastAsia="vi-VN"/>
        </w:rPr>
      </w:pPr>
      <w:r w:rsidRPr="003D65DE">
        <w:rPr>
          <w:lang w:eastAsia="vi-VN"/>
        </w:rPr>
        <w:t>Xử lý yêu cầu bởi Controller</w:t>
      </w:r>
      <w:r w:rsidR="007B6CA0" w:rsidRPr="007B6CA0">
        <w:rPr>
          <w:lang w:eastAsia="vi-VN"/>
        </w:rPr>
        <w:t xml:space="preserve"> </w:t>
      </w:r>
      <w:r w:rsidR="007B6CA0" w:rsidRPr="007B6CA0">
        <w:rPr>
          <w:b/>
          <w:bCs/>
          <w:lang w:eastAsia="vi-VN"/>
        </w:rPr>
        <w:t>(5)</w:t>
      </w:r>
      <w:r w:rsidRPr="003D65DE">
        <w:rPr>
          <w:lang w:eastAsia="vi-VN"/>
        </w:rPr>
        <w:t>: Controller tiếp nhận và xử lý yêu cầu đã được xác thực.</w:t>
      </w:r>
    </w:p>
    <w:p w14:paraId="6C20B665" w14:textId="166B7FDD" w:rsidR="003D65DE" w:rsidRPr="003D65DE" w:rsidRDefault="003D65DE" w:rsidP="007B6CA0">
      <w:pPr>
        <w:pStyle w:val="BodyText"/>
        <w:rPr>
          <w:lang w:eastAsia="vi-VN"/>
        </w:rPr>
      </w:pPr>
      <w:r w:rsidRPr="003D65DE">
        <w:rPr>
          <w:lang w:eastAsia="vi-VN"/>
        </w:rPr>
        <w:t xml:space="preserve">Kết nối với Model </w:t>
      </w:r>
      <w:r w:rsidRPr="007B6CA0">
        <w:rPr>
          <w:b/>
          <w:bCs/>
          <w:lang w:eastAsia="vi-VN"/>
        </w:rPr>
        <w:t>(6)</w:t>
      </w:r>
      <w:r w:rsidRPr="003D65DE">
        <w:rPr>
          <w:lang w:eastAsia="vi-VN"/>
        </w:rPr>
        <w:t>: Controller kết nối với Model để thực hiện các thao tác liên quan đến dữ liệu.</w:t>
      </w:r>
    </w:p>
    <w:p w14:paraId="3E023FB2" w14:textId="02E72D05" w:rsidR="003D65DE" w:rsidRPr="003D65DE" w:rsidRDefault="003D65DE" w:rsidP="007B6CA0">
      <w:pPr>
        <w:pStyle w:val="BodyText"/>
        <w:rPr>
          <w:lang w:eastAsia="vi-VN"/>
        </w:rPr>
      </w:pPr>
      <w:r w:rsidRPr="003D65DE">
        <w:rPr>
          <w:lang w:eastAsia="vi-VN"/>
        </w:rPr>
        <w:t xml:space="preserve">Xác thực đăng nhập và truy xuất dữ liệu </w:t>
      </w:r>
      <w:r w:rsidRPr="007B6CA0">
        <w:rPr>
          <w:b/>
          <w:bCs/>
          <w:lang w:eastAsia="vi-VN"/>
        </w:rPr>
        <w:t>(7)</w:t>
      </w:r>
      <w:r w:rsidRPr="003D65DE">
        <w:rPr>
          <w:lang w:eastAsia="vi-VN"/>
        </w:rPr>
        <w:t>: Middleware xác thực đăng nhập lấy dữ liệu bằng cách tương tác với Model để xác thực thông tin người dùng.</w:t>
      </w:r>
    </w:p>
    <w:p w14:paraId="77526501" w14:textId="75BC7FED" w:rsidR="003D65DE" w:rsidRPr="003D65DE" w:rsidRDefault="003D65DE" w:rsidP="007B6CA0">
      <w:pPr>
        <w:pStyle w:val="BodyText"/>
        <w:rPr>
          <w:lang w:eastAsia="vi-VN"/>
        </w:rPr>
      </w:pPr>
      <w:r w:rsidRPr="003D65DE">
        <w:rPr>
          <w:lang w:eastAsia="vi-VN"/>
        </w:rPr>
        <w:t xml:space="preserve">Tương tác với cơ sở dữ liệu </w:t>
      </w:r>
      <w:r w:rsidRPr="007B6CA0">
        <w:rPr>
          <w:b/>
          <w:bCs/>
          <w:lang w:eastAsia="vi-VN"/>
        </w:rPr>
        <w:t>(8)</w:t>
      </w:r>
      <w:r w:rsidRPr="003D65DE">
        <w:rPr>
          <w:lang w:eastAsia="vi-VN"/>
        </w:rPr>
        <w:t>: Model thực hiện kết nối đến cơ sở dữ liệu trên VPS, thao tác với dữ liệu và trả kết quả về cho Controller.</w:t>
      </w:r>
    </w:p>
    <w:p w14:paraId="21B7287F" w14:textId="4FB34F2F" w:rsidR="003D65DE" w:rsidRPr="00FF3D6D" w:rsidRDefault="003D65DE" w:rsidP="007B6CA0">
      <w:pPr>
        <w:pStyle w:val="BodyText"/>
        <w:rPr>
          <w:lang w:eastAsia="vi-VN"/>
        </w:rPr>
      </w:pPr>
      <w:r w:rsidRPr="003D65DE">
        <w:rPr>
          <w:lang w:eastAsia="vi-VN"/>
        </w:rPr>
        <w:t xml:space="preserve">Phục vụ yêu cầu PDF </w:t>
      </w:r>
      <w:r w:rsidRPr="007B6CA0">
        <w:rPr>
          <w:b/>
          <w:bCs/>
          <w:lang w:eastAsia="vi-VN"/>
        </w:rPr>
        <w:t>(9)</w:t>
      </w:r>
      <w:r w:rsidRPr="003D65DE">
        <w:rPr>
          <w:lang w:eastAsia="vi-VN"/>
        </w:rPr>
        <w:t>: Hệ thống sẽ xử lý và phục vụ các yêu cầu liên quan đến PDF.</w:t>
      </w:r>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466" w:name="_Toc170754240"/>
      <w:bookmarkStart w:id="467" w:name="_Toc170827250"/>
      <w:bookmarkStart w:id="468" w:name="_Toc170828140"/>
      <w:bookmarkStart w:id="469" w:name="_Toc170845744"/>
      <w:bookmarkStart w:id="470" w:name="_Toc170898689"/>
      <w:bookmarkStart w:id="471" w:name="_Toc170898867"/>
      <w:bookmarkStart w:id="472" w:name="_Toc170914166"/>
      <w:bookmarkStart w:id="473" w:name="_Toc170924786"/>
      <w:bookmarkStart w:id="474" w:name="_Toc170933250"/>
      <w:bookmarkStart w:id="475" w:name="_Toc170973981"/>
      <w:bookmarkStart w:id="476" w:name="_Toc170981526"/>
      <w:bookmarkStart w:id="477" w:name="_Toc172489204"/>
      <w:bookmarkStart w:id="478" w:name="_Toc172489420"/>
      <w:bookmarkStart w:id="479" w:name="_Toc172491986"/>
      <w:bookmarkStart w:id="480" w:name="_Toc172665202"/>
      <w:bookmarkStart w:id="481" w:name="_Toc172665283"/>
      <w:bookmarkStart w:id="482" w:name="_Toc173010030"/>
      <w:bookmarkStart w:id="483" w:name="_Toc173100640"/>
      <w:bookmarkStart w:id="484" w:name="_Toc173161178"/>
      <w:bookmarkStart w:id="485" w:name="_Toc173364033"/>
      <w:bookmarkStart w:id="486" w:name="_Toc175086550"/>
      <w:bookmarkStart w:id="487" w:name="_Toc175086732"/>
      <w:bookmarkStart w:id="488" w:name="_Toc175087402"/>
      <w:bookmarkStart w:id="489" w:name="_Toc175092405"/>
      <w:bookmarkStart w:id="490" w:name="_Toc175092684"/>
      <w:bookmarkStart w:id="491" w:name="_Toc175094466"/>
      <w:bookmarkStart w:id="492" w:name="_Toc175542985"/>
      <w:bookmarkStart w:id="493" w:name="_Toc175690990"/>
      <w:bookmarkStart w:id="494" w:name="_Toc175694341"/>
      <w:bookmarkStart w:id="495" w:name="_Toc175694639"/>
      <w:bookmarkStart w:id="496" w:name="_Toc175761365"/>
      <w:bookmarkStart w:id="497" w:name="_Toc175910934"/>
      <w:bookmarkStart w:id="498" w:name="_Toc176014145"/>
      <w:bookmarkStart w:id="499" w:name="_Toc176227011"/>
      <w:bookmarkStart w:id="500" w:name="_Toc176227788"/>
      <w:bookmarkStart w:id="501" w:name="_Toc176227859"/>
      <w:bookmarkStart w:id="502" w:name="_Toc176229301"/>
      <w:bookmarkStart w:id="503" w:name="_Toc178102956"/>
      <w:bookmarkStart w:id="504" w:name="_Toc178103487"/>
      <w:bookmarkStart w:id="505" w:name="_Toc178108408"/>
      <w:bookmarkStart w:id="506" w:name="_Toc178110382"/>
      <w:bookmarkStart w:id="507" w:name="_Toc178114705"/>
      <w:bookmarkStart w:id="508" w:name="_Toc178160442"/>
      <w:bookmarkStart w:id="509" w:name="_Toc178280291"/>
      <w:bookmarkStart w:id="510" w:name="_Toc178364895"/>
      <w:bookmarkStart w:id="511" w:name="_Toc178377604"/>
      <w:bookmarkStart w:id="512" w:name="_Toc178378302"/>
      <w:bookmarkStart w:id="513" w:name="_Toc178516295"/>
      <w:bookmarkStart w:id="514" w:name="_Toc178521550"/>
      <w:bookmarkStart w:id="515" w:name="_Toc181600591"/>
      <w:bookmarkStart w:id="516" w:name="_Toc18160274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517" w:name="_Toc170754241"/>
      <w:bookmarkStart w:id="518" w:name="_Toc170827251"/>
      <w:bookmarkStart w:id="519" w:name="_Toc170828141"/>
      <w:bookmarkStart w:id="520" w:name="_Toc170845745"/>
      <w:bookmarkStart w:id="521" w:name="_Toc170898690"/>
      <w:bookmarkStart w:id="522" w:name="_Toc170898868"/>
      <w:bookmarkStart w:id="523" w:name="_Toc170914167"/>
      <w:bookmarkStart w:id="524" w:name="_Toc170924787"/>
      <w:bookmarkStart w:id="525" w:name="_Toc170933251"/>
      <w:bookmarkStart w:id="526" w:name="_Toc170973982"/>
      <w:bookmarkStart w:id="527" w:name="_Toc170981527"/>
      <w:bookmarkStart w:id="528" w:name="_Toc172489205"/>
      <w:bookmarkStart w:id="529" w:name="_Toc172489421"/>
      <w:bookmarkStart w:id="530" w:name="_Toc172491987"/>
      <w:bookmarkStart w:id="531" w:name="_Toc172665203"/>
      <w:bookmarkStart w:id="532" w:name="_Toc172665284"/>
      <w:bookmarkStart w:id="533" w:name="_Toc173010031"/>
      <w:bookmarkStart w:id="534" w:name="_Toc173100641"/>
      <w:bookmarkStart w:id="535" w:name="_Toc173161179"/>
      <w:bookmarkStart w:id="536" w:name="_Toc173364034"/>
      <w:bookmarkStart w:id="537" w:name="_Toc175086551"/>
      <w:bookmarkStart w:id="538" w:name="_Toc175086733"/>
      <w:bookmarkStart w:id="539" w:name="_Toc175087403"/>
      <w:bookmarkStart w:id="540" w:name="_Toc175092406"/>
      <w:bookmarkStart w:id="541" w:name="_Toc175092685"/>
      <w:bookmarkStart w:id="542" w:name="_Toc175094467"/>
      <w:bookmarkStart w:id="543" w:name="_Toc175542986"/>
      <w:bookmarkStart w:id="544" w:name="_Toc175690991"/>
      <w:bookmarkStart w:id="545" w:name="_Toc175694342"/>
      <w:bookmarkStart w:id="546" w:name="_Toc175694640"/>
      <w:bookmarkStart w:id="547" w:name="_Toc175761366"/>
      <w:bookmarkStart w:id="548" w:name="_Toc175910935"/>
      <w:bookmarkStart w:id="549" w:name="_Toc176014146"/>
      <w:bookmarkStart w:id="550" w:name="_Toc176227012"/>
      <w:bookmarkStart w:id="551" w:name="_Toc176227789"/>
      <w:bookmarkStart w:id="552" w:name="_Toc176227860"/>
      <w:bookmarkStart w:id="553" w:name="_Toc176229302"/>
      <w:bookmarkStart w:id="554" w:name="_Toc178102957"/>
      <w:bookmarkStart w:id="555" w:name="_Toc178103488"/>
      <w:bookmarkStart w:id="556" w:name="_Toc178108409"/>
      <w:bookmarkStart w:id="557" w:name="_Toc178110383"/>
      <w:bookmarkStart w:id="558" w:name="_Toc178114706"/>
      <w:bookmarkStart w:id="559" w:name="_Toc178160443"/>
      <w:bookmarkStart w:id="560" w:name="_Toc178280292"/>
      <w:bookmarkStart w:id="561" w:name="_Toc178364896"/>
      <w:bookmarkStart w:id="562" w:name="_Toc178377605"/>
      <w:bookmarkStart w:id="563" w:name="_Toc178378303"/>
      <w:bookmarkStart w:id="564" w:name="_Toc178516296"/>
      <w:bookmarkStart w:id="565" w:name="_Toc178521551"/>
      <w:bookmarkStart w:id="566" w:name="_Toc181600592"/>
      <w:bookmarkStart w:id="567" w:name="_Toc18160274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568" w:name="_Toc170754242"/>
      <w:bookmarkStart w:id="569" w:name="_Toc170827252"/>
      <w:bookmarkStart w:id="570" w:name="_Toc170828142"/>
      <w:bookmarkStart w:id="571" w:name="_Toc170845746"/>
      <w:bookmarkStart w:id="572" w:name="_Toc170898691"/>
      <w:bookmarkStart w:id="573" w:name="_Toc170898869"/>
      <w:bookmarkStart w:id="574" w:name="_Toc170914168"/>
      <w:bookmarkStart w:id="575" w:name="_Toc170924788"/>
      <w:bookmarkStart w:id="576" w:name="_Toc170933252"/>
      <w:bookmarkStart w:id="577" w:name="_Toc170973983"/>
      <w:bookmarkStart w:id="578" w:name="_Toc170981528"/>
      <w:bookmarkStart w:id="579" w:name="_Toc172489206"/>
      <w:bookmarkStart w:id="580" w:name="_Toc172489422"/>
      <w:bookmarkStart w:id="581" w:name="_Toc172491988"/>
      <w:bookmarkStart w:id="582" w:name="_Toc172665204"/>
      <w:bookmarkStart w:id="583" w:name="_Toc172665285"/>
      <w:bookmarkStart w:id="584" w:name="_Toc173010032"/>
      <w:bookmarkStart w:id="585" w:name="_Toc173100642"/>
      <w:bookmarkStart w:id="586" w:name="_Toc173161180"/>
      <w:bookmarkStart w:id="587" w:name="_Toc173364035"/>
      <w:bookmarkStart w:id="588" w:name="_Toc175086552"/>
      <w:bookmarkStart w:id="589" w:name="_Toc175086734"/>
      <w:bookmarkStart w:id="590" w:name="_Toc175087404"/>
      <w:bookmarkStart w:id="591" w:name="_Toc175092407"/>
      <w:bookmarkStart w:id="592" w:name="_Toc175092686"/>
      <w:bookmarkStart w:id="593" w:name="_Toc175094468"/>
      <w:bookmarkStart w:id="594" w:name="_Toc175542987"/>
      <w:bookmarkStart w:id="595" w:name="_Toc175690992"/>
      <w:bookmarkStart w:id="596" w:name="_Toc175694343"/>
      <w:bookmarkStart w:id="597" w:name="_Toc175694641"/>
      <w:bookmarkStart w:id="598" w:name="_Toc175761367"/>
      <w:bookmarkStart w:id="599" w:name="_Toc175910936"/>
      <w:bookmarkStart w:id="600" w:name="_Toc176014147"/>
      <w:bookmarkStart w:id="601" w:name="_Toc176227013"/>
      <w:bookmarkStart w:id="602" w:name="_Toc176227790"/>
      <w:bookmarkStart w:id="603" w:name="_Toc176227861"/>
      <w:bookmarkStart w:id="604" w:name="_Toc176229303"/>
      <w:bookmarkStart w:id="605" w:name="_Toc178102958"/>
      <w:bookmarkStart w:id="606" w:name="_Toc178103489"/>
      <w:bookmarkStart w:id="607" w:name="_Toc178108410"/>
      <w:bookmarkStart w:id="608" w:name="_Toc178110384"/>
      <w:bookmarkStart w:id="609" w:name="_Toc178114707"/>
      <w:bookmarkStart w:id="610" w:name="_Toc178160444"/>
      <w:bookmarkStart w:id="611" w:name="_Toc178280293"/>
      <w:bookmarkStart w:id="612" w:name="_Toc178364897"/>
      <w:bookmarkStart w:id="613" w:name="_Toc178377606"/>
      <w:bookmarkStart w:id="614" w:name="_Toc178378304"/>
      <w:bookmarkStart w:id="615" w:name="_Toc178516297"/>
      <w:bookmarkStart w:id="616" w:name="_Toc178521552"/>
      <w:bookmarkStart w:id="617" w:name="_Toc181600593"/>
      <w:bookmarkStart w:id="618" w:name="_Toc18160274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619" w:name="_Toc170754243"/>
      <w:bookmarkStart w:id="620" w:name="_Toc170827253"/>
      <w:bookmarkStart w:id="621" w:name="_Toc170828143"/>
      <w:bookmarkStart w:id="622" w:name="_Toc170845747"/>
      <w:bookmarkStart w:id="623" w:name="_Toc170898692"/>
      <w:bookmarkStart w:id="624" w:name="_Toc170898870"/>
      <w:bookmarkStart w:id="625" w:name="_Toc170914169"/>
      <w:bookmarkStart w:id="626" w:name="_Toc170924789"/>
      <w:bookmarkStart w:id="627" w:name="_Toc170933253"/>
      <w:bookmarkStart w:id="628" w:name="_Toc170973984"/>
      <w:bookmarkStart w:id="629" w:name="_Toc170981529"/>
      <w:bookmarkStart w:id="630" w:name="_Toc172489207"/>
      <w:bookmarkStart w:id="631" w:name="_Toc172489423"/>
      <w:bookmarkStart w:id="632" w:name="_Toc172491989"/>
      <w:bookmarkStart w:id="633" w:name="_Toc172665205"/>
      <w:bookmarkStart w:id="634" w:name="_Toc172665286"/>
      <w:bookmarkStart w:id="635" w:name="_Toc173010033"/>
      <w:bookmarkStart w:id="636" w:name="_Toc173100643"/>
      <w:bookmarkStart w:id="637" w:name="_Toc173161181"/>
      <w:bookmarkStart w:id="638" w:name="_Toc173364036"/>
      <w:bookmarkStart w:id="639" w:name="_Toc175086553"/>
      <w:bookmarkStart w:id="640" w:name="_Toc175086735"/>
      <w:bookmarkStart w:id="641" w:name="_Toc175087405"/>
      <w:bookmarkStart w:id="642" w:name="_Toc175092408"/>
      <w:bookmarkStart w:id="643" w:name="_Toc175092687"/>
      <w:bookmarkStart w:id="644" w:name="_Toc175094469"/>
      <w:bookmarkStart w:id="645" w:name="_Toc175542988"/>
      <w:bookmarkStart w:id="646" w:name="_Toc175690993"/>
      <w:bookmarkStart w:id="647" w:name="_Toc175694344"/>
      <w:bookmarkStart w:id="648" w:name="_Toc175694642"/>
      <w:bookmarkStart w:id="649" w:name="_Toc175761368"/>
      <w:bookmarkStart w:id="650" w:name="_Toc175910937"/>
      <w:bookmarkStart w:id="651" w:name="_Toc176014148"/>
      <w:bookmarkStart w:id="652" w:name="_Toc176227014"/>
      <w:bookmarkStart w:id="653" w:name="_Toc176227791"/>
      <w:bookmarkStart w:id="654" w:name="_Toc176227862"/>
      <w:bookmarkStart w:id="655" w:name="_Toc176229304"/>
      <w:bookmarkStart w:id="656" w:name="_Toc178102959"/>
      <w:bookmarkStart w:id="657" w:name="_Toc178103490"/>
      <w:bookmarkStart w:id="658" w:name="_Toc178108411"/>
      <w:bookmarkStart w:id="659" w:name="_Toc178110385"/>
      <w:bookmarkStart w:id="660" w:name="_Toc178114708"/>
      <w:bookmarkStart w:id="661" w:name="_Toc178160445"/>
      <w:bookmarkStart w:id="662" w:name="_Toc178280294"/>
      <w:bookmarkStart w:id="663" w:name="_Toc178364898"/>
      <w:bookmarkStart w:id="664" w:name="_Toc178377607"/>
      <w:bookmarkStart w:id="665" w:name="_Toc178378305"/>
      <w:bookmarkStart w:id="666" w:name="_Toc178516298"/>
      <w:bookmarkStart w:id="667" w:name="_Toc178521553"/>
      <w:bookmarkStart w:id="668" w:name="_Toc181600594"/>
      <w:bookmarkStart w:id="669" w:name="_Toc18160274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22576246" w14:textId="1B0F86B0" w:rsidR="00AF4014" w:rsidRDefault="00F605F2" w:rsidP="00C27476">
      <w:pPr>
        <w:pStyle w:val="Heading2"/>
      </w:pPr>
      <w:bookmarkStart w:id="670" w:name="_Toc181602749"/>
      <w:bookmarkEnd w:id="442"/>
      <w:bookmarkEnd w:id="443"/>
      <w:bookmarkEnd w:id="444"/>
      <w:r>
        <w:t>Thiết kế API</w:t>
      </w:r>
      <w:bookmarkEnd w:id="670"/>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671" w:name="_Toc170754247"/>
      <w:bookmarkStart w:id="672" w:name="_Toc170827257"/>
      <w:bookmarkStart w:id="673" w:name="_Toc170828147"/>
      <w:bookmarkStart w:id="674" w:name="_Toc170845751"/>
      <w:bookmarkStart w:id="675" w:name="_Toc170898696"/>
      <w:bookmarkStart w:id="676" w:name="_Toc170898879"/>
      <w:bookmarkStart w:id="677" w:name="_Toc170914178"/>
      <w:bookmarkStart w:id="678" w:name="_Toc170924793"/>
      <w:bookmarkStart w:id="679" w:name="_Toc170933257"/>
      <w:bookmarkStart w:id="680" w:name="_Toc170973988"/>
      <w:bookmarkStart w:id="681" w:name="_Toc170981533"/>
      <w:bookmarkStart w:id="682" w:name="_Toc172489211"/>
      <w:bookmarkStart w:id="683" w:name="_Toc172489427"/>
      <w:bookmarkStart w:id="684" w:name="_Toc172491993"/>
      <w:bookmarkStart w:id="685" w:name="_Toc172665209"/>
      <w:bookmarkStart w:id="686" w:name="_Toc172665290"/>
      <w:bookmarkStart w:id="687" w:name="_Toc173010037"/>
      <w:bookmarkStart w:id="688" w:name="_Toc173100647"/>
      <w:bookmarkStart w:id="689" w:name="_Toc173161185"/>
      <w:bookmarkStart w:id="690" w:name="_Toc173364040"/>
      <w:bookmarkStart w:id="691" w:name="_Toc175086555"/>
      <w:bookmarkStart w:id="692" w:name="_Toc175086737"/>
      <w:bookmarkStart w:id="693" w:name="_Toc175087407"/>
      <w:bookmarkStart w:id="694" w:name="_Toc175092410"/>
      <w:bookmarkStart w:id="695" w:name="_Toc175092689"/>
      <w:bookmarkStart w:id="696" w:name="_Toc175094471"/>
      <w:bookmarkStart w:id="697" w:name="_Toc175542990"/>
      <w:bookmarkStart w:id="698" w:name="_Toc175690995"/>
      <w:bookmarkStart w:id="699" w:name="_Toc175694346"/>
      <w:bookmarkStart w:id="700" w:name="_Toc175694644"/>
      <w:bookmarkStart w:id="701" w:name="_Toc175761370"/>
      <w:bookmarkStart w:id="702" w:name="_Toc175910939"/>
      <w:bookmarkStart w:id="703" w:name="_Toc176014150"/>
      <w:bookmarkStart w:id="704" w:name="_Toc176227016"/>
      <w:bookmarkStart w:id="705" w:name="_Toc176227793"/>
      <w:bookmarkStart w:id="706" w:name="_Toc176227864"/>
      <w:bookmarkStart w:id="707" w:name="_Toc176229306"/>
      <w:bookmarkStart w:id="708" w:name="_Toc178102961"/>
      <w:bookmarkStart w:id="709" w:name="_Toc178103492"/>
      <w:bookmarkStart w:id="710" w:name="_Toc178108413"/>
      <w:bookmarkStart w:id="711" w:name="_Toc178110387"/>
      <w:bookmarkStart w:id="712" w:name="_Toc178114710"/>
      <w:bookmarkStart w:id="713" w:name="_Toc178160447"/>
      <w:bookmarkStart w:id="714" w:name="_Toc178280296"/>
      <w:bookmarkStart w:id="715" w:name="_Toc178364900"/>
      <w:bookmarkStart w:id="716" w:name="_Toc178377609"/>
      <w:bookmarkStart w:id="717" w:name="_Toc178378307"/>
      <w:bookmarkStart w:id="718" w:name="_Toc178516300"/>
      <w:bookmarkStart w:id="719" w:name="_Toc178521555"/>
      <w:bookmarkStart w:id="720" w:name="_Toc181600596"/>
      <w:bookmarkStart w:id="721" w:name="_Toc18160275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14:paraId="4F3E8245" w14:textId="5A2B6ACF" w:rsidR="000103B5" w:rsidRPr="00F605F2" w:rsidRDefault="00F605F2" w:rsidP="00463278">
      <w:pPr>
        <w:pStyle w:val="Heading3"/>
      </w:pPr>
      <w:bookmarkStart w:id="722" w:name="_Toc181602751"/>
      <w:r>
        <w:t>Đ</w:t>
      </w:r>
      <w:r w:rsidRPr="00590A26">
        <w:t>ịnh tuyến</w:t>
      </w:r>
      <w:r>
        <w:t xml:space="preserve"> API trong Express.js</w:t>
      </w:r>
      <w:bookmarkEnd w:id="722"/>
      <w:r>
        <w:t xml:space="preserve">  </w:t>
      </w:r>
    </w:p>
    <w:p w14:paraId="36EC71B7" w14:textId="3536D308" w:rsidR="00292CDD" w:rsidRPr="009C4C6A" w:rsidRDefault="00292CDD" w:rsidP="00F605F2">
      <w:pPr>
        <w:pStyle w:val="BodyText"/>
      </w:pPr>
      <w:r w:rsidRPr="00067925">
        <w:t>Trong cấu trúc ứng dụng, đoạn mã sau thiết lập các định tuyến (routes) cho các API thông qua việc sử dụng nhiều router khác nhau. Đây là cách tổ chức các định tuyến API, với mỗi router đảm nhiệm một phần chức năng cụ thể trong ứng dụng. Dưới đây là mô tả chi tiết về cấu trúc các router và cách thức hoạt động của chúng:</w:t>
      </w:r>
    </w:p>
    <w:p w14:paraId="1AF50BEF" w14:textId="77777777" w:rsidR="005D0BEA" w:rsidRDefault="00292CDD" w:rsidP="005D0BEA">
      <w:pPr>
        <w:keepNext/>
        <w:jc w:val="center"/>
      </w:pPr>
      <w:r>
        <w:rPr>
          <w:noProof/>
        </w:rPr>
        <w:drawing>
          <wp:inline distT="0" distB="0" distL="0" distR="0" wp14:anchorId="2715F8EB" wp14:editId="6DE8EC91">
            <wp:extent cx="5398770" cy="2655875"/>
            <wp:effectExtent l="0" t="0" r="0" b="0"/>
            <wp:docPr id="503225148" name="Picture 2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25148" name="Picture 22" descr="A computer screen shot of a computer code&#10;&#10;Description automatically generated"/>
                    <pic:cNvPicPr/>
                  </pic:nvPicPr>
                  <pic:blipFill rotWithShape="1">
                    <a:blip r:embed="rId34">
                      <a:extLst>
                        <a:ext uri="{28A0092B-C50C-407E-A947-70E740481C1C}">
                          <a14:useLocalDpi xmlns:a14="http://schemas.microsoft.com/office/drawing/2010/main" val="0"/>
                        </a:ext>
                      </a:extLst>
                    </a:blip>
                    <a:srcRect l="4215" t="7944" r="4894" b="7792"/>
                    <a:stretch/>
                  </pic:blipFill>
                  <pic:spPr bwMode="auto">
                    <a:xfrm>
                      <a:off x="0" y="0"/>
                      <a:ext cx="5398770" cy="2655875"/>
                    </a:xfrm>
                    <a:prstGeom prst="rect">
                      <a:avLst/>
                    </a:prstGeom>
                    <a:ln>
                      <a:noFill/>
                    </a:ln>
                    <a:extLst>
                      <a:ext uri="{53640926-AAD7-44D8-BBD7-CCE9431645EC}">
                        <a14:shadowObscured xmlns:a14="http://schemas.microsoft.com/office/drawing/2010/main"/>
                      </a:ext>
                    </a:extLst>
                  </pic:spPr>
                </pic:pic>
              </a:graphicData>
            </a:graphic>
          </wp:inline>
        </w:drawing>
      </w:r>
    </w:p>
    <w:p w14:paraId="6DE8E839" w14:textId="29A0041F" w:rsidR="00292CDD" w:rsidRPr="003957FE" w:rsidRDefault="005D0BEA" w:rsidP="005D0BEA">
      <w:pPr>
        <w:pStyle w:val="Caption"/>
      </w:pPr>
      <w:bookmarkStart w:id="723" w:name="_Toc181602802"/>
      <w:r>
        <w:t>Hình 3.</w:t>
      </w:r>
      <w:fldSimple w:instr=" SEQ Hình_3. \* ARABIC ">
        <w:r w:rsidR="00031219">
          <w:rPr>
            <w:noProof/>
          </w:rPr>
          <w:t>5</w:t>
        </w:r>
      </w:fldSimple>
      <w:r>
        <w:t xml:space="preserve">. </w:t>
      </w:r>
      <w:r w:rsidRPr="00D42F1F">
        <w:t>Định tuyến API trong Express.js</w:t>
      </w:r>
      <w:bookmarkEnd w:id="723"/>
    </w:p>
    <w:p w14:paraId="1B21BA30" w14:textId="77777777" w:rsidR="00292CDD" w:rsidRDefault="00292CDD" w:rsidP="00292CDD">
      <w:pPr>
        <w:pStyle w:val="BodyText"/>
      </w:pPr>
      <w:r w:rsidRPr="003957FE">
        <w:rPr>
          <w:b/>
          <w:bCs/>
        </w:rPr>
        <w:lastRenderedPageBreak/>
        <w:t>express.Router()</w:t>
      </w:r>
      <w:r w:rsidRPr="003957FE">
        <w:t>: Tạo một đối tượng router mới để định nghĩa các định tuyến cho các phần của ứng dụng. Đây là cách tổ chức các định tuyến theo module hoặc tính năng riêng biệt của ứng dụng.</w:t>
      </w:r>
    </w:p>
    <w:p w14:paraId="0E06AE60" w14:textId="77777777" w:rsidR="005D0BEA" w:rsidRDefault="00292CDD" w:rsidP="005D0BEA">
      <w:pPr>
        <w:keepNext/>
        <w:jc w:val="center"/>
      </w:pPr>
      <w:r>
        <w:rPr>
          <w:noProof/>
        </w:rPr>
        <w:drawing>
          <wp:inline distT="0" distB="0" distL="0" distR="0" wp14:anchorId="09050C5E" wp14:editId="21B83AC2">
            <wp:extent cx="5375275" cy="1643272"/>
            <wp:effectExtent l="0" t="0" r="0" b="0"/>
            <wp:docPr id="1552801982"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01982" name="Picture 23" descr="A screen shot of a computer program&#10;&#10;Description automatically generated"/>
                    <pic:cNvPicPr/>
                  </pic:nvPicPr>
                  <pic:blipFill rotWithShape="1">
                    <a:blip r:embed="rId35">
                      <a:extLst>
                        <a:ext uri="{28A0092B-C50C-407E-A947-70E740481C1C}">
                          <a14:useLocalDpi xmlns:a14="http://schemas.microsoft.com/office/drawing/2010/main" val="0"/>
                        </a:ext>
                      </a:extLst>
                    </a:blip>
                    <a:srcRect l="4950" t="14332" r="4537" b="11069"/>
                    <a:stretch/>
                  </pic:blipFill>
                  <pic:spPr bwMode="auto">
                    <a:xfrm>
                      <a:off x="0" y="0"/>
                      <a:ext cx="5376911" cy="1643772"/>
                    </a:xfrm>
                    <a:prstGeom prst="rect">
                      <a:avLst/>
                    </a:prstGeom>
                    <a:ln>
                      <a:noFill/>
                    </a:ln>
                    <a:extLst>
                      <a:ext uri="{53640926-AAD7-44D8-BBD7-CCE9431645EC}">
                        <a14:shadowObscured xmlns:a14="http://schemas.microsoft.com/office/drawing/2010/main"/>
                      </a:ext>
                    </a:extLst>
                  </pic:spPr>
                </pic:pic>
              </a:graphicData>
            </a:graphic>
          </wp:inline>
        </w:drawing>
      </w:r>
    </w:p>
    <w:p w14:paraId="5E2E8AC4" w14:textId="2C2AB1C6" w:rsidR="00292CDD" w:rsidRDefault="005D0BEA" w:rsidP="005D0BEA">
      <w:pPr>
        <w:pStyle w:val="Caption"/>
      </w:pPr>
      <w:bookmarkStart w:id="724" w:name="_Toc181602803"/>
      <w:r>
        <w:t>Hình 3.</w:t>
      </w:r>
      <w:fldSimple w:instr=" SEQ Hình_3. \* ARABIC ">
        <w:r w:rsidR="00031219">
          <w:rPr>
            <w:noProof/>
          </w:rPr>
          <w:t>6</w:t>
        </w:r>
      </w:fldSimple>
      <w:r>
        <w:t>. Các định tuyến được liên kết đến các router</w:t>
      </w:r>
      <w:bookmarkEnd w:id="724"/>
    </w:p>
    <w:p w14:paraId="3A8E6921" w14:textId="77777777" w:rsidR="00292CDD" w:rsidRDefault="00292CDD" w:rsidP="00292CDD">
      <w:pPr>
        <w:pStyle w:val="BodyText"/>
        <w:rPr>
          <w:lang w:val="en-US"/>
        </w:rPr>
      </w:pPr>
      <w:r>
        <w:rPr>
          <w:lang w:val="en-US"/>
        </w:rPr>
        <w:t>Các định tuyến:</w:t>
      </w:r>
    </w:p>
    <w:p w14:paraId="0463EE5C" w14:textId="77777777" w:rsidR="00292CDD" w:rsidRPr="003957FE" w:rsidRDefault="00292CDD">
      <w:pPr>
        <w:pStyle w:val="BodyText"/>
        <w:numPr>
          <w:ilvl w:val="0"/>
          <w:numId w:val="6"/>
        </w:numPr>
      </w:pPr>
      <w:r w:rsidRPr="003957FE">
        <w:rPr>
          <w:b/>
          <w:bCs/>
        </w:rPr>
        <w:t>/api</w:t>
      </w:r>
      <w:r w:rsidRPr="003957FE">
        <w:t>: Định nghĩa định tuyến gốc cho các yêu cầu liên quan đến AuthRoutes, dùng để xử lý các chức năng xác thực người dùng.</w:t>
      </w:r>
    </w:p>
    <w:p w14:paraId="08BBEAF5" w14:textId="77777777" w:rsidR="00292CDD" w:rsidRPr="003957FE" w:rsidRDefault="00292CDD">
      <w:pPr>
        <w:pStyle w:val="BodyText"/>
        <w:numPr>
          <w:ilvl w:val="0"/>
          <w:numId w:val="6"/>
        </w:numPr>
      </w:pPr>
      <w:r w:rsidRPr="003957FE">
        <w:rPr>
          <w:b/>
          <w:bCs/>
        </w:rPr>
        <w:t>/api/admin</w:t>
      </w:r>
      <w:r w:rsidRPr="003957FE">
        <w:t>: Định nghĩa định tuyến gốc cho các yêu cầu liên quan đến các router quản lý chương trình (programRoutes), mục tiêu học tập (ploRoutes), và kết quả học tập (cloRoutes). Các router này quản lý các chức năng liên quan đến việc quản lý và xử lý dữ liệu trong khu vực quản trị.</w:t>
      </w:r>
    </w:p>
    <w:p w14:paraId="2C3180F0" w14:textId="77777777" w:rsidR="00292CDD" w:rsidRDefault="00292CDD" w:rsidP="00292CDD">
      <w:pPr>
        <w:pStyle w:val="BodyText"/>
        <w:ind w:left="720" w:firstLine="0"/>
        <w:rPr>
          <w:lang w:val="en-US"/>
        </w:rPr>
      </w:pPr>
      <w:r>
        <w:rPr>
          <w:lang w:val="en-US"/>
        </w:rPr>
        <w:t>Một số lưu ý</w:t>
      </w:r>
      <w:r w:rsidRPr="003957FE">
        <w:t>:</w:t>
      </w:r>
    </w:p>
    <w:p w14:paraId="022C390E" w14:textId="77777777" w:rsidR="00292CDD" w:rsidRDefault="00292CDD">
      <w:pPr>
        <w:pStyle w:val="BodyText"/>
        <w:numPr>
          <w:ilvl w:val="0"/>
          <w:numId w:val="6"/>
        </w:numPr>
        <w:rPr>
          <w:lang w:val="en-US"/>
        </w:rPr>
      </w:pPr>
      <w:r w:rsidRPr="003957FE">
        <w:rPr>
          <w:b/>
          <w:bCs/>
          <w:lang w:val="en-US"/>
        </w:rPr>
        <w:t>Định Tuyến Trong Router</w:t>
      </w:r>
      <w:r w:rsidRPr="003957FE">
        <w:rPr>
          <w:lang w:val="en-US"/>
        </w:rPr>
        <w:t>: Các định tuyến trong các router sẽ được cấu hình bắt đầu từ định tuyến gốc mà router đó được gắn vào. Ví dụ, nếu một endpoint trong AuthRoutes được định nghĩa là /login, thì định tuyến đầy đủ sẽ là /api/login.</w:t>
      </w:r>
    </w:p>
    <w:p w14:paraId="75957499" w14:textId="77777777" w:rsidR="00292CDD" w:rsidRDefault="00292CDD">
      <w:pPr>
        <w:pStyle w:val="BodyText"/>
        <w:numPr>
          <w:ilvl w:val="0"/>
          <w:numId w:val="6"/>
        </w:numPr>
        <w:rPr>
          <w:lang w:val="en-US"/>
        </w:rPr>
      </w:pPr>
      <w:r w:rsidRPr="003957FE">
        <w:rPr>
          <w:b/>
          <w:bCs/>
          <w:lang w:val="en-US"/>
        </w:rPr>
        <w:t>Tổ Chức Endpoint</w:t>
      </w:r>
      <w:r w:rsidRPr="003957FE">
        <w:rPr>
          <w:lang w:val="en-US"/>
        </w:rPr>
        <w:t>: Mỗi router tổ chức các endpoint theo chức năng cụ thể. Việc này bao gồm định nghĩa định tuyến, xử lý các yêu cầu HTTP, sử dụng middleware và thực hiện các logic xử lý liên quan khác. Điều này giúp duy trì sự rõ ràng và tính phân chia trách nhiệm trong mã nguồn.</w:t>
      </w:r>
    </w:p>
    <w:p w14:paraId="01A6F95D" w14:textId="77777777" w:rsidR="00292CDD" w:rsidRDefault="00292CDD">
      <w:pPr>
        <w:pStyle w:val="BodyText"/>
        <w:numPr>
          <w:ilvl w:val="0"/>
          <w:numId w:val="6"/>
        </w:numPr>
        <w:rPr>
          <w:lang w:val="en-US"/>
        </w:rPr>
      </w:pPr>
      <w:r w:rsidRPr="003957FE">
        <w:rPr>
          <w:b/>
          <w:bCs/>
          <w:lang w:val="en-US"/>
        </w:rPr>
        <w:t>Mở Rộng Ứng Dụng</w:t>
      </w:r>
      <w:r w:rsidRPr="003957FE">
        <w:rPr>
          <w:lang w:val="en-US"/>
        </w:rPr>
        <w:t xml:space="preserve">: Cấu trúc này có thể mở rộng với nhiều router khác nhau, mỗi router xử lý các yêu cầu liên quan đến các phần khác nhau của ứng dụng. Điều này giúp tổ chức mã nguồn một cách rõ ràng và dễ bảo trì, đồng thời hỗ trợ </w:t>
      </w:r>
      <w:r w:rsidRPr="003957FE">
        <w:rPr>
          <w:lang w:val="en-US"/>
        </w:rPr>
        <w:lastRenderedPageBreak/>
        <w:t>mở rộng và bảo trì ứng dụng hiệu quả hơn.</w:t>
      </w:r>
    </w:p>
    <w:p w14:paraId="7DB91EDA" w14:textId="40C94BEE" w:rsidR="00292CDD" w:rsidRPr="00FB16BD" w:rsidRDefault="00292CDD" w:rsidP="00F605F2">
      <w:pPr>
        <w:pStyle w:val="Heading3"/>
      </w:pPr>
      <w:bookmarkStart w:id="725" w:name="_Toc181602752"/>
      <w:r w:rsidRPr="00FB16BD">
        <w:t>Định tuyến API chương trình (program)</w:t>
      </w:r>
      <w:bookmarkEnd w:id="725"/>
    </w:p>
    <w:p w14:paraId="17C53790" w14:textId="3D10099F" w:rsidR="005D0BEA" w:rsidRDefault="00842C96" w:rsidP="005D0BEA">
      <w:pPr>
        <w:keepNext/>
        <w:jc w:val="center"/>
      </w:pPr>
      <w:r w:rsidRPr="00842C96">
        <w:rPr>
          <w:noProof/>
        </w:rPr>
        <w:drawing>
          <wp:inline distT="0" distB="0" distL="0" distR="0" wp14:anchorId="2B4DDEAC" wp14:editId="4FDFB2DF">
            <wp:extent cx="5814564" cy="3901778"/>
            <wp:effectExtent l="0" t="0" r="0" b="3810"/>
            <wp:docPr id="3907986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98687" name="Picture 1" descr="A screen shot of a computer program&#10;&#10;Description automatically generated"/>
                    <pic:cNvPicPr/>
                  </pic:nvPicPr>
                  <pic:blipFill>
                    <a:blip r:embed="rId36"/>
                    <a:stretch>
                      <a:fillRect/>
                    </a:stretch>
                  </pic:blipFill>
                  <pic:spPr>
                    <a:xfrm>
                      <a:off x="0" y="0"/>
                      <a:ext cx="5814564" cy="3901778"/>
                    </a:xfrm>
                    <a:prstGeom prst="rect">
                      <a:avLst/>
                    </a:prstGeom>
                  </pic:spPr>
                </pic:pic>
              </a:graphicData>
            </a:graphic>
          </wp:inline>
        </w:drawing>
      </w:r>
    </w:p>
    <w:p w14:paraId="41E188A2" w14:textId="364E42FF" w:rsidR="00292CDD" w:rsidRPr="00FB16BD" w:rsidRDefault="005D0BEA" w:rsidP="005D0BEA">
      <w:pPr>
        <w:pStyle w:val="Caption"/>
      </w:pPr>
      <w:bookmarkStart w:id="726" w:name="_Toc181602804"/>
      <w:r>
        <w:t>Hình 3.</w:t>
      </w:r>
      <w:fldSimple w:instr=" SEQ Hình_3. \* ARABIC ">
        <w:r w:rsidR="00031219">
          <w:rPr>
            <w:noProof/>
          </w:rPr>
          <w:t>7</w:t>
        </w:r>
      </w:fldSimple>
      <w:r>
        <w:t xml:space="preserve">. </w:t>
      </w:r>
      <w:r w:rsidRPr="00E44F30">
        <w:t>Định tuyến API chương trình (program)</w:t>
      </w:r>
      <w:bookmarkEnd w:id="726"/>
    </w:p>
    <w:p w14:paraId="2CEE4AD6" w14:textId="77777777" w:rsidR="00292CDD" w:rsidRPr="00F14208" w:rsidRDefault="00292CDD" w:rsidP="00292CDD">
      <w:pPr>
        <w:pStyle w:val="BodyText"/>
        <w:rPr>
          <w:b/>
          <w:bCs/>
          <w:lang w:val="en-US"/>
        </w:rPr>
      </w:pPr>
      <w:r w:rsidRPr="00F14208">
        <w:rPr>
          <w:b/>
          <w:bCs/>
        </w:rPr>
        <w:t>Middleware:</w:t>
      </w:r>
    </w:p>
    <w:p w14:paraId="4CB9CE08" w14:textId="77777777" w:rsidR="00292CDD" w:rsidRDefault="00292CDD">
      <w:pPr>
        <w:pStyle w:val="BodyText"/>
        <w:numPr>
          <w:ilvl w:val="0"/>
          <w:numId w:val="6"/>
        </w:numPr>
        <w:rPr>
          <w:lang w:val="en-US"/>
        </w:rPr>
      </w:pPr>
      <w:r w:rsidRPr="00F14208">
        <w:rPr>
          <w:lang w:val="en-US"/>
        </w:rPr>
        <w:t>ensureAuthenticated: Đảm bảo người dùng đã đăng nhập.</w:t>
      </w:r>
    </w:p>
    <w:p w14:paraId="0F21DE07" w14:textId="77777777" w:rsidR="00292CDD" w:rsidRDefault="00292CDD">
      <w:pPr>
        <w:pStyle w:val="BodyText"/>
        <w:numPr>
          <w:ilvl w:val="0"/>
          <w:numId w:val="6"/>
        </w:numPr>
        <w:rPr>
          <w:lang w:val="en-US"/>
        </w:rPr>
      </w:pPr>
      <w:r w:rsidRPr="00F14208">
        <w:rPr>
          <w:lang w:val="en-US"/>
        </w:rPr>
        <w:t>checkPermission(3): Kiểm tra quyền truy cập cấp 3.</w:t>
      </w:r>
    </w:p>
    <w:p w14:paraId="214F7335" w14:textId="77777777" w:rsidR="00292CDD" w:rsidRPr="00F14208" w:rsidRDefault="00292CDD" w:rsidP="00292CDD">
      <w:pPr>
        <w:pStyle w:val="BodyText"/>
        <w:rPr>
          <w:b/>
          <w:bCs/>
        </w:rPr>
      </w:pPr>
      <w:r w:rsidRPr="00F14208">
        <w:rPr>
          <w:rFonts w:eastAsia="SimSun"/>
          <w:b/>
          <w:bCs/>
        </w:rPr>
        <w:t xml:space="preserve">Các </w:t>
      </w:r>
      <w:r>
        <w:rPr>
          <w:rFonts w:eastAsia="SimSun"/>
          <w:b/>
          <w:bCs/>
          <w:lang w:val="en-US"/>
        </w:rPr>
        <w:t>đ</w:t>
      </w:r>
      <w:r w:rsidRPr="00F14208">
        <w:rPr>
          <w:rFonts w:eastAsia="SimSun"/>
          <w:b/>
          <w:bCs/>
        </w:rPr>
        <w:t xml:space="preserve">ịnh </w:t>
      </w:r>
      <w:r>
        <w:rPr>
          <w:rFonts w:eastAsia="SimSun"/>
          <w:b/>
          <w:bCs/>
          <w:lang w:val="en-US"/>
        </w:rPr>
        <w:t>t</w:t>
      </w:r>
      <w:r w:rsidRPr="00F14208">
        <w:rPr>
          <w:rFonts w:eastAsia="SimSun"/>
          <w:b/>
          <w:bCs/>
        </w:rPr>
        <w:t>uyến</w:t>
      </w:r>
      <w:r w:rsidRPr="00F14208">
        <w:rPr>
          <w:b/>
          <w:bCs/>
        </w:rPr>
        <w:t>:</w:t>
      </w:r>
    </w:p>
    <w:p w14:paraId="000388BB" w14:textId="77777777" w:rsidR="00292CDD" w:rsidRPr="00F14208" w:rsidRDefault="00292CDD">
      <w:pPr>
        <w:pStyle w:val="BodyText"/>
        <w:numPr>
          <w:ilvl w:val="0"/>
          <w:numId w:val="6"/>
        </w:numPr>
      </w:pPr>
      <w:r w:rsidRPr="00F14208">
        <w:t>GET /programs: Danh sách chương trình.</w:t>
      </w:r>
    </w:p>
    <w:p w14:paraId="22A1248F" w14:textId="77777777" w:rsidR="00292CDD" w:rsidRPr="00F14208" w:rsidRDefault="00292CDD">
      <w:pPr>
        <w:pStyle w:val="BodyText"/>
        <w:numPr>
          <w:ilvl w:val="0"/>
          <w:numId w:val="6"/>
        </w:numPr>
      </w:pPr>
      <w:r w:rsidRPr="00F14208">
        <w:t>POST /program: Tạo chương trình mới (quyền cấp 3).</w:t>
      </w:r>
    </w:p>
    <w:p w14:paraId="1B044564" w14:textId="77777777" w:rsidR="00292CDD" w:rsidRPr="00F14208" w:rsidRDefault="00292CDD">
      <w:pPr>
        <w:pStyle w:val="BodyText"/>
        <w:numPr>
          <w:ilvl w:val="0"/>
          <w:numId w:val="6"/>
        </w:numPr>
      </w:pPr>
      <w:r w:rsidRPr="00F14208">
        <w:t>GET /program/:id: Thông tin chương trình theo ID.</w:t>
      </w:r>
    </w:p>
    <w:p w14:paraId="0DE6BA8D" w14:textId="77777777" w:rsidR="00292CDD" w:rsidRPr="00F14208" w:rsidRDefault="00292CDD">
      <w:pPr>
        <w:pStyle w:val="BodyText"/>
        <w:numPr>
          <w:ilvl w:val="0"/>
          <w:numId w:val="6"/>
        </w:numPr>
      </w:pPr>
      <w:r w:rsidRPr="00F14208">
        <w:t>PUT /program/:id: Cập nhật chương trình (quyền cấp 3).</w:t>
      </w:r>
    </w:p>
    <w:p w14:paraId="678F6B4E" w14:textId="77777777" w:rsidR="00292CDD" w:rsidRPr="00F14208" w:rsidRDefault="00292CDD">
      <w:pPr>
        <w:pStyle w:val="BodyText"/>
        <w:numPr>
          <w:ilvl w:val="0"/>
          <w:numId w:val="6"/>
        </w:numPr>
      </w:pPr>
      <w:r w:rsidRPr="00F14208">
        <w:t>DELETE /program/:id: Xóa chương trình (quyền cấp 3).</w:t>
      </w:r>
    </w:p>
    <w:p w14:paraId="04147AC0" w14:textId="77777777" w:rsidR="00292CDD" w:rsidRPr="00F14208" w:rsidRDefault="00292CDD">
      <w:pPr>
        <w:pStyle w:val="BodyText"/>
        <w:numPr>
          <w:ilvl w:val="0"/>
          <w:numId w:val="6"/>
        </w:numPr>
      </w:pPr>
      <w:r w:rsidRPr="00F14208">
        <w:t>GET /program/isDelete/true: Chương trình đã xóa.</w:t>
      </w:r>
    </w:p>
    <w:p w14:paraId="20B5C6A8" w14:textId="77777777" w:rsidR="00292CDD" w:rsidRPr="00F14208" w:rsidRDefault="00292CDD">
      <w:pPr>
        <w:pStyle w:val="BodyText"/>
        <w:numPr>
          <w:ilvl w:val="0"/>
          <w:numId w:val="6"/>
        </w:numPr>
      </w:pPr>
      <w:r w:rsidRPr="00F14208">
        <w:t>GET /program/isDelete/false: Chương trình chưa xóa.</w:t>
      </w:r>
    </w:p>
    <w:p w14:paraId="7892E9A1" w14:textId="77777777" w:rsidR="00292CDD" w:rsidRPr="00F14208" w:rsidRDefault="00292CDD">
      <w:pPr>
        <w:pStyle w:val="BodyText"/>
        <w:numPr>
          <w:ilvl w:val="0"/>
          <w:numId w:val="6"/>
        </w:numPr>
      </w:pPr>
      <w:r w:rsidRPr="00F14208">
        <w:lastRenderedPageBreak/>
        <w:t>PUT /program/isDelete/:id: Thay đổi trạng thái xóa (quyền cấp 3).</w:t>
      </w:r>
    </w:p>
    <w:p w14:paraId="3719B415" w14:textId="77777777" w:rsidR="00292CDD" w:rsidRPr="00F14208" w:rsidRDefault="00292CDD">
      <w:pPr>
        <w:pStyle w:val="BodyText"/>
        <w:numPr>
          <w:ilvl w:val="0"/>
          <w:numId w:val="6"/>
        </w:numPr>
      </w:pPr>
      <w:r w:rsidRPr="00F14208">
        <w:t>GET /program/templates/post: Mẫu form đăng bài.</w:t>
      </w:r>
    </w:p>
    <w:p w14:paraId="701E675D" w14:textId="70EB4D39" w:rsidR="00292CDD" w:rsidRPr="00F605F2" w:rsidRDefault="00292CDD" w:rsidP="00F605F2">
      <w:pPr>
        <w:pStyle w:val="Heading3"/>
        <w:rPr>
          <w:lang w:val="vi"/>
        </w:rPr>
      </w:pPr>
      <w:bookmarkStart w:id="727" w:name="_Toc181602753"/>
      <w:r w:rsidRPr="00F605F2">
        <w:rPr>
          <w:lang w:val="vi"/>
        </w:rPr>
        <w:t>Định tuyến API mục tiêu chương trình (PO)</w:t>
      </w:r>
      <w:bookmarkEnd w:id="727"/>
    </w:p>
    <w:p w14:paraId="40A350D5" w14:textId="34BEBB71" w:rsidR="005D0BEA" w:rsidRDefault="00842C96" w:rsidP="005D0BEA">
      <w:pPr>
        <w:keepNext/>
        <w:jc w:val="center"/>
      </w:pPr>
      <w:r w:rsidRPr="00842C96">
        <w:rPr>
          <w:noProof/>
        </w:rPr>
        <w:drawing>
          <wp:inline distT="0" distB="0" distL="0" distR="0" wp14:anchorId="1429AFBA" wp14:editId="5B64789E">
            <wp:extent cx="5845047" cy="3901778"/>
            <wp:effectExtent l="0" t="0" r="3810" b="3810"/>
            <wp:docPr id="1595826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2665" name="Picture 1" descr="A screen shot of a computer code&#10;&#10;Description automatically generated"/>
                    <pic:cNvPicPr/>
                  </pic:nvPicPr>
                  <pic:blipFill>
                    <a:blip r:embed="rId37"/>
                    <a:stretch>
                      <a:fillRect/>
                    </a:stretch>
                  </pic:blipFill>
                  <pic:spPr>
                    <a:xfrm>
                      <a:off x="0" y="0"/>
                      <a:ext cx="5845047" cy="3901778"/>
                    </a:xfrm>
                    <a:prstGeom prst="rect">
                      <a:avLst/>
                    </a:prstGeom>
                  </pic:spPr>
                </pic:pic>
              </a:graphicData>
            </a:graphic>
          </wp:inline>
        </w:drawing>
      </w:r>
    </w:p>
    <w:p w14:paraId="59703D8A" w14:textId="6F9657C2" w:rsidR="00292CDD" w:rsidRDefault="005D0BEA" w:rsidP="005D0BEA">
      <w:pPr>
        <w:pStyle w:val="Caption"/>
      </w:pPr>
      <w:bookmarkStart w:id="728" w:name="_Toc181602805"/>
      <w:r>
        <w:t>Hình 3.</w:t>
      </w:r>
      <w:fldSimple w:instr=" SEQ Hình_3. \* ARABIC ">
        <w:r w:rsidR="00031219">
          <w:rPr>
            <w:noProof/>
          </w:rPr>
          <w:t>8</w:t>
        </w:r>
      </w:fldSimple>
      <w:r>
        <w:t xml:space="preserve">. </w:t>
      </w:r>
      <w:r w:rsidRPr="008C2DFA">
        <w:t>Định tuyến API mục tiêu chương trình (PO)</w:t>
      </w:r>
      <w:bookmarkEnd w:id="728"/>
    </w:p>
    <w:p w14:paraId="0BE8F73C" w14:textId="77777777" w:rsidR="00292CDD" w:rsidRPr="003B4EFB" w:rsidRDefault="00292CDD" w:rsidP="00292CDD">
      <w:pPr>
        <w:pStyle w:val="BodyText"/>
        <w:rPr>
          <w:b/>
          <w:bCs/>
        </w:rPr>
      </w:pPr>
      <w:r w:rsidRPr="003B4EFB">
        <w:rPr>
          <w:b/>
          <w:bCs/>
        </w:rPr>
        <w:t xml:space="preserve">Các </w:t>
      </w:r>
      <w:r>
        <w:rPr>
          <w:b/>
          <w:bCs/>
          <w:lang w:val="en-US"/>
        </w:rPr>
        <w:t>đ</w:t>
      </w:r>
      <w:r w:rsidRPr="003B4EFB">
        <w:rPr>
          <w:b/>
          <w:bCs/>
        </w:rPr>
        <w:t xml:space="preserve">ịnh </w:t>
      </w:r>
      <w:r>
        <w:rPr>
          <w:b/>
          <w:bCs/>
          <w:lang w:val="en-US"/>
        </w:rPr>
        <w:t>t</w:t>
      </w:r>
      <w:r w:rsidRPr="003B4EFB">
        <w:rPr>
          <w:b/>
          <w:bCs/>
        </w:rPr>
        <w:t>uyến:</w:t>
      </w:r>
    </w:p>
    <w:p w14:paraId="03615EA4" w14:textId="77777777" w:rsidR="00292CDD" w:rsidRPr="003B4EFB" w:rsidRDefault="00292CDD">
      <w:pPr>
        <w:pStyle w:val="BodyText"/>
        <w:numPr>
          <w:ilvl w:val="0"/>
          <w:numId w:val="6"/>
        </w:numPr>
      </w:pPr>
      <w:r w:rsidRPr="003B4EFB">
        <w:t>GET /pos: Danh sách PO.</w:t>
      </w:r>
    </w:p>
    <w:p w14:paraId="497862A3" w14:textId="77777777" w:rsidR="00292CDD" w:rsidRPr="003B4EFB" w:rsidRDefault="00292CDD">
      <w:pPr>
        <w:pStyle w:val="BodyText"/>
        <w:numPr>
          <w:ilvl w:val="0"/>
          <w:numId w:val="6"/>
        </w:numPr>
      </w:pPr>
      <w:r w:rsidRPr="003B4EFB">
        <w:t>POST /po: Tạo PO mới (quyền cấp 3).</w:t>
      </w:r>
    </w:p>
    <w:p w14:paraId="2A6CF5BC" w14:textId="77777777" w:rsidR="00292CDD" w:rsidRPr="003B4EFB" w:rsidRDefault="00292CDD">
      <w:pPr>
        <w:pStyle w:val="BodyText"/>
        <w:numPr>
          <w:ilvl w:val="0"/>
          <w:numId w:val="6"/>
        </w:numPr>
      </w:pPr>
      <w:r w:rsidRPr="003B4EFB">
        <w:t>GET /po/:id: Thông tin PO theo ID.</w:t>
      </w:r>
    </w:p>
    <w:p w14:paraId="311C0411" w14:textId="77777777" w:rsidR="00292CDD" w:rsidRPr="003B4EFB" w:rsidRDefault="00292CDD">
      <w:pPr>
        <w:pStyle w:val="BodyText"/>
        <w:numPr>
          <w:ilvl w:val="0"/>
          <w:numId w:val="6"/>
        </w:numPr>
      </w:pPr>
      <w:r w:rsidRPr="003B4EFB">
        <w:t>PUT /po/:id: Cập nhật PO (quyền cấp 3).</w:t>
      </w:r>
    </w:p>
    <w:p w14:paraId="1AD4C0B1" w14:textId="77777777" w:rsidR="00292CDD" w:rsidRPr="003B4EFB" w:rsidRDefault="00292CDD">
      <w:pPr>
        <w:pStyle w:val="BodyText"/>
        <w:numPr>
          <w:ilvl w:val="0"/>
          <w:numId w:val="6"/>
        </w:numPr>
      </w:pPr>
      <w:r w:rsidRPr="003B4EFB">
        <w:t>DELETE /po/:id: Xóa PO (quyền cấp 3).</w:t>
      </w:r>
    </w:p>
    <w:p w14:paraId="6EF108D6" w14:textId="77777777" w:rsidR="00292CDD" w:rsidRPr="003B4EFB" w:rsidRDefault="00292CDD">
      <w:pPr>
        <w:pStyle w:val="BodyText"/>
        <w:numPr>
          <w:ilvl w:val="0"/>
          <w:numId w:val="6"/>
        </w:numPr>
      </w:pPr>
      <w:r w:rsidRPr="003B4EFB">
        <w:t>DELETE /pos/multiple: Xóa nhiều PO (quyền cấp 3).</w:t>
      </w:r>
    </w:p>
    <w:p w14:paraId="2FECDEF9" w14:textId="77777777" w:rsidR="00292CDD" w:rsidRPr="003B4EFB" w:rsidRDefault="00292CDD">
      <w:pPr>
        <w:pStyle w:val="BodyText"/>
        <w:numPr>
          <w:ilvl w:val="0"/>
          <w:numId w:val="6"/>
        </w:numPr>
      </w:pPr>
      <w:r w:rsidRPr="003B4EFB">
        <w:t>GET /pos/isDelete/true: PO đã xóa.</w:t>
      </w:r>
    </w:p>
    <w:p w14:paraId="2D32B938" w14:textId="77777777" w:rsidR="00292CDD" w:rsidRPr="003B4EFB" w:rsidRDefault="00292CDD">
      <w:pPr>
        <w:pStyle w:val="BodyText"/>
        <w:numPr>
          <w:ilvl w:val="0"/>
          <w:numId w:val="6"/>
        </w:numPr>
      </w:pPr>
      <w:r w:rsidRPr="003B4EFB">
        <w:t>GET /pos/isDelete/false: PO chưa xóa.</w:t>
      </w:r>
    </w:p>
    <w:p w14:paraId="0DF86D1E" w14:textId="77777777" w:rsidR="00292CDD" w:rsidRPr="003B4EFB" w:rsidRDefault="00292CDD">
      <w:pPr>
        <w:pStyle w:val="BodyText"/>
        <w:numPr>
          <w:ilvl w:val="0"/>
          <w:numId w:val="6"/>
        </w:numPr>
      </w:pPr>
      <w:r w:rsidRPr="003B4EFB">
        <w:t>PUT /pos/softDelete: Xóa mềm nhiều PO (quyền cấp 3).</w:t>
      </w:r>
    </w:p>
    <w:p w14:paraId="0E7ECE3A" w14:textId="03C92E3F" w:rsidR="00292CDD" w:rsidRPr="003B4EFB" w:rsidRDefault="00292CDD">
      <w:pPr>
        <w:pStyle w:val="BodyText"/>
        <w:numPr>
          <w:ilvl w:val="0"/>
          <w:numId w:val="6"/>
        </w:numPr>
      </w:pPr>
      <w:r w:rsidRPr="003B4EFB">
        <w:lastRenderedPageBreak/>
        <w:t>PUT /po/:id/softDelete: Chuyển đổi trạng thái xóa mềm PO theo ID</w:t>
      </w:r>
      <w:r w:rsidR="00626651" w:rsidRPr="00626651">
        <w:t xml:space="preserve"> </w:t>
      </w:r>
      <w:r w:rsidRPr="003B4EFB">
        <w:t>(quyền cấp 3).</w:t>
      </w:r>
    </w:p>
    <w:p w14:paraId="4AFE1C2E" w14:textId="4D671A59" w:rsidR="00292CDD" w:rsidRPr="00F942C8" w:rsidRDefault="00292CDD" w:rsidP="00F605F2">
      <w:pPr>
        <w:pStyle w:val="Heading3"/>
        <w:rPr>
          <w:lang w:val="vi"/>
        </w:rPr>
      </w:pPr>
      <w:bookmarkStart w:id="729" w:name="_Toc181602754"/>
      <w:r w:rsidRPr="003B4EFB">
        <w:rPr>
          <w:lang w:val="vi"/>
        </w:rPr>
        <w:t>Định tuyến API chuẩn đầu ra chương trình (</w:t>
      </w:r>
      <w:r w:rsidRPr="00F942C8">
        <w:rPr>
          <w:lang w:val="vi"/>
        </w:rPr>
        <w:t>PLO</w:t>
      </w:r>
      <w:r w:rsidRPr="003B4EFB">
        <w:rPr>
          <w:lang w:val="vi"/>
        </w:rPr>
        <w:t>)</w:t>
      </w:r>
      <w:bookmarkEnd w:id="729"/>
    </w:p>
    <w:p w14:paraId="3282E4F4" w14:textId="1E0B92FD" w:rsidR="005D0BEA" w:rsidRDefault="00842C96" w:rsidP="005D0BEA">
      <w:pPr>
        <w:keepNext/>
        <w:jc w:val="center"/>
      </w:pPr>
      <w:r w:rsidRPr="00842C96">
        <w:rPr>
          <w:noProof/>
        </w:rPr>
        <w:drawing>
          <wp:inline distT="0" distB="0" distL="0" distR="0" wp14:anchorId="3D12B985" wp14:editId="27D362D2">
            <wp:extent cx="5799323" cy="3901778"/>
            <wp:effectExtent l="0" t="0" r="0" b="3810"/>
            <wp:docPr id="12556053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5378" name="Picture 1" descr="A screen shot of a computer code&#10;&#10;Description automatically generated"/>
                    <pic:cNvPicPr/>
                  </pic:nvPicPr>
                  <pic:blipFill>
                    <a:blip r:embed="rId38"/>
                    <a:stretch>
                      <a:fillRect/>
                    </a:stretch>
                  </pic:blipFill>
                  <pic:spPr>
                    <a:xfrm>
                      <a:off x="0" y="0"/>
                      <a:ext cx="5799323" cy="3901778"/>
                    </a:xfrm>
                    <a:prstGeom prst="rect">
                      <a:avLst/>
                    </a:prstGeom>
                  </pic:spPr>
                </pic:pic>
              </a:graphicData>
            </a:graphic>
          </wp:inline>
        </w:drawing>
      </w:r>
    </w:p>
    <w:p w14:paraId="4086AB53" w14:textId="5BFEDC59" w:rsidR="00292CDD" w:rsidRDefault="005D0BEA" w:rsidP="005D0BEA">
      <w:pPr>
        <w:pStyle w:val="Caption"/>
      </w:pPr>
      <w:bookmarkStart w:id="730" w:name="_Toc181602806"/>
      <w:r>
        <w:t>Hình 3.</w:t>
      </w:r>
      <w:fldSimple w:instr=" SEQ Hình_3. \* ARABIC ">
        <w:r w:rsidR="00031219">
          <w:rPr>
            <w:noProof/>
          </w:rPr>
          <w:t>9</w:t>
        </w:r>
      </w:fldSimple>
      <w:r>
        <w:t xml:space="preserve">. </w:t>
      </w:r>
      <w:r w:rsidRPr="002C5E25">
        <w:t>Định tuyến API chuẩn đầu ra chương trình (PLO)</w:t>
      </w:r>
      <w:bookmarkEnd w:id="730"/>
    </w:p>
    <w:p w14:paraId="09676A7E" w14:textId="77777777" w:rsidR="00292CDD" w:rsidRPr="00185112" w:rsidRDefault="00292CDD" w:rsidP="00292CDD">
      <w:pPr>
        <w:pStyle w:val="BodyText"/>
        <w:rPr>
          <w:b/>
          <w:bCs/>
        </w:rPr>
      </w:pPr>
      <w:r w:rsidRPr="00185112">
        <w:rPr>
          <w:b/>
          <w:bCs/>
        </w:rPr>
        <w:t xml:space="preserve">Các </w:t>
      </w:r>
      <w:r w:rsidRPr="00185112">
        <w:rPr>
          <w:b/>
          <w:bCs/>
          <w:lang w:val="en-US"/>
        </w:rPr>
        <w:t>đ</w:t>
      </w:r>
      <w:r w:rsidRPr="00185112">
        <w:rPr>
          <w:b/>
          <w:bCs/>
        </w:rPr>
        <w:t xml:space="preserve">ịnh </w:t>
      </w:r>
      <w:r w:rsidRPr="00185112">
        <w:rPr>
          <w:b/>
          <w:bCs/>
          <w:lang w:val="en-US"/>
        </w:rPr>
        <w:t>t</w:t>
      </w:r>
      <w:r w:rsidRPr="00185112">
        <w:rPr>
          <w:b/>
          <w:bCs/>
        </w:rPr>
        <w:t>uyến:</w:t>
      </w:r>
    </w:p>
    <w:p w14:paraId="5F6D275B" w14:textId="77777777" w:rsidR="00292CDD" w:rsidRPr="002E3047" w:rsidRDefault="00292CDD">
      <w:pPr>
        <w:pStyle w:val="BodyText"/>
        <w:numPr>
          <w:ilvl w:val="0"/>
          <w:numId w:val="6"/>
        </w:numPr>
      </w:pPr>
      <w:r w:rsidRPr="002E3047">
        <w:t>GET /plos: Lấy danh sách tất cả các PLO.</w:t>
      </w:r>
    </w:p>
    <w:p w14:paraId="798BC81D" w14:textId="77777777" w:rsidR="00292CDD" w:rsidRPr="002E3047" w:rsidRDefault="00292CDD">
      <w:pPr>
        <w:pStyle w:val="BodyText"/>
        <w:numPr>
          <w:ilvl w:val="0"/>
          <w:numId w:val="6"/>
        </w:numPr>
      </w:pPr>
      <w:r w:rsidRPr="002E3047">
        <w:t>POST /plo: Tạo mới PLO (quyền cấp 3).</w:t>
      </w:r>
    </w:p>
    <w:p w14:paraId="0288FC9F" w14:textId="77777777" w:rsidR="00292CDD" w:rsidRPr="002E3047" w:rsidRDefault="00292CDD">
      <w:pPr>
        <w:pStyle w:val="BodyText"/>
        <w:numPr>
          <w:ilvl w:val="0"/>
          <w:numId w:val="6"/>
        </w:numPr>
      </w:pPr>
      <w:r w:rsidRPr="002E3047">
        <w:t>GET /plo/:id: Lấy thông tin PLO theo ID.</w:t>
      </w:r>
    </w:p>
    <w:p w14:paraId="5C500B72" w14:textId="77777777" w:rsidR="00292CDD" w:rsidRPr="002E3047" w:rsidRDefault="00292CDD">
      <w:pPr>
        <w:pStyle w:val="BodyText"/>
        <w:numPr>
          <w:ilvl w:val="0"/>
          <w:numId w:val="6"/>
        </w:numPr>
      </w:pPr>
      <w:r w:rsidRPr="002E3047">
        <w:t>PUT /plo/:id: Cập nhật PLO theo ID (quyền cấp 3).</w:t>
      </w:r>
    </w:p>
    <w:p w14:paraId="05D3EA4A" w14:textId="77777777" w:rsidR="00292CDD" w:rsidRPr="002E3047" w:rsidRDefault="00292CDD">
      <w:pPr>
        <w:pStyle w:val="BodyText"/>
        <w:numPr>
          <w:ilvl w:val="0"/>
          <w:numId w:val="6"/>
        </w:numPr>
      </w:pPr>
      <w:r w:rsidRPr="002E3047">
        <w:t>DELETE /plo/:id: Xóa PLO theo ID (quyền cấp 3).</w:t>
      </w:r>
    </w:p>
    <w:p w14:paraId="2DCFC325" w14:textId="77777777" w:rsidR="00292CDD" w:rsidRPr="002E3047" w:rsidRDefault="00292CDD">
      <w:pPr>
        <w:pStyle w:val="BodyText"/>
        <w:numPr>
          <w:ilvl w:val="0"/>
          <w:numId w:val="6"/>
        </w:numPr>
      </w:pPr>
      <w:r w:rsidRPr="002E3047">
        <w:t>DELETE /plos/multiple: Xóa nhiều PLO (quyền cấp 3).</w:t>
      </w:r>
    </w:p>
    <w:p w14:paraId="167E2701" w14:textId="77777777" w:rsidR="00292CDD" w:rsidRPr="002E3047" w:rsidRDefault="00292CDD">
      <w:pPr>
        <w:pStyle w:val="BodyText"/>
        <w:numPr>
          <w:ilvl w:val="0"/>
          <w:numId w:val="6"/>
        </w:numPr>
      </w:pPr>
      <w:r w:rsidRPr="002E3047">
        <w:t>GET /plos/isDelete/true: Lấy PLO đã bị xóa.</w:t>
      </w:r>
    </w:p>
    <w:p w14:paraId="00AB0C90" w14:textId="77777777" w:rsidR="00292CDD" w:rsidRPr="002E3047" w:rsidRDefault="00292CDD">
      <w:pPr>
        <w:pStyle w:val="BodyText"/>
        <w:numPr>
          <w:ilvl w:val="0"/>
          <w:numId w:val="6"/>
        </w:numPr>
      </w:pPr>
      <w:r w:rsidRPr="002E3047">
        <w:t>GET /plos/isDelete/false: Lấy PLO chưa bị xóa.</w:t>
      </w:r>
    </w:p>
    <w:p w14:paraId="3D0D9075" w14:textId="77777777" w:rsidR="00292CDD" w:rsidRPr="002E3047" w:rsidRDefault="00292CDD">
      <w:pPr>
        <w:pStyle w:val="BodyText"/>
        <w:numPr>
          <w:ilvl w:val="0"/>
          <w:numId w:val="6"/>
        </w:numPr>
      </w:pPr>
      <w:r w:rsidRPr="002E3047">
        <w:t>PUT /plos/softDelete: Xóa mềm nhiều PLO (quyền cấp 3).</w:t>
      </w:r>
    </w:p>
    <w:p w14:paraId="4C6BAF6C" w14:textId="77777777" w:rsidR="00292CDD" w:rsidRPr="002E3047" w:rsidRDefault="00292CDD">
      <w:pPr>
        <w:pStyle w:val="BodyText"/>
        <w:numPr>
          <w:ilvl w:val="0"/>
          <w:numId w:val="6"/>
        </w:numPr>
      </w:pPr>
      <w:r w:rsidRPr="002E3047">
        <w:lastRenderedPageBreak/>
        <w:t>PUT /plo/:id/softDelete: Chuyển đổi trạng thái xóa mềm PLO theo ID (quyền cấp 3).</w:t>
      </w:r>
    </w:p>
    <w:p w14:paraId="7D9988AE" w14:textId="6CB9C6FA" w:rsidR="00292CDD" w:rsidRPr="005E1458" w:rsidRDefault="00292CDD" w:rsidP="00F605F2">
      <w:pPr>
        <w:pStyle w:val="Heading3"/>
        <w:rPr>
          <w:lang w:val="vi"/>
        </w:rPr>
      </w:pPr>
      <w:bookmarkStart w:id="731" w:name="_Toc181602755"/>
      <w:r w:rsidRPr="005E1458">
        <w:rPr>
          <w:lang w:val="vi"/>
        </w:rPr>
        <w:t xml:space="preserve">Định tuyến API mối quan hệ </w:t>
      </w:r>
      <w:r w:rsidRPr="00F605F2">
        <w:rPr>
          <w:lang w:val="vi"/>
        </w:rPr>
        <w:t>PLO và PO</w:t>
      </w:r>
      <w:r w:rsidRPr="005E1458">
        <w:rPr>
          <w:lang w:val="vi"/>
        </w:rPr>
        <w:t xml:space="preserve"> (</w:t>
      </w:r>
      <w:r w:rsidRPr="00F605F2">
        <w:rPr>
          <w:lang w:val="vi"/>
        </w:rPr>
        <w:t>PLO</w:t>
      </w:r>
      <w:r w:rsidRPr="005E1458">
        <w:rPr>
          <w:lang w:val="vi"/>
        </w:rPr>
        <w:t>_PO)</w:t>
      </w:r>
      <w:bookmarkEnd w:id="731"/>
    </w:p>
    <w:p w14:paraId="39527A62" w14:textId="633D3CD2" w:rsidR="005D0BEA" w:rsidRDefault="00842C96" w:rsidP="005D0BEA">
      <w:pPr>
        <w:keepNext/>
        <w:jc w:val="center"/>
      </w:pPr>
      <w:r w:rsidRPr="00842C96">
        <w:rPr>
          <w:noProof/>
        </w:rPr>
        <w:drawing>
          <wp:inline distT="0" distB="0" distL="0" distR="0" wp14:anchorId="3F533D26" wp14:editId="690E5946">
            <wp:extent cx="5806943" cy="1577477"/>
            <wp:effectExtent l="0" t="0" r="3810" b="3810"/>
            <wp:docPr id="53046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68091" name="Picture 1" descr="A screenshot of a computer&#10;&#10;Description automatically generated"/>
                    <pic:cNvPicPr/>
                  </pic:nvPicPr>
                  <pic:blipFill>
                    <a:blip r:embed="rId39"/>
                    <a:stretch>
                      <a:fillRect/>
                    </a:stretch>
                  </pic:blipFill>
                  <pic:spPr>
                    <a:xfrm>
                      <a:off x="0" y="0"/>
                      <a:ext cx="5806943" cy="1577477"/>
                    </a:xfrm>
                    <a:prstGeom prst="rect">
                      <a:avLst/>
                    </a:prstGeom>
                  </pic:spPr>
                </pic:pic>
              </a:graphicData>
            </a:graphic>
          </wp:inline>
        </w:drawing>
      </w:r>
    </w:p>
    <w:p w14:paraId="326536A8" w14:textId="214848DB" w:rsidR="00292CDD" w:rsidRDefault="005D0BEA" w:rsidP="005D0BEA">
      <w:pPr>
        <w:pStyle w:val="Caption"/>
      </w:pPr>
      <w:bookmarkStart w:id="732" w:name="_Toc181602807"/>
      <w:r>
        <w:t>Hình 3.</w:t>
      </w:r>
      <w:fldSimple w:instr=" SEQ Hình_3. \* ARABIC ">
        <w:r w:rsidR="00031219">
          <w:rPr>
            <w:noProof/>
          </w:rPr>
          <w:t>10</w:t>
        </w:r>
      </w:fldSimple>
      <w:r>
        <w:t xml:space="preserve">. </w:t>
      </w:r>
      <w:r w:rsidRPr="002C77AC">
        <w:t>Định tuyến API mối quan hệ PLO và PO (PLO_PO)</w:t>
      </w:r>
      <w:bookmarkEnd w:id="732"/>
    </w:p>
    <w:p w14:paraId="6FEE895E"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2D18E026" w14:textId="77777777" w:rsidR="00292CDD" w:rsidRPr="009531C5" w:rsidRDefault="00292CDD">
      <w:pPr>
        <w:pStyle w:val="BodyText"/>
        <w:numPr>
          <w:ilvl w:val="0"/>
          <w:numId w:val="6"/>
        </w:numPr>
      </w:pPr>
      <w:r w:rsidRPr="009531C5">
        <w:t>GET /po-plo: Lấy tất cả các PO-PLO.</w:t>
      </w:r>
    </w:p>
    <w:p w14:paraId="2E5BD52B" w14:textId="77777777" w:rsidR="00292CDD" w:rsidRPr="009531C5" w:rsidRDefault="00292CDD">
      <w:pPr>
        <w:pStyle w:val="BodyText"/>
        <w:numPr>
          <w:ilvl w:val="0"/>
          <w:numId w:val="6"/>
        </w:numPr>
      </w:pPr>
      <w:r w:rsidRPr="009531C5">
        <w:t>POST /po-plo: Lưu PO-PLO (quyền cấp 3).</w:t>
      </w:r>
    </w:p>
    <w:p w14:paraId="140D916A" w14:textId="77777777" w:rsidR="00292CDD" w:rsidRPr="009531C5" w:rsidRDefault="00292CDD">
      <w:pPr>
        <w:pStyle w:val="BodyText"/>
        <w:numPr>
          <w:ilvl w:val="0"/>
          <w:numId w:val="6"/>
        </w:numPr>
      </w:pPr>
      <w:r w:rsidRPr="009531C5">
        <w:t>DELETE /po-plo: Xóa PO-PLO (quyền cấp 3).</w:t>
      </w:r>
    </w:p>
    <w:p w14:paraId="67904B39" w14:textId="0BBC3647" w:rsidR="00292CDD" w:rsidRPr="00F605F2" w:rsidRDefault="00292CDD" w:rsidP="00F605F2">
      <w:pPr>
        <w:pStyle w:val="Heading3"/>
        <w:rPr>
          <w:lang w:val="vi"/>
        </w:rPr>
      </w:pPr>
      <w:bookmarkStart w:id="733" w:name="_Toc181602756"/>
      <w:r w:rsidRPr="00F605F2">
        <w:rPr>
          <w:lang w:val="vi"/>
        </w:rPr>
        <w:lastRenderedPageBreak/>
        <w:t xml:space="preserve">Định tuyến API </w:t>
      </w:r>
      <w:r w:rsidR="00681309" w:rsidRPr="00F605F2">
        <w:rPr>
          <w:lang w:val="vi"/>
        </w:rPr>
        <w:t xml:space="preserve">môn học </w:t>
      </w:r>
      <w:r w:rsidRPr="00F605F2">
        <w:rPr>
          <w:lang w:val="vi"/>
        </w:rPr>
        <w:t>(subject)</w:t>
      </w:r>
      <w:bookmarkEnd w:id="733"/>
    </w:p>
    <w:p w14:paraId="2B94C8EE" w14:textId="7BA8352B" w:rsidR="005D0BEA" w:rsidRDefault="00842C96" w:rsidP="005D0BEA">
      <w:pPr>
        <w:keepNext/>
        <w:jc w:val="center"/>
      </w:pPr>
      <w:r w:rsidRPr="00842C96">
        <w:rPr>
          <w:noProof/>
        </w:rPr>
        <w:drawing>
          <wp:inline distT="0" distB="0" distL="0" distR="0" wp14:anchorId="7F0CA110" wp14:editId="25C61DC6">
            <wp:extent cx="4693920" cy="4271098"/>
            <wp:effectExtent l="0" t="0" r="0" b="0"/>
            <wp:docPr id="15817949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94983" name="Picture 1" descr="A screenshot of a computer screen&#10;&#10;Description automatically generated"/>
                    <pic:cNvPicPr/>
                  </pic:nvPicPr>
                  <pic:blipFill>
                    <a:blip r:embed="rId40"/>
                    <a:stretch>
                      <a:fillRect/>
                    </a:stretch>
                  </pic:blipFill>
                  <pic:spPr>
                    <a:xfrm>
                      <a:off x="0" y="0"/>
                      <a:ext cx="4705758" cy="4281869"/>
                    </a:xfrm>
                    <a:prstGeom prst="rect">
                      <a:avLst/>
                    </a:prstGeom>
                  </pic:spPr>
                </pic:pic>
              </a:graphicData>
            </a:graphic>
          </wp:inline>
        </w:drawing>
      </w:r>
    </w:p>
    <w:p w14:paraId="25A2C0FF" w14:textId="769A8B1E" w:rsidR="00292CDD" w:rsidRDefault="005D0BEA" w:rsidP="005D0BEA">
      <w:pPr>
        <w:pStyle w:val="Caption"/>
      </w:pPr>
      <w:bookmarkStart w:id="734" w:name="_Toc181602808"/>
      <w:r>
        <w:t>Hình 3.</w:t>
      </w:r>
      <w:fldSimple w:instr=" SEQ Hình_3. \* ARABIC ">
        <w:r w:rsidR="00031219">
          <w:rPr>
            <w:noProof/>
          </w:rPr>
          <w:t>11</w:t>
        </w:r>
      </w:fldSimple>
      <w:r>
        <w:t xml:space="preserve">. </w:t>
      </w:r>
      <w:r w:rsidRPr="00D4626C">
        <w:t xml:space="preserve">Định tuyến API </w:t>
      </w:r>
      <w:r w:rsidR="002C4348">
        <w:t>môn học</w:t>
      </w:r>
      <w:r w:rsidR="002C4348" w:rsidRPr="00D4626C">
        <w:t xml:space="preserve"> </w:t>
      </w:r>
      <w:r w:rsidRPr="00D4626C">
        <w:t>(subject)</w:t>
      </w:r>
      <w:bookmarkEnd w:id="734"/>
    </w:p>
    <w:p w14:paraId="00D1E0D5" w14:textId="77777777" w:rsidR="00292CDD" w:rsidRPr="009531C5" w:rsidRDefault="00292CDD" w:rsidP="00292CDD">
      <w:pPr>
        <w:pStyle w:val="BodyText"/>
      </w:pPr>
      <w:r w:rsidRPr="009531C5">
        <w:rPr>
          <w:rFonts w:eastAsia="SimSun"/>
        </w:rPr>
        <w:t xml:space="preserve">Các </w:t>
      </w:r>
      <w:r>
        <w:rPr>
          <w:rFonts w:eastAsia="SimSun"/>
          <w:lang w:val="en-US"/>
        </w:rPr>
        <w:t>đ</w:t>
      </w:r>
      <w:r w:rsidRPr="009531C5">
        <w:rPr>
          <w:rFonts w:eastAsia="SimSun"/>
        </w:rPr>
        <w:t xml:space="preserve">ịnh </w:t>
      </w:r>
      <w:r>
        <w:rPr>
          <w:rFonts w:eastAsia="SimSun"/>
          <w:lang w:val="en-US"/>
        </w:rPr>
        <w:t>t</w:t>
      </w:r>
      <w:r w:rsidRPr="009531C5">
        <w:rPr>
          <w:rFonts w:eastAsia="SimSun"/>
        </w:rPr>
        <w:t>uyến</w:t>
      </w:r>
      <w:r w:rsidRPr="009531C5">
        <w:t>:</w:t>
      </w:r>
    </w:p>
    <w:p w14:paraId="0EAAED2D" w14:textId="77777777" w:rsidR="00292CDD" w:rsidRPr="009531C5" w:rsidRDefault="00292CDD">
      <w:pPr>
        <w:pStyle w:val="BodyText"/>
        <w:numPr>
          <w:ilvl w:val="0"/>
          <w:numId w:val="6"/>
        </w:numPr>
      </w:pPr>
      <w:r w:rsidRPr="009531C5">
        <w:t>GET /subjects: Lấy tất cả các môn học.</w:t>
      </w:r>
    </w:p>
    <w:p w14:paraId="4E5987C1" w14:textId="77777777" w:rsidR="00292CDD" w:rsidRPr="009531C5" w:rsidRDefault="00292CDD">
      <w:pPr>
        <w:pStyle w:val="BodyText"/>
        <w:numPr>
          <w:ilvl w:val="0"/>
          <w:numId w:val="6"/>
        </w:numPr>
      </w:pPr>
      <w:r w:rsidRPr="009531C5">
        <w:t>GET /subject/:id: Lấy thông tin môn học theo ID.</w:t>
      </w:r>
    </w:p>
    <w:p w14:paraId="5BB9C320" w14:textId="77777777" w:rsidR="00292CDD" w:rsidRPr="009531C5" w:rsidRDefault="00292CDD">
      <w:pPr>
        <w:pStyle w:val="BodyText"/>
        <w:numPr>
          <w:ilvl w:val="0"/>
          <w:numId w:val="6"/>
        </w:numPr>
      </w:pPr>
      <w:r w:rsidRPr="009531C5">
        <w:t>GET /subject/:id/rubrics: Lấy rubrics của môn học theo ID.</w:t>
      </w:r>
    </w:p>
    <w:p w14:paraId="007F9A37" w14:textId="77777777" w:rsidR="00292CDD" w:rsidRPr="009531C5" w:rsidRDefault="00292CDD">
      <w:pPr>
        <w:pStyle w:val="BodyText"/>
        <w:numPr>
          <w:ilvl w:val="0"/>
          <w:numId w:val="6"/>
        </w:numPr>
      </w:pPr>
      <w:r w:rsidRPr="009531C5">
        <w:t>PUT /subject/:id: Cập nhật thông tin môn học.</w:t>
      </w:r>
    </w:p>
    <w:p w14:paraId="3A4BDF90" w14:textId="77777777" w:rsidR="00292CDD" w:rsidRPr="009531C5" w:rsidRDefault="00292CDD">
      <w:pPr>
        <w:pStyle w:val="BodyText"/>
        <w:numPr>
          <w:ilvl w:val="0"/>
          <w:numId w:val="6"/>
        </w:numPr>
      </w:pPr>
      <w:r w:rsidRPr="009531C5">
        <w:t>DELETE /subject/:id: Xóa môn học.</w:t>
      </w:r>
    </w:p>
    <w:p w14:paraId="0BCC57E8" w14:textId="77777777" w:rsidR="00292CDD" w:rsidRPr="009531C5" w:rsidRDefault="00292CDD">
      <w:pPr>
        <w:pStyle w:val="BodyText"/>
        <w:numPr>
          <w:ilvl w:val="0"/>
          <w:numId w:val="6"/>
        </w:numPr>
      </w:pPr>
      <w:r w:rsidRPr="009531C5">
        <w:t>POST /subject: Tạo mới môn học.</w:t>
      </w:r>
    </w:p>
    <w:p w14:paraId="39550DE3" w14:textId="77777777" w:rsidR="00292CDD" w:rsidRPr="009531C5" w:rsidRDefault="00292CDD">
      <w:pPr>
        <w:pStyle w:val="BodyText"/>
        <w:numPr>
          <w:ilvl w:val="0"/>
          <w:numId w:val="6"/>
        </w:numPr>
      </w:pPr>
      <w:r w:rsidRPr="009531C5">
        <w:t>GET /subjects/isDelete/false: Lấy môn học chưa bị xóa.</w:t>
      </w:r>
    </w:p>
    <w:p w14:paraId="0F02968F" w14:textId="77777777" w:rsidR="00292CDD" w:rsidRPr="009531C5" w:rsidRDefault="00292CDD">
      <w:pPr>
        <w:pStyle w:val="BodyText"/>
        <w:numPr>
          <w:ilvl w:val="0"/>
          <w:numId w:val="6"/>
        </w:numPr>
      </w:pPr>
      <w:r w:rsidRPr="009531C5">
        <w:t>GET /subjects/isDelete/true: Lấy môn học đã bị xóa.</w:t>
      </w:r>
    </w:p>
    <w:p w14:paraId="71569E4C" w14:textId="77777777" w:rsidR="00292CDD" w:rsidRPr="009531C5" w:rsidRDefault="00292CDD">
      <w:pPr>
        <w:pStyle w:val="BodyText"/>
        <w:numPr>
          <w:ilvl w:val="0"/>
          <w:numId w:val="6"/>
        </w:numPr>
      </w:pPr>
      <w:r w:rsidRPr="009531C5">
        <w:t>DELETE /subjects/multiple: Xóa nhiều môn học.</w:t>
      </w:r>
    </w:p>
    <w:p w14:paraId="2303CC36" w14:textId="77777777" w:rsidR="00292CDD" w:rsidRPr="009531C5" w:rsidRDefault="00292CDD">
      <w:pPr>
        <w:pStyle w:val="BodyText"/>
        <w:numPr>
          <w:ilvl w:val="0"/>
          <w:numId w:val="6"/>
        </w:numPr>
      </w:pPr>
      <w:r w:rsidRPr="009531C5">
        <w:t>PUT /subjects/softDelete: Xóa mềm nhiều môn học.</w:t>
      </w:r>
    </w:p>
    <w:p w14:paraId="63BDFE2B" w14:textId="77777777" w:rsidR="00292CDD" w:rsidRPr="009531C5" w:rsidRDefault="00292CDD">
      <w:pPr>
        <w:pStyle w:val="BodyText"/>
        <w:numPr>
          <w:ilvl w:val="0"/>
          <w:numId w:val="6"/>
        </w:numPr>
      </w:pPr>
      <w:r w:rsidRPr="009531C5">
        <w:lastRenderedPageBreak/>
        <w:t>PUT /subject/:id/softDelete: Xóa mềm môn học theo ID.</w:t>
      </w:r>
    </w:p>
    <w:p w14:paraId="0ACCAD90" w14:textId="77777777" w:rsidR="00292CDD" w:rsidRPr="009531C5" w:rsidRDefault="00292CDD">
      <w:pPr>
        <w:pStyle w:val="BodyText"/>
        <w:numPr>
          <w:ilvl w:val="0"/>
          <w:numId w:val="6"/>
        </w:numPr>
      </w:pPr>
      <w:r w:rsidRPr="009531C5">
        <w:t>GET /subject/templates/post: Lấy form tạo mới môn học.</w:t>
      </w:r>
    </w:p>
    <w:p w14:paraId="3605FD86" w14:textId="50703768" w:rsidR="00292CDD" w:rsidRPr="00EF2DC2" w:rsidRDefault="00292CDD">
      <w:pPr>
        <w:pStyle w:val="BodyText"/>
        <w:numPr>
          <w:ilvl w:val="0"/>
          <w:numId w:val="6"/>
        </w:numPr>
      </w:pPr>
      <w:r w:rsidRPr="009531C5">
        <w:t>POST /subject/templates/update: Cập nhật form môn học.</w:t>
      </w:r>
    </w:p>
    <w:p w14:paraId="1EDBBEF2" w14:textId="779F2855" w:rsidR="00292CDD" w:rsidRPr="00F605F2" w:rsidRDefault="00292CDD" w:rsidP="00F605F2">
      <w:pPr>
        <w:pStyle w:val="Heading3"/>
        <w:rPr>
          <w:lang w:val="vi"/>
        </w:rPr>
      </w:pPr>
      <w:bookmarkStart w:id="735" w:name="_Toc181602757"/>
      <w:r w:rsidRPr="00F605F2">
        <w:rPr>
          <w:lang w:val="vi"/>
        </w:rPr>
        <w:t xml:space="preserve">Định tuyến API chuẩn đầu ra của </w:t>
      </w:r>
      <w:r w:rsidR="002C4348" w:rsidRPr="00F605F2">
        <w:rPr>
          <w:lang w:val="vi"/>
        </w:rPr>
        <w:t xml:space="preserve">môn học </w:t>
      </w:r>
      <w:r w:rsidRPr="00F605F2">
        <w:rPr>
          <w:lang w:val="vi"/>
        </w:rPr>
        <w:t>(CLO)</w:t>
      </w:r>
      <w:bookmarkEnd w:id="735"/>
    </w:p>
    <w:p w14:paraId="16B7146E" w14:textId="254A8D9C" w:rsidR="005D0BEA" w:rsidRDefault="00842C96" w:rsidP="005D0BEA">
      <w:pPr>
        <w:keepNext/>
        <w:jc w:val="center"/>
      </w:pPr>
      <w:r w:rsidRPr="00842C96">
        <w:rPr>
          <w:noProof/>
        </w:rPr>
        <w:drawing>
          <wp:inline distT="0" distB="0" distL="0" distR="0" wp14:anchorId="382758B0" wp14:editId="7F3EE676">
            <wp:extent cx="5843464" cy="3284220"/>
            <wp:effectExtent l="0" t="0" r="5080" b="0"/>
            <wp:docPr id="15415921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92181" name="Picture 1" descr="A screen shot of a computer&#10;&#10;Description automatically generated"/>
                    <pic:cNvPicPr/>
                  </pic:nvPicPr>
                  <pic:blipFill rotWithShape="1">
                    <a:blip r:embed="rId41"/>
                    <a:srcRect t="3212" b="4480"/>
                    <a:stretch/>
                  </pic:blipFill>
                  <pic:spPr bwMode="auto">
                    <a:xfrm>
                      <a:off x="0" y="0"/>
                      <a:ext cx="5845047" cy="3285110"/>
                    </a:xfrm>
                    <a:prstGeom prst="rect">
                      <a:avLst/>
                    </a:prstGeom>
                    <a:ln>
                      <a:noFill/>
                    </a:ln>
                    <a:extLst>
                      <a:ext uri="{53640926-AAD7-44D8-BBD7-CCE9431645EC}">
                        <a14:shadowObscured xmlns:a14="http://schemas.microsoft.com/office/drawing/2010/main"/>
                      </a:ext>
                    </a:extLst>
                  </pic:spPr>
                </pic:pic>
              </a:graphicData>
            </a:graphic>
          </wp:inline>
        </w:drawing>
      </w:r>
    </w:p>
    <w:p w14:paraId="79914929" w14:textId="5D77A232" w:rsidR="00292CDD" w:rsidRDefault="005D0BEA" w:rsidP="005D0BEA">
      <w:pPr>
        <w:pStyle w:val="Caption"/>
      </w:pPr>
      <w:bookmarkStart w:id="736" w:name="_Toc181602809"/>
      <w:r>
        <w:t>Hình 3.</w:t>
      </w:r>
      <w:fldSimple w:instr=" SEQ Hình_3. \* ARABIC ">
        <w:r w:rsidR="00031219">
          <w:rPr>
            <w:noProof/>
          </w:rPr>
          <w:t>12</w:t>
        </w:r>
      </w:fldSimple>
      <w:r>
        <w:t xml:space="preserve">. </w:t>
      </w:r>
      <w:r w:rsidRPr="0069291B">
        <w:t xml:space="preserve">Định tuyến API chuẩn đầu ra của </w:t>
      </w:r>
      <w:r w:rsidR="002C4348">
        <w:t>môn học</w:t>
      </w:r>
      <w:r w:rsidR="002C4348" w:rsidRPr="0069291B">
        <w:t xml:space="preserve"> </w:t>
      </w:r>
      <w:r w:rsidRPr="0069291B">
        <w:t>(CLO)</w:t>
      </w:r>
      <w:bookmarkEnd w:id="736"/>
    </w:p>
    <w:p w14:paraId="55B096C4"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7294B431" w14:textId="77777777" w:rsidR="00292CDD" w:rsidRPr="009531C5" w:rsidRDefault="00292CDD">
      <w:pPr>
        <w:pStyle w:val="BodyText"/>
        <w:numPr>
          <w:ilvl w:val="0"/>
          <w:numId w:val="6"/>
        </w:numPr>
      </w:pPr>
      <w:r w:rsidRPr="009531C5">
        <w:t>GET /clos: Lấy tất cả CLO.</w:t>
      </w:r>
    </w:p>
    <w:p w14:paraId="4DD1B795" w14:textId="77777777" w:rsidR="00292CDD" w:rsidRPr="009531C5" w:rsidRDefault="00292CDD">
      <w:pPr>
        <w:pStyle w:val="BodyText"/>
        <w:numPr>
          <w:ilvl w:val="0"/>
          <w:numId w:val="6"/>
        </w:numPr>
      </w:pPr>
      <w:r w:rsidRPr="009531C5">
        <w:t>POST /clo: Tạo mới CLO.</w:t>
      </w:r>
    </w:p>
    <w:p w14:paraId="017CABAB" w14:textId="77777777" w:rsidR="00292CDD" w:rsidRPr="009531C5" w:rsidRDefault="00292CDD">
      <w:pPr>
        <w:pStyle w:val="BodyText"/>
        <w:numPr>
          <w:ilvl w:val="0"/>
          <w:numId w:val="6"/>
        </w:numPr>
      </w:pPr>
      <w:r w:rsidRPr="009531C5">
        <w:t>GET /clo/:id: Lấy thông tin CLO theo ID.</w:t>
      </w:r>
    </w:p>
    <w:p w14:paraId="26D27F1D" w14:textId="77777777" w:rsidR="00292CDD" w:rsidRPr="009531C5" w:rsidRDefault="00292CDD">
      <w:pPr>
        <w:pStyle w:val="BodyText"/>
        <w:numPr>
          <w:ilvl w:val="0"/>
          <w:numId w:val="6"/>
        </w:numPr>
      </w:pPr>
      <w:r w:rsidRPr="009531C5">
        <w:t>PUT /clo/:id: Cập nhật thông tin CLO.</w:t>
      </w:r>
    </w:p>
    <w:p w14:paraId="746333A8" w14:textId="77777777" w:rsidR="00292CDD" w:rsidRPr="009531C5" w:rsidRDefault="00292CDD">
      <w:pPr>
        <w:pStyle w:val="BodyText"/>
        <w:numPr>
          <w:ilvl w:val="0"/>
          <w:numId w:val="6"/>
        </w:numPr>
      </w:pPr>
      <w:r w:rsidRPr="009531C5">
        <w:t>DELETE /clo/:id: Xóa CLO.</w:t>
      </w:r>
    </w:p>
    <w:p w14:paraId="1CC19B3F" w14:textId="77777777" w:rsidR="00292CDD" w:rsidRPr="009531C5" w:rsidRDefault="00292CDD">
      <w:pPr>
        <w:pStyle w:val="BodyText"/>
        <w:numPr>
          <w:ilvl w:val="0"/>
          <w:numId w:val="6"/>
        </w:numPr>
      </w:pPr>
      <w:r w:rsidRPr="009531C5">
        <w:t>DELETE /clos/multiple: Xóa nhiều CLO.</w:t>
      </w:r>
    </w:p>
    <w:p w14:paraId="4A6D8EA3" w14:textId="77777777" w:rsidR="00292CDD" w:rsidRPr="009531C5" w:rsidRDefault="00292CDD">
      <w:pPr>
        <w:pStyle w:val="BodyText"/>
        <w:numPr>
          <w:ilvl w:val="0"/>
          <w:numId w:val="6"/>
        </w:numPr>
      </w:pPr>
      <w:r w:rsidRPr="009531C5">
        <w:t>PUT /clo/:id/softDelete: Xóa mềm CLO theo ID.</w:t>
      </w:r>
    </w:p>
    <w:p w14:paraId="6805D961" w14:textId="77777777" w:rsidR="00292CDD" w:rsidRPr="009531C5" w:rsidRDefault="00292CDD">
      <w:pPr>
        <w:pStyle w:val="BodyText"/>
        <w:numPr>
          <w:ilvl w:val="0"/>
          <w:numId w:val="6"/>
        </w:numPr>
      </w:pPr>
      <w:r w:rsidRPr="009531C5">
        <w:t>GET /clos/isDelete/true: Lấy CLO đã bị xóa.</w:t>
      </w:r>
    </w:p>
    <w:p w14:paraId="43715A18" w14:textId="77777777" w:rsidR="00292CDD" w:rsidRPr="009531C5" w:rsidRDefault="00292CDD">
      <w:pPr>
        <w:pStyle w:val="BodyText"/>
        <w:numPr>
          <w:ilvl w:val="0"/>
          <w:numId w:val="6"/>
        </w:numPr>
      </w:pPr>
      <w:r w:rsidRPr="009531C5">
        <w:t>GET /clos/isDelete/false: Lấy CLO chưa bị xóa.</w:t>
      </w:r>
    </w:p>
    <w:p w14:paraId="6E9A2E39" w14:textId="77777777" w:rsidR="00292CDD" w:rsidRPr="009531C5" w:rsidRDefault="00292CDD">
      <w:pPr>
        <w:pStyle w:val="BodyText"/>
        <w:numPr>
          <w:ilvl w:val="0"/>
          <w:numId w:val="6"/>
        </w:numPr>
      </w:pPr>
      <w:r w:rsidRPr="009531C5">
        <w:t>PUT /clos/softDelete: Xóa mềm nhiều CLO.</w:t>
      </w:r>
    </w:p>
    <w:p w14:paraId="2BEC22F1" w14:textId="77777777" w:rsidR="00292CDD" w:rsidRPr="009531C5" w:rsidRDefault="00292CDD">
      <w:pPr>
        <w:pStyle w:val="BodyText"/>
        <w:numPr>
          <w:ilvl w:val="0"/>
          <w:numId w:val="6"/>
        </w:numPr>
      </w:pPr>
      <w:r w:rsidRPr="009531C5">
        <w:lastRenderedPageBreak/>
        <w:t>GET /clo/templates/post: Lấy form tạo mới CLO.</w:t>
      </w:r>
    </w:p>
    <w:p w14:paraId="1D053020" w14:textId="77777777" w:rsidR="00292CDD" w:rsidRPr="009531C5" w:rsidRDefault="00292CDD">
      <w:pPr>
        <w:pStyle w:val="BodyText"/>
        <w:numPr>
          <w:ilvl w:val="0"/>
          <w:numId w:val="6"/>
        </w:numPr>
      </w:pPr>
      <w:r w:rsidRPr="009531C5">
        <w:t>POST /clo/templates/update: Cập nhật form CLO.</w:t>
      </w:r>
    </w:p>
    <w:p w14:paraId="6B13F46B" w14:textId="3ABCB7DA" w:rsidR="00292CDD" w:rsidRPr="00F942C8" w:rsidRDefault="00292CDD" w:rsidP="00F605F2">
      <w:pPr>
        <w:pStyle w:val="Heading3"/>
        <w:rPr>
          <w:lang w:val="vi"/>
        </w:rPr>
      </w:pPr>
      <w:bookmarkStart w:id="737" w:name="_Toc181602758"/>
      <w:r w:rsidRPr="00F942C8">
        <w:rPr>
          <w:lang w:val="vi"/>
        </w:rPr>
        <w:t xml:space="preserve">Định tuyến API mối quan hệ </w:t>
      </w:r>
      <w:r w:rsidRPr="00F605F2">
        <w:rPr>
          <w:lang w:val="vi"/>
        </w:rPr>
        <w:t>PLO và CLO</w:t>
      </w:r>
      <w:r w:rsidRPr="00F942C8">
        <w:rPr>
          <w:lang w:val="vi"/>
        </w:rPr>
        <w:t xml:space="preserve"> (</w:t>
      </w:r>
      <w:r w:rsidRPr="00F605F2">
        <w:rPr>
          <w:lang w:val="vi"/>
        </w:rPr>
        <w:t>PLO</w:t>
      </w:r>
      <w:r w:rsidRPr="00F942C8">
        <w:rPr>
          <w:lang w:val="vi"/>
        </w:rPr>
        <w:t>_</w:t>
      </w:r>
      <w:r w:rsidRPr="00F605F2">
        <w:rPr>
          <w:lang w:val="vi"/>
        </w:rPr>
        <w:t xml:space="preserve"> CLO</w:t>
      </w:r>
      <w:r w:rsidRPr="00F942C8">
        <w:rPr>
          <w:lang w:val="vi"/>
        </w:rPr>
        <w:t>)</w:t>
      </w:r>
      <w:bookmarkEnd w:id="737"/>
    </w:p>
    <w:p w14:paraId="58BD48EE" w14:textId="24DE4DD2" w:rsidR="005D0BEA" w:rsidRDefault="00681743" w:rsidP="005D0BEA">
      <w:pPr>
        <w:keepNext/>
        <w:jc w:val="center"/>
      </w:pPr>
      <w:r w:rsidRPr="00681743">
        <w:rPr>
          <w:noProof/>
        </w:rPr>
        <w:drawing>
          <wp:inline distT="0" distB="0" distL="0" distR="0" wp14:anchorId="7F5C285C" wp14:editId="4BC1F9AA">
            <wp:extent cx="5806943" cy="1371719"/>
            <wp:effectExtent l="0" t="0" r="3810" b="0"/>
            <wp:docPr id="65752313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3137" name="Picture 1" descr="A close-up of a white background&#10;&#10;Description automatically generated"/>
                    <pic:cNvPicPr/>
                  </pic:nvPicPr>
                  <pic:blipFill>
                    <a:blip r:embed="rId42"/>
                    <a:stretch>
                      <a:fillRect/>
                    </a:stretch>
                  </pic:blipFill>
                  <pic:spPr>
                    <a:xfrm>
                      <a:off x="0" y="0"/>
                      <a:ext cx="5806943" cy="1371719"/>
                    </a:xfrm>
                    <a:prstGeom prst="rect">
                      <a:avLst/>
                    </a:prstGeom>
                  </pic:spPr>
                </pic:pic>
              </a:graphicData>
            </a:graphic>
          </wp:inline>
        </w:drawing>
      </w:r>
    </w:p>
    <w:p w14:paraId="7794A0EF" w14:textId="033CD337" w:rsidR="00292CDD" w:rsidRDefault="005D0BEA" w:rsidP="005D0BEA">
      <w:pPr>
        <w:pStyle w:val="Caption"/>
      </w:pPr>
      <w:bookmarkStart w:id="738" w:name="_Toc181602810"/>
      <w:r>
        <w:t>Hình 3.</w:t>
      </w:r>
      <w:fldSimple w:instr=" SEQ Hình_3. \* ARABIC ">
        <w:r w:rsidR="00031219">
          <w:rPr>
            <w:noProof/>
          </w:rPr>
          <w:t>13</w:t>
        </w:r>
      </w:fldSimple>
      <w:r>
        <w:t xml:space="preserve">. </w:t>
      </w:r>
      <w:r w:rsidRPr="00E454F7">
        <w:t>Định tuyến API mối quan hệ PLO và CLO (PLO_ CLO)</w:t>
      </w:r>
      <w:bookmarkEnd w:id="738"/>
    </w:p>
    <w:p w14:paraId="34F85573" w14:textId="77777777" w:rsidR="00292CDD" w:rsidRPr="00185112" w:rsidRDefault="00292CDD" w:rsidP="00292CDD">
      <w:pPr>
        <w:pStyle w:val="BodyText"/>
        <w:rPr>
          <w:b/>
          <w:bCs/>
        </w:rPr>
      </w:pPr>
      <w:r w:rsidRPr="00185112">
        <w:rPr>
          <w:b/>
          <w:bCs/>
        </w:rPr>
        <w:t xml:space="preserve">Các </w:t>
      </w:r>
      <w:r w:rsidRPr="00185112">
        <w:rPr>
          <w:b/>
          <w:bCs/>
          <w:lang w:val="en-US"/>
        </w:rPr>
        <w:t>đ</w:t>
      </w:r>
      <w:r w:rsidRPr="00185112">
        <w:rPr>
          <w:b/>
          <w:bCs/>
        </w:rPr>
        <w:t xml:space="preserve">ịnh </w:t>
      </w:r>
      <w:r w:rsidRPr="00185112">
        <w:rPr>
          <w:b/>
          <w:bCs/>
          <w:lang w:val="en-US"/>
        </w:rPr>
        <w:t>t</w:t>
      </w:r>
      <w:r w:rsidRPr="00185112">
        <w:rPr>
          <w:b/>
          <w:bCs/>
        </w:rPr>
        <w:t>uyến:</w:t>
      </w:r>
    </w:p>
    <w:p w14:paraId="35F2FDE3" w14:textId="77777777" w:rsidR="00292CDD" w:rsidRPr="00F942C8" w:rsidRDefault="00292CDD">
      <w:pPr>
        <w:pStyle w:val="BodyText"/>
        <w:numPr>
          <w:ilvl w:val="0"/>
          <w:numId w:val="6"/>
        </w:numPr>
      </w:pPr>
      <w:r w:rsidRPr="00F942C8">
        <w:t>GET /plo-clo: Lấy tất cả các mối quan hệ giữa PLO và CLO.</w:t>
      </w:r>
    </w:p>
    <w:p w14:paraId="4602B087" w14:textId="77777777" w:rsidR="00292CDD" w:rsidRPr="00F942C8" w:rsidRDefault="00292CDD">
      <w:pPr>
        <w:pStyle w:val="BodyText"/>
        <w:numPr>
          <w:ilvl w:val="0"/>
          <w:numId w:val="6"/>
        </w:numPr>
      </w:pPr>
      <w:r w:rsidRPr="00F942C8">
        <w:t>POST /plo-clo: Lưu mối quan hệ giữa PLO và CLO.</w:t>
      </w:r>
    </w:p>
    <w:p w14:paraId="703AF452" w14:textId="77777777" w:rsidR="00292CDD" w:rsidRPr="00F942C8" w:rsidRDefault="00292CDD">
      <w:pPr>
        <w:pStyle w:val="BodyText"/>
        <w:numPr>
          <w:ilvl w:val="0"/>
          <w:numId w:val="6"/>
        </w:numPr>
      </w:pPr>
      <w:r w:rsidRPr="00F942C8">
        <w:t>DELETE /plo-clo: Xóa mối quan hệ giữa PLO và CLO.</w:t>
      </w:r>
    </w:p>
    <w:p w14:paraId="20BBE05B" w14:textId="6091A3DA" w:rsidR="00292CDD" w:rsidRPr="005E1458" w:rsidRDefault="00292CDD" w:rsidP="00F605F2">
      <w:pPr>
        <w:pStyle w:val="Heading3"/>
        <w:rPr>
          <w:lang w:val="vi"/>
        </w:rPr>
      </w:pPr>
      <w:bookmarkStart w:id="739" w:name="_Hlk175091882"/>
      <w:bookmarkStart w:id="740" w:name="_Toc181602759"/>
      <w:r w:rsidRPr="00F942C8">
        <w:rPr>
          <w:lang w:val="vi"/>
        </w:rPr>
        <w:lastRenderedPageBreak/>
        <w:t xml:space="preserve">Định tuyến API chương của </w:t>
      </w:r>
      <w:r w:rsidR="002C4348" w:rsidRPr="002C4348">
        <w:rPr>
          <w:lang w:val="vi"/>
        </w:rPr>
        <w:t>môn học</w:t>
      </w:r>
      <w:r w:rsidR="002C4348" w:rsidRPr="00F942C8">
        <w:rPr>
          <w:lang w:val="vi"/>
        </w:rPr>
        <w:t xml:space="preserve"> </w:t>
      </w:r>
      <w:r w:rsidRPr="00F942C8">
        <w:rPr>
          <w:lang w:val="vi"/>
        </w:rPr>
        <w:t>(chapter)</w:t>
      </w:r>
      <w:bookmarkEnd w:id="739"/>
      <w:bookmarkEnd w:id="740"/>
    </w:p>
    <w:p w14:paraId="14608579" w14:textId="50DA0803" w:rsidR="005D0BEA" w:rsidRDefault="00681743" w:rsidP="005D0BEA">
      <w:pPr>
        <w:keepNext/>
        <w:jc w:val="center"/>
      </w:pPr>
      <w:r w:rsidRPr="00681743">
        <w:rPr>
          <w:noProof/>
        </w:rPr>
        <w:drawing>
          <wp:inline distT="0" distB="0" distL="0" distR="0" wp14:anchorId="57724124" wp14:editId="15066827">
            <wp:extent cx="5799323" cy="4206605"/>
            <wp:effectExtent l="0" t="0" r="0" b="3810"/>
            <wp:docPr id="16314001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171" name="Picture 1" descr="A screen shot of a computer code&#10;&#10;Description automatically generated"/>
                    <pic:cNvPicPr/>
                  </pic:nvPicPr>
                  <pic:blipFill>
                    <a:blip r:embed="rId43"/>
                    <a:stretch>
                      <a:fillRect/>
                    </a:stretch>
                  </pic:blipFill>
                  <pic:spPr>
                    <a:xfrm>
                      <a:off x="0" y="0"/>
                      <a:ext cx="5799323" cy="4206605"/>
                    </a:xfrm>
                    <a:prstGeom prst="rect">
                      <a:avLst/>
                    </a:prstGeom>
                  </pic:spPr>
                </pic:pic>
              </a:graphicData>
            </a:graphic>
          </wp:inline>
        </w:drawing>
      </w:r>
    </w:p>
    <w:p w14:paraId="629AD28E" w14:textId="05CEFCAC" w:rsidR="00292CDD" w:rsidRDefault="005D0BEA" w:rsidP="005D0BEA">
      <w:pPr>
        <w:pStyle w:val="Caption"/>
      </w:pPr>
      <w:bookmarkStart w:id="741" w:name="_Toc181602811"/>
      <w:r>
        <w:t>Hình 3.</w:t>
      </w:r>
      <w:fldSimple w:instr=" SEQ Hình_3. \* ARABIC ">
        <w:r w:rsidR="00031219">
          <w:rPr>
            <w:noProof/>
          </w:rPr>
          <w:t>14</w:t>
        </w:r>
      </w:fldSimple>
      <w:r>
        <w:t xml:space="preserve">. </w:t>
      </w:r>
      <w:r w:rsidRPr="001F5A02">
        <w:t xml:space="preserve">Định tuyến API chương của </w:t>
      </w:r>
      <w:r w:rsidR="002C4348">
        <w:t>môn học</w:t>
      </w:r>
      <w:r w:rsidR="002C4348" w:rsidRPr="001F5A02">
        <w:t xml:space="preserve"> </w:t>
      </w:r>
      <w:r w:rsidRPr="001F5A02">
        <w:t>(chapter)</w:t>
      </w:r>
      <w:bookmarkEnd w:id="741"/>
    </w:p>
    <w:p w14:paraId="7226B68C"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5236001C" w14:textId="77777777" w:rsidR="00292CDD" w:rsidRPr="00F942C8" w:rsidRDefault="00292CDD">
      <w:pPr>
        <w:pStyle w:val="BodyText"/>
        <w:numPr>
          <w:ilvl w:val="0"/>
          <w:numId w:val="6"/>
        </w:numPr>
      </w:pPr>
      <w:r w:rsidRPr="00F942C8">
        <w:t>GET /chapters: Lấy danh sách tất cả các chương.</w:t>
      </w:r>
    </w:p>
    <w:p w14:paraId="7CAF17B2" w14:textId="77777777" w:rsidR="00292CDD" w:rsidRPr="00F942C8" w:rsidRDefault="00292CDD">
      <w:pPr>
        <w:pStyle w:val="BodyText"/>
        <w:numPr>
          <w:ilvl w:val="0"/>
          <w:numId w:val="6"/>
        </w:numPr>
      </w:pPr>
      <w:r w:rsidRPr="00F942C8">
        <w:t>POST /chapter: Tạo một chương mới.</w:t>
      </w:r>
    </w:p>
    <w:p w14:paraId="642D0C96" w14:textId="77777777" w:rsidR="00292CDD" w:rsidRPr="00F942C8" w:rsidRDefault="00292CDD">
      <w:pPr>
        <w:pStyle w:val="BodyText"/>
        <w:numPr>
          <w:ilvl w:val="0"/>
          <w:numId w:val="6"/>
        </w:numPr>
      </w:pPr>
      <w:r w:rsidRPr="00F942C8">
        <w:t>GET /chapter/:id: Lấy thông tin chương dựa trên ID.</w:t>
      </w:r>
    </w:p>
    <w:p w14:paraId="2F48B953" w14:textId="77777777" w:rsidR="00292CDD" w:rsidRPr="00F942C8" w:rsidRDefault="00292CDD">
      <w:pPr>
        <w:pStyle w:val="BodyText"/>
        <w:numPr>
          <w:ilvl w:val="0"/>
          <w:numId w:val="6"/>
        </w:numPr>
      </w:pPr>
      <w:r w:rsidRPr="00F942C8">
        <w:t>PUT /chapter/:id: Cập nhật thông tin chương dựa trên ID.</w:t>
      </w:r>
    </w:p>
    <w:p w14:paraId="13FA6F09" w14:textId="77777777" w:rsidR="00292CDD" w:rsidRPr="00F942C8" w:rsidRDefault="00292CDD">
      <w:pPr>
        <w:pStyle w:val="BodyText"/>
        <w:numPr>
          <w:ilvl w:val="0"/>
          <w:numId w:val="6"/>
        </w:numPr>
      </w:pPr>
      <w:r w:rsidRPr="00F942C8">
        <w:t>DELETE /chapter/:id: Xóa chương dựa trên ID.</w:t>
      </w:r>
    </w:p>
    <w:p w14:paraId="0982637F" w14:textId="77777777" w:rsidR="00292CDD" w:rsidRPr="00F942C8" w:rsidRDefault="00292CDD">
      <w:pPr>
        <w:pStyle w:val="BodyText"/>
        <w:numPr>
          <w:ilvl w:val="0"/>
          <w:numId w:val="6"/>
        </w:numPr>
      </w:pPr>
      <w:r w:rsidRPr="00F942C8">
        <w:t>DELETE /chapters/multiple: Xóa nhiều chương.</w:t>
      </w:r>
    </w:p>
    <w:p w14:paraId="6A2FAD97" w14:textId="77777777" w:rsidR="00292CDD" w:rsidRPr="00F942C8" w:rsidRDefault="00292CDD">
      <w:pPr>
        <w:pStyle w:val="BodyText"/>
        <w:numPr>
          <w:ilvl w:val="0"/>
          <w:numId w:val="6"/>
        </w:numPr>
      </w:pPr>
      <w:r w:rsidRPr="00F942C8">
        <w:t>GET /chapters/isDelete/true: Lấy các chương đã bị xóa.</w:t>
      </w:r>
    </w:p>
    <w:p w14:paraId="42236B5F" w14:textId="77777777" w:rsidR="00292CDD" w:rsidRPr="00F942C8" w:rsidRDefault="00292CDD">
      <w:pPr>
        <w:pStyle w:val="BodyText"/>
        <w:numPr>
          <w:ilvl w:val="0"/>
          <w:numId w:val="6"/>
        </w:numPr>
      </w:pPr>
      <w:r w:rsidRPr="00F942C8">
        <w:t>GET /chapters/isDelete/false: Lấy các chương chưa bị xóa.</w:t>
      </w:r>
    </w:p>
    <w:p w14:paraId="63DAFC78" w14:textId="77777777" w:rsidR="00292CDD" w:rsidRPr="00F942C8" w:rsidRDefault="00292CDD">
      <w:pPr>
        <w:pStyle w:val="BodyText"/>
        <w:numPr>
          <w:ilvl w:val="0"/>
          <w:numId w:val="6"/>
        </w:numPr>
      </w:pPr>
      <w:r w:rsidRPr="00F942C8">
        <w:t>PUT /chapters/softDelete: Xóa mềm nhiều chương.</w:t>
      </w:r>
    </w:p>
    <w:p w14:paraId="63146314" w14:textId="77777777" w:rsidR="00292CDD" w:rsidRPr="00F942C8" w:rsidRDefault="00292CDD">
      <w:pPr>
        <w:pStyle w:val="BodyText"/>
        <w:numPr>
          <w:ilvl w:val="0"/>
          <w:numId w:val="6"/>
        </w:numPr>
      </w:pPr>
      <w:r w:rsidRPr="00F942C8">
        <w:t>PUT /chapter/:id/softDelete: Xóa mềm một chương theo ID.</w:t>
      </w:r>
    </w:p>
    <w:p w14:paraId="2029EE27" w14:textId="77777777" w:rsidR="00292CDD" w:rsidRPr="00F942C8" w:rsidRDefault="00292CDD">
      <w:pPr>
        <w:pStyle w:val="BodyText"/>
        <w:numPr>
          <w:ilvl w:val="0"/>
          <w:numId w:val="6"/>
        </w:numPr>
      </w:pPr>
      <w:r w:rsidRPr="00F942C8">
        <w:lastRenderedPageBreak/>
        <w:t>GET /chapter/templates/post: Lấy mẫu biểu mẫu để tạo chương.</w:t>
      </w:r>
    </w:p>
    <w:p w14:paraId="03A219A0" w14:textId="77777777" w:rsidR="00292CDD" w:rsidRPr="00F942C8" w:rsidRDefault="00292CDD">
      <w:pPr>
        <w:pStyle w:val="BodyText"/>
        <w:numPr>
          <w:ilvl w:val="0"/>
          <w:numId w:val="6"/>
        </w:numPr>
      </w:pPr>
      <w:r w:rsidRPr="00F942C8">
        <w:t>POST /chapter/templates/update: Cập nhật mẫu biểu mẫu chương.</w:t>
      </w:r>
    </w:p>
    <w:p w14:paraId="7CBDBF3A" w14:textId="4042A83C" w:rsidR="00292CDD" w:rsidRPr="00F605F2" w:rsidRDefault="00292CDD" w:rsidP="00F605F2">
      <w:pPr>
        <w:pStyle w:val="Heading3"/>
        <w:rPr>
          <w:lang w:val="fr-FR"/>
        </w:rPr>
      </w:pPr>
      <w:bookmarkStart w:id="742" w:name="_Toc181602760"/>
      <w:r w:rsidRPr="00F942C8">
        <w:rPr>
          <w:lang w:val="vi"/>
        </w:rPr>
        <w:t>Định tuyến API mối quan hệ chapter và CLO</w:t>
      </w:r>
      <w:r w:rsidRPr="00F605F2">
        <w:rPr>
          <w:lang w:val="vi"/>
        </w:rPr>
        <w:t xml:space="preserve"> </w:t>
      </w:r>
      <w:r w:rsidRPr="00F942C8">
        <w:rPr>
          <w:lang w:val="vi"/>
        </w:rPr>
        <w:t>(chapter</w:t>
      </w:r>
      <w:r w:rsidRPr="00F605F2">
        <w:rPr>
          <w:lang w:val="vi"/>
        </w:rPr>
        <w:t>_CLO</w:t>
      </w:r>
      <w:r w:rsidRPr="00F942C8">
        <w:rPr>
          <w:lang w:val="vi"/>
        </w:rPr>
        <w:t>)</w:t>
      </w:r>
      <w:bookmarkEnd w:id="742"/>
    </w:p>
    <w:p w14:paraId="2F73C362" w14:textId="77777777" w:rsidR="00F605F2" w:rsidRPr="00F605F2" w:rsidRDefault="00F605F2" w:rsidP="00F605F2">
      <w:pPr>
        <w:rPr>
          <w:lang w:val="fr-FR"/>
        </w:rPr>
      </w:pPr>
    </w:p>
    <w:p w14:paraId="3E7093D8" w14:textId="0C76E1E6" w:rsidR="005D0BEA" w:rsidRDefault="00681743" w:rsidP="005D0BEA">
      <w:pPr>
        <w:keepNext/>
        <w:jc w:val="center"/>
      </w:pPr>
      <w:r w:rsidRPr="00681743">
        <w:rPr>
          <w:noProof/>
        </w:rPr>
        <w:drawing>
          <wp:inline distT="0" distB="0" distL="0" distR="0" wp14:anchorId="47C4E21C" wp14:editId="2ACE7F14">
            <wp:extent cx="5806943" cy="1737511"/>
            <wp:effectExtent l="0" t="0" r="3810" b="0"/>
            <wp:docPr id="1520807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724" name="Picture 1" descr="A screen shot of a computer code&#10;&#10;Description automatically generated"/>
                    <pic:cNvPicPr/>
                  </pic:nvPicPr>
                  <pic:blipFill>
                    <a:blip r:embed="rId44"/>
                    <a:stretch>
                      <a:fillRect/>
                    </a:stretch>
                  </pic:blipFill>
                  <pic:spPr>
                    <a:xfrm>
                      <a:off x="0" y="0"/>
                      <a:ext cx="5806943" cy="1737511"/>
                    </a:xfrm>
                    <a:prstGeom prst="rect">
                      <a:avLst/>
                    </a:prstGeom>
                  </pic:spPr>
                </pic:pic>
              </a:graphicData>
            </a:graphic>
          </wp:inline>
        </w:drawing>
      </w:r>
    </w:p>
    <w:p w14:paraId="165E0571" w14:textId="498B16E2" w:rsidR="00292CDD" w:rsidRPr="00125469" w:rsidRDefault="005D0BEA" w:rsidP="005D0BEA">
      <w:pPr>
        <w:pStyle w:val="Caption"/>
      </w:pPr>
      <w:bookmarkStart w:id="743" w:name="_Toc181602812"/>
      <w:r>
        <w:t>Hình 3.</w:t>
      </w:r>
      <w:fldSimple w:instr=" SEQ Hình_3. \* ARABIC ">
        <w:r w:rsidR="00031219">
          <w:rPr>
            <w:noProof/>
          </w:rPr>
          <w:t>15</w:t>
        </w:r>
      </w:fldSimple>
      <w:r>
        <w:t xml:space="preserve">. </w:t>
      </w:r>
      <w:r w:rsidRPr="00125469">
        <w:t>Định tuyến API mối quan hệ chapter và CLO (chapter_CLO)</w:t>
      </w:r>
      <w:bookmarkEnd w:id="743"/>
    </w:p>
    <w:p w14:paraId="0E711F5C"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24CCB2B6" w14:textId="77777777" w:rsidR="00292CDD" w:rsidRPr="0004066E" w:rsidRDefault="00292CDD">
      <w:pPr>
        <w:pStyle w:val="BodyText"/>
        <w:numPr>
          <w:ilvl w:val="0"/>
          <w:numId w:val="6"/>
        </w:numPr>
      </w:pPr>
      <w:r w:rsidRPr="0004066E">
        <w:t>GET /clo-chapter: Lấy dữ liệu kết hợp giữa CLO và Chapter.</w:t>
      </w:r>
    </w:p>
    <w:p w14:paraId="5BF0C2FD" w14:textId="77777777" w:rsidR="00292CDD" w:rsidRPr="0004066E" w:rsidRDefault="00292CDD">
      <w:pPr>
        <w:pStyle w:val="BodyText"/>
        <w:numPr>
          <w:ilvl w:val="0"/>
          <w:numId w:val="6"/>
        </w:numPr>
      </w:pPr>
      <w:r w:rsidRPr="0004066E">
        <w:t>POST /clo-chapter: Lưu thông tin kết hợp giữa CLO và Chapter.</w:t>
      </w:r>
    </w:p>
    <w:p w14:paraId="3E7539B4" w14:textId="77777777" w:rsidR="00292CDD" w:rsidRPr="0004066E" w:rsidRDefault="00292CDD">
      <w:pPr>
        <w:pStyle w:val="BodyText"/>
        <w:numPr>
          <w:ilvl w:val="0"/>
          <w:numId w:val="6"/>
        </w:numPr>
      </w:pPr>
      <w:r w:rsidRPr="0004066E">
        <w:t>DELETE /clo-chapter: Xóa thông tin kết hợp giữa CLO và Chapter.</w:t>
      </w:r>
    </w:p>
    <w:p w14:paraId="32338768" w14:textId="68B64C6F" w:rsidR="00292CDD" w:rsidRPr="00313829" w:rsidRDefault="00292CDD" w:rsidP="00313829">
      <w:pPr>
        <w:pStyle w:val="Heading3"/>
        <w:rPr>
          <w:lang w:val="vi"/>
        </w:rPr>
      </w:pPr>
      <w:bookmarkStart w:id="744" w:name="_Toc181602761"/>
      <w:r w:rsidRPr="00313829">
        <w:rPr>
          <w:lang w:val="vi"/>
        </w:rPr>
        <w:lastRenderedPageBreak/>
        <w:t>Định tuyến API rubric</w:t>
      </w:r>
      <w:bookmarkEnd w:id="744"/>
    </w:p>
    <w:p w14:paraId="04DBA131" w14:textId="35E06A21" w:rsidR="005D0BEA" w:rsidRDefault="00681743" w:rsidP="005D0BEA">
      <w:pPr>
        <w:keepNext/>
        <w:jc w:val="center"/>
      </w:pPr>
      <w:r w:rsidRPr="00681743">
        <w:rPr>
          <w:noProof/>
        </w:rPr>
        <w:drawing>
          <wp:inline distT="0" distB="0" distL="0" distR="0" wp14:anchorId="7D5436F9" wp14:editId="4DC303C0">
            <wp:extent cx="5806943" cy="4747671"/>
            <wp:effectExtent l="0" t="0" r="3810" b="0"/>
            <wp:docPr id="139247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71052" name="Picture 1" descr="A screenshot of a computer&#10;&#10;Description automatically generated"/>
                    <pic:cNvPicPr/>
                  </pic:nvPicPr>
                  <pic:blipFill>
                    <a:blip r:embed="rId45"/>
                    <a:stretch>
                      <a:fillRect/>
                    </a:stretch>
                  </pic:blipFill>
                  <pic:spPr>
                    <a:xfrm>
                      <a:off x="0" y="0"/>
                      <a:ext cx="5806943" cy="4747671"/>
                    </a:xfrm>
                    <a:prstGeom prst="rect">
                      <a:avLst/>
                    </a:prstGeom>
                  </pic:spPr>
                </pic:pic>
              </a:graphicData>
            </a:graphic>
          </wp:inline>
        </w:drawing>
      </w:r>
    </w:p>
    <w:p w14:paraId="59DC8566" w14:textId="26C93A12" w:rsidR="00292CDD" w:rsidRDefault="005D0BEA" w:rsidP="005D0BEA">
      <w:pPr>
        <w:pStyle w:val="Caption"/>
      </w:pPr>
      <w:bookmarkStart w:id="745" w:name="_Toc181602813"/>
      <w:r>
        <w:t>Hình 3.</w:t>
      </w:r>
      <w:fldSimple w:instr=" SEQ Hình_3. \* ARABIC ">
        <w:r w:rsidR="00031219">
          <w:rPr>
            <w:noProof/>
          </w:rPr>
          <w:t>16</w:t>
        </w:r>
      </w:fldSimple>
      <w:r>
        <w:t xml:space="preserve">. </w:t>
      </w:r>
      <w:r w:rsidRPr="00891968">
        <w:t>Định tuyến API rubric</w:t>
      </w:r>
      <w:bookmarkEnd w:id="745"/>
    </w:p>
    <w:p w14:paraId="7BF68AAB" w14:textId="77777777" w:rsidR="00292CDD" w:rsidRPr="0004066E" w:rsidRDefault="00292CDD" w:rsidP="00292CDD">
      <w:pPr>
        <w:pStyle w:val="BodyText"/>
        <w:rPr>
          <w:lang w:val="vi-VN"/>
        </w:rPr>
      </w:pPr>
      <w:r w:rsidRPr="0004066E">
        <w:rPr>
          <w:b/>
          <w:bCs/>
          <w:lang w:val="vi-VN"/>
        </w:rPr>
        <w:t xml:space="preserve">Các </w:t>
      </w:r>
      <w:r>
        <w:rPr>
          <w:b/>
          <w:bCs/>
          <w:lang w:val="en-US"/>
        </w:rPr>
        <w:t>đ</w:t>
      </w:r>
      <w:r w:rsidRPr="0004066E">
        <w:rPr>
          <w:b/>
          <w:bCs/>
          <w:lang w:val="vi-VN"/>
        </w:rPr>
        <w:t xml:space="preserve">ịnh </w:t>
      </w:r>
      <w:r>
        <w:rPr>
          <w:b/>
          <w:bCs/>
          <w:lang w:val="en-US"/>
        </w:rPr>
        <w:t>t</w:t>
      </w:r>
      <w:r w:rsidRPr="0004066E">
        <w:rPr>
          <w:b/>
          <w:bCs/>
          <w:lang w:val="vi-VN"/>
        </w:rPr>
        <w:t>uyến</w:t>
      </w:r>
      <w:r w:rsidRPr="0004066E">
        <w:rPr>
          <w:lang w:val="vi-VN"/>
        </w:rPr>
        <w:t>:</w:t>
      </w:r>
    </w:p>
    <w:p w14:paraId="3C32C28C" w14:textId="77777777" w:rsidR="00292CDD" w:rsidRPr="0004066E" w:rsidRDefault="00292CDD">
      <w:pPr>
        <w:pStyle w:val="BodyText"/>
        <w:numPr>
          <w:ilvl w:val="0"/>
          <w:numId w:val="6"/>
        </w:numPr>
      </w:pPr>
      <w:r w:rsidRPr="0004066E">
        <w:t>GET /rubrics: Lấy danh sách tất cả các rubrics.</w:t>
      </w:r>
    </w:p>
    <w:p w14:paraId="025E5B97" w14:textId="77777777" w:rsidR="00292CDD" w:rsidRPr="0004066E" w:rsidRDefault="00292CDD">
      <w:pPr>
        <w:pStyle w:val="BodyText"/>
        <w:numPr>
          <w:ilvl w:val="0"/>
          <w:numId w:val="6"/>
        </w:numPr>
      </w:pPr>
      <w:r w:rsidRPr="0004066E">
        <w:t>POST /rubric: Tạo một rubric mới.</w:t>
      </w:r>
    </w:p>
    <w:p w14:paraId="78EC6474" w14:textId="77777777" w:rsidR="00292CDD" w:rsidRPr="0004066E" w:rsidRDefault="00292CDD">
      <w:pPr>
        <w:pStyle w:val="BodyText"/>
        <w:numPr>
          <w:ilvl w:val="0"/>
          <w:numId w:val="6"/>
        </w:numPr>
      </w:pPr>
      <w:r w:rsidRPr="0004066E">
        <w:t>GET /rubric/:id: Lấy thông tin chi tiết của một rubric theo ID.</w:t>
      </w:r>
    </w:p>
    <w:p w14:paraId="1FD6A39E" w14:textId="77777777" w:rsidR="00292CDD" w:rsidRPr="0004066E" w:rsidRDefault="00292CDD">
      <w:pPr>
        <w:pStyle w:val="BodyText"/>
        <w:numPr>
          <w:ilvl w:val="0"/>
          <w:numId w:val="6"/>
        </w:numPr>
      </w:pPr>
      <w:r w:rsidRPr="0004066E">
        <w:t>PUT /rubric/:id: Cập nhật thông tin của rubric theo ID.</w:t>
      </w:r>
    </w:p>
    <w:p w14:paraId="084F96FB" w14:textId="77777777" w:rsidR="00292CDD" w:rsidRPr="0004066E" w:rsidRDefault="00292CDD">
      <w:pPr>
        <w:pStyle w:val="BodyText"/>
        <w:numPr>
          <w:ilvl w:val="0"/>
          <w:numId w:val="6"/>
        </w:numPr>
      </w:pPr>
      <w:r w:rsidRPr="0004066E">
        <w:t>GET /rubrics/isDelete/true: Lấy các rubric đã bị xóa.</w:t>
      </w:r>
    </w:p>
    <w:p w14:paraId="705FBF99" w14:textId="77777777" w:rsidR="00292CDD" w:rsidRPr="0004066E" w:rsidRDefault="00292CDD">
      <w:pPr>
        <w:pStyle w:val="BodyText"/>
        <w:numPr>
          <w:ilvl w:val="0"/>
          <w:numId w:val="6"/>
        </w:numPr>
      </w:pPr>
      <w:r w:rsidRPr="0004066E">
        <w:t>GET /rubrics/isDelete/false: Lấy các rubric chưa bị xóa.</w:t>
      </w:r>
    </w:p>
    <w:p w14:paraId="24463510" w14:textId="77777777" w:rsidR="00292CDD" w:rsidRPr="0004066E" w:rsidRDefault="00292CDD">
      <w:pPr>
        <w:pStyle w:val="BodyText"/>
        <w:numPr>
          <w:ilvl w:val="0"/>
          <w:numId w:val="6"/>
        </w:numPr>
      </w:pPr>
      <w:r w:rsidRPr="0004066E">
        <w:t>GET /rubric/:id/items: Lấy các mục liên quan đến rubric theo ID.</w:t>
      </w:r>
    </w:p>
    <w:p w14:paraId="346E709E" w14:textId="77777777" w:rsidR="00292CDD" w:rsidRPr="0004066E" w:rsidRDefault="00292CDD">
      <w:pPr>
        <w:pStyle w:val="BodyText"/>
        <w:numPr>
          <w:ilvl w:val="0"/>
          <w:numId w:val="6"/>
        </w:numPr>
      </w:pPr>
      <w:r w:rsidRPr="0004066E">
        <w:t>GET /rubrics/checkScore: Lấy rubrics để kiểm tra điểm.</w:t>
      </w:r>
    </w:p>
    <w:p w14:paraId="0BE33405" w14:textId="77777777" w:rsidR="00292CDD" w:rsidRPr="0004066E" w:rsidRDefault="00292CDD">
      <w:pPr>
        <w:pStyle w:val="BodyText"/>
        <w:numPr>
          <w:ilvl w:val="0"/>
          <w:numId w:val="6"/>
        </w:numPr>
      </w:pPr>
      <w:r w:rsidRPr="0004066E">
        <w:t>PUT /rubrics/softDelete: Xóa mềm nhiều rubrics.</w:t>
      </w:r>
    </w:p>
    <w:p w14:paraId="264F5665" w14:textId="77777777" w:rsidR="00292CDD" w:rsidRPr="0004066E" w:rsidRDefault="00292CDD">
      <w:pPr>
        <w:pStyle w:val="BodyText"/>
        <w:numPr>
          <w:ilvl w:val="0"/>
          <w:numId w:val="6"/>
        </w:numPr>
      </w:pPr>
      <w:r w:rsidRPr="0004066E">
        <w:lastRenderedPageBreak/>
        <w:t>PUT /rubric/:id/softDelete: Xóa mềm rubric theo ID.</w:t>
      </w:r>
    </w:p>
    <w:p w14:paraId="4CB22B78" w14:textId="77777777" w:rsidR="00292CDD" w:rsidRPr="0004066E" w:rsidRDefault="00292CDD">
      <w:pPr>
        <w:pStyle w:val="BodyText"/>
        <w:numPr>
          <w:ilvl w:val="0"/>
          <w:numId w:val="6"/>
        </w:numPr>
      </w:pPr>
      <w:r w:rsidRPr="0004066E">
        <w:t>DELETE /rubric/:id: Xóa rubric theo ID.</w:t>
      </w:r>
    </w:p>
    <w:p w14:paraId="6A3A7F12" w14:textId="77777777" w:rsidR="00292CDD" w:rsidRPr="0004066E" w:rsidRDefault="00292CDD">
      <w:pPr>
        <w:pStyle w:val="BodyText"/>
        <w:numPr>
          <w:ilvl w:val="0"/>
          <w:numId w:val="6"/>
        </w:numPr>
      </w:pPr>
      <w:r w:rsidRPr="0004066E">
        <w:t>DELETE /rubrics/multiple: Xóa nhiều rubrics.</w:t>
      </w:r>
    </w:p>
    <w:p w14:paraId="6129C5A1" w14:textId="7B35BF27" w:rsidR="00292CDD" w:rsidRPr="00313829" w:rsidRDefault="00292CDD" w:rsidP="00313829">
      <w:pPr>
        <w:pStyle w:val="Heading3"/>
        <w:rPr>
          <w:lang w:val="vi"/>
        </w:rPr>
      </w:pPr>
      <w:bookmarkStart w:id="746" w:name="_Toc181602762"/>
      <w:r w:rsidRPr="00313829">
        <w:rPr>
          <w:lang w:val="vi"/>
        </w:rPr>
        <w:t>Định tuyến API rubric items</w:t>
      </w:r>
      <w:bookmarkEnd w:id="746"/>
    </w:p>
    <w:p w14:paraId="2E9014E8" w14:textId="2EDD39C7" w:rsidR="005D0BEA" w:rsidRDefault="00681743" w:rsidP="005D0BEA">
      <w:pPr>
        <w:keepNext/>
        <w:jc w:val="center"/>
      </w:pPr>
      <w:r w:rsidRPr="00681743">
        <w:rPr>
          <w:noProof/>
        </w:rPr>
        <w:drawing>
          <wp:inline distT="0" distB="0" distL="0" distR="0" wp14:anchorId="77FE481A" wp14:editId="2F802C15">
            <wp:extent cx="5791702" cy="4587638"/>
            <wp:effectExtent l="0" t="0" r="0" b="3810"/>
            <wp:docPr id="20592305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583" name="Picture 1" descr="A screenshot of a computer code&#10;&#10;Description automatically generated"/>
                    <pic:cNvPicPr/>
                  </pic:nvPicPr>
                  <pic:blipFill>
                    <a:blip r:embed="rId46"/>
                    <a:stretch>
                      <a:fillRect/>
                    </a:stretch>
                  </pic:blipFill>
                  <pic:spPr>
                    <a:xfrm>
                      <a:off x="0" y="0"/>
                      <a:ext cx="5791702" cy="4587638"/>
                    </a:xfrm>
                    <a:prstGeom prst="rect">
                      <a:avLst/>
                    </a:prstGeom>
                  </pic:spPr>
                </pic:pic>
              </a:graphicData>
            </a:graphic>
          </wp:inline>
        </w:drawing>
      </w:r>
    </w:p>
    <w:p w14:paraId="1419B690" w14:textId="463D9D86" w:rsidR="00292CDD" w:rsidRDefault="005D0BEA" w:rsidP="005D0BEA">
      <w:pPr>
        <w:pStyle w:val="Caption"/>
      </w:pPr>
      <w:bookmarkStart w:id="747" w:name="_Toc181602814"/>
      <w:r>
        <w:t>Hình 3.</w:t>
      </w:r>
      <w:fldSimple w:instr=" SEQ Hình_3. \* ARABIC ">
        <w:r w:rsidR="00031219">
          <w:rPr>
            <w:noProof/>
          </w:rPr>
          <w:t>17</w:t>
        </w:r>
      </w:fldSimple>
      <w:r>
        <w:t xml:space="preserve">. </w:t>
      </w:r>
      <w:r w:rsidRPr="00F864AC">
        <w:t>Định tuyến API rubric items</w:t>
      </w:r>
      <w:bookmarkEnd w:id="747"/>
    </w:p>
    <w:p w14:paraId="397D7CB8" w14:textId="77777777" w:rsidR="00292CDD" w:rsidRPr="0004066E" w:rsidRDefault="00292CDD" w:rsidP="00292CDD">
      <w:pPr>
        <w:pStyle w:val="BodyText"/>
        <w:rPr>
          <w:lang w:val="vi-VN"/>
        </w:rPr>
      </w:pPr>
      <w:r w:rsidRPr="0004066E">
        <w:rPr>
          <w:b/>
          <w:bCs/>
          <w:lang w:val="vi-VN"/>
        </w:rPr>
        <w:t xml:space="preserve">Các </w:t>
      </w:r>
      <w:r>
        <w:rPr>
          <w:b/>
          <w:bCs/>
          <w:lang w:val="en-US"/>
        </w:rPr>
        <w:t>đ</w:t>
      </w:r>
      <w:r w:rsidRPr="0004066E">
        <w:rPr>
          <w:b/>
          <w:bCs/>
          <w:lang w:val="vi-VN"/>
        </w:rPr>
        <w:t xml:space="preserve">ịnh </w:t>
      </w:r>
      <w:r>
        <w:rPr>
          <w:b/>
          <w:bCs/>
          <w:lang w:val="en-US"/>
        </w:rPr>
        <w:t>t</w:t>
      </w:r>
      <w:r w:rsidRPr="0004066E">
        <w:rPr>
          <w:b/>
          <w:bCs/>
          <w:lang w:val="vi-VN"/>
        </w:rPr>
        <w:t>uyến</w:t>
      </w:r>
      <w:r w:rsidRPr="0004066E">
        <w:rPr>
          <w:lang w:val="vi-VN"/>
        </w:rPr>
        <w:t>:</w:t>
      </w:r>
    </w:p>
    <w:p w14:paraId="1E26607C" w14:textId="77777777" w:rsidR="00292CDD" w:rsidRPr="0004066E" w:rsidRDefault="00292CDD">
      <w:pPr>
        <w:pStyle w:val="BodyText"/>
        <w:numPr>
          <w:ilvl w:val="0"/>
          <w:numId w:val="6"/>
        </w:numPr>
      </w:pPr>
      <w:r w:rsidRPr="0004066E">
        <w:t>GET /rubric-items: Lấy danh sách tất cả các rubric items.</w:t>
      </w:r>
    </w:p>
    <w:p w14:paraId="41502D05" w14:textId="77777777" w:rsidR="00292CDD" w:rsidRPr="0004066E" w:rsidRDefault="00292CDD">
      <w:pPr>
        <w:pStyle w:val="BodyText"/>
        <w:numPr>
          <w:ilvl w:val="0"/>
          <w:numId w:val="6"/>
        </w:numPr>
      </w:pPr>
      <w:r w:rsidRPr="0004066E">
        <w:t>POST /rubric-item: Tạo một rubric item mới.</w:t>
      </w:r>
    </w:p>
    <w:p w14:paraId="3BDBE698" w14:textId="77777777" w:rsidR="00292CDD" w:rsidRPr="0004066E" w:rsidRDefault="00292CDD">
      <w:pPr>
        <w:pStyle w:val="BodyText"/>
        <w:numPr>
          <w:ilvl w:val="0"/>
          <w:numId w:val="6"/>
        </w:numPr>
      </w:pPr>
      <w:r w:rsidRPr="0004066E">
        <w:t>GET /rubric-item/:id: Lấy thông tin chi tiết của một rubric item theo ID.</w:t>
      </w:r>
    </w:p>
    <w:p w14:paraId="7E2A1D85" w14:textId="77777777" w:rsidR="00292CDD" w:rsidRPr="0004066E" w:rsidRDefault="00292CDD">
      <w:pPr>
        <w:pStyle w:val="BodyText"/>
        <w:numPr>
          <w:ilvl w:val="0"/>
          <w:numId w:val="6"/>
        </w:numPr>
      </w:pPr>
      <w:r w:rsidRPr="0004066E">
        <w:t>POST /rubric-item/checkScore: Kiểm tra điểm cho một rubric item.</w:t>
      </w:r>
    </w:p>
    <w:p w14:paraId="30BB8262" w14:textId="77777777" w:rsidR="00292CDD" w:rsidRPr="0004066E" w:rsidRDefault="00292CDD">
      <w:pPr>
        <w:pStyle w:val="BodyText"/>
        <w:numPr>
          <w:ilvl w:val="0"/>
          <w:numId w:val="6"/>
        </w:numPr>
      </w:pPr>
      <w:r w:rsidRPr="0004066E">
        <w:t>PUT /rubric-item/:id: Cập nhật thông tin của rubric item theo ID.</w:t>
      </w:r>
    </w:p>
    <w:p w14:paraId="2485C83D" w14:textId="77777777" w:rsidR="00292CDD" w:rsidRPr="0004066E" w:rsidRDefault="00292CDD">
      <w:pPr>
        <w:pStyle w:val="BodyText"/>
        <w:numPr>
          <w:ilvl w:val="0"/>
          <w:numId w:val="6"/>
        </w:numPr>
      </w:pPr>
      <w:r w:rsidRPr="0004066E">
        <w:t>DELETE /rubric-item/:id: Xóa một rubric item theo ID.</w:t>
      </w:r>
    </w:p>
    <w:p w14:paraId="3B5F8F72" w14:textId="77777777" w:rsidR="00292CDD" w:rsidRPr="0004066E" w:rsidRDefault="00292CDD">
      <w:pPr>
        <w:pStyle w:val="BodyText"/>
        <w:numPr>
          <w:ilvl w:val="0"/>
          <w:numId w:val="6"/>
        </w:numPr>
      </w:pPr>
      <w:r w:rsidRPr="0004066E">
        <w:lastRenderedPageBreak/>
        <w:t>DELETE /rubric-items/multiple: Xóa nhiều rubric items.</w:t>
      </w:r>
    </w:p>
    <w:p w14:paraId="5C0EE699" w14:textId="77777777" w:rsidR="00292CDD" w:rsidRPr="0004066E" w:rsidRDefault="00292CDD">
      <w:pPr>
        <w:pStyle w:val="BodyText"/>
        <w:numPr>
          <w:ilvl w:val="0"/>
          <w:numId w:val="6"/>
        </w:numPr>
      </w:pPr>
      <w:r w:rsidRPr="0004066E">
        <w:t>PUT /rubric-items/softDelete: Xóa mềm nhiều rubric items.</w:t>
      </w:r>
    </w:p>
    <w:p w14:paraId="42B161C9" w14:textId="77777777" w:rsidR="00292CDD" w:rsidRPr="0004066E" w:rsidRDefault="00292CDD">
      <w:pPr>
        <w:pStyle w:val="BodyText"/>
        <w:numPr>
          <w:ilvl w:val="0"/>
          <w:numId w:val="6"/>
        </w:numPr>
      </w:pPr>
      <w:r w:rsidRPr="0004066E">
        <w:t>PUT /rubric-item/:id/softDelete: Xóa mềm một rubric item theo ID.</w:t>
      </w:r>
    </w:p>
    <w:p w14:paraId="2A012C92" w14:textId="77777777" w:rsidR="00292CDD" w:rsidRPr="0004066E" w:rsidRDefault="00292CDD">
      <w:pPr>
        <w:pStyle w:val="BodyText"/>
        <w:numPr>
          <w:ilvl w:val="0"/>
          <w:numId w:val="6"/>
        </w:numPr>
      </w:pPr>
      <w:r w:rsidRPr="0004066E">
        <w:t>GET /rubric-items/isDelete/true: Lấy các rubric items đã bị xóa.</w:t>
      </w:r>
    </w:p>
    <w:p w14:paraId="0A179AA2" w14:textId="77777777" w:rsidR="00292CDD" w:rsidRPr="0004066E" w:rsidRDefault="00292CDD">
      <w:pPr>
        <w:pStyle w:val="BodyText"/>
        <w:numPr>
          <w:ilvl w:val="0"/>
          <w:numId w:val="6"/>
        </w:numPr>
      </w:pPr>
      <w:r w:rsidRPr="0004066E">
        <w:t>GET /rubric-items/isDelete/false: Lấy các rubric items chưa bị xóa.</w:t>
      </w:r>
    </w:p>
    <w:p w14:paraId="4693F82A" w14:textId="023D5001" w:rsidR="00292CDD" w:rsidRPr="00974DED" w:rsidRDefault="00292CDD" w:rsidP="00313829">
      <w:pPr>
        <w:pStyle w:val="Heading3"/>
        <w:rPr>
          <w:lang w:val="vi"/>
        </w:rPr>
      </w:pPr>
      <w:bookmarkStart w:id="748" w:name="_Toc181602763"/>
      <w:r w:rsidRPr="00974DED">
        <w:rPr>
          <w:lang w:val="vi"/>
        </w:rPr>
        <w:t>Định tuyến API đánh giá meta</w:t>
      </w:r>
      <w:r w:rsidRPr="00313829">
        <w:rPr>
          <w:lang w:val="vi"/>
        </w:rPr>
        <w:t xml:space="preserve"> </w:t>
      </w:r>
      <w:r w:rsidRPr="00974DED">
        <w:rPr>
          <w:lang w:val="vi"/>
        </w:rPr>
        <w:t>(</w:t>
      </w:r>
      <w:r w:rsidRPr="00313829">
        <w:rPr>
          <w:lang w:val="vi"/>
        </w:rPr>
        <w:t>meta assessment</w:t>
      </w:r>
      <w:r w:rsidRPr="00974DED">
        <w:rPr>
          <w:lang w:val="vi"/>
        </w:rPr>
        <w:t>)</w:t>
      </w:r>
      <w:bookmarkEnd w:id="748"/>
    </w:p>
    <w:p w14:paraId="13A9E59C" w14:textId="227E2B2C" w:rsidR="005D0BEA" w:rsidRDefault="00681743" w:rsidP="005D0BEA">
      <w:pPr>
        <w:keepNext/>
        <w:jc w:val="center"/>
      </w:pPr>
      <w:r w:rsidRPr="00681743">
        <w:rPr>
          <w:noProof/>
        </w:rPr>
        <w:drawing>
          <wp:inline distT="0" distB="0" distL="0" distR="0" wp14:anchorId="5D4B0E93" wp14:editId="415D20D2">
            <wp:extent cx="5837426" cy="5456393"/>
            <wp:effectExtent l="0" t="0" r="0" b="0"/>
            <wp:docPr id="1050560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531" name="Picture 1" descr="A screenshot of a computer&#10;&#10;Description automatically generated"/>
                    <pic:cNvPicPr/>
                  </pic:nvPicPr>
                  <pic:blipFill>
                    <a:blip r:embed="rId47"/>
                    <a:stretch>
                      <a:fillRect/>
                    </a:stretch>
                  </pic:blipFill>
                  <pic:spPr>
                    <a:xfrm>
                      <a:off x="0" y="0"/>
                      <a:ext cx="5837426" cy="5456393"/>
                    </a:xfrm>
                    <a:prstGeom prst="rect">
                      <a:avLst/>
                    </a:prstGeom>
                  </pic:spPr>
                </pic:pic>
              </a:graphicData>
            </a:graphic>
          </wp:inline>
        </w:drawing>
      </w:r>
    </w:p>
    <w:p w14:paraId="7B94798C" w14:textId="6B5EF650" w:rsidR="00292CDD" w:rsidRDefault="005D0BEA" w:rsidP="00681743">
      <w:pPr>
        <w:pStyle w:val="Caption"/>
      </w:pPr>
      <w:bookmarkStart w:id="749" w:name="_Toc181602815"/>
      <w:r>
        <w:t>Hình 3.</w:t>
      </w:r>
      <w:fldSimple w:instr=" SEQ Hình_3. \* ARABIC ">
        <w:r w:rsidR="00031219">
          <w:rPr>
            <w:noProof/>
          </w:rPr>
          <w:t>18</w:t>
        </w:r>
      </w:fldSimple>
      <w:r>
        <w:t xml:space="preserve">. </w:t>
      </w:r>
      <w:r w:rsidRPr="00B35C2D">
        <w:t>Định tuyến API đánh giá meta (</w:t>
      </w:r>
      <w:proofErr w:type="gramStart"/>
      <w:r w:rsidRPr="00B35C2D">
        <w:t>meta assessment</w:t>
      </w:r>
      <w:proofErr w:type="gramEnd"/>
      <w:r w:rsidRPr="00B35C2D">
        <w:t>)</w:t>
      </w:r>
      <w:bookmarkEnd w:id="749"/>
    </w:p>
    <w:p w14:paraId="0A07F948" w14:textId="77777777" w:rsidR="00292CDD" w:rsidRPr="00974DED" w:rsidRDefault="00292CDD" w:rsidP="00292CDD">
      <w:pPr>
        <w:pStyle w:val="BodyText"/>
        <w:rPr>
          <w:b/>
          <w:bCs/>
        </w:rPr>
      </w:pPr>
      <w:r w:rsidRPr="00974DED">
        <w:rPr>
          <w:rFonts w:eastAsia="SimSun"/>
          <w:b/>
          <w:bCs/>
        </w:rPr>
        <w:t xml:space="preserve">Các </w:t>
      </w:r>
      <w:r>
        <w:rPr>
          <w:rFonts w:eastAsia="SimSun"/>
          <w:b/>
          <w:bCs/>
          <w:lang w:val="en-US"/>
        </w:rPr>
        <w:t>đ</w:t>
      </w:r>
      <w:r w:rsidRPr="00974DED">
        <w:rPr>
          <w:rFonts w:eastAsia="SimSun"/>
          <w:b/>
          <w:bCs/>
        </w:rPr>
        <w:t xml:space="preserve">ịnh </w:t>
      </w:r>
      <w:r>
        <w:rPr>
          <w:rFonts w:eastAsia="SimSun"/>
          <w:b/>
          <w:bCs/>
          <w:lang w:val="en-US"/>
        </w:rPr>
        <w:t>t</w:t>
      </w:r>
      <w:r w:rsidRPr="00974DED">
        <w:rPr>
          <w:rFonts w:eastAsia="SimSun"/>
          <w:b/>
          <w:bCs/>
        </w:rPr>
        <w:t>uyến</w:t>
      </w:r>
      <w:r w:rsidRPr="00974DED">
        <w:rPr>
          <w:b/>
          <w:bCs/>
        </w:rPr>
        <w:t>:</w:t>
      </w:r>
    </w:p>
    <w:p w14:paraId="6EF2F7B9" w14:textId="77777777" w:rsidR="00292CDD" w:rsidRPr="00974DED" w:rsidRDefault="00292CDD">
      <w:pPr>
        <w:pStyle w:val="BodyText"/>
        <w:numPr>
          <w:ilvl w:val="0"/>
          <w:numId w:val="6"/>
        </w:numPr>
      </w:pPr>
      <w:r w:rsidRPr="00974DED">
        <w:t>GET /meta-assessments: Lấy danh sách tất cả các meta assessments.</w:t>
      </w:r>
    </w:p>
    <w:p w14:paraId="7A1679BA" w14:textId="77777777" w:rsidR="00292CDD" w:rsidRPr="00974DED" w:rsidRDefault="00292CDD">
      <w:pPr>
        <w:pStyle w:val="BodyText"/>
        <w:numPr>
          <w:ilvl w:val="0"/>
          <w:numId w:val="6"/>
        </w:numPr>
      </w:pPr>
      <w:r w:rsidRPr="00974DED">
        <w:t>POST /meta-assessment: Tạo một meta assessment mới.</w:t>
      </w:r>
    </w:p>
    <w:p w14:paraId="4B48C8C9" w14:textId="77777777" w:rsidR="00292CDD" w:rsidRPr="00974DED" w:rsidRDefault="00292CDD">
      <w:pPr>
        <w:pStyle w:val="BodyText"/>
        <w:numPr>
          <w:ilvl w:val="0"/>
          <w:numId w:val="6"/>
        </w:numPr>
        <w:jc w:val="left"/>
      </w:pPr>
      <w:r w:rsidRPr="00974DED">
        <w:lastRenderedPageBreak/>
        <w:t>POST /meta-assessment/listStudent: Tạo danh sách sinh viên cho meta assessment.</w:t>
      </w:r>
    </w:p>
    <w:p w14:paraId="424B965E" w14:textId="77777777" w:rsidR="00292CDD" w:rsidRPr="00974DED" w:rsidRDefault="00292CDD">
      <w:pPr>
        <w:pStyle w:val="BodyText"/>
        <w:numPr>
          <w:ilvl w:val="0"/>
          <w:numId w:val="6"/>
        </w:numPr>
      </w:pPr>
      <w:r w:rsidRPr="00974DED">
        <w:t>GET /meta-assessment/:id: Lấy thông tin chi tiết của một meta assessment theo ID.</w:t>
      </w:r>
    </w:p>
    <w:p w14:paraId="68D47BB2" w14:textId="77777777" w:rsidR="00292CDD" w:rsidRPr="00974DED" w:rsidRDefault="00292CDD">
      <w:pPr>
        <w:pStyle w:val="BodyText"/>
        <w:numPr>
          <w:ilvl w:val="0"/>
          <w:numId w:val="6"/>
        </w:numPr>
      </w:pPr>
      <w:r w:rsidRPr="00974DED">
        <w:t>PATCH /meta-assessment/:id: Cập nhật mô tả của meta assessment theo ID.</w:t>
      </w:r>
    </w:p>
    <w:p w14:paraId="3A9A5CEB" w14:textId="77777777" w:rsidR="00292CDD" w:rsidRPr="00974DED" w:rsidRDefault="00292CDD">
      <w:pPr>
        <w:pStyle w:val="BodyText"/>
        <w:numPr>
          <w:ilvl w:val="0"/>
          <w:numId w:val="6"/>
        </w:numPr>
      </w:pPr>
      <w:r w:rsidRPr="00974DED">
        <w:t>PUT /meta-assessment/:id: Cập nhật meta assessment theo ID.</w:t>
      </w:r>
    </w:p>
    <w:p w14:paraId="4EEB6382" w14:textId="77777777" w:rsidR="00292CDD" w:rsidRPr="00974DED" w:rsidRDefault="00292CDD">
      <w:pPr>
        <w:pStyle w:val="BodyText"/>
        <w:numPr>
          <w:ilvl w:val="0"/>
          <w:numId w:val="6"/>
        </w:numPr>
      </w:pPr>
      <w:r w:rsidRPr="00974DED">
        <w:t>DELETE /meta-assessment/:id: Xóa một meta assessment theo ID.</w:t>
      </w:r>
    </w:p>
    <w:p w14:paraId="37555EA6" w14:textId="77777777" w:rsidR="00292CDD" w:rsidRPr="00974DED" w:rsidRDefault="00292CDD">
      <w:pPr>
        <w:pStyle w:val="BodyText"/>
        <w:numPr>
          <w:ilvl w:val="0"/>
          <w:numId w:val="6"/>
        </w:numPr>
      </w:pPr>
      <w:r w:rsidRPr="00974DED">
        <w:t>DELETE /meta-assessments/multiple: Xóa nhiều meta assessments.</w:t>
      </w:r>
    </w:p>
    <w:p w14:paraId="611CD9C6" w14:textId="77777777" w:rsidR="00292CDD" w:rsidRPr="00974DED" w:rsidRDefault="00292CDD">
      <w:pPr>
        <w:pStyle w:val="BodyText"/>
        <w:numPr>
          <w:ilvl w:val="0"/>
          <w:numId w:val="6"/>
        </w:numPr>
      </w:pPr>
      <w:r w:rsidRPr="00974DED">
        <w:t>PATCH /meta-assessments/softDeleteByGeneralDescription: Xóa mềm meta assessments theo mô tả chung.</w:t>
      </w:r>
    </w:p>
    <w:p w14:paraId="2ADB681C" w14:textId="77777777" w:rsidR="00292CDD" w:rsidRPr="00974DED" w:rsidRDefault="00292CDD">
      <w:pPr>
        <w:pStyle w:val="BodyText"/>
        <w:numPr>
          <w:ilvl w:val="0"/>
          <w:numId w:val="6"/>
        </w:numPr>
        <w:jc w:val="left"/>
      </w:pPr>
      <w:r w:rsidRPr="00974DED">
        <w:t>PATCH /meta-assessments/updateByGeneralDescription: Cập nhật meta assessments theo mô tả chung.</w:t>
      </w:r>
    </w:p>
    <w:p w14:paraId="3E35B238" w14:textId="77777777" w:rsidR="00292CDD" w:rsidRPr="00974DED" w:rsidRDefault="00292CDD">
      <w:pPr>
        <w:pStyle w:val="BodyText"/>
        <w:numPr>
          <w:ilvl w:val="0"/>
          <w:numId w:val="6"/>
        </w:numPr>
        <w:jc w:val="left"/>
      </w:pPr>
      <w:r w:rsidRPr="00974DED">
        <w:t>DELETE /meta-assessments/deleteByGeneralDescription: Xóa meta assessments theo mô tả chung.</w:t>
      </w:r>
    </w:p>
    <w:p w14:paraId="2D02E317" w14:textId="77777777" w:rsidR="00292CDD" w:rsidRPr="00974DED" w:rsidRDefault="00292CDD">
      <w:pPr>
        <w:pStyle w:val="BodyText"/>
        <w:numPr>
          <w:ilvl w:val="0"/>
          <w:numId w:val="6"/>
        </w:numPr>
      </w:pPr>
      <w:r w:rsidRPr="00974DED">
        <w:t>POST /meta-assessment/templates/data: Lấy dữ liệu từ form cập nhật mô tả Excel.</w:t>
      </w:r>
    </w:p>
    <w:p w14:paraId="62CEAD8A" w14:textId="65396975" w:rsidR="00292CDD" w:rsidRPr="00313829" w:rsidRDefault="00292CDD" w:rsidP="00313829">
      <w:pPr>
        <w:pStyle w:val="Heading3"/>
        <w:rPr>
          <w:lang w:val="vi"/>
        </w:rPr>
      </w:pPr>
      <w:bookmarkStart w:id="750" w:name="_Toc181602764"/>
      <w:r w:rsidRPr="00185112">
        <w:rPr>
          <w:lang w:val="vi"/>
        </w:rPr>
        <w:t>Định tuyến API lần đánh giá</w:t>
      </w:r>
      <w:r w:rsidRPr="00313829">
        <w:rPr>
          <w:lang w:val="vi"/>
        </w:rPr>
        <w:t xml:space="preserve"> </w:t>
      </w:r>
      <w:r w:rsidRPr="00185112">
        <w:rPr>
          <w:lang w:val="vi"/>
        </w:rPr>
        <w:t>(</w:t>
      </w:r>
      <w:r w:rsidRPr="00313829">
        <w:rPr>
          <w:lang w:val="vi"/>
        </w:rPr>
        <w:t>assessment</w:t>
      </w:r>
      <w:r w:rsidRPr="00185112">
        <w:rPr>
          <w:lang w:val="vi"/>
        </w:rPr>
        <w:t>)</w:t>
      </w:r>
      <w:bookmarkEnd w:id="750"/>
    </w:p>
    <w:p w14:paraId="39F2D95C" w14:textId="559B0612" w:rsidR="005D0BEA" w:rsidRDefault="00681743" w:rsidP="005D0BEA">
      <w:pPr>
        <w:keepNext/>
        <w:jc w:val="center"/>
      </w:pPr>
      <w:r w:rsidRPr="00681743">
        <w:rPr>
          <w:noProof/>
        </w:rPr>
        <w:drawing>
          <wp:inline distT="0" distB="0" distL="0" distR="0" wp14:anchorId="3744CF6F" wp14:editId="1468BA2E">
            <wp:extent cx="4495800" cy="3036936"/>
            <wp:effectExtent l="0" t="0" r="0" b="0"/>
            <wp:docPr id="14372042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4238" name="Picture 1" descr="A screen shot of a computer code&#10;&#10;Description automatically generated"/>
                    <pic:cNvPicPr/>
                  </pic:nvPicPr>
                  <pic:blipFill rotWithShape="1">
                    <a:blip r:embed="rId48"/>
                    <a:srcRect t="2169" b="4139"/>
                    <a:stretch/>
                  </pic:blipFill>
                  <pic:spPr bwMode="auto">
                    <a:xfrm>
                      <a:off x="0" y="0"/>
                      <a:ext cx="4527207" cy="3058152"/>
                    </a:xfrm>
                    <a:prstGeom prst="rect">
                      <a:avLst/>
                    </a:prstGeom>
                    <a:ln>
                      <a:noFill/>
                    </a:ln>
                    <a:extLst>
                      <a:ext uri="{53640926-AAD7-44D8-BBD7-CCE9431645EC}">
                        <a14:shadowObscured xmlns:a14="http://schemas.microsoft.com/office/drawing/2010/main"/>
                      </a:ext>
                    </a:extLst>
                  </pic:spPr>
                </pic:pic>
              </a:graphicData>
            </a:graphic>
          </wp:inline>
        </w:drawing>
      </w:r>
    </w:p>
    <w:p w14:paraId="2DE46C36" w14:textId="6A2DE33F" w:rsidR="00292CDD" w:rsidRDefault="005D0BEA" w:rsidP="005D0BEA">
      <w:pPr>
        <w:pStyle w:val="Caption"/>
      </w:pPr>
      <w:bookmarkStart w:id="751" w:name="_Toc181602816"/>
      <w:r>
        <w:t>Hình 3.</w:t>
      </w:r>
      <w:fldSimple w:instr=" SEQ Hình_3. \* ARABIC ">
        <w:r w:rsidR="00031219">
          <w:rPr>
            <w:noProof/>
          </w:rPr>
          <w:t>19</w:t>
        </w:r>
      </w:fldSimple>
      <w:r>
        <w:t xml:space="preserve">. </w:t>
      </w:r>
      <w:r w:rsidRPr="00BD53E8">
        <w:t>Định tuyến API lần đánh giá (assessment)</w:t>
      </w:r>
      <w:bookmarkEnd w:id="751"/>
    </w:p>
    <w:p w14:paraId="4DC590FA" w14:textId="77777777" w:rsidR="00292CDD" w:rsidRPr="00185112" w:rsidRDefault="00292CDD" w:rsidP="00292CDD">
      <w:pPr>
        <w:pStyle w:val="BodyText"/>
        <w:rPr>
          <w:b/>
          <w:bCs/>
        </w:rPr>
      </w:pPr>
      <w:r w:rsidRPr="00185112">
        <w:rPr>
          <w:rFonts w:eastAsia="SimSun"/>
          <w:b/>
          <w:bCs/>
        </w:rPr>
        <w:lastRenderedPageBreak/>
        <w:t xml:space="preserve">Các </w:t>
      </w:r>
      <w:r>
        <w:rPr>
          <w:rFonts w:eastAsia="SimSun"/>
          <w:b/>
          <w:bCs/>
          <w:lang w:val="en-US"/>
        </w:rPr>
        <w:t>đ</w:t>
      </w:r>
      <w:r w:rsidRPr="00185112">
        <w:rPr>
          <w:rFonts w:eastAsia="SimSun"/>
          <w:b/>
          <w:bCs/>
        </w:rPr>
        <w:t xml:space="preserve">ịnh </w:t>
      </w:r>
      <w:r>
        <w:rPr>
          <w:rFonts w:eastAsia="SimSun"/>
          <w:b/>
          <w:bCs/>
          <w:lang w:val="en-US"/>
        </w:rPr>
        <w:t>t</w:t>
      </w:r>
      <w:r w:rsidRPr="00185112">
        <w:rPr>
          <w:rFonts w:eastAsia="SimSun"/>
          <w:b/>
          <w:bCs/>
        </w:rPr>
        <w:t>uyến</w:t>
      </w:r>
      <w:r w:rsidRPr="00185112">
        <w:rPr>
          <w:b/>
          <w:bCs/>
        </w:rPr>
        <w:t>:</w:t>
      </w:r>
    </w:p>
    <w:p w14:paraId="2F57A6E1" w14:textId="61E9FFB4" w:rsidR="00292CDD" w:rsidRPr="00185112" w:rsidRDefault="00292CDD">
      <w:pPr>
        <w:pStyle w:val="BodyText"/>
        <w:numPr>
          <w:ilvl w:val="0"/>
          <w:numId w:val="6"/>
        </w:numPr>
      </w:pPr>
      <w:r w:rsidRPr="00185112">
        <w:t xml:space="preserve">GET /assessment/checkTeacher: Kiểm tra </w:t>
      </w:r>
      <w:r w:rsidR="002965B8">
        <w:t>giảng viên</w:t>
      </w:r>
      <w:r w:rsidRPr="00185112">
        <w:t xml:space="preserve"> trong assessment.</w:t>
      </w:r>
    </w:p>
    <w:p w14:paraId="50A9DA55" w14:textId="77777777" w:rsidR="00292CDD" w:rsidRPr="00185112" w:rsidRDefault="00292CDD">
      <w:pPr>
        <w:pStyle w:val="BodyText"/>
        <w:numPr>
          <w:ilvl w:val="0"/>
          <w:numId w:val="6"/>
        </w:numPr>
      </w:pPr>
      <w:r w:rsidRPr="00185112">
        <w:t>GET /assessment: Lấy danh sách tất cả các assessments.</w:t>
      </w:r>
    </w:p>
    <w:p w14:paraId="1F29CB7E" w14:textId="77777777" w:rsidR="00292CDD" w:rsidRPr="00185112" w:rsidRDefault="00292CDD">
      <w:pPr>
        <w:pStyle w:val="BodyText"/>
        <w:numPr>
          <w:ilvl w:val="0"/>
          <w:numId w:val="6"/>
        </w:numPr>
      </w:pPr>
      <w:r w:rsidRPr="00185112">
        <w:t>PATCH /assessment/:id/totalScore: Cập nhật tổng điểm của assessment theo ID.</w:t>
      </w:r>
    </w:p>
    <w:p w14:paraId="217067BC" w14:textId="77777777" w:rsidR="00292CDD" w:rsidRPr="00185112" w:rsidRDefault="00292CDD">
      <w:pPr>
        <w:pStyle w:val="BodyText"/>
        <w:numPr>
          <w:ilvl w:val="0"/>
          <w:numId w:val="6"/>
        </w:numPr>
      </w:pPr>
      <w:r w:rsidRPr="00185112">
        <w:t>GET /assessment/:id: Lấy thông tin chi tiết của assessment theo ID.</w:t>
      </w:r>
    </w:p>
    <w:p w14:paraId="70484B4B" w14:textId="77777777" w:rsidR="00292CDD" w:rsidRPr="00185112" w:rsidRDefault="00292CDD">
      <w:pPr>
        <w:pStyle w:val="BodyText"/>
        <w:numPr>
          <w:ilvl w:val="0"/>
          <w:numId w:val="6"/>
        </w:numPr>
      </w:pPr>
      <w:r w:rsidRPr="00185112">
        <w:t>GET /assessment/:id/items: Lấy các mục của assessment theo ID.</w:t>
      </w:r>
    </w:p>
    <w:p w14:paraId="207D7EB3" w14:textId="77777777" w:rsidR="00292CDD" w:rsidRPr="00185112" w:rsidRDefault="00292CDD">
      <w:pPr>
        <w:pStyle w:val="BodyText"/>
        <w:numPr>
          <w:ilvl w:val="0"/>
          <w:numId w:val="6"/>
        </w:numPr>
      </w:pPr>
      <w:r w:rsidRPr="00185112">
        <w:t>POST /assessment: Tạo một assessment mới.</w:t>
      </w:r>
    </w:p>
    <w:p w14:paraId="097255A6" w14:textId="77777777" w:rsidR="00292CDD" w:rsidRPr="00185112" w:rsidRDefault="00292CDD">
      <w:pPr>
        <w:pStyle w:val="BodyText"/>
        <w:numPr>
          <w:ilvl w:val="0"/>
          <w:numId w:val="6"/>
        </w:numPr>
      </w:pPr>
      <w:r w:rsidRPr="00185112">
        <w:t>PUT /assessment/:id: Cập nhật assessment theo ID.</w:t>
      </w:r>
    </w:p>
    <w:p w14:paraId="024C72C3" w14:textId="77777777" w:rsidR="00292CDD" w:rsidRPr="00185112" w:rsidRDefault="00292CDD">
      <w:pPr>
        <w:pStyle w:val="BodyText"/>
        <w:numPr>
          <w:ilvl w:val="0"/>
          <w:numId w:val="6"/>
        </w:numPr>
      </w:pPr>
      <w:r w:rsidRPr="00185112">
        <w:t>DELETE /assessment/:id: Xóa assessment theo ID.</w:t>
      </w:r>
    </w:p>
    <w:p w14:paraId="49DB51D2" w14:textId="77777777" w:rsidR="00292CDD" w:rsidRPr="00185112" w:rsidRDefault="00292CDD">
      <w:pPr>
        <w:pStyle w:val="BodyText"/>
        <w:numPr>
          <w:ilvl w:val="0"/>
          <w:numId w:val="6"/>
        </w:numPr>
      </w:pPr>
      <w:r w:rsidRPr="00185112">
        <w:t>DELETE /assessments/multiple: Xóa nhiều assessments.</w:t>
      </w:r>
    </w:p>
    <w:p w14:paraId="7DDEBADB" w14:textId="476529E1" w:rsidR="00292CDD" w:rsidRPr="00185112" w:rsidRDefault="00292CDD">
      <w:pPr>
        <w:pStyle w:val="BodyText"/>
        <w:numPr>
          <w:ilvl w:val="0"/>
          <w:numId w:val="6"/>
        </w:numPr>
      </w:pPr>
      <w:r w:rsidRPr="00185112">
        <w:t xml:space="preserve">DELETE /assessment/teacher/:teacherId: Xóa assessment theo ID của </w:t>
      </w:r>
      <w:r w:rsidR="002965B8">
        <w:t>giảng viên</w:t>
      </w:r>
      <w:r w:rsidRPr="00185112">
        <w:t>.</w:t>
      </w:r>
    </w:p>
    <w:p w14:paraId="64B36508" w14:textId="270A1086" w:rsidR="00292CDD" w:rsidRPr="00313829" w:rsidRDefault="00292CDD" w:rsidP="00313829">
      <w:pPr>
        <w:pStyle w:val="Heading3"/>
        <w:rPr>
          <w:lang w:val="vi"/>
        </w:rPr>
      </w:pPr>
      <w:bookmarkStart w:id="752" w:name="_Toc181602765"/>
      <w:r w:rsidRPr="00313829">
        <w:rPr>
          <w:lang w:val="vi"/>
        </w:rPr>
        <w:t>Định tuyến API assessment items</w:t>
      </w:r>
      <w:bookmarkEnd w:id="752"/>
    </w:p>
    <w:p w14:paraId="10918682" w14:textId="154995E5" w:rsidR="005D0BEA" w:rsidRDefault="00681743" w:rsidP="005D0BEA">
      <w:pPr>
        <w:keepNext/>
        <w:jc w:val="center"/>
      </w:pPr>
      <w:r w:rsidRPr="00681743">
        <w:rPr>
          <w:noProof/>
        </w:rPr>
        <w:drawing>
          <wp:inline distT="0" distB="0" distL="0" distR="0" wp14:anchorId="43082F1C" wp14:editId="772CDCCB">
            <wp:extent cx="5814564" cy="1425063"/>
            <wp:effectExtent l="0" t="0" r="0" b="3810"/>
            <wp:docPr id="6222987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8708" name="Picture 1" descr="A screenshot of a computer code&#10;&#10;Description automatically generated"/>
                    <pic:cNvPicPr/>
                  </pic:nvPicPr>
                  <pic:blipFill>
                    <a:blip r:embed="rId49"/>
                    <a:stretch>
                      <a:fillRect/>
                    </a:stretch>
                  </pic:blipFill>
                  <pic:spPr>
                    <a:xfrm>
                      <a:off x="0" y="0"/>
                      <a:ext cx="5814564" cy="1425063"/>
                    </a:xfrm>
                    <a:prstGeom prst="rect">
                      <a:avLst/>
                    </a:prstGeom>
                  </pic:spPr>
                </pic:pic>
              </a:graphicData>
            </a:graphic>
          </wp:inline>
        </w:drawing>
      </w:r>
    </w:p>
    <w:p w14:paraId="5137DF50" w14:textId="1798D50A" w:rsidR="00292CDD" w:rsidRDefault="005D0BEA" w:rsidP="005D0BEA">
      <w:pPr>
        <w:pStyle w:val="Caption"/>
      </w:pPr>
      <w:bookmarkStart w:id="753" w:name="_Toc181602817"/>
      <w:r>
        <w:t>Hình 3.</w:t>
      </w:r>
      <w:fldSimple w:instr=" SEQ Hình_3. \* ARABIC ">
        <w:r w:rsidR="00031219">
          <w:rPr>
            <w:noProof/>
          </w:rPr>
          <w:t>20</w:t>
        </w:r>
      </w:fldSimple>
      <w:r>
        <w:t xml:space="preserve">. </w:t>
      </w:r>
      <w:r w:rsidRPr="002D25FD">
        <w:t>Định tuyến API assessment items</w:t>
      </w:r>
      <w:bookmarkEnd w:id="753"/>
    </w:p>
    <w:p w14:paraId="0968D9DC" w14:textId="77777777" w:rsidR="00292CDD" w:rsidRPr="00DD6831" w:rsidRDefault="00292CDD" w:rsidP="00292CDD">
      <w:pPr>
        <w:pStyle w:val="BodyText"/>
        <w:rPr>
          <w:lang w:val="vi-VN"/>
        </w:rPr>
      </w:pPr>
      <w:r w:rsidRPr="00DD6831">
        <w:rPr>
          <w:b/>
          <w:bCs/>
          <w:lang w:val="vi-VN"/>
        </w:rPr>
        <w:t xml:space="preserve">Các </w:t>
      </w:r>
      <w:r>
        <w:rPr>
          <w:b/>
          <w:bCs/>
          <w:lang w:val="en-US"/>
        </w:rPr>
        <w:t>đ</w:t>
      </w:r>
      <w:r w:rsidRPr="00DD6831">
        <w:rPr>
          <w:b/>
          <w:bCs/>
          <w:lang w:val="vi-VN"/>
        </w:rPr>
        <w:t xml:space="preserve">ịnh </w:t>
      </w:r>
      <w:r>
        <w:rPr>
          <w:b/>
          <w:bCs/>
          <w:lang w:val="en-US"/>
        </w:rPr>
        <w:t>t</w:t>
      </w:r>
      <w:r w:rsidRPr="00DD6831">
        <w:rPr>
          <w:b/>
          <w:bCs/>
          <w:lang w:val="vi-VN"/>
        </w:rPr>
        <w:t>uyến</w:t>
      </w:r>
      <w:r w:rsidRPr="00DD6831">
        <w:rPr>
          <w:lang w:val="vi-VN"/>
        </w:rPr>
        <w:t>:</w:t>
      </w:r>
    </w:p>
    <w:p w14:paraId="167A832C" w14:textId="77777777" w:rsidR="00292CDD" w:rsidRPr="00DD6831" w:rsidRDefault="00292CDD">
      <w:pPr>
        <w:pStyle w:val="BodyText"/>
        <w:numPr>
          <w:ilvl w:val="0"/>
          <w:numId w:val="6"/>
        </w:numPr>
      </w:pPr>
      <w:r w:rsidRPr="00DD6831">
        <w:t>POST /assessment-item: Tạo một assessment item mới. Phương thức POST được sử dụng để thêm tài nguyên mới vào hệ thống.</w:t>
      </w:r>
    </w:p>
    <w:p w14:paraId="3EF06973" w14:textId="2E2BDE9F" w:rsidR="004551A4" w:rsidRPr="008D0E20" w:rsidRDefault="00292CDD">
      <w:pPr>
        <w:pStyle w:val="BodyText"/>
        <w:numPr>
          <w:ilvl w:val="0"/>
          <w:numId w:val="6"/>
        </w:numPr>
      </w:pPr>
      <w:r w:rsidRPr="00DD6831">
        <w:t>PUT /assessment-item/:id: Cập nhật assessment item theo ID. Phương thức PUT được sử dụng để sửa đổi tài nguyên hiện có dựa trên ID được cung cấp</w:t>
      </w:r>
      <w:r w:rsidR="004551A4" w:rsidRPr="004551A4">
        <w:t>.</w:t>
      </w:r>
    </w:p>
    <w:p w14:paraId="28416B9E" w14:textId="66DC2D83" w:rsidR="00092AE8" w:rsidRPr="009C4C6A" w:rsidRDefault="00092AE8" w:rsidP="00313829">
      <w:pPr>
        <w:rPr>
          <w:lang w:val="vi"/>
        </w:rPr>
      </w:pPr>
    </w:p>
    <w:p w14:paraId="2F4263B2" w14:textId="20F76D3F" w:rsidR="00ED15C7" w:rsidRPr="009C4C6A" w:rsidRDefault="00965A4D" w:rsidP="00965A4D">
      <w:pPr>
        <w:spacing w:after="160" w:line="259" w:lineRule="auto"/>
        <w:rPr>
          <w:lang w:val="vi"/>
        </w:rPr>
      </w:pPr>
      <w:r w:rsidRPr="009C4C6A">
        <w:rPr>
          <w:lang w:val="vi"/>
        </w:rPr>
        <w:br w:type="page"/>
      </w:r>
    </w:p>
    <w:p w14:paraId="3CD1FCC0" w14:textId="3CE73BFB" w:rsidR="00B267AF" w:rsidRPr="00B267AF" w:rsidRDefault="00AF4014" w:rsidP="00B267AF">
      <w:pPr>
        <w:pStyle w:val="Heading1"/>
        <w:numPr>
          <w:ilvl w:val="0"/>
          <w:numId w:val="3"/>
        </w:numPr>
        <w:tabs>
          <w:tab w:val="left" w:pos="1701"/>
        </w:tabs>
      </w:pPr>
      <w:bookmarkStart w:id="754" w:name="_Toc126865588"/>
      <w:bookmarkStart w:id="755" w:name="_Toc127730518"/>
      <w:bookmarkStart w:id="756" w:name="_Toc181602766"/>
      <w:r>
        <w:lastRenderedPageBreak/>
        <w:t xml:space="preserve">KẾT QUẢ </w:t>
      </w:r>
      <w:r w:rsidR="00D00523">
        <w:t>NGHIÊN CỨU</w:t>
      </w:r>
      <w:bookmarkStart w:id="757" w:name="_Toc170754259"/>
      <w:bookmarkStart w:id="758" w:name="_Toc170827270"/>
      <w:bookmarkStart w:id="759" w:name="_Toc170828160"/>
      <w:bookmarkStart w:id="760" w:name="_Toc170845764"/>
      <w:bookmarkStart w:id="761" w:name="_Toc170898709"/>
      <w:bookmarkStart w:id="762" w:name="_Toc170898904"/>
      <w:bookmarkStart w:id="763" w:name="_Toc170914203"/>
      <w:bookmarkStart w:id="764" w:name="_Toc170924806"/>
      <w:bookmarkStart w:id="765" w:name="_Toc170933270"/>
      <w:bookmarkStart w:id="766" w:name="_Toc170974001"/>
      <w:bookmarkStart w:id="767" w:name="_Toc170981546"/>
      <w:bookmarkStart w:id="768" w:name="_Toc172489224"/>
      <w:bookmarkStart w:id="769" w:name="_Toc172489440"/>
      <w:bookmarkStart w:id="770" w:name="_Toc172492006"/>
      <w:bookmarkStart w:id="771" w:name="_Toc172665222"/>
      <w:bookmarkStart w:id="772" w:name="_Toc172665303"/>
      <w:bookmarkStart w:id="773" w:name="_Toc173010050"/>
      <w:bookmarkStart w:id="774" w:name="_Toc173100660"/>
      <w:bookmarkStart w:id="775" w:name="_Toc173161198"/>
      <w:bookmarkStart w:id="776" w:name="_Toc173364053"/>
      <w:bookmarkStart w:id="777" w:name="_Toc175086567"/>
      <w:bookmarkStart w:id="778" w:name="_Toc175086749"/>
      <w:bookmarkStart w:id="779" w:name="_Toc175087419"/>
      <w:bookmarkStart w:id="780" w:name="_Toc175092422"/>
      <w:bookmarkStart w:id="781" w:name="_Toc175092701"/>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782" w:name="_Toc175094482"/>
      <w:bookmarkStart w:id="783" w:name="_Toc175543001"/>
      <w:bookmarkStart w:id="784" w:name="_Toc175691006"/>
      <w:bookmarkStart w:id="785" w:name="_Toc175694357"/>
      <w:bookmarkStart w:id="786" w:name="_Toc175694655"/>
      <w:bookmarkStart w:id="787" w:name="_Toc175761381"/>
      <w:bookmarkStart w:id="788" w:name="_Toc175910950"/>
      <w:bookmarkStart w:id="789" w:name="_Toc176014161"/>
      <w:bookmarkStart w:id="790" w:name="_Toc176227027"/>
      <w:bookmarkStart w:id="791" w:name="_Toc176227804"/>
      <w:bookmarkStart w:id="792" w:name="_Toc176227875"/>
      <w:bookmarkStart w:id="793" w:name="_Toc176229317"/>
      <w:bookmarkStart w:id="794" w:name="_Toc178102971"/>
      <w:bookmarkStart w:id="795" w:name="_Toc178103501"/>
      <w:bookmarkStart w:id="796" w:name="_Toc178108430"/>
      <w:bookmarkStart w:id="797" w:name="_Toc178110404"/>
      <w:bookmarkStart w:id="798" w:name="_Toc178114727"/>
      <w:bookmarkStart w:id="799" w:name="_Toc178160464"/>
      <w:bookmarkStart w:id="800" w:name="_Toc178280313"/>
      <w:bookmarkStart w:id="801" w:name="_Toc178364917"/>
      <w:bookmarkStart w:id="802" w:name="_Toc178377626"/>
      <w:bookmarkStart w:id="803" w:name="_Toc178378324"/>
      <w:bookmarkStart w:id="804" w:name="_Toc178516317"/>
      <w:bookmarkStart w:id="805" w:name="_Toc178521572"/>
      <w:bookmarkStart w:id="806" w:name="_Toc181600613"/>
      <w:bookmarkStart w:id="807" w:name="_Toc181602767"/>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14:paraId="7B8E9E7B" w14:textId="2EF08275" w:rsidR="00B267AF" w:rsidRPr="001A11F9" w:rsidRDefault="001A11F9" w:rsidP="00B267AF">
      <w:pPr>
        <w:pStyle w:val="Heading2"/>
      </w:pPr>
      <w:bookmarkStart w:id="808" w:name="_Toc181602768"/>
      <w:r>
        <w:t xml:space="preserve">Chức năng </w:t>
      </w:r>
      <w:r w:rsidR="00A51EAB">
        <w:t>Admin</w:t>
      </w:r>
      <w:bookmarkEnd w:id="808"/>
    </w:p>
    <w:p w14:paraId="64860B74" w14:textId="6F214064" w:rsidR="00B267AF" w:rsidRDefault="00B267AF" w:rsidP="00B267AF">
      <w:pPr>
        <w:pStyle w:val="Heading3"/>
      </w:pPr>
      <w:r w:rsidRPr="00B267AF">
        <w:t xml:space="preserve"> </w:t>
      </w:r>
      <w:bookmarkStart w:id="809" w:name="_Toc181602769"/>
      <w:r w:rsidR="00A51EAB" w:rsidRPr="00864C53">
        <w:rPr>
          <w:lang w:val="vi-VN"/>
        </w:rPr>
        <w:t>Quản lý chương trình đào tạo</w:t>
      </w:r>
      <w:r w:rsidR="00A51EAB">
        <w:t xml:space="preserve"> </w:t>
      </w:r>
      <w:r>
        <w:t>(</w:t>
      </w:r>
      <w:r w:rsidR="00A51EAB" w:rsidRPr="00864C53">
        <w:rPr>
          <w:lang w:val="vi-VN"/>
        </w:rPr>
        <w:t>QL-01</w:t>
      </w:r>
      <w:r>
        <w:t>)</w:t>
      </w:r>
      <w:bookmarkEnd w:id="809"/>
    </w:p>
    <w:p w14:paraId="2C699EB4" w14:textId="77777777" w:rsidR="00F7511C" w:rsidRDefault="00996926" w:rsidP="00F7511C">
      <w:pPr>
        <w:keepNext/>
        <w:jc w:val="center"/>
      </w:pPr>
      <w:r w:rsidRPr="00996926">
        <w:rPr>
          <w:noProof/>
        </w:rPr>
        <w:drawing>
          <wp:inline distT="0" distB="0" distL="0" distR="0" wp14:anchorId="7273D67C" wp14:editId="797193D3">
            <wp:extent cx="5754274" cy="2669540"/>
            <wp:effectExtent l="0" t="0" r="0" b="0"/>
            <wp:docPr id="558555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5679" name="Picture 1" descr="A screenshot of a computer&#10;&#10;Description automatically generated"/>
                    <pic:cNvPicPr/>
                  </pic:nvPicPr>
                  <pic:blipFill>
                    <a:blip r:embed="rId50"/>
                    <a:stretch>
                      <a:fillRect/>
                    </a:stretch>
                  </pic:blipFill>
                  <pic:spPr>
                    <a:xfrm>
                      <a:off x="0" y="0"/>
                      <a:ext cx="5755983" cy="2670333"/>
                    </a:xfrm>
                    <a:prstGeom prst="rect">
                      <a:avLst/>
                    </a:prstGeom>
                  </pic:spPr>
                </pic:pic>
              </a:graphicData>
            </a:graphic>
          </wp:inline>
        </w:drawing>
      </w:r>
    </w:p>
    <w:p w14:paraId="12C9741D" w14:textId="0EEFA9D1" w:rsidR="00BE545C" w:rsidRPr="00D64CC5" w:rsidRDefault="00F7511C" w:rsidP="00F7511C">
      <w:pPr>
        <w:pStyle w:val="Caption"/>
      </w:pPr>
      <w:bookmarkStart w:id="810" w:name="_Toc181602818"/>
      <w:r w:rsidRPr="00D64CC5">
        <w:t>Hình 4.</w:t>
      </w:r>
      <w:r>
        <w:fldChar w:fldCharType="begin"/>
      </w:r>
      <w:r w:rsidRPr="00D64CC5">
        <w:instrText xml:space="preserve"> SEQ Hình_4. \* ARABIC </w:instrText>
      </w:r>
      <w:r>
        <w:fldChar w:fldCharType="separate"/>
      </w:r>
      <w:r w:rsidR="006058D5">
        <w:rPr>
          <w:noProof/>
        </w:rPr>
        <w:t>1</w:t>
      </w:r>
      <w:r>
        <w:fldChar w:fldCharType="end"/>
      </w:r>
      <w:r w:rsidRPr="00D64CC5">
        <w:t>. Trang quản lý chương trình đào tạo</w:t>
      </w:r>
      <w:bookmarkEnd w:id="810"/>
    </w:p>
    <w:p w14:paraId="208851B3" w14:textId="4249B04D" w:rsidR="008C63EA" w:rsidRPr="008C63EA" w:rsidRDefault="008C63EA" w:rsidP="008C63EA">
      <w:pPr>
        <w:pStyle w:val="BodyText"/>
        <w:rPr>
          <w:lang w:val="en-US"/>
        </w:rPr>
      </w:pPr>
      <w:r w:rsidRPr="008C63EA">
        <w:rPr>
          <w:lang w:val="en-US"/>
        </w:rPr>
        <w:t xml:space="preserve">Khi quản trị viên truy cập trang chi tiết chương trình đào tạo </w:t>
      </w:r>
      <w:r w:rsidR="00A3591C">
        <w:rPr>
          <w:lang w:val="en-US"/>
        </w:rPr>
        <w:t>CNTT</w:t>
      </w:r>
      <w:r w:rsidRPr="008C63EA">
        <w:rPr>
          <w:lang w:val="en-US"/>
        </w:rPr>
        <w:t xml:space="preserve">, hệ thống sẽ gửi yêu cầu HTTP GET đến API </w:t>
      </w:r>
      <w:r w:rsidR="0023624E">
        <w:rPr>
          <w:lang w:val="en-US"/>
        </w:rPr>
        <w:t>‘</w:t>
      </w:r>
      <w:r w:rsidRPr="008C63EA">
        <w:rPr>
          <w:lang w:val="en-US"/>
        </w:rPr>
        <w:t>/api/admin/program/IT</w:t>
      </w:r>
      <w:r w:rsidR="0023624E">
        <w:rPr>
          <w:lang w:val="en-US"/>
        </w:rPr>
        <w:t>’</w:t>
      </w:r>
      <w:r w:rsidRPr="008C63EA">
        <w:rPr>
          <w:lang w:val="en-US"/>
        </w:rPr>
        <w:t xml:space="preserve"> để lấy thông tin chi tiết, bao gồm tên và mô tả chương trình. Dữ liệu trả về sẽ được hiển thị trên trình duyệt, cho phép quản trị viên thực hiện các thao tác quản lý như chỉnh sửa hoặc cập nhật.</w:t>
      </w:r>
    </w:p>
    <w:p w14:paraId="46619E95" w14:textId="77777777" w:rsidR="00F7511C" w:rsidRDefault="00996926" w:rsidP="00F7511C">
      <w:pPr>
        <w:keepNext/>
      </w:pPr>
      <w:r w:rsidRPr="00996926">
        <w:rPr>
          <w:noProof/>
        </w:rPr>
        <w:drawing>
          <wp:inline distT="0" distB="0" distL="0" distR="0" wp14:anchorId="7772B072" wp14:editId="5F82D133">
            <wp:extent cx="5940425" cy="2755900"/>
            <wp:effectExtent l="0" t="0" r="3175" b="6350"/>
            <wp:docPr id="127797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16" name="Picture 1" descr="A screenshot of a computer&#10;&#10;Description automatically generated"/>
                    <pic:cNvPicPr/>
                  </pic:nvPicPr>
                  <pic:blipFill>
                    <a:blip r:embed="rId51"/>
                    <a:stretch>
                      <a:fillRect/>
                    </a:stretch>
                  </pic:blipFill>
                  <pic:spPr>
                    <a:xfrm>
                      <a:off x="0" y="0"/>
                      <a:ext cx="5940425" cy="2755900"/>
                    </a:xfrm>
                    <a:prstGeom prst="rect">
                      <a:avLst/>
                    </a:prstGeom>
                  </pic:spPr>
                </pic:pic>
              </a:graphicData>
            </a:graphic>
          </wp:inline>
        </w:drawing>
      </w:r>
    </w:p>
    <w:p w14:paraId="1C15FE57" w14:textId="3991A66A" w:rsidR="00996926" w:rsidRPr="00F7511C" w:rsidRDefault="00F7511C" w:rsidP="00F7511C">
      <w:pPr>
        <w:pStyle w:val="Caption"/>
      </w:pPr>
      <w:bookmarkStart w:id="811" w:name="_Toc181602819"/>
      <w:r>
        <w:t>Hình 4.</w:t>
      </w:r>
      <w:fldSimple w:instr=" SEQ Hình_4. \* ARABIC ">
        <w:r w:rsidR="006058D5">
          <w:rPr>
            <w:noProof/>
          </w:rPr>
          <w:t>2</w:t>
        </w:r>
      </w:fldSimple>
      <w:r>
        <w:t>. Chức năng tạo chương trình</w:t>
      </w:r>
      <w:bookmarkEnd w:id="811"/>
    </w:p>
    <w:p w14:paraId="69B48074" w14:textId="77777777" w:rsidR="00996926" w:rsidRDefault="00996926" w:rsidP="00A51EAB"/>
    <w:p w14:paraId="63D60801" w14:textId="6BF07972" w:rsidR="008C63EA" w:rsidRPr="00F7511C" w:rsidRDefault="008C63EA" w:rsidP="00F7511C">
      <w:pPr>
        <w:pStyle w:val="BodyText"/>
        <w:rPr>
          <w:lang w:val="en-US"/>
        </w:rPr>
      </w:pPr>
      <w:r w:rsidRPr="008C63EA">
        <w:rPr>
          <w:lang w:val="en-US"/>
        </w:rPr>
        <w:lastRenderedPageBreak/>
        <w:t xml:space="preserve">Để thêm một chương trình đào tạo, quản trị viên nhấn nút </w:t>
      </w:r>
      <w:r w:rsidR="00553660">
        <w:rPr>
          <w:lang w:val="en-US"/>
        </w:rPr>
        <w:t>“</w:t>
      </w:r>
      <w:r w:rsidRPr="008C63EA">
        <w:rPr>
          <w:lang w:val="en-US"/>
        </w:rPr>
        <w:t>Tạo mới</w:t>
      </w:r>
      <w:r w:rsidR="00553660">
        <w:rPr>
          <w:lang w:val="en-US"/>
        </w:rPr>
        <w:t>”</w:t>
      </w:r>
      <w:r w:rsidRPr="008C63EA">
        <w:rPr>
          <w:lang w:val="en-US"/>
        </w:rPr>
        <w:t xml:space="preserve">. Một cửa sổ nhập liệu sẽ xuất hiện, cho phép nhập thông tin cần thiết. Sau khi hoàn tất, quản trị viên nhấn </w:t>
      </w:r>
      <w:r w:rsidR="00553660">
        <w:rPr>
          <w:lang w:val="en-US"/>
        </w:rPr>
        <w:t>“</w:t>
      </w:r>
      <w:r w:rsidRPr="008C63EA">
        <w:rPr>
          <w:lang w:val="en-US"/>
        </w:rPr>
        <w:t>Tạo</w:t>
      </w:r>
      <w:r w:rsidR="00553660">
        <w:rPr>
          <w:lang w:val="en-US"/>
        </w:rPr>
        <w:t>”</w:t>
      </w:r>
      <w:r w:rsidRPr="008C63EA">
        <w:rPr>
          <w:lang w:val="en-US"/>
        </w:rPr>
        <w:t xml:space="preserve">, và hệ thống sẽ gửi yêu cầu HTTP POST đến API </w:t>
      </w:r>
      <w:r w:rsidR="0023624E">
        <w:rPr>
          <w:lang w:val="en-US"/>
        </w:rPr>
        <w:t>‘</w:t>
      </w:r>
      <w:r w:rsidRPr="008C63EA">
        <w:rPr>
          <w:lang w:val="en-US"/>
        </w:rPr>
        <w:t>/api/admin/</w:t>
      </w:r>
      <w:r w:rsidR="004A5D06">
        <w:rPr>
          <w:lang w:val="en-US"/>
        </w:rPr>
        <w:t xml:space="preserve"> </w:t>
      </w:r>
      <w:r w:rsidRPr="008C63EA">
        <w:rPr>
          <w:lang w:val="en-US"/>
        </w:rPr>
        <w:t>program</w:t>
      </w:r>
      <w:r w:rsidR="0023624E">
        <w:rPr>
          <w:lang w:val="en-US"/>
        </w:rPr>
        <w:t>’</w:t>
      </w:r>
      <w:r w:rsidRPr="008C63EA">
        <w:rPr>
          <w:lang w:val="en-US"/>
        </w:rPr>
        <w:t xml:space="preserve">. Nếu dữ liệu được lưu thành công, hệ thống sẽ hiển thị thông báo </w:t>
      </w:r>
      <w:r w:rsidR="00553660">
        <w:rPr>
          <w:lang w:val="en-US"/>
        </w:rPr>
        <w:t>“</w:t>
      </w:r>
      <w:r w:rsidRPr="008C63EA">
        <w:rPr>
          <w:lang w:val="en-US"/>
        </w:rPr>
        <w:t>Tạo thành công</w:t>
      </w:r>
      <w:r w:rsidR="00553660">
        <w:rPr>
          <w:lang w:val="en-US"/>
        </w:rPr>
        <w:t>”</w:t>
      </w:r>
      <w:r w:rsidRPr="008C63EA">
        <w:rPr>
          <w:lang w:val="en-US"/>
        </w:rPr>
        <w:t>.</w:t>
      </w:r>
    </w:p>
    <w:p w14:paraId="0A0C4FEF" w14:textId="77777777" w:rsidR="00F7511C" w:rsidRDefault="00996926" w:rsidP="00F7511C">
      <w:pPr>
        <w:keepNext/>
        <w:jc w:val="center"/>
      </w:pPr>
      <w:r w:rsidRPr="00996926">
        <w:rPr>
          <w:noProof/>
        </w:rPr>
        <w:drawing>
          <wp:inline distT="0" distB="0" distL="0" distR="0" wp14:anchorId="22035B34" wp14:editId="23D0702C">
            <wp:extent cx="5121084" cy="5677392"/>
            <wp:effectExtent l="0" t="0" r="3810" b="0"/>
            <wp:docPr id="132958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87439" name="Picture 1" descr="A screenshot of a computer&#10;&#10;Description automatically generated"/>
                    <pic:cNvPicPr/>
                  </pic:nvPicPr>
                  <pic:blipFill>
                    <a:blip r:embed="rId52"/>
                    <a:stretch>
                      <a:fillRect/>
                    </a:stretch>
                  </pic:blipFill>
                  <pic:spPr>
                    <a:xfrm>
                      <a:off x="0" y="0"/>
                      <a:ext cx="5121084" cy="5677392"/>
                    </a:xfrm>
                    <a:prstGeom prst="rect">
                      <a:avLst/>
                    </a:prstGeom>
                  </pic:spPr>
                </pic:pic>
              </a:graphicData>
            </a:graphic>
          </wp:inline>
        </w:drawing>
      </w:r>
    </w:p>
    <w:p w14:paraId="52055D0D" w14:textId="23CD5072" w:rsidR="00996926" w:rsidRDefault="00F7511C" w:rsidP="00F7511C">
      <w:pPr>
        <w:pStyle w:val="Caption"/>
      </w:pPr>
      <w:bookmarkStart w:id="812" w:name="_Toc181602820"/>
      <w:r>
        <w:t>Hình 4.</w:t>
      </w:r>
      <w:fldSimple w:instr=" SEQ Hình_4. \* ARABIC ">
        <w:r w:rsidR="006058D5">
          <w:rPr>
            <w:noProof/>
          </w:rPr>
          <w:t>3</w:t>
        </w:r>
      </w:fldSimple>
      <w:r>
        <w:t>. Chức năng cập nhật chương trình</w:t>
      </w:r>
      <w:bookmarkEnd w:id="812"/>
    </w:p>
    <w:p w14:paraId="21227AD2" w14:textId="2E137E7D" w:rsidR="00996926" w:rsidRDefault="00F3716D" w:rsidP="00F3716D">
      <w:pPr>
        <w:pStyle w:val="BodyText"/>
      </w:pPr>
      <w:r w:rsidRPr="00F3716D">
        <w:t xml:space="preserve">Để thực hiện chức năng cập nhật thông tin của một chương trình đào tạo, quản trị viên sẽ nhấn vào nút </w:t>
      </w:r>
      <w:r w:rsidR="00553660">
        <w:t>“</w:t>
      </w:r>
      <w:r w:rsidRPr="00F3716D">
        <w:t>Chỉnh sửa</w:t>
      </w:r>
      <w:r w:rsidR="00553660">
        <w:t>”</w:t>
      </w:r>
      <w:r w:rsidRPr="00F3716D">
        <w:t xml:space="preserve"> trên giao diện. Một cửa sổ cập nhật sẽ xuất hiện, cho phép quản trị viên chỉnh sửa các thông tin cần thiết. Sau khi hoàn tất việc chỉnh sửa, quản trị viên nhấn nút </w:t>
      </w:r>
      <w:r w:rsidR="00553660">
        <w:t>“</w:t>
      </w:r>
      <w:r w:rsidRPr="00F3716D">
        <w:t>Cập nhật</w:t>
      </w:r>
      <w:r w:rsidR="00553660">
        <w:t>”</w:t>
      </w:r>
      <w:r w:rsidRPr="00F3716D">
        <w:t xml:space="preserve">. Hệ thống sẽ gửi yêu cầu HTTP PUT đến API với đường dẫn </w:t>
      </w:r>
      <w:r w:rsidR="0023624E">
        <w:t>‘</w:t>
      </w:r>
      <w:r w:rsidRPr="00F3716D">
        <w:t>/api/admin/program/IT</w:t>
      </w:r>
      <w:r w:rsidR="0023624E">
        <w:t>’</w:t>
      </w:r>
      <w:r w:rsidRPr="00F3716D">
        <w:t xml:space="preserve">. Nếu quá trình cập nhật dữ liệu thành công, hệ thống sẽ hiển thị thông báo </w:t>
      </w:r>
      <w:r w:rsidR="00553660">
        <w:t>“</w:t>
      </w:r>
      <w:r w:rsidRPr="00F3716D">
        <w:t>Cập nhật thành công</w:t>
      </w:r>
      <w:r w:rsidR="00553660">
        <w:t>”</w:t>
      </w:r>
      <w:r w:rsidRPr="00F3716D">
        <w:t>.</w:t>
      </w:r>
    </w:p>
    <w:p w14:paraId="7AC7BA5A" w14:textId="77777777" w:rsidR="00F7511C" w:rsidRDefault="00996926" w:rsidP="00F7511C">
      <w:pPr>
        <w:keepNext/>
      </w:pPr>
      <w:r w:rsidRPr="00996926">
        <w:rPr>
          <w:noProof/>
        </w:rPr>
        <w:lastRenderedPageBreak/>
        <w:drawing>
          <wp:inline distT="0" distB="0" distL="0" distR="0" wp14:anchorId="06E2F568" wp14:editId="057E042C">
            <wp:extent cx="5940425" cy="2610485"/>
            <wp:effectExtent l="0" t="0" r="3175" b="0"/>
            <wp:docPr id="202694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6376" name="Picture 1" descr="A screenshot of a computer&#10;&#10;Description automatically generated"/>
                    <pic:cNvPicPr/>
                  </pic:nvPicPr>
                  <pic:blipFill>
                    <a:blip r:embed="rId53"/>
                    <a:stretch>
                      <a:fillRect/>
                    </a:stretch>
                  </pic:blipFill>
                  <pic:spPr>
                    <a:xfrm>
                      <a:off x="0" y="0"/>
                      <a:ext cx="5940425" cy="2610485"/>
                    </a:xfrm>
                    <a:prstGeom prst="rect">
                      <a:avLst/>
                    </a:prstGeom>
                  </pic:spPr>
                </pic:pic>
              </a:graphicData>
            </a:graphic>
          </wp:inline>
        </w:drawing>
      </w:r>
    </w:p>
    <w:p w14:paraId="6E20859B" w14:textId="357F8652" w:rsidR="00996926" w:rsidRDefault="00F7511C" w:rsidP="00F7511C">
      <w:pPr>
        <w:pStyle w:val="Caption"/>
      </w:pPr>
      <w:bookmarkStart w:id="813" w:name="_Toc181602821"/>
      <w:r>
        <w:t>Hình 4.</w:t>
      </w:r>
      <w:fldSimple w:instr=" SEQ Hình_4. \* ARABIC ">
        <w:r w:rsidR="006058D5">
          <w:rPr>
            <w:noProof/>
          </w:rPr>
          <w:t>4</w:t>
        </w:r>
      </w:fldSimple>
      <w:r>
        <w:t>. Cửa sổ nhập chương trình bằng Excel</w:t>
      </w:r>
      <w:bookmarkEnd w:id="813"/>
    </w:p>
    <w:p w14:paraId="7EF789B3" w14:textId="77777777" w:rsidR="00F7511C" w:rsidRDefault="00996926" w:rsidP="00F7511C">
      <w:pPr>
        <w:keepNext/>
      </w:pPr>
      <w:r w:rsidRPr="00996926">
        <w:rPr>
          <w:noProof/>
        </w:rPr>
        <w:drawing>
          <wp:inline distT="0" distB="0" distL="0" distR="0" wp14:anchorId="2FE567F2" wp14:editId="55C31B43">
            <wp:extent cx="5940425" cy="3027045"/>
            <wp:effectExtent l="0" t="0" r="3175" b="1905"/>
            <wp:docPr id="29175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52931" name="Picture 1" descr="A screenshot of a computer&#10;&#10;Description automatically generated"/>
                    <pic:cNvPicPr/>
                  </pic:nvPicPr>
                  <pic:blipFill>
                    <a:blip r:embed="rId54"/>
                    <a:stretch>
                      <a:fillRect/>
                    </a:stretch>
                  </pic:blipFill>
                  <pic:spPr>
                    <a:xfrm>
                      <a:off x="0" y="0"/>
                      <a:ext cx="5940425" cy="3027045"/>
                    </a:xfrm>
                    <a:prstGeom prst="rect">
                      <a:avLst/>
                    </a:prstGeom>
                  </pic:spPr>
                </pic:pic>
              </a:graphicData>
            </a:graphic>
          </wp:inline>
        </w:drawing>
      </w:r>
    </w:p>
    <w:p w14:paraId="26F0D829" w14:textId="77A2106C" w:rsidR="00284EB5" w:rsidRPr="00F7511C" w:rsidRDefault="00F7511C" w:rsidP="00F7511C">
      <w:pPr>
        <w:pStyle w:val="Caption"/>
      </w:pPr>
      <w:bookmarkStart w:id="814" w:name="_Toc181602822"/>
      <w:r>
        <w:t>Hình 4.</w:t>
      </w:r>
      <w:fldSimple w:instr=" SEQ Hình_4. \* ARABIC ">
        <w:r w:rsidR="006058D5">
          <w:rPr>
            <w:noProof/>
          </w:rPr>
          <w:t>5</w:t>
        </w:r>
      </w:fldSimple>
      <w:r>
        <w:t xml:space="preserve">. </w:t>
      </w:r>
      <w:r w:rsidRPr="00F7511C">
        <w:t>Mẫu nhập liệu chương trình bằng file Excel</w:t>
      </w:r>
      <w:bookmarkEnd w:id="814"/>
    </w:p>
    <w:p w14:paraId="6CA67F3E" w14:textId="1BB8422D" w:rsidR="00456C48" w:rsidRPr="00456C48" w:rsidRDefault="00456C48" w:rsidP="00456C48">
      <w:pPr>
        <w:pStyle w:val="BodyText"/>
        <w:rPr>
          <w:lang w:val="en-US"/>
        </w:rPr>
      </w:pPr>
      <w:r w:rsidRPr="00456C48">
        <w:rPr>
          <w:lang w:val="en-US"/>
        </w:rPr>
        <w:t xml:space="preserve">Để thêm dữ liệu bằng Excel, quản trị viên nhấn nút </w:t>
      </w:r>
      <w:r w:rsidR="00553660">
        <w:rPr>
          <w:lang w:val="en-US"/>
        </w:rPr>
        <w:t>“</w:t>
      </w:r>
      <w:r w:rsidRPr="00456C48">
        <w:rPr>
          <w:lang w:val="en-US"/>
        </w:rPr>
        <w:t>Nhập bằng Excel</w:t>
      </w:r>
      <w:r w:rsidR="00553660">
        <w:rPr>
          <w:lang w:val="en-US"/>
        </w:rPr>
        <w:t>”</w:t>
      </w:r>
      <w:r w:rsidRPr="00456C48">
        <w:rPr>
          <w:lang w:val="en-US"/>
        </w:rPr>
        <w:t xml:space="preserve">. Một cửa sổ chức năng sẽ xuất hiện, cho phép quản trị viên nhấn </w:t>
      </w:r>
      <w:r w:rsidR="00553660">
        <w:rPr>
          <w:lang w:val="en-US"/>
        </w:rPr>
        <w:t>“</w:t>
      </w:r>
      <w:r w:rsidRPr="00456C48">
        <w:rPr>
          <w:lang w:val="en-US"/>
        </w:rPr>
        <w:t>Tải xuống mẫu</w:t>
      </w:r>
      <w:r w:rsidR="00553660">
        <w:rPr>
          <w:lang w:val="en-US"/>
        </w:rPr>
        <w:t>”</w:t>
      </w:r>
      <w:r w:rsidRPr="00456C48">
        <w:rPr>
          <w:lang w:val="en-US"/>
        </w:rPr>
        <w:t xml:space="preserve"> để gửi yêu cầu đến API</w:t>
      </w:r>
      <w:r w:rsidR="00942858">
        <w:rPr>
          <w:lang w:val="en-US"/>
        </w:rPr>
        <w:t xml:space="preserve"> có đường dẫn</w:t>
      </w:r>
      <w:r w:rsidRPr="00456C48">
        <w:rPr>
          <w:lang w:val="en-US"/>
        </w:rPr>
        <w:t xml:space="preserve"> </w:t>
      </w:r>
      <w:r w:rsidR="0023624E">
        <w:rPr>
          <w:lang w:val="en-US"/>
        </w:rPr>
        <w:t>‘</w:t>
      </w:r>
      <w:r w:rsidRPr="00456C48">
        <w:rPr>
          <w:lang w:val="en-US"/>
        </w:rPr>
        <w:t>/api/admin/program/templates/post</w:t>
      </w:r>
      <w:r w:rsidR="0023624E">
        <w:rPr>
          <w:lang w:val="en-US"/>
        </w:rPr>
        <w:t>’</w:t>
      </w:r>
      <w:r w:rsidRPr="00456C48">
        <w:rPr>
          <w:lang w:val="en-US"/>
        </w:rPr>
        <w:t>. API sẽ trả về tệp mẫu Excel chứa thông tin về</w:t>
      </w:r>
      <w:r w:rsidR="000851ED">
        <w:rPr>
          <w:lang w:val="en-US"/>
        </w:rPr>
        <w:t xml:space="preserve"> </w:t>
      </w:r>
      <w:r w:rsidRPr="00456C48">
        <w:rPr>
          <w:lang w:val="en-US"/>
        </w:rPr>
        <w:t>CĐR, mục tiêu chương trình, và mối quan hệ giữa chúng.</w:t>
      </w:r>
    </w:p>
    <w:p w14:paraId="4A6C64BC" w14:textId="1A743BB3" w:rsidR="00456C48" w:rsidRPr="00456C48" w:rsidRDefault="00456C48" w:rsidP="00456C48">
      <w:pPr>
        <w:pStyle w:val="BodyText"/>
        <w:rPr>
          <w:lang w:val="en-US"/>
        </w:rPr>
      </w:pPr>
      <w:r w:rsidRPr="00456C48">
        <w:rPr>
          <w:lang w:val="en-US"/>
        </w:rPr>
        <w:t xml:space="preserve">Sau khi tải xuống và điền dữ liệu vào tệp mẫu, quản trị viên chọn </w:t>
      </w:r>
      <w:r w:rsidR="00553660">
        <w:rPr>
          <w:lang w:val="en-US"/>
        </w:rPr>
        <w:t>“</w:t>
      </w:r>
      <w:r w:rsidRPr="00456C48">
        <w:rPr>
          <w:lang w:val="en-US"/>
        </w:rPr>
        <w:t>Chọn tệp</w:t>
      </w:r>
      <w:r w:rsidR="00553660">
        <w:rPr>
          <w:lang w:val="en-US"/>
        </w:rPr>
        <w:t>”</w:t>
      </w:r>
      <w:r w:rsidRPr="00456C48">
        <w:rPr>
          <w:lang w:val="en-US"/>
        </w:rPr>
        <w:t xml:space="preserve"> để tải lên tệp Excel đã chỉnh sửa. Để hoàn tất, quản trị viên nhấn </w:t>
      </w:r>
      <w:r w:rsidR="00553660">
        <w:rPr>
          <w:lang w:val="en-US"/>
        </w:rPr>
        <w:t>“</w:t>
      </w:r>
      <w:r w:rsidRPr="00456C48">
        <w:rPr>
          <w:lang w:val="en-US"/>
        </w:rPr>
        <w:t>Bắt đầu tải lên</w:t>
      </w:r>
      <w:r w:rsidR="00553660">
        <w:rPr>
          <w:lang w:val="en-US"/>
        </w:rPr>
        <w:t>”</w:t>
      </w:r>
      <w:r w:rsidRPr="00456C48">
        <w:rPr>
          <w:lang w:val="en-US"/>
        </w:rPr>
        <w:t>. Hệ thống sẽ gửi tệp Excel đến API</w:t>
      </w:r>
      <w:r w:rsidR="00942858">
        <w:rPr>
          <w:lang w:val="en-US"/>
        </w:rPr>
        <w:t xml:space="preserve"> có đường dẫn</w:t>
      </w:r>
      <w:r w:rsidRPr="00456C48">
        <w:rPr>
          <w:lang w:val="en-US"/>
        </w:rPr>
        <w:t xml:space="preserve"> </w:t>
      </w:r>
      <w:r w:rsidR="0023624E">
        <w:rPr>
          <w:lang w:val="en-US"/>
        </w:rPr>
        <w:t>‘</w:t>
      </w:r>
      <w:r w:rsidRPr="00456C48">
        <w:rPr>
          <w:lang w:val="en-US"/>
        </w:rPr>
        <w:t>/api/admin/importExcel/program</w:t>
      </w:r>
      <w:r w:rsidR="0023624E">
        <w:rPr>
          <w:lang w:val="en-US"/>
        </w:rPr>
        <w:t>’</w:t>
      </w:r>
      <w:r w:rsidRPr="00456C48">
        <w:rPr>
          <w:lang w:val="en-US"/>
        </w:rPr>
        <w:t xml:space="preserve"> thông qua yêu cầu HTTP POST. Nếu thành công, hệ thống sẽ thông báo kết quả.</w:t>
      </w:r>
    </w:p>
    <w:p w14:paraId="53D861AC" w14:textId="69B03FC0" w:rsidR="00A51EAB" w:rsidRPr="00FE7EF7" w:rsidRDefault="00A51EAB" w:rsidP="00A51EAB">
      <w:pPr>
        <w:pStyle w:val="Heading3"/>
        <w:rPr>
          <w:lang w:val="vi-VN"/>
        </w:rPr>
      </w:pPr>
      <w:bookmarkStart w:id="815" w:name="_Toc181602770"/>
      <w:r w:rsidRPr="00FE7EF7">
        <w:rPr>
          <w:lang w:val="vi-VN"/>
        </w:rPr>
        <w:lastRenderedPageBreak/>
        <w:t>Quản lý CĐR của chương trình (QL-02)</w:t>
      </w:r>
      <w:bookmarkEnd w:id="815"/>
    </w:p>
    <w:p w14:paraId="1E49FA7E" w14:textId="77777777" w:rsidR="00F7511C" w:rsidRDefault="00996926" w:rsidP="00F7511C">
      <w:pPr>
        <w:keepNext/>
      </w:pPr>
      <w:r w:rsidRPr="00996926">
        <w:rPr>
          <w:noProof/>
        </w:rPr>
        <w:drawing>
          <wp:inline distT="0" distB="0" distL="0" distR="0" wp14:anchorId="55595CC2" wp14:editId="02A91BD0">
            <wp:extent cx="5940425" cy="2753995"/>
            <wp:effectExtent l="0" t="0" r="3175" b="8255"/>
            <wp:docPr id="182946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5834" name="Picture 1" descr="A screenshot of a computer&#10;&#10;Description automatically generated"/>
                    <pic:cNvPicPr/>
                  </pic:nvPicPr>
                  <pic:blipFill>
                    <a:blip r:embed="rId55"/>
                    <a:stretch>
                      <a:fillRect/>
                    </a:stretch>
                  </pic:blipFill>
                  <pic:spPr>
                    <a:xfrm>
                      <a:off x="0" y="0"/>
                      <a:ext cx="5940425" cy="2753995"/>
                    </a:xfrm>
                    <a:prstGeom prst="rect">
                      <a:avLst/>
                    </a:prstGeom>
                  </pic:spPr>
                </pic:pic>
              </a:graphicData>
            </a:graphic>
          </wp:inline>
        </w:drawing>
      </w:r>
    </w:p>
    <w:p w14:paraId="55481D85" w14:textId="1FDFFF11" w:rsidR="00284EB5" w:rsidRDefault="00F7511C" w:rsidP="00F7511C">
      <w:pPr>
        <w:pStyle w:val="Caption"/>
      </w:pPr>
      <w:bookmarkStart w:id="816" w:name="_Toc181602823"/>
      <w:r w:rsidRPr="00F7511C">
        <w:t>Hình 4.</w:t>
      </w:r>
      <w:fldSimple w:instr=" SEQ Hình_4. \* ARABIC ">
        <w:r w:rsidR="006058D5">
          <w:rPr>
            <w:noProof/>
          </w:rPr>
          <w:t>6</w:t>
        </w:r>
      </w:fldSimple>
      <w:r w:rsidRPr="00F7511C">
        <w:t>. Trang quản lý CĐR chương trình</w:t>
      </w:r>
      <w:bookmarkEnd w:id="816"/>
    </w:p>
    <w:p w14:paraId="0DAC0FC4" w14:textId="63AB1D9C" w:rsidR="004536F9" w:rsidRPr="004536F9" w:rsidRDefault="004536F9" w:rsidP="004536F9">
      <w:pPr>
        <w:pStyle w:val="BodyText"/>
      </w:pPr>
      <w:r w:rsidRPr="004536F9">
        <w:t>Khi quản trị viên truy cập trang danh sách các CĐR của chương trình, hệ thống hiển thị giao diện cho phép xem danh sách các CĐR bằng cách gửi yêu cầu HTTP GET đến API</w:t>
      </w:r>
      <w:r w:rsidR="00942858">
        <w:rPr>
          <w:lang w:val="en-US"/>
        </w:rPr>
        <w:t xml:space="preserve"> có đường dẫn</w:t>
      </w:r>
      <w:r w:rsidRPr="004536F9">
        <w:t xml:space="preserve"> </w:t>
      </w:r>
      <w:r w:rsidR="0023624E">
        <w:t>‘</w:t>
      </w:r>
      <w:r w:rsidRPr="004536F9">
        <w:t>/api/admin/plos/isDelete/false</w:t>
      </w:r>
      <w:r w:rsidR="0023624E">
        <w:t>’</w:t>
      </w:r>
      <w:r w:rsidRPr="004536F9">
        <w:t>. API sẽ trả về danh sách các CĐR.</w:t>
      </w:r>
    </w:p>
    <w:p w14:paraId="1CE5817C" w14:textId="43409355" w:rsidR="004536F9" w:rsidRPr="004536F9" w:rsidRDefault="004536F9" w:rsidP="004536F9">
      <w:pPr>
        <w:pStyle w:val="BodyText"/>
      </w:pPr>
      <w:r w:rsidRPr="004536F9">
        <w:t>Để trực quan hóa mã phân cấp của chương trình, hệ thống gọi đến API</w:t>
      </w:r>
      <w:r w:rsidR="00942858" w:rsidRPr="00942858">
        <w:t xml:space="preserve"> có đường dẫn</w:t>
      </w:r>
      <w:r w:rsidRPr="004536F9">
        <w:t xml:space="preserve"> </w:t>
      </w:r>
      <w:r w:rsidR="0023624E">
        <w:t>‘</w:t>
      </w:r>
      <w:r w:rsidRPr="004536F9">
        <w:t>/api/admin/</w:t>
      </w:r>
      <w:r w:rsidR="000248DA" w:rsidRPr="000248DA">
        <w:t xml:space="preserve"> </w:t>
      </w:r>
      <w:r w:rsidRPr="004536F9">
        <w:t>program/IT</w:t>
      </w:r>
      <w:r w:rsidR="0023624E">
        <w:t>’</w:t>
      </w:r>
      <w:r w:rsidRPr="004536F9">
        <w:t>, cung cấp thông tin về mã và tên chương trình để quản trị viên dễ dàng quản lý các CĐR trong ngữ cảnh của cấu trúc chương trình đào tạo.</w:t>
      </w:r>
    </w:p>
    <w:p w14:paraId="3A24D7F3" w14:textId="73215635" w:rsidR="004536F9" w:rsidRPr="004536F9" w:rsidRDefault="002C4348" w:rsidP="004536F9">
      <w:pPr>
        <w:pStyle w:val="BodyText"/>
      </w:pPr>
      <w:r w:rsidRPr="002C4348">
        <w:t>Để ẩn CĐR, quản trị viên có thể chọn một hoặc nhiều CĐR từ danh sách. Đối với một CĐR, nhấn vào biểu tượng thùng rác sẽ gửi yêu cầu HTTP PUT đến API</w:t>
      </w:r>
      <w:r w:rsidR="00942858" w:rsidRPr="00942858">
        <w:t xml:space="preserve"> có đường dẫn</w:t>
      </w:r>
      <w:r w:rsidRPr="002C4348">
        <w:t xml:space="preserve"> </w:t>
      </w:r>
      <w:r w:rsidR="0023624E">
        <w:t>‘</w:t>
      </w:r>
      <w:r w:rsidRPr="002C4348">
        <w:t>/api/admin/ plo/${plo_id}/softDelete</w:t>
      </w:r>
      <w:r w:rsidR="0023624E">
        <w:t>’</w:t>
      </w:r>
      <w:r w:rsidRPr="002C4348">
        <w:t xml:space="preserve">, trong đó ${plo_id} là định danh của CĐR. Đối với nhiều CĐR, nhấn vào nút </w:t>
      </w:r>
      <w:r w:rsidR="00553660">
        <w:t>“</w:t>
      </w:r>
      <w:r w:rsidRPr="002C4348">
        <w:t>Ẩn nhiều</w:t>
      </w:r>
      <w:r w:rsidR="00553660">
        <w:t>”</w:t>
      </w:r>
      <w:r w:rsidRPr="002C4348">
        <w:t xml:space="preserve"> sẽ gửi yêu cầu HTTP PUT đến API </w:t>
      </w:r>
      <w:r w:rsidR="00942858" w:rsidRPr="00942858">
        <w:t xml:space="preserve">có đường dẫn </w:t>
      </w:r>
      <w:r w:rsidR="0023624E">
        <w:t>‘</w:t>
      </w:r>
      <w:r w:rsidRPr="002C4348">
        <w:t>/api/admin/plos/softDelete</w:t>
      </w:r>
      <w:r w:rsidR="0023624E">
        <w:t>’</w:t>
      </w:r>
      <w:r w:rsidRPr="002C4348">
        <w:t xml:space="preserve"> với mảng định danh các CĐR cần ẩn. Sau khi yêu cầu hoàn tất, hệ thống sẽ cập nhật danh sách và thông báo cho quản trị viên</w:t>
      </w:r>
      <w:r w:rsidR="004536F9" w:rsidRPr="004536F9">
        <w:t>.</w:t>
      </w:r>
    </w:p>
    <w:p w14:paraId="1DB40893" w14:textId="77777777" w:rsidR="00F7511C" w:rsidRDefault="00274085" w:rsidP="00F7511C">
      <w:pPr>
        <w:keepNext/>
      </w:pPr>
      <w:r w:rsidRPr="003442FA">
        <w:rPr>
          <w:noProof/>
        </w:rPr>
        <w:lastRenderedPageBreak/>
        <w:drawing>
          <wp:inline distT="0" distB="0" distL="0" distR="0" wp14:anchorId="60236A7D" wp14:editId="0CEB5B49">
            <wp:extent cx="5940425" cy="2698750"/>
            <wp:effectExtent l="0" t="0" r="3175" b="6350"/>
            <wp:docPr id="80172036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0367" name="Picture 1" descr="A screenshot of a chat&#10;&#10;Description automatically generated"/>
                    <pic:cNvPicPr/>
                  </pic:nvPicPr>
                  <pic:blipFill>
                    <a:blip r:embed="rId56"/>
                    <a:stretch>
                      <a:fillRect/>
                    </a:stretch>
                  </pic:blipFill>
                  <pic:spPr>
                    <a:xfrm>
                      <a:off x="0" y="0"/>
                      <a:ext cx="5940425" cy="2698750"/>
                    </a:xfrm>
                    <a:prstGeom prst="rect">
                      <a:avLst/>
                    </a:prstGeom>
                  </pic:spPr>
                </pic:pic>
              </a:graphicData>
            </a:graphic>
          </wp:inline>
        </w:drawing>
      </w:r>
    </w:p>
    <w:p w14:paraId="5652C7A9" w14:textId="4F0EE2DA" w:rsidR="00274085" w:rsidRDefault="00F7511C" w:rsidP="00F7511C">
      <w:pPr>
        <w:pStyle w:val="Caption"/>
      </w:pPr>
      <w:bookmarkStart w:id="817" w:name="_Toc181602824"/>
      <w:r w:rsidRPr="00F7511C">
        <w:t>Hình 4.</w:t>
      </w:r>
      <w:fldSimple w:instr=" SEQ Hình_4. \* ARABIC ">
        <w:r w:rsidR="006058D5">
          <w:rPr>
            <w:noProof/>
          </w:rPr>
          <w:t>7</w:t>
        </w:r>
      </w:fldSimple>
      <w:r w:rsidRPr="00F7511C">
        <w:t>. Chức năng cập nhật CĐR chương trình</w:t>
      </w:r>
      <w:bookmarkEnd w:id="817"/>
    </w:p>
    <w:p w14:paraId="79650FE9" w14:textId="0C8946E9" w:rsidR="00846C1A" w:rsidRPr="00846C1A" w:rsidRDefault="004536F9" w:rsidP="004536F9">
      <w:pPr>
        <w:pStyle w:val="BodyText"/>
        <w:rPr>
          <w:lang w:val="en-US"/>
        </w:rPr>
      </w:pPr>
      <w:r w:rsidRPr="004536F9">
        <w:rPr>
          <w:lang w:val="en-US"/>
        </w:rPr>
        <w:t xml:space="preserve">Để thực hiện chức năng cập nhật CĐR, hệ thống cho phép quản trị viên chọn CĐR cần chỉnh sửa từ danh sách và nhấn vào biểu tượng bút để mở cửa sổ chỉnh sửa. Sau khi hoàn tất các chỉnh sửa, quản trị viên nhấn </w:t>
      </w:r>
      <w:r w:rsidR="00553660">
        <w:rPr>
          <w:lang w:val="en-US"/>
        </w:rPr>
        <w:t>“</w:t>
      </w:r>
      <w:r w:rsidRPr="004536F9">
        <w:rPr>
          <w:lang w:val="en-US"/>
        </w:rPr>
        <w:t>Cập nhật</w:t>
      </w:r>
      <w:r w:rsidR="00553660">
        <w:rPr>
          <w:lang w:val="en-US"/>
        </w:rPr>
        <w:t>”</w:t>
      </w:r>
      <w:r w:rsidRPr="004536F9">
        <w:rPr>
          <w:lang w:val="en-US"/>
        </w:rPr>
        <w:t>. Hệ thống sẽ gửi yêu cầu HTTP PUT đến API</w:t>
      </w:r>
      <w:r w:rsidR="00942858">
        <w:rPr>
          <w:lang w:val="en-US"/>
        </w:rPr>
        <w:t xml:space="preserve"> có đường dẫn</w:t>
      </w:r>
      <w:r w:rsidRPr="004536F9">
        <w:rPr>
          <w:lang w:val="en-US"/>
        </w:rPr>
        <w:t xml:space="preserve"> </w:t>
      </w:r>
      <w:r w:rsidR="0023624E">
        <w:rPr>
          <w:lang w:val="en-US"/>
        </w:rPr>
        <w:t>‘</w:t>
      </w:r>
      <w:r w:rsidRPr="004536F9">
        <w:rPr>
          <w:lang w:val="en-US"/>
        </w:rPr>
        <w:t>/api/admin/plos/{plo_id}</w:t>
      </w:r>
      <w:r w:rsidR="0023624E">
        <w:rPr>
          <w:lang w:val="en-US"/>
        </w:rPr>
        <w:t>’</w:t>
      </w:r>
      <w:r w:rsidRPr="004536F9">
        <w:rPr>
          <w:lang w:val="en-US"/>
        </w:rPr>
        <w:t>, trong đó {plo_id} là định danh của CĐR cần cập nhật. Nếu quá trình cập nhật thành công, hệ thống sẽ thông báo về sự thay đổi.</w:t>
      </w:r>
    </w:p>
    <w:p w14:paraId="037531AC" w14:textId="77777777" w:rsidR="00F7511C" w:rsidRDefault="003442FA" w:rsidP="00F7511C">
      <w:pPr>
        <w:keepNext/>
        <w:jc w:val="center"/>
      </w:pPr>
      <w:r w:rsidRPr="003442FA">
        <w:rPr>
          <w:noProof/>
        </w:rPr>
        <w:drawing>
          <wp:inline distT="0" distB="0" distL="0" distR="0" wp14:anchorId="20CCBE18" wp14:editId="55B33678">
            <wp:extent cx="5940425" cy="3188970"/>
            <wp:effectExtent l="0" t="0" r="3175" b="0"/>
            <wp:docPr id="176063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8941" name="Picture 1" descr="A screenshot of a computer&#10;&#10;Description automatically generated"/>
                    <pic:cNvPicPr/>
                  </pic:nvPicPr>
                  <pic:blipFill>
                    <a:blip r:embed="rId57"/>
                    <a:stretch>
                      <a:fillRect/>
                    </a:stretch>
                  </pic:blipFill>
                  <pic:spPr>
                    <a:xfrm>
                      <a:off x="0" y="0"/>
                      <a:ext cx="5940425" cy="3188970"/>
                    </a:xfrm>
                    <a:prstGeom prst="rect">
                      <a:avLst/>
                    </a:prstGeom>
                  </pic:spPr>
                </pic:pic>
              </a:graphicData>
            </a:graphic>
          </wp:inline>
        </w:drawing>
      </w:r>
    </w:p>
    <w:p w14:paraId="1A2CF00E" w14:textId="138F22F2" w:rsidR="00996926" w:rsidRDefault="00F7511C" w:rsidP="00F7511C">
      <w:pPr>
        <w:pStyle w:val="Caption"/>
      </w:pPr>
      <w:bookmarkStart w:id="818" w:name="_Toc181602825"/>
      <w:r>
        <w:t>Hình 4.</w:t>
      </w:r>
      <w:fldSimple w:instr=" SEQ Hình_4. \* ARABIC ">
        <w:r w:rsidR="006058D5">
          <w:rPr>
            <w:noProof/>
          </w:rPr>
          <w:t>8</w:t>
        </w:r>
      </w:fldSimple>
      <w:r>
        <w:t>. Chức năng tạo mới chương trình</w:t>
      </w:r>
      <w:bookmarkEnd w:id="818"/>
    </w:p>
    <w:p w14:paraId="0AABBE8E" w14:textId="31930AF9" w:rsidR="00996926" w:rsidRPr="00FE7EF7" w:rsidRDefault="004536F9" w:rsidP="00DC2932">
      <w:pPr>
        <w:pStyle w:val="BodyText"/>
      </w:pPr>
      <w:r w:rsidRPr="004536F9">
        <w:rPr>
          <w:lang w:val="en-US"/>
        </w:rPr>
        <w:t xml:space="preserve">Để thực hiện chức năng thêm một CĐR, quản trị viên nhấn vào nút </w:t>
      </w:r>
      <w:r w:rsidR="00553660">
        <w:rPr>
          <w:lang w:val="en-US"/>
        </w:rPr>
        <w:t>“</w:t>
      </w:r>
      <w:r w:rsidRPr="004536F9">
        <w:rPr>
          <w:lang w:val="en-US"/>
        </w:rPr>
        <w:t>Tạo mới</w:t>
      </w:r>
      <w:r w:rsidR="00553660">
        <w:rPr>
          <w:lang w:val="en-US"/>
        </w:rPr>
        <w:t>”</w:t>
      </w:r>
      <w:r w:rsidRPr="004536F9">
        <w:rPr>
          <w:lang w:val="en-US"/>
        </w:rPr>
        <w:t xml:space="preserve"> trên giao diện người dùng. Khi đó, một cửa sổ nhập liệu sẽ xuất hiện, cho phép nhập các thông </w:t>
      </w:r>
      <w:r w:rsidRPr="004536F9">
        <w:rPr>
          <w:lang w:val="en-US"/>
        </w:rPr>
        <w:lastRenderedPageBreak/>
        <w:t xml:space="preserve">tin cần thiết để tạo chuẩn đầu ra. Sau khi hoàn tất, quản trị viên nhấn </w:t>
      </w:r>
      <w:r w:rsidR="00553660">
        <w:rPr>
          <w:lang w:val="en-US"/>
        </w:rPr>
        <w:t>“</w:t>
      </w:r>
      <w:r w:rsidRPr="004536F9">
        <w:rPr>
          <w:lang w:val="en-US"/>
        </w:rPr>
        <w:t>Tạo</w:t>
      </w:r>
      <w:r w:rsidR="00553660">
        <w:rPr>
          <w:lang w:val="en-US"/>
        </w:rPr>
        <w:t>”</w:t>
      </w:r>
      <w:r w:rsidRPr="004536F9">
        <w:rPr>
          <w:lang w:val="en-US"/>
        </w:rPr>
        <w:t xml:space="preserve">. Hệ thống sẽ gửi yêu cầu HTTP POST đến API với đường dẫn </w:t>
      </w:r>
      <w:r w:rsidR="0023624E">
        <w:rPr>
          <w:lang w:val="en-US"/>
        </w:rPr>
        <w:t>‘</w:t>
      </w:r>
      <w:r w:rsidRPr="004536F9">
        <w:rPr>
          <w:lang w:val="en-US"/>
        </w:rPr>
        <w:t>/api/admin/plo</w:t>
      </w:r>
      <w:r w:rsidR="0023624E">
        <w:rPr>
          <w:lang w:val="en-US"/>
        </w:rPr>
        <w:t>’</w:t>
      </w:r>
      <w:r w:rsidRPr="004536F9">
        <w:rPr>
          <w:lang w:val="en-US"/>
        </w:rPr>
        <w:t>. Nếu quá trình lưu trữ thành công, hệ thống sẽ hiển thị thông báo xác nhận</w:t>
      </w:r>
      <w:r w:rsidR="00274085" w:rsidRPr="00274085">
        <w:t>.</w:t>
      </w:r>
    </w:p>
    <w:p w14:paraId="521B0402" w14:textId="77777777" w:rsidR="00F7511C" w:rsidRDefault="003442FA" w:rsidP="00F7511C">
      <w:pPr>
        <w:keepNext/>
      </w:pPr>
      <w:r w:rsidRPr="003442FA">
        <w:rPr>
          <w:noProof/>
        </w:rPr>
        <w:drawing>
          <wp:inline distT="0" distB="0" distL="0" distR="0" wp14:anchorId="4473DA03" wp14:editId="5238EDAC">
            <wp:extent cx="5940425" cy="2745105"/>
            <wp:effectExtent l="0" t="0" r="3175" b="0"/>
            <wp:docPr id="161196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60571" name="Picture 1" descr="A screenshot of a computer&#10;&#10;Description automatically generated"/>
                    <pic:cNvPicPr/>
                  </pic:nvPicPr>
                  <pic:blipFill>
                    <a:blip r:embed="rId58"/>
                    <a:stretch>
                      <a:fillRect/>
                    </a:stretch>
                  </pic:blipFill>
                  <pic:spPr>
                    <a:xfrm>
                      <a:off x="0" y="0"/>
                      <a:ext cx="5940425" cy="2745105"/>
                    </a:xfrm>
                    <a:prstGeom prst="rect">
                      <a:avLst/>
                    </a:prstGeom>
                  </pic:spPr>
                </pic:pic>
              </a:graphicData>
            </a:graphic>
          </wp:inline>
        </w:drawing>
      </w:r>
    </w:p>
    <w:p w14:paraId="1E4D4E2D" w14:textId="26CFF3B3" w:rsidR="0043521A" w:rsidRDefault="00F7511C" w:rsidP="00F7511C">
      <w:pPr>
        <w:pStyle w:val="Caption"/>
      </w:pPr>
      <w:bookmarkStart w:id="819" w:name="_Toc181602826"/>
      <w:r w:rsidRPr="00F7511C">
        <w:t>Hình 4.</w:t>
      </w:r>
      <w:fldSimple w:instr=" SEQ Hình_4. \* ARABIC ">
        <w:r w:rsidR="006058D5">
          <w:rPr>
            <w:noProof/>
          </w:rPr>
          <w:t>9</w:t>
        </w:r>
      </w:fldSimple>
      <w:r w:rsidRPr="00F7511C">
        <w:t>. Trang quản lý CĐR chương trình đã ẩn</w:t>
      </w:r>
      <w:bookmarkEnd w:id="819"/>
    </w:p>
    <w:p w14:paraId="2ADADC0D" w14:textId="6BE82A56" w:rsidR="005F338E" w:rsidRPr="005F338E" w:rsidRDefault="005F338E" w:rsidP="005F338E">
      <w:pPr>
        <w:pStyle w:val="BodyText"/>
      </w:pPr>
      <w:r w:rsidRPr="005F338E">
        <w:t xml:space="preserve">Để truy cập kho lưu trữ các CĐR đã bị xóa, quản trị viên nhấn vào nút </w:t>
      </w:r>
      <w:r w:rsidR="00553660">
        <w:t>“</w:t>
      </w:r>
      <w:r w:rsidRPr="005F338E">
        <w:t>Kho lưu trữ</w:t>
      </w:r>
      <w:r w:rsidR="00553660">
        <w:t>”</w:t>
      </w:r>
      <w:r w:rsidRPr="005F338E">
        <w:t xml:space="preserve"> trên giao diện. Hệ thống sẽ lấy dữ liệu từ API</w:t>
      </w:r>
      <w:r w:rsidR="0023624E" w:rsidRPr="0023624E">
        <w:t xml:space="preserve"> </w:t>
      </w:r>
      <w:r w:rsidR="0023624E">
        <w:t>‘</w:t>
      </w:r>
      <w:r w:rsidRPr="005F338E">
        <w:t>/api/admin/plos/isDelete/true</w:t>
      </w:r>
      <w:r w:rsidR="0023624E">
        <w:t>’</w:t>
      </w:r>
      <w:r w:rsidRPr="005F338E">
        <w:t xml:space="preserve"> và hiển thị danh sách các CĐR đã bị xóa.</w:t>
      </w:r>
    </w:p>
    <w:p w14:paraId="29389FC3" w14:textId="52D96442" w:rsidR="005F338E" w:rsidRPr="005F338E" w:rsidRDefault="005F338E" w:rsidP="005F338E">
      <w:pPr>
        <w:pStyle w:val="BodyText"/>
      </w:pPr>
      <w:r w:rsidRPr="005F338E">
        <w:t xml:space="preserve">Để khôi phục một CĐR, quản trị viên nhấn vào biểu tượng </w:t>
      </w:r>
      <w:r w:rsidR="00553660">
        <w:t>“</w:t>
      </w:r>
      <w:r w:rsidRPr="005F338E">
        <w:t>Quay lại</w:t>
      </w:r>
      <w:r w:rsidR="00553660">
        <w:t>”</w:t>
      </w:r>
      <w:r w:rsidRPr="005F338E">
        <w:t xml:space="preserve"> bên cạnh CĐR cần khôi phục. Hệ thống gửi yêu cầu HTTP PUT đến API</w:t>
      </w:r>
      <w:r w:rsidR="0023624E" w:rsidRPr="0023624E">
        <w:t xml:space="preserve"> có đường dẫn </w:t>
      </w:r>
      <w:r w:rsidRPr="005F338E">
        <w:t xml:space="preserve"> </w:t>
      </w:r>
      <w:r w:rsidR="0023624E">
        <w:t>‘</w:t>
      </w:r>
      <w:r w:rsidRPr="005F338E">
        <w:t>/api/admin</w:t>
      </w:r>
      <w:r w:rsidR="0023624E" w:rsidRPr="0023624E">
        <w:t xml:space="preserve"> </w:t>
      </w:r>
      <w:r w:rsidRPr="005F338E">
        <w:t>/plo/${_id}/softDelete</w:t>
      </w:r>
      <w:r w:rsidR="0023624E">
        <w:t>’</w:t>
      </w:r>
      <w:r w:rsidRPr="005F338E">
        <w:t xml:space="preserve">, trong đó ${_id} là định danh của CĐR. Để khôi phục nhiều CĐR cùng lúc, quản trị viên chọn các CĐR cần khôi phục và nhấn vào biểu tượng </w:t>
      </w:r>
      <w:r w:rsidR="00553660">
        <w:t>“</w:t>
      </w:r>
      <w:r w:rsidRPr="005F338E">
        <w:t>Quay lại</w:t>
      </w:r>
      <w:r w:rsidR="00553660">
        <w:t>”</w:t>
      </w:r>
      <w:r w:rsidRPr="005F338E">
        <w:t>. Hệ thống gửi yêu cầu HTTP PUT đến API</w:t>
      </w:r>
      <w:r w:rsidR="0023624E" w:rsidRPr="0023624E">
        <w:t xml:space="preserve"> có đường dẫn</w:t>
      </w:r>
      <w:r w:rsidRPr="005F338E">
        <w:t xml:space="preserve"> </w:t>
      </w:r>
      <w:r w:rsidR="0023624E">
        <w:t>‘</w:t>
      </w:r>
      <w:r w:rsidRPr="005F338E">
        <w:t>/api/admin/plos/softDelete</w:t>
      </w:r>
      <w:r w:rsidR="0023624E">
        <w:t>’</w:t>
      </w:r>
      <w:r w:rsidRPr="005F338E">
        <w:t xml:space="preserve"> với mảng các định danh của các CĐR.</w:t>
      </w:r>
    </w:p>
    <w:p w14:paraId="6605AF41" w14:textId="06CF5FFC" w:rsidR="00FE7EF7" w:rsidRPr="00D27502" w:rsidRDefault="005F338E" w:rsidP="005F338E">
      <w:pPr>
        <w:pStyle w:val="BodyText"/>
      </w:pPr>
      <w:r w:rsidRPr="005F338E">
        <w:t xml:space="preserve">Để xóa một CĐR cụ thể, quản trị viên chọn CĐR từ danh sách và nhấn vào biểu tượng thùng rác. Hệ thống gửi yêu cầu HTTP DELETE đến API </w:t>
      </w:r>
      <w:r w:rsidR="0023624E">
        <w:t>‘</w:t>
      </w:r>
      <w:r w:rsidRPr="005F338E">
        <w:t>/api/admin/plo/{plo_id}</w:t>
      </w:r>
      <w:r w:rsidR="0023624E">
        <w:t>’</w:t>
      </w:r>
      <w:r w:rsidRPr="005F338E">
        <w:t>, trong đó {plo_id} là định danh của CĐR. Để xóa nhiều CĐR cùng lúc, quản trị viên chọn nhiều CĐR từ danh sách và nhấn vào biểu tượng thùng rác. Hệ thống sẽ gửi yêu cầu HTTP DELETE đến API</w:t>
      </w:r>
      <w:r w:rsidR="0023624E" w:rsidRPr="0023624E">
        <w:t xml:space="preserve"> có đường dẫn</w:t>
      </w:r>
      <w:r w:rsidRPr="005F338E">
        <w:t xml:space="preserve"> </w:t>
      </w:r>
      <w:r w:rsidR="0023624E">
        <w:t>‘</w:t>
      </w:r>
      <w:r w:rsidRPr="005F338E">
        <w:t>/api/admin/plos/multiple</w:t>
      </w:r>
      <w:r w:rsidR="0023624E">
        <w:t>’</w:t>
      </w:r>
      <w:r w:rsidRPr="005F338E">
        <w:t xml:space="preserve"> với mảng các định danh của các CĐR cần xóa.</w:t>
      </w:r>
    </w:p>
    <w:p w14:paraId="2F27E33E" w14:textId="298A99AB" w:rsidR="00A51EAB" w:rsidRPr="00DC2932" w:rsidRDefault="00A51EAB" w:rsidP="00A51EAB">
      <w:pPr>
        <w:pStyle w:val="Heading3"/>
        <w:rPr>
          <w:lang w:val="vi-VN"/>
        </w:rPr>
      </w:pPr>
      <w:bookmarkStart w:id="820" w:name="_Toc181602771"/>
      <w:r w:rsidRPr="00DC2932">
        <w:rPr>
          <w:lang w:val="vi-VN"/>
        </w:rPr>
        <w:lastRenderedPageBreak/>
        <w:t>Quản lý mục tiêu chương trình (QL-03)</w:t>
      </w:r>
      <w:bookmarkEnd w:id="820"/>
    </w:p>
    <w:p w14:paraId="6095893E" w14:textId="77777777" w:rsidR="00F7511C" w:rsidRDefault="003442FA" w:rsidP="00F7511C">
      <w:pPr>
        <w:keepNext/>
      </w:pPr>
      <w:r w:rsidRPr="003442FA">
        <w:rPr>
          <w:noProof/>
        </w:rPr>
        <w:drawing>
          <wp:inline distT="0" distB="0" distL="0" distR="0" wp14:anchorId="5597364D" wp14:editId="3E4AAF5E">
            <wp:extent cx="5940425" cy="2773045"/>
            <wp:effectExtent l="0" t="0" r="3175" b="8255"/>
            <wp:docPr id="1989646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891" name="Picture 1" descr="A screenshot of a computer&#10;&#10;Description automatically generated"/>
                    <pic:cNvPicPr/>
                  </pic:nvPicPr>
                  <pic:blipFill>
                    <a:blip r:embed="rId59"/>
                    <a:stretch>
                      <a:fillRect/>
                    </a:stretch>
                  </pic:blipFill>
                  <pic:spPr>
                    <a:xfrm>
                      <a:off x="0" y="0"/>
                      <a:ext cx="5940425" cy="2773045"/>
                    </a:xfrm>
                    <a:prstGeom prst="rect">
                      <a:avLst/>
                    </a:prstGeom>
                  </pic:spPr>
                </pic:pic>
              </a:graphicData>
            </a:graphic>
          </wp:inline>
        </w:drawing>
      </w:r>
    </w:p>
    <w:p w14:paraId="5B614547" w14:textId="53481DD4" w:rsidR="00FE7EF7" w:rsidRDefault="00F7511C" w:rsidP="00F7511C">
      <w:pPr>
        <w:pStyle w:val="Caption"/>
      </w:pPr>
      <w:bookmarkStart w:id="821" w:name="_Toc181602827"/>
      <w:r w:rsidRPr="00F7511C">
        <w:t>Hình 4.</w:t>
      </w:r>
      <w:fldSimple w:instr=" SEQ Hình_4. \* ARABIC ">
        <w:r w:rsidR="006058D5">
          <w:rPr>
            <w:noProof/>
          </w:rPr>
          <w:t>10</w:t>
        </w:r>
      </w:fldSimple>
      <w:r w:rsidRPr="00F7511C">
        <w:t>. Trang quản lý mục tiêu chương trình</w:t>
      </w:r>
      <w:bookmarkEnd w:id="821"/>
    </w:p>
    <w:p w14:paraId="3A5E99D7" w14:textId="7BEBAD45" w:rsidR="004536F9" w:rsidRPr="004536F9" w:rsidRDefault="004536F9" w:rsidP="004536F9">
      <w:pPr>
        <w:pStyle w:val="BodyText"/>
        <w:rPr>
          <w:lang w:val="vi-VN"/>
        </w:rPr>
      </w:pPr>
      <w:r w:rsidRPr="004536F9">
        <w:rPr>
          <w:lang w:val="vi-VN"/>
        </w:rPr>
        <w:t xml:space="preserve">Quản trị viên có thể truy cập danh sách các CĐR của một mã </w:t>
      </w:r>
      <w:r w:rsidR="002C4348">
        <w:rPr>
          <w:lang w:val="en-US"/>
        </w:rPr>
        <w:t>môn học</w:t>
      </w:r>
      <w:r w:rsidR="0023624E">
        <w:rPr>
          <w:lang w:val="en-US"/>
        </w:rPr>
        <w:t xml:space="preserve"> </w:t>
      </w:r>
      <w:r w:rsidRPr="004536F9">
        <w:rPr>
          <w:lang w:val="vi-VN"/>
        </w:rPr>
        <w:t xml:space="preserve">bằng cách gửi yêu cầu HTTP GET đến API tại </w:t>
      </w:r>
      <w:r w:rsidR="0023624E">
        <w:rPr>
          <w:lang w:val="en-US"/>
        </w:rPr>
        <w:t>‘</w:t>
      </w:r>
      <w:r w:rsidRPr="004536F9">
        <w:rPr>
          <w:lang w:val="vi-VN"/>
        </w:rPr>
        <w:t>/api/admin/clos?</w:t>
      </w:r>
      <w:r w:rsidR="0023624E">
        <w:rPr>
          <w:lang w:val="en-US"/>
        </w:rPr>
        <w:t xml:space="preserve"> </w:t>
      </w:r>
      <w:r w:rsidRPr="004536F9">
        <w:rPr>
          <w:lang w:val="vi-VN"/>
        </w:rPr>
        <w:t>subject_id</w:t>
      </w:r>
      <w:r w:rsidR="0023624E">
        <w:rPr>
          <w:lang w:val="en-US"/>
        </w:rPr>
        <w:t xml:space="preserve"> </w:t>
      </w:r>
      <w:r w:rsidRPr="004536F9">
        <w:rPr>
          <w:lang w:val="vi-VN"/>
        </w:rPr>
        <w:t>=${id}</w:t>
      </w:r>
      <w:r w:rsidR="0023624E">
        <w:rPr>
          <w:lang w:val="en-US"/>
        </w:rPr>
        <w:t xml:space="preserve"> </w:t>
      </w:r>
      <w:r w:rsidRPr="004536F9">
        <w:rPr>
          <w:lang w:val="vi-VN"/>
        </w:rPr>
        <w:t>&amp;</w:t>
      </w:r>
      <w:r w:rsidR="0023624E">
        <w:rPr>
          <w:lang w:val="en-US"/>
        </w:rPr>
        <w:t xml:space="preserve"> </w:t>
      </w:r>
      <w:r w:rsidRPr="004536F9">
        <w:rPr>
          <w:lang w:val="vi-VN"/>
        </w:rPr>
        <w:t>isDelete=false</w:t>
      </w:r>
      <w:r w:rsidR="0023624E">
        <w:rPr>
          <w:lang w:val="en-US"/>
        </w:rPr>
        <w:t>’</w:t>
      </w:r>
      <w:r w:rsidRPr="004536F9">
        <w:rPr>
          <w:lang w:val="vi-VN"/>
        </w:rPr>
        <w:t xml:space="preserve">, trong đó ${id} là mã </w:t>
      </w:r>
      <w:r w:rsidR="002C4348">
        <w:rPr>
          <w:lang w:val="en-US"/>
        </w:rPr>
        <w:t>môn học</w:t>
      </w:r>
      <w:r w:rsidRPr="004536F9">
        <w:rPr>
          <w:lang w:val="vi-VN"/>
        </w:rPr>
        <w:t>. API sẽ trả về các CĐR chưa bị xóa của môn học đó.</w:t>
      </w:r>
    </w:p>
    <w:p w14:paraId="5A409543" w14:textId="6CDBE017" w:rsidR="004536F9" w:rsidRPr="004536F9" w:rsidRDefault="004536F9" w:rsidP="004536F9">
      <w:pPr>
        <w:pStyle w:val="BodyText"/>
        <w:rPr>
          <w:lang w:val="vi-VN"/>
        </w:rPr>
      </w:pPr>
      <w:r w:rsidRPr="004536F9">
        <w:rPr>
          <w:lang w:val="vi-VN"/>
        </w:rPr>
        <w:t xml:space="preserve">Hệ thống cung cấp thông tin chi tiết về mã </w:t>
      </w:r>
      <w:r w:rsidR="002C4348" w:rsidRPr="002C4348">
        <w:rPr>
          <w:lang w:val="vi-VN"/>
        </w:rPr>
        <w:t>môn học</w:t>
      </w:r>
      <w:r w:rsidR="002C4348" w:rsidRPr="004536F9">
        <w:rPr>
          <w:lang w:val="vi-VN"/>
        </w:rPr>
        <w:t xml:space="preserve"> </w:t>
      </w:r>
      <w:r w:rsidRPr="004536F9">
        <w:rPr>
          <w:lang w:val="vi-VN"/>
        </w:rPr>
        <w:t xml:space="preserve">và các chi tiết liên quan để hỗ trợ quản trị viên trong việc quản lý cấu trúc phân cấp của môn học, thông qua API </w:t>
      </w:r>
      <w:r w:rsidR="0023624E">
        <w:rPr>
          <w:lang w:val="vi-VN"/>
        </w:rPr>
        <w:t>‘</w:t>
      </w:r>
      <w:r w:rsidRPr="004536F9">
        <w:rPr>
          <w:lang w:val="vi-VN"/>
        </w:rPr>
        <w:t>/api /admin/subject/${id}</w:t>
      </w:r>
      <w:r w:rsidR="0023624E">
        <w:rPr>
          <w:lang w:val="vi-VN"/>
        </w:rPr>
        <w:t>’</w:t>
      </w:r>
      <w:r w:rsidRPr="004536F9">
        <w:rPr>
          <w:lang w:val="vi-VN"/>
        </w:rPr>
        <w:t>, nơi ${id} là mã của môn học.</w:t>
      </w:r>
    </w:p>
    <w:p w14:paraId="1BB503DE" w14:textId="51800D5C" w:rsidR="00DB70DA" w:rsidRPr="002C4348" w:rsidRDefault="002C4348" w:rsidP="004536F9">
      <w:pPr>
        <w:pStyle w:val="BodyText"/>
        <w:rPr>
          <w:lang w:val="vi-VN"/>
        </w:rPr>
      </w:pPr>
      <w:r w:rsidRPr="002C4348">
        <w:rPr>
          <w:lang w:val="vi-VN"/>
        </w:rPr>
        <w:t xml:space="preserve">Để ẩn một hoặc nhiều PO, quản trị viên chọn PO từ danh sách và nhấn biểu tượng thùng rác hoặc </w:t>
      </w:r>
      <w:r w:rsidR="00553660">
        <w:rPr>
          <w:lang w:val="vi-VN"/>
        </w:rPr>
        <w:t>“</w:t>
      </w:r>
      <w:r w:rsidRPr="002C4348">
        <w:rPr>
          <w:lang w:val="vi-VN"/>
        </w:rPr>
        <w:t>Ẩn nhiều</w:t>
      </w:r>
      <w:r w:rsidR="00553660">
        <w:rPr>
          <w:lang w:val="vi-VN"/>
        </w:rPr>
        <w:t>”</w:t>
      </w:r>
      <w:r w:rsidRPr="002C4348">
        <w:rPr>
          <w:lang w:val="vi-VN"/>
        </w:rPr>
        <w:t>. Hệ thống gửi yêu cầu HTTP PUT đến API</w:t>
      </w:r>
      <w:r w:rsidR="0023624E" w:rsidRPr="0023624E">
        <w:rPr>
          <w:lang w:val="vi-VN"/>
        </w:rPr>
        <w:t xml:space="preserve"> có đường dẫn</w:t>
      </w:r>
      <w:r w:rsidRPr="002C4348">
        <w:rPr>
          <w:lang w:val="vi-VN"/>
        </w:rPr>
        <w:t xml:space="preserve"> </w:t>
      </w:r>
      <w:r w:rsidR="0023624E">
        <w:rPr>
          <w:lang w:val="vi-VN"/>
        </w:rPr>
        <w:t>‘</w:t>
      </w:r>
      <w:r w:rsidRPr="002C4348">
        <w:rPr>
          <w:lang w:val="vi-VN"/>
        </w:rPr>
        <w:t>/api/admin/po/${po_id}/softDelete</w:t>
      </w:r>
      <w:r w:rsidR="0023624E">
        <w:rPr>
          <w:lang w:val="vi-VN"/>
        </w:rPr>
        <w:t>’</w:t>
      </w:r>
      <w:r w:rsidRPr="002C4348">
        <w:rPr>
          <w:lang w:val="vi-VN"/>
        </w:rPr>
        <w:t xml:space="preserve"> để ẩn một PO, hoặc</w:t>
      </w:r>
      <w:r w:rsidR="0023624E" w:rsidRPr="0023624E">
        <w:rPr>
          <w:lang w:val="vi-VN"/>
        </w:rPr>
        <w:t xml:space="preserve"> tại</w:t>
      </w:r>
      <w:r w:rsidRPr="002C4348">
        <w:rPr>
          <w:lang w:val="vi-VN"/>
        </w:rPr>
        <w:t xml:space="preserve"> </w:t>
      </w:r>
      <w:r w:rsidR="0023624E">
        <w:rPr>
          <w:lang w:val="vi-VN"/>
        </w:rPr>
        <w:t>‘</w:t>
      </w:r>
      <w:r w:rsidRPr="002C4348">
        <w:rPr>
          <w:lang w:val="vi-VN"/>
        </w:rPr>
        <w:t>/api/admin/pos/softDelete</w:t>
      </w:r>
      <w:r w:rsidR="0023624E">
        <w:rPr>
          <w:lang w:val="vi-VN"/>
        </w:rPr>
        <w:t>’</w:t>
      </w:r>
      <w:r w:rsidRPr="002C4348">
        <w:rPr>
          <w:lang w:val="vi-VN"/>
        </w:rPr>
        <w:t xml:space="preserve"> với mảng định danh của các PO cần ẩn. Sau khi ẩn thành công, hệ thống sẽ thông báo và cập nhật danh sách PO</w:t>
      </w:r>
      <w:r w:rsidR="004536F9" w:rsidRPr="004536F9">
        <w:rPr>
          <w:lang w:val="vi-VN"/>
        </w:rPr>
        <w:t>.</w:t>
      </w:r>
    </w:p>
    <w:p w14:paraId="40182380" w14:textId="77777777" w:rsidR="00F7511C" w:rsidRDefault="00405BC9" w:rsidP="00F7511C">
      <w:pPr>
        <w:pStyle w:val="BodyText"/>
        <w:keepNext/>
        <w:ind w:firstLine="0"/>
      </w:pPr>
      <w:r w:rsidRPr="003442FA">
        <w:rPr>
          <w:noProof/>
        </w:rPr>
        <w:lastRenderedPageBreak/>
        <w:drawing>
          <wp:inline distT="0" distB="0" distL="0" distR="0" wp14:anchorId="51AC6BEA" wp14:editId="34FBB211">
            <wp:extent cx="5940425" cy="1882775"/>
            <wp:effectExtent l="0" t="0" r="3175" b="3175"/>
            <wp:docPr id="37951751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7510" name="Picture 1" descr="A screenshot of a chat&#10;&#10;Description automatically generated"/>
                    <pic:cNvPicPr/>
                  </pic:nvPicPr>
                  <pic:blipFill>
                    <a:blip r:embed="rId60"/>
                    <a:stretch>
                      <a:fillRect/>
                    </a:stretch>
                  </pic:blipFill>
                  <pic:spPr>
                    <a:xfrm>
                      <a:off x="0" y="0"/>
                      <a:ext cx="5940425" cy="1882775"/>
                    </a:xfrm>
                    <a:prstGeom prst="rect">
                      <a:avLst/>
                    </a:prstGeom>
                  </pic:spPr>
                </pic:pic>
              </a:graphicData>
            </a:graphic>
          </wp:inline>
        </w:drawing>
      </w:r>
    </w:p>
    <w:p w14:paraId="06DDA015" w14:textId="5FDB7F60" w:rsidR="00405BC9" w:rsidRPr="00D64CC5" w:rsidRDefault="00F7511C" w:rsidP="00F7511C">
      <w:pPr>
        <w:pStyle w:val="Caption"/>
        <w:rPr>
          <w:lang w:val="vi"/>
        </w:rPr>
      </w:pPr>
      <w:bookmarkStart w:id="822" w:name="_Toc181602828"/>
      <w:r w:rsidRPr="00D64CC5">
        <w:rPr>
          <w:lang w:val="vi"/>
        </w:rPr>
        <w:t>Hình 4.</w:t>
      </w:r>
      <w:r w:rsidRPr="00F7511C">
        <w:fldChar w:fldCharType="begin"/>
      </w:r>
      <w:r w:rsidRPr="00D64CC5">
        <w:rPr>
          <w:lang w:val="vi"/>
        </w:rPr>
        <w:instrText xml:space="preserve"> SEQ Hình_4. \* ARABIC </w:instrText>
      </w:r>
      <w:r w:rsidRPr="00F7511C">
        <w:fldChar w:fldCharType="separate"/>
      </w:r>
      <w:r w:rsidR="006058D5">
        <w:rPr>
          <w:noProof/>
          <w:lang w:val="vi"/>
        </w:rPr>
        <w:t>11</w:t>
      </w:r>
      <w:r w:rsidRPr="00F7511C">
        <w:fldChar w:fldCharType="end"/>
      </w:r>
      <w:r w:rsidRPr="00D64CC5">
        <w:rPr>
          <w:lang w:val="vi"/>
        </w:rPr>
        <w:t>. Chức năng cập nhật mục tiêu chương trình</w:t>
      </w:r>
      <w:bookmarkEnd w:id="822"/>
    </w:p>
    <w:p w14:paraId="71960959" w14:textId="25386410" w:rsidR="00405BC9" w:rsidRPr="00D64CC5" w:rsidRDefault="00D456B0" w:rsidP="00F7511C">
      <w:pPr>
        <w:pStyle w:val="BodyText"/>
        <w:rPr>
          <w:lang w:val="vi-VN"/>
        </w:rPr>
      </w:pPr>
      <w:r w:rsidRPr="00D456B0">
        <w:t xml:space="preserve">Sau khi xem danh sách các PO, quản trị viên chọn PO cần cập nhật bằng cách nhấn vào biểu tượng bút. Cửa sổ chỉnh sửa sẽ mở ra, cho phép chỉnh sửa thông tin PO. Sau khi thực hiện thay đổi, quản trị viên nhấn </w:t>
      </w:r>
      <w:r w:rsidR="00553660">
        <w:t>“</w:t>
      </w:r>
      <w:r w:rsidRPr="00D456B0">
        <w:t>Cập nhật</w:t>
      </w:r>
      <w:r w:rsidR="00553660">
        <w:t>”</w:t>
      </w:r>
      <w:r w:rsidRPr="00D456B0">
        <w:t>. Hệ thống gửi yêu cầu HTTP PUT đến API tại</w:t>
      </w:r>
      <w:r w:rsidR="0023624E" w:rsidRPr="0023624E">
        <w:t xml:space="preserve"> đường dẫn</w:t>
      </w:r>
      <w:r w:rsidRPr="00D456B0">
        <w:t xml:space="preserve"> </w:t>
      </w:r>
      <w:r w:rsidR="0023624E">
        <w:t>‘</w:t>
      </w:r>
      <w:r w:rsidRPr="00D456B0">
        <w:t>/api/admin/pos/{po_id}</w:t>
      </w:r>
      <w:r w:rsidR="0023624E">
        <w:t>’</w:t>
      </w:r>
      <w:r w:rsidRPr="00D456B0">
        <w:t>, trong đó {po_id} là định danh của PO. Nếu cập nhật thành công, hệ thống sẽ thông báo cho quản trị viên về sự thay đổi</w:t>
      </w:r>
      <w:r w:rsidR="00405BC9" w:rsidRPr="00405BC9">
        <w:rPr>
          <w:lang w:val="vi-VN"/>
        </w:rPr>
        <w:t>.</w:t>
      </w:r>
    </w:p>
    <w:p w14:paraId="7A4557BD" w14:textId="77777777" w:rsidR="00F7511C" w:rsidRDefault="003442FA" w:rsidP="00F7511C">
      <w:pPr>
        <w:keepNext/>
      </w:pPr>
      <w:r w:rsidRPr="003442FA">
        <w:rPr>
          <w:noProof/>
        </w:rPr>
        <w:drawing>
          <wp:inline distT="0" distB="0" distL="0" distR="0" wp14:anchorId="6716B648" wp14:editId="1BA9F4B5">
            <wp:extent cx="5940425" cy="1950085"/>
            <wp:effectExtent l="0" t="0" r="3175" b="0"/>
            <wp:docPr id="151157618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76184" name="Picture 1" descr="A screenshot of a chat&#10;&#10;Description automatically generated"/>
                    <pic:cNvPicPr/>
                  </pic:nvPicPr>
                  <pic:blipFill>
                    <a:blip r:embed="rId61"/>
                    <a:stretch>
                      <a:fillRect/>
                    </a:stretch>
                  </pic:blipFill>
                  <pic:spPr>
                    <a:xfrm>
                      <a:off x="0" y="0"/>
                      <a:ext cx="5940425" cy="1950085"/>
                    </a:xfrm>
                    <a:prstGeom prst="rect">
                      <a:avLst/>
                    </a:prstGeom>
                  </pic:spPr>
                </pic:pic>
              </a:graphicData>
            </a:graphic>
          </wp:inline>
        </w:drawing>
      </w:r>
    </w:p>
    <w:p w14:paraId="1170DCCE" w14:textId="6EF6B488" w:rsidR="00FE7EF7" w:rsidRDefault="00F7511C" w:rsidP="00F7511C">
      <w:pPr>
        <w:pStyle w:val="Caption"/>
      </w:pPr>
      <w:bookmarkStart w:id="823" w:name="_Toc181602829"/>
      <w:r w:rsidRPr="00F7511C">
        <w:t>Hình 4.</w:t>
      </w:r>
      <w:fldSimple w:instr=" SEQ Hình_4. \* ARABIC ">
        <w:r w:rsidR="006058D5">
          <w:rPr>
            <w:noProof/>
          </w:rPr>
          <w:t>12</w:t>
        </w:r>
      </w:fldSimple>
      <w:r w:rsidRPr="00F7511C">
        <w:t>. Chức năng tạo mới mục tiêu chương trình</w:t>
      </w:r>
      <w:bookmarkEnd w:id="823"/>
    </w:p>
    <w:p w14:paraId="20B015E2" w14:textId="0675A900" w:rsidR="003442FA" w:rsidRPr="00D456B0" w:rsidRDefault="00D456B0" w:rsidP="00405BC9">
      <w:pPr>
        <w:pStyle w:val="BodyText"/>
        <w:rPr>
          <w:lang w:val="en-US"/>
        </w:rPr>
      </w:pPr>
      <w:r w:rsidRPr="00D456B0">
        <w:rPr>
          <w:lang w:val="en-US"/>
        </w:rPr>
        <w:t xml:space="preserve">Để thêm một PO mới, quản trị viên nhấn nút </w:t>
      </w:r>
      <w:r w:rsidR="00553660">
        <w:rPr>
          <w:lang w:val="en-US"/>
        </w:rPr>
        <w:t>“</w:t>
      </w:r>
      <w:r w:rsidRPr="00D456B0">
        <w:rPr>
          <w:lang w:val="en-US"/>
        </w:rPr>
        <w:t>Tạo mới</w:t>
      </w:r>
      <w:r w:rsidR="00553660">
        <w:rPr>
          <w:lang w:val="en-US"/>
        </w:rPr>
        <w:t>”</w:t>
      </w:r>
      <w:r w:rsidRPr="00D456B0">
        <w:rPr>
          <w:lang w:val="en-US"/>
        </w:rPr>
        <w:t xml:space="preserve"> trên giao diện. Cửa sổ nhập liệu sẽ mở ra, cho phép nhập thông tin cần thiết. Sau khi hoàn tất, quản trị viên nhấn </w:t>
      </w:r>
      <w:r w:rsidR="00553660">
        <w:rPr>
          <w:lang w:val="en-US"/>
        </w:rPr>
        <w:t>“</w:t>
      </w:r>
      <w:r w:rsidRPr="00D456B0">
        <w:rPr>
          <w:lang w:val="en-US"/>
        </w:rPr>
        <w:t>Tạo</w:t>
      </w:r>
      <w:r w:rsidR="00553660">
        <w:rPr>
          <w:lang w:val="en-US"/>
        </w:rPr>
        <w:t>”</w:t>
      </w:r>
      <w:r w:rsidRPr="00D456B0">
        <w:rPr>
          <w:lang w:val="en-US"/>
        </w:rPr>
        <w:t>. Hệ thống gửi yêu cầu HTTP POST đến API tại</w:t>
      </w:r>
      <w:r w:rsidR="0023624E">
        <w:rPr>
          <w:lang w:val="en-US"/>
        </w:rPr>
        <w:t xml:space="preserve"> đường dẫn</w:t>
      </w:r>
      <w:r w:rsidRPr="00D456B0">
        <w:rPr>
          <w:lang w:val="en-US"/>
        </w:rPr>
        <w:t xml:space="preserve"> </w:t>
      </w:r>
      <w:r w:rsidR="0023624E">
        <w:rPr>
          <w:lang w:val="en-US"/>
        </w:rPr>
        <w:t>‘</w:t>
      </w:r>
      <w:r w:rsidRPr="00D456B0">
        <w:rPr>
          <w:lang w:val="en-US"/>
        </w:rPr>
        <w:t>/api/admin/po</w:t>
      </w:r>
      <w:r w:rsidR="0023624E">
        <w:rPr>
          <w:lang w:val="en-US"/>
        </w:rPr>
        <w:t>’</w:t>
      </w:r>
      <w:r w:rsidRPr="00D456B0">
        <w:rPr>
          <w:lang w:val="en-US"/>
        </w:rPr>
        <w:t>. Nếu lưu trữ thành công, hệ thống sẽ thông báo cho quản trị viên.</w:t>
      </w:r>
    </w:p>
    <w:p w14:paraId="35B95675" w14:textId="77777777" w:rsidR="00F7511C" w:rsidRDefault="003442FA" w:rsidP="00F7511C">
      <w:pPr>
        <w:keepNext/>
      </w:pPr>
      <w:r w:rsidRPr="003442FA">
        <w:rPr>
          <w:noProof/>
        </w:rPr>
        <w:lastRenderedPageBreak/>
        <w:drawing>
          <wp:inline distT="0" distB="0" distL="0" distR="0" wp14:anchorId="4317FEC4" wp14:editId="51EAB5BD">
            <wp:extent cx="5940425" cy="2733675"/>
            <wp:effectExtent l="0" t="0" r="3175" b="9525"/>
            <wp:docPr id="6993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91109" name="Picture 1" descr="A screenshot of a computer&#10;&#10;Description automatically generated"/>
                    <pic:cNvPicPr/>
                  </pic:nvPicPr>
                  <pic:blipFill>
                    <a:blip r:embed="rId62"/>
                    <a:stretch>
                      <a:fillRect/>
                    </a:stretch>
                  </pic:blipFill>
                  <pic:spPr>
                    <a:xfrm>
                      <a:off x="0" y="0"/>
                      <a:ext cx="5940425" cy="2733675"/>
                    </a:xfrm>
                    <a:prstGeom prst="rect">
                      <a:avLst/>
                    </a:prstGeom>
                  </pic:spPr>
                </pic:pic>
              </a:graphicData>
            </a:graphic>
          </wp:inline>
        </w:drawing>
      </w:r>
    </w:p>
    <w:p w14:paraId="5F0D3C5B" w14:textId="03786E54" w:rsidR="00405BC9" w:rsidRPr="00F7511C" w:rsidRDefault="00F7511C" w:rsidP="00F7511C">
      <w:pPr>
        <w:pStyle w:val="Caption"/>
      </w:pPr>
      <w:bookmarkStart w:id="824" w:name="_Toc181602830"/>
      <w:r w:rsidRPr="00F7511C">
        <w:t>Hình 4.</w:t>
      </w:r>
      <w:fldSimple w:instr=" SEQ Hình_4. \* ARABIC ">
        <w:r w:rsidR="006058D5">
          <w:rPr>
            <w:noProof/>
          </w:rPr>
          <w:t>13</w:t>
        </w:r>
      </w:fldSimple>
      <w:r w:rsidRPr="00F7511C">
        <w:t>. Trang quản lý mục tiêu chương trình đã ẩn</w:t>
      </w:r>
      <w:bookmarkEnd w:id="824"/>
    </w:p>
    <w:p w14:paraId="3326DC15" w14:textId="449FFB63" w:rsidR="00FC58CC" w:rsidRPr="00FC58CC" w:rsidRDefault="00FC58CC" w:rsidP="00FC58CC">
      <w:pPr>
        <w:pStyle w:val="BodyText"/>
      </w:pPr>
      <w:r w:rsidRPr="00FC58CC">
        <w:t xml:space="preserve">Để truy cập kho lưu trữ các PO đã bị xóa, quản trị viên nhấn vào nút </w:t>
      </w:r>
      <w:r w:rsidR="00553660">
        <w:t>“</w:t>
      </w:r>
      <w:r w:rsidRPr="00FC58CC">
        <w:t>Kho lưu trữ</w:t>
      </w:r>
      <w:r w:rsidR="00553660">
        <w:t>”</w:t>
      </w:r>
      <w:r w:rsidRPr="00FC58CC">
        <w:t xml:space="preserve"> trên giao diện. Hệ thống sẽ gửi yêu cầu HTTP GET đến API </w:t>
      </w:r>
      <w:r w:rsidR="0023624E">
        <w:t>‘</w:t>
      </w:r>
      <w:r w:rsidRPr="00FC58CC">
        <w:t>/api/admin/pos/isDelete/true</w:t>
      </w:r>
      <w:r w:rsidR="0023624E">
        <w:t>’</w:t>
      </w:r>
      <w:r w:rsidRPr="00FC58CC">
        <w:t xml:space="preserve"> </w:t>
      </w:r>
      <w:r w:rsidR="0023624E">
        <w:t>‘</w:t>
      </w:r>
      <w:r w:rsidRPr="00FC58CC">
        <w:t>để hiển thị danh sách các PO với trạng thái isDelete là true.</w:t>
      </w:r>
    </w:p>
    <w:p w14:paraId="74D5E978" w14:textId="478ED5DD" w:rsidR="00FC58CC" w:rsidRPr="00FC58CC" w:rsidRDefault="00FC58CC" w:rsidP="00FC58CC">
      <w:pPr>
        <w:pStyle w:val="BodyText"/>
      </w:pPr>
      <w:r w:rsidRPr="00FC58CC">
        <w:t xml:space="preserve">Để khôi phục một PO đã bị ẩn, quản trị viên nhấn vào biểu tượng </w:t>
      </w:r>
      <w:r w:rsidR="00553660">
        <w:t>“</w:t>
      </w:r>
      <w:r w:rsidRPr="00FC58CC">
        <w:t>Quay lại</w:t>
      </w:r>
      <w:r w:rsidR="00553660">
        <w:t>”</w:t>
      </w:r>
      <w:r w:rsidRPr="00FC58CC">
        <w:t xml:space="preserve"> bên cạnh PO cần khôi phục. Hệ thống gửi yêu cầu HTTP PUT đến API</w:t>
      </w:r>
      <w:r w:rsidR="0023624E" w:rsidRPr="0023624E">
        <w:t xml:space="preserve"> tại đường dẫn</w:t>
      </w:r>
      <w:r w:rsidRPr="00FC58CC">
        <w:t xml:space="preserve"> </w:t>
      </w:r>
      <w:r w:rsidR="0023624E">
        <w:t>‘</w:t>
      </w:r>
      <w:r w:rsidRPr="00FC58CC">
        <w:t>/api</w:t>
      </w:r>
      <w:r w:rsidR="0023624E" w:rsidRPr="0023624E">
        <w:t xml:space="preserve"> </w:t>
      </w:r>
      <w:r w:rsidRPr="00FC58CC">
        <w:t>/admin/po${_id}/softDelete</w:t>
      </w:r>
      <w:r w:rsidR="0023624E">
        <w:t>’</w:t>
      </w:r>
      <w:r w:rsidRPr="00FC58CC">
        <w:t xml:space="preserve">, trong đó ${_id} là định danh của PO. Để khôi phục nhiều PO cùng lúc, quản trị viên chọn các PO cần khôi phục và nhấn vào biểu tượng </w:t>
      </w:r>
      <w:r w:rsidR="00553660">
        <w:t>“</w:t>
      </w:r>
      <w:r w:rsidRPr="00FC58CC">
        <w:t>Quay lại</w:t>
      </w:r>
      <w:r w:rsidR="00553660">
        <w:t>”</w:t>
      </w:r>
      <w:r w:rsidRPr="00FC58CC">
        <w:t xml:space="preserve">. Hệ thống gửi yêu cầu HTTP PUT đến API </w:t>
      </w:r>
      <w:r w:rsidR="0023624E" w:rsidRPr="0023624E">
        <w:t xml:space="preserve">có đường dẫn </w:t>
      </w:r>
      <w:r w:rsidR="0023624E">
        <w:t>‘</w:t>
      </w:r>
      <w:r w:rsidRPr="00FC58CC">
        <w:t>/api/admin/pos/softDelete</w:t>
      </w:r>
      <w:r w:rsidR="0023624E">
        <w:t>’</w:t>
      </w:r>
      <w:r w:rsidRPr="00FC58CC">
        <w:t xml:space="preserve"> với mảng định danh các PO cần khôi phục.</w:t>
      </w:r>
    </w:p>
    <w:p w14:paraId="3558A61A" w14:textId="7274BDF6" w:rsidR="00405BC9" w:rsidRPr="00FC58CC" w:rsidRDefault="00FC58CC" w:rsidP="00FC58CC">
      <w:pPr>
        <w:pStyle w:val="BodyText"/>
      </w:pPr>
      <w:r w:rsidRPr="00FC58CC">
        <w:t xml:space="preserve">Để xóa một PO cụ thể, quản trị viên chọn PO từ danh sách và nhấn vào biểu tượng thùng rác. Hệ thống gửi yêu cầu HTTP DELETE đến API </w:t>
      </w:r>
      <w:r w:rsidR="0023624E">
        <w:t>‘</w:t>
      </w:r>
      <w:r w:rsidRPr="00FC58CC">
        <w:t>/api/admin/po/${po_id}</w:t>
      </w:r>
      <w:r w:rsidR="0023624E">
        <w:t>’</w:t>
      </w:r>
      <w:r w:rsidRPr="00FC58CC">
        <w:t>, trong đó ${po_id} là định danh của PO cần xóa. Để xóa nhiều PO đồng thời, quản trị viên chọn nhiều PO và nhấn vào biểu tượng thùng rác, sau đó gửi yêu cầu HTTP DELETE đến API</w:t>
      </w:r>
      <w:r w:rsidR="0023624E" w:rsidRPr="0023624E">
        <w:t xml:space="preserve"> có đường dẫn</w:t>
      </w:r>
      <w:r w:rsidRPr="00FC58CC">
        <w:t xml:space="preserve"> </w:t>
      </w:r>
      <w:r w:rsidR="0023624E">
        <w:t>‘</w:t>
      </w:r>
      <w:r w:rsidRPr="00FC58CC">
        <w:t>/api/admin/pos/multiple</w:t>
      </w:r>
      <w:r w:rsidR="0023624E">
        <w:t>’</w:t>
      </w:r>
      <w:r w:rsidRPr="00FC58CC">
        <w:t xml:space="preserve"> kèm theo mảng định danh các PO cần xóa.</w:t>
      </w:r>
    </w:p>
    <w:p w14:paraId="2845A09C" w14:textId="453604B2" w:rsidR="00A51EAB" w:rsidRPr="009F2E8C" w:rsidRDefault="00A51EAB" w:rsidP="00A51EAB">
      <w:pPr>
        <w:pStyle w:val="Heading3"/>
        <w:rPr>
          <w:lang w:val="vi-VN"/>
        </w:rPr>
      </w:pPr>
      <w:bookmarkStart w:id="825" w:name="_Toc181602772"/>
      <w:r w:rsidRPr="009F2E8C">
        <w:rPr>
          <w:lang w:val="vi-VN"/>
        </w:rPr>
        <w:lastRenderedPageBreak/>
        <w:t>Quản lý mối quan hệ giữa PLO và PO (QL-04)</w:t>
      </w:r>
      <w:bookmarkEnd w:id="825"/>
    </w:p>
    <w:p w14:paraId="1A6E0F51" w14:textId="77777777" w:rsidR="00F7511C" w:rsidRDefault="003442FA" w:rsidP="00F7511C">
      <w:pPr>
        <w:keepNext/>
      </w:pPr>
      <w:r w:rsidRPr="003442FA">
        <w:rPr>
          <w:noProof/>
        </w:rPr>
        <w:drawing>
          <wp:inline distT="0" distB="0" distL="0" distR="0" wp14:anchorId="1F58015C" wp14:editId="3ACDA4D0">
            <wp:extent cx="5940425" cy="2755900"/>
            <wp:effectExtent l="0" t="0" r="3175" b="6350"/>
            <wp:docPr id="5644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4723" name="Picture 1" descr="A screenshot of a computer&#10;&#10;Description automatically generated"/>
                    <pic:cNvPicPr/>
                  </pic:nvPicPr>
                  <pic:blipFill>
                    <a:blip r:embed="rId63"/>
                    <a:stretch>
                      <a:fillRect/>
                    </a:stretch>
                  </pic:blipFill>
                  <pic:spPr>
                    <a:xfrm>
                      <a:off x="0" y="0"/>
                      <a:ext cx="5940425" cy="2755900"/>
                    </a:xfrm>
                    <a:prstGeom prst="rect">
                      <a:avLst/>
                    </a:prstGeom>
                  </pic:spPr>
                </pic:pic>
              </a:graphicData>
            </a:graphic>
          </wp:inline>
        </w:drawing>
      </w:r>
    </w:p>
    <w:p w14:paraId="59118FBA" w14:textId="7CEA5A8B" w:rsidR="00405BC9" w:rsidRDefault="00F7511C" w:rsidP="00F7511C">
      <w:pPr>
        <w:pStyle w:val="Caption"/>
      </w:pPr>
      <w:bookmarkStart w:id="826" w:name="_Toc181602831"/>
      <w:r w:rsidRPr="00F7511C">
        <w:t>Hình 4.</w:t>
      </w:r>
      <w:fldSimple w:instr=" SEQ Hình_4. \* ARABIC ">
        <w:r w:rsidR="006058D5">
          <w:rPr>
            <w:noProof/>
          </w:rPr>
          <w:t>14</w:t>
        </w:r>
      </w:fldSimple>
      <w:r w:rsidRPr="00F7511C">
        <w:t>. Trang quản lý ánh xạ PO và PLO</w:t>
      </w:r>
      <w:bookmarkEnd w:id="826"/>
    </w:p>
    <w:p w14:paraId="7B1D12D4" w14:textId="62F68B25" w:rsidR="00D456B0" w:rsidRPr="00D456B0" w:rsidRDefault="0064765F" w:rsidP="0064765F">
      <w:pPr>
        <w:pStyle w:val="BodyText"/>
      </w:pPr>
      <w:r w:rsidRPr="0064765F">
        <w:rPr>
          <w:lang w:val="en-US"/>
        </w:rPr>
        <w:t>Khi quản trị viên truy cập trang ánh xạ giữa PO và PLO, hệ thống sẽ thực hiện các bước sau. Đầu tiên, hệ thống gửi yêu cầu HTTP GET đến API</w:t>
      </w:r>
      <w:r w:rsidR="0023624E">
        <w:rPr>
          <w:lang w:val="en-US"/>
        </w:rPr>
        <w:t xml:space="preserve"> có đường dẫn</w:t>
      </w:r>
      <w:r w:rsidRPr="0064765F">
        <w:rPr>
          <w:lang w:val="en-US"/>
        </w:rPr>
        <w:t xml:space="preserve"> </w:t>
      </w:r>
      <w:r w:rsidR="0023624E">
        <w:rPr>
          <w:lang w:val="en-US"/>
        </w:rPr>
        <w:t>‘</w:t>
      </w:r>
      <w:r w:rsidRPr="0064765F">
        <w:rPr>
          <w:lang w:val="en-US"/>
        </w:rPr>
        <w:t>/api/admin</w:t>
      </w:r>
      <w:r w:rsidR="0023624E">
        <w:rPr>
          <w:lang w:val="en-US"/>
        </w:rPr>
        <w:t xml:space="preserve"> </w:t>
      </w:r>
      <w:r w:rsidRPr="0064765F">
        <w:rPr>
          <w:lang w:val="en-US"/>
        </w:rPr>
        <w:t>/pos/isDelete/false</w:t>
      </w:r>
      <w:r w:rsidR="0023624E">
        <w:rPr>
          <w:lang w:val="en-US"/>
        </w:rPr>
        <w:t>’</w:t>
      </w:r>
      <w:r w:rsidRPr="0064765F">
        <w:rPr>
          <w:lang w:val="en-US"/>
        </w:rPr>
        <w:t xml:space="preserve"> để lấy danh sách các PO chưa bị xóa. Tiếp theo, hệ thống tiếp tục gửi yêu cầu HTTP GET đến API</w:t>
      </w:r>
      <w:r w:rsidR="0023624E">
        <w:rPr>
          <w:lang w:val="en-US"/>
        </w:rPr>
        <w:t xml:space="preserve"> có đường dẫn</w:t>
      </w:r>
      <w:r w:rsidRPr="0064765F">
        <w:rPr>
          <w:lang w:val="en-US"/>
        </w:rPr>
        <w:t xml:space="preserve"> </w:t>
      </w:r>
      <w:r w:rsidR="0023624E">
        <w:rPr>
          <w:lang w:val="en-US"/>
        </w:rPr>
        <w:t>‘</w:t>
      </w:r>
      <w:r w:rsidRPr="0064765F">
        <w:rPr>
          <w:lang w:val="en-US"/>
        </w:rPr>
        <w:t>/api/admin/plos/isDelete/false</w:t>
      </w:r>
      <w:r w:rsidR="0023624E">
        <w:rPr>
          <w:lang w:val="en-US"/>
        </w:rPr>
        <w:t>’</w:t>
      </w:r>
      <w:r w:rsidRPr="0064765F">
        <w:rPr>
          <w:lang w:val="en-US"/>
        </w:rPr>
        <w:t xml:space="preserve"> nhằm nhận danh sách các PLO chưa bị xóa. Cuối cùng, để lấy thông tin về ánh xạ giữa PO và PLO, hệ thống sẽ gửi yêu cầu HTTP GET đến API </w:t>
      </w:r>
      <w:r w:rsidR="0023624E">
        <w:rPr>
          <w:lang w:val="en-US"/>
        </w:rPr>
        <w:t>có đường dẫn</w:t>
      </w:r>
      <w:r w:rsidR="0023624E" w:rsidRPr="0064765F">
        <w:rPr>
          <w:lang w:val="en-US"/>
        </w:rPr>
        <w:t xml:space="preserve"> </w:t>
      </w:r>
      <w:r w:rsidR="0023624E">
        <w:rPr>
          <w:lang w:val="en-US"/>
        </w:rPr>
        <w:t>‘</w:t>
      </w:r>
      <w:r w:rsidRPr="0064765F">
        <w:rPr>
          <w:lang w:val="en-US"/>
        </w:rPr>
        <w:t>/api/admin/po-plo</w:t>
      </w:r>
      <w:r w:rsidR="0023624E">
        <w:rPr>
          <w:lang w:val="en-US"/>
        </w:rPr>
        <w:t>’</w:t>
      </w:r>
      <w:r w:rsidRPr="0064765F">
        <w:rPr>
          <w:lang w:val="en-US"/>
        </w:rPr>
        <w:t xml:space="preserve"> và nhận về thông tin liên kết giữa các PO và PLO</w:t>
      </w:r>
      <w:r w:rsidR="00D456B0" w:rsidRPr="00D456B0">
        <w:t>.</w:t>
      </w:r>
    </w:p>
    <w:p w14:paraId="2568434E" w14:textId="77777777" w:rsidR="00D456B0" w:rsidRPr="00D456B0" w:rsidRDefault="00D456B0" w:rsidP="00D456B0">
      <w:pPr>
        <w:pStyle w:val="BodyText"/>
        <w:rPr>
          <w:lang w:val="vi-VN"/>
        </w:rPr>
      </w:pPr>
      <w:r w:rsidRPr="00D456B0">
        <w:rPr>
          <w:lang w:val="vi-VN"/>
        </w:rPr>
        <w:t>Dựa trên dữ liệu từ ba API này, hệ thống tạo ra một mảng ánh xạ, cung cấp cái nhìn tổng quan về mối quan hệ giữa PO và PLO, hỗ trợ quản trị viên trong việc quản lý và điều chỉnh các liên kết.</w:t>
      </w:r>
    </w:p>
    <w:p w14:paraId="1D6BEAC8" w14:textId="5062A632" w:rsidR="00405BC9" w:rsidRPr="00D27502" w:rsidRDefault="00D456B0" w:rsidP="00D456B0">
      <w:pPr>
        <w:pStyle w:val="BodyText"/>
        <w:rPr>
          <w:lang w:val="vi-VN"/>
        </w:rPr>
      </w:pPr>
      <w:r w:rsidRPr="00D456B0">
        <w:rPr>
          <w:lang w:val="vi-VN"/>
        </w:rPr>
        <w:t>Ngoài chức năng xem ánh xạ, hệ thống cho phép quản trị viên thay đổi ánh xạ bằng cách chọn các liên kết cần cập nhật và nhấn nút lưu. Hệ thống sẽ gửi yêu cầu HTTP DELETE để xóa các liên kết hiện tại hoặc HTTP POST để thêm các liên kết mới, giúp duy trì và điều chỉnh các liên kết giữa PO và PLO một cách linh hoạt.</w:t>
      </w:r>
    </w:p>
    <w:p w14:paraId="122F4768" w14:textId="445EF6C2" w:rsidR="00A51EAB" w:rsidRPr="009F2E8C" w:rsidRDefault="00A51EAB" w:rsidP="00A51EAB">
      <w:pPr>
        <w:pStyle w:val="Heading3"/>
        <w:rPr>
          <w:lang w:val="vi"/>
        </w:rPr>
      </w:pPr>
      <w:bookmarkStart w:id="827" w:name="_Toc181602773"/>
      <w:r w:rsidRPr="009F2E8C">
        <w:rPr>
          <w:lang w:val="vi"/>
        </w:rPr>
        <w:lastRenderedPageBreak/>
        <w:t>Quản lý môn học (QL-05)</w:t>
      </w:r>
      <w:bookmarkEnd w:id="827"/>
    </w:p>
    <w:p w14:paraId="3A397D5E" w14:textId="77777777" w:rsidR="00F7511C" w:rsidRDefault="003442FA" w:rsidP="00F7511C">
      <w:pPr>
        <w:keepNext/>
      </w:pPr>
      <w:r w:rsidRPr="003442FA">
        <w:rPr>
          <w:noProof/>
        </w:rPr>
        <w:drawing>
          <wp:inline distT="0" distB="0" distL="0" distR="0" wp14:anchorId="2919EDBB" wp14:editId="7FADC52D">
            <wp:extent cx="5940425" cy="2762250"/>
            <wp:effectExtent l="0" t="0" r="3175" b="0"/>
            <wp:docPr id="591587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87616" name="Picture 1" descr="A screenshot of a computer&#10;&#10;Description automatically generated"/>
                    <pic:cNvPicPr/>
                  </pic:nvPicPr>
                  <pic:blipFill>
                    <a:blip r:embed="rId64"/>
                    <a:stretch>
                      <a:fillRect/>
                    </a:stretch>
                  </pic:blipFill>
                  <pic:spPr>
                    <a:xfrm>
                      <a:off x="0" y="0"/>
                      <a:ext cx="5940425" cy="2762250"/>
                    </a:xfrm>
                    <a:prstGeom prst="rect">
                      <a:avLst/>
                    </a:prstGeom>
                  </pic:spPr>
                </pic:pic>
              </a:graphicData>
            </a:graphic>
          </wp:inline>
        </w:drawing>
      </w:r>
    </w:p>
    <w:p w14:paraId="7C0F9BC9" w14:textId="7CA44267" w:rsidR="003442FA" w:rsidRDefault="00F7511C" w:rsidP="00D456B0">
      <w:pPr>
        <w:pStyle w:val="Caption"/>
      </w:pPr>
      <w:bookmarkStart w:id="828" w:name="_Toc181602832"/>
      <w:r w:rsidRPr="00F7511C">
        <w:t>Hình 4.</w:t>
      </w:r>
      <w:fldSimple w:instr=" SEQ Hình_4. \* ARABIC ">
        <w:r w:rsidR="006058D5">
          <w:rPr>
            <w:noProof/>
          </w:rPr>
          <w:t>15</w:t>
        </w:r>
      </w:fldSimple>
      <w:r w:rsidRPr="00F7511C">
        <w:t>. Trang quản lý môn học</w:t>
      </w:r>
      <w:bookmarkEnd w:id="828"/>
    </w:p>
    <w:p w14:paraId="4ECD1BB4" w14:textId="76874BA7" w:rsidR="00D456B0" w:rsidRPr="00D456B0" w:rsidRDefault="00D456B0" w:rsidP="00D456B0">
      <w:pPr>
        <w:pStyle w:val="BodyText"/>
        <w:rPr>
          <w:lang w:val="vi-VN"/>
        </w:rPr>
      </w:pPr>
      <w:r w:rsidRPr="00D456B0">
        <w:rPr>
          <w:lang w:val="vi-VN"/>
        </w:rPr>
        <w:t xml:space="preserve">Khi quản trị viên truy cập trang danh sách </w:t>
      </w:r>
      <w:r w:rsidR="002C4348">
        <w:rPr>
          <w:lang w:val="en-US"/>
        </w:rPr>
        <w:t>môn học</w:t>
      </w:r>
      <w:r w:rsidRPr="00D456B0">
        <w:rPr>
          <w:lang w:val="vi-VN"/>
        </w:rPr>
        <w:t xml:space="preserve">, hệ thống cung cấp giao diện để xem danh sách </w:t>
      </w:r>
      <w:r w:rsidR="002C4348">
        <w:rPr>
          <w:lang w:val="en-US"/>
        </w:rPr>
        <w:t>môn học</w:t>
      </w:r>
      <w:r w:rsidRPr="00D456B0">
        <w:rPr>
          <w:lang w:val="vi-VN"/>
        </w:rPr>
        <w:t>. Quản trị viên gửi yêu cầu HTTP GET đến API</w:t>
      </w:r>
      <w:r w:rsidR="00536608" w:rsidRPr="00536608">
        <w:rPr>
          <w:lang w:val="vi-VN"/>
        </w:rPr>
        <w:t xml:space="preserve"> có đường dẫn</w:t>
      </w:r>
      <w:r w:rsidRPr="00D456B0">
        <w:rPr>
          <w:lang w:val="vi-VN"/>
        </w:rPr>
        <w:t xml:space="preserve"> </w:t>
      </w:r>
      <w:r w:rsidR="0023624E">
        <w:rPr>
          <w:lang w:val="vi-VN"/>
        </w:rPr>
        <w:t>‘</w:t>
      </w:r>
      <w:r w:rsidRPr="00D456B0">
        <w:rPr>
          <w:lang w:val="vi-VN"/>
        </w:rPr>
        <w:t>/api</w:t>
      </w:r>
      <w:r w:rsidR="00536608" w:rsidRPr="00536608">
        <w:rPr>
          <w:lang w:val="vi-VN"/>
        </w:rPr>
        <w:t xml:space="preserve"> </w:t>
      </w:r>
      <w:r w:rsidRPr="00D456B0">
        <w:rPr>
          <w:lang w:val="vi-VN"/>
        </w:rPr>
        <w:t>/admin/subjects/isDelete/false</w:t>
      </w:r>
      <w:r w:rsidR="0023624E">
        <w:rPr>
          <w:lang w:val="vi-VN"/>
        </w:rPr>
        <w:t>’</w:t>
      </w:r>
      <w:r w:rsidRPr="00D456B0">
        <w:rPr>
          <w:lang w:val="vi-VN"/>
        </w:rPr>
        <w:t xml:space="preserve"> để nhận danh sách các </w:t>
      </w:r>
      <w:r w:rsidR="002C4348" w:rsidRPr="002C4348">
        <w:rPr>
          <w:lang w:val="vi-VN"/>
        </w:rPr>
        <w:t>môn học</w:t>
      </w:r>
      <w:r w:rsidR="002C4348" w:rsidRPr="00D456B0">
        <w:rPr>
          <w:lang w:val="vi-VN"/>
        </w:rPr>
        <w:t xml:space="preserve"> </w:t>
      </w:r>
      <w:r w:rsidRPr="00D456B0">
        <w:rPr>
          <w:lang w:val="vi-VN"/>
        </w:rPr>
        <w:t>chưa bị xóa.</w:t>
      </w:r>
    </w:p>
    <w:p w14:paraId="683CE00D" w14:textId="243DEBD6" w:rsidR="005F126C" w:rsidRPr="002C4348" w:rsidRDefault="002C4348" w:rsidP="00D456B0">
      <w:pPr>
        <w:pStyle w:val="BodyText"/>
        <w:rPr>
          <w:lang w:val="vi-VN"/>
        </w:rPr>
      </w:pPr>
      <w:r w:rsidRPr="002C4348">
        <w:rPr>
          <w:lang w:val="vi-VN"/>
        </w:rPr>
        <w:t xml:space="preserve">Để ẩn một hoặc nhiều môn học, quản trị viên chọn môn học cần ẩn và nhấn biểu tượng thùng rác hoặc nút </w:t>
      </w:r>
      <w:r w:rsidR="00553660">
        <w:rPr>
          <w:lang w:val="vi-VN"/>
        </w:rPr>
        <w:t>“</w:t>
      </w:r>
      <w:r w:rsidRPr="002C4348">
        <w:rPr>
          <w:lang w:val="vi-VN"/>
        </w:rPr>
        <w:t>Ẩn nhiều</w:t>
      </w:r>
      <w:r w:rsidR="00553660">
        <w:rPr>
          <w:lang w:val="vi-VN"/>
        </w:rPr>
        <w:t>”</w:t>
      </w:r>
      <w:r w:rsidRPr="002C4348">
        <w:rPr>
          <w:lang w:val="vi-VN"/>
        </w:rPr>
        <w:t xml:space="preserve">. Hệ thống gửi yêu cầu HTTP PUT đến API </w:t>
      </w:r>
      <w:r w:rsidR="00536608" w:rsidRPr="00536608">
        <w:rPr>
          <w:lang w:val="vi-VN"/>
        </w:rPr>
        <w:t xml:space="preserve">có đường dẫn </w:t>
      </w:r>
      <w:r w:rsidR="0023624E">
        <w:rPr>
          <w:lang w:val="vi-VN"/>
        </w:rPr>
        <w:t>‘</w:t>
      </w:r>
      <w:r w:rsidRPr="002C4348">
        <w:rPr>
          <w:lang w:val="vi-VN"/>
        </w:rPr>
        <w:t>/api/admin/subject/${_id}/softDelete</w:t>
      </w:r>
      <w:r w:rsidR="0023624E">
        <w:rPr>
          <w:lang w:val="vi-VN"/>
        </w:rPr>
        <w:t>’</w:t>
      </w:r>
      <w:r w:rsidRPr="002C4348">
        <w:rPr>
          <w:lang w:val="vi-VN"/>
        </w:rPr>
        <w:t xml:space="preserve"> để ẩn một môn học, hoặc </w:t>
      </w:r>
      <w:r w:rsidR="0023624E">
        <w:rPr>
          <w:lang w:val="vi-VN"/>
        </w:rPr>
        <w:t>‘</w:t>
      </w:r>
      <w:r w:rsidRPr="002C4348">
        <w:rPr>
          <w:lang w:val="vi-VN"/>
        </w:rPr>
        <w:t>/api/admin/subjects/ softDelete</w:t>
      </w:r>
      <w:r w:rsidR="0023624E">
        <w:rPr>
          <w:lang w:val="vi-VN"/>
        </w:rPr>
        <w:t>’</w:t>
      </w:r>
      <w:r w:rsidRPr="002C4348">
        <w:rPr>
          <w:lang w:val="vi-VN"/>
        </w:rPr>
        <w:t xml:space="preserve"> với mảng chứa các định danh của các học môn học ẩn. Sau khi ẩn thành công, hệ thống sẽ thông báo và cập nhật giao diện. </w:t>
      </w:r>
    </w:p>
    <w:p w14:paraId="316E74FC" w14:textId="77777777" w:rsidR="00F7511C" w:rsidRDefault="003442FA" w:rsidP="00F7511C">
      <w:pPr>
        <w:keepNext/>
      </w:pPr>
      <w:r w:rsidRPr="003442FA">
        <w:rPr>
          <w:noProof/>
        </w:rPr>
        <w:lastRenderedPageBreak/>
        <w:drawing>
          <wp:inline distT="0" distB="0" distL="0" distR="0" wp14:anchorId="632A047C" wp14:editId="133087AF">
            <wp:extent cx="5940425" cy="2982595"/>
            <wp:effectExtent l="0" t="0" r="3175" b="8255"/>
            <wp:docPr id="2253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88" name="Picture 1" descr="A screenshot of a computer&#10;&#10;Description automatically generated"/>
                    <pic:cNvPicPr/>
                  </pic:nvPicPr>
                  <pic:blipFill>
                    <a:blip r:embed="rId65"/>
                    <a:stretch>
                      <a:fillRect/>
                    </a:stretch>
                  </pic:blipFill>
                  <pic:spPr>
                    <a:xfrm>
                      <a:off x="0" y="0"/>
                      <a:ext cx="5940425" cy="2982595"/>
                    </a:xfrm>
                    <a:prstGeom prst="rect">
                      <a:avLst/>
                    </a:prstGeom>
                  </pic:spPr>
                </pic:pic>
              </a:graphicData>
            </a:graphic>
          </wp:inline>
        </w:drawing>
      </w:r>
    </w:p>
    <w:p w14:paraId="1EBAE72E" w14:textId="5C36B6C8" w:rsidR="0005068E" w:rsidRPr="00F7511C" w:rsidRDefault="00F7511C" w:rsidP="00F7511C">
      <w:pPr>
        <w:pStyle w:val="Caption"/>
      </w:pPr>
      <w:bookmarkStart w:id="829" w:name="_Toc181602833"/>
      <w:r w:rsidRPr="00F7511C">
        <w:t>Hình 4.</w:t>
      </w:r>
      <w:fldSimple w:instr=" SEQ Hình_4. \* ARABIC ">
        <w:r w:rsidR="006058D5">
          <w:rPr>
            <w:noProof/>
          </w:rPr>
          <w:t>16</w:t>
        </w:r>
      </w:fldSimple>
      <w:r w:rsidRPr="00F7511C">
        <w:t>. Chức năng tạo mới môn học</w:t>
      </w:r>
      <w:bookmarkEnd w:id="829"/>
    </w:p>
    <w:p w14:paraId="5323168B" w14:textId="4951949E" w:rsidR="0005068E" w:rsidRDefault="00D456B0" w:rsidP="0005068E">
      <w:pPr>
        <w:pStyle w:val="BodyText"/>
      </w:pPr>
      <w:r w:rsidRPr="00D456B0">
        <w:rPr>
          <w:lang w:val="en-US"/>
        </w:rPr>
        <w:t xml:space="preserve">Để thêm </w:t>
      </w:r>
      <w:r w:rsidR="002C4348">
        <w:rPr>
          <w:lang w:val="en-US"/>
        </w:rPr>
        <w:t>môn học</w:t>
      </w:r>
      <w:r w:rsidR="002C4348" w:rsidRPr="00D456B0">
        <w:rPr>
          <w:lang w:val="en-US"/>
        </w:rPr>
        <w:t xml:space="preserve"> </w:t>
      </w:r>
      <w:r w:rsidRPr="00D456B0">
        <w:rPr>
          <w:lang w:val="en-US"/>
        </w:rPr>
        <w:t xml:space="preserve">mới, quản trị viên nhấn nút </w:t>
      </w:r>
      <w:r w:rsidR="00553660">
        <w:rPr>
          <w:lang w:val="en-US"/>
        </w:rPr>
        <w:t>“</w:t>
      </w:r>
      <w:r w:rsidRPr="00D456B0">
        <w:rPr>
          <w:lang w:val="en-US"/>
        </w:rPr>
        <w:t>Tạo mới</w:t>
      </w:r>
      <w:r w:rsidR="00553660">
        <w:rPr>
          <w:lang w:val="en-US"/>
        </w:rPr>
        <w:t>”</w:t>
      </w:r>
      <w:r w:rsidRPr="00D456B0">
        <w:rPr>
          <w:lang w:val="en-US"/>
        </w:rPr>
        <w:t xml:space="preserve"> trên giao diện. Cửa sổ nhập liệu xuất hiện cho phép nhập thông tin cần thiết. Sau khi hoàn tất, quản trị viên nhấn nút </w:t>
      </w:r>
      <w:r w:rsidR="00553660">
        <w:rPr>
          <w:lang w:val="en-US"/>
        </w:rPr>
        <w:t>“</w:t>
      </w:r>
      <w:r w:rsidRPr="00D456B0">
        <w:rPr>
          <w:lang w:val="en-US"/>
        </w:rPr>
        <w:t>Tạo</w:t>
      </w:r>
      <w:r w:rsidR="00553660">
        <w:rPr>
          <w:lang w:val="en-US"/>
        </w:rPr>
        <w:t>”</w:t>
      </w:r>
      <w:r w:rsidRPr="00D456B0">
        <w:rPr>
          <w:lang w:val="en-US"/>
        </w:rPr>
        <w:t>. Hệ thống gửi yêu cầu HTTP POST đến API</w:t>
      </w:r>
      <w:r w:rsidR="00536608">
        <w:rPr>
          <w:lang w:val="en-US"/>
        </w:rPr>
        <w:t xml:space="preserve"> có đường dẫn</w:t>
      </w:r>
      <w:r w:rsidRPr="00D456B0">
        <w:rPr>
          <w:lang w:val="en-US"/>
        </w:rPr>
        <w:t xml:space="preserve"> </w:t>
      </w:r>
      <w:r w:rsidR="0023624E">
        <w:rPr>
          <w:lang w:val="en-US"/>
        </w:rPr>
        <w:t>‘</w:t>
      </w:r>
      <w:r w:rsidRPr="00D456B0">
        <w:rPr>
          <w:lang w:val="en-US"/>
        </w:rPr>
        <w:t>/api/admin/subject</w:t>
      </w:r>
      <w:r w:rsidR="0023624E">
        <w:rPr>
          <w:lang w:val="en-US"/>
        </w:rPr>
        <w:t>’</w:t>
      </w:r>
      <w:r w:rsidRPr="00D456B0">
        <w:rPr>
          <w:lang w:val="en-US"/>
        </w:rPr>
        <w:t xml:space="preserve">. Nếu thành công, hệ thống thông báo thêm </w:t>
      </w:r>
      <w:r w:rsidR="002C4348">
        <w:rPr>
          <w:lang w:val="en-US"/>
        </w:rPr>
        <w:t>môn học</w:t>
      </w:r>
      <w:r w:rsidR="002C4348" w:rsidRPr="00D456B0">
        <w:rPr>
          <w:lang w:val="en-US"/>
        </w:rPr>
        <w:t xml:space="preserve"> </w:t>
      </w:r>
      <w:r w:rsidRPr="00D456B0">
        <w:rPr>
          <w:lang w:val="en-US"/>
        </w:rPr>
        <w:t>mới đã hoàn tất</w:t>
      </w:r>
      <w:r w:rsidR="0005068E" w:rsidRPr="0005068E">
        <w:t>.</w:t>
      </w:r>
    </w:p>
    <w:p w14:paraId="072703BA" w14:textId="77777777" w:rsidR="00F7511C" w:rsidRDefault="003442FA" w:rsidP="00F7511C">
      <w:pPr>
        <w:keepNext/>
        <w:jc w:val="center"/>
      </w:pPr>
      <w:r w:rsidRPr="003442FA">
        <w:rPr>
          <w:noProof/>
        </w:rPr>
        <w:drawing>
          <wp:inline distT="0" distB="0" distL="0" distR="0" wp14:anchorId="2E59C83B" wp14:editId="0B935013">
            <wp:extent cx="2377646" cy="1981372"/>
            <wp:effectExtent l="0" t="0" r="3810" b="0"/>
            <wp:docPr id="203580416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04160" name="Picture 1" descr="A screenshot of a chat&#10;&#10;Description automatically generated"/>
                    <pic:cNvPicPr/>
                  </pic:nvPicPr>
                  <pic:blipFill>
                    <a:blip r:embed="rId66"/>
                    <a:stretch>
                      <a:fillRect/>
                    </a:stretch>
                  </pic:blipFill>
                  <pic:spPr>
                    <a:xfrm>
                      <a:off x="0" y="0"/>
                      <a:ext cx="2377646" cy="1981372"/>
                    </a:xfrm>
                    <a:prstGeom prst="rect">
                      <a:avLst/>
                    </a:prstGeom>
                  </pic:spPr>
                </pic:pic>
              </a:graphicData>
            </a:graphic>
          </wp:inline>
        </w:drawing>
      </w:r>
    </w:p>
    <w:p w14:paraId="5E632CF8" w14:textId="46CCC44C" w:rsidR="00EB30F5" w:rsidRDefault="00F7511C" w:rsidP="00F7511C">
      <w:pPr>
        <w:pStyle w:val="Caption"/>
      </w:pPr>
      <w:bookmarkStart w:id="830" w:name="_Toc181602834"/>
      <w:r>
        <w:t>Hình 4.</w:t>
      </w:r>
      <w:fldSimple w:instr=" SEQ Hình_4. \* ARABIC ">
        <w:r w:rsidR="006058D5">
          <w:rPr>
            <w:noProof/>
          </w:rPr>
          <w:t>17</w:t>
        </w:r>
      </w:fldSimple>
      <w:r>
        <w:t>. Chức năng lọc theo loại</w:t>
      </w:r>
      <w:bookmarkEnd w:id="830"/>
    </w:p>
    <w:p w14:paraId="049529E3" w14:textId="77777777" w:rsidR="00F7511C" w:rsidRDefault="003442FA" w:rsidP="00F7511C">
      <w:pPr>
        <w:keepNext/>
        <w:jc w:val="center"/>
      </w:pPr>
      <w:r w:rsidRPr="003442FA">
        <w:rPr>
          <w:noProof/>
        </w:rPr>
        <w:drawing>
          <wp:inline distT="0" distB="0" distL="0" distR="0" wp14:anchorId="0DA3993C" wp14:editId="4F22578A">
            <wp:extent cx="3109229" cy="1310754"/>
            <wp:effectExtent l="0" t="0" r="0" b="3810"/>
            <wp:docPr id="10162542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54224" name="Picture 1" descr="A screenshot of a chat&#10;&#10;Description automatically generated"/>
                    <pic:cNvPicPr/>
                  </pic:nvPicPr>
                  <pic:blipFill>
                    <a:blip r:embed="rId67"/>
                    <a:stretch>
                      <a:fillRect/>
                    </a:stretch>
                  </pic:blipFill>
                  <pic:spPr>
                    <a:xfrm>
                      <a:off x="0" y="0"/>
                      <a:ext cx="3109229" cy="1310754"/>
                    </a:xfrm>
                    <a:prstGeom prst="rect">
                      <a:avLst/>
                    </a:prstGeom>
                  </pic:spPr>
                </pic:pic>
              </a:graphicData>
            </a:graphic>
          </wp:inline>
        </w:drawing>
      </w:r>
    </w:p>
    <w:p w14:paraId="4A342507" w14:textId="3FB5D6F5" w:rsidR="003442FA" w:rsidRDefault="00F7511C" w:rsidP="00F7511C">
      <w:pPr>
        <w:pStyle w:val="Caption"/>
      </w:pPr>
      <w:bookmarkStart w:id="831" w:name="_Toc181602835"/>
      <w:r>
        <w:t>Hình 4.</w:t>
      </w:r>
      <w:fldSimple w:instr=" SEQ Hình_4. \* ARABIC ">
        <w:r w:rsidR="006058D5">
          <w:rPr>
            <w:noProof/>
          </w:rPr>
          <w:t>18</w:t>
        </w:r>
      </w:fldSimple>
      <w:r>
        <w:t>. Chức năng lọc theo ngày</w:t>
      </w:r>
      <w:bookmarkEnd w:id="831"/>
    </w:p>
    <w:p w14:paraId="7C95389A" w14:textId="2F0A64B3" w:rsidR="00AA5B4A" w:rsidRPr="00D456B0" w:rsidRDefault="00D456B0" w:rsidP="00AA5B4A">
      <w:pPr>
        <w:pStyle w:val="BodyText"/>
        <w:rPr>
          <w:lang w:val="en-US"/>
        </w:rPr>
      </w:pPr>
      <w:r w:rsidRPr="00D456B0">
        <w:rPr>
          <w:lang w:val="en-US"/>
        </w:rPr>
        <w:t xml:space="preserve">Chức năng lọc danh sách </w:t>
      </w:r>
      <w:r w:rsidR="002C4348">
        <w:rPr>
          <w:lang w:val="en-US"/>
        </w:rPr>
        <w:t>môn học</w:t>
      </w:r>
      <w:r w:rsidR="002C4348" w:rsidRPr="00D456B0">
        <w:rPr>
          <w:lang w:val="en-US"/>
        </w:rPr>
        <w:t xml:space="preserve"> </w:t>
      </w:r>
      <w:r w:rsidRPr="00D456B0">
        <w:rPr>
          <w:lang w:val="en-US"/>
        </w:rPr>
        <w:t xml:space="preserve">giúp quản trị viên quản lý hiệu quả hơn. Hệ thống </w:t>
      </w:r>
      <w:r w:rsidRPr="00D456B0">
        <w:rPr>
          <w:lang w:val="en-US"/>
        </w:rPr>
        <w:lastRenderedPageBreak/>
        <w:t xml:space="preserve">cung cấp tùy chọn lọc theo loại </w:t>
      </w:r>
      <w:r w:rsidR="002C4348">
        <w:rPr>
          <w:lang w:val="en-US"/>
        </w:rPr>
        <w:t>môn học</w:t>
      </w:r>
      <w:r w:rsidR="002C4348" w:rsidRPr="00D456B0">
        <w:rPr>
          <w:lang w:val="en-US"/>
        </w:rPr>
        <w:t xml:space="preserve"> </w:t>
      </w:r>
      <w:r w:rsidRPr="00D456B0">
        <w:rPr>
          <w:lang w:val="en-US"/>
        </w:rPr>
        <w:t>(Đại cương, Cơ sở ngành, Chuyên ngành, Thực tập, Đồ án) và sắp xếp theo ngày (mới nhất hoặc cũ nhất).</w:t>
      </w:r>
    </w:p>
    <w:p w14:paraId="60AA1C58" w14:textId="77777777" w:rsidR="00F7511C" w:rsidRDefault="003442FA" w:rsidP="00F7511C">
      <w:pPr>
        <w:keepNext/>
      </w:pPr>
      <w:r w:rsidRPr="003442FA">
        <w:rPr>
          <w:noProof/>
        </w:rPr>
        <w:drawing>
          <wp:inline distT="0" distB="0" distL="0" distR="0" wp14:anchorId="232D99B8" wp14:editId="70BAD6AA">
            <wp:extent cx="5940425" cy="3513455"/>
            <wp:effectExtent l="0" t="0" r="3175" b="0"/>
            <wp:docPr id="13962982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8204" name="Picture 1" descr="A screenshot of a chat&#10;&#10;Description automatically generated"/>
                    <pic:cNvPicPr/>
                  </pic:nvPicPr>
                  <pic:blipFill>
                    <a:blip r:embed="rId68"/>
                    <a:stretch>
                      <a:fillRect/>
                    </a:stretch>
                  </pic:blipFill>
                  <pic:spPr>
                    <a:xfrm>
                      <a:off x="0" y="0"/>
                      <a:ext cx="5940425" cy="3513455"/>
                    </a:xfrm>
                    <a:prstGeom prst="rect">
                      <a:avLst/>
                    </a:prstGeom>
                  </pic:spPr>
                </pic:pic>
              </a:graphicData>
            </a:graphic>
          </wp:inline>
        </w:drawing>
      </w:r>
    </w:p>
    <w:p w14:paraId="46AFD9B5" w14:textId="3CB46973" w:rsidR="003442FA" w:rsidRPr="00F7511C" w:rsidRDefault="00F7511C" w:rsidP="00F7511C">
      <w:pPr>
        <w:pStyle w:val="Caption"/>
      </w:pPr>
      <w:bookmarkStart w:id="832" w:name="_Toc181602836"/>
      <w:r>
        <w:t xml:space="preserve">Hình 4. </w:t>
      </w:r>
      <w:fldSimple w:instr=" SEQ Hình_4. \* ARABIC ">
        <w:r w:rsidR="006058D5">
          <w:rPr>
            <w:noProof/>
          </w:rPr>
          <w:t>19</w:t>
        </w:r>
      </w:fldSimple>
      <w:r>
        <w:t>. Chức năng cập nhật môn học</w:t>
      </w:r>
      <w:bookmarkEnd w:id="832"/>
    </w:p>
    <w:p w14:paraId="275612EF" w14:textId="7E1156FA" w:rsidR="003442FA" w:rsidRPr="00DB70DA" w:rsidRDefault="00D456B0" w:rsidP="00AA5B4A">
      <w:pPr>
        <w:pStyle w:val="BodyText"/>
      </w:pPr>
      <w:r w:rsidRPr="00D456B0">
        <w:t xml:space="preserve">Để cập nhật thông tin </w:t>
      </w:r>
      <w:r>
        <w:rPr>
          <w:lang w:val="en-US"/>
        </w:rPr>
        <w:t>môn học</w:t>
      </w:r>
      <w:r w:rsidRPr="00D456B0">
        <w:t xml:space="preserve">, quản trị viên nhấn vào biểu tượng bút tương ứng trên giao diện. Một cửa sổ cập nhật sẽ xuất hiện, cho phép thay đổi thông tin cần thiết. Sau khi hoàn tất chỉnh sửa, quản trị viên nhấn nút </w:t>
      </w:r>
      <w:r w:rsidR="00553660">
        <w:t>“</w:t>
      </w:r>
      <w:r w:rsidRPr="00D456B0">
        <w:t>Cập nhật</w:t>
      </w:r>
      <w:r w:rsidR="00553660">
        <w:t>”</w:t>
      </w:r>
      <w:r w:rsidRPr="00D456B0">
        <w:t xml:space="preserve">. Hệ thống gửi yêu cầu HTTP PUT đến API với đường dẫn </w:t>
      </w:r>
      <w:r w:rsidR="0023624E">
        <w:t>‘</w:t>
      </w:r>
      <w:r w:rsidRPr="00D456B0">
        <w:t>/api/admin/subject/${subject_id}</w:t>
      </w:r>
      <w:r w:rsidR="0023624E">
        <w:t>’</w:t>
      </w:r>
      <w:r w:rsidRPr="00D456B0">
        <w:t xml:space="preserve">, trong đó ${subject_id} là định danh của </w:t>
      </w:r>
      <w:r w:rsidR="002C4348" w:rsidRPr="002C4348">
        <w:t>môn học</w:t>
      </w:r>
      <w:r w:rsidRPr="00D456B0">
        <w:t xml:space="preserve">. Nếu cập nhật thành công, hệ thống sẽ thông báo </w:t>
      </w:r>
      <w:r w:rsidR="00553660">
        <w:t>“</w:t>
      </w:r>
      <w:r w:rsidRPr="00D456B0">
        <w:t>Cập nhật thành công</w:t>
      </w:r>
      <w:r w:rsidR="00553660">
        <w:t>”</w:t>
      </w:r>
      <w:r w:rsidR="00EB30F5" w:rsidRPr="00EB30F5">
        <w:t>.</w:t>
      </w:r>
    </w:p>
    <w:p w14:paraId="4591400C" w14:textId="77777777" w:rsidR="00F7511C" w:rsidRDefault="003442FA" w:rsidP="00F7511C">
      <w:pPr>
        <w:keepNext/>
      </w:pPr>
      <w:r w:rsidRPr="003442FA">
        <w:rPr>
          <w:noProof/>
        </w:rPr>
        <w:drawing>
          <wp:inline distT="0" distB="0" distL="0" distR="0" wp14:anchorId="345FA92C" wp14:editId="18F676FC">
            <wp:extent cx="5940425" cy="1958340"/>
            <wp:effectExtent l="0" t="0" r="3175" b="3810"/>
            <wp:docPr id="186150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004" name="Picture 1" descr="A screenshot of a computer&#10;&#10;Description automatically generated"/>
                    <pic:cNvPicPr/>
                  </pic:nvPicPr>
                  <pic:blipFill rotWithShape="1">
                    <a:blip r:embed="rId69"/>
                    <a:srcRect b="23341"/>
                    <a:stretch/>
                  </pic:blipFill>
                  <pic:spPr bwMode="auto">
                    <a:xfrm>
                      <a:off x="0" y="0"/>
                      <a:ext cx="5940425" cy="1958340"/>
                    </a:xfrm>
                    <a:prstGeom prst="rect">
                      <a:avLst/>
                    </a:prstGeom>
                    <a:ln>
                      <a:noFill/>
                    </a:ln>
                    <a:extLst>
                      <a:ext uri="{53640926-AAD7-44D8-BBD7-CCE9431645EC}">
                        <a14:shadowObscured xmlns:a14="http://schemas.microsoft.com/office/drawing/2010/main"/>
                      </a:ext>
                    </a:extLst>
                  </pic:spPr>
                </pic:pic>
              </a:graphicData>
            </a:graphic>
          </wp:inline>
        </w:drawing>
      </w:r>
    </w:p>
    <w:p w14:paraId="7F25DC25" w14:textId="693528C2" w:rsidR="0048179F" w:rsidRPr="00F7511C" w:rsidRDefault="00F7511C" w:rsidP="00F7511C">
      <w:pPr>
        <w:pStyle w:val="Caption"/>
      </w:pPr>
      <w:bookmarkStart w:id="833" w:name="_Toc181602837"/>
      <w:r w:rsidRPr="00F7511C">
        <w:t>Hình 4.</w:t>
      </w:r>
      <w:fldSimple w:instr=" SEQ Hình_4. \* ARABIC ">
        <w:r w:rsidR="006058D5">
          <w:rPr>
            <w:noProof/>
          </w:rPr>
          <w:t>20</w:t>
        </w:r>
      </w:fldSimple>
      <w:r w:rsidRPr="00F7511C">
        <w:t>. Cửa xổ nhập môn học bằng Excel</w:t>
      </w:r>
      <w:bookmarkEnd w:id="833"/>
    </w:p>
    <w:p w14:paraId="4022833B" w14:textId="77777777" w:rsidR="00F7511C" w:rsidRDefault="0048179F" w:rsidP="00F7511C">
      <w:pPr>
        <w:keepNext/>
      </w:pPr>
      <w:r w:rsidRPr="0048179F">
        <w:rPr>
          <w:noProof/>
        </w:rPr>
        <w:lastRenderedPageBreak/>
        <w:drawing>
          <wp:inline distT="0" distB="0" distL="0" distR="0" wp14:anchorId="7898A460" wp14:editId="3423E30C">
            <wp:extent cx="5940425" cy="2327275"/>
            <wp:effectExtent l="0" t="0" r="3175" b="0"/>
            <wp:docPr id="147664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0449" name="Picture 1" descr="A screenshot of a computer&#10;&#10;Description automatically generated"/>
                    <pic:cNvPicPr/>
                  </pic:nvPicPr>
                  <pic:blipFill>
                    <a:blip r:embed="rId70"/>
                    <a:stretch>
                      <a:fillRect/>
                    </a:stretch>
                  </pic:blipFill>
                  <pic:spPr>
                    <a:xfrm>
                      <a:off x="0" y="0"/>
                      <a:ext cx="5940425" cy="2327275"/>
                    </a:xfrm>
                    <a:prstGeom prst="rect">
                      <a:avLst/>
                    </a:prstGeom>
                  </pic:spPr>
                </pic:pic>
              </a:graphicData>
            </a:graphic>
          </wp:inline>
        </w:drawing>
      </w:r>
    </w:p>
    <w:p w14:paraId="45A6E2BA" w14:textId="26DFF35C" w:rsidR="00AA5B4A" w:rsidRDefault="00F7511C" w:rsidP="00F7511C">
      <w:pPr>
        <w:pStyle w:val="Caption"/>
      </w:pPr>
      <w:bookmarkStart w:id="834" w:name="_Toc181602838"/>
      <w:r w:rsidRPr="00F7511C">
        <w:t>Hình 4.</w:t>
      </w:r>
      <w:fldSimple w:instr=" SEQ Hình_4. \* ARABIC ">
        <w:r w:rsidR="006058D5">
          <w:rPr>
            <w:noProof/>
          </w:rPr>
          <w:t>21</w:t>
        </w:r>
      </w:fldSimple>
      <w:r w:rsidRPr="00F7511C">
        <w:t>. Mẫu nhập liệu môn học bằng file Excel</w:t>
      </w:r>
      <w:bookmarkEnd w:id="834"/>
    </w:p>
    <w:p w14:paraId="1EADFC5B" w14:textId="71562648" w:rsidR="00E36658" w:rsidRPr="00E36658" w:rsidRDefault="00E36658" w:rsidP="00E36658">
      <w:pPr>
        <w:pStyle w:val="BodyText"/>
        <w:rPr>
          <w:lang w:val="vi-VN"/>
        </w:rPr>
      </w:pPr>
      <w:r w:rsidRPr="00E36658">
        <w:rPr>
          <w:lang w:val="vi-VN"/>
        </w:rPr>
        <w:t xml:space="preserve">Để nhập dữ liệu </w:t>
      </w:r>
      <w:r w:rsidR="002C4348">
        <w:rPr>
          <w:lang w:val="en-US"/>
        </w:rPr>
        <w:t>môn học</w:t>
      </w:r>
      <w:r w:rsidR="002C4348" w:rsidRPr="00E36658">
        <w:rPr>
          <w:lang w:val="vi-VN"/>
        </w:rPr>
        <w:t xml:space="preserve"> </w:t>
      </w:r>
      <w:r w:rsidRPr="00E36658">
        <w:rPr>
          <w:lang w:val="vi-VN"/>
        </w:rPr>
        <w:t xml:space="preserve">bằng Excel, quản trị viên nhấn vào nút </w:t>
      </w:r>
      <w:r w:rsidR="00553660">
        <w:rPr>
          <w:lang w:val="vi-VN"/>
        </w:rPr>
        <w:t>“</w:t>
      </w:r>
      <w:r w:rsidRPr="00E36658">
        <w:rPr>
          <w:lang w:val="vi-VN"/>
        </w:rPr>
        <w:t>Nhập bằng Excel</w:t>
      </w:r>
      <w:r w:rsidR="00553660">
        <w:rPr>
          <w:lang w:val="vi-VN"/>
        </w:rPr>
        <w:t>”</w:t>
      </w:r>
      <w:r w:rsidRPr="00E36658">
        <w:rPr>
          <w:lang w:val="vi-VN"/>
        </w:rPr>
        <w:t xml:space="preserve"> trên giao diện. Một cửa sổ sẽ mở ra, cho phép tải xuống tệp mẫu bằng cách nhấn vào </w:t>
      </w:r>
      <w:r w:rsidR="00553660">
        <w:rPr>
          <w:lang w:val="vi-VN"/>
        </w:rPr>
        <w:t>“</w:t>
      </w:r>
      <w:r w:rsidRPr="00E36658">
        <w:rPr>
          <w:lang w:val="vi-VN"/>
        </w:rPr>
        <w:t>Tải xuống mẫu</w:t>
      </w:r>
      <w:r w:rsidR="00553660">
        <w:rPr>
          <w:lang w:val="vi-VN"/>
        </w:rPr>
        <w:t>”</w:t>
      </w:r>
      <w:r w:rsidRPr="00E36658">
        <w:rPr>
          <w:lang w:val="vi-VN"/>
        </w:rPr>
        <w:t>. API</w:t>
      </w:r>
      <w:r w:rsidR="00536608" w:rsidRPr="00536608">
        <w:rPr>
          <w:lang w:val="vi-VN"/>
        </w:rPr>
        <w:t xml:space="preserve"> với đường dẫn</w:t>
      </w:r>
      <w:r w:rsidRPr="00E36658">
        <w:rPr>
          <w:lang w:val="vi-VN"/>
        </w:rPr>
        <w:t xml:space="preserve"> </w:t>
      </w:r>
      <w:r w:rsidR="0023624E">
        <w:rPr>
          <w:lang w:val="vi-VN"/>
        </w:rPr>
        <w:t>‘</w:t>
      </w:r>
      <w:r w:rsidRPr="00E36658">
        <w:rPr>
          <w:lang w:val="vi-VN"/>
        </w:rPr>
        <w:t>/subject/templates/post</w:t>
      </w:r>
      <w:r w:rsidR="0023624E">
        <w:rPr>
          <w:lang w:val="vi-VN"/>
        </w:rPr>
        <w:t>’</w:t>
      </w:r>
      <w:r w:rsidRPr="00E36658">
        <w:rPr>
          <w:lang w:val="vi-VN"/>
        </w:rPr>
        <w:t xml:space="preserve"> sẽ trả về tệp Excel mẫu chứa thông tin cần thiết về </w:t>
      </w:r>
      <w:r w:rsidR="002C4348" w:rsidRPr="002C4348">
        <w:rPr>
          <w:lang w:val="vi-VN"/>
        </w:rPr>
        <w:t>môn học</w:t>
      </w:r>
      <w:r w:rsidR="002C4348" w:rsidRPr="00E36658">
        <w:rPr>
          <w:lang w:val="vi-VN"/>
        </w:rPr>
        <w:t xml:space="preserve"> </w:t>
      </w:r>
      <w:r w:rsidRPr="00E36658">
        <w:rPr>
          <w:lang w:val="vi-VN"/>
        </w:rPr>
        <w:t>và chuẩn đầu ra.</w:t>
      </w:r>
    </w:p>
    <w:p w14:paraId="04C9B125" w14:textId="33BF8937" w:rsidR="00AA5B4A" w:rsidRPr="00E36658" w:rsidRDefault="00E36658" w:rsidP="00E36658">
      <w:pPr>
        <w:pStyle w:val="BodyText"/>
        <w:rPr>
          <w:lang w:val="vi-VN"/>
        </w:rPr>
      </w:pPr>
      <w:r w:rsidRPr="00E36658">
        <w:rPr>
          <w:lang w:val="vi-VN"/>
        </w:rPr>
        <w:t xml:space="preserve">Sau khi điền dữ liệu vào tệp mẫu, quản trị viên nhấn nút </w:t>
      </w:r>
      <w:r w:rsidR="00553660">
        <w:rPr>
          <w:lang w:val="vi-VN"/>
        </w:rPr>
        <w:t>“</w:t>
      </w:r>
      <w:r w:rsidRPr="00E36658">
        <w:rPr>
          <w:lang w:val="vi-VN"/>
        </w:rPr>
        <w:t>Chọn tệp</w:t>
      </w:r>
      <w:r w:rsidR="00553660">
        <w:rPr>
          <w:lang w:val="vi-VN"/>
        </w:rPr>
        <w:t>”</w:t>
      </w:r>
      <w:r w:rsidRPr="00E36658">
        <w:rPr>
          <w:lang w:val="vi-VN"/>
        </w:rPr>
        <w:t xml:space="preserve"> để tải lên tệp Excel đã chỉnh sửa. Để hoàn tất, nhấn nút </w:t>
      </w:r>
      <w:r w:rsidR="00553660">
        <w:rPr>
          <w:lang w:val="vi-VN"/>
        </w:rPr>
        <w:t>“</w:t>
      </w:r>
      <w:r w:rsidRPr="00E36658">
        <w:rPr>
          <w:lang w:val="vi-VN"/>
        </w:rPr>
        <w:t>Bắt đầu tải lên</w:t>
      </w:r>
      <w:r w:rsidR="00553660">
        <w:rPr>
          <w:lang w:val="vi-VN"/>
        </w:rPr>
        <w:t>”</w:t>
      </w:r>
      <w:r w:rsidRPr="00E36658">
        <w:rPr>
          <w:lang w:val="vi-VN"/>
        </w:rPr>
        <w:t>. Hệ thống sẽ gửi tệp Excel đến API</w:t>
      </w:r>
      <w:r w:rsidR="00536608" w:rsidRPr="00536608">
        <w:rPr>
          <w:lang w:val="vi-VN"/>
        </w:rPr>
        <w:t xml:space="preserve"> với đường dẫn</w:t>
      </w:r>
      <w:r w:rsidRPr="00E36658">
        <w:rPr>
          <w:lang w:val="vi-VN"/>
        </w:rPr>
        <w:t xml:space="preserve"> </w:t>
      </w:r>
      <w:r w:rsidR="0023624E">
        <w:rPr>
          <w:lang w:val="vi-VN"/>
        </w:rPr>
        <w:t>‘</w:t>
      </w:r>
      <w:r w:rsidRPr="00E36658">
        <w:rPr>
          <w:lang w:val="vi-VN"/>
        </w:rPr>
        <w:t>/api/admin/importExcel/subject</w:t>
      </w:r>
      <w:r w:rsidR="0023624E">
        <w:rPr>
          <w:lang w:val="vi-VN"/>
        </w:rPr>
        <w:t>’</w:t>
      </w:r>
      <w:r w:rsidRPr="00E36658">
        <w:rPr>
          <w:lang w:val="vi-VN"/>
        </w:rPr>
        <w:t xml:space="preserve"> qua yêu cầu HTTP POST. Nếu tải lên thành công, hệ thống sẽ thông báo kết quả cho quản trị viên</w:t>
      </w:r>
      <w:r w:rsidR="00AA5B4A" w:rsidRPr="00AA5B4A">
        <w:t>.</w:t>
      </w:r>
    </w:p>
    <w:p w14:paraId="6BAA0FBE" w14:textId="77777777" w:rsidR="00F7511C" w:rsidRDefault="00AA5B4A" w:rsidP="00F7511C">
      <w:pPr>
        <w:keepNext/>
      </w:pPr>
      <w:r w:rsidRPr="003442FA">
        <w:rPr>
          <w:noProof/>
        </w:rPr>
        <w:drawing>
          <wp:inline distT="0" distB="0" distL="0" distR="0" wp14:anchorId="1CFA3CC2" wp14:editId="5A1D4C67">
            <wp:extent cx="5940425" cy="2745740"/>
            <wp:effectExtent l="0" t="0" r="3175" b="0"/>
            <wp:docPr id="86224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1593" name="Picture 1" descr="A screenshot of a computer&#10;&#10;Description automatically generated"/>
                    <pic:cNvPicPr/>
                  </pic:nvPicPr>
                  <pic:blipFill>
                    <a:blip r:embed="rId71"/>
                    <a:stretch>
                      <a:fillRect/>
                    </a:stretch>
                  </pic:blipFill>
                  <pic:spPr>
                    <a:xfrm>
                      <a:off x="0" y="0"/>
                      <a:ext cx="5940425" cy="2745740"/>
                    </a:xfrm>
                    <a:prstGeom prst="rect">
                      <a:avLst/>
                    </a:prstGeom>
                  </pic:spPr>
                </pic:pic>
              </a:graphicData>
            </a:graphic>
          </wp:inline>
        </w:drawing>
      </w:r>
    </w:p>
    <w:p w14:paraId="1CD82B63" w14:textId="0EBDF6CD" w:rsidR="0048179F" w:rsidRDefault="00F7511C" w:rsidP="00F7511C">
      <w:pPr>
        <w:pStyle w:val="Caption"/>
      </w:pPr>
      <w:bookmarkStart w:id="835" w:name="_Toc181602839"/>
      <w:r>
        <w:t>Hình 4.</w:t>
      </w:r>
      <w:fldSimple w:instr=" SEQ Hình_4. \* ARABIC ">
        <w:r w:rsidR="006058D5">
          <w:rPr>
            <w:noProof/>
          </w:rPr>
          <w:t>22</w:t>
        </w:r>
      </w:fldSimple>
      <w:r>
        <w:t>. Trang quản lý môn học đã ẩn</w:t>
      </w:r>
      <w:bookmarkEnd w:id="835"/>
    </w:p>
    <w:p w14:paraId="0F1E3994" w14:textId="50493E2E" w:rsidR="00FC58CC" w:rsidRPr="00FC58CC" w:rsidRDefault="00FC58CC" w:rsidP="00FC58CC">
      <w:pPr>
        <w:pStyle w:val="BodyText"/>
      </w:pPr>
      <w:r w:rsidRPr="00FC58CC">
        <w:t xml:space="preserve">Khi quản trị viên nhấn vào nút </w:t>
      </w:r>
      <w:r w:rsidR="00553660">
        <w:t>“</w:t>
      </w:r>
      <w:r w:rsidRPr="00FC58CC">
        <w:t>Kho lưu trữ</w:t>
      </w:r>
      <w:r w:rsidR="00553660">
        <w:t>”</w:t>
      </w:r>
      <w:r w:rsidRPr="00FC58CC">
        <w:t xml:space="preserve"> trên giao diện quản lý, hệ thống gửi yêu cầu HTTP GET đến API</w:t>
      </w:r>
      <w:r w:rsidR="00536608">
        <w:rPr>
          <w:lang w:val="en-US"/>
        </w:rPr>
        <w:t xml:space="preserve"> </w:t>
      </w:r>
      <w:r w:rsidR="00536608" w:rsidRPr="00536608">
        <w:rPr>
          <w:lang w:val="vi-VN"/>
        </w:rPr>
        <w:t>với đường dẫn</w:t>
      </w:r>
      <w:r w:rsidRPr="00FC58CC">
        <w:t xml:space="preserve"> </w:t>
      </w:r>
      <w:r w:rsidR="0023624E">
        <w:rPr>
          <w:lang w:val="en-US"/>
        </w:rPr>
        <w:t>‘</w:t>
      </w:r>
      <w:r w:rsidRPr="00FC58CC">
        <w:t>/api/admin/subjects/isDelete/true</w:t>
      </w:r>
      <w:r w:rsidR="0023624E">
        <w:rPr>
          <w:lang w:val="en-US"/>
        </w:rPr>
        <w:t>’</w:t>
      </w:r>
      <w:r w:rsidRPr="00FC58CC">
        <w:t xml:space="preserve"> để lấy danh </w:t>
      </w:r>
      <w:r w:rsidRPr="00FC58CC">
        <w:lastRenderedPageBreak/>
        <w:t>sách các môn học đã bị xóa (isDelete = true).</w:t>
      </w:r>
    </w:p>
    <w:p w14:paraId="15938D54" w14:textId="2C75A09C" w:rsidR="00FC58CC" w:rsidRPr="00FC58CC" w:rsidRDefault="00FC58CC" w:rsidP="00FC58CC">
      <w:pPr>
        <w:pStyle w:val="BodyText"/>
      </w:pPr>
      <w:r w:rsidRPr="00FC58CC">
        <w:t xml:space="preserve">Để khôi phục một môn học bị ẩn, quản trị viên nhấn vào biểu tượng </w:t>
      </w:r>
      <w:r w:rsidR="00553660">
        <w:t>“</w:t>
      </w:r>
      <w:r w:rsidRPr="00FC58CC">
        <w:t>Quay lại</w:t>
      </w:r>
      <w:r w:rsidR="00553660">
        <w:t>”</w:t>
      </w:r>
      <w:r w:rsidRPr="00FC58CC">
        <w:t xml:space="preserve"> bên cạnh môn học đó. Hệ thống gửi yêu cầu HTTP PUT đến API</w:t>
      </w:r>
      <w:r w:rsidR="00536608" w:rsidRPr="00536608">
        <w:t xml:space="preserve"> </w:t>
      </w:r>
      <w:r w:rsidR="00536608" w:rsidRPr="00536608">
        <w:rPr>
          <w:lang w:val="vi-VN"/>
        </w:rPr>
        <w:t>với đường dẫn</w:t>
      </w:r>
      <w:r w:rsidRPr="00FC58CC">
        <w:t xml:space="preserve"> </w:t>
      </w:r>
      <w:r w:rsidR="0023624E">
        <w:t>‘</w:t>
      </w:r>
      <w:r w:rsidRPr="00FC58CC">
        <w:t>/api/admin/</w:t>
      </w:r>
      <w:r w:rsidR="00536608" w:rsidRPr="00536608">
        <w:t xml:space="preserve"> </w:t>
      </w:r>
      <w:r w:rsidRPr="00FC58CC">
        <w:t>subject/${_id}/softDelete</w:t>
      </w:r>
      <w:r w:rsidR="0023624E">
        <w:t>’</w:t>
      </w:r>
      <w:r w:rsidRPr="00FC58CC">
        <w:t xml:space="preserve">, trong đó ${_id} là định danh của môn học. Để khôi phục nhiều môn học cùng lúc, quản trị viên chọn các môn học cần khôi phục và nhấn vào biểu tượng </w:t>
      </w:r>
      <w:r w:rsidR="00553660">
        <w:t>“</w:t>
      </w:r>
      <w:r w:rsidRPr="00FC58CC">
        <w:t>Quay lại</w:t>
      </w:r>
      <w:r w:rsidR="00553660">
        <w:t>”</w:t>
      </w:r>
      <w:r w:rsidRPr="00FC58CC">
        <w:t>, sau đó gửi yêu cầu HTTP PUT đến API</w:t>
      </w:r>
      <w:r w:rsidR="00536608" w:rsidRPr="00536608">
        <w:t xml:space="preserve"> </w:t>
      </w:r>
      <w:r w:rsidR="00536608" w:rsidRPr="00536608">
        <w:rPr>
          <w:lang w:val="vi-VN"/>
        </w:rPr>
        <w:t>với đường dẫn</w:t>
      </w:r>
      <w:r w:rsidR="00536608" w:rsidRPr="00536608">
        <w:t xml:space="preserve"> </w:t>
      </w:r>
      <w:r w:rsidR="0023624E">
        <w:t>‘</w:t>
      </w:r>
      <w:r w:rsidRPr="00FC58CC">
        <w:t>/api/admin/subjects</w:t>
      </w:r>
      <w:r w:rsidR="00536608" w:rsidRPr="00536608">
        <w:t xml:space="preserve"> </w:t>
      </w:r>
      <w:r w:rsidRPr="00FC58CC">
        <w:t>/softDelete</w:t>
      </w:r>
      <w:r w:rsidR="0023624E">
        <w:t>’</w:t>
      </w:r>
      <w:r w:rsidRPr="00FC58CC">
        <w:t xml:space="preserve"> với mảng định danh các môn học.</w:t>
      </w:r>
    </w:p>
    <w:p w14:paraId="23749F14" w14:textId="690510D0" w:rsidR="00CE0A1D" w:rsidRPr="00FC58CC" w:rsidRDefault="00FC58CC" w:rsidP="00FC58CC">
      <w:pPr>
        <w:pStyle w:val="BodyText"/>
      </w:pPr>
      <w:r w:rsidRPr="00FC58CC">
        <w:t>Để xóa một môn học cụ thể, quản trị viên chọn môn học và nhấn vào biểu tượng thùng rác. Hệ thống gửi yêu cầu HTTP DELETE đến API</w:t>
      </w:r>
      <w:r w:rsidR="00536608" w:rsidRPr="00536608">
        <w:t xml:space="preserve"> </w:t>
      </w:r>
      <w:r w:rsidR="00536608" w:rsidRPr="00536608">
        <w:rPr>
          <w:lang w:val="vi-VN"/>
        </w:rPr>
        <w:t>với đường dẫn</w:t>
      </w:r>
      <w:r w:rsidRPr="00FC58CC">
        <w:t xml:space="preserve"> </w:t>
      </w:r>
      <w:r w:rsidR="0023624E">
        <w:t>‘</w:t>
      </w:r>
      <w:r w:rsidRPr="00FC58CC">
        <w:t>/api/admin</w:t>
      </w:r>
      <w:r w:rsidR="00536608" w:rsidRPr="00536608">
        <w:t xml:space="preserve"> </w:t>
      </w:r>
      <w:r w:rsidRPr="00FC58CC">
        <w:t>/subject/${_id}</w:t>
      </w:r>
      <w:r w:rsidR="0023624E">
        <w:t>’</w:t>
      </w:r>
      <w:r w:rsidRPr="00FC58CC">
        <w:t>, trong đó ${_id} là định danh của môn học. Để xóa nhiều môn học đồng thời, quản trị viên chọn các môn học và nhấn vào biểu tượng thùng rác, sau đó gửi yêu cầu HTTP DELETE đến API</w:t>
      </w:r>
      <w:r w:rsidR="00536608" w:rsidRPr="00536608">
        <w:t xml:space="preserve"> </w:t>
      </w:r>
      <w:r w:rsidR="00536608" w:rsidRPr="00536608">
        <w:rPr>
          <w:lang w:val="vi-VN"/>
        </w:rPr>
        <w:t>với đường dẫn</w:t>
      </w:r>
      <w:r w:rsidRPr="00FC58CC">
        <w:t xml:space="preserve"> </w:t>
      </w:r>
      <w:r w:rsidR="0023624E">
        <w:t>‘</w:t>
      </w:r>
      <w:r w:rsidRPr="00FC58CC">
        <w:t>/api/admin/subjects/multiple</w:t>
      </w:r>
      <w:r w:rsidR="0023624E">
        <w:t>’</w:t>
      </w:r>
      <w:r w:rsidRPr="00FC58CC">
        <w:t xml:space="preserve"> với mảng định danh các môn học.</w:t>
      </w:r>
    </w:p>
    <w:p w14:paraId="3AD3263E" w14:textId="0A2D3F01" w:rsidR="00A51EAB" w:rsidRPr="00DB70DA" w:rsidRDefault="00A51EAB" w:rsidP="00A51EAB">
      <w:pPr>
        <w:pStyle w:val="Heading3"/>
        <w:rPr>
          <w:lang w:val="vi"/>
        </w:rPr>
      </w:pPr>
      <w:bookmarkStart w:id="836" w:name="_Toc181602774"/>
      <w:r w:rsidRPr="00DB70DA">
        <w:rPr>
          <w:lang w:val="vi"/>
        </w:rPr>
        <w:t>Quản lý CĐR của môn học (QL-06)</w:t>
      </w:r>
      <w:bookmarkEnd w:id="836"/>
    </w:p>
    <w:p w14:paraId="3B33447F" w14:textId="77777777" w:rsidR="00F7511C" w:rsidRDefault="0048179F" w:rsidP="00F7511C">
      <w:pPr>
        <w:keepNext/>
      </w:pPr>
      <w:r w:rsidRPr="0048179F">
        <w:rPr>
          <w:noProof/>
        </w:rPr>
        <w:drawing>
          <wp:inline distT="0" distB="0" distL="0" distR="0" wp14:anchorId="0EAD0A67" wp14:editId="2EA20120">
            <wp:extent cx="5940425" cy="2744470"/>
            <wp:effectExtent l="0" t="0" r="3175" b="0"/>
            <wp:docPr id="47989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92894" name="Picture 1" descr="A screenshot of a computer&#10;&#10;Description automatically generated"/>
                    <pic:cNvPicPr/>
                  </pic:nvPicPr>
                  <pic:blipFill>
                    <a:blip r:embed="rId72"/>
                    <a:stretch>
                      <a:fillRect/>
                    </a:stretch>
                  </pic:blipFill>
                  <pic:spPr>
                    <a:xfrm>
                      <a:off x="0" y="0"/>
                      <a:ext cx="5940425" cy="2744470"/>
                    </a:xfrm>
                    <a:prstGeom prst="rect">
                      <a:avLst/>
                    </a:prstGeom>
                  </pic:spPr>
                </pic:pic>
              </a:graphicData>
            </a:graphic>
          </wp:inline>
        </w:drawing>
      </w:r>
    </w:p>
    <w:p w14:paraId="6BAF626A" w14:textId="693A2DDC" w:rsidR="00CE0A1D" w:rsidRPr="00F7511C" w:rsidRDefault="00F7511C" w:rsidP="00F7511C">
      <w:pPr>
        <w:pStyle w:val="Caption"/>
      </w:pPr>
      <w:bookmarkStart w:id="837" w:name="_Toc181602840"/>
      <w:r w:rsidRPr="00F7511C">
        <w:t>Hình 4.</w:t>
      </w:r>
      <w:fldSimple w:instr=" SEQ Hình_4. \* ARABIC ">
        <w:r w:rsidR="006058D5">
          <w:rPr>
            <w:noProof/>
          </w:rPr>
          <w:t>23</w:t>
        </w:r>
      </w:fldSimple>
      <w:r w:rsidRPr="00F7511C">
        <w:t>. Trang quản lý CĐR môn học</w:t>
      </w:r>
      <w:bookmarkEnd w:id="837"/>
    </w:p>
    <w:p w14:paraId="487A7DAE" w14:textId="5CE799AC" w:rsidR="00E36658" w:rsidRPr="00E36658" w:rsidRDefault="00E36658" w:rsidP="00E36658">
      <w:pPr>
        <w:pStyle w:val="BodyText"/>
        <w:rPr>
          <w:lang w:val="vi-VN"/>
        </w:rPr>
      </w:pPr>
      <w:r w:rsidRPr="00E36658">
        <w:rPr>
          <w:lang w:val="vi-VN"/>
        </w:rPr>
        <w:t>Khi quản trị viên truy cập trang xem danh sách các CĐR của môn học, hệ thống cung cấp giao diện hiển thị toàn bộ danh sách các CĐR liên quan đến môn học đó. Để lấy danh sách các CĐR chưa bị xóa (isDelete = false), quản trị viên gửi yêu cầu HTTP GET đến API</w:t>
      </w:r>
      <w:r w:rsidR="00536608" w:rsidRPr="00536608">
        <w:rPr>
          <w:lang w:val="vi-VN"/>
        </w:rPr>
        <w:t xml:space="preserve"> có đường dẫn</w:t>
      </w:r>
      <w:r w:rsidRPr="00E36658">
        <w:rPr>
          <w:lang w:val="vi-VN"/>
        </w:rPr>
        <w:t xml:space="preserve"> </w:t>
      </w:r>
      <w:r w:rsidR="0023624E">
        <w:rPr>
          <w:lang w:val="vi-VN"/>
        </w:rPr>
        <w:t>‘</w:t>
      </w:r>
      <w:r w:rsidRPr="00E36658">
        <w:rPr>
          <w:lang w:val="vi-VN"/>
        </w:rPr>
        <w:t>/api/admin/clos?subject_id=${id}&amp;isDelete=false</w:t>
      </w:r>
      <w:r w:rsidR="0023624E">
        <w:rPr>
          <w:lang w:val="vi-VN"/>
        </w:rPr>
        <w:t>’</w:t>
      </w:r>
      <w:r w:rsidRPr="00E36658">
        <w:rPr>
          <w:lang w:val="vi-VN"/>
        </w:rPr>
        <w:t>, trong đó ${id} là định danh của môn học. API sẽ trả về danh sách các CĐR hiện có của môn học.</w:t>
      </w:r>
    </w:p>
    <w:p w14:paraId="643A641F" w14:textId="3E3C9BC0" w:rsidR="00CE0A1D" w:rsidRPr="00B80643" w:rsidRDefault="00B80643" w:rsidP="00E36658">
      <w:pPr>
        <w:pStyle w:val="BodyText"/>
        <w:rPr>
          <w:lang w:val="vi-VN"/>
        </w:rPr>
      </w:pPr>
      <w:r w:rsidRPr="00B80643">
        <w:rPr>
          <w:lang w:val="vi-VN"/>
        </w:rPr>
        <w:lastRenderedPageBreak/>
        <w:t>Để ẩn một hoặc nhiều CĐR, quản trị viên chọn CĐR cần ẩn và nhấn biểu tượng thùng rác để gửi yêu cầu HTTP PUT đến API</w:t>
      </w:r>
      <w:r w:rsidR="00536608" w:rsidRPr="00536608">
        <w:rPr>
          <w:lang w:val="vi-VN"/>
        </w:rPr>
        <w:t xml:space="preserve"> với đường dẫn</w:t>
      </w:r>
      <w:r w:rsidRPr="00B80643">
        <w:rPr>
          <w:lang w:val="vi-VN"/>
        </w:rPr>
        <w:t xml:space="preserve"> </w:t>
      </w:r>
      <w:r w:rsidR="0023624E">
        <w:rPr>
          <w:lang w:val="vi-VN"/>
        </w:rPr>
        <w:t>‘</w:t>
      </w:r>
      <w:r w:rsidRPr="00B80643">
        <w:rPr>
          <w:lang w:val="vi-VN"/>
        </w:rPr>
        <w:t>/api/admin/clo/${_id}</w:t>
      </w:r>
      <w:r w:rsidR="00536608" w:rsidRPr="00536608">
        <w:rPr>
          <w:lang w:val="vi-VN"/>
        </w:rPr>
        <w:t xml:space="preserve"> </w:t>
      </w:r>
      <w:r w:rsidRPr="00B80643">
        <w:rPr>
          <w:lang w:val="vi-VN"/>
        </w:rPr>
        <w:t>/softDelete</w:t>
      </w:r>
      <w:r w:rsidR="0023624E">
        <w:rPr>
          <w:lang w:val="vi-VN"/>
        </w:rPr>
        <w:t>’</w:t>
      </w:r>
      <w:r w:rsidRPr="00B80643">
        <w:rPr>
          <w:lang w:val="vi-VN"/>
        </w:rPr>
        <w:t xml:space="preserve">, trong đó ${_id} là định danh của CĐR. Đối với việc ẩn nhiều CĐR cùng lúc, quản trị viên chọn các CĐR và nhấn nút </w:t>
      </w:r>
      <w:r w:rsidR="00553660">
        <w:rPr>
          <w:lang w:val="vi-VN"/>
        </w:rPr>
        <w:t>“</w:t>
      </w:r>
      <w:r w:rsidRPr="00B80643">
        <w:rPr>
          <w:lang w:val="vi-VN"/>
        </w:rPr>
        <w:t>Ẩn nhiều</w:t>
      </w:r>
      <w:r w:rsidR="00553660">
        <w:rPr>
          <w:lang w:val="vi-VN"/>
        </w:rPr>
        <w:t>”</w:t>
      </w:r>
      <w:r w:rsidRPr="00B80643">
        <w:rPr>
          <w:lang w:val="vi-VN"/>
        </w:rPr>
        <w:t>, hệ thống sẽ gửi yêu cầu HTTP PUT đến API</w:t>
      </w:r>
      <w:r w:rsidR="00536608" w:rsidRPr="00536608">
        <w:rPr>
          <w:lang w:val="vi-VN"/>
        </w:rPr>
        <w:t xml:space="preserve"> với đường dẫn </w:t>
      </w:r>
      <w:r w:rsidR="0023624E">
        <w:rPr>
          <w:lang w:val="vi-VN"/>
        </w:rPr>
        <w:t>‘</w:t>
      </w:r>
      <w:r w:rsidRPr="00B80643">
        <w:rPr>
          <w:lang w:val="vi-VN"/>
        </w:rPr>
        <w:t>/api/admin /clos/softDelete</w:t>
      </w:r>
      <w:r w:rsidR="0023624E">
        <w:rPr>
          <w:lang w:val="vi-VN"/>
        </w:rPr>
        <w:t>’</w:t>
      </w:r>
      <w:r w:rsidRPr="00B80643">
        <w:rPr>
          <w:lang w:val="vi-VN"/>
        </w:rPr>
        <w:t xml:space="preserve"> với mảng các định danh của các CĐR cần ẩn. Sau khi hoàn tất, hệ thống sẽ thông báo và cập nhật danh sách CĐR trên giao diện</w:t>
      </w:r>
      <w:r w:rsidR="00E36658" w:rsidRPr="00E36658">
        <w:rPr>
          <w:lang w:val="vi-VN"/>
        </w:rPr>
        <w:t>.</w:t>
      </w:r>
    </w:p>
    <w:p w14:paraId="6A7045CD" w14:textId="77777777" w:rsidR="00F7511C" w:rsidRPr="00B80643" w:rsidRDefault="0048179F" w:rsidP="00F7511C">
      <w:pPr>
        <w:keepNext/>
        <w:rPr>
          <w:lang w:val="vi-VN"/>
        </w:rPr>
      </w:pPr>
      <w:r w:rsidRPr="0048179F">
        <w:rPr>
          <w:noProof/>
        </w:rPr>
        <w:drawing>
          <wp:inline distT="0" distB="0" distL="0" distR="0" wp14:anchorId="32E177BF" wp14:editId="069429F6">
            <wp:extent cx="5940425" cy="1959610"/>
            <wp:effectExtent l="0" t="0" r="3175" b="2540"/>
            <wp:docPr id="11861044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04481" name="Picture 1" descr="A screenshot of a chat&#10;&#10;Description automatically generated"/>
                    <pic:cNvPicPr/>
                  </pic:nvPicPr>
                  <pic:blipFill>
                    <a:blip r:embed="rId73"/>
                    <a:stretch>
                      <a:fillRect/>
                    </a:stretch>
                  </pic:blipFill>
                  <pic:spPr>
                    <a:xfrm>
                      <a:off x="0" y="0"/>
                      <a:ext cx="5940425" cy="1959610"/>
                    </a:xfrm>
                    <a:prstGeom prst="rect">
                      <a:avLst/>
                    </a:prstGeom>
                  </pic:spPr>
                </pic:pic>
              </a:graphicData>
            </a:graphic>
          </wp:inline>
        </w:drawing>
      </w:r>
    </w:p>
    <w:p w14:paraId="28F918F5" w14:textId="42EA1A2F" w:rsidR="008C5F27" w:rsidRPr="00D27502" w:rsidRDefault="00F7511C" w:rsidP="00F7511C">
      <w:pPr>
        <w:pStyle w:val="Caption"/>
        <w:rPr>
          <w:lang w:val="vi-VN"/>
        </w:rPr>
      </w:pPr>
      <w:bookmarkStart w:id="838" w:name="_Toc181602841"/>
      <w:r w:rsidRPr="00D27502">
        <w:rPr>
          <w:lang w:val="vi-VN"/>
        </w:rPr>
        <w:t>Hình 4.</w:t>
      </w:r>
      <w:r>
        <w:fldChar w:fldCharType="begin"/>
      </w:r>
      <w:r w:rsidRPr="00D27502">
        <w:rPr>
          <w:lang w:val="vi-VN"/>
        </w:rPr>
        <w:instrText xml:space="preserve"> SEQ Hình_4. \* ARABIC </w:instrText>
      </w:r>
      <w:r>
        <w:fldChar w:fldCharType="separate"/>
      </w:r>
      <w:r w:rsidR="006058D5">
        <w:rPr>
          <w:noProof/>
          <w:lang w:val="vi-VN"/>
        </w:rPr>
        <w:t>24</w:t>
      </w:r>
      <w:r>
        <w:fldChar w:fldCharType="end"/>
      </w:r>
      <w:r w:rsidRPr="00D27502">
        <w:rPr>
          <w:lang w:val="vi-VN"/>
        </w:rPr>
        <w:t>. Chức năng tạo mới CĐR môn học</w:t>
      </w:r>
      <w:bookmarkEnd w:id="838"/>
    </w:p>
    <w:p w14:paraId="7D4604BD" w14:textId="781CECC6" w:rsidR="00951A3E" w:rsidRPr="00951A3E" w:rsidRDefault="00E36658" w:rsidP="00951A3E">
      <w:pPr>
        <w:pStyle w:val="BodyText"/>
      </w:pPr>
      <w:r w:rsidRPr="00D27502">
        <w:rPr>
          <w:lang w:val="vi-VN"/>
        </w:rPr>
        <w:t xml:space="preserve">Để thêm một CĐR của môn học, quản trị viên nhấn vào nút </w:t>
      </w:r>
      <w:r w:rsidR="00553660">
        <w:rPr>
          <w:lang w:val="vi-VN"/>
        </w:rPr>
        <w:t>“</w:t>
      </w:r>
      <w:r w:rsidRPr="00D27502">
        <w:rPr>
          <w:lang w:val="vi-VN"/>
        </w:rPr>
        <w:t>Tạo mới</w:t>
      </w:r>
      <w:r w:rsidR="00553660">
        <w:rPr>
          <w:lang w:val="vi-VN"/>
        </w:rPr>
        <w:t>”</w:t>
      </w:r>
      <w:r w:rsidRPr="00D27502">
        <w:rPr>
          <w:lang w:val="vi-VN"/>
        </w:rPr>
        <w:t xml:space="preserve"> trên giao diện. Một cửa sổ nhập liệu sẽ xuất hiện, cho phép nhập thông tin cần thiết để tạo CĐR. Sau khi nhập dữ liệu xong, quản trị viên nhấn nút </w:t>
      </w:r>
      <w:r w:rsidR="00553660">
        <w:rPr>
          <w:lang w:val="vi-VN"/>
        </w:rPr>
        <w:t>“</w:t>
      </w:r>
      <w:r w:rsidRPr="00D27502">
        <w:rPr>
          <w:lang w:val="vi-VN"/>
        </w:rPr>
        <w:t>Tạo</w:t>
      </w:r>
      <w:r w:rsidR="00553660">
        <w:rPr>
          <w:lang w:val="vi-VN"/>
        </w:rPr>
        <w:t>”</w:t>
      </w:r>
      <w:r w:rsidRPr="00D27502">
        <w:rPr>
          <w:lang w:val="vi-VN"/>
        </w:rPr>
        <w:t xml:space="preserve">. Hệ thống gửi yêu cầu HTTP POST đến API </w:t>
      </w:r>
      <w:r w:rsidR="00536608" w:rsidRPr="00536608">
        <w:rPr>
          <w:lang w:val="vi-VN"/>
        </w:rPr>
        <w:t>có đường dẫn</w:t>
      </w:r>
      <w:r w:rsidR="00536608" w:rsidRPr="00E36658">
        <w:rPr>
          <w:lang w:val="vi-VN"/>
        </w:rPr>
        <w:t xml:space="preserve"> </w:t>
      </w:r>
      <w:r w:rsidR="00536608" w:rsidRPr="00536608">
        <w:rPr>
          <w:lang w:val="vi-VN"/>
        </w:rPr>
        <w:t>‘</w:t>
      </w:r>
      <w:r w:rsidRPr="00D27502">
        <w:rPr>
          <w:lang w:val="vi-VN"/>
        </w:rPr>
        <w:t>/api/admin/clo</w:t>
      </w:r>
      <w:r w:rsidR="00536608" w:rsidRPr="00536608">
        <w:rPr>
          <w:lang w:val="vi-VN"/>
        </w:rPr>
        <w:t>’</w:t>
      </w:r>
      <w:r w:rsidRPr="00D27502">
        <w:rPr>
          <w:lang w:val="vi-VN"/>
        </w:rPr>
        <w:t>. Nếu lưu trữ thành công, hệ thống sẽ thông báo cho quản trị viên về việc thêm CĐR mới</w:t>
      </w:r>
      <w:r w:rsidR="00951A3E" w:rsidRPr="00951A3E">
        <w:t>.</w:t>
      </w:r>
    </w:p>
    <w:p w14:paraId="0CFA4018" w14:textId="77777777" w:rsidR="00F7511C" w:rsidRDefault="0048179F" w:rsidP="00F7511C">
      <w:pPr>
        <w:keepNext/>
      </w:pPr>
      <w:r w:rsidRPr="0048179F">
        <w:rPr>
          <w:noProof/>
        </w:rPr>
        <w:drawing>
          <wp:inline distT="0" distB="0" distL="0" distR="0" wp14:anchorId="46D136CA" wp14:editId="1A8C5967">
            <wp:extent cx="5940425" cy="1982470"/>
            <wp:effectExtent l="0" t="0" r="3175" b="0"/>
            <wp:docPr id="635653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3535" name="Picture 1" descr="A screenshot of a computer&#10;&#10;Description automatically generated"/>
                    <pic:cNvPicPr/>
                  </pic:nvPicPr>
                  <pic:blipFill>
                    <a:blip r:embed="rId74"/>
                    <a:stretch>
                      <a:fillRect/>
                    </a:stretch>
                  </pic:blipFill>
                  <pic:spPr>
                    <a:xfrm>
                      <a:off x="0" y="0"/>
                      <a:ext cx="5940425" cy="1982470"/>
                    </a:xfrm>
                    <a:prstGeom prst="rect">
                      <a:avLst/>
                    </a:prstGeom>
                  </pic:spPr>
                </pic:pic>
              </a:graphicData>
            </a:graphic>
          </wp:inline>
        </w:drawing>
      </w:r>
    </w:p>
    <w:p w14:paraId="57ECE7D4" w14:textId="767B8B2A" w:rsidR="00F2364D" w:rsidRPr="00F7511C" w:rsidRDefault="00F7511C" w:rsidP="00F7511C">
      <w:pPr>
        <w:pStyle w:val="Caption"/>
      </w:pPr>
      <w:bookmarkStart w:id="839" w:name="_Toc181602842"/>
      <w:r w:rsidRPr="00F7511C">
        <w:t>Hình 4.</w:t>
      </w:r>
      <w:fldSimple w:instr=" SEQ Hình_4. \* ARABIC ">
        <w:r w:rsidR="006058D5">
          <w:rPr>
            <w:noProof/>
          </w:rPr>
          <w:t>25</w:t>
        </w:r>
      </w:fldSimple>
      <w:r w:rsidRPr="00F7511C">
        <w:t>. Chức năng cập nhật CĐR môn học</w:t>
      </w:r>
      <w:bookmarkEnd w:id="839"/>
    </w:p>
    <w:p w14:paraId="61B6EFFD" w14:textId="7A0F49A4" w:rsidR="00F2364D" w:rsidRDefault="00E36658" w:rsidP="00F2364D">
      <w:pPr>
        <w:pStyle w:val="BodyText"/>
      </w:pPr>
      <w:r w:rsidRPr="00E36658">
        <w:t xml:space="preserve">Sau khi xem danh sách CĐR, quản trị viên chọn CĐR cần cập nhật bằng cách nhấn vào biểu tượng bút. Cửa sổ chỉnh sửa xuất hiện để thực hiện thay đổi. Sau khi hoàn tất, quản trị viên nhấn nút </w:t>
      </w:r>
      <w:r w:rsidR="00553660">
        <w:t>“</w:t>
      </w:r>
      <w:r w:rsidRPr="00E36658">
        <w:t>Cập nhật</w:t>
      </w:r>
      <w:r w:rsidR="00553660">
        <w:t>”</w:t>
      </w:r>
      <w:r w:rsidRPr="00E36658">
        <w:t>. Hệ thống gửi yêu cầu HTTP PUT đến API</w:t>
      </w:r>
      <w:r w:rsidR="00536608" w:rsidRPr="00536608">
        <w:t xml:space="preserve"> có </w:t>
      </w:r>
      <w:r w:rsidR="00536608" w:rsidRPr="00536608">
        <w:rPr>
          <w:lang w:val="vi-VN"/>
        </w:rPr>
        <w:t xml:space="preserve">đường </w:t>
      </w:r>
      <w:r w:rsidR="00536608" w:rsidRPr="00536608">
        <w:rPr>
          <w:lang w:val="vi-VN"/>
        </w:rPr>
        <w:lastRenderedPageBreak/>
        <w:t>dẫn</w:t>
      </w:r>
      <w:r w:rsidRPr="00E36658">
        <w:t xml:space="preserve"> </w:t>
      </w:r>
      <w:r w:rsidR="0023624E">
        <w:t>‘</w:t>
      </w:r>
      <w:r w:rsidRPr="00E36658">
        <w:t>/api/admin/ clo/${clo_id}</w:t>
      </w:r>
      <w:r w:rsidR="0023624E">
        <w:t>’</w:t>
      </w:r>
      <w:r w:rsidRPr="00E36658">
        <w:t>, trong đó `${clo_id}` là định danh của CĐR. Nếu cập nhật thành công, hệ thống thông báo cho quản trị viên</w:t>
      </w:r>
      <w:r w:rsidR="00F2364D" w:rsidRPr="00F2364D">
        <w:t>.</w:t>
      </w:r>
    </w:p>
    <w:p w14:paraId="21B4B4AA" w14:textId="77777777" w:rsidR="00F7511C" w:rsidRDefault="0048179F" w:rsidP="00F7511C">
      <w:pPr>
        <w:keepNext/>
      </w:pPr>
      <w:r w:rsidRPr="0048179F">
        <w:rPr>
          <w:noProof/>
        </w:rPr>
        <w:drawing>
          <wp:inline distT="0" distB="0" distL="0" distR="0" wp14:anchorId="75DFE37C" wp14:editId="47437EE4">
            <wp:extent cx="5940425" cy="2762250"/>
            <wp:effectExtent l="0" t="0" r="3175" b="0"/>
            <wp:docPr id="35544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7253" name="Picture 1" descr="A screenshot of a computer&#10;&#10;Description automatically generated"/>
                    <pic:cNvPicPr/>
                  </pic:nvPicPr>
                  <pic:blipFill>
                    <a:blip r:embed="rId75"/>
                    <a:stretch>
                      <a:fillRect/>
                    </a:stretch>
                  </pic:blipFill>
                  <pic:spPr>
                    <a:xfrm>
                      <a:off x="0" y="0"/>
                      <a:ext cx="5940425" cy="2762250"/>
                    </a:xfrm>
                    <a:prstGeom prst="rect">
                      <a:avLst/>
                    </a:prstGeom>
                  </pic:spPr>
                </pic:pic>
              </a:graphicData>
            </a:graphic>
          </wp:inline>
        </w:drawing>
      </w:r>
    </w:p>
    <w:p w14:paraId="0039217F" w14:textId="14B1D043" w:rsidR="00F2364D" w:rsidRPr="00F7511C" w:rsidRDefault="00F7511C" w:rsidP="00F7511C">
      <w:pPr>
        <w:pStyle w:val="Caption"/>
      </w:pPr>
      <w:bookmarkStart w:id="840" w:name="_Toc181602843"/>
      <w:r w:rsidRPr="00F7511C">
        <w:t>Hình 4.</w:t>
      </w:r>
      <w:fldSimple w:instr=" SEQ Hình_4. \* ARABIC ">
        <w:r w:rsidR="006058D5">
          <w:rPr>
            <w:noProof/>
          </w:rPr>
          <w:t>26</w:t>
        </w:r>
      </w:fldSimple>
      <w:r w:rsidRPr="00F7511C">
        <w:t>. Trang quản lý môn học đã ẩn</w:t>
      </w:r>
      <w:bookmarkEnd w:id="840"/>
    </w:p>
    <w:p w14:paraId="0B5CF952" w14:textId="6AE108A2" w:rsidR="00FC58CC" w:rsidRPr="00FC58CC" w:rsidRDefault="00FC58CC" w:rsidP="00FC58CC">
      <w:pPr>
        <w:pStyle w:val="BodyText"/>
      </w:pPr>
      <w:r w:rsidRPr="00FC58CC">
        <w:t xml:space="preserve">Để truy cập kho lưu trữ các CĐR đã bị xóa, quản trị viên nhấn vào nút </w:t>
      </w:r>
      <w:r w:rsidR="00553660">
        <w:t>“</w:t>
      </w:r>
      <w:r w:rsidRPr="00FC58CC">
        <w:t>Kho lưu trữ</w:t>
      </w:r>
      <w:r w:rsidR="00553660">
        <w:t>”</w:t>
      </w:r>
      <w:r w:rsidRPr="00FC58CC">
        <w:t xml:space="preserve"> trên giao diện. Hệ thống gửi yêu cầu HTTP GET đến API</w:t>
      </w:r>
      <w:r w:rsidR="00536608" w:rsidRPr="00536608">
        <w:t xml:space="preserve"> có đường dẫn</w:t>
      </w:r>
      <w:r w:rsidRPr="00FC58CC">
        <w:t xml:space="preserve"> </w:t>
      </w:r>
      <w:r w:rsidR="0023624E">
        <w:t>‘</w:t>
      </w:r>
      <w:r w:rsidRPr="00FC58CC">
        <w:t>/api/admin</w:t>
      </w:r>
      <w:r w:rsidR="00536608" w:rsidRPr="00536608">
        <w:t xml:space="preserve"> </w:t>
      </w:r>
      <w:r w:rsidRPr="00FC58CC">
        <w:t>/clos?subject_id=${id}&amp;isDelete=true</w:t>
      </w:r>
      <w:r w:rsidR="0023624E">
        <w:t>’</w:t>
      </w:r>
      <w:r w:rsidRPr="00FC58CC">
        <w:t xml:space="preserve"> để nhận danh sách các CĐR đã bị xóa.</w:t>
      </w:r>
    </w:p>
    <w:p w14:paraId="08D5774A" w14:textId="254AB385" w:rsidR="00FC58CC" w:rsidRPr="00FC58CC" w:rsidRDefault="00FC58CC" w:rsidP="00FC58CC">
      <w:pPr>
        <w:pStyle w:val="BodyText"/>
      </w:pPr>
      <w:r w:rsidRPr="00FC58CC">
        <w:t xml:space="preserve">Để khôi phục một CĐR đã bị ẩn, quản trị viên nhấn vào biểu tượng </w:t>
      </w:r>
      <w:r w:rsidR="00553660">
        <w:t>“</w:t>
      </w:r>
      <w:r w:rsidRPr="00FC58CC">
        <w:t>Quay lại</w:t>
      </w:r>
      <w:r w:rsidR="00553660">
        <w:t>”</w:t>
      </w:r>
      <w:r w:rsidRPr="00FC58CC">
        <w:t xml:space="preserve"> bên cạnh CĐR cần khôi phục và gửi yêu cầu HTTP PUT đến API</w:t>
      </w:r>
      <w:r w:rsidR="00536608" w:rsidRPr="00536608">
        <w:t xml:space="preserve"> có đường dẫn</w:t>
      </w:r>
      <w:r w:rsidRPr="00FC58CC">
        <w:t xml:space="preserve"> </w:t>
      </w:r>
      <w:r w:rsidR="0023624E">
        <w:t>‘</w:t>
      </w:r>
      <w:r w:rsidRPr="00FC58CC">
        <w:t>/api/admin/clo</w:t>
      </w:r>
      <w:r w:rsidR="00536608" w:rsidRPr="00536608">
        <w:t xml:space="preserve"> </w:t>
      </w:r>
      <w:r w:rsidRPr="00FC58CC">
        <w:t>/${_id}/softDelete</w:t>
      </w:r>
      <w:r w:rsidR="0023624E">
        <w:t>’</w:t>
      </w:r>
      <w:r w:rsidRPr="00FC58CC">
        <w:t xml:space="preserve">. Để khôi phục nhiều CĐR cùng lúc, quản trị viên chọn các CĐR cần khôi phục và nhấn vào biểu tượng </w:t>
      </w:r>
      <w:r w:rsidR="00553660">
        <w:t>“</w:t>
      </w:r>
      <w:r w:rsidRPr="00FC58CC">
        <w:t>Quay lại</w:t>
      </w:r>
      <w:r w:rsidR="00553660">
        <w:t>”</w:t>
      </w:r>
      <w:r w:rsidRPr="00FC58CC">
        <w:t xml:space="preserve">, sau đó gửi yêu cầu HTTP PUT đến API </w:t>
      </w:r>
      <w:r w:rsidR="00536608" w:rsidRPr="00536608">
        <w:t xml:space="preserve">có đường dẫn </w:t>
      </w:r>
      <w:r w:rsidR="0023624E">
        <w:t>‘</w:t>
      </w:r>
      <w:r w:rsidRPr="00FC58CC">
        <w:t>/api/admin/clos/softDelete</w:t>
      </w:r>
      <w:r w:rsidR="0023624E">
        <w:t>’</w:t>
      </w:r>
      <w:r w:rsidRPr="00FC58CC">
        <w:t xml:space="preserve"> với mảng định danh các CĐR.</w:t>
      </w:r>
    </w:p>
    <w:p w14:paraId="1B63507C" w14:textId="08EF77D1" w:rsidR="00F2364D" w:rsidRPr="00FC58CC" w:rsidRDefault="00FC58CC" w:rsidP="00FC58CC">
      <w:pPr>
        <w:pStyle w:val="BodyText"/>
      </w:pPr>
      <w:r w:rsidRPr="00FC58CC">
        <w:t xml:space="preserve">Để xóa một CĐR cụ thể, quản trị viên chọn CĐR từ danh sách và nhấn vào biểu tượng thùng rác, gửi yêu cầu HTTP DELETE đến API </w:t>
      </w:r>
      <w:r w:rsidR="0023624E">
        <w:t>‘</w:t>
      </w:r>
      <w:r w:rsidRPr="00FC58CC">
        <w:t>/api/admin/clo/${_id}</w:t>
      </w:r>
      <w:r w:rsidR="0023624E">
        <w:t>’</w:t>
      </w:r>
      <w:r w:rsidRPr="00FC58CC">
        <w:t>. Để xóa nhiều CĐR đồng thời, quản trị viên chọn các CĐR cần xóa và nhấn vào biểu tượng thùng rác, sau đó gửi yêu cầu HTTP DELETE đến API</w:t>
      </w:r>
      <w:r w:rsidR="00536608" w:rsidRPr="00536608">
        <w:t xml:space="preserve"> với đường dẫn</w:t>
      </w:r>
      <w:r w:rsidRPr="00FC58CC">
        <w:t xml:space="preserve"> </w:t>
      </w:r>
      <w:r w:rsidR="0023624E">
        <w:t>‘</w:t>
      </w:r>
      <w:r w:rsidRPr="00FC58CC">
        <w:t>/api/admin/clos/multiple</w:t>
      </w:r>
      <w:r w:rsidR="0023624E">
        <w:t>’</w:t>
      </w:r>
      <w:r w:rsidRPr="00FC58CC">
        <w:t xml:space="preserve"> với mảng định danh các CĐR.</w:t>
      </w:r>
    </w:p>
    <w:p w14:paraId="516EDA9C" w14:textId="04D6CAA1" w:rsidR="00A51EAB" w:rsidRPr="00DB70DA" w:rsidRDefault="00A51EAB" w:rsidP="00A51EAB">
      <w:pPr>
        <w:pStyle w:val="Heading3"/>
        <w:rPr>
          <w:lang w:val="vi"/>
        </w:rPr>
      </w:pPr>
      <w:bookmarkStart w:id="841" w:name="_Toc181602775"/>
      <w:r w:rsidRPr="00DB70DA">
        <w:rPr>
          <w:lang w:val="vi"/>
        </w:rPr>
        <w:lastRenderedPageBreak/>
        <w:t>Quản lý mối quan hệ giữa CLO và PLO (QL-07)</w:t>
      </w:r>
      <w:bookmarkEnd w:id="841"/>
    </w:p>
    <w:p w14:paraId="223E61F1" w14:textId="77777777" w:rsidR="00F7511C" w:rsidRDefault="00F708CC" w:rsidP="00F7511C">
      <w:pPr>
        <w:keepNext/>
      </w:pPr>
      <w:r w:rsidRPr="00F708CC">
        <w:rPr>
          <w:noProof/>
        </w:rPr>
        <w:drawing>
          <wp:inline distT="0" distB="0" distL="0" distR="0" wp14:anchorId="772A46D0" wp14:editId="7A1E1FBC">
            <wp:extent cx="5940425" cy="2751455"/>
            <wp:effectExtent l="0" t="0" r="3175" b="0"/>
            <wp:docPr id="113131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7394" name="Picture 1" descr="A screenshot of a computer&#10;&#10;Description automatically generated"/>
                    <pic:cNvPicPr/>
                  </pic:nvPicPr>
                  <pic:blipFill>
                    <a:blip r:embed="rId76"/>
                    <a:stretch>
                      <a:fillRect/>
                    </a:stretch>
                  </pic:blipFill>
                  <pic:spPr>
                    <a:xfrm>
                      <a:off x="0" y="0"/>
                      <a:ext cx="5940425" cy="2751455"/>
                    </a:xfrm>
                    <a:prstGeom prst="rect">
                      <a:avLst/>
                    </a:prstGeom>
                  </pic:spPr>
                </pic:pic>
              </a:graphicData>
            </a:graphic>
          </wp:inline>
        </w:drawing>
      </w:r>
    </w:p>
    <w:p w14:paraId="3F415A85" w14:textId="1F58C8C2" w:rsidR="0048179F" w:rsidRPr="00F7511C" w:rsidRDefault="00F7511C" w:rsidP="00F7511C">
      <w:pPr>
        <w:pStyle w:val="Caption"/>
      </w:pPr>
      <w:bookmarkStart w:id="842" w:name="_Toc181602844"/>
      <w:r w:rsidRPr="00F7511C">
        <w:t>Hình 4.</w:t>
      </w:r>
      <w:fldSimple w:instr=" SEQ Hình_4. \* ARABIC ">
        <w:r w:rsidR="006058D5">
          <w:rPr>
            <w:noProof/>
          </w:rPr>
          <w:t>27</w:t>
        </w:r>
      </w:fldSimple>
      <w:r w:rsidRPr="00F7511C">
        <w:t xml:space="preserve">. Trang quản lý ánh xạ </w:t>
      </w:r>
      <w:r w:rsidR="00F36248">
        <w:t>CLO môn</w:t>
      </w:r>
      <w:r w:rsidR="00456B75">
        <w:t xml:space="preserve"> công nghệ phần mềm</w:t>
      </w:r>
      <w:r w:rsidRPr="00F7511C">
        <w:t xml:space="preserve"> với </w:t>
      </w:r>
      <w:r w:rsidR="00F36248">
        <w:t>PLO</w:t>
      </w:r>
      <w:bookmarkEnd w:id="842"/>
    </w:p>
    <w:p w14:paraId="4AA279E0" w14:textId="69C6679B" w:rsidR="00E36658" w:rsidRPr="00E36658" w:rsidRDefault="0064765F" w:rsidP="0064765F">
      <w:pPr>
        <w:pStyle w:val="BodyText"/>
      </w:pPr>
      <w:r w:rsidRPr="0064765F">
        <w:rPr>
          <w:lang w:val="en-US"/>
        </w:rPr>
        <w:t>Khi quản trị viên truy cập trang xem ánh xạ giữa CLO và PLO, hệ thống sẽ thực hiện các bước sau. Trước tiên,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w:t>
      </w:r>
      <w:r>
        <w:rPr>
          <w:lang w:val="en-US"/>
        </w:rPr>
        <w:t xml:space="preserve"> </w:t>
      </w:r>
      <w:r w:rsidRPr="0064765F">
        <w:rPr>
          <w:lang w:val="en-US"/>
        </w:rPr>
        <w:t>/clos?subject_id=${id}&amp;isDelete=false</w:t>
      </w:r>
      <w:r w:rsidR="0023624E">
        <w:rPr>
          <w:lang w:val="en-US"/>
        </w:rPr>
        <w:t>’</w:t>
      </w:r>
      <w:r w:rsidRPr="0064765F">
        <w:rPr>
          <w:lang w:val="en-US"/>
        </w:rPr>
        <w:t xml:space="preserve"> để lấy danh sách các CLO chưa bị xóa cho môn học có định danh là ${id}. Sau đó,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/api/admin/plos?isDelete=false</w:t>
      </w:r>
      <w:r w:rsidR="0023624E">
        <w:rPr>
          <w:lang w:val="en-US"/>
        </w:rPr>
        <w:t>’</w:t>
      </w:r>
      <w:r w:rsidRPr="0064765F">
        <w:rPr>
          <w:lang w:val="en-US"/>
        </w:rPr>
        <w:t xml:space="preserve"> nhằm nhận danh sách các PLO chưa bị xóa. Cuối cùng, hệ thống sẽ gửi yêu cầu HTTP GET đến API </w:t>
      </w:r>
      <w:r w:rsidR="00536608">
        <w:rPr>
          <w:lang w:val="en-US"/>
        </w:rPr>
        <w:t xml:space="preserve">có đường dẫn </w:t>
      </w:r>
      <w:r w:rsidR="0023624E">
        <w:rPr>
          <w:lang w:val="en-US"/>
        </w:rPr>
        <w:t>‘</w:t>
      </w:r>
      <w:r w:rsidRPr="0064765F">
        <w:rPr>
          <w:lang w:val="en-US"/>
        </w:rPr>
        <w:t>/api/admin/subject/</w:t>
      </w:r>
      <w:r w:rsidR="00536608">
        <w:rPr>
          <w:lang w:val="en-US"/>
        </w:rPr>
        <w:t xml:space="preserve"> </w:t>
      </w:r>
      <w:r w:rsidRPr="0064765F">
        <w:rPr>
          <w:lang w:val="en-US"/>
        </w:rPr>
        <w:t>${id}?only_clo_ids=true</w:t>
      </w:r>
      <w:r w:rsidR="0023624E">
        <w:rPr>
          <w:lang w:val="en-US"/>
        </w:rPr>
        <w:t>’</w:t>
      </w:r>
      <w:r w:rsidRPr="0064765F">
        <w:rPr>
          <w:lang w:val="en-US"/>
        </w:rPr>
        <w:t xml:space="preserve"> để nhận mảng các định danh CLO liên quan đến môn học. Sau đó, hệ thống gửi tiếp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/api/admin/plo-clo</w:t>
      </w:r>
      <w:r w:rsidR="0023624E">
        <w:rPr>
          <w:lang w:val="en-US"/>
        </w:rPr>
        <w:t>’</w:t>
      </w:r>
      <w:r w:rsidRPr="0064765F">
        <w:rPr>
          <w:lang w:val="en-US"/>
        </w:rPr>
        <w:t xml:space="preserve"> với tham số id_clos chứa danh sách các định danh CLO. API này sẽ trả về thông tin ánh xạ giữa CLO và PLO</w:t>
      </w:r>
      <w:r w:rsidR="00E36658" w:rsidRPr="00E36658">
        <w:t>.</w:t>
      </w:r>
    </w:p>
    <w:p w14:paraId="562A6AA1" w14:textId="3715289A" w:rsidR="00E36658" w:rsidRPr="00E36658" w:rsidRDefault="00E36658" w:rsidP="00E36658">
      <w:pPr>
        <w:pStyle w:val="BodyText"/>
        <w:rPr>
          <w:lang w:val="vi-VN"/>
        </w:rPr>
      </w:pPr>
      <w:r w:rsidRPr="00E36658">
        <w:rPr>
          <w:lang w:val="vi-VN"/>
        </w:rPr>
        <w:t xml:space="preserve">Dựa trên dữ liệu từ </w:t>
      </w:r>
      <w:r w:rsidR="00846A72" w:rsidRPr="00846A72">
        <w:t>các API trên</w:t>
      </w:r>
      <w:r w:rsidRPr="00E36658">
        <w:rPr>
          <w:lang w:val="vi-VN"/>
        </w:rPr>
        <w:t>, hệ thống tạo ra một mảng ánh xạ, cung cấp cái nhìn tổng quan về mối quan hệ giữa các chuẩn đầu ra</w:t>
      </w:r>
      <w:r w:rsidR="00846A72" w:rsidRPr="00846A72">
        <w:t xml:space="preserve"> môn học và chương trình</w:t>
      </w:r>
      <w:r w:rsidRPr="00E36658">
        <w:rPr>
          <w:lang w:val="vi-VN"/>
        </w:rPr>
        <w:t>, hỗ trợ quản trị viên trong việc quản lý và điều chỉnh các liên kết.</w:t>
      </w:r>
    </w:p>
    <w:p w14:paraId="60ABFE3D" w14:textId="0A8BBF29" w:rsidR="00182B36" w:rsidRPr="00846A72" w:rsidRDefault="00E36658" w:rsidP="00E36658">
      <w:pPr>
        <w:pStyle w:val="BodyText"/>
        <w:rPr>
          <w:lang w:val="vi-VN"/>
        </w:rPr>
      </w:pPr>
      <w:r w:rsidRPr="00E36658">
        <w:rPr>
          <w:lang w:val="vi-VN"/>
        </w:rPr>
        <w:t>Ngoài chức năng xem ánh xạ, hệ thống còn cho phép quản trị viên thay đổi ánh xạ bằng cách chọn các liên kết ánh xạ cần cập nhật và nhấn nút lưu. Khi thay đổi ánh xạ, hệ thống gửi yêu cầu HTTP DELETE đến API</w:t>
      </w:r>
      <w:r w:rsidR="00536608" w:rsidRPr="00536608">
        <w:rPr>
          <w:lang w:val="vi-VN"/>
        </w:rPr>
        <w:t xml:space="preserve"> có đường dẫn</w:t>
      </w:r>
      <w:r w:rsidRPr="00E36658">
        <w:rPr>
          <w:lang w:val="vi-VN"/>
        </w:rPr>
        <w:t xml:space="preserve"> </w:t>
      </w:r>
      <w:r w:rsidR="0023624E">
        <w:rPr>
          <w:lang w:val="vi-VN"/>
        </w:rPr>
        <w:t>‘</w:t>
      </w:r>
      <w:r w:rsidRPr="00E36658">
        <w:rPr>
          <w:lang w:val="vi-VN"/>
        </w:rPr>
        <w:t>/api/admin/plo-clo</w:t>
      </w:r>
      <w:r w:rsidR="0023624E">
        <w:rPr>
          <w:lang w:val="vi-VN"/>
        </w:rPr>
        <w:t>’</w:t>
      </w:r>
      <w:r w:rsidRPr="00E36658">
        <w:rPr>
          <w:lang w:val="vi-VN"/>
        </w:rPr>
        <w:t xml:space="preserve"> để xóa các liên kết hiện tại hoặc gửi yêu cầu HTTP POST đến cùng API để thêm các liên kết mới, giúp duy trì và điều chỉnh các liên kết giữa CLO và PLO một cách linh hoạt và hiệu quả.</w:t>
      </w:r>
    </w:p>
    <w:p w14:paraId="24C57475" w14:textId="3F283DFB" w:rsidR="00A51EAB" w:rsidRPr="00DB70DA" w:rsidRDefault="00A51EAB" w:rsidP="00A51EAB">
      <w:pPr>
        <w:pStyle w:val="Heading3"/>
        <w:rPr>
          <w:lang w:val="vi-VN"/>
        </w:rPr>
      </w:pPr>
      <w:bookmarkStart w:id="843" w:name="_Toc181602776"/>
      <w:r w:rsidRPr="00DB70DA">
        <w:rPr>
          <w:lang w:val="vi-VN"/>
        </w:rPr>
        <w:lastRenderedPageBreak/>
        <w:t>Quản lý mối quan hệ giữa CLO và các chương học (QL-08)</w:t>
      </w:r>
      <w:bookmarkEnd w:id="843"/>
    </w:p>
    <w:p w14:paraId="42A5AB49" w14:textId="77777777" w:rsidR="00F7511C" w:rsidRDefault="00182B36" w:rsidP="00F7511C">
      <w:pPr>
        <w:keepNext/>
      </w:pPr>
      <w:r w:rsidRPr="00F708CC">
        <w:rPr>
          <w:noProof/>
        </w:rPr>
        <w:drawing>
          <wp:inline distT="0" distB="0" distL="0" distR="0" wp14:anchorId="50973D89" wp14:editId="0E4701A4">
            <wp:extent cx="5940425" cy="2740660"/>
            <wp:effectExtent l="0" t="0" r="3175" b="2540"/>
            <wp:docPr id="70249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0448" name="Picture 1" descr="A screenshot of a computer&#10;&#10;Description automatically generated"/>
                    <pic:cNvPicPr/>
                  </pic:nvPicPr>
                  <pic:blipFill>
                    <a:blip r:embed="rId77"/>
                    <a:stretch>
                      <a:fillRect/>
                    </a:stretch>
                  </pic:blipFill>
                  <pic:spPr>
                    <a:xfrm>
                      <a:off x="0" y="0"/>
                      <a:ext cx="5940425" cy="2740660"/>
                    </a:xfrm>
                    <a:prstGeom prst="rect">
                      <a:avLst/>
                    </a:prstGeom>
                  </pic:spPr>
                </pic:pic>
              </a:graphicData>
            </a:graphic>
          </wp:inline>
        </w:drawing>
      </w:r>
    </w:p>
    <w:p w14:paraId="34282A72" w14:textId="3AFB59A0" w:rsidR="00F554FE" w:rsidRDefault="00F7511C" w:rsidP="00F7511C">
      <w:pPr>
        <w:pStyle w:val="Caption"/>
      </w:pPr>
      <w:bookmarkStart w:id="844" w:name="_Toc181602845"/>
      <w:r>
        <w:t>Hình 4.</w:t>
      </w:r>
      <w:fldSimple w:instr=" SEQ Hình_4. \* ARABIC ">
        <w:r w:rsidR="006058D5">
          <w:rPr>
            <w:noProof/>
          </w:rPr>
          <w:t>28</w:t>
        </w:r>
      </w:fldSimple>
      <w:r>
        <w:t>. Trang quản lý ánh xạ chương với CĐR môn học</w:t>
      </w:r>
      <w:bookmarkEnd w:id="844"/>
    </w:p>
    <w:p w14:paraId="0917006A" w14:textId="58DB3E56" w:rsidR="00F554FE" w:rsidRPr="00F554FE" w:rsidRDefault="0064765F" w:rsidP="0064765F">
      <w:pPr>
        <w:pStyle w:val="BodyText"/>
      </w:pPr>
      <w:r w:rsidRPr="0064765F">
        <w:rPr>
          <w:lang w:val="en-US"/>
        </w:rPr>
        <w:t>Khi quản trị viên truy cập trang xem ánh xạ giữa CLO và chương, hệ thống sẽ thực hiện các bước sau. Đầu tiên,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w:t>
      </w:r>
      <w:r w:rsidR="00536608">
        <w:rPr>
          <w:lang w:val="en-US"/>
        </w:rPr>
        <w:t xml:space="preserve"> </w:t>
      </w:r>
      <w:r w:rsidRPr="0064765F">
        <w:rPr>
          <w:lang w:val="en-US"/>
        </w:rPr>
        <w:t>admin/clos?subject_id=${id}&amp;isDelete=false</w:t>
      </w:r>
      <w:r w:rsidR="0023624E">
        <w:rPr>
          <w:lang w:val="en-US"/>
        </w:rPr>
        <w:t>’</w:t>
      </w:r>
      <w:r w:rsidRPr="0064765F">
        <w:rPr>
          <w:lang w:val="en-US"/>
        </w:rPr>
        <w:t xml:space="preserve"> để lấy danh sách các chuẩn đầu ra (CLO) chưa bị xóa cho môn học có định danh ${id}. Tiếp theo,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/api/admin/chapters?subject_id=${id}&amp;isDelete=false</w:t>
      </w:r>
      <w:r w:rsidR="0023624E">
        <w:rPr>
          <w:lang w:val="en-US"/>
        </w:rPr>
        <w:t>’</w:t>
      </w:r>
      <w:r w:rsidRPr="0064765F">
        <w:rPr>
          <w:lang w:val="en-US"/>
        </w:rPr>
        <w:t xml:space="preserve"> nhằm nhận danh sách các chương chưa bị xóa cho môn học có định danh ${id}. Cuối cùng, hệ thống sẽ gửi yêu cầu HTTP GET đến API</w:t>
      </w:r>
      <w:r w:rsidR="00536608">
        <w:rPr>
          <w:lang w:val="en-US"/>
        </w:rPr>
        <w:t xml:space="preserve"> </w:t>
      </w:r>
      <w:r w:rsidR="0023624E">
        <w:rPr>
          <w:lang w:val="en-US"/>
        </w:rPr>
        <w:t>‘</w:t>
      </w:r>
      <w:r w:rsidRPr="0064765F">
        <w:rPr>
          <w:lang w:val="en-US"/>
        </w:rPr>
        <w:t>/api/admin/subject/${id}?only_chapter_ids=true</w:t>
      </w:r>
      <w:r w:rsidR="0023624E">
        <w:rPr>
          <w:lang w:val="en-US"/>
        </w:rPr>
        <w:t>’</w:t>
      </w:r>
      <w:r w:rsidRPr="0064765F">
        <w:rPr>
          <w:lang w:val="en-US"/>
        </w:rPr>
        <w:t xml:space="preserve"> để nhận mảng các định danh chương liên quan đến môn học. Sau đó, hệ thống gửi tiếp yêu cầu HTTP GET đến API </w:t>
      </w:r>
      <w:r w:rsidR="0023624E">
        <w:rPr>
          <w:lang w:val="en-US"/>
        </w:rPr>
        <w:t>‘</w:t>
      </w:r>
      <w:r w:rsidRPr="0064765F">
        <w:rPr>
          <w:lang w:val="en-US"/>
        </w:rPr>
        <w:t>/api/admin/clo-chapter</w:t>
      </w:r>
      <w:r w:rsidR="0023624E">
        <w:rPr>
          <w:lang w:val="en-US"/>
        </w:rPr>
        <w:t>’</w:t>
      </w:r>
      <w:r w:rsidRPr="0064765F">
        <w:rPr>
          <w:lang w:val="en-US"/>
        </w:rPr>
        <w:t xml:space="preserve"> với tham số chapter_ids chứa danh sách các định danh chương. API này sẽ trả về thông tin ánh xạ giữa CLO và các chương</w:t>
      </w:r>
      <w:r w:rsidR="00F554FE" w:rsidRPr="00F554FE">
        <w:t>.</w:t>
      </w:r>
    </w:p>
    <w:p w14:paraId="52778FEA" w14:textId="20DA113C" w:rsidR="00F554FE" w:rsidRPr="00F554FE" w:rsidRDefault="00846A72" w:rsidP="00F554FE">
      <w:pPr>
        <w:pStyle w:val="BodyText"/>
      </w:pPr>
      <w:r w:rsidRPr="00846A72">
        <w:t>Dựa trên dữ liệu từ các API này, hệ thống tạo ra một mảng ánh xạ, cung cấp cái nhìn tổng quan về mối quan hệ giữa các chuẩn đầu ra và các chương, hỗ trợ quản trị viên trong việc quản lý và điều chỉnh các liên kết</w:t>
      </w:r>
      <w:r w:rsidR="00F554FE" w:rsidRPr="00F554FE">
        <w:t>.</w:t>
      </w:r>
    </w:p>
    <w:p w14:paraId="54FE932D" w14:textId="425D25AC" w:rsidR="00F554FE" w:rsidRPr="00DB70DA" w:rsidRDefault="00F554FE" w:rsidP="00F554FE">
      <w:pPr>
        <w:pStyle w:val="BodyText"/>
      </w:pPr>
      <w:r w:rsidRPr="00F554FE">
        <w:t xml:space="preserve">Ngoài chức năng xem ánh xạ, hệ thống còn cho phép quản trị viên thay đổi ánh xạ bằng cách chọn các liên kết ánh xạ cần cập nhật và nhấn nút lưu. Khi thay đổi ánh xạ, hệ thống sẽ gửi yêu cầu HTTP DELETE đến API </w:t>
      </w:r>
      <w:r w:rsidR="0023624E">
        <w:t>‘</w:t>
      </w:r>
      <w:r w:rsidRPr="00F554FE">
        <w:t>/api/admin/clo-chapter</w:t>
      </w:r>
      <w:r w:rsidR="0023624E">
        <w:t>’</w:t>
      </w:r>
      <w:r w:rsidRPr="00F554FE">
        <w:t xml:space="preserve"> để xóa các liên kết hiện tại hoặc gửi yêu cầu HTTP POST đến cùng API để thêm các liên kết mới. Quá trình này giúp duy trì và điều chỉnh các liên kết giữa CLO và các chương trong hệ thống một cách linh hoạt và hiệu quả.</w:t>
      </w:r>
    </w:p>
    <w:p w14:paraId="74B00E6B" w14:textId="05DEA891" w:rsidR="00A51EAB" w:rsidRPr="00DB70DA" w:rsidRDefault="00A51EAB" w:rsidP="00A51EAB">
      <w:pPr>
        <w:pStyle w:val="Heading3"/>
        <w:rPr>
          <w:lang w:val="vi"/>
        </w:rPr>
      </w:pPr>
      <w:bookmarkStart w:id="845" w:name="_Toc181602777"/>
      <w:r w:rsidRPr="00DB70DA">
        <w:rPr>
          <w:lang w:val="vi"/>
        </w:rPr>
        <w:lastRenderedPageBreak/>
        <w:t>Quản lý các chương học của môn học (QL-09)</w:t>
      </w:r>
      <w:bookmarkEnd w:id="845"/>
    </w:p>
    <w:p w14:paraId="42450C68" w14:textId="77777777" w:rsidR="00F7511C" w:rsidRDefault="00F708CC" w:rsidP="00F7511C">
      <w:pPr>
        <w:keepNext/>
      </w:pPr>
      <w:r w:rsidRPr="00F708CC">
        <w:rPr>
          <w:noProof/>
        </w:rPr>
        <w:drawing>
          <wp:inline distT="0" distB="0" distL="0" distR="0" wp14:anchorId="0BFAE900" wp14:editId="5974FBC3">
            <wp:extent cx="5940425" cy="2748915"/>
            <wp:effectExtent l="0" t="0" r="3175" b="0"/>
            <wp:docPr id="6276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39159" name="Picture 1" descr="A screenshot of a computer&#10;&#10;Description automatically generated"/>
                    <pic:cNvPicPr/>
                  </pic:nvPicPr>
                  <pic:blipFill>
                    <a:blip r:embed="rId78"/>
                    <a:stretch>
                      <a:fillRect/>
                    </a:stretch>
                  </pic:blipFill>
                  <pic:spPr>
                    <a:xfrm>
                      <a:off x="0" y="0"/>
                      <a:ext cx="5940425" cy="2748915"/>
                    </a:xfrm>
                    <a:prstGeom prst="rect">
                      <a:avLst/>
                    </a:prstGeom>
                  </pic:spPr>
                </pic:pic>
              </a:graphicData>
            </a:graphic>
          </wp:inline>
        </w:drawing>
      </w:r>
    </w:p>
    <w:p w14:paraId="3C19DAC6" w14:textId="694B8A1E" w:rsidR="00F2364D" w:rsidRPr="00D64CC5" w:rsidRDefault="00F7511C" w:rsidP="00F7511C">
      <w:pPr>
        <w:pStyle w:val="Caption"/>
      </w:pPr>
      <w:bookmarkStart w:id="846" w:name="_Toc181602846"/>
      <w:r w:rsidRPr="00D64CC5">
        <w:t>Hình 4.</w:t>
      </w:r>
      <w:r>
        <w:fldChar w:fldCharType="begin"/>
      </w:r>
      <w:r w:rsidRPr="00D64CC5">
        <w:instrText xml:space="preserve"> SEQ Hình_4. \* ARABIC </w:instrText>
      </w:r>
      <w:r>
        <w:fldChar w:fldCharType="separate"/>
      </w:r>
      <w:r w:rsidR="006058D5">
        <w:rPr>
          <w:noProof/>
        </w:rPr>
        <w:t>29</w:t>
      </w:r>
      <w:r>
        <w:fldChar w:fldCharType="end"/>
      </w:r>
      <w:r w:rsidRPr="00D64CC5">
        <w:t xml:space="preserve">. </w:t>
      </w:r>
      <w:r w:rsidR="00D64CC5" w:rsidRPr="00D64CC5">
        <w:t>Trang quản lý chương của môn học</w:t>
      </w:r>
      <w:bookmarkEnd w:id="846"/>
    </w:p>
    <w:p w14:paraId="0FB175A6" w14:textId="5D6711F2" w:rsidR="00846A72" w:rsidRPr="00846A72" w:rsidRDefault="00846A72" w:rsidP="00846A72">
      <w:pPr>
        <w:pStyle w:val="BodyText"/>
        <w:rPr>
          <w:lang w:val="vi-VN"/>
        </w:rPr>
      </w:pPr>
      <w:r w:rsidRPr="00846A72">
        <w:rPr>
          <w:lang w:val="vi-VN"/>
        </w:rPr>
        <w:t xml:space="preserve">Khi quản trị viên truy cập trang xem danh sách các chương của môn học, hệ thống sẽ hiển thị toàn bộ danh sách các chương liên quan đến môn học đó. Để lấy danh sách các chương chưa bị xóa (với isDelete là false), quản trị viên gửi yêu cầu HTTP GET đến API tại đường dẫn </w:t>
      </w:r>
      <w:r w:rsidR="0023624E">
        <w:rPr>
          <w:lang w:val="vi-VN"/>
        </w:rPr>
        <w:t>‘</w:t>
      </w:r>
      <w:r w:rsidRPr="00846A72">
        <w:rPr>
          <w:lang w:val="vi-VN"/>
        </w:rPr>
        <w:t>/api/admin/chapters?subject_id=${id}&amp;isDelete=false</w:t>
      </w:r>
      <w:r w:rsidR="0023624E">
        <w:rPr>
          <w:lang w:val="vi-VN"/>
        </w:rPr>
        <w:t>’</w:t>
      </w:r>
      <w:r w:rsidRPr="00846A72">
        <w:rPr>
          <w:lang w:val="vi-VN"/>
        </w:rPr>
        <w:t>, trong đó ${id} là định danh của môn học. API này sẽ trả về danh sách các chương hiện có của môn học.</w:t>
      </w:r>
    </w:p>
    <w:p w14:paraId="34A75D1A" w14:textId="0371B79F" w:rsidR="00F2364D" w:rsidRPr="00D27502" w:rsidRDefault="00B80643" w:rsidP="00B80643">
      <w:pPr>
        <w:pStyle w:val="BodyText"/>
        <w:rPr>
          <w:lang w:val="vi-VN"/>
        </w:rPr>
      </w:pPr>
      <w:r w:rsidRPr="00B80643">
        <w:rPr>
          <w:lang w:val="vi-VN"/>
        </w:rPr>
        <w:t xml:space="preserve">Để ẩn một hoặc nhiều CĐR, quản trị viên chọn CĐR và nhấn biểu tượng thùng rác để gửi yêu cầu HTTP PUT đến API </w:t>
      </w:r>
      <w:r w:rsidR="0023624E">
        <w:rPr>
          <w:lang w:val="vi-VN"/>
        </w:rPr>
        <w:t>‘</w:t>
      </w:r>
      <w:r w:rsidRPr="00B80643">
        <w:rPr>
          <w:lang w:val="vi-VN"/>
        </w:rPr>
        <w:t>/api/admin/clo/${_id}/softDelete</w:t>
      </w:r>
      <w:r w:rsidR="0023624E">
        <w:rPr>
          <w:lang w:val="vi-VN"/>
        </w:rPr>
        <w:t>’</w:t>
      </w:r>
      <w:r w:rsidRPr="00B80643">
        <w:rPr>
          <w:lang w:val="vi-VN"/>
        </w:rPr>
        <w:t xml:space="preserve">, trong đó ${_id} là định danh của CĐR. Để ẩn nhiều CĐR cùng lúc, quản trị viên chọn các CĐR và nhấn nút </w:t>
      </w:r>
      <w:r w:rsidR="00553660">
        <w:rPr>
          <w:lang w:val="vi-VN"/>
        </w:rPr>
        <w:t>“</w:t>
      </w:r>
      <w:r w:rsidRPr="00B80643">
        <w:rPr>
          <w:lang w:val="vi-VN"/>
        </w:rPr>
        <w:t>Ẩn nhiều</w:t>
      </w:r>
      <w:r w:rsidR="00553660">
        <w:rPr>
          <w:lang w:val="vi-VN"/>
        </w:rPr>
        <w:t>”</w:t>
      </w:r>
      <w:r w:rsidRPr="00B80643">
        <w:rPr>
          <w:lang w:val="vi-VN"/>
        </w:rPr>
        <w:t xml:space="preserve">, hệ thống gửi yêu cầu HTTP PUT đến API </w:t>
      </w:r>
      <w:r w:rsidR="0023624E">
        <w:rPr>
          <w:lang w:val="vi-VN"/>
        </w:rPr>
        <w:t>‘</w:t>
      </w:r>
      <w:r w:rsidRPr="00B80643">
        <w:rPr>
          <w:lang w:val="vi-VN"/>
        </w:rPr>
        <w:t>/api/admin/clos/softDelete</w:t>
      </w:r>
      <w:r w:rsidR="0023624E">
        <w:rPr>
          <w:lang w:val="vi-VN"/>
        </w:rPr>
        <w:t>’</w:t>
      </w:r>
      <w:r w:rsidRPr="00B80643">
        <w:rPr>
          <w:lang w:val="vi-VN"/>
        </w:rPr>
        <w:t xml:space="preserve"> với mảng định danh của các CĐR. Sau khi hoàn tất, hệ thống sẽ thông báo và cập nhật danh sách CĐR trên giao diện.</w:t>
      </w:r>
    </w:p>
    <w:p w14:paraId="29D2EBEA" w14:textId="77777777" w:rsidR="00D64CC5" w:rsidRDefault="00F708CC" w:rsidP="00D64CC5">
      <w:pPr>
        <w:keepNext/>
      </w:pPr>
      <w:r w:rsidRPr="00F708CC">
        <w:rPr>
          <w:noProof/>
        </w:rPr>
        <w:drawing>
          <wp:inline distT="0" distB="0" distL="0" distR="0" wp14:anchorId="64B86C6D" wp14:editId="4860BC8C">
            <wp:extent cx="5940425" cy="1925320"/>
            <wp:effectExtent l="0" t="0" r="3175" b="0"/>
            <wp:docPr id="8682035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3528" name="Picture 1" descr="A screenshot of a chat&#10;&#10;Description automatically generated"/>
                    <pic:cNvPicPr/>
                  </pic:nvPicPr>
                  <pic:blipFill>
                    <a:blip r:embed="rId79"/>
                    <a:stretch>
                      <a:fillRect/>
                    </a:stretch>
                  </pic:blipFill>
                  <pic:spPr>
                    <a:xfrm>
                      <a:off x="0" y="0"/>
                      <a:ext cx="5940425" cy="1925320"/>
                    </a:xfrm>
                    <a:prstGeom prst="rect">
                      <a:avLst/>
                    </a:prstGeom>
                  </pic:spPr>
                </pic:pic>
              </a:graphicData>
            </a:graphic>
          </wp:inline>
        </w:drawing>
      </w:r>
    </w:p>
    <w:p w14:paraId="18E16F43" w14:textId="574D7533" w:rsidR="00F708CC" w:rsidRPr="00D64CC5" w:rsidRDefault="00D64CC5" w:rsidP="00D64CC5">
      <w:pPr>
        <w:pStyle w:val="Caption"/>
      </w:pPr>
      <w:bookmarkStart w:id="847" w:name="_Toc181602847"/>
      <w:r>
        <w:t xml:space="preserve">Hình 4. </w:t>
      </w:r>
      <w:fldSimple w:instr=" SEQ Hình_4. \* ARABIC ">
        <w:r w:rsidR="006058D5">
          <w:rPr>
            <w:noProof/>
          </w:rPr>
          <w:t>30</w:t>
        </w:r>
      </w:fldSimple>
      <w:r>
        <w:t>. Chức năng thêm mới chương môn học</w:t>
      </w:r>
      <w:bookmarkEnd w:id="847"/>
    </w:p>
    <w:p w14:paraId="6C1BE962" w14:textId="16AE75C8" w:rsidR="00F2364D" w:rsidRPr="00D27502" w:rsidRDefault="00846A72" w:rsidP="00846A72">
      <w:pPr>
        <w:pStyle w:val="BodyText"/>
        <w:rPr>
          <w:lang w:val="vi-VN"/>
        </w:rPr>
      </w:pPr>
      <w:r w:rsidRPr="00846A72">
        <w:rPr>
          <w:lang w:val="vi-VN"/>
        </w:rPr>
        <w:lastRenderedPageBreak/>
        <w:t xml:space="preserve">Để thêm một chương mới vào môn học, quản trị viên nhấn vào nút </w:t>
      </w:r>
      <w:r w:rsidR="00553660">
        <w:rPr>
          <w:lang w:val="vi-VN"/>
        </w:rPr>
        <w:t>“</w:t>
      </w:r>
      <w:r w:rsidRPr="00846A72">
        <w:rPr>
          <w:lang w:val="vi-VN"/>
        </w:rPr>
        <w:t>Tạo mới</w:t>
      </w:r>
      <w:r w:rsidR="00553660">
        <w:rPr>
          <w:lang w:val="vi-VN"/>
        </w:rPr>
        <w:t>”</w:t>
      </w:r>
      <w:r w:rsidRPr="00846A72">
        <w:rPr>
          <w:lang w:val="vi-VN"/>
        </w:rPr>
        <w:t xml:space="preserve"> trên giao diện người dùng. Một cửa sổ nhập liệu sẽ xuất hiện, cho phép quản trị viên nhập các thông tin cần thiết để tạo chương mới. Sau khi hoàn tất việc nhập dữ liệu, quản trị viên nhấn nút </w:t>
      </w:r>
      <w:r w:rsidR="00553660">
        <w:rPr>
          <w:lang w:val="vi-VN"/>
        </w:rPr>
        <w:t>“</w:t>
      </w:r>
      <w:r w:rsidRPr="00846A72">
        <w:rPr>
          <w:lang w:val="vi-VN"/>
        </w:rPr>
        <w:t>Tạo</w:t>
      </w:r>
      <w:r w:rsidR="00553660">
        <w:rPr>
          <w:lang w:val="vi-VN"/>
        </w:rPr>
        <w:t>”</w:t>
      </w:r>
      <w:r w:rsidRPr="00846A72">
        <w:rPr>
          <w:lang w:val="vi-VN"/>
        </w:rPr>
        <w:t xml:space="preserve">. Hệ thống sẽ gửi yêu cầu HTTP POST đến API tại đường dẫn </w:t>
      </w:r>
      <w:r w:rsidR="0023624E">
        <w:rPr>
          <w:lang w:val="vi-VN"/>
        </w:rPr>
        <w:t>‘</w:t>
      </w:r>
      <w:r w:rsidRPr="00846A72">
        <w:rPr>
          <w:lang w:val="vi-VN"/>
        </w:rPr>
        <w:t>/api/admin/chapter</w:t>
      </w:r>
      <w:r w:rsidR="0023624E">
        <w:rPr>
          <w:lang w:val="vi-VN"/>
        </w:rPr>
        <w:t>’</w:t>
      </w:r>
      <w:r w:rsidRPr="00846A72">
        <w:rPr>
          <w:lang w:val="vi-VN"/>
        </w:rPr>
        <w:t>. Nếu quá trình lưu trữ dữ liệu thành công, hệ thống sẽ thông báo cho quản trị viên về việc thêm chương mới thành công.</w:t>
      </w:r>
    </w:p>
    <w:p w14:paraId="746862D3" w14:textId="77777777" w:rsidR="00D64CC5" w:rsidRDefault="00F708CC" w:rsidP="00D64CC5">
      <w:pPr>
        <w:keepNext/>
      </w:pPr>
      <w:r w:rsidRPr="00F708CC">
        <w:rPr>
          <w:noProof/>
        </w:rPr>
        <w:drawing>
          <wp:inline distT="0" distB="0" distL="0" distR="0" wp14:anchorId="72DA0510" wp14:editId="48F8C500">
            <wp:extent cx="5940425" cy="2145665"/>
            <wp:effectExtent l="0" t="0" r="3175" b="6985"/>
            <wp:docPr id="19628171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17180" name="Picture 1" descr="A screenshot of a chat&#10;&#10;Description automatically generated"/>
                    <pic:cNvPicPr/>
                  </pic:nvPicPr>
                  <pic:blipFill>
                    <a:blip r:embed="rId80"/>
                    <a:stretch>
                      <a:fillRect/>
                    </a:stretch>
                  </pic:blipFill>
                  <pic:spPr>
                    <a:xfrm>
                      <a:off x="0" y="0"/>
                      <a:ext cx="5940425" cy="2145665"/>
                    </a:xfrm>
                    <a:prstGeom prst="rect">
                      <a:avLst/>
                    </a:prstGeom>
                  </pic:spPr>
                </pic:pic>
              </a:graphicData>
            </a:graphic>
          </wp:inline>
        </w:drawing>
      </w:r>
    </w:p>
    <w:p w14:paraId="2614F4C7" w14:textId="2EB80A85" w:rsidR="00D64CC5" w:rsidRDefault="00D64CC5" w:rsidP="00D64CC5">
      <w:pPr>
        <w:pStyle w:val="Caption"/>
      </w:pPr>
      <w:bookmarkStart w:id="848" w:name="_Toc181602848"/>
      <w:r w:rsidRPr="00D64CC5">
        <w:t>Hình 4.</w:t>
      </w:r>
      <w:fldSimple w:instr=" SEQ Hình_4. \* ARABIC ">
        <w:r w:rsidR="006058D5">
          <w:rPr>
            <w:noProof/>
          </w:rPr>
          <w:t>31</w:t>
        </w:r>
      </w:fldSimple>
      <w:r w:rsidRPr="00D64CC5">
        <w:t>. Chức năng cập nhật chương môn học</w:t>
      </w:r>
      <w:bookmarkEnd w:id="848"/>
    </w:p>
    <w:p w14:paraId="71F07B12" w14:textId="5ACFD696" w:rsidR="00182B36" w:rsidRPr="00D64CC5" w:rsidRDefault="00846A72" w:rsidP="00D64CC5">
      <w:pPr>
        <w:pStyle w:val="BodyText"/>
      </w:pPr>
      <w:r w:rsidRPr="00846A72">
        <w:t xml:space="preserve">Sau khi xem danh sách các chương, quản trị viên có thể chọn chương cần cập nhật bằng cách nhấn vào biểu tượng bút. Cửa sổ chỉnh sửa sẽ xuất hiện, cho phép quản trị viên thực hiện các thay đổi cần thiết đối với thông tin của chương. Sau khi hoàn tất việc chỉnh sửa, quản trị viên nhấn nút </w:t>
      </w:r>
      <w:r w:rsidR="00553660">
        <w:t>“</w:t>
      </w:r>
      <w:r w:rsidRPr="00846A72">
        <w:t>Cập nhật</w:t>
      </w:r>
      <w:r w:rsidR="00553660">
        <w:t>”</w:t>
      </w:r>
      <w:r w:rsidRPr="00846A72">
        <w:t xml:space="preserve">. Hệ thống sẽ gửi yêu cầu HTTP PUT đến API với đường dẫn </w:t>
      </w:r>
      <w:r w:rsidR="0023624E">
        <w:t>‘</w:t>
      </w:r>
      <w:r w:rsidRPr="00846A72">
        <w:t>/api/admin/chapter/${chapter_id}</w:t>
      </w:r>
      <w:r w:rsidR="0023624E">
        <w:t>’</w:t>
      </w:r>
      <w:r w:rsidRPr="00846A72">
        <w:t xml:space="preserve">, trong đó </w:t>
      </w:r>
      <w:r w:rsidR="0023624E">
        <w:t>‘</w:t>
      </w:r>
      <w:r w:rsidRPr="00846A72">
        <w:t>${chapter_id}</w:t>
      </w:r>
      <w:r w:rsidR="0023624E">
        <w:t>’</w:t>
      </w:r>
      <w:r w:rsidRPr="00846A72">
        <w:t xml:space="preserve"> là định danh của chương cần cập nhật. Hệ thống sẽ xử lý yêu cầu và cập nhật thông tin của chương tương ứng. Nếu việc cập nhật thành công, hệ thống sẽ thông báo cho quản trị viên về sự thay đổi</w:t>
      </w:r>
      <w:r w:rsidR="00182B36" w:rsidRPr="00182B36">
        <w:t>.</w:t>
      </w:r>
    </w:p>
    <w:p w14:paraId="56885ADE" w14:textId="77777777" w:rsidR="00D64CC5" w:rsidRDefault="00F708CC" w:rsidP="00D64CC5">
      <w:pPr>
        <w:keepNext/>
      </w:pPr>
      <w:r w:rsidRPr="00F708CC">
        <w:rPr>
          <w:noProof/>
        </w:rPr>
        <w:lastRenderedPageBreak/>
        <w:drawing>
          <wp:inline distT="0" distB="0" distL="0" distR="0" wp14:anchorId="6FF1628C" wp14:editId="3F45C740">
            <wp:extent cx="5940425" cy="2727325"/>
            <wp:effectExtent l="0" t="0" r="3175" b="0"/>
            <wp:docPr id="175709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1767" name="Picture 1" descr="A screenshot of a computer&#10;&#10;Description automatically generated"/>
                    <pic:cNvPicPr/>
                  </pic:nvPicPr>
                  <pic:blipFill>
                    <a:blip r:embed="rId81"/>
                    <a:stretch>
                      <a:fillRect/>
                    </a:stretch>
                  </pic:blipFill>
                  <pic:spPr>
                    <a:xfrm>
                      <a:off x="0" y="0"/>
                      <a:ext cx="5940425" cy="2727325"/>
                    </a:xfrm>
                    <a:prstGeom prst="rect">
                      <a:avLst/>
                    </a:prstGeom>
                  </pic:spPr>
                </pic:pic>
              </a:graphicData>
            </a:graphic>
          </wp:inline>
        </w:drawing>
      </w:r>
    </w:p>
    <w:p w14:paraId="65C83437" w14:textId="7E2BFA1F" w:rsidR="00F708CC" w:rsidRPr="00D64CC5" w:rsidRDefault="00D64CC5" w:rsidP="00D64CC5">
      <w:pPr>
        <w:pStyle w:val="Caption"/>
      </w:pPr>
      <w:bookmarkStart w:id="849" w:name="_Toc181602849"/>
      <w:r w:rsidRPr="00D64CC5">
        <w:t>Hình 4.</w:t>
      </w:r>
      <w:fldSimple w:instr=" SEQ Hình_4. \* ARABIC ">
        <w:r w:rsidR="006058D5">
          <w:rPr>
            <w:noProof/>
          </w:rPr>
          <w:t>32</w:t>
        </w:r>
      </w:fldSimple>
      <w:r w:rsidRPr="00D64CC5">
        <w:t>. Trang quản lý chương môn học đã ẩn</w:t>
      </w:r>
      <w:bookmarkEnd w:id="849"/>
    </w:p>
    <w:p w14:paraId="603474A6" w14:textId="64CD1E0B" w:rsidR="00FC58CC" w:rsidRPr="00FC58CC" w:rsidRDefault="00FC58CC" w:rsidP="00FC58CC">
      <w:pPr>
        <w:pStyle w:val="BodyText"/>
      </w:pPr>
      <w:r w:rsidRPr="00FC58CC">
        <w:t xml:space="preserve">Khi quản trị viên truy cập kho lưu trữ các chương đã bị xóa, hệ thống gửi yêu cầu HTTP GET đến API </w:t>
      </w:r>
      <w:r w:rsidR="0023624E">
        <w:rPr>
          <w:lang w:val="en-US"/>
        </w:rPr>
        <w:t>‘</w:t>
      </w:r>
      <w:r w:rsidRPr="00FC58CC">
        <w:t>/api/admin/chapters?subject_id=${id}&amp;isDelete=true</w:t>
      </w:r>
      <w:r w:rsidR="0023624E">
        <w:rPr>
          <w:lang w:val="en-US"/>
        </w:rPr>
        <w:t>’</w:t>
      </w:r>
      <w:r w:rsidRPr="00FC58CC">
        <w:t xml:space="preserve"> để lấy danh sách các chương đã bị xóa (isDelete=true) cho môn học có định danh ${id}.</w:t>
      </w:r>
    </w:p>
    <w:p w14:paraId="576BF8F8" w14:textId="30A510CF" w:rsidR="00FC58CC" w:rsidRPr="00FC58CC" w:rsidRDefault="00FC58CC" w:rsidP="00FC58CC">
      <w:pPr>
        <w:pStyle w:val="BodyText"/>
      </w:pPr>
      <w:r w:rsidRPr="00FC58CC">
        <w:t xml:space="preserve">Để khôi phục một chương đã bị ẩn, quản trị viên chọn chương cần khôi phục và gửi yêu cầu HTTP PUT đến API </w:t>
      </w:r>
      <w:r w:rsidR="0023624E">
        <w:t>‘</w:t>
      </w:r>
      <w:r w:rsidRPr="00FC58CC">
        <w:t>/api/admin/chapter/${_id}/softDelete</w:t>
      </w:r>
      <w:r w:rsidR="0023624E">
        <w:t>’</w:t>
      </w:r>
      <w:r w:rsidRPr="00FC58CC">
        <w:t xml:space="preserve">. Để khôi phục nhiều chương cùng lúc, gửi yêu cầu đến API </w:t>
      </w:r>
      <w:r w:rsidR="0023624E">
        <w:t>‘</w:t>
      </w:r>
      <w:r w:rsidRPr="00FC58CC">
        <w:t>/api/admin/chapters/softDelete</w:t>
      </w:r>
      <w:r w:rsidR="0023624E">
        <w:t>’</w:t>
      </w:r>
      <w:r w:rsidRPr="00FC58CC">
        <w:t xml:space="preserve"> với mảng các định danh của các chương cần khôi phục. Sau khi khôi phục thành công, hệ thống sẽ thông báo và cập nhật danh sách các chương.</w:t>
      </w:r>
    </w:p>
    <w:p w14:paraId="58A54B86" w14:textId="4019F4C3" w:rsidR="00182B36" w:rsidRPr="00FC58CC" w:rsidRDefault="00FC58CC" w:rsidP="00FC58CC">
      <w:pPr>
        <w:pStyle w:val="BodyText"/>
      </w:pPr>
      <w:r w:rsidRPr="00FC58CC">
        <w:t xml:space="preserve">Để xóa một chương cụ thể, quản trị viên chọn chương từ danh sách và gửi yêu cầu HTTP DELETE đến API </w:t>
      </w:r>
      <w:r w:rsidR="0023624E">
        <w:t>‘</w:t>
      </w:r>
      <w:r w:rsidRPr="00FC58CC">
        <w:t>/api/admin/chapter/${_id}</w:t>
      </w:r>
      <w:r w:rsidR="0023624E">
        <w:t>’</w:t>
      </w:r>
      <w:r w:rsidRPr="00FC58CC">
        <w:t xml:space="preserve">. Để xóa nhiều chương đồng thời, gửi yêu cầu đến API </w:t>
      </w:r>
      <w:r w:rsidR="0023624E">
        <w:t>‘</w:t>
      </w:r>
      <w:r w:rsidRPr="00FC58CC">
        <w:t>/api/admin/chapters/multiple</w:t>
      </w:r>
      <w:r w:rsidR="0023624E">
        <w:t>’</w:t>
      </w:r>
      <w:r w:rsidRPr="00FC58CC">
        <w:t xml:space="preserve"> kèm theo dữ liệu là mảng các định danh của các chương cần xóa. Sau khi xóa thành công, hệ thống sẽ thông báo và cập nhật danh sách các chương.</w:t>
      </w:r>
    </w:p>
    <w:p w14:paraId="470F6134" w14:textId="379C7094" w:rsidR="00B267AF" w:rsidRPr="001A11F9" w:rsidRDefault="001A11F9" w:rsidP="001A11F9">
      <w:pPr>
        <w:pStyle w:val="Heading2"/>
      </w:pPr>
      <w:bookmarkStart w:id="850" w:name="_Toc181602778"/>
      <w:r>
        <w:lastRenderedPageBreak/>
        <w:t xml:space="preserve">Chức năng </w:t>
      </w:r>
      <w:r w:rsidR="002965B8">
        <w:t>giảng viên</w:t>
      </w:r>
      <w:bookmarkEnd w:id="850"/>
    </w:p>
    <w:p w14:paraId="0321269E" w14:textId="77777777" w:rsidR="0095509E" w:rsidRPr="0095509E" w:rsidRDefault="0095509E" w:rsidP="0095509E">
      <w:pPr>
        <w:pStyle w:val="ListParagraph"/>
        <w:keepNext/>
        <w:numPr>
          <w:ilvl w:val="1"/>
          <w:numId w:val="2"/>
        </w:numPr>
        <w:contextualSpacing w:val="0"/>
        <w:jc w:val="center"/>
        <w:outlineLvl w:val="0"/>
        <w:rPr>
          <w:b/>
          <w:vanish/>
        </w:rPr>
      </w:pPr>
      <w:bookmarkStart w:id="851" w:name="_Toc170933277"/>
      <w:bookmarkStart w:id="852" w:name="_Toc170974008"/>
      <w:bookmarkStart w:id="853" w:name="_Toc170981553"/>
      <w:bookmarkStart w:id="854" w:name="_Toc172489231"/>
      <w:bookmarkStart w:id="855" w:name="_Toc172489447"/>
      <w:bookmarkStart w:id="856" w:name="_Toc172492013"/>
      <w:bookmarkStart w:id="857" w:name="_Toc172665229"/>
      <w:bookmarkStart w:id="858" w:name="_Toc172665310"/>
      <w:bookmarkStart w:id="859" w:name="_Toc173010057"/>
      <w:bookmarkStart w:id="860" w:name="_Toc173100667"/>
      <w:bookmarkStart w:id="861" w:name="_Toc173161205"/>
      <w:bookmarkStart w:id="862" w:name="_Toc173364060"/>
      <w:bookmarkStart w:id="863" w:name="_Toc175086571"/>
      <w:bookmarkStart w:id="864" w:name="_Toc175086753"/>
      <w:bookmarkStart w:id="865" w:name="_Toc175087423"/>
      <w:bookmarkStart w:id="866" w:name="_Toc175092426"/>
      <w:bookmarkStart w:id="867" w:name="_Toc175092705"/>
      <w:bookmarkStart w:id="868" w:name="_Toc175094496"/>
      <w:bookmarkStart w:id="869" w:name="_Toc175543013"/>
      <w:bookmarkStart w:id="870" w:name="_Toc175691018"/>
      <w:bookmarkStart w:id="871" w:name="_Toc175694369"/>
      <w:bookmarkStart w:id="872" w:name="_Toc175694667"/>
      <w:bookmarkStart w:id="873" w:name="_Toc175761393"/>
      <w:bookmarkStart w:id="874" w:name="_Toc175910962"/>
      <w:bookmarkStart w:id="875" w:name="_Toc176014173"/>
      <w:bookmarkStart w:id="876" w:name="_Toc176227039"/>
      <w:bookmarkStart w:id="877" w:name="_Toc176227816"/>
      <w:bookmarkStart w:id="878" w:name="_Toc176227887"/>
      <w:bookmarkStart w:id="879" w:name="_Toc176229329"/>
      <w:bookmarkStart w:id="880" w:name="_Toc178102983"/>
      <w:bookmarkStart w:id="881" w:name="_Toc178103513"/>
      <w:bookmarkStart w:id="882" w:name="_Toc178108442"/>
      <w:bookmarkStart w:id="883" w:name="_Toc178110416"/>
      <w:bookmarkStart w:id="884" w:name="_Toc178114739"/>
      <w:bookmarkStart w:id="885" w:name="_Toc178160476"/>
      <w:bookmarkStart w:id="886" w:name="_Toc178280325"/>
      <w:bookmarkStart w:id="887" w:name="_Toc178364929"/>
      <w:bookmarkStart w:id="888" w:name="_Toc178377638"/>
      <w:bookmarkStart w:id="889" w:name="_Toc178378336"/>
      <w:bookmarkStart w:id="890" w:name="_Toc178516329"/>
      <w:bookmarkStart w:id="891" w:name="_Toc178521584"/>
      <w:bookmarkStart w:id="892" w:name="_Toc181600625"/>
      <w:bookmarkStart w:id="893" w:name="_Toc181602779"/>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p>
    <w:p w14:paraId="1175E72C" w14:textId="49F5891C" w:rsidR="00A51EAB" w:rsidRDefault="00A51EAB" w:rsidP="00A51EAB">
      <w:pPr>
        <w:pStyle w:val="Heading3"/>
      </w:pPr>
      <w:bookmarkStart w:id="894" w:name="_Toc181602780"/>
      <w:r>
        <w:t>Q</w:t>
      </w:r>
      <w:r w:rsidRPr="00A51EAB">
        <w:t>uản lý bảng tiêu chí (QL-10)</w:t>
      </w:r>
      <w:bookmarkEnd w:id="894"/>
    </w:p>
    <w:p w14:paraId="55B35136" w14:textId="77777777" w:rsidR="00D64CC5" w:rsidRDefault="00F708CC" w:rsidP="00D64CC5">
      <w:pPr>
        <w:keepNext/>
      </w:pPr>
      <w:r w:rsidRPr="00F708CC">
        <w:rPr>
          <w:noProof/>
        </w:rPr>
        <w:drawing>
          <wp:inline distT="0" distB="0" distL="0" distR="0" wp14:anchorId="78F07209" wp14:editId="3B1E94B3">
            <wp:extent cx="5940425" cy="2743200"/>
            <wp:effectExtent l="0" t="0" r="3175" b="0"/>
            <wp:docPr id="177082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0277" name="Picture 1" descr="A screenshot of a computer&#10;&#10;Description automatically generated"/>
                    <pic:cNvPicPr/>
                  </pic:nvPicPr>
                  <pic:blipFill>
                    <a:blip r:embed="rId82"/>
                    <a:stretch>
                      <a:fillRect/>
                    </a:stretch>
                  </pic:blipFill>
                  <pic:spPr>
                    <a:xfrm>
                      <a:off x="0" y="0"/>
                      <a:ext cx="5940425" cy="2743200"/>
                    </a:xfrm>
                    <a:prstGeom prst="rect">
                      <a:avLst/>
                    </a:prstGeom>
                  </pic:spPr>
                </pic:pic>
              </a:graphicData>
            </a:graphic>
          </wp:inline>
        </w:drawing>
      </w:r>
    </w:p>
    <w:p w14:paraId="75835DDF" w14:textId="05D9BEF5" w:rsidR="00F708CC" w:rsidRPr="00D64CC5" w:rsidRDefault="00D64CC5" w:rsidP="00D64CC5">
      <w:pPr>
        <w:pStyle w:val="Caption"/>
      </w:pPr>
      <w:bookmarkStart w:id="895" w:name="_Toc181602850"/>
      <w:r w:rsidRPr="00D64CC5">
        <w:t>Hình 4.</w:t>
      </w:r>
      <w:fldSimple w:instr=" SEQ Hình_4. \* ARABIC ">
        <w:r w:rsidR="006058D5">
          <w:rPr>
            <w:noProof/>
          </w:rPr>
          <w:t>33</w:t>
        </w:r>
      </w:fldSimple>
      <w:r w:rsidRPr="00D64CC5">
        <w:t>. Trang quản lý bảng tiêu chí</w:t>
      </w:r>
      <w:bookmarkEnd w:id="895"/>
    </w:p>
    <w:p w14:paraId="1C70CC72" w14:textId="5D0BBDDE" w:rsidR="000159B5" w:rsidRPr="000159B5" w:rsidRDefault="000159B5" w:rsidP="000159B5">
      <w:pPr>
        <w:pStyle w:val="BodyText"/>
      </w:pPr>
      <w:r w:rsidRPr="000159B5">
        <w:t>Khi quản trị viên truy cập trang xem danh sách các bảng tiêu chí (rubrics) của chương trình, hệ thống thực hiện các bước sau. Để lấy danh sách các tiêu chí chưa bị xóa, quản trị viên gửi yêu cầu HTTP GET đến API</w:t>
      </w:r>
      <w:r w:rsidR="008A2FE5" w:rsidRPr="008A2FE5">
        <w:t xml:space="preserve"> </w:t>
      </w:r>
      <w:r w:rsidR="0023624E">
        <w:t>‘</w:t>
      </w:r>
      <w:r w:rsidRPr="000159B5">
        <w:t>/api/admin/rubrics/</w:t>
      </w:r>
      <w:r w:rsidR="008A2FE5" w:rsidRPr="008A2FE5">
        <w:t xml:space="preserve"> </w:t>
      </w:r>
      <w:r w:rsidRPr="000159B5">
        <w:t>checkScore?</w:t>
      </w:r>
      <w:r w:rsidR="007F28AE" w:rsidRPr="007F28AE">
        <w:t xml:space="preserve"> </w:t>
      </w:r>
      <w:r w:rsidRPr="000159B5">
        <w:t>teacher_id</w:t>
      </w:r>
      <w:r w:rsidR="0064765F" w:rsidRPr="0064765F">
        <w:t xml:space="preserve"> </w:t>
      </w:r>
      <w:r w:rsidRPr="000159B5">
        <w:t>=${teacher_id}&amp;isDelete=false</w:t>
      </w:r>
      <w:r w:rsidR="0023624E">
        <w:t>’</w:t>
      </w:r>
      <w:r w:rsidRPr="000159B5">
        <w:t xml:space="preserve">, trong đó ${teacher_id} là định danh của </w:t>
      </w:r>
      <w:r w:rsidR="002965B8">
        <w:t>giảng viên</w:t>
      </w:r>
      <w:r w:rsidRPr="000159B5">
        <w:t xml:space="preserve">. API này trả về danh sách các tiêu chí chưa bị xóa cho </w:t>
      </w:r>
      <w:r w:rsidR="002965B8">
        <w:t>giảng viên</w:t>
      </w:r>
      <w:r w:rsidRPr="000159B5">
        <w:t xml:space="preserve"> cụ thể.</w:t>
      </w:r>
    </w:p>
    <w:p w14:paraId="47E9D4DC" w14:textId="47A121E3" w:rsidR="00F708CC" w:rsidRPr="00B80643" w:rsidRDefault="00B80643" w:rsidP="00B80643">
      <w:pPr>
        <w:pStyle w:val="BodyText"/>
        <w:rPr>
          <w:lang w:val="vi-VN"/>
        </w:rPr>
      </w:pPr>
      <w:r w:rsidRPr="00B80643">
        <w:rPr>
          <w:lang w:val="vi-VN"/>
        </w:rPr>
        <w:t>Để ẩn một hoặc nhiều bản</w:t>
      </w:r>
      <w:r w:rsidRPr="00B80643">
        <w:t>g</w:t>
      </w:r>
      <w:r w:rsidRPr="00B80643">
        <w:rPr>
          <w:lang w:val="vi-VN"/>
        </w:rPr>
        <w:t xml:space="preserve"> tiêu chí, quản trị viên chọn tiêu chí cần ẩn và nhấn biểu tượng thùng rác để gửi yêu cầu HTTP PUT đến API </w:t>
      </w:r>
      <w:r w:rsidR="0023624E">
        <w:t>‘</w:t>
      </w:r>
      <w:r w:rsidRPr="00B80643">
        <w:rPr>
          <w:lang w:val="vi-VN"/>
        </w:rPr>
        <w:t>/api/admin/rubric/${_id}/softDelete</w:t>
      </w:r>
      <w:r w:rsidR="0023624E">
        <w:t>’</w:t>
      </w:r>
      <w:r w:rsidRPr="00B80643">
        <w:rPr>
          <w:lang w:val="vi-VN"/>
        </w:rPr>
        <w:t xml:space="preserve">, trong đó ${_id} là định danh của tiêu chí. Đối với việc ẩn nhiều bảng tiêu chí cùng lúc, quản trị viên chọn các bảng tiêu chí và nhấn nút </w:t>
      </w:r>
      <w:r w:rsidR="00553660">
        <w:rPr>
          <w:lang w:val="vi-VN"/>
        </w:rPr>
        <w:t>“</w:t>
      </w:r>
      <w:r w:rsidRPr="00B80643">
        <w:rPr>
          <w:lang w:val="vi-VN"/>
        </w:rPr>
        <w:t>Ẩn nhiều</w:t>
      </w:r>
      <w:r w:rsidR="00553660">
        <w:rPr>
          <w:lang w:val="vi-VN"/>
        </w:rPr>
        <w:t>”</w:t>
      </w:r>
      <w:r w:rsidRPr="00B80643">
        <w:rPr>
          <w:lang w:val="vi-VN"/>
        </w:rPr>
        <w:t xml:space="preserve">, hệ thống gửi yêu cầu HTTP PUT đến API </w:t>
      </w:r>
      <w:r w:rsidR="0023624E">
        <w:rPr>
          <w:lang w:val="vi-VN"/>
        </w:rPr>
        <w:t>‘</w:t>
      </w:r>
      <w:r w:rsidRPr="00B80643">
        <w:rPr>
          <w:lang w:val="vi-VN"/>
        </w:rPr>
        <w:t>/api/admin/rubrics/softDelete</w:t>
      </w:r>
      <w:r w:rsidR="0023624E">
        <w:rPr>
          <w:lang w:val="vi-VN"/>
        </w:rPr>
        <w:t>’</w:t>
      </w:r>
      <w:r w:rsidRPr="00B80643">
        <w:rPr>
          <w:lang w:val="vi-VN"/>
        </w:rPr>
        <w:t xml:space="preserve"> với mảng định danh của các tiêu chí. Sau khi hoàn tất, hệ thống sẽ thông báo và cập nhật danh sách các bảng tiêu chí trên giao diện.</w:t>
      </w:r>
    </w:p>
    <w:p w14:paraId="5B6F36A3" w14:textId="77777777" w:rsidR="00D64CC5" w:rsidRDefault="00F708CC" w:rsidP="00D64CC5">
      <w:pPr>
        <w:keepNext/>
      </w:pPr>
      <w:r w:rsidRPr="00F708CC">
        <w:rPr>
          <w:noProof/>
        </w:rPr>
        <w:lastRenderedPageBreak/>
        <w:drawing>
          <wp:inline distT="0" distB="0" distL="0" distR="0" wp14:anchorId="57E22602" wp14:editId="730CE078">
            <wp:extent cx="5940425" cy="2303780"/>
            <wp:effectExtent l="0" t="0" r="3175" b="1270"/>
            <wp:docPr id="2335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3363" name="Picture 1" descr="A screenshot of a computer&#10;&#10;Description automatically generated"/>
                    <pic:cNvPicPr/>
                  </pic:nvPicPr>
                  <pic:blipFill>
                    <a:blip r:embed="rId83"/>
                    <a:stretch>
                      <a:fillRect/>
                    </a:stretch>
                  </pic:blipFill>
                  <pic:spPr>
                    <a:xfrm>
                      <a:off x="0" y="0"/>
                      <a:ext cx="5940425" cy="2303780"/>
                    </a:xfrm>
                    <a:prstGeom prst="rect">
                      <a:avLst/>
                    </a:prstGeom>
                  </pic:spPr>
                </pic:pic>
              </a:graphicData>
            </a:graphic>
          </wp:inline>
        </w:drawing>
      </w:r>
    </w:p>
    <w:p w14:paraId="78A733B7" w14:textId="73537AC2" w:rsidR="007C374F" w:rsidRDefault="00D64CC5" w:rsidP="00D64CC5">
      <w:pPr>
        <w:pStyle w:val="Caption"/>
      </w:pPr>
      <w:bookmarkStart w:id="896" w:name="_Toc181602851"/>
      <w:r>
        <w:t>Hình 4.</w:t>
      </w:r>
      <w:fldSimple w:instr=" SEQ Hình_4. \* ARABIC ">
        <w:r w:rsidR="006058D5">
          <w:rPr>
            <w:noProof/>
          </w:rPr>
          <w:t>34</w:t>
        </w:r>
      </w:fldSimple>
      <w:r>
        <w:t>. Chức năng thêm mới bảng tiêu chí</w:t>
      </w:r>
      <w:bookmarkEnd w:id="896"/>
    </w:p>
    <w:p w14:paraId="612E49BE" w14:textId="08CB6A7A" w:rsidR="000159B5" w:rsidRPr="00D64CC5" w:rsidRDefault="00F85AEF" w:rsidP="00D64CC5">
      <w:pPr>
        <w:pStyle w:val="BodyText"/>
      </w:pPr>
      <w:r w:rsidRPr="00F85AEF">
        <w:t xml:space="preserve">Để thêm một bảng tiêu chí mới, quản trị viên nhấn vào nút </w:t>
      </w:r>
      <w:r w:rsidR="00553660">
        <w:t>“</w:t>
      </w:r>
      <w:r w:rsidRPr="00F85AEF">
        <w:t>Tạo mới</w:t>
      </w:r>
      <w:r w:rsidR="00553660">
        <w:t>”</w:t>
      </w:r>
      <w:r w:rsidRPr="00F85AEF">
        <w:t xml:space="preserve"> trên giao diện. Một cửa sổ nhập liệu sẽ xuất hiện, cho phép quản trị viên nhập các thông tin cần thiết để tạo bảng tiêu chí mới. Sau khi nhập xong dữ liệu, quản trị viên nhấn nút </w:t>
      </w:r>
      <w:r w:rsidR="00553660">
        <w:t>“</w:t>
      </w:r>
      <w:r w:rsidRPr="00F85AEF">
        <w:t>Tạo</w:t>
      </w:r>
      <w:r w:rsidR="00553660">
        <w:t>”</w:t>
      </w:r>
      <w:r w:rsidRPr="00F85AEF">
        <w:t xml:space="preserve">. Hệ thống sẽ gửi yêu cầu HTTP POST đến API </w:t>
      </w:r>
      <w:r w:rsidR="008A2FE5" w:rsidRPr="008A2FE5">
        <w:t>‘</w:t>
      </w:r>
      <w:r w:rsidRPr="00F85AEF">
        <w:t>/api/admin/rubric</w:t>
      </w:r>
      <w:r w:rsidR="008A2FE5" w:rsidRPr="008A2FE5">
        <w:t>’</w:t>
      </w:r>
      <w:r w:rsidRPr="00F85AEF">
        <w:t>. Nếu việc thêm bảng tiêu chí thành công, hệ thống sẽ thông báo cho quản trị viên và cập nhật danh sách bảng tiêu chí.</w:t>
      </w:r>
    </w:p>
    <w:p w14:paraId="6C3BE485" w14:textId="77777777" w:rsidR="00D64CC5" w:rsidRDefault="007C374F" w:rsidP="00D64CC5">
      <w:pPr>
        <w:keepNext/>
      </w:pPr>
      <w:r w:rsidRPr="007C374F">
        <w:rPr>
          <w:noProof/>
        </w:rPr>
        <w:drawing>
          <wp:inline distT="0" distB="0" distL="0" distR="0" wp14:anchorId="1FB9CE34" wp14:editId="518A9421">
            <wp:extent cx="5940425" cy="2039620"/>
            <wp:effectExtent l="0" t="0" r="3175" b="0"/>
            <wp:docPr id="13031789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8983" name="Picture 1" descr="A screenshot of a chat&#10;&#10;Description automatically generated"/>
                    <pic:cNvPicPr/>
                  </pic:nvPicPr>
                  <pic:blipFill>
                    <a:blip r:embed="rId84"/>
                    <a:stretch>
                      <a:fillRect/>
                    </a:stretch>
                  </pic:blipFill>
                  <pic:spPr>
                    <a:xfrm>
                      <a:off x="0" y="0"/>
                      <a:ext cx="5940425" cy="2039620"/>
                    </a:xfrm>
                    <a:prstGeom prst="rect">
                      <a:avLst/>
                    </a:prstGeom>
                  </pic:spPr>
                </pic:pic>
              </a:graphicData>
            </a:graphic>
          </wp:inline>
        </w:drawing>
      </w:r>
    </w:p>
    <w:p w14:paraId="2ED85443" w14:textId="0506EDCE" w:rsidR="007C374F" w:rsidRDefault="00D64CC5" w:rsidP="00D64CC5">
      <w:pPr>
        <w:pStyle w:val="Caption"/>
      </w:pPr>
      <w:bookmarkStart w:id="897" w:name="_Toc181602852"/>
      <w:r>
        <w:t>Hình 4.</w:t>
      </w:r>
      <w:fldSimple w:instr=" SEQ Hình_4. \* ARABIC ">
        <w:r w:rsidR="006058D5">
          <w:rPr>
            <w:noProof/>
          </w:rPr>
          <w:t>35</w:t>
        </w:r>
      </w:fldSimple>
      <w:r>
        <w:t>. Chức năng cập nhật bảng tiêu chí</w:t>
      </w:r>
      <w:bookmarkEnd w:id="897"/>
    </w:p>
    <w:p w14:paraId="741EF479" w14:textId="3E6B2622" w:rsidR="000159B5" w:rsidRPr="00DB70DA" w:rsidRDefault="000159B5" w:rsidP="000159B5">
      <w:pPr>
        <w:pStyle w:val="BodyText"/>
        <w:rPr>
          <w:rStyle w:val="BodyTextChar"/>
        </w:rPr>
      </w:pPr>
      <w:r w:rsidRPr="000159B5">
        <w:rPr>
          <w:rStyle w:val="BodyTextChar"/>
        </w:rPr>
        <w:t xml:space="preserve">Để chỉnh sửa thông tin của một bảng tiêu chí cụ thể, quản trị viên lựa chọn bảng tiêu chí cần chỉnh sửa từ danh sách hiện có và nhấn vào biểu tượng bút. Một cửa sổ chỉnh sửa sẽ được mở, cho phép quản trị viên cập nhật thông tin của bảng tiêu chí đó. Sau khi thực hiện các chỉnh sửa cần thiết, quản trị viên nhấn nút </w:t>
      </w:r>
      <w:r w:rsidR="00553660">
        <w:rPr>
          <w:rStyle w:val="BodyTextChar"/>
        </w:rPr>
        <w:t>“</w:t>
      </w:r>
      <w:r w:rsidRPr="000159B5">
        <w:rPr>
          <w:rStyle w:val="BodyTextChar"/>
        </w:rPr>
        <w:t>Cập nhật</w:t>
      </w:r>
      <w:r w:rsidR="00553660">
        <w:rPr>
          <w:rStyle w:val="BodyTextChar"/>
        </w:rPr>
        <w:t>”</w:t>
      </w:r>
      <w:r w:rsidRPr="000159B5">
        <w:rPr>
          <w:rStyle w:val="BodyTextChar"/>
        </w:rPr>
        <w:t>. Hệ thống sẽ gửi yêu cầu HTTP PUT đến API</w:t>
      </w:r>
      <w:r w:rsidR="008A2FE5" w:rsidRPr="008A2FE5">
        <w:rPr>
          <w:rStyle w:val="BodyTextChar"/>
        </w:rPr>
        <w:t xml:space="preserve"> ‘</w:t>
      </w:r>
      <w:r w:rsidRPr="000159B5">
        <w:rPr>
          <w:rStyle w:val="BodyTextChar"/>
        </w:rPr>
        <w:t>/api/admin/rubric/${rubric_id}</w:t>
      </w:r>
      <w:r w:rsidR="008A2FE5" w:rsidRPr="008A2FE5">
        <w:rPr>
          <w:rStyle w:val="BodyTextChar"/>
        </w:rPr>
        <w:t>’</w:t>
      </w:r>
      <w:r w:rsidRPr="000159B5">
        <w:rPr>
          <w:rStyle w:val="BodyTextChar"/>
        </w:rPr>
        <w:t>, trong đó ${rubric_id} là định danh của bảng tiêu chí cần được cập nhật. Nếu quá trình cập nhật thành công, hệ thống sẽ thông báo cho quản trị viên về sự thay đổi và cập nhật danh sách bảng tiêu chí trên giao diện.</w:t>
      </w:r>
    </w:p>
    <w:p w14:paraId="58855F97" w14:textId="77777777" w:rsidR="00D64CC5" w:rsidRDefault="007C374F" w:rsidP="00D64CC5">
      <w:pPr>
        <w:keepNext/>
      </w:pPr>
      <w:r w:rsidRPr="007C374F">
        <w:rPr>
          <w:noProof/>
        </w:rPr>
        <w:lastRenderedPageBreak/>
        <w:drawing>
          <wp:inline distT="0" distB="0" distL="0" distR="0" wp14:anchorId="1C17ACEE" wp14:editId="3AD337C9">
            <wp:extent cx="5940425" cy="2743200"/>
            <wp:effectExtent l="0" t="0" r="3175" b="0"/>
            <wp:docPr id="55927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71085" name="Picture 1" descr="A screenshot of a computer&#10;&#10;Description automatically generated"/>
                    <pic:cNvPicPr/>
                  </pic:nvPicPr>
                  <pic:blipFill>
                    <a:blip r:embed="rId85"/>
                    <a:stretch>
                      <a:fillRect/>
                    </a:stretch>
                  </pic:blipFill>
                  <pic:spPr>
                    <a:xfrm>
                      <a:off x="0" y="0"/>
                      <a:ext cx="5940425" cy="2743200"/>
                    </a:xfrm>
                    <a:prstGeom prst="rect">
                      <a:avLst/>
                    </a:prstGeom>
                  </pic:spPr>
                </pic:pic>
              </a:graphicData>
            </a:graphic>
          </wp:inline>
        </w:drawing>
      </w:r>
    </w:p>
    <w:p w14:paraId="01562441" w14:textId="378EB278" w:rsidR="007C374F" w:rsidRPr="00D64CC5" w:rsidRDefault="00D64CC5" w:rsidP="00D64CC5">
      <w:pPr>
        <w:pStyle w:val="Caption"/>
      </w:pPr>
      <w:bookmarkStart w:id="898" w:name="_Toc181602853"/>
      <w:r>
        <w:t>Hình 4.</w:t>
      </w:r>
      <w:fldSimple w:instr=" SEQ Hình_4. \* ARABIC ">
        <w:r w:rsidR="006058D5">
          <w:rPr>
            <w:noProof/>
          </w:rPr>
          <w:t>36</w:t>
        </w:r>
      </w:fldSimple>
      <w:r>
        <w:t>. Trang quản lý bảng tiêu chí đã ẩn</w:t>
      </w:r>
      <w:bookmarkEnd w:id="898"/>
    </w:p>
    <w:p w14:paraId="3FBE59D2" w14:textId="48EA3026" w:rsidR="005F338E" w:rsidRPr="005F338E" w:rsidRDefault="005F338E" w:rsidP="005F338E">
      <w:pPr>
        <w:pStyle w:val="BodyText"/>
      </w:pPr>
      <w:r>
        <w:t xml:space="preserve">Để truy cập kho lưu trữ các tiêu chí đã bị xóa, quản trị viên nhấn vào nút </w:t>
      </w:r>
      <w:r w:rsidR="00553660">
        <w:t>“</w:t>
      </w:r>
      <w:r>
        <w:t>Kho lưu trữ</w:t>
      </w:r>
      <w:r w:rsidR="00553660">
        <w:t>”</w:t>
      </w:r>
      <w:r>
        <w:t xml:space="preserve"> trên giao diện. Hệ thống gửi yêu cầu HTTP GET đến API</w:t>
      </w:r>
      <w:r w:rsidR="008A2FE5" w:rsidRPr="008A2FE5">
        <w:t xml:space="preserve"> với đường dẫn</w:t>
      </w:r>
      <w:r>
        <w:t xml:space="preserve"> </w:t>
      </w:r>
      <w:r w:rsidR="0023624E">
        <w:t>‘</w:t>
      </w:r>
      <w:r>
        <w:t>/api/admin/</w:t>
      </w:r>
      <w:r w:rsidR="008A2FE5" w:rsidRPr="008A2FE5">
        <w:t xml:space="preserve"> </w:t>
      </w:r>
      <w:r>
        <w:t>rubrics?</w:t>
      </w:r>
      <w:r w:rsidRPr="005F338E">
        <w:t xml:space="preserve"> </w:t>
      </w:r>
      <w:r>
        <w:t>isDelete=true</w:t>
      </w:r>
      <w:r w:rsidR="0023624E">
        <w:t>’</w:t>
      </w:r>
      <w:r>
        <w:t>, cung cấp danh sách các tiêu chí đã bị xóa.</w:t>
      </w:r>
    </w:p>
    <w:p w14:paraId="0AF33DFB" w14:textId="5A696945" w:rsidR="005F338E" w:rsidRPr="005F338E" w:rsidRDefault="005F338E" w:rsidP="005F338E">
      <w:pPr>
        <w:pStyle w:val="BodyText"/>
      </w:pPr>
      <w:r>
        <w:t xml:space="preserve">Để khôi phục một tiêu chí đã bị ẩn, quản trị viên nhấn vào biểu tượng </w:t>
      </w:r>
      <w:r w:rsidR="00553660">
        <w:t>“</w:t>
      </w:r>
      <w:r>
        <w:t>Quay lại</w:t>
      </w:r>
      <w:r w:rsidR="00553660">
        <w:t>”</w:t>
      </w:r>
      <w:r>
        <w:t xml:space="preserve"> bên cạnh tiêu chí cần khôi phục. Hệ thống gửi yêu cầu HTTP PUT đến API </w:t>
      </w:r>
      <w:r w:rsidR="008A2FE5" w:rsidRPr="008A2FE5">
        <w:t xml:space="preserve">có đường dẫn </w:t>
      </w:r>
      <w:r w:rsidR="0023624E">
        <w:t>‘</w:t>
      </w:r>
      <w:r>
        <w:t>/api/admin/</w:t>
      </w:r>
      <w:r w:rsidRPr="005F338E">
        <w:t xml:space="preserve"> </w:t>
      </w:r>
      <w:r>
        <w:t>rubric/${_id}/softDelete</w:t>
      </w:r>
      <w:r w:rsidR="0023624E">
        <w:t>’</w:t>
      </w:r>
      <w:r>
        <w:t xml:space="preserve">, trong đó ${_id} là định danh của tiêu chí. Để khôi phục nhiều tiêu chí cùng lúc, quản trị viên chọn các tiêu chí cần khôi phục và nhấn vào biểu tượng </w:t>
      </w:r>
      <w:r w:rsidR="00553660">
        <w:t>“</w:t>
      </w:r>
      <w:r>
        <w:t>Quay lại</w:t>
      </w:r>
      <w:r w:rsidR="00553660">
        <w:t>”</w:t>
      </w:r>
      <w:r>
        <w:t>. Hệ thống gửi yêu cầu HTTP PUT đến API</w:t>
      </w:r>
      <w:r w:rsidR="008A2FE5" w:rsidRPr="008A2FE5">
        <w:t xml:space="preserve"> với đường dẫn </w:t>
      </w:r>
      <w:r w:rsidR="0023624E">
        <w:t>‘</w:t>
      </w:r>
      <w:r>
        <w:t>/api</w:t>
      </w:r>
      <w:r w:rsidR="008A2FE5" w:rsidRPr="008A2FE5">
        <w:t xml:space="preserve"> </w:t>
      </w:r>
      <w:r>
        <w:t>/admin/rubrics/softDelete</w:t>
      </w:r>
      <w:r w:rsidR="0023624E">
        <w:t>’</w:t>
      </w:r>
      <w:r>
        <w:t xml:space="preserve"> với mảng các định danh của các tiêu chí cần khôi phục.</w:t>
      </w:r>
    </w:p>
    <w:p w14:paraId="4A054014" w14:textId="300C9770" w:rsidR="007C374F" w:rsidRPr="005F338E" w:rsidRDefault="005F338E" w:rsidP="005F338E">
      <w:pPr>
        <w:pStyle w:val="BodyText"/>
      </w:pPr>
      <w:r>
        <w:t>Để xóa một tiêu chí cụ thể, quản trị viên chọn tiêu chí từ danh sách và nhấn vào biểu tượng thùng rác. Hệ thống gửi yêu cầu HTTP DELETE đến API</w:t>
      </w:r>
      <w:r w:rsidR="008A2FE5" w:rsidRPr="008A2FE5">
        <w:t xml:space="preserve"> với đường dẫn </w:t>
      </w:r>
      <w:r>
        <w:t xml:space="preserve"> </w:t>
      </w:r>
      <w:r w:rsidR="0023624E">
        <w:t>‘</w:t>
      </w:r>
      <w:r>
        <w:t>/api/admin</w:t>
      </w:r>
      <w:r w:rsidR="008A2FE5" w:rsidRPr="008A2FE5">
        <w:t xml:space="preserve"> </w:t>
      </w:r>
      <w:r>
        <w:t>/rubric/${_id}</w:t>
      </w:r>
      <w:r w:rsidR="0023624E">
        <w:t>’</w:t>
      </w:r>
      <w:r>
        <w:t xml:space="preserve">, trong đó ${_id} là định danh của tiêu chí. Để xóa nhiều tiêu chí đồng thời, quản trị viên chọn các tiêu chí từ danh sách và nhấn vào biểu tượng thùng rác. Hệ thống gửi yêu cầu HTTP DELETE đến API </w:t>
      </w:r>
      <w:r w:rsidR="0023624E">
        <w:t>‘</w:t>
      </w:r>
      <w:r>
        <w:t>/api/admin/rubrics/multiple</w:t>
      </w:r>
      <w:r w:rsidR="0023624E">
        <w:t>’</w:t>
      </w:r>
      <w:r>
        <w:t>, kèm theo dữ liệu là mảng các định danh của các tiêu chí cần xóa.</w:t>
      </w:r>
    </w:p>
    <w:p w14:paraId="7332333C" w14:textId="6B99C71E" w:rsidR="00A51EAB" w:rsidRPr="00D64CC5" w:rsidRDefault="00A51EAB" w:rsidP="00A51EAB">
      <w:pPr>
        <w:pStyle w:val="Heading3"/>
        <w:rPr>
          <w:lang w:val="vi"/>
        </w:rPr>
      </w:pPr>
      <w:bookmarkStart w:id="899" w:name="_Toc181602781"/>
      <w:r w:rsidRPr="00D64CC5">
        <w:rPr>
          <w:lang w:val="vi"/>
        </w:rPr>
        <w:lastRenderedPageBreak/>
        <w:t>Quản lý các tiêu chí của bảng tiêu chí (QL-11)</w:t>
      </w:r>
      <w:bookmarkEnd w:id="899"/>
    </w:p>
    <w:p w14:paraId="0D2F0738" w14:textId="77777777" w:rsidR="00D64CC5" w:rsidRDefault="007C374F" w:rsidP="00D64CC5">
      <w:pPr>
        <w:keepNext/>
      </w:pPr>
      <w:r w:rsidRPr="007C374F">
        <w:rPr>
          <w:noProof/>
        </w:rPr>
        <w:drawing>
          <wp:inline distT="0" distB="0" distL="0" distR="0" wp14:anchorId="66DA2767" wp14:editId="3BD0D30C">
            <wp:extent cx="5940425" cy="2729230"/>
            <wp:effectExtent l="0" t="0" r="3175" b="0"/>
            <wp:docPr id="78779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93172" name="Picture 1" descr="A screenshot of a computer&#10;&#10;Description automatically generated"/>
                    <pic:cNvPicPr/>
                  </pic:nvPicPr>
                  <pic:blipFill>
                    <a:blip r:embed="rId86"/>
                    <a:stretch>
                      <a:fillRect/>
                    </a:stretch>
                  </pic:blipFill>
                  <pic:spPr>
                    <a:xfrm>
                      <a:off x="0" y="0"/>
                      <a:ext cx="5940425" cy="2729230"/>
                    </a:xfrm>
                    <a:prstGeom prst="rect">
                      <a:avLst/>
                    </a:prstGeom>
                  </pic:spPr>
                </pic:pic>
              </a:graphicData>
            </a:graphic>
          </wp:inline>
        </w:drawing>
      </w:r>
    </w:p>
    <w:p w14:paraId="284C574B" w14:textId="5268DD44" w:rsidR="007C374F" w:rsidRDefault="00D64CC5" w:rsidP="00D64CC5">
      <w:pPr>
        <w:pStyle w:val="Caption"/>
      </w:pPr>
      <w:bookmarkStart w:id="900" w:name="_Toc181602854"/>
      <w:r>
        <w:t>Hình 4.</w:t>
      </w:r>
      <w:fldSimple w:instr=" SEQ Hình_4. \* ARABIC ">
        <w:r w:rsidR="006058D5">
          <w:rPr>
            <w:noProof/>
          </w:rPr>
          <w:t>37</w:t>
        </w:r>
      </w:fldSimple>
      <w:r>
        <w:t>. Trang quản lý tiêu chí của bảng tiêu chí.</w:t>
      </w:r>
      <w:bookmarkEnd w:id="900"/>
    </w:p>
    <w:p w14:paraId="439D9AB1" w14:textId="69FDE494" w:rsidR="00DA78D9" w:rsidRPr="00DA78D9" w:rsidRDefault="00DA78D9" w:rsidP="00DA78D9">
      <w:pPr>
        <w:pStyle w:val="BodyText"/>
      </w:pPr>
      <w:r w:rsidRPr="00DA78D9">
        <w:t>Đầu tiên, để lấy danh sách các tiêu chí, quản trị viên gửi yêu cầu HTTP GET đến API</w:t>
      </w:r>
      <w:r w:rsidR="008A2FE5">
        <w:rPr>
          <w:lang w:val="en-US"/>
        </w:rPr>
        <w:t xml:space="preserve"> có đường dẫn</w:t>
      </w:r>
      <w:r w:rsidRPr="00DA78D9">
        <w:t xml:space="preserve"> </w:t>
      </w:r>
      <w:r w:rsidR="0023624E">
        <w:rPr>
          <w:lang w:val="en-US"/>
        </w:rPr>
        <w:t>‘</w:t>
      </w:r>
      <w:r w:rsidRPr="00DA78D9">
        <w:t>/api/admin/rubrics/checkScore?teacher_id</w:t>
      </w:r>
      <w:r w:rsidR="008A2FE5">
        <w:rPr>
          <w:lang w:val="en-US"/>
        </w:rPr>
        <w:t xml:space="preserve"> </w:t>
      </w:r>
      <w:r w:rsidRPr="00DA78D9">
        <w:t>=</w:t>
      </w:r>
      <w:r w:rsidR="008A2FE5">
        <w:rPr>
          <w:lang w:val="en-US"/>
        </w:rPr>
        <w:t xml:space="preserve"> </w:t>
      </w:r>
      <w:r w:rsidRPr="00DA78D9">
        <w:t>${teacher_id}</w:t>
      </w:r>
      <w:r w:rsidR="008A2FE5">
        <w:rPr>
          <w:lang w:val="en-US"/>
        </w:rPr>
        <w:t xml:space="preserve"> </w:t>
      </w:r>
      <w:r w:rsidRPr="00DA78D9">
        <w:t>&amp;</w:t>
      </w:r>
      <w:r w:rsidR="008A2FE5">
        <w:rPr>
          <w:lang w:val="en-US"/>
        </w:rPr>
        <w:t xml:space="preserve"> </w:t>
      </w:r>
      <w:r w:rsidRPr="00DA78D9">
        <w:t>isDelete</w:t>
      </w:r>
      <w:r w:rsidR="008A2FE5">
        <w:rPr>
          <w:lang w:val="en-US"/>
        </w:rPr>
        <w:t xml:space="preserve"> </w:t>
      </w:r>
      <w:r w:rsidRPr="00DA78D9">
        <w:t>=</w:t>
      </w:r>
      <w:r w:rsidR="008A2FE5">
        <w:rPr>
          <w:lang w:val="en-US"/>
        </w:rPr>
        <w:t xml:space="preserve"> </w:t>
      </w:r>
      <w:r w:rsidRPr="00DA78D9">
        <w:t>false</w:t>
      </w:r>
      <w:r w:rsidR="0023624E">
        <w:rPr>
          <w:lang w:val="en-US"/>
        </w:rPr>
        <w:t>’</w:t>
      </w:r>
      <w:r w:rsidRPr="00DA78D9">
        <w:t xml:space="preserve">. Tham số ${teacher_id} là định danh của </w:t>
      </w:r>
      <w:r w:rsidR="002965B8">
        <w:t>giảng viên</w:t>
      </w:r>
      <w:r w:rsidRPr="00DA78D9">
        <w:t xml:space="preserve"> và API này trả về danh sách các tiêu chí chưa bị xóa liên quan đến </w:t>
      </w:r>
      <w:r w:rsidR="002965B8">
        <w:t>giảng viên</w:t>
      </w:r>
      <w:r w:rsidRPr="00DA78D9">
        <w:t xml:space="preserve"> cụ thể.</w:t>
      </w:r>
    </w:p>
    <w:p w14:paraId="0FBAA257" w14:textId="5AA41918" w:rsidR="00DA78D9" w:rsidRPr="00AC2573" w:rsidRDefault="004003B8" w:rsidP="006F448F">
      <w:pPr>
        <w:pStyle w:val="BodyText"/>
      </w:pPr>
      <w:r w:rsidRPr="004003B8">
        <w:t xml:space="preserve">Để ẩn một hoặc nhiều tiêu chí, quản trị viên chọn tiêu chí từ danh sách và nhấn biểu tượng thùng rác để gửi yêu cầu HTTP PUT đến API </w:t>
      </w:r>
      <w:r w:rsidR="0023624E">
        <w:t>‘</w:t>
      </w:r>
      <w:r w:rsidRPr="004003B8">
        <w:t>/api/admin/rubric/${_id}/softDelete</w:t>
      </w:r>
      <w:r w:rsidR="0023624E">
        <w:t>’</w:t>
      </w:r>
      <w:r w:rsidR="008A2FE5" w:rsidRPr="008A2FE5">
        <w:t xml:space="preserve"> </w:t>
      </w:r>
      <w:r w:rsidRPr="004003B8">
        <w:t xml:space="preserve">cho từng tiêu chí. Đối với nhiều tiêu chí, chọn các tiêu chí và nhấn nút </w:t>
      </w:r>
      <w:r w:rsidR="00553660">
        <w:t>“</w:t>
      </w:r>
      <w:r w:rsidRPr="004003B8">
        <w:t>Ẩn nhiều</w:t>
      </w:r>
      <w:r w:rsidR="00553660">
        <w:t>”</w:t>
      </w:r>
      <w:r w:rsidRPr="004003B8">
        <w:t xml:space="preserve">, hệ thống sẽ gửi yêu cầu HTTP PUT đến API </w:t>
      </w:r>
      <w:r w:rsidR="0023624E">
        <w:t>‘</w:t>
      </w:r>
      <w:r w:rsidRPr="004003B8">
        <w:t>/api/admin/rubrics/softDelete</w:t>
      </w:r>
      <w:r w:rsidR="0023624E">
        <w:t>’</w:t>
      </w:r>
      <w:r w:rsidRPr="004003B8">
        <w:t xml:space="preserve"> với mảng định danh của các tiêu chí. Sau khi hoàn tất, hệ thống sẽ thông báo và cập nhật danh sách tiêu chí trên giao diện.</w:t>
      </w:r>
    </w:p>
    <w:p w14:paraId="74F158DF" w14:textId="77777777" w:rsidR="00D64CC5" w:rsidRDefault="007C374F" w:rsidP="006F448F">
      <w:pPr>
        <w:keepNext/>
        <w:jc w:val="center"/>
      </w:pPr>
      <w:r w:rsidRPr="007C374F">
        <w:rPr>
          <w:noProof/>
        </w:rPr>
        <w:drawing>
          <wp:inline distT="0" distB="0" distL="0" distR="0" wp14:anchorId="2A7C5F20" wp14:editId="501192C5">
            <wp:extent cx="4792980" cy="1932534"/>
            <wp:effectExtent l="0" t="0" r="7620" b="0"/>
            <wp:docPr id="28675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5647" name="Picture 1" descr="A screenshot of a computer&#10;&#10;Description automatically generated"/>
                    <pic:cNvPicPr/>
                  </pic:nvPicPr>
                  <pic:blipFill rotWithShape="1">
                    <a:blip r:embed="rId87"/>
                    <a:srcRect l="1796" t="9055" r="1358" b="4810"/>
                    <a:stretch/>
                  </pic:blipFill>
                  <pic:spPr bwMode="auto">
                    <a:xfrm>
                      <a:off x="0" y="0"/>
                      <a:ext cx="4817729" cy="1942513"/>
                    </a:xfrm>
                    <a:prstGeom prst="rect">
                      <a:avLst/>
                    </a:prstGeom>
                    <a:ln>
                      <a:noFill/>
                    </a:ln>
                    <a:extLst>
                      <a:ext uri="{53640926-AAD7-44D8-BBD7-CCE9431645EC}">
                        <a14:shadowObscured xmlns:a14="http://schemas.microsoft.com/office/drawing/2010/main"/>
                      </a:ext>
                    </a:extLst>
                  </pic:spPr>
                </pic:pic>
              </a:graphicData>
            </a:graphic>
          </wp:inline>
        </w:drawing>
      </w:r>
    </w:p>
    <w:p w14:paraId="6B4F76BC" w14:textId="5535500B" w:rsidR="007C374F" w:rsidRPr="00D64CC5" w:rsidRDefault="00D64CC5" w:rsidP="00D64CC5">
      <w:pPr>
        <w:pStyle w:val="Caption"/>
      </w:pPr>
      <w:bookmarkStart w:id="901" w:name="_Toc181602855"/>
      <w:r>
        <w:t>Hình 4.</w:t>
      </w:r>
      <w:fldSimple w:instr=" SEQ Hình_4. \* ARABIC ">
        <w:r w:rsidR="006058D5">
          <w:rPr>
            <w:noProof/>
          </w:rPr>
          <w:t>38</w:t>
        </w:r>
      </w:fldSimple>
      <w:r>
        <w:t>. Chức năng tạo mới tiêu chí.</w:t>
      </w:r>
      <w:bookmarkEnd w:id="901"/>
    </w:p>
    <w:p w14:paraId="44C1F035" w14:textId="6EB36564" w:rsidR="00DA78D9" w:rsidRPr="00D64CC5" w:rsidRDefault="00DA78D9" w:rsidP="00D64CC5">
      <w:pPr>
        <w:pStyle w:val="BodyText"/>
      </w:pPr>
      <w:r w:rsidRPr="00DA78D9">
        <w:lastRenderedPageBreak/>
        <w:t xml:space="preserve">Để thêm một tiêu chí mới, quản trị viên nhấn vào nút </w:t>
      </w:r>
      <w:r w:rsidR="00553660">
        <w:t>“</w:t>
      </w:r>
      <w:r w:rsidRPr="00DA78D9">
        <w:t>Tạo mới</w:t>
      </w:r>
      <w:r w:rsidR="00553660">
        <w:t>”</w:t>
      </w:r>
      <w:r w:rsidRPr="00DA78D9">
        <w:t xml:space="preserve"> trên giao diện. Một cửa sổ nhập liệu sẽ xuất hiện, cho phép nhập các thông tin cần thiết để tạo tiêu chí. Sau khi hoàn tất việc nhập dữ liệu, quản trị viên nhấn nút </w:t>
      </w:r>
      <w:r w:rsidR="00553660">
        <w:t>“</w:t>
      </w:r>
      <w:r w:rsidRPr="00DA78D9">
        <w:t>Tạo</w:t>
      </w:r>
      <w:r w:rsidR="00553660">
        <w:t>”</w:t>
      </w:r>
      <w:r w:rsidRPr="00DA78D9">
        <w:t xml:space="preserve">. Hệ thống sẽ gửi yêu cầu HTTP POST đến API </w:t>
      </w:r>
      <w:r w:rsidR="0023624E">
        <w:t>‘</w:t>
      </w:r>
      <w:r w:rsidRPr="00DA78D9">
        <w:t>/api/admin/rubric</w:t>
      </w:r>
      <w:r w:rsidR="0023624E">
        <w:t>’</w:t>
      </w:r>
      <w:r w:rsidRPr="00DA78D9">
        <w:t>. Nếu việc lưu trữ dữ liệu thành công, hệ thống sẽ thông báo cho quản trị viên về việc thêm tiêu chí mới.</w:t>
      </w:r>
    </w:p>
    <w:p w14:paraId="4D595BC6" w14:textId="77777777" w:rsidR="00D64CC5" w:rsidRDefault="007C374F" w:rsidP="00D64CC5">
      <w:pPr>
        <w:keepNext/>
      </w:pPr>
      <w:r w:rsidRPr="007C374F">
        <w:rPr>
          <w:noProof/>
        </w:rPr>
        <w:drawing>
          <wp:inline distT="0" distB="0" distL="0" distR="0" wp14:anchorId="5DF91DC8" wp14:editId="6FFF9555">
            <wp:extent cx="5940425" cy="2729230"/>
            <wp:effectExtent l="0" t="0" r="3175" b="0"/>
            <wp:docPr id="165894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2820" name="Picture 1" descr="A screenshot of a computer&#10;&#10;Description automatically generated"/>
                    <pic:cNvPicPr/>
                  </pic:nvPicPr>
                  <pic:blipFill>
                    <a:blip r:embed="rId88"/>
                    <a:stretch>
                      <a:fillRect/>
                    </a:stretch>
                  </pic:blipFill>
                  <pic:spPr>
                    <a:xfrm>
                      <a:off x="0" y="0"/>
                      <a:ext cx="5940425" cy="2729230"/>
                    </a:xfrm>
                    <a:prstGeom prst="rect">
                      <a:avLst/>
                    </a:prstGeom>
                  </pic:spPr>
                </pic:pic>
              </a:graphicData>
            </a:graphic>
          </wp:inline>
        </w:drawing>
      </w:r>
    </w:p>
    <w:p w14:paraId="265D9918" w14:textId="3B685CCF" w:rsidR="007C374F" w:rsidRPr="00D64CC5" w:rsidRDefault="00D64CC5" w:rsidP="00D64CC5">
      <w:pPr>
        <w:pStyle w:val="Caption"/>
      </w:pPr>
      <w:bookmarkStart w:id="902" w:name="_Toc181602856"/>
      <w:r>
        <w:t>Hình 4.</w:t>
      </w:r>
      <w:fldSimple w:instr=" SEQ Hình_4. \* ARABIC ">
        <w:r w:rsidR="006058D5">
          <w:rPr>
            <w:noProof/>
          </w:rPr>
          <w:t>39</w:t>
        </w:r>
      </w:fldSimple>
      <w:r>
        <w:t>. Chức năng cập nhật tiêu chí</w:t>
      </w:r>
      <w:bookmarkEnd w:id="902"/>
    </w:p>
    <w:p w14:paraId="117519C2" w14:textId="5BD39A58" w:rsidR="007C374F" w:rsidRDefault="00DA78D9" w:rsidP="00DA78D9">
      <w:pPr>
        <w:pStyle w:val="BodyText"/>
      </w:pPr>
      <w:r w:rsidRPr="00DA78D9">
        <w:t xml:space="preserve">Để cập nhật thông tin của một tiêu chí, quản trị viên chọn tiêu chí cần chỉnh sửa bằng cách nhấn vào biểu tượng bút. Cửa sổ chỉnh sửa sẽ hiện lên, cho phép quản trị viên thực hiện các thay đổi cần thiết. Sau khi hoàn tất việc chỉnh sửa, quản trị viên nhấn nút </w:t>
      </w:r>
      <w:r w:rsidR="00553660">
        <w:t>“</w:t>
      </w:r>
      <w:r w:rsidRPr="00DA78D9">
        <w:t>Cập nhật</w:t>
      </w:r>
      <w:r w:rsidR="00553660">
        <w:t>”</w:t>
      </w:r>
      <w:r w:rsidRPr="00DA78D9">
        <w:t xml:space="preserve">. Hệ thống sẽ gửi yêu cầu HTTP PUT đến API </w:t>
      </w:r>
      <w:r w:rsidR="0023624E">
        <w:t>‘</w:t>
      </w:r>
      <w:r w:rsidRPr="00DA78D9">
        <w:t>/api/admin/rubric/${rubric_id}</w:t>
      </w:r>
      <w:r w:rsidR="0023624E">
        <w:t>’</w:t>
      </w:r>
      <w:r w:rsidRPr="00DA78D9">
        <w:t>, trong đó ${rubric_id} là định danh của tiêu chí cần cập nhật. Nếu việc cập nhật thành công, hệ thống sẽ thông báo cho quản trị viên và cập nhật thông tin của tiêu chí tương ứng.</w:t>
      </w:r>
    </w:p>
    <w:p w14:paraId="109E8514" w14:textId="77777777" w:rsidR="00D64CC5" w:rsidRDefault="007C374F" w:rsidP="00D64CC5">
      <w:pPr>
        <w:keepNext/>
        <w:jc w:val="center"/>
      </w:pPr>
      <w:r w:rsidRPr="007C374F">
        <w:rPr>
          <w:noProof/>
        </w:rPr>
        <w:drawing>
          <wp:inline distT="0" distB="0" distL="0" distR="0" wp14:anchorId="1551CFA7" wp14:editId="2862943B">
            <wp:extent cx="5349704" cy="922100"/>
            <wp:effectExtent l="0" t="0" r="3810" b="0"/>
            <wp:docPr id="15925114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11491" name="Picture 1" descr="A close up of a text&#10;&#10;Description automatically generated"/>
                    <pic:cNvPicPr/>
                  </pic:nvPicPr>
                  <pic:blipFill>
                    <a:blip r:embed="rId89"/>
                    <a:stretch>
                      <a:fillRect/>
                    </a:stretch>
                  </pic:blipFill>
                  <pic:spPr>
                    <a:xfrm>
                      <a:off x="0" y="0"/>
                      <a:ext cx="5349704" cy="922100"/>
                    </a:xfrm>
                    <a:prstGeom prst="rect">
                      <a:avLst/>
                    </a:prstGeom>
                  </pic:spPr>
                </pic:pic>
              </a:graphicData>
            </a:graphic>
          </wp:inline>
        </w:drawing>
      </w:r>
    </w:p>
    <w:p w14:paraId="32D63B70" w14:textId="0D37C532" w:rsidR="00D64CC5" w:rsidRDefault="00D64CC5" w:rsidP="00D64CC5">
      <w:pPr>
        <w:pStyle w:val="Caption"/>
      </w:pPr>
      <w:bookmarkStart w:id="903" w:name="_Toc181602857"/>
      <w:r>
        <w:t>Hình 4.</w:t>
      </w:r>
      <w:fldSimple w:instr=" SEQ Hình_4. \* ARABIC ">
        <w:r w:rsidR="006058D5">
          <w:rPr>
            <w:noProof/>
          </w:rPr>
          <w:t>40</w:t>
        </w:r>
      </w:fldSimple>
      <w:r>
        <w:t>. Các chức năng lọc của trang tiêu chí</w:t>
      </w:r>
      <w:bookmarkEnd w:id="903"/>
    </w:p>
    <w:p w14:paraId="12741FD7" w14:textId="77777777" w:rsidR="00D64CC5" w:rsidRDefault="007C374F" w:rsidP="00D64CC5">
      <w:pPr>
        <w:keepNext/>
      </w:pPr>
      <w:r w:rsidRPr="007C374F">
        <w:rPr>
          <w:noProof/>
        </w:rPr>
        <w:lastRenderedPageBreak/>
        <w:drawing>
          <wp:inline distT="0" distB="0" distL="0" distR="0" wp14:anchorId="2FEC0675" wp14:editId="3B900597">
            <wp:extent cx="5940425" cy="2752090"/>
            <wp:effectExtent l="0" t="0" r="3175" b="0"/>
            <wp:docPr id="462708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381" name="Picture 1" descr="A screenshot of a computer&#10;&#10;Description automatically generated"/>
                    <pic:cNvPicPr/>
                  </pic:nvPicPr>
                  <pic:blipFill>
                    <a:blip r:embed="rId90"/>
                    <a:stretch>
                      <a:fillRect/>
                    </a:stretch>
                  </pic:blipFill>
                  <pic:spPr>
                    <a:xfrm>
                      <a:off x="0" y="0"/>
                      <a:ext cx="5940425" cy="2752090"/>
                    </a:xfrm>
                    <a:prstGeom prst="rect">
                      <a:avLst/>
                    </a:prstGeom>
                  </pic:spPr>
                </pic:pic>
              </a:graphicData>
            </a:graphic>
          </wp:inline>
        </w:drawing>
      </w:r>
    </w:p>
    <w:p w14:paraId="1202DA73" w14:textId="54AECC87" w:rsidR="007C374F" w:rsidRPr="00D64CC5" w:rsidRDefault="00D64CC5" w:rsidP="00D64CC5">
      <w:pPr>
        <w:pStyle w:val="Caption"/>
      </w:pPr>
      <w:bookmarkStart w:id="904" w:name="_Toc181602858"/>
      <w:r>
        <w:t>Hình 4.</w:t>
      </w:r>
      <w:fldSimple w:instr=" SEQ Hình_4. \* ARABIC ">
        <w:r w:rsidR="006058D5">
          <w:rPr>
            <w:noProof/>
          </w:rPr>
          <w:t>41</w:t>
        </w:r>
      </w:fldSimple>
      <w:r>
        <w:t>. Trang quản lý tiêu chí đã ẩn</w:t>
      </w:r>
      <w:bookmarkEnd w:id="904"/>
    </w:p>
    <w:p w14:paraId="5C6E942A" w14:textId="5AED4E75" w:rsidR="005F338E" w:rsidRPr="005F338E" w:rsidRDefault="005F338E" w:rsidP="005F338E">
      <w:pPr>
        <w:pStyle w:val="BodyText"/>
      </w:pPr>
      <w:r w:rsidRPr="005F338E">
        <w:t xml:space="preserve">Để truy cập kho lưu trữ các tiêu chí đã bị xóa, quản trị viên nhấn vào nút </w:t>
      </w:r>
      <w:r w:rsidR="00553660">
        <w:t>“</w:t>
      </w:r>
      <w:r w:rsidRPr="005F338E">
        <w:t>Kho lưu trữ</w:t>
      </w:r>
      <w:r w:rsidR="00553660">
        <w:t>”</w:t>
      </w:r>
      <w:r w:rsidRPr="005F338E">
        <w:t xml:space="preserve"> trên giao diện. Hệ thống gửi yêu cầu HTTP GET đến API </w:t>
      </w:r>
      <w:r w:rsidR="0023624E">
        <w:t>‘</w:t>
      </w:r>
      <w:r w:rsidRPr="005F338E">
        <w:t>/api/admin/rubrics?isDelete = true</w:t>
      </w:r>
      <w:r w:rsidR="0023624E">
        <w:t>’</w:t>
      </w:r>
      <w:r w:rsidRPr="005F338E">
        <w:t xml:space="preserve"> để lấy danh sách các tiêu chí đã bị xóa.</w:t>
      </w:r>
    </w:p>
    <w:p w14:paraId="1936F23E" w14:textId="4B5C5949" w:rsidR="005F338E" w:rsidRPr="005F338E" w:rsidRDefault="005F338E" w:rsidP="005F338E">
      <w:pPr>
        <w:pStyle w:val="BodyText"/>
      </w:pPr>
      <w:r w:rsidRPr="005F338E">
        <w:t xml:space="preserve">Để khôi phục một tiêu chí đã bị ẩn, quản trị viên nhấn vào biểu tượng </w:t>
      </w:r>
      <w:r w:rsidR="00553660">
        <w:t>“</w:t>
      </w:r>
      <w:r w:rsidRPr="005F338E">
        <w:t>Quay lại</w:t>
      </w:r>
      <w:r w:rsidR="00553660">
        <w:t>”</w:t>
      </w:r>
      <w:r w:rsidRPr="005F338E">
        <w:t xml:space="preserve"> bên cạnh tiêu chí cần khôi phục. Hệ thống gửi yêu cầu HTTP PUT đến API </w:t>
      </w:r>
      <w:r w:rsidR="008A2FE5" w:rsidRPr="008A2FE5">
        <w:t xml:space="preserve">có đường dẫn </w:t>
      </w:r>
      <w:r w:rsidR="0023624E">
        <w:t>‘</w:t>
      </w:r>
      <w:r w:rsidRPr="005F338E">
        <w:t>/api/admin/rubric/${_id}/softDelete</w:t>
      </w:r>
      <w:r w:rsidR="0023624E">
        <w:t>’</w:t>
      </w:r>
      <w:r w:rsidRPr="005F338E">
        <w:t xml:space="preserve">, trong đó ${_id} là định danh của tiêu chí. Để khôi phục nhiều tiêu chí cùng lúc, quản trị viên chọn các tiêu chí cần khôi phục và nhấn vào biểu tượng </w:t>
      </w:r>
      <w:r w:rsidR="00553660">
        <w:t>“</w:t>
      </w:r>
      <w:r w:rsidRPr="005F338E">
        <w:t>Quay lại</w:t>
      </w:r>
      <w:r w:rsidR="00553660">
        <w:t>”</w:t>
      </w:r>
      <w:r w:rsidRPr="005F338E">
        <w:t>. Hệ thống gửi yêu cầu HTTP PUT đến API</w:t>
      </w:r>
      <w:r w:rsidR="008A2FE5" w:rsidRPr="008A2FE5">
        <w:t xml:space="preserve"> với đường dẫn </w:t>
      </w:r>
      <w:r w:rsidR="0023624E">
        <w:t>‘</w:t>
      </w:r>
      <w:r w:rsidRPr="005F338E">
        <w:t>/api/</w:t>
      </w:r>
      <w:r w:rsidR="008A2FE5" w:rsidRPr="008A2FE5">
        <w:t xml:space="preserve"> </w:t>
      </w:r>
      <w:r w:rsidRPr="005F338E">
        <w:t>admin/rubrics/softDelete</w:t>
      </w:r>
      <w:r w:rsidR="0023624E">
        <w:t>’</w:t>
      </w:r>
      <w:r w:rsidRPr="005F338E">
        <w:t>, kèm theo mảng các định danh của các tiêu chí cần khôi phục.</w:t>
      </w:r>
    </w:p>
    <w:p w14:paraId="6C1F2828" w14:textId="6248B7C2" w:rsidR="007C374F" w:rsidRPr="005F338E" w:rsidRDefault="005F338E" w:rsidP="005F338E">
      <w:pPr>
        <w:pStyle w:val="BodyText"/>
      </w:pPr>
      <w:r w:rsidRPr="005F338E">
        <w:t>Để xóa một tiêu chí cụ thể, quản trị viên chọn tiêu chí từ danh sách và nhấn vào biểu tượng thùng rác. Hệ thống gửi yêu cầu HTTP DELETE đến API</w:t>
      </w:r>
      <w:r w:rsidR="008A2FE5" w:rsidRPr="008A2FE5">
        <w:t xml:space="preserve"> có đường dẫn</w:t>
      </w:r>
      <w:r w:rsidRPr="005F338E">
        <w:t xml:space="preserve"> </w:t>
      </w:r>
      <w:r w:rsidR="0023624E">
        <w:t>‘</w:t>
      </w:r>
      <w:r w:rsidRPr="005F338E">
        <w:t>/api/admin</w:t>
      </w:r>
      <w:r w:rsidR="008A2FE5" w:rsidRPr="008A2FE5">
        <w:t xml:space="preserve"> </w:t>
      </w:r>
      <w:r w:rsidRPr="005F338E">
        <w:t>/rubric/${_id}</w:t>
      </w:r>
      <w:r w:rsidR="0023624E">
        <w:t>’</w:t>
      </w:r>
      <w:r w:rsidRPr="005F338E">
        <w:t xml:space="preserve">, trong đó ${_id} là định danh của tiêu chí. Để xóa nhiều tiêu chí đồng thời, quản trị viên chọn các tiêu chí từ danh sách và nhấn vào biểu tượng thùng rác. Hệ thống gửi yêu cầu HTTP DELETE đến API </w:t>
      </w:r>
      <w:r w:rsidR="0023624E">
        <w:t>‘</w:t>
      </w:r>
      <w:r w:rsidRPr="005F338E">
        <w:t>/api/admin/rubrics/multiple</w:t>
      </w:r>
      <w:r w:rsidR="0023624E">
        <w:t>’</w:t>
      </w:r>
      <w:r w:rsidRPr="005F338E">
        <w:t>, kèm theo dữ liệu là mảng các định danh của các tiêu chí cần xóa.</w:t>
      </w:r>
    </w:p>
    <w:p w14:paraId="6D0B59CD" w14:textId="77777777" w:rsidR="00D64CC5" w:rsidRDefault="007C374F" w:rsidP="00D64CC5">
      <w:pPr>
        <w:keepNext/>
      </w:pPr>
      <w:r w:rsidRPr="007C374F">
        <w:rPr>
          <w:noProof/>
        </w:rPr>
        <w:lastRenderedPageBreak/>
        <w:drawing>
          <wp:inline distT="0" distB="0" distL="0" distR="0" wp14:anchorId="423375FF" wp14:editId="10E34051">
            <wp:extent cx="5940425" cy="2755900"/>
            <wp:effectExtent l="0" t="0" r="3175" b="6350"/>
            <wp:docPr id="1328033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33565" name="Picture 1" descr="A screenshot of a computer&#10;&#10;Description automatically generated"/>
                    <pic:cNvPicPr/>
                  </pic:nvPicPr>
                  <pic:blipFill>
                    <a:blip r:embed="rId91"/>
                    <a:stretch>
                      <a:fillRect/>
                    </a:stretch>
                  </pic:blipFill>
                  <pic:spPr>
                    <a:xfrm>
                      <a:off x="0" y="0"/>
                      <a:ext cx="5940425" cy="2755900"/>
                    </a:xfrm>
                    <a:prstGeom prst="rect">
                      <a:avLst/>
                    </a:prstGeom>
                  </pic:spPr>
                </pic:pic>
              </a:graphicData>
            </a:graphic>
          </wp:inline>
        </w:drawing>
      </w:r>
    </w:p>
    <w:p w14:paraId="7CBF4EB3" w14:textId="0CEFC0D9" w:rsidR="007C374F" w:rsidRPr="00BF7BF5" w:rsidRDefault="00D64CC5" w:rsidP="00816598">
      <w:pPr>
        <w:pStyle w:val="Caption"/>
      </w:pPr>
      <w:bookmarkStart w:id="905" w:name="_Toc181602859"/>
      <w:r w:rsidRPr="00D64CC5">
        <w:t>Hình 4.</w:t>
      </w:r>
      <w:fldSimple w:instr=" SEQ Hình_4. \* ARABIC ">
        <w:r w:rsidR="006058D5">
          <w:rPr>
            <w:noProof/>
          </w:rPr>
          <w:t>42</w:t>
        </w:r>
      </w:fldSimple>
      <w:r w:rsidRPr="00D64CC5">
        <w:t xml:space="preserve">. </w:t>
      </w:r>
      <w:r w:rsidRPr="00BF7BF5">
        <w:t>Trang xem tổng quan tiêu chí</w:t>
      </w:r>
      <w:bookmarkEnd w:id="905"/>
    </w:p>
    <w:p w14:paraId="67E48419" w14:textId="0578C2D6" w:rsidR="00A51EAB" w:rsidRPr="00BF7BF5" w:rsidRDefault="00A51EAB" w:rsidP="00A51EAB">
      <w:pPr>
        <w:pStyle w:val="Heading3"/>
      </w:pPr>
      <w:bookmarkStart w:id="906" w:name="_Toc181602782"/>
      <w:r w:rsidRPr="00BF7BF5">
        <w:t>Quản lý đánh giá tổng hợp (QL-12)</w:t>
      </w:r>
      <w:bookmarkEnd w:id="906"/>
    </w:p>
    <w:p w14:paraId="2AF16B18" w14:textId="77777777" w:rsidR="00D64CC5" w:rsidRDefault="00137C21" w:rsidP="00D64CC5">
      <w:pPr>
        <w:keepNext/>
      </w:pPr>
      <w:r w:rsidRPr="00137C21">
        <w:rPr>
          <w:noProof/>
        </w:rPr>
        <w:drawing>
          <wp:inline distT="0" distB="0" distL="0" distR="0" wp14:anchorId="7E3A4A85" wp14:editId="239638AC">
            <wp:extent cx="5940425" cy="2735580"/>
            <wp:effectExtent l="0" t="0" r="3175" b="7620"/>
            <wp:docPr id="155180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9646" name="Picture 1" descr="A screenshot of a computer&#10;&#10;Description automatically generated"/>
                    <pic:cNvPicPr/>
                  </pic:nvPicPr>
                  <pic:blipFill>
                    <a:blip r:embed="rId92"/>
                    <a:stretch>
                      <a:fillRect/>
                    </a:stretch>
                  </pic:blipFill>
                  <pic:spPr>
                    <a:xfrm>
                      <a:off x="0" y="0"/>
                      <a:ext cx="5940425" cy="2735580"/>
                    </a:xfrm>
                    <a:prstGeom prst="rect">
                      <a:avLst/>
                    </a:prstGeom>
                  </pic:spPr>
                </pic:pic>
              </a:graphicData>
            </a:graphic>
          </wp:inline>
        </w:drawing>
      </w:r>
    </w:p>
    <w:p w14:paraId="0663735B" w14:textId="6C3BFE8F" w:rsidR="00DB70DA" w:rsidRPr="00D64CC5" w:rsidRDefault="00D64CC5" w:rsidP="00D64CC5">
      <w:pPr>
        <w:pStyle w:val="Caption"/>
      </w:pPr>
      <w:bookmarkStart w:id="907" w:name="_Toc181602860"/>
      <w:r>
        <w:t>Hình 4.</w:t>
      </w:r>
      <w:fldSimple w:instr=" SEQ Hình_4. \* ARABIC ">
        <w:r w:rsidR="006058D5">
          <w:rPr>
            <w:noProof/>
          </w:rPr>
          <w:t>43</w:t>
        </w:r>
      </w:fldSimple>
      <w:r>
        <w:t>. Trang quản lý đánh giá</w:t>
      </w:r>
      <w:bookmarkEnd w:id="907"/>
    </w:p>
    <w:p w14:paraId="2A0C2EA4" w14:textId="2115CA03" w:rsidR="00DB70DA" w:rsidRPr="00DB70DA" w:rsidRDefault="00DB70DA" w:rsidP="00942858">
      <w:pPr>
        <w:pStyle w:val="BodyText"/>
      </w:pPr>
      <w:r w:rsidRPr="00DB70DA">
        <w:t xml:space="preserve">Khi </w:t>
      </w:r>
      <w:r w:rsidR="002965B8">
        <w:t>giảng viên</w:t>
      </w:r>
      <w:r w:rsidRPr="00DB70DA">
        <w:t xml:space="preserve"> truy cập vào trang quản lý đánh giá, hệ thống sẽ gửi yêu cầu HTTP GET tới API</w:t>
      </w:r>
      <w:r w:rsidR="008A2FE5">
        <w:rPr>
          <w:lang w:val="en-US"/>
        </w:rPr>
        <w:t xml:space="preserve"> </w:t>
      </w:r>
      <w:r w:rsidR="0023624E">
        <w:t>‘</w:t>
      </w:r>
      <w:r w:rsidRPr="00DB70DA">
        <w:t>/api/admin/meta-assessments?teacher_id=${teacher_id}&amp;isDelete=false</w:t>
      </w:r>
      <w:r w:rsidR="0023624E">
        <w:t>’</w:t>
      </w:r>
      <w:r w:rsidRPr="00DB70DA">
        <w:t xml:space="preserve">, trong đó ${teacher_id} đại diện cho mã định danh của </w:t>
      </w:r>
      <w:r w:rsidR="002965B8">
        <w:t>giảng viên</w:t>
      </w:r>
      <w:r w:rsidRPr="00DB70DA">
        <w:t xml:space="preserve">. API này sẽ phản hồi với danh sách các đánh giá do </w:t>
      </w:r>
      <w:r w:rsidR="002965B8">
        <w:t>giảng viên</w:t>
      </w:r>
      <w:r w:rsidRPr="00DB70DA">
        <w:t xml:space="preserve"> đó tạo ra. Tại giao diện quản lý, </w:t>
      </w:r>
      <w:r w:rsidR="002965B8">
        <w:t>giảng viên</w:t>
      </w:r>
      <w:r w:rsidRPr="00DB70DA">
        <w:t xml:space="preserve"> có thể xem thông tin chi tiết về từng đánh giá, bao gồm tỷ lệ sinh viên đã được chấm điểm và tình trạng phân công nhiệm vụ chấm điểm.</w:t>
      </w:r>
    </w:p>
    <w:p w14:paraId="1B083036" w14:textId="2A746136" w:rsidR="00DB70DA" w:rsidRPr="00DB70DA" w:rsidRDefault="002E7C57" w:rsidP="00942858">
      <w:pPr>
        <w:jc w:val="both"/>
        <w:rPr>
          <w:lang w:val="vi"/>
        </w:rPr>
      </w:pPr>
      <w:r w:rsidRPr="00FE67B2">
        <w:rPr>
          <w:lang w:val="vi"/>
        </w:rPr>
        <w:tab/>
      </w:r>
      <w:r w:rsidRPr="00FE67B2">
        <w:rPr>
          <w:lang w:val="vi"/>
        </w:rPr>
        <w:tab/>
        <w:t xml:space="preserve">Để quản lý việc phân công chấm điểm cho từng đánh giá, </w:t>
      </w:r>
      <w:r w:rsidR="002965B8">
        <w:rPr>
          <w:lang w:val="vi"/>
        </w:rPr>
        <w:t>giảng viên</w:t>
      </w:r>
      <w:r w:rsidRPr="00FE67B2">
        <w:rPr>
          <w:lang w:val="vi"/>
        </w:rPr>
        <w:t xml:space="preserve"> thực hiện thao tác nhấp chuột vào phần phân công tương ứng với mỗi đánh giá.</w:t>
      </w:r>
    </w:p>
    <w:p w14:paraId="4E68BC2B" w14:textId="28418C72" w:rsidR="00137C21" w:rsidRPr="00AC2573" w:rsidRDefault="002E7C57" w:rsidP="00942858">
      <w:pPr>
        <w:jc w:val="both"/>
        <w:rPr>
          <w:lang w:val="vi"/>
        </w:rPr>
      </w:pPr>
      <w:r w:rsidRPr="00FE67B2">
        <w:rPr>
          <w:lang w:val="vi"/>
        </w:rPr>
        <w:lastRenderedPageBreak/>
        <w:tab/>
      </w:r>
      <w:r w:rsidRPr="00FE67B2">
        <w:rPr>
          <w:lang w:val="vi"/>
        </w:rPr>
        <w:tab/>
        <w:t xml:space="preserve">Để ẩn một đánh giá dựa trên mô tả chung, </w:t>
      </w:r>
      <w:r w:rsidR="002965B8">
        <w:rPr>
          <w:lang w:val="vi"/>
        </w:rPr>
        <w:t>giảng viên</w:t>
      </w:r>
      <w:r w:rsidRPr="00FE67B2">
        <w:rPr>
          <w:lang w:val="vi"/>
        </w:rPr>
        <w:t xml:space="preserve"> chỉ cần nhấn vào biểu tượng thùng rác. Hệ thống sẽ gửi yêu cầu HTTP PATCH tới API </w:t>
      </w:r>
      <w:r w:rsidR="0023624E">
        <w:rPr>
          <w:lang w:val="vi"/>
        </w:rPr>
        <w:t>‘</w:t>
      </w:r>
      <w:r w:rsidR="00942858" w:rsidRPr="00942858">
        <w:rPr>
          <w:lang w:val="vi"/>
        </w:rPr>
        <w:t>/api/admin</w:t>
      </w:r>
      <w:r w:rsidRPr="00FE67B2">
        <w:rPr>
          <w:lang w:val="vi"/>
        </w:rPr>
        <w:t>/meta-assessments/</w:t>
      </w:r>
      <w:r w:rsidR="00942858" w:rsidRPr="00942858">
        <w:rPr>
          <w:lang w:val="vi"/>
        </w:rPr>
        <w:t xml:space="preserve"> </w:t>
      </w:r>
      <w:r w:rsidRPr="00FE67B2">
        <w:rPr>
          <w:lang w:val="vi"/>
        </w:rPr>
        <w:t>softDeleteByGeneralDescription</w:t>
      </w:r>
      <w:r w:rsidR="0023624E">
        <w:rPr>
          <w:lang w:val="vi"/>
        </w:rPr>
        <w:t>’</w:t>
      </w:r>
      <w:r w:rsidRPr="00FE67B2">
        <w:rPr>
          <w:lang w:val="vi"/>
        </w:rPr>
        <w:t>. Dữ liệu yêu cầu sẽ bao gồm mô tả chung của đánh giá và thuộc tính isDelete được đặt thành true, nhằm thực hiện việc ẩn đánh giá tương ứng.</w:t>
      </w:r>
    </w:p>
    <w:p w14:paraId="53B1133F" w14:textId="77777777" w:rsidR="00D64CC5" w:rsidRDefault="00137C21" w:rsidP="00D64CC5">
      <w:pPr>
        <w:keepNext/>
        <w:jc w:val="center"/>
      </w:pPr>
      <w:r w:rsidRPr="00137C21">
        <w:rPr>
          <w:noProof/>
        </w:rPr>
        <w:drawing>
          <wp:inline distT="0" distB="0" distL="0" distR="0" wp14:anchorId="685D7F90" wp14:editId="5180B860">
            <wp:extent cx="5334462" cy="6287045"/>
            <wp:effectExtent l="0" t="0" r="0" b="0"/>
            <wp:docPr id="2717868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6828" name="Picture 1" descr="A screenshot of a chat&#10;&#10;Description automatically generated"/>
                    <pic:cNvPicPr/>
                  </pic:nvPicPr>
                  <pic:blipFill>
                    <a:blip r:embed="rId93"/>
                    <a:stretch>
                      <a:fillRect/>
                    </a:stretch>
                  </pic:blipFill>
                  <pic:spPr>
                    <a:xfrm>
                      <a:off x="0" y="0"/>
                      <a:ext cx="5334462" cy="6287045"/>
                    </a:xfrm>
                    <a:prstGeom prst="rect">
                      <a:avLst/>
                    </a:prstGeom>
                  </pic:spPr>
                </pic:pic>
              </a:graphicData>
            </a:graphic>
          </wp:inline>
        </w:drawing>
      </w:r>
    </w:p>
    <w:p w14:paraId="542193B7" w14:textId="034E6172" w:rsidR="00ED56BA" w:rsidRDefault="00D64CC5" w:rsidP="00D64CC5">
      <w:pPr>
        <w:pStyle w:val="Caption"/>
      </w:pPr>
      <w:bookmarkStart w:id="908" w:name="_Toc181602861"/>
      <w:r>
        <w:t>Hình 4.</w:t>
      </w:r>
      <w:fldSimple w:instr=" SEQ Hình_4. \* ARABIC ">
        <w:r w:rsidR="006058D5">
          <w:rPr>
            <w:noProof/>
          </w:rPr>
          <w:t>44</w:t>
        </w:r>
      </w:fldSimple>
      <w:r>
        <w:t>. Chức năng thêm mới đánh giá</w:t>
      </w:r>
      <w:bookmarkEnd w:id="908"/>
    </w:p>
    <w:p w14:paraId="5142E639" w14:textId="1C82CFF6" w:rsidR="00942858" w:rsidRPr="00D64CC5" w:rsidRDefault="00C22166" w:rsidP="00942858">
      <w:pPr>
        <w:pStyle w:val="BodyText"/>
        <w:rPr>
          <w:lang w:val="en-US"/>
        </w:rPr>
      </w:pPr>
      <w:r w:rsidRPr="00C22166">
        <w:rPr>
          <w:lang w:val="en-US"/>
        </w:rPr>
        <w:t xml:space="preserve">Để thêm một đánh giá mới, quản trị viên nhấn vào nút </w:t>
      </w:r>
      <w:r w:rsidR="00553660">
        <w:rPr>
          <w:lang w:val="en-US"/>
        </w:rPr>
        <w:t>“</w:t>
      </w:r>
      <w:r w:rsidRPr="00C22166">
        <w:rPr>
          <w:lang w:val="en-US"/>
        </w:rPr>
        <w:t>Tạo mới</w:t>
      </w:r>
      <w:r w:rsidR="00553660">
        <w:rPr>
          <w:lang w:val="en-US"/>
        </w:rPr>
        <w:t>”</w:t>
      </w:r>
      <w:r w:rsidRPr="00C22166">
        <w:rPr>
          <w:lang w:val="en-US"/>
        </w:rPr>
        <w:t xml:space="preserve"> trên giao diện. Một cửa sổ nhập liệu sẽ hiện ra, cho phép quản trị viên chọn lớp môn học, bảng tiêu chí tương ứng và nhập các thông tin cần thiết. Để thêm sinh viên, quản trị viên nhấn vào nút tải sinh viên. Hệ thống sẽ gửi yêu cầu POST tới API</w:t>
      </w:r>
      <w:r w:rsidR="00942858">
        <w:rPr>
          <w:lang w:val="en-US"/>
        </w:rPr>
        <w:t xml:space="preserve"> có đường dẫn</w:t>
      </w:r>
      <w:r w:rsidRPr="00C22166">
        <w:rPr>
          <w:lang w:val="en-US"/>
        </w:rPr>
        <w:t xml:space="preserve"> </w:t>
      </w:r>
      <w:r w:rsidR="0023624E">
        <w:rPr>
          <w:lang w:val="en-US"/>
        </w:rPr>
        <w:t>‘</w:t>
      </w:r>
      <w:r w:rsidRPr="00C22166">
        <w:rPr>
          <w:lang w:val="en-US"/>
        </w:rPr>
        <w:t>api/admin/course-</w:t>
      </w:r>
      <w:r w:rsidRPr="00C22166">
        <w:rPr>
          <w:lang w:val="en-US"/>
        </w:rPr>
        <w:lastRenderedPageBreak/>
        <w:t>enrollment</w:t>
      </w:r>
      <w:r w:rsidR="00942858">
        <w:rPr>
          <w:lang w:val="en-US"/>
        </w:rPr>
        <w:t xml:space="preserve"> </w:t>
      </w:r>
      <w:r w:rsidRPr="00C22166">
        <w:rPr>
          <w:lang w:val="en-US"/>
        </w:rPr>
        <w:t>/templates/data</w:t>
      </w:r>
      <w:r w:rsidR="0023624E">
        <w:rPr>
          <w:lang w:val="en-US"/>
        </w:rPr>
        <w:t>’</w:t>
      </w:r>
      <w:r w:rsidRPr="00C22166">
        <w:rPr>
          <w:lang w:val="en-US"/>
        </w:rPr>
        <w:t xml:space="preserve"> để nhận về tệp Excel chứa danh sách sinh viên của lớp môn học đã chọn. Sau khi tải tệp lên, quản trị viên nhấn vào nút </w:t>
      </w:r>
      <w:r w:rsidR="00553660">
        <w:rPr>
          <w:lang w:val="en-US"/>
        </w:rPr>
        <w:t>“</w:t>
      </w:r>
      <w:r w:rsidRPr="00C22166">
        <w:rPr>
          <w:lang w:val="en-US"/>
        </w:rPr>
        <w:t>Start Upload</w:t>
      </w:r>
      <w:r w:rsidR="00553660">
        <w:rPr>
          <w:lang w:val="en-US"/>
        </w:rPr>
        <w:t>”</w:t>
      </w:r>
      <w:r w:rsidRPr="00C22166">
        <w:rPr>
          <w:lang w:val="en-US"/>
        </w:rPr>
        <w:t xml:space="preserve"> để hoàn tất việc tạo đánh giá cho lớp học. </w:t>
      </w:r>
      <w:r w:rsidR="00942858" w:rsidRPr="00942858">
        <w:rPr>
          <w:lang w:val="en-US"/>
        </w:rPr>
        <w:t xml:space="preserve">Cuối cùng, </w:t>
      </w:r>
      <w:r w:rsidR="00942858">
        <w:rPr>
          <w:lang w:val="en-US"/>
        </w:rPr>
        <w:t>h</w:t>
      </w:r>
      <w:r w:rsidR="00942858" w:rsidRPr="00C22166">
        <w:rPr>
          <w:lang w:val="en-US"/>
        </w:rPr>
        <w:t>ệ thống sẽ gửi yêu cầu POST tới API</w:t>
      </w:r>
      <w:r w:rsidR="00942858">
        <w:rPr>
          <w:lang w:val="en-US"/>
        </w:rPr>
        <w:t xml:space="preserve"> </w:t>
      </w:r>
      <w:r w:rsidR="00942858" w:rsidRPr="00942858">
        <w:rPr>
          <w:lang w:val="en-US"/>
        </w:rPr>
        <w:t>tới</w:t>
      </w:r>
      <w:r w:rsidR="00942858">
        <w:rPr>
          <w:lang w:val="en-US"/>
        </w:rPr>
        <w:t xml:space="preserve"> đường dẫn</w:t>
      </w:r>
      <w:r w:rsidR="00942858" w:rsidRPr="00942858">
        <w:rPr>
          <w:lang w:val="en-US"/>
        </w:rPr>
        <w:t xml:space="preserve"> </w:t>
      </w:r>
      <w:r w:rsidR="0023624E">
        <w:rPr>
          <w:lang w:val="en-US"/>
        </w:rPr>
        <w:t>‘</w:t>
      </w:r>
      <w:r w:rsidR="00942858" w:rsidRPr="00942858">
        <w:rPr>
          <w:lang w:val="en-US"/>
        </w:rPr>
        <w:t>/api/admin/importExcel/meta-assessment</w:t>
      </w:r>
      <w:r w:rsidR="0023624E">
        <w:rPr>
          <w:lang w:val="en-US"/>
        </w:rPr>
        <w:t>’</w:t>
      </w:r>
      <w:r w:rsidR="00942858" w:rsidRPr="00942858">
        <w:rPr>
          <w:lang w:val="en-US"/>
        </w:rPr>
        <w:t xml:space="preserve"> để thực hiện quá trình nhập liệu từ file Excel chứa thông tin liên quan đến đánh giá meta</w:t>
      </w:r>
      <w:r w:rsidRPr="00C22166">
        <w:rPr>
          <w:lang w:val="en-US"/>
        </w:rPr>
        <w:t>.</w:t>
      </w:r>
    </w:p>
    <w:p w14:paraId="2718D982" w14:textId="77777777" w:rsidR="00D64CC5" w:rsidRDefault="00137C21" w:rsidP="00D64CC5">
      <w:pPr>
        <w:keepNext/>
      </w:pPr>
      <w:r w:rsidRPr="00137C21">
        <w:rPr>
          <w:noProof/>
        </w:rPr>
        <w:drawing>
          <wp:inline distT="0" distB="0" distL="0" distR="0" wp14:anchorId="757F0C9D" wp14:editId="04DB4CD6">
            <wp:extent cx="5940425" cy="3126105"/>
            <wp:effectExtent l="0" t="0" r="3175" b="0"/>
            <wp:docPr id="2011411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1831" name="Picture 1" descr="A screenshot of a computer&#10;&#10;Description automatically generated"/>
                    <pic:cNvPicPr/>
                  </pic:nvPicPr>
                  <pic:blipFill>
                    <a:blip r:embed="rId94"/>
                    <a:stretch>
                      <a:fillRect/>
                    </a:stretch>
                  </pic:blipFill>
                  <pic:spPr>
                    <a:xfrm>
                      <a:off x="0" y="0"/>
                      <a:ext cx="5940425" cy="3126105"/>
                    </a:xfrm>
                    <a:prstGeom prst="rect">
                      <a:avLst/>
                    </a:prstGeom>
                  </pic:spPr>
                </pic:pic>
              </a:graphicData>
            </a:graphic>
          </wp:inline>
        </w:drawing>
      </w:r>
    </w:p>
    <w:p w14:paraId="4D75DB4C" w14:textId="5694825D" w:rsidR="00137C21" w:rsidRDefault="00D64CC5" w:rsidP="00D64CC5">
      <w:pPr>
        <w:pStyle w:val="Caption"/>
      </w:pPr>
      <w:bookmarkStart w:id="909" w:name="_Toc181602862"/>
      <w:r>
        <w:t>Hình 4.</w:t>
      </w:r>
      <w:fldSimple w:instr=" SEQ Hình_4. \* ARABIC ">
        <w:r w:rsidR="006058D5">
          <w:rPr>
            <w:noProof/>
          </w:rPr>
          <w:t>45</w:t>
        </w:r>
      </w:fldSimple>
      <w:r>
        <w:t>. Chức năng cập nhật đánh giá</w:t>
      </w:r>
      <w:bookmarkEnd w:id="909"/>
    </w:p>
    <w:p w14:paraId="02F8A010" w14:textId="73EE5D9F" w:rsidR="00C22166" w:rsidRPr="00C22166" w:rsidRDefault="00C22166" w:rsidP="00C22166">
      <w:pPr>
        <w:pStyle w:val="BodyText"/>
      </w:pPr>
      <w:r w:rsidRPr="00C22166">
        <w:t xml:space="preserve">Sau khi xem danh sách các đánh giá, quản trị viên có thể chọn đánh giá cần cập nhật bằng cách nhấn vào biểu tượng bút. Một cửa sổ chỉnh sửa sẽ xuất hiện, cho phép quản trị viên thực hiện các thay đổi cần thiết đối với thông tin của đánh giá. Sau khi hoàn tất việc chỉnh sửa, quản trị viên nhấn nút </w:t>
      </w:r>
      <w:r w:rsidR="00553660">
        <w:t>“</w:t>
      </w:r>
      <w:r w:rsidRPr="00C22166">
        <w:t>Cập nhật</w:t>
      </w:r>
      <w:r w:rsidR="00553660">
        <w:t>”</w:t>
      </w:r>
      <w:r w:rsidRPr="00C22166">
        <w:t xml:space="preserve">. Hệ thống sẽ gửi yêu cầu HTTP PATCH tới API tại đường dẫn </w:t>
      </w:r>
      <w:r w:rsidR="008A2FE5" w:rsidRPr="008A2FE5">
        <w:t>‘api/admin</w:t>
      </w:r>
      <w:r w:rsidRPr="00C22166">
        <w:t>/meta-assessments/updateByGeneralDescription</w:t>
      </w:r>
      <w:r w:rsidR="008A2FE5" w:rsidRPr="008A2FE5">
        <w:t>’</w:t>
      </w:r>
      <w:r w:rsidRPr="00C22166">
        <w:t>, với dữ liệu bao gồm mô tả cũ (GeneralDescription) và dữ liệu cập nhật (updateData). Yêu cầu này sẽ được xử lý để cập nhật thông tin của đánh giá tương ứng. Nếu việc cập nhật thành công, hệ thống sẽ thông báo cho quản trị viên về sự thay đổi.</w:t>
      </w:r>
    </w:p>
    <w:p w14:paraId="4ED90F03" w14:textId="77777777" w:rsidR="00C22166" w:rsidRPr="00C22166" w:rsidRDefault="00C22166" w:rsidP="00137C21">
      <w:pPr>
        <w:rPr>
          <w:lang w:val="vi"/>
        </w:rPr>
      </w:pPr>
    </w:p>
    <w:p w14:paraId="7DB5D235" w14:textId="77777777" w:rsidR="00FE622D" w:rsidRPr="00C22166" w:rsidRDefault="00FE622D" w:rsidP="00137C21">
      <w:pPr>
        <w:rPr>
          <w:lang w:val="vi"/>
        </w:rPr>
      </w:pPr>
    </w:p>
    <w:p w14:paraId="40FB7C90" w14:textId="77777777" w:rsidR="00D64CC5" w:rsidRDefault="00137C21" w:rsidP="00D64CC5">
      <w:pPr>
        <w:keepNext/>
      </w:pPr>
      <w:r w:rsidRPr="00137C21">
        <w:rPr>
          <w:noProof/>
        </w:rPr>
        <w:lastRenderedPageBreak/>
        <w:drawing>
          <wp:inline distT="0" distB="0" distL="0" distR="0" wp14:anchorId="7D7BFA13" wp14:editId="0D46E867">
            <wp:extent cx="5940425" cy="2750185"/>
            <wp:effectExtent l="0" t="0" r="3175" b="0"/>
            <wp:docPr id="373542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2653" name="Picture 1" descr="A screenshot of a computer&#10;&#10;Description automatically generated"/>
                    <pic:cNvPicPr/>
                  </pic:nvPicPr>
                  <pic:blipFill>
                    <a:blip r:embed="rId95"/>
                    <a:stretch>
                      <a:fillRect/>
                    </a:stretch>
                  </pic:blipFill>
                  <pic:spPr>
                    <a:xfrm>
                      <a:off x="0" y="0"/>
                      <a:ext cx="5940425" cy="2750185"/>
                    </a:xfrm>
                    <a:prstGeom prst="rect">
                      <a:avLst/>
                    </a:prstGeom>
                  </pic:spPr>
                </pic:pic>
              </a:graphicData>
            </a:graphic>
          </wp:inline>
        </w:drawing>
      </w:r>
    </w:p>
    <w:p w14:paraId="4B134EE9" w14:textId="7373A200" w:rsidR="00FE622D" w:rsidRPr="00D64CC5" w:rsidRDefault="00D64CC5" w:rsidP="00D64CC5">
      <w:pPr>
        <w:pStyle w:val="Caption"/>
      </w:pPr>
      <w:bookmarkStart w:id="910" w:name="_Toc181602863"/>
      <w:r>
        <w:t>Hình 4.</w:t>
      </w:r>
      <w:fldSimple w:instr=" SEQ Hình_4. \* ARABIC ">
        <w:r w:rsidR="006058D5">
          <w:rPr>
            <w:noProof/>
          </w:rPr>
          <w:t>46</w:t>
        </w:r>
      </w:fldSimple>
      <w:r>
        <w:t>. PDF mẫu đánh giá tại lớp</w:t>
      </w:r>
      <w:bookmarkEnd w:id="910"/>
    </w:p>
    <w:p w14:paraId="77051C14" w14:textId="72A4D8A9" w:rsidR="00FE622D" w:rsidRPr="00D64CC5" w:rsidRDefault="00FE622D" w:rsidP="00D64CC5">
      <w:pPr>
        <w:pStyle w:val="BodyText"/>
      </w:pPr>
      <w:r w:rsidRPr="00FE622D">
        <w:t xml:space="preserve">Để tải mẫu phiếu chấm điểm, </w:t>
      </w:r>
      <w:r w:rsidR="002965B8">
        <w:t>giảng viên</w:t>
      </w:r>
      <w:r w:rsidRPr="00FE622D">
        <w:t xml:space="preserve"> chọn biểu tượng PDF tại đánh giá cụ thể. Hệ thống sẽ mở cửa sổ cho phép chọn giữa định dạng PDF ngang hoặc dọc. Sau khi chọn và xác nhận, hệ thống gửi yêu cầu HTTP POST tới API tại đường dẫn </w:t>
      </w:r>
      <w:r w:rsidR="0023624E">
        <w:t>‘</w:t>
      </w:r>
      <w:r w:rsidRPr="00DB70DA">
        <w:t>/api/admin</w:t>
      </w:r>
      <w:r w:rsidRPr="00FE622D">
        <w:t>/pdf</w:t>
      </w:r>
      <w:r w:rsidR="0023624E">
        <w:t>’</w:t>
      </w:r>
      <w:r w:rsidRPr="00FE622D">
        <w:t xml:space="preserve">, với dữ liệu bao gồm chuỗi HTML của mẫu chấm điểm và thông tin chiều PDF (landscape). Yêu cầu được thực hiện với responseType là blob và withCredentials là true. Hệ thống cũng cung cấp chế độ zoom để </w:t>
      </w:r>
      <w:r w:rsidR="002965B8">
        <w:t>giảng viên</w:t>
      </w:r>
      <w:r w:rsidRPr="00FE622D">
        <w:t xml:space="preserve"> dễ dàng quan sát nội dung mẫu PDF.</w:t>
      </w:r>
    </w:p>
    <w:p w14:paraId="02A840D0" w14:textId="1016D58D" w:rsidR="00D64CC5" w:rsidRDefault="006058D5" w:rsidP="006058D5">
      <w:pPr>
        <w:keepNext/>
        <w:jc w:val="center"/>
      </w:pPr>
      <w:r w:rsidRPr="006058D5">
        <w:drawing>
          <wp:inline distT="0" distB="0" distL="0" distR="0" wp14:anchorId="570B3C4A" wp14:editId="59909035">
            <wp:extent cx="5940425" cy="2853055"/>
            <wp:effectExtent l="0" t="0" r="3175" b="4445"/>
            <wp:docPr id="1597237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7646" name="Picture 1" descr="A screenshot of a computer&#10;&#10;Description automatically generated"/>
                    <pic:cNvPicPr/>
                  </pic:nvPicPr>
                  <pic:blipFill>
                    <a:blip r:embed="rId96"/>
                    <a:stretch>
                      <a:fillRect/>
                    </a:stretch>
                  </pic:blipFill>
                  <pic:spPr>
                    <a:xfrm>
                      <a:off x="0" y="0"/>
                      <a:ext cx="5940425" cy="2853055"/>
                    </a:xfrm>
                    <a:prstGeom prst="rect">
                      <a:avLst/>
                    </a:prstGeom>
                  </pic:spPr>
                </pic:pic>
              </a:graphicData>
            </a:graphic>
          </wp:inline>
        </w:drawing>
      </w:r>
    </w:p>
    <w:p w14:paraId="7EC3CC3B" w14:textId="7AD6CFBB" w:rsidR="00137C21" w:rsidRPr="00D64CC5" w:rsidRDefault="00D64CC5" w:rsidP="00D64CC5">
      <w:pPr>
        <w:pStyle w:val="Caption"/>
      </w:pPr>
      <w:bookmarkStart w:id="911" w:name="_Toc181602864"/>
      <w:r>
        <w:t>Hình 4.</w:t>
      </w:r>
      <w:fldSimple w:instr=" SEQ Hình_4. \* ARABIC ">
        <w:r w:rsidR="006058D5">
          <w:rPr>
            <w:noProof/>
          </w:rPr>
          <w:t>47</w:t>
        </w:r>
      </w:fldSimple>
      <w:r>
        <w:t>. Chức năng xem điểm cuối</w:t>
      </w:r>
      <w:bookmarkEnd w:id="911"/>
    </w:p>
    <w:p w14:paraId="36970D8E" w14:textId="0E487B47" w:rsidR="004112C8" w:rsidRDefault="004112C8" w:rsidP="004112C8">
      <w:pPr>
        <w:pStyle w:val="BodyText"/>
      </w:pPr>
      <w:r w:rsidRPr="004112C8">
        <w:t xml:space="preserve">Để xem điểm cuối giữa các </w:t>
      </w:r>
      <w:r w:rsidR="002965B8">
        <w:t>giảng viên</w:t>
      </w:r>
      <w:r w:rsidRPr="004112C8">
        <w:t xml:space="preserve"> được phân công chấm, </w:t>
      </w:r>
      <w:r w:rsidR="002965B8">
        <w:t>giảng viên</w:t>
      </w:r>
      <w:r w:rsidRPr="004112C8">
        <w:t xml:space="preserve"> chọn biểu tượng con mắt tại đánh giá cụ thể. Hệ thống sẽ mở một cửa sổ, cho phép </w:t>
      </w:r>
      <w:r w:rsidR="002965B8">
        <w:t>giảng viên</w:t>
      </w:r>
      <w:r w:rsidRPr="004112C8">
        <w:t xml:space="preserve"> quan </w:t>
      </w:r>
      <w:r w:rsidRPr="004112C8">
        <w:lastRenderedPageBreak/>
        <w:t xml:space="preserve">sát điểm số của các </w:t>
      </w:r>
      <w:r w:rsidR="002965B8">
        <w:t>giảng viên</w:t>
      </w:r>
      <w:r w:rsidRPr="004112C8">
        <w:t xml:space="preserve"> đã chấm.</w:t>
      </w:r>
    </w:p>
    <w:p w14:paraId="682CC840" w14:textId="77777777" w:rsidR="00D64CC5" w:rsidRDefault="00137C21" w:rsidP="00D64CC5">
      <w:pPr>
        <w:keepNext/>
      </w:pPr>
      <w:r w:rsidRPr="00137C21">
        <w:rPr>
          <w:noProof/>
        </w:rPr>
        <w:drawing>
          <wp:inline distT="0" distB="0" distL="0" distR="0" wp14:anchorId="0C5C032B" wp14:editId="75FCB363">
            <wp:extent cx="5940425" cy="2741930"/>
            <wp:effectExtent l="0" t="0" r="3175" b="1270"/>
            <wp:docPr id="2143603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03539" name="Picture 1" descr="A screenshot of a computer&#10;&#10;Description automatically generated"/>
                    <pic:cNvPicPr/>
                  </pic:nvPicPr>
                  <pic:blipFill>
                    <a:blip r:embed="rId97"/>
                    <a:stretch>
                      <a:fillRect/>
                    </a:stretch>
                  </pic:blipFill>
                  <pic:spPr>
                    <a:xfrm>
                      <a:off x="0" y="0"/>
                      <a:ext cx="5940425" cy="2741930"/>
                    </a:xfrm>
                    <a:prstGeom prst="rect">
                      <a:avLst/>
                    </a:prstGeom>
                  </pic:spPr>
                </pic:pic>
              </a:graphicData>
            </a:graphic>
          </wp:inline>
        </w:drawing>
      </w:r>
    </w:p>
    <w:p w14:paraId="247CFBDB" w14:textId="6369BD5B" w:rsidR="004112C8" w:rsidRPr="00D64CC5" w:rsidRDefault="00D64CC5" w:rsidP="00D64CC5">
      <w:pPr>
        <w:pStyle w:val="Caption"/>
      </w:pPr>
      <w:bookmarkStart w:id="912" w:name="_Toc181602865"/>
      <w:r>
        <w:t>Hình 4.</w:t>
      </w:r>
      <w:fldSimple w:instr=" SEQ Hình_4. \* ARABIC ">
        <w:r w:rsidR="006058D5">
          <w:rPr>
            <w:noProof/>
          </w:rPr>
          <w:t>48</w:t>
        </w:r>
      </w:fldSimple>
      <w:r>
        <w:t xml:space="preserve">. </w:t>
      </w:r>
      <w:r w:rsidRPr="00D64CC5">
        <w:t>Trang quản lý đánh giá</w:t>
      </w:r>
      <w:r>
        <w:t xml:space="preserve"> đã ẩn</w:t>
      </w:r>
      <w:bookmarkEnd w:id="912"/>
    </w:p>
    <w:p w14:paraId="19BAD915" w14:textId="6ABA19A3" w:rsidR="004112C8" w:rsidRPr="004112C8" w:rsidRDefault="004112C8" w:rsidP="004112C8">
      <w:pPr>
        <w:pStyle w:val="BodyText"/>
        <w:rPr>
          <w:noProof/>
        </w:rPr>
      </w:pPr>
      <w:r w:rsidRPr="004112C8">
        <w:rPr>
          <w:noProof/>
        </w:rPr>
        <w:t xml:space="preserve">Khi quản trị viên muốn xem danh sách các đánh giá đã bị xóa, hệ thống gửi yêu cầu HTTP GET đến API </w:t>
      </w:r>
      <w:r w:rsidR="008A2FE5">
        <w:rPr>
          <w:noProof/>
          <w:lang w:val="en-US"/>
        </w:rPr>
        <w:t>‘api/admin</w:t>
      </w:r>
      <w:r w:rsidRPr="004112C8">
        <w:rPr>
          <w:noProof/>
        </w:rPr>
        <w:t>/meta-assessments?</w:t>
      </w:r>
      <w:r w:rsidR="00E679E9">
        <w:rPr>
          <w:noProof/>
          <w:lang w:val="en-US"/>
        </w:rPr>
        <w:t xml:space="preserve"> </w:t>
      </w:r>
      <w:r w:rsidRPr="004112C8">
        <w:rPr>
          <w:noProof/>
        </w:rPr>
        <w:t>teacher_id</w:t>
      </w:r>
      <w:r w:rsidR="00E679E9">
        <w:rPr>
          <w:noProof/>
          <w:lang w:val="en-US"/>
        </w:rPr>
        <w:t xml:space="preserve"> </w:t>
      </w:r>
      <w:r w:rsidRPr="004112C8">
        <w:rPr>
          <w:noProof/>
        </w:rPr>
        <w:t>=</w:t>
      </w:r>
      <w:r w:rsidR="00E679E9">
        <w:rPr>
          <w:noProof/>
          <w:lang w:val="en-US"/>
        </w:rPr>
        <w:t xml:space="preserve"> </w:t>
      </w:r>
      <w:r w:rsidRPr="004112C8">
        <w:rPr>
          <w:noProof/>
        </w:rPr>
        <w:t>${teacher_id}</w:t>
      </w:r>
      <w:r w:rsidR="00E679E9">
        <w:rPr>
          <w:noProof/>
          <w:lang w:val="en-US"/>
        </w:rPr>
        <w:t xml:space="preserve"> </w:t>
      </w:r>
      <w:r w:rsidRPr="004112C8">
        <w:rPr>
          <w:noProof/>
        </w:rPr>
        <w:t>&amp;</w:t>
      </w:r>
      <w:r w:rsidR="00E679E9">
        <w:rPr>
          <w:noProof/>
          <w:lang w:val="en-US"/>
        </w:rPr>
        <w:t xml:space="preserve"> </w:t>
      </w:r>
      <w:r w:rsidRPr="004112C8">
        <w:rPr>
          <w:noProof/>
        </w:rPr>
        <w:t>isDelete</w:t>
      </w:r>
      <w:r w:rsidR="008A2FE5">
        <w:rPr>
          <w:noProof/>
          <w:lang w:val="en-US"/>
        </w:rPr>
        <w:t xml:space="preserve"> </w:t>
      </w:r>
      <w:r w:rsidRPr="004112C8">
        <w:rPr>
          <w:noProof/>
        </w:rPr>
        <w:t>=</w:t>
      </w:r>
      <w:r w:rsidR="008A2FE5">
        <w:rPr>
          <w:noProof/>
          <w:lang w:val="en-US"/>
        </w:rPr>
        <w:t xml:space="preserve"> </w:t>
      </w:r>
      <w:r w:rsidRPr="004112C8">
        <w:rPr>
          <w:noProof/>
        </w:rPr>
        <w:t>true</w:t>
      </w:r>
      <w:r w:rsidR="008A2FE5">
        <w:rPr>
          <w:noProof/>
          <w:lang w:val="en-US"/>
        </w:rPr>
        <w:t>’</w:t>
      </w:r>
      <w:r w:rsidRPr="004112C8">
        <w:rPr>
          <w:noProof/>
        </w:rPr>
        <w:t xml:space="preserve">, trong đó ${teacher_id} là mã </w:t>
      </w:r>
      <w:r w:rsidR="002965B8">
        <w:rPr>
          <w:noProof/>
        </w:rPr>
        <w:t>giảng viên</w:t>
      </w:r>
      <w:r w:rsidRPr="004112C8">
        <w:rPr>
          <w:noProof/>
        </w:rPr>
        <w:t>. API này sẽ trả về danh sách các đánh giá đã bị xóa.</w:t>
      </w:r>
    </w:p>
    <w:p w14:paraId="3026AFE7" w14:textId="463EC959" w:rsidR="004112C8" w:rsidRPr="004112C8" w:rsidRDefault="004112C8" w:rsidP="004112C8">
      <w:pPr>
        <w:pStyle w:val="BodyText"/>
        <w:rPr>
          <w:noProof/>
        </w:rPr>
      </w:pPr>
      <w:r w:rsidRPr="004112C8">
        <w:rPr>
          <w:noProof/>
        </w:rPr>
        <w:t>Để xóa một đánh giá cụ thể, quản trị viên chọn đánh giá từ danh sách và nhấn vào biểu tượng thùng rác. Hệ thống gửi yêu cầu HTTP DELETE đến API</w:t>
      </w:r>
      <w:r w:rsidR="00E679E9" w:rsidRPr="00E679E9">
        <w:rPr>
          <w:noProof/>
        </w:rPr>
        <w:t xml:space="preserve"> có đường dẫn</w:t>
      </w:r>
      <w:r w:rsidRPr="004112C8">
        <w:rPr>
          <w:noProof/>
        </w:rPr>
        <w:t xml:space="preserve"> </w:t>
      </w:r>
      <w:r w:rsidR="00E679E9" w:rsidRPr="00E679E9">
        <w:rPr>
          <w:noProof/>
        </w:rPr>
        <w:t>‘api/ admin</w:t>
      </w:r>
      <w:r w:rsidRPr="004112C8">
        <w:rPr>
          <w:noProof/>
        </w:rPr>
        <w:t>/meta-assessments/deleteByGeneralDescription</w:t>
      </w:r>
      <w:r w:rsidR="00E679E9" w:rsidRPr="00E679E9">
        <w:rPr>
          <w:noProof/>
        </w:rPr>
        <w:t>’</w:t>
      </w:r>
      <w:r w:rsidRPr="004112C8">
        <w:rPr>
          <w:noProof/>
        </w:rPr>
        <w:t>, với dữ liệu chứa thông tin cần xóa. Yêu cầu này sẽ xóa đánh giá khỏi hệ thống và cập nhật danh sách.</w:t>
      </w:r>
    </w:p>
    <w:p w14:paraId="57371060" w14:textId="28B692FB" w:rsidR="004112C8" w:rsidRPr="004112C8" w:rsidRDefault="004112C8" w:rsidP="004112C8">
      <w:pPr>
        <w:pStyle w:val="BodyText"/>
        <w:rPr>
          <w:noProof/>
        </w:rPr>
      </w:pPr>
      <w:r w:rsidRPr="004112C8">
        <w:rPr>
          <w:noProof/>
        </w:rPr>
        <w:t xml:space="preserve">Khi muốn ẩn một đánh giá mà không xóa vĩnh viễn, quản trị viên chọn đánh giá cần ẩn và nhấn vào biểu tượng thùng rác. Hệ thống gửi yêu cầu HTTP PATCH đến API </w:t>
      </w:r>
      <w:r w:rsidR="00E679E9" w:rsidRPr="00E679E9">
        <w:rPr>
          <w:noProof/>
        </w:rPr>
        <w:t>‘api/ admin</w:t>
      </w:r>
      <w:r w:rsidRPr="004112C8">
        <w:rPr>
          <w:noProof/>
        </w:rPr>
        <w:t>/meta-assessments/softDeleteByGeneralDescription</w:t>
      </w:r>
      <w:r w:rsidR="00E679E9" w:rsidRPr="00E679E9">
        <w:rPr>
          <w:noProof/>
        </w:rPr>
        <w:t>’</w:t>
      </w:r>
      <w:r w:rsidRPr="004112C8">
        <w:rPr>
          <w:noProof/>
        </w:rPr>
        <w:t>, với dữ liệu bao gồm mô tả chung và thuộc tính isDelete được đặt là true. Yêu cầu này sẽ cập nhật trạng thái đánh giá thành ẩn và không hiển thị trong danh sách chính.</w:t>
      </w:r>
    </w:p>
    <w:p w14:paraId="3592C99B" w14:textId="77777777" w:rsidR="004112C8" w:rsidRPr="004112C8" w:rsidRDefault="004112C8" w:rsidP="00137C21">
      <w:pPr>
        <w:rPr>
          <w:noProof/>
          <w:lang w:val="vi-VN"/>
        </w:rPr>
      </w:pPr>
    </w:p>
    <w:p w14:paraId="1F16DBD3" w14:textId="7ACB1564" w:rsidR="00137C21" w:rsidRPr="00D64CC5" w:rsidRDefault="00137C21" w:rsidP="00137C21">
      <w:pPr>
        <w:rPr>
          <w:lang w:val="vi"/>
        </w:rPr>
      </w:pPr>
    </w:p>
    <w:p w14:paraId="44ACA44C" w14:textId="5C6AC092" w:rsidR="00A51EAB" w:rsidRPr="00D64CC5" w:rsidRDefault="00A51EAB" w:rsidP="00A51EAB">
      <w:pPr>
        <w:pStyle w:val="Heading3"/>
        <w:rPr>
          <w:lang w:val="vi"/>
        </w:rPr>
      </w:pPr>
      <w:bookmarkStart w:id="913" w:name="_Toc181602783"/>
      <w:r w:rsidRPr="00D64CC5">
        <w:rPr>
          <w:lang w:val="vi"/>
        </w:rPr>
        <w:lastRenderedPageBreak/>
        <w:t xml:space="preserve">Mời </w:t>
      </w:r>
      <w:r w:rsidR="002965B8">
        <w:rPr>
          <w:lang w:val="vi"/>
        </w:rPr>
        <w:t>giảng viên</w:t>
      </w:r>
      <w:r w:rsidRPr="00D64CC5">
        <w:rPr>
          <w:lang w:val="vi"/>
        </w:rPr>
        <w:t xml:space="preserve"> tham gia đánh giá (QL-13)</w:t>
      </w:r>
      <w:bookmarkEnd w:id="913"/>
    </w:p>
    <w:p w14:paraId="50B35CE7" w14:textId="77777777" w:rsidR="00D64CC5" w:rsidRDefault="00137C21" w:rsidP="00D64CC5">
      <w:pPr>
        <w:keepNext/>
        <w:jc w:val="center"/>
      </w:pPr>
      <w:r w:rsidRPr="00137C21">
        <w:rPr>
          <w:noProof/>
        </w:rPr>
        <w:drawing>
          <wp:inline distT="0" distB="0" distL="0" distR="0" wp14:anchorId="44277618" wp14:editId="140EAA93">
            <wp:extent cx="5940425" cy="2261235"/>
            <wp:effectExtent l="0" t="0" r="3175" b="5715"/>
            <wp:docPr id="14866962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96207" name="Picture 1" descr="A screenshot of a chat&#10;&#10;Description automatically generated"/>
                    <pic:cNvPicPr/>
                  </pic:nvPicPr>
                  <pic:blipFill>
                    <a:blip r:embed="rId98"/>
                    <a:stretch>
                      <a:fillRect/>
                    </a:stretch>
                  </pic:blipFill>
                  <pic:spPr>
                    <a:xfrm>
                      <a:off x="0" y="0"/>
                      <a:ext cx="5940425" cy="2261235"/>
                    </a:xfrm>
                    <a:prstGeom prst="rect">
                      <a:avLst/>
                    </a:prstGeom>
                  </pic:spPr>
                </pic:pic>
              </a:graphicData>
            </a:graphic>
          </wp:inline>
        </w:drawing>
      </w:r>
    </w:p>
    <w:p w14:paraId="69D02C37" w14:textId="26EF610A" w:rsidR="00137C21" w:rsidRDefault="00D64CC5" w:rsidP="00D64CC5">
      <w:pPr>
        <w:pStyle w:val="Caption"/>
      </w:pPr>
      <w:bookmarkStart w:id="914" w:name="_Toc181602866"/>
      <w:r>
        <w:t>Hình 4.</w:t>
      </w:r>
      <w:fldSimple w:instr=" SEQ Hình_4. \* ARABIC ">
        <w:r w:rsidR="006058D5">
          <w:rPr>
            <w:noProof/>
          </w:rPr>
          <w:t>49</w:t>
        </w:r>
      </w:fldSimple>
      <w:r>
        <w:t>. Chức năng quản lý phân công</w:t>
      </w:r>
      <w:bookmarkEnd w:id="914"/>
    </w:p>
    <w:p w14:paraId="4EBBB2A3" w14:textId="7FD6CACA" w:rsidR="00F84A55" w:rsidRPr="00F84A55" w:rsidRDefault="00F84A55" w:rsidP="00553660">
      <w:pPr>
        <w:pStyle w:val="BodyText"/>
      </w:pPr>
      <w:r w:rsidRPr="00F84A55">
        <w:t xml:space="preserve">Khi chọn các </w:t>
      </w:r>
      <w:r w:rsidR="002965B8">
        <w:t>giảng viên</w:t>
      </w:r>
      <w:r w:rsidRPr="00F84A55">
        <w:t xml:space="preserve"> tham gia đánh giá, </w:t>
      </w:r>
      <w:r w:rsidR="002965B8">
        <w:t>giảng viên</w:t>
      </w:r>
      <w:r w:rsidRPr="00F84A55">
        <w:t xml:space="preserve"> nhấn vào nút </w:t>
      </w:r>
      <w:r w:rsidR="00553660">
        <w:t>“</w:t>
      </w:r>
      <w:r w:rsidRPr="00F84A55">
        <w:t>Sao chép</w:t>
      </w:r>
      <w:r w:rsidR="00553660">
        <w:t>”</w:t>
      </w:r>
      <w:r w:rsidRPr="00F84A55">
        <w:t xml:space="preserve"> để chuyển tên </w:t>
      </w:r>
      <w:r w:rsidR="002965B8">
        <w:t>giảng viên</w:t>
      </w:r>
      <w:r w:rsidRPr="00F84A55">
        <w:t xml:space="preserve"> từ danh sách chính vào danh sách hiện tại.</w:t>
      </w:r>
    </w:p>
    <w:p w14:paraId="11C0FF5E" w14:textId="0BD21A6B" w:rsidR="00F84A55" w:rsidRPr="00F84A55" w:rsidRDefault="00F84A55" w:rsidP="00F84A55">
      <w:pPr>
        <w:pStyle w:val="BodyText"/>
      </w:pPr>
      <w:r w:rsidRPr="00F84A55">
        <w:t xml:space="preserve">Để tạo một đánh giá mới, </w:t>
      </w:r>
      <w:r w:rsidR="002965B8">
        <w:t>giảng viên</w:t>
      </w:r>
      <w:r w:rsidRPr="00F84A55">
        <w:t xml:space="preserve"> nhấn vào nút </w:t>
      </w:r>
      <w:r w:rsidR="00553660">
        <w:t>“</w:t>
      </w:r>
      <w:r w:rsidRPr="00F84A55">
        <w:t>Tạo mới</w:t>
      </w:r>
      <w:r w:rsidR="00553660">
        <w:t>”</w:t>
      </w:r>
      <w:r w:rsidRPr="00F84A55">
        <w:t xml:space="preserve">, và hệ thống sẽ gửi yêu cầu HTTP POST đến API </w:t>
      </w:r>
      <w:r w:rsidR="00E679E9" w:rsidRPr="00E679E9">
        <w:rPr>
          <w:noProof/>
        </w:rPr>
        <w:t>‘api/admin</w:t>
      </w:r>
      <w:r w:rsidRPr="00F84A55">
        <w:t>/assessment</w:t>
      </w:r>
      <w:r w:rsidR="00E679E9" w:rsidRPr="00E679E9">
        <w:t>’</w:t>
      </w:r>
      <w:r w:rsidRPr="00F84A55">
        <w:t xml:space="preserve"> để lưu thông tin đánh giá mới.</w:t>
      </w:r>
    </w:p>
    <w:p w14:paraId="010179CE" w14:textId="68B92D9E" w:rsidR="00F84A55" w:rsidRPr="00BE1281" w:rsidRDefault="00F84A55" w:rsidP="00024C14">
      <w:pPr>
        <w:pStyle w:val="BodyText"/>
      </w:pPr>
      <w:r w:rsidRPr="00F84A55">
        <w:t xml:space="preserve">Để cập nhật một đánh giá hiện có, </w:t>
      </w:r>
      <w:r w:rsidR="002965B8">
        <w:t>giảng viên</w:t>
      </w:r>
      <w:r w:rsidRPr="00F84A55">
        <w:t xml:space="preserve"> nhấn vào nút </w:t>
      </w:r>
      <w:r w:rsidR="00553660">
        <w:t>“</w:t>
      </w:r>
      <w:r w:rsidRPr="00F84A55">
        <w:t>Cập nhật</w:t>
      </w:r>
      <w:r w:rsidR="00553660">
        <w:t>”</w:t>
      </w:r>
      <w:r w:rsidRPr="00F84A55">
        <w:t xml:space="preserve">. Hệ thống sẽ so sánh danh sách </w:t>
      </w:r>
      <w:r w:rsidR="002965B8">
        <w:t>giảng viên</w:t>
      </w:r>
      <w:r w:rsidRPr="00F84A55">
        <w:t xml:space="preserve"> hiện tại với danh sách cũ. Nếu cần loại bỏ </w:t>
      </w:r>
      <w:r w:rsidR="002965B8">
        <w:t>giảng viên</w:t>
      </w:r>
      <w:r w:rsidRPr="00F84A55">
        <w:t xml:space="preserve"> nào, hệ thống gửi yêu cầu HTTP DELETE đến API </w:t>
      </w:r>
      <w:r w:rsidR="00E679E9" w:rsidRPr="00E679E9">
        <w:rPr>
          <w:noProof/>
        </w:rPr>
        <w:t>‘api/admin</w:t>
      </w:r>
      <w:r w:rsidRPr="00F84A55">
        <w:t>/assessment/teacher/${teacherId}</w:t>
      </w:r>
      <w:r w:rsidR="0023624E">
        <w:t>’</w:t>
      </w:r>
      <w:r w:rsidR="0064765F" w:rsidRPr="0064765F">
        <w:t xml:space="preserve"> </w:t>
      </w:r>
      <w:r w:rsidRPr="00F84A55">
        <w:t xml:space="preserve">với teacherId là định danh của </w:t>
      </w:r>
      <w:r w:rsidR="002965B8">
        <w:t>giảng viên</w:t>
      </w:r>
      <w:r w:rsidRPr="00F84A55">
        <w:t xml:space="preserve"> cần xóa. Sau đó, hệ thống gửi yêu cầu HTTP POST đến API </w:t>
      </w:r>
      <w:r w:rsidR="00E679E9" w:rsidRPr="00E679E9">
        <w:rPr>
          <w:noProof/>
        </w:rPr>
        <w:t>‘api/admin</w:t>
      </w:r>
      <w:r w:rsidRPr="00F84A55">
        <w:t>/assessment</w:t>
      </w:r>
      <w:r w:rsidR="0023624E">
        <w:t>’</w:t>
      </w:r>
      <w:r w:rsidRPr="00F84A55">
        <w:t xml:space="preserve"> để cập nhật thông tin đánh giá với danh sách </w:t>
      </w:r>
      <w:r w:rsidR="002965B8">
        <w:t>giảng viên</w:t>
      </w:r>
      <w:r w:rsidRPr="00F84A55">
        <w:t xml:space="preserve"> mới.</w:t>
      </w:r>
    </w:p>
    <w:p w14:paraId="124B4505" w14:textId="77777777" w:rsidR="00D64CC5" w:rsidRDefault="00137C21" w:rsidP="00D64CC5">
      <w:pPr>
        <w:keepNext/>
      </w:pPr>
      <w:r w:rsidRPr="00137C21">
        <w:rPr>
          <w:noProof/>
        </w:rPr>
        <w:drawing>
          <wp:inline distT="0" distB="0" distL="0" distR="0" wp14:anchorId="5DCF3428" wp14:editId="7F02E0FD">
            <wp:extent cx="5940425" cy="1600200"/>
            <wp:effectExtent l="0" t="0" r="3175" b="0"/>
            <wp:docPr id="207533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320" name="Picture 1" descr="A screenshot of a computer&#10;&#10;Description automatically generated"/>
                    <pic:cNvPicPr/>
                  </pic:nvPicPr>
                  <pic:blipFill rotWithShape="1">
                    <a:blip r:embed="rId99"/>
                    <a:srcRect b="41976"/>
                    <a:stretch/>
                  </pic:blipFill>
                  <pic:spPr bwMode="auto">
                    <a:xfrm>
                      <a:off x="0" y="0"/>
                      <a:ext cx="5940425" cy="1600200"/>
                    </a:xfrm>
                    <a:prstGeom prst="rect">
                      <a:avLst/>
                    </a:prstGeom>
                    <a:ln>
                      <a:noFill/>
                    </a:ln>
                    <a:extLst>
                      <a:ext uri="{53640926-AAD7-44D8-BBD7-CCE9431645EC}">
                        <a14:shadowObscured xmlns:a14="http://schemas.microsoft.com/office/drawing/2010/main"/>
                      </a:ext>
                    </a:extLst>
                  </pic:spPr>
                </pic:pic>
              </a:graphicData>
            </a:graphic>
          </wp:inline>
        </w:drawing>
      </w:r>
    </w:p>
    <w:p w14:paraId="0A6FF2C1" w14:textId="3DAF5520" w:rsidR="00137C21" w:rsidRDefault="00D64CC5" w:rsidP="00D64CC5">
      <w:pPr>
        <w:pStyle w:val="Caption"/>
      </w:pPr>
      <w:bookmarkStart w:id="915" w:name="_Toc181602867"/>
      <w:r>
        <w:t>Hình 4.</w:t>
      </w:r>
      <w:fldSimple w:instr=" SEQ Hình_4. \* ARABIC ">
        <w:r w:rsidR="006058D5">
          <w:rPr>
            <w:noProof/>
          </w:rPr>
          <w:t>50</w:t>
        </w:r>
      </w:fldSimple>
      <w:r>
        <w:t>. Trang nhận kết quả phân công</w:t>
      </w:r>
      <w:bookmarkEnd w:id="915"/>
    </w:p>
    <w:p w14:paraId="53ED80DF" w14:textId="016E57DF" w:rsidR="00F84A55" w:rsidRPr="00137C21" w:rsidRDefault="00F84A55" w:rsidP="00F84A55">
      <w:pPr>
        <w:pStyle w:val="BodyText"/>
      </w:pPr>
      <w:r w:rsidRPr="00F84A55">
        <w:t xml:space="preserve">Để quan sát tình trạng mời đánh giá, </w:t>
      </w:r>
      <w:r w:rsidR="002965B8">
        <w:t>giảng viên</w:t>
      </w:r>
      <w:r w:rsidRPr="00F84A55">
        <w:t xml:space="preserve"> nhấn vào nút </w:t>
      </w:r>
      <w:r w:rsidR="00553660">
        <w:t>“</w:t>
      </w:r>
      <w:r w:rsidRPr="00F84A55">
        <w:t>Phân công</w:t>
      </w:r>
      <w:r w:rsidR="00553660">
        <w:t>”</w:t>
      </w:r>
      <w:r w:rsidRPr="00F84A55">
        <w:t xml:space="preserve"> phía trên danh sách đánh giá. Hệ thống sẽ mở cửa sổ cho phép </w:t>
      </w:r>
      <w:r w:rsidR="002965B8">
        <w:t>giảng viên</w:t>
      </w:r>
      <w:r w:rsidRPr="00F84A55">
        <w:t xml:space="preserve"> xem danh sách các </w:t>
      </w:r>
      <w:r w:rsidR="002965B8">
        <w:t>giảng viên</w:t>
      </w:r>
      <w:r w:rsidRPr="00F84A55">
        <w:t xml:space="preserve"> được mời và người đã mời họ tham gia đánh giá. Để tiến hành đánh giá, </w:t>
      </w:r>
      <w:r w:rsidR="002965B8">
        <w:t>giảng viên</w:t>
      </w:r>
      <w:r w:rsidRPr="00F84A55">
        <w:t xml:space="preserve"> </w:t>
      </w:r>
      <w:r w:rsidRPr="00F84A55">
        <w:lastRenderedPageBreak/>
        <w:t>có thể nhấn vào tên của người mời hoặc vào nút liên kết để được chuyển đến trang đánh giá tương ứng.</w:t>
      </w:r>
    </w:p>
    <w:p w14:paraId="2E27E30F" w14:textId="519E0DA2" w:rsidR="00A51EAB" w:rsidRPr="00FE67B2" w:rsidRDefault="00A51EAB" w:rsidP="00A51EAB">
      <w:pPr>
        <w:pStyle w:val="Heading3"/>
        <w:rPr>
          <w:lang w:val="vi"/>
        </w:rPr>
      </w:pPr>
      <w:bookmarkStart w:id="916" w:name="_Toc181602784"/>
      <w:r w:rsidRPr="00FE67B2">
        <w:rPr>
          <w:lang w:val="vi"/>
        </w:rPr>
        <w:t>Quản lý quy trình chấm điểm và đánh giá (QL-14)</w:t>
      </w:r>
      <w:bookmarkEnd w:id="916"/>
    </w:p>
    <w:p w14:paraId="4DD0FFDB" w14:textId="77777777" w:rsidR="00D64CC5" w:rsidRDefault="001360B3" w:rsidP="00D64CC5">
      <w:pPr>
        <w:keepNext/>
      </w:pPr>
      <w:r w:rsidRPr="001360B3">
        <w:rPr>
          <w:noProof/>
        </w:rPr>
        <w:drawing>
          <wp:inline distT="0" distB="0" distL="0" distR="0" wp14:anchorId="0AB83416" wp14:editId="76252530">
            <wp:extent cx="5940425" cy="2703830"/>
            <wp:effectExtent l="0" t="0" r="3175" b="1270"/>
            <wp:docPr id="10782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073" name="Picture 1" descr="A screenshot of a computer&#10;&#10;Description automatically generated"/>
                    <pic:cNvPicPr/>
                  </pic:nvPicPr>
                  <pic:blipFill>
                    <a:blip r:embed="rId100"/>
                    <a:stretch>
                      <a:fillRect/>
                    </a:stretch>
                  </pic:blipFill>
                  <pic:spPr>
                    <a:xfrm>
                      <a:off x="0" y="0"/>
                      <a:ext cx="5940425" cy="2703830"/>
                    </a:xfrm>
                    <a:prstGeom prst="rect">
                      <a:avLst/>
                    </a:prstGeom>
                  </pic:spPr>
                </pic:pic>
              </a:graphicData>
            </a:graphic>
          </wp:inline>
        </w:drawing>
      </w:r>
    </w:p>
    <w:p w14:paraId="70E2A5AF" w14:textId="4FE9CF87" w:rsidR="00822950" w:rsidRPr="00D64CC5" w:rsidRDefault="00D64CC5" w:rsidP="00D64CC5">
      <w:pPr>
        <w:pStyle w:val="Caption"/>
      </w:pPr>
      <w:bookmarkStart w:id="917" w:name="_Toc181602868"/>
      <w:r w:rsidRPr="00D64CC5">
        <w:t>Hình 4.</w:t>
      </w:r>
      <w:r>
        <w:fldChar w:fldCharType="begin"/>
      </w:r>
      <w:r w:rsidRPr="00D64CC5">
        <w:instrText xml:space="preserve"> SEQ Hình_4. \* ARABIC </w:instrText>
      </w:r>
      <w:r>
        <w:fldChar w:fldCharType="separate"/>
      </w:r>
      <w:r w:rsidR="006058D5">
        <w:rPr>
          <w:noProof/>
        </w:rPr>
        <w:t>51</w:t>
      </w:r>
      <w:r>
        <w:fldChar w:fldCharType="end"/>
      </w:r>
      <w:r w:rsidRPr="00D64CC5">
        <w:t>. Trang quản lý đánh giá điểm cho sinh viên</w:t>
      </w:r>
      <w:bookmarkEnd w:id="917"/>
    </w:p>
    <w:p w14:paraId="0312E64C" w14:textId="6E7DF1F0" w:rsidR="00822950" w:rsidRPr="00FE67B2" w:rsidRDefault="00822950" w:rsidP="00822950">
      <w:pPr>
        <w:pStyle w:val="BodyText"/>
      </w:pPr>
      <w:r w:rsidRPr="00822950">
        <w:t xml:space="preserve">Khi </w:t>
      </w:r>
      <w:r w:rsidR="002965B8">
        <w:t>giảng viên</w:t>
      </w:r>
      <w:r w:rsidRPr="00822950">
        <w:t xml:space="preserve"> truy cập trang chấm điểm, hệ thống sẽ gửi yêu cầu HTTP GET đến API</w:t>
      </w:r>
      <w:r w:rsidR="00E679E9">
        <w:rPr>
          <w:lang w:val="en-US"/>
        </w:rPr>
        <w:t xml:space="preserve"> </w:t>
      </w:r>
      <w:r w:rsidR="00E679E9" w:rsidRPr="00E679E9">
        <w:rPr>
          <w:noProof/>
        </w:rPr>
        <w:t>‘api/admin</w:t>
      </w:r>
      <w:r w:rsidRPr="00822950">
        <w:t>/assessment?</w:t>
      </w:r>
      <w:r w:rsidR="00E679E9">
        <w:rPr>
          <w:lang w:val="en-US"/>
        </w:rPr>
        <w:t xml:space="preserve"> </w:t>
      </w:r>
      <w:r w:rsidR="00CE0A3B" w:rsidRPr="00822950">
        <w:t>generalDescription</w:t>
      </w:r>
      <w:r w:rsidR="00E679E9">
        <w:rPr>
          <w:lang w:val="en-US"/>
        </w:rPr>
        <w:t xml:space="preserve"> </w:t>
      </w:r>
      <w:r w:rsidR="00CE0A3B" w:rsidRPr="00822950">
        <w:t>=</w:t>
      </w:r>
      <w:r w:rsidR="00E679E9">
        <w:rPr>
          <w:lang w:val="en-US"/>
        </w:rPr>
        <w:t xml:space="preserve"> </w:t>
      </w:r>
      <w:r w:rsidR="00CE0A3B" w:rsidRPr="00822950">
        <w:t>{descriptionURL}</w:t>
      </w:r>
      <w:r w:rsidR="00E679E9">
        <w:rPr>
          <w:lang w:val="en-US"/>
        </w:rPr>
        <w:t xml:space="preserve"> </w:t>
      </w:r>
      <w:r w:rsidR="00CE0A3B" w:rsidRPr="00822950">
        <w:t>&amp;</w:t>
      </w:r>
      <w:r w:rsidR="00E679E9">
        <w:rPr>
          <w:lang w:val="en-US"/>
        </w:rPr>
        <w:t xml:space="preserve"> </w:t>
      </w:r>
      <w:r w:rsidR="00CE0A3B" w:rsidRPr="00822950">
        <w:t>isDelete</w:t>
      </w:r>
      <w:r w:rsidR="00E679E9">
        <w:rPr>
          <w:lang w:val="en-US"/>
        </w:rPr>
        <w:t xml:space="preserve"> </w:t>
      </w:r>
      <w:r w:rsidR="00CE0A3B" w:rsidRPr="00822950">
        <w:t>=</w:t>
      </w:r>
      <w:r w:rsidR="00E679E9">
        <w:rPr>
          <w:lang w:val="en-US"/>
        </w:rPr>
        <w:t xml:space="preserve"> </w:t>
      </w:r>
      <w:r w:rsidR="00CE0A3B" w:rsidRPr="00822950">
        <w:t>false</w:t>
      </w:r>
      <w:r w:rsidR="00E679E9">
        <w:rPr>
          <w:lang w:val="en-US"/>
        </w:rPr>
        <w:t xml:space="preserve"> </w:t>
      </w:r>
      <w:r w:rsidR="00CE0A3B" w:rsidRPr="00822950">
        <w:t>&amp;</w:t>
      </w:r>
      <w:r w:rsidR="00CE0A3B" w:rsidRPr="00D64CC5">
        <w:rPr>
          <w:lang w:val="en-US"/>
        </w:rPr>
        <w:t xml:space="preserve"> </w:t>
      </w:r>
      <w:r w:rsidRPr="00822950">
        <w:t>teacher_id</w:t>
      </w:r>
      <w:r w:rsidR="00E679E9">
        <w:rPr>
          <w:lang w:val="en-US"/>
        </w:rPr>
        <w:t xml:space="preserve"> </w:t>
      </w:r>
      <w:r w:rsidRPr="00822950">
        <w:t>=</w:t>
      </w:r>
      <w:r w:rsidR="00E679E9">
        <w:rPr>
          <w:lang w:val="en-US"/>
        </w:rPr>
        <w:t xml:space="preserve"> </w:t>
      </w:r>
      <w:r w:rsidRPr="00822950">
        <w:t>${teacher_id}</w:t>
      </w:r>
      <w:r w:rsidR="00E679E9">
        <w:rPr>
          <w:lang w:val="en-US"/>
        </w:rPr>
        <w:t>’</w:t>
      </w:r>
      <w:r w:rsidRPr="00822950">
        <w:t xml:space="preserve">, trong đó ${descriptionURL} là tham số trên URL. Hệ thống sẽ xử lý yêu cầu và hiển thị danh sách sinh viên có trong đánh giá. Tại đây, </w:t>
      </w:r>
      <w:r w:rsidR="002965B8">
        <w:t>giảng viên</w:t>
      </w:r>
      <w:r w:rsidRPr="00822950">
        <w:t xml:space="preserve"> có thể quan sát thông tin của sinh viên, bao gồm lớp, điểm số và đề tài của từng sinh viên.</w:t>
      </w:r>
    </w:p>
    <w:p w14:paraId="38FCD6C3" w14:textId="47766F15" w:rsidR="00822950" w:rsidRPr="009C4C6A" w:rsidRDefault="00CE0A3B" w:rsidP="00F605F2">
      <w:pPr>
        <w:pStyle w:val="BodyText"/>
      </w:pPr>
      <w:r w:rsidRPr="00FE67B2">
        <w:t xml:space="preserve">Để xóa sinh viên khỏi đề tài, </w:t>
      </w:r>
      <w:r w:rsidR="002965B8">
        <w:t>giảng viên</w:t>
      </w:r>
      <w:r w:rsidRPr="00FE67B2">
        <w:t xml:space="preserve"> nhấn vào biểu tượng thùng rác. Hệ thống sẽ gửi yêu cầu HTTP DELETE đến API </w:t>
      </w:r>
      <w:r w:rsidR="00E679E9" w:rsidRPr="00E679E9">
        <w:t>‘</w:t>
      </w:r>
      <w:r w:rsidRPr="00FE67B2">
        <w:t>/api/admin /meta-assessment/${_id}</w:t>
      </w:r>
      <w:r w:rsidR="00E679E9" w:rsidRPr="00E679E9">
        <w:t>’</w:t>
      </w:r>
      <w:r w:rsidRPr="00FE67B2">
        <w:t>, trong đó ${_id} là định danh của sinh viên hoặc đề tài cần xóa.</w:t>
      </w:r>
    </w:p>
    <w:p w14:paraId="46807BD5" w14:textId="77777777" w:rsidR="00D64CC5" w:rsidRDefault="00002FA6" w:rsidP="00D64CC5">
      <w:pPr>
        <w:keepNext/>
      </w:pPr>
      <w:r w:rsidRPr="00002FA6">
        <w:rPr>
          <w:noProof/>
        </w:rPr>
        <w:drawing>
          <wp:inline distT="0" distB="0" distL="0" distR="0" wp14:anchorId="2D68EAED" wp14:editId="4DEB1092">
            <wp:extent cx="5940425" cy="1539240"/>
            <wp:effectExtent l="0" t="0" r="3175" b="3810"/>
            <wp:docPr id="15283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956" name="Picture 1" descr="A screenshot of a computer&#10;&#10;Description automatically generated"/>
                    <pic:cNvPicPr/>
                  </pic:nvPicPr>
                  <pic:blipFill rotWithShape="1">
                    <a:blip r:embed="rId101"/>
                    <a:srcRect t="11569" b="17616"/>
                    <a:stretch/>
                  </pic:blipFill>
                  <pic:spPr bwMode="auto">
                    <a:xfrm>
                      <a:off x="0" y="0"/>
                      <a:ext cx="5940425" cy="1539240"/>
                    </a:xfrm>
                    <a:prstGeom prst="rect">
                      <a:avLst/>
                    </a:prstGeom>
                    <a:ln>
                      <a:noFill/>
                    </a:ln>
                    <a:extLst>
                      <a:ext uri="{53640926-AAD7-44D8-BBD7-CCE9431645EC}">
                        <a14:shadowObscured xmlns:a14="http://schemas.microsoft.com/office/drawing/2010/main"/>
                      </a:ext>
                    </a:extLst>
                  </pic:spPr>
                </pic:pic>
              </a:graphicData>
            </a:graphic>
          </wp:inline>
        </w:drawing>
      </w:r>
    </w:p>
    <w:p w14:paraId="3B1CA0AC" w14:textId="5ABC4CF8" w:rsidR="001360B3" w:rsidRPr="00D64CC5" w:rsidRDefault="00D64CC5" w:rsidP="00D64CC5">
      <w:pPr>
        <w:pStyle w:val="Caption"/>
      </w:pPr>
      <w:bookmarkStart w:id="918" w:name="_Toc181602869"/>
      <w:r>
        <w:t>Hình 4.</w:t>
      </w:r>
      <w:fldSimple w:instr=" SEQ Hình_4. \* ARABIC ">
        <w:r w:rsidR="006058D5">
          <w:rPr>
            <w:noProof/>
          </w:rPr>
          <w:t>52</w:t>
        </w:r>
      </w:fldSimple>
      <w:r>
        <w:t>. Cửa sổ cập nhật đề tài bằng Excel</w:t>
      </w:r>
      <w:bookmarkEnd w:id="918"/>
    </w:p>
    <w:p w14:paraId="092A2065" w14:textId="77777777" w:rsidR="00D64CC5" w:rsidRDefault="00002FA6" w:rsidP="00D64CC5">
      <w:pPr>
        <w:keepNext/>
      </w:pPr>
      <w:r w:rsidRPr="00002FA6">
        <w:rPr>
          <w:noProof/>
        </w:rPr>
        <w:lastRenderedPageBreak/>
        <w:drawing>
          <wp:inline distT="0" distB="0" distL="0" distR="0" wp14:anchorId="26E44269" wp14:editId="2938B28F">
            <wp:extent cx="5940425" cy="2851150"/>
            <wp:effectExtent l="0" t="0" r="3175" b="6350"/>
            <wp:docPr id="146763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460" name="Picture 1" descr="A screenshot of a computer&#10;&#10;Description automatically generated"/>
                    <pic:cNvPicPr/>
                  </pic:nvPicPr>
                  <pic:blipFill>
                    <a:blip r:embed="rId102"/>
                    <a:stretch>
                      <a:fillRect/>
                    </a:stretch>
                  </pic:blipFill>
                  <pic:spPr>
                    <a:xfrm>
                      <a:off x="0" y="0"/>
                      <a:ext cx="5940425" cy="2851150"/>
                    </a:xfrm>
                    <a:prstGeom prst="rect">
                      <a:avLst/>
                    </a:prstGeom>
                  </pic:spPr>
                </pic:pic>
              </a:graphicData>
            </a:graphic>
          </wp:inline>
        </w:drawing>
      </w:r>
    </w:p>
    <w:p w14:paraId="463164E1" w14:textId="73A24719" w:rsidR="00CE0A3B" w:rsidRPr="00D64CC5" w:rsidRDefault="00D64CC5" w:rsidP="00D64CC5">
      <w:pPr>
        <w:pStyle w:val="Caption"/>
      </w:pPr>
      <w:bookmarkStart w:id="919" w:name="_Toc181602870"/>
      <w:r w:rsidRPr="00D64CC5">
        <w:t>Hình 4.</w:t>
      </w:r>
      <w:fldSimple w:instr=" SEQ Hình_4. \* ARABIC ">
        <w:r w:rsidR="006058D5">
          <w:rPr>
            <w:noProof/>
          </w:rPr>
          <w:t>53</w:t>
        </w:r>
      </w:fldSimple>
      <w:r w:rsidRPr="00D64CC5">
        <w:t>. Nội dung bên trong mẫu cập nhật</w:t>
      </w:r>
      <w:bookmarkEnd w:id="919"/>
    </w:p>
    <w:p w14:paraId="4C757E1F" w14:textId="2B04D782" w:rsidR="00CE0A3B" w:rsidRPr="00D64CC5" w:rsidRDefault="00901EDE" w:rsidP="00D64CC5">
      <w:pPr>
        <w:pStyle w:val="BodyText"/>
      </w:pPr>
      <w:r w:rsidRPr="00901EDE">
        <w:t xml:space="preserve">Đối với </w:t>
      </w:r>
      <w:r w:rsidR="002965B8">
        <w:t>giảng viên</w:t>
      </w:r>
      <w:r w:rsidRPr="00901EDE">
        <w:t xml:space="preserve"> giảng dạy môn này, để cập nhật đề tài cho </w:t>
      </w:r>
      <w:r>
        <w:rPr>
          <w:lang w:val="en-US"/>
        </w:rPr>
        <w:t>sinh viên</w:t>
      </w:r>
      <w:r w:rsidRPr="00901EDE">
        <w:t xml:space="preserve">, họ cần nhấn vào nút </w:t>
      </w:r>
      <w:r w:rsidR="00553660">
        <w:t>“</w:t>
      </w:r>
      <w:r w:rsidRPr="00901EDE">
        <w:t>Cập nhật đề tài</w:t>
      </w:r>
      <w:r w:rsidR="00553660">
        <w:t>”</w:t>
      </w:r>
      <w:r w:rsidRPr="00901EDE">
        <w:t xml:space="preserve">. Hệ thống sẽ mở cửa sổ tải mẫu cập nhật, nơi </w:t>
      </w:r>
      <w:r w:rsidR="002965B8">
        <w:t>giảng viên</w:t>
      </w:r>
      <w:r w:rsidRPr="00901EDE">
        <w:t xml:space="preserve"> có thể nhấn vào nút </w:t>
      </w:r>
      <w:r w:rsidR="00553660">
        <w:t>“</w:t>
      </w:r>
      <w:r w:rsidRPr="00901EDE">
        <w:t>Tải mẫu</w:t>
      </w:r>
      <w:r w:rsidR="00553660">
        <w:t>”</w:t>
      </w:r>
      <w:r w:rsidRPr="00901EDE">
        <w:t xml:space="preserve"> để yêu cầu mẫu đề tài từ hệ thống. Sau khi nhận được mẫu, </w:t>
      </w:r>
      <w:r w:rsidR="002965B8">
        <w:t>giảng viên</w:t>
      </w:r>
      <w:r w:rsidRPr="00901EDE">
        <w:t xml:space="preserve"> chỉnh sửa đề tài và gửi file cập nhật trở lại hệ thống. Cuối cùng, khi nhấn vào nút </w:t>
      </w:r>
      <w:r w:rsidR="00553660">
        <w:t>“</w:t>
      </w:r>
      <w:r w:rsidRPr="00901EDE">
        <w:t>Bắt đầu tải lên</w:t>
      </w:r>
      <w:r w:rsidR="00553660">
        <w:t>”</w:t>
      </w:r>
      <w:r w:rsidRPr="00901EDE">
        <w:t>, hệ thống sẽ gửi yêu cầu PUT đến API</w:t>
      </w:r>
      <w:r w:rsidR="00E679E9" w:rsidRPr="00E679E9">
        <w:t xml:space="preserve"> tại đường dẫn </w:t>
      </w:r>
      <w:r w:rsidRPr="00901EDE">
        <w:t xml:space="preserve"> </w:t>
      </w:r>
      <w:r w:rsidR="00E679E9" w:rsidRPr="00E679E9">
        <w:t>‘</w:t>
      </w:r>
      <w:r w:rsidRPr="00901EDE">
        <w:t>/api/admin/importExcel</w:t>
      </w:r>
      <w:r w:rsidR="00E679E9" w:rsidRPr="00E679E9">
        <w:t xml:space="preserve"> </w:t>
      </w:r>
      <w:r w:rsidRPr="00901EDE">
        <w:t>/meta-assessment/updateDescription</w:t>
      </w:r>
      <w:r w:rsidR="00E679E9" w:rsidRPr="00E679E9">
        <w:t>’</w:t>
      </w:r>
      <w:r w:rsidRPr="00901EDE">
        <w:t xml:space="preserve"> để cập nhật thông tin đề tài dựa trên file đã gửi.</w:t>
      </w:r>
    </w:p>
    <w:p w14:paraId="7028F549" w14:textId="77777777" w:rsidR="00D64CC5" w:rsidRDefault="00002FA6" w:rsidP="00D64CC5">
      <w:pPr>
        <w:keepNext/>
        <w:jc w:val="center"/>
      </w:pPr>
      <w:r w:rsidRPr="00002FA6">
        <w:rPr>
          <w:noProof/>
        </w:rPr>
        <w:drawing>
          <wp:inline distT="0" distB="0" distL="0" distR="0" wp14:anchorId="3CCE38F9" wp14:editId="4E6C88AA">
            <wp:extent cx="4938188" cy="1066892"/>
            <wp:effectExtent l="0" t="0" r="0" b="0"/>
            <wp:docPr id="13680736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73682" name="Picture 1" descr="A screenshot of a chat&#10;&#10;Description automatically generated"/>
                    <pic:cNvPicPr/>
                  </pic:nvPicPr>
                  <pic:blipFill>
                    <a:blip r:embed="rId103"/>
                    <a:stretch>
                      <a:fillRect/>
                    </a:stretch>
                  </pic:blipFill>
                  <pic:spPr>
                    <a:xfrm>
                      <a:off x="0" y="0"/>
                      <a:ext cx="4938188" cy="1066892"/>
                    </a:xfrm>
                    <a:prstGeom prst="rect">
                      <a:avLst/>
                    </a:prstGeom>
                  </pic:spPr>
                </pic:pic>
              </a:graphicData>
            </a:graphic>
          </wp:inline>
        </w:drawing>
      </w:r>
    </w:p>
    <w:p w14:paraId="55A146DD" w14:textId="75E6EFAA" w:rsidR="00901EDE" w:rsidRDefault="00D64CC5" w:rsidP="00D64CC5">
      <w:pPr>
        <w:pStyle w:val="Caption"/>
      </w:pPr>
      <w:bookmarkStart w:id="920" w:name="_Toc181602871"/>
      <w:r>
        <w:t>Hình 4.</w:t>
      </w:r>
      <w:fldSimple w:instr=" SEQ Hình_4. \* ARABIC ">
        <w:r w:rsidR="006058D5">
          <w:rPr>
            <w:noProof/>
          </w:rPr>
          <w:t>54</w:t>
        </w:r>
      </w:fldSimple>
      <w:r>
        <w:t>. Các chức năng lọc của trang đánh giá điểm cho sinh viên</w:t>
      </w:r>
      <w:bookmarkEnd w:id="920"/>
    </w:p>
    <w:p w14:paraId="55F0B3A1" w14:textId="008A60AD" w:rsidR="00901EDE" w:rsidRDefault="00901EDE" w:rsidP="00901EDE">
      <w:pPr>
        <w:pStyle w:val="BodyText"/>
      </w:pPr>
      <w:r w:rsidRPr="00901EDE">
        <w:rPr>
          <w:lang w:val="en-US"/>
        </w:rPr>
        <w:t xml:space="preserve">Chức năng lọc danh sách sinh viên đánh giá của hệ thống được thiết kế nhằm hỗ trợ </w:t>
      </w:r>
      <w:r w:rsidR="002965B8">
        <w:rPr>
          <w:lang w:val="en-US"/>
        </w:rPr>
        <w:t>giảng viên</w:t>
      </w:r>
      <w:r w:rsidRPr="00901EDE">
        <w:rPr>
          <w:lang w:val="en-US"/>
        </w:rPr>
        <w:t xml:space="preserve"> trong việc quản lý dữ liệu hiệu quả hơn. Hệ thống cung cấp các tùy chọn lọc linh hoạt, bao gồm khả năng lọc theo điểm (để phân loại sinh viên chưa được chấm điểm), theo lớp học, và theo nhóm đề tài. Các tùy chọn này giúp quản trị viên dễ dàng truy xuất và phân tích thông tin sinh viên theo các tiêu chí cụ thể.</w:t>
      </w:r>
    </w:p>
    <w:p w14:paraId="067BCBF0" w14:textId="77777777" w:rsidR="00D64CC5" w:rsidRDefault="00FB4792" w:rsidP="00D64CC5">
      <w:pPr>
        <w:keepNext/>
        <w:jc w:val="center"/>
      </w:pPr>
      <w:r w:rsidRPr="00FB4792">
        <w:rPr>
          <w:noProof/>
        </w:rPr>
        <w:lastRenderedPageBreak/>
        <w:drawing>
          <wp:inline distT="0" distB="0" distL="0" distR="0" wp14:anchorId="785558B1" wp14:editId="52FC6097">
            <wp:extent cx="5940425" cy="2651125"/>
            <wp:effectExtent l="0" t="0" r="3175" b="0"/>
            <wp:docPr id="8425439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987" name="Picture 1" descr="A screenshot of a chat&#10;&#10;Description automatically generated"/>
                    <pic:cNvPicPr/>
                  </pic:nvPicPr>
                  <pic:blipFill>
                    <a:blip r:embed="rId104"/>
                    <a:stretch>
                      <a:fillRect/>
                    </a:stretch>
                  </pic:blipFill>
                  <pic:spPr>
                    <a:xfrm>
                      <a:off x="0" y="0"/>
                      <a:ext cx="5940425" cy="2651125"/>
                    </a:xfrm>
                    <a:prstGeom prst="rect">
                      <a:avLst/>
                    </a:prstGeom>
                  </pic:spPr>
                </pic:pic>
              </a:graphicData>
            </a:graphic>
          </wp:inline>
        </w:drawing>
      </w:r>
    </w:p>
    <w:p w14:paraId="04DCB549" w14:textId="6819F187" w:rsidR="007D4D8C" w:rsidRPr="00D64CC5" w:rsidRDefault="00D64CC5" w:rsidP="00865F72">
      <w:pPr>
        <w:pStyle w:val="Caption"/>
      </w:pPr>
      <w:bookmarkStart w:id="921" w:name="_Toc181602872"/>
      <w:r>
        <w:t>Hình 4.</w:t>
      </w:r>
      <w:fldSimple w:instr=" SEQ Hình_4. \* ARABIC ">
        <w:r w:rsidR="006058D5">
          <w:rPr>
            <w:noProof/>
          </w:rPr>
          <w:t>55</w:t>
        </w:r>
      </w:fldSimple>
      <w:r>
        <w:t xml:space="preserve">. </w:t>
      </w:r>
      <w:r w:rsidRPr="00D64CC5">
        <w:t>Trang đánh giá đơn cho sinh viên</w:t>
      </w:r>
      <w:bookmarkEnd w:id="921"/>
    </w:p>
    <w:p w14:paraId="62F0ACF6" w14:textId="37BC58F4" w:rsidR="007D4D8C" w:rsidRPr="00AD0B9E" w:rsidRDefault="00AD0B9E" w:rsidP="00AD0B9E">
      <w:pPr>
        <w:pStyle w:val="BodyText"/>
        <w:rPr>
          <w:lang w:val="en-US"/>
        </w:rPr>
      </w:pPr>
      <w:r w:rsidRPr="00AD0B9E">
        <w:rPr>
          <w:lang w:val="en-US"/>
        </w:rPr>
        <w:t xml:space="preserve">Để thực hiện chức năng chấm điểm cá nhân, </w:t>
      </w:r>
      <w:r w:rsidR="002965B8">
        <w:rPr>
          <w:lang w:val="en-US"/>
        </w:rPr>
        <w:t>giảng viên</w:t>
      </w:r>
      <w:r w:rsidRPr="00AD0B9E">
        <w:rPr>
          <w:lang w:val="en-US"/>
        </w:rPr>
        <w:t xml:space="preserve"> chọn biểu tượng cây bút tại sinh viên cần chấm. Sau khi nhấn vào, hệ thống sẽ chuyển </w:t>
      </w:r>
      <w:r w:rsidR="002965B8">
        <w:rPr>
          <w:lang w:val="en-US"/>
        </w:rPr>
        <w:t>giảng viên</w:t>
      </w:r>
      <w:r w:rsidRPr="00AD0B9E">
        <w:rPr>
          <w:lang w:val="en-US"/>
        </w:rPr>
        <w:t xml:space="preserve"> đến giao diện chấm điểm. Tại giao diện này, </w:t>
      </w:r>
      <w:r w:rsidR="002965B8">
        <w:rPr>
          <w:lang w:val="en-US"/>
        </w:rPr>
        <w:t>giảng viên</w:t>
      </w:r>
      <w:r w:rsidRPr="00AD0B9E">
        <w:rPr>
          <w:lang w:val="en-US"/>
        </w:rPr>
        <w:t xml:space="preserve"> chấm chính sẽ có quyền cập nhật đề tài của sinh viên. Để hỗ trợ việc chấm điểm một cách trực quan, hệ thống sẽ gửi yêu cầu đến API</w:t>
      </w:r>
      <w:r w:rsidR="00E679E9">
        <w:rPr>
          <w:lang w:val="en-US"/>
        </w:rPr>
        <w:t xml:space="preserve"> có đường dẫn </w:t>
      </w:r>
      <w:r w:rsidR="00E679E9" w:rsidRPr="00E679E9">
        <w:t>‘</w:t>
      </w:r>
      <w:r w:rsidR="00E679E9" w:rsidRPr="00901EDE">
        <w:t>/api/admin</w:t>
      </w:r>
      <w:r w:rsidRPr="00AD0B9E">
        <w:rPr>
          <w:lang w:val="en-US"/>
        </w:rPr>
        <w:t>/rubric/${rubric_id}/items?isDelete</w:t>
      </w:r>
      <w:r w:rsidR="00E679E9">
        <w:rPr>
          <w:lang w:val="en-US"/>
        </w:rPr>
        <w:t xml:space="preserve"> </w:t>
      </w:r>
      <w:r w:rsidRPr="00AD0B9E">
        <w:rPr>
          <w:lang w:val="en-US"/>
        </w:rPr>
        <w:t>false</w:t>
      </w:r>
      <w:r w:rsidR="00E679E9">
        <w:rPr>
          <w:lang w:val="en-US"/>
        </w:rPr>
        <w:t>’</w:t>
      </w:r>
      <w:r w:rsidRPr="00AD0B9E">
        <w:rPr>
          <w:lang w:val="en-US"/>
        </w:rPr>
        <w:t xml:space="preserve"> để lấy dữ liệu và hiển thị các tiêu chí, mã chương, CĐR Môn học, và CĐR Chương trình tương ứng.</w:t>
      </w:r>
    </w:p>
    <w:p w14:paraId="270A8308" w14:textId="77777777" w:rsidR="00865F72" w:rsidRDefault="00FB4792" w:rsidP="00865F72">
      <w:pPr>
        <w:keepNext/>
        <w:jc w:val="center"/>
      </w:pPr>
      <w:r w:rsidRPr="00FB4792">
        <w:rPr>
          <w:noProof/>
        </w:rPr>
        <w:drawing>
          <wp:inline distT="0" distB="0" distL="0" distR="0" wp14:anchorId="59E96AB4" wp14:editId="566B2726">
            <wp:extent cx="5940425" cy="2695575"/>
            <wp:effectExtent l="0" t="0" r="3175" b="9525"/>
            <wp:docPr id="1297732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32954" name="Picture 1" descr="A screenshot of a computer&#10;&#10;Description automatically generated"/>
                    <pic:cNvPicPr/>
                  </pic:nvPicPr>
                  <pic:blipFill>
                    <a:blip r:embed="rId105"/>
                    <a:stretch>
                      <a:fillRect/>
                    </a:stretch>
                  </pic:blipFill>
                  <pic:spPr>
                    <a:xfrm>
                      <a:off x="0" y="0"/>
                      <a:ext cx="5940425" cy="2695575"/>
                    </a:xfrm>
                    <a:prstGeom prst="rect">
                      <a:avLst/>
                    </a:prstGeom>
                  </pic:spPr>
                </pic:pic>
              </a:graphicData>
            </a:graphic>
          </wp:inline>
        </w:drawing>
      </w:r>
    </w:p>
    <w:p w14:paraId="71F5AF09" w14:textId="4B297EDC" w:rsidR="00FE67B2" w:rsidRDefault="00865F72" w:rsidP="00865F72">
      <w:pPr>
        <w:pStyle w:val="Caption"/>
      </w:pPr>
      <w:bookmarkStart w:id="922" w:name="_Toc181602873"/>
      <w:r>
        <w:t>Hình 4.</w:t>
      </w:r>
      <w:fldSimple w:instr=" SEQ Hình_4. \* ARABIC ">
        <w:r w:rsidR="006058D5">
          <w:rPr>
            <w:noProof/>
          </w:rPr>
          <w:t>56</w:t>
        </w:r>
      </w:fldSimple>
      <w:r>
        <w:t xml:space="preserve">. Các tiêu đã được </w:t>
      </w:r>
      <w:r w:rsidR="002965B8">
        <w:t>giảng viên</w:t>
      </w:r>
      <w:r>
        <w:t xml:space="preserve"> đánh giá</w:t>
      </w:r>
      <w:bookmarkEnd w:id="922"/>
    </w:p>
    <w:p w14:paraId="3E5A47BE" w14:textId="5B96B8B7" w:rsidR="00AD0B9E" w:rsidRDefault="00AD0B9E" w:rsidP="00AD0B9E">
      <w:pPr>
        <w:pStyle w:val="BodyText"/>
        <w:rPr>
          <w:lang w:val="en-US"/>
        </w:rPr>
      </w:pPr>
      <w:r w:rsidRPr="00AD0B9E">
        <w:rPr>
          <w:lang w:val="en-US"/>
        </w:rPr>
        <w:t xml:space="preserve">Tại giao diện chấm điểm, </w:t>
      </w:r>
      <w:r w:rsidR="002965B8">
        <w:rPr>
          <w:lang w:val="en-US"/>
        </w:rPr>
        <w:t>giảng viên</w:t>
      </w:r>
      <w:r w:rsidRPr="00AD0B9E">
        <w:rPr>
          <w:lang w:val="en-US"/>
        </w:rPr>
        <w:t xml:space="preserve"> sẽ nhìn thấy các mã chương, CĐR Chương trình và CĐR Môn học tương ứng. Để chấm điểm cho từng tiêu chí, </w:t>
      </w:r>
      <w:r w:rsidR="002965B8">
        <w:rPr>
          <w:lang w:val="en-US"/>
        </w:rPr>
        <w:t>giảng viên</w:t>
      </w:r>
      <w:r w:rsidRPr="00AD0B9E">
        <w:rPr>
          <w:lang w:val="en-US"/>
        </w:rPr>
        <w:t xml:space="preserve"> chỉ cần kéo thanh điểm đến mức mong muốn. </w:t>
      </w:r>
    </w:p>
    <w:p w14:paraId="7BADA642" w14:textId="6A91FE5B" w:rsidR="00FE67B2" w:rsidRPr="00AD0B9E" w:rsidRDefault="00AD0B9E" w:rsidP="00AD0B9E">
      <w:pPr>
        <w:pStyle w:val="BodyText"/>
        <w:rPr>
          <w:lang w:val="en-US"/>
        </w:rPr>
      </w:pPr>
      <w:r w:rsidRPr="00AD0B9E">
        <w:rPr>
          <w:lang w:val="en-US"/>
        </w:rPr>
        <w:lastRenderedPageBreak/>
        <w:t xml:space="preserve">Khi hoàn thành đánh giá cho sinh viên, </w:t>
      </w:r>
      <w:r w:rsidR="002965B8">
        <w:rPr>
          <w:lang w:val="en-US"/>
        </w:rPr>
        <w:t>giảng viên</w:t>
      </w:r>
      <w:r w:rsidRPr="00AD0B9E">
        <w:rPr>
          <w:lang w:val="en-US"/>
        </w:rPr>
        <w:t xml:space="preserve"> nhấn vào biểu tượng lưu. Hệ thống sẽ gửi yêu cầu</w:t>
      </w:r>
      <w:r>
        <w:rPr>
          <w:lang w:val="en-US"/>
        </w:rPr>
        <w:t xml:space="preserve"> đến</w:t>
      </w:r>
      <w:r w:rsidRPr="00AD0B9E">
        <w:rPr>
          <w:lang w:val="en-US"/>
        </w:rPr>
        <w:t xml:space="preserve"> API  PATCH đến </w:t>
      </w:r>
      <w:r w:rsidR="0023624E">
        <w:rPr>
          <w:lang w:val="en-US"/>
        </w:rPr>
        <w:t>‘</w:t>
      </w:r>
      <w:r>
        <w:rPr>
          <w:lang w:val="en-US"/>
        </w:rPr>
        <w:t>api/admin</w:t>
      </w:r>
      <w:r w:rsidRPr="00AD0B9E">
        <w:rPr>
          <w:lang w:val="en-US"/>
        </w:rPr>
        <w:t>/meta-assessment/${</w:t>
      </w:r>
      <w:r>
        <w:rPr>
          <w:lang w:val="en-US"/>
        </w:rPr>
        <w:t xml:space="preserve"> </w:t>
      </w:r>
      <w:r w:rsidRPr="00AD0B9E">
        <w:rPr>
          <w:lang w:val="en-US"/>
        </w:rPr>
        <w:t>meta_assessment_id</w:t>
      </w:r>
      <w:r w:rsidR="0023624E">
        <w:rPr>
          <w:lang w:val="en-US"/>
        </w:rPr>
        <w:t>’</w:t>
      </w:r>
      <w:r w:rsidRPr="00AD0B9E">
        <w:rPr>
          <w:lang w:val="en-US"/>
        </w:rPr>
        <w:t xml:space="preserve"> để cập nhật điểm. Sau khi cập nhật thành công, hệ thống sẽ lưu lại các tiêu chí tương ứng cùng với số điểm bằng cách gửi yêu cầu POST đến /assessment-item.</w:t>
      </w:r>
    </w:p>
    <w:p w14:paraId="34DAD930" w14:textId="77777777" w:rsidR="00865F72" w:rsidRDefault="00FB4792" w:rsidP="00865F72">
      <w:pPr>
        <w:keepNext/>
      </w:pPr>
      <w:r w:rsidRPr="00FB4792">
        <w:rPr>
          <w:noProof/>
        </w:rPr>
        <w:drawing>
          <wp:inline distT="0" distB="0" distL="0" distR="0" wp14:anchorId="03155EB0" wp14:editId="11277389">
            <wp:extent cx="5940425" cy="2063115"/>
            <wp:effectExtent l="0" t="0" r="3175" b="0"/>
            <wp:docPr id="522675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5465" name="Picture 1" descr="A screenshot of a computer&#10;&#10;Description automatically generated"/>
                    <pic:cNvPicPr/>
                  </pic:nvPicPr>
                  <pic:blipFill>
                    <a:blip r:embed="rId106"/>
                    <a:stretch>
                      <a:fillRect/>
                    </a:stretch>
                  </pic:blipFill>
                  <pic:spPr>
                    <a:xfrm>
                      <a:off x="0" y="0"/>
                      <a:ext cx="5940425" cy="2063115"/>
                    </a:xfrm>
                    <a:prstGeom prst="rect">
                      <a:avLst/>
                    </a:prstGeom>
                  </pic:spPr>
                </pic:pic>
              </a:graphicData>
            </a:graphic>
          </wp:inline>
        </w:drawing>
      </w:r>
    </w:p>
    <w:p w14:paraId="359E4420" w14:textId="1EB7CCE2" w:rsidR="00FE67B2" w:rsidRDefault="00865F72" w:rsidP="00865F72">
      <w:pPr>
        <w:pStyle w:val="Caption"/>
      </w:pPr>
      <w:bookmarkStart w:id="923" w:name="_Toc181602874"/>
      <w:r w:rsidRPr="00865F72">
        <w:t>Hình 4.</w:t>
      </w:r>
      <w:fldSimple w:instr=" SEQ Hình_4. \* ARABIC ">
        <w:r w:rsidR="006058D5">
          <w:rPr>
            <w:noProof/>
          </w:rPr>
          <w:t>57</w:t>
        </w:r>
      </w:fldSimple>
      <w:r w:rsidRPr="00865F72">
        <w:t>. Hiển thị kết quả đánh giá đơn</w:t>
      </w:r>
      <w:bookmarkEnd w:id="923"/>
    </w:p>
    <w:p w14:paraId="652653BE" w14:textId="5BB86811" w:rsidR="00AD0B9E" w:rsidRDefault="00AD0B9E" w:rsidP="00AD0B9E">
      <w:pPr>
        <w:pStyle w:val="BodyText"/>
      </w:pPr>
      <w:r w:rsidRPr="00AD0B9E">
        <w:rPr>
          <w:rStyle w:val="BodyTextChar"/>
        </w:rPr>
        <w:t xml:space="preserve">Sau khi lưu thành công, cửa sổ tổng kết sẽ xuất hiện, hiển thị điểm của sinh viên ngay lập tức. Nếu phát hiện sai sót, </w:t>
      </w:r>
      <w:r w:rsidR="002965B8">
        <w:rPr>
          <w:rStyle w:val="BodyTextChar"/>
        </w:rPr>
        <w:t>giảng viên</w:t>
      </w:r>
      <w:r w:rsidRPr="00AD0B9E">
        <w:rPr>
          <w:rStyle w:val="BodyTextChar"/>
        </w:rPr>
        <w:t xml:space="preserve"> có thể nhấn vào nút cập nhật để chỉnh sửa điểm số</w:t>
      </w:r>
      <w:r w:rsidRPr="00AD0B9E">
        <w:t xml:space="preserve"> ngay trên giao diện này.</w:t>
      </w:r>
    </w:p>
    <w:p w14:paraId="4D330F4F" w14:textId="192E2251" w:rsidR="00865F72" w:rsidRDefault="0032037E" w:rsidP="0032037E">
      <w:pPr>
        <w:keepNext/>
        <w:jc w:val="center"/>
      </w:pPr>
      <w:r w:rsidRPr="0032037E">
        <w:lastRenderedPageBreak/>
        <w:drawing>
          <wp:inline distT="0" distB="0" distL="0" distR="0" wp14:anchorId="19E743F0" wp14:editId="16B5DC04">
            <wp:extent cx="4854361" cy="6607113"/>
            <wp:effectExtent l="0" t="0" r="3810" b="3810"/>
            <wp:docPr id="194893037"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3037" name="Picture 1" descr="A white sheet of paper with black text&#10;&#10;Description automatically generated"/>
                    <pic:cNvPicPr/>
                  </pic:nvPicPr>
                  <pic:blipFill>
                    <a:blip r:embed="rId107"/>
                    <a:stretch>
                      <a:fillRect/>
                    </a:stretch>
                  </pic:blipFill>
                  <pic:spPr>
                    <a:xfrm>
                      <a:off x="0" y="0"/>
                      <a:ext cx="4854361" cy="6607113"/>
                    </a:xfrm>
                    <a:prstGeom prst="rect">
                      <a:avLst/>
                    </a:prstGeom>
                  </pic:spPr>
                </pic:pic>
              </a:graphicData>
            </a:graphic>
          </wp:inline>
        </w:drawing>
      </w:r>
    </w:p>
    <w:p w14:paraId="2E93C68E" w14:textId="22060600" w:rsidR="00FB4792" w:rsidRDefault="00865F72" w:rsidP="00865F72">
      <w:pPr>
        <w:pStyle w:val="Caption"/>
      </w:pPr>
      <w:bookmarkStart w:id="924" w:name="_Toc181602875"/>
      <w:r>
        <w:t>Hình 4.</w:t>
      </w:r>
      <w:fldSimple w:instr=" SEQ Hình_4. \* ARABIC ">
        <w:r w:rsidR="006058D5">
          <w:rPr>
            <w:noProof/>
          </w:rPr>
          <w:t>58</w:t>
        </w:r>
      </w:fldSimple>
      <w:r>
        <w:t>. In PDF điểm sinh viên</w:t>
      </w:r>
      <w:bookmarkEnd w:id="924"/>
    </w:p>
    <w:p w14:paraId="5A06E9F5" w14:textId="0BED47E4" w:rsidR="00FB4792" w:rsidRPr="00AD0B9E" w:rsidRDefault="00AD0B9E" w:rsidP="00AD0B9E">
      <w:pPr>
        <w:pStyle w:val="BodyText"/>
      </w:pPr>
      <w:r w:rsidRPr="00AD0B9E">
        <w:t xml:space="preserve">Tại giao diện quản lý, khi </w:t>
      </w:r>
      <w:r w:rsidR="002965B8">
        <w:t>giảng viên</w:t>
      </w:r>
      <w:r w:rsidRPr="00AD0B9E">
        <w:t xml:space="preserve"> muốn xuất PDF kết quả điểm đã đánh giá, họ chỉ cần nhấn vào biểu tượng PDF bên cạnh đối tượng mà họ mong muốn. Hệ thống sẽ xử lý yêu cầu và tạo ra một tệp PDF chứa mẫu chấm điểm kèm theo điểm số mà </w:t>
      </w:r>
      <w:r w:rsidR="002965B8">
        <w:t>giảng viên</w:t>
      </w:r>
      <w:r w:rsidRPr="00AD0B9E">
        <w:t xml:space="preserve"> đã chấm. PDF này sẽ được trả về để </w:t>
      </w:r>
      <w:r w:rsidR="002965B8">
        <w:t>giảng viên</w:t>
      </w:r>
      <w:r w:rsidRPr="00AD0B9E">
        <w:t xml:space="preserve"> có thể xem và lưu trữ</w:t>
      </w:r>
      <w:r>
        <w:t>.</w:t>
      </w:r>
    </w:p>
    <w:p w14:paraId="508A264C" w14:textId="77777777" w:rsidR="00865F72" w:rsidRDefault="00FB4792" w:rsidP="00865F72">
      <w:pPr>
        <w:keepNext/>
        <w:jc w:val="center"/>
      </w:pPr>
      <w:r w:rsidRPr="00D64CC5">
        <w:rPr>
          <w:lang w:val="vi"/>
        </w:rPr>
        <w:lastRenderedPageBreak/>
        <w:br/>
      </w:r>
      <w:r w:rsidRPr="00FB4792">
        <w:rPr>
          <w:noProof/>
        </w:rPr>
        <w:drawing>
          <wp:inline distT="0" distB="0" distL="0" distR="0" wp14:anchorId="2B202C76" wp14:editId="31F9F505">
            <wp:extent cx="5940425" cy="2357120"/>
            <wp:effectExtent l="0" t="0" r="3175" b="5080"/>
            <wp:docPr id="102261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2783" name="Picture 1" descr="A screenshot of a computer&#10;&#10;Description automatically generated"/>
                    <pic:cNvPicPr/>
                  </pic:nvPicPr>
                  <pic:blipFill>
                    <a:blip r:embed="rId108"/>
                    <a:stretch>
                      <a:fillRect/>
                    </a:stretch>
                  </pic:blipFill>
                  <pic:spPr>
                    <a:xfrm>
                      <a:off x="0" y="0"/>
                      <a:ext cx="5940425" cy="2357120"/>
                    </a:xfrm>
                    <a:prstGeom prst="rect">
                      <a:avLst/>
                    </a:prstGeom>
                  </pic:spPr>
                </pic:pic>
              </a:graphicData>
            </a:graphic>
          </wp:inline>
        </w:drawing>
      </w:r>
    </w:p>
    <w:p w14:paraId="79819FCF" w14:textId="4F321103" w:rsidR="00FB4792" w:rsidRDefault="00865F72" w:rsidP="00865F72">
      <w:pPr>
        <w:pStyle w:val="Caption"/>
      </w:pPr>
      <w:bookmarkStart w:id="925" w:name="_Toc181602876"/>
      <w:r>
        <w:t>Hình 4.</w:t>
      </w:r>
      <w:fldSimple w:instr=" SEQ Hình_4. \* ARABIC ">
        <w:r w:rsidR="006058D5">
          <w:rPr>
            <w:noProof/>
          </w:rPr>
          <w:t>59</w:t>
        </w:r>
      </w:fldSimple>
      <w:r>
        <w:t>. Chức năng chấm theo nhóm</w:t>
      </w:r>
      <w:bookmarkEnd w:id="925"/>
    </w:p>
    <w:p w14:paraId="2121FD79" w14:textId="3C006457" w:rsidR="00AD0B9E" w:rsidRPr="00D64CC5" w:rsidRDefault="007845AF" w:rsidP="007845AF">
      <w:pPr>
        <w:pStyle w:val="BodyText"/>
      </w:pPr>
      <w:r w:rsidRPr="007845AF">
        <w:t xml:space="preserve">Để thực hiện chức năng chấm theo nhóm, </w:t>
      </w:r>
      <w:r w:rsidR="002965B8">
        <w:t>giảng viên</w:t>
      </w:r>
      <w:r w:rsidRPr="007845AF">
        <w:t xml:space="preserve"> chọn nhóm cần chấm bằng cách sử dụng tùy chọn lọc theo nhóm. Sau khi nhóm đã được chọn, </w:t>
      </w:r>
      <w:r w:rsidR="002965B8">
        <w:t>giảng viên</w:t>
      </w:r>
      <w:r w:rsidRPr="007845AF">
        <w:t xml:space="preserve"> đánh dấu tất cả sinh viên trong nhóm bằng cách nhấn vào ô </w:t>
      </w:r>
      <w:r w:rsidR="00553660">
        <w:t>“</w:t>
      </w:r>
      <w:r w:rsidRPr="007845AF">
        <w:t>Chọn hết</w:t>
      </w:r>
      <w:r w:rsidR="00553660">
        <w:t>”</w:t>
      </w:r>
      <w:r w:rsidRPr="007845AF">
        <w:t xml:space="preserve">. Tiếp theo, </w:t>
      </w:r>
      <w:r w:rsidR="002965B8">
        <w:t>giảng viên</w:t>
      </w:r>
      <w:r w:rsidRPr="007845AF">
        <w:t xml:space="preserve"> nhấn vào nút </w:t>
      </w:r>
      <w:r w:rsidR="00553660">
        <w:t>“</w:t>
      </w:r>
      <w:r w:rsidRPr="007845AF">
        <w:t>Chấm theo nhóm</w:t>
      </w:r>
      <w:r w:rsidR="00553660">
        <w:t>”</w:t>
      </w:r>
      <w:r w:rsidRPr="007845AF">
        <w:t xml:space="preserve"> để tiến hành đánh giá cho toàn bộ sinh viên trong nhóm đó</w:t>
      </w:r>
      <w:r w:rsidR="00AD0B9E">
        <w:t xml:space="preserve">. </w:t>
      </w:r>
    </w:p>
    <w:p w14:paraId="746F3480" w14:textId="77777777" w:rsidR="00865F72" w:rsidRDefault="00FB4792" w:rsidP="00865F72">
      <w:pPr>
        <w:keepNext/>
        <w:jc w:val="center"/>
      </w:pPr>
      <w:r w:rsidRPr="00FB4792">
        <w:rPr>
          <w:noProof/>
        </w:rPr>
        <w:drawing>
          <wp:inline distT="0" distB="0" distL="0" distR="0" wp14:anchorId="79E53F1B" wp14:editId="3E5429AC">
            <wp:extent cx="5940425" cy="2694305"/>
            <wp:effectExtent l="0" t="0" r="3175" b="0"/>
            <wp:docPr id="9830235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23587" name="Picture 1" descr="A screenshot of a chat&#10;&#10;Description automatically generated"/>
                    <pic:cNvPicPr/>
                  </pic:nvPicPr>
                  <pic:blipFill>
                    <a:blip r:embed="rId109"/>
                    <a:stretch>
                      <a:fillRect/>
                    </a:stretch>
                  </pic:blipFill>
                  <pic:spPr>
                    <a:xfrm>
                      <a:off x="0" y="0"/>
                      <a:ext cx="5940425" cy="2694305"/>
                    </a:xfrm>
                    <a:prstGeom prst="rect">
                      <a:avLst/>
                    </a:prstGeom>
                  </pic:spPr>
                </pic:pic>
              </a:graphicData>
            </a:graphic>
          </wp:inline>
        </w:drawing>
      </w:r>
    </w:p>
    <w:p w14:paraId="035F8E32" w14:textId="641DA7F5" w:rsidR="00FB4792" w:rsidRDefault="00865F72" w:rsidP="00865F72">
      <w:pPr>
        <w:pStyle w:val="Caption"/>
      </w:pPr>
      <w:bookmarkStart w:id="926" w:name="_Toc181602877"/>
      <w:r>
        <w:t>Hình 4.</w:t>
      </w:r>
      <w:fldSimple w:instr=" SEQ Hình_4. \* ARABIC ">
        <w:r w:rsidR="006058D5">
          <w:rPr>
            <w:noProof/>
          </w:rPr>
          <w:t>60</w:t>
        </w:r>
      </w:fldSimple>
      <w:r>
        <w:t>. Trang đánh giá theo nhóm</w:t>
      </w:r>
      <w:bookmarkEnd w:id="926"/>
    </w:p>
    <w:p w14:paraId="725DA449" w14:textId="77777777" w:rsidR="00865F72" w:rsidRDefault="007845AF" w:rsidP="00865F72">
      <w:pPr>
        <w:keepNext/>
      </w:pPr>
      <w:r w:rsidRPr="00FB4792">
        <w:rPr>
          <w:noProof/>
        </w:rPr>
        <w:lastRenderedPageBreak/>
        <w:drawing>
          <wp:inline distT="0" distB="0" distL="0" distR="0" wp14:anchorId="7066BAB2" wp14:editId="0018E8E9">
            <wp:extent cx="5940425" cy="2712720"/>
            <wp:effectExtent l="0" t="0" r="3175" b="0"/>
            <wp:docPr id="2637490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9086" name="Picture 1" descr="A screenshot of a chat&#10;&#10;Description automatically generated"/>
                    <pic:cNvPicPr/>
                  </pic:nvPicPr>
                  <pic:blipFill>
                    <a:blip r:embed="rId110"/>
                    <a:stretch>
                      <a:fillRect/>
                    </a:stretch>
                  </pic:blipFill>
                  <pic:spPr>
                    <a:xfrm>
                      <a:off x="0" y="0"/>
                      <a:ext cx="5940425" cy="2712720"/>
                    </a:xfrm>
                    <a:prstGeom prst="rect">
                      <a:avLst/>
                    </a:prstGeom>
                  </pic:spPr>
                </pic:pic>
              </a:graphicData>
            </a:graphic>
          </wp:inline>
        </w:drawing>
      </w:r>
    </w:p>
    <w:p w14:paraId="623D2F53" w14:textId="6E2BB300" w:rsidR="007845AF" w:rsidRPr="00865F72" w:rsidRDefault="00865F72" w:rsidP="00865F72">
      <w:pPr>
        <w:pStyle w:val="Caption"/>
      </w:pPr>
      <w:bookmarkStart w:id="927" w:name="_Toc181602878"/>
      <w:r>
        <w:t>Hình 4.</w:t>
      </w:r>
      <w:fldSimple w:instr=" SEQ Hình_4. \* ARABIC ">
        <w:r w:rsidR="006058D5">
          <w:rPr>
            <w:noProof/>
          </w:rPr>
          <w:t>61</w:t>
        </w:r>
      </w:fldSimple>
      <w:r>
        <w:t xml:space="preserve">. Các tiêu chí đã được </w:t>
      </w:r>
      <w:r w:rsidR="002965B8">
        <w:t>giảng viên</w:t>
      </w:r>
      <w:r>
        <w:t xml:space="preserve"> đánh giá cho nhóm</w:t>
      </w:r>
      <w:bookmarkEnd w:id="927"/>
    </w:p>
    <w:p w14:paraId="27E13743" w14:textId="419D4FE0" w:rsidR="007845AF" w:rsidRPr="00C76DE5" w:rsidRDefault="007845AF" w:rsidP="0032037E">
      <w:pPr>
        <w:pStyle w:val="BodyText"/>
      </w:pPr>
      <w:r w:rsidRPr="007845AF">
        <w:t xml:space="preserve">Khi </w:t>
      </w:r>
      <w:r w:rsidR="002965B8">
        <w:t>giảng viên</w:t>
      </w:r>
      <w:r w:rsidRPr="007845AF">
        <w:t xml:space="preserve"> truy cập vào giao diện chấm nhóm, giao diện này sẽ có nhiều điểm tương đồng với giao diện chấm đơn. Tuy nhiên, thay vì chấm điểm cho từng sinh viên riêng lẻ, </w:t>
      </w:r>
      <w:r w:rsidR="002965B8">
        <w:t>giảng viên</w:t>
      </w:r>
      <w:r w:rsidRPr="007845AF">
        <w:t xml:space="preserve"> sẽ thực hiện đánh giá đồng loạt cho tất cả các sinh viên trong nhóm đã chọn. Các tiêu chí, mã chương, CĐR CT và CĐR Môn học vẫn được hiển thị tương tự, và </w:t>
      </w:r>
      <w:r w:rsidR="002965B8">
        <w:t>giảng viên</w:t>
      </w:r>
      <w:r w:rsidRPr="007845AF">
        <w:t xml:space="preserve"> có thể điều chỉnh điểm cho các tiêu chí như trong chế độ chấm đơn. Sau khi hoàn thành, </w:t>
      </w:r>
      <w:r w:rsidR="002965B8">
        <w:t>giảng viên</w:t>
      </w:r>
      <w:r w:rsidRPr="007845AF">
        <w:t xml:space="preserve"> chỉ cần nhấn lưu để ghi nhận kết quả đánh giá cho cả nhóm.</w:t>
      </w:r>
    </w:p>
    <w:p w14:paraId="7B367EE5" w14:textId="799254A2" w:rsidR="00865F72" w:rsidRDefault="0032037E" w:rsidP="0032037E">
      <w:pPr>
        <w:keepNext/>
        <w:jc w:val="center"/>
      </w:pPr>
      <w:r w:rsidRPr="0032037E">
        <w:drawing>
          <wp:inline distT="0" distB="0" distL="0" distR="0" wp14:anchorId="7DC5D444" wp14:editId="1176D419">
            <wp:extent cx="5001491" cy="3732807"/>
            <wp:effectExtent l="0" t="0" r="8890" b="1270"/>
            <wp:docPr id="89982519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5193" name="Picture 1" descr="A close-up of a document&#10;&#10;Description automatically generated"/>
                    <pic:cNvPicPr/>
                  </pic:nvPicPr>
                  <pic:blipFill>
                    <a:blip r:embed="rId111"/>
                    <a:stretch>
                      <a:fillRect/>
                    </a:stretch>
                  </pic:blipFill>
                  <pic:spPr>
                    <a:xfrm>
                      <a:off x="0" y="0"/>
                      <a:ext cx="5013328" cy="3741642"/>
                    </a:xfrm>
                    <a:prstGeom prst="rect">
                      <a:avLst/>
                    </a:prstGeom>
                  </pic:spPr>
                </pic:pic>
              </a:graphicData>
            </a:graphic>
          </wp:inline>
        </w:drawing>
      </w:r>
    </w:p>
    <w:p w14:paraId="6D31806B" w14:textId="0D517638" w:rsidR="006114AC" w:rsidRPr="00865F72" w:rsidRDefault="00865F72" w:rsidP="00865F72">
      <w:pPr>
        <w:pStyle w:val="Caption"/>
      </w:pPr>
      <w:bookmarkStart w:id="928" w:name="_Toc181602879"/>
      <w:r w:rsidRPr="00865F72">
        <w:t>Hình 4.</w:t>
      </w:r>
      <w:fldSimple w:instr=" SEQ Hình_4. \* ARABIC ">
        <w:r w:rsidR="006058D5">
          <w:rPr>
            <w:noProof/>
          </w:rPr>
          <w:t>62</w:t>
        </w:r>
      </w:fldSimple>
      <w:r w:rsidRPr="00865F72">
        <w:t>. In PDF cho nhóm sinh viên</w:t>
      </w:r>
      <w:r>
        <w:t xml:space="preserve"> (2/2)</w:t>
      </w:r>
      <w:bookmarkEnd w:id="928"/>
    </w:p>
    <w:p w14:paraId="39C60293" w14:textId="502127BF" w:rsidR="00865F72" w:rsidRDefault="00125469" w:rsidP="00125469">
      <w:pPr>
        <w:keepNext/>
        <w:jc w:val="center"/>
      </w:pPr>
      <w:r w:rsidRPr="00125469">
        <w:lastRenderedPageBreak/>
        <w:drawing>
          <wp:inline distT="0" distB="0" distL="0" distR="0" wp14:anchorId="22FEAC78" wp14:editId="692FA2C5">
            <wp:extent cx="5940425" cy="5345430"/>
            <wp:effectExtent l="0" t="0" r="3175" b="7620"/>
            <wp:docPr id="361450983"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50983" name="Picture 1" descr="A white sheet with black text&#10;&#10;Description automatically generated"/>
                    <pic:cNvPicPr/>
                  </pic:nvPicPr>
                  <pic:blipFill>
                    <a:blip r:embed="rId112"/>
                    <a:stretch>
                      <a:fillRect/>
                    </a:stretch>
                  </pic:blipFill>
                  <pic:spPr>
                    <a:xfrm>
                      <a:off x="0" y="0"/>
                      <a:ext cx="5940425" cy="5345430"/>
                    </a:xfrm>
                    <a:prstGeom prst="rect">
                      <a:avLst/>
                    </a:prstGeom>
                  </pic:spPr>
                </pic:pic>
              </a:graphicData>
            </a:graphic>
          </wp:inline>
        </w:drawing>
      </w:r>
    </w:p>
    <w:p w14:paraId="1E5CB48E" w14:textId="4DC368FA" w:rsidR="007845AF" w:rsidRDefault="00865F72" w:rsidP="00865F72">
      <w:pPr>
        <w:pStyle w:val="Caption"/>
      </w:pPr>
      <w:bookmarkStart w:id="929" w:name="_Toc181602880"/>
      <w:r>
        <w:t>Hình 4.</w:t>
      </w:r>
      <w:fldSimple w:instr=" SEQ Hình_4. \* ARABIC ">
        <w:r w:rsidR="006058D5">
          <w:rPr>
            <w:noProof/>
          </w:rPr>
          <w:t>63</w:t>
        </w:r>
      </w:fldSimple>
      <w:r>
        <w:t xml:space="preserve">. </w:t>
      </w:r>
      <w:r w:rsidRPr="00C84954">
        <w:t>In PDF cho nhóm sinh viên (</w:t>
      </w:r>
      <w:r>
        <w:t>2</w:t>
      </w:r>
      <w:r w:rsidRPr="00C84954">
        <w:t>/2)</w:t>
      </w:r>
      <w:bookmarkEnd w:id="929"/>
    </w:p>
    <w:p w14:paraId="58D20258" w14:textId="3BE3E7F4" w:rsidR="007845AF" w:rsidRPr="006058D5" w:rsidRDefault="007845AF" w:rsidP="007845AF">
      <w:pPr>
        <w:pStyle w:val="BodyText"/>
      </w:pPr>
      <w:r w:rsidRPr="007845AF">
        <w:t xml:space="preserve">Để xuất PDF cho nhóm, </w:t>
      </w:r>
      <w:r w:rsidR="002965B8">
        <w:t>giảng viên</w:t>
      </w:r>
      <w:r w:rsidRPr="007845AF">
        <w:t xml:space="preserve"> chuyển sang chế độ lọc theo nhóm và chọn nhóm cần tạo PDF. Sau khi đã chọn nhóm, </w:t>
      </w:r>
      <w:r w:rsidR="002965B8">
        <w:t>giảng viên</w:t>
      </w:r>
      <w:r w:rsidRPr="007845AF">
        <w:t xml:space="preserve"> nhấn vào nút </w:t>
      </w:r>
      <w:r w:rsidR="00553660">
        <w:t>“</w:t>
      </w:r>
      <w:r w:rsidRPr="007845AF">
        <w:t>PDF Nhóm.</w:t>
      </w:r>
      <w:r w:rsidR="00553660">
        <w:t>”</w:t>
      </w:r>
      <w:r w:rsidRPr="007845AF">
        <w:t xml:space="preserve"> Hệ thống sẽ tiến hành tạo tệp PDF chứa thông tin đánh giá của toàn bộ sinh viên trong nhóm, bao gồm các tiêu chí và điểm số mà </w:t>
      </w:r>
      <w:r w:rsidR="002965B8">
        <w:t>giảng viên</w:t>
      </w:r>
      <w:r w:rsidRPr="007845AF">
        <w:t xml:space="preserve"> đã chấm.</w:t>
      </w:r>
    </w:p>
    <w:p w14:paraId="4CD19C6C" w14:textId="77777777" w:rsidR="006058D5" w:rsidRDefault="006058D5" w:rsidP="006058D5">
      <w:pPr>
        <w:pStyle w:val="BodyText"/>
        <w:keepNext/>
        <w:ind w:firstLine="0"/>
      </w:pPr>
      <w:r w:rsidRPr="006058D5">
        <w:rPr>
          <w:lang w:val="en-US"/>
        </w:rPr>
        <w:lastRenderedPageBreak/>
        <w:drawing>
          <wp:inline distT="0" distB="0" distL="0" distR="0" wp14:anchorId="0521B19C" wp14:editId="712BE992">
            <wp:extent cx="5940425" cy="2686050"/>
            <wp:effectExtent l="0" t="0" r="3175" b="0"/>
            <wp:docPr id="21417611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1173" name="Picture 1" descr="A screenshot of a graph&#10;&#10;Description automatically generated"/>
                    <pic:cNvPicPr/>
                  </pic:nvPicPr>
                  <pic:blipFill>
                    <a:blip r:embed="rId113"/>
                    <a:stretch>
                      <a:fillRect/>
                    </a:stretch>
                  </pic:blipFill>
                  <pic:spPr>
                    <a:xfrm>
                      <a:off x="0" y="0"/>
                      <a:ext cx="5940425" cy="2686050"/>
                    </a:xfrm>
                    <a:prstGeom prst="rect">
                      <a:avLst/>
                    </a:prstGeom>
                  </pic:spPr>
                </pic:pic>
              </a:graphicData>
            </a:graphic>
          </wp:inline>
        </w:drawing>
      </w:r>
    </w:p>
    <w:p w14:paraId="12317D6A" w14:textId="0E4D7B08" w:rsidR="006058D5" w:rsidRPr="006058D5" w:rsidRDefault="006058D5" w:rsidP="006058D5">
      <w:pPr>
        <w:pStyle w:val="Caption"/>
        <w:rPr>
          <w:lang w:val="vi"/>
        </w:rPr>
      </w:pPr>
      <w:bookmarkStart w:id="930" w:name="_Toc181602881"/>
      <w:r w:rsidRPr="006058D5">
        <w:rPr>
          <w:lang w:val="vi"/>
        </w:rPr>
        <w:t>Hình 4.</w:t>
      </w:r>
      <w:r>
        <w:fldChar w:fldCharType="begin"/>
      </w:r>
      <w:r w:rsidRPr="006058D5">
        <w:rPr>
          <w:lang w:val="vi"/>
        </w:rPr>
        <w:instrText xml:space="preserve"> SEQ Hình_4. \* ARABIC </w:instrText>
      </w:r>
      <w:r>
        <w:fldChar w:fldCharType="separate"/>
      </w:r>
      <w:r w:rsidRPr="006058D5">
        <w:rPr>
          <w:noProof/>
          <w:lang w:val="vi"/>
        </w:rPr>
        <w:t>64</w:t>
      </w:r>
      <w:r>
        <w:fldChar w:fldCharType="end"/>
      </w:r>
      <w:r w:rsidRPr="006058D5">
        <w:rPr>
          <w:lang w:val="vi"/>
        </w:rPr>
        <w:t>. Xem biểu đồ phân tích điểm số sinh viên</w:t>
      </w:r>
      <w:bookmarkEnd w:id="930"/>
    </w:p>
    <w:p w14:paraId="3743434D" w14:textId="53739834" w:rsidR="006058D5" w:rsidRPr="00F36248" w:rsidRDefault="00F36248" w:rsidP="006058D5">
      <w:pPr>
        <w:pStyle w:val="BodyText"/>
      </w:pPr>
      <w:r w:rsidRPr="00F36248">
        <w:t>Để xem biểu đồ phân tích điểm số, giảng viên thực hiện thao tác nhấn vào nút “Biểu đồ”. Khi nút được kích hoạt, một modal sẽ được mở ra, hiển thị biểu đồ phân bố điểm số của sinh viên. Biểu đồ này cung cấp cái nhìn trực quan về dữ liệu điểm số, hỗ trợ giảng viên trong việc đánh giá và phân tích kết quả học tập của sinh viên một cách hiệu quả</w:t>
      </w:r>
      <w:r w:rsidRPr="00F36248">
        <w:t>.</w:t>
      </w:r>
    </w:p>
    <w:p w14:paraId="5CA83A3E" w14:textId="14961478" w:rsidR="00AC2573" w:rsidRPr="004569F7" w:rsidRDefault="00AC2573" w:rsidP="004569F7">
      <w:pPr>
        <w:pStyle w:val="Heading2"/>
        <w:rPr>
          <w:lang w:val="vi"/>
        </w:rPr>
      </w:pPr>
      <w:bookmarkStart w:id="931" w:name="_Toc181602785"/>
      <w:r>
        <w:lastRenderedPageBreak/>
        <w:t>G</w:t>
      </w:r>
      <w:r w:rsidR="007845AF" w:rsidRPr="00D64CC5">
        <w:rPr>
          <w:lang w:val="vi"/>
        </w:rPr>
        <w:t xml:space="preserve">iao diện </w:t>
      </w:r>
      <w:r w:rsidR="004569F7">
        <w:t>chấm cho mobile</w:t>
      </w:r>
      <w:bookmarkEnd w:id="931"/>
    </w:p>
    <w:p w14:paraId="32DB9126" w14:textId="77777777" w:rsidR="00AC2573" w:rsidRDefault="007845AF" w:rsidP="00AC2573">
      <w:pPr>
        <w:keepNext/>
        <w:jc w:val="center"/>
      </w:pPr>
      <w:r w:rsidRPr="006114AC">
        <w:rPr>
          <w:noProof/>
        </w:rPr>
        <w:drawing>
          <wp:inline distT="0" distB="0" distL="0" distR="0" wp14:anchorId="52E08DCD" wp14:editId="32B7BEB2">
            <wp:extent cx="2644140" cy="3981764"/>
            <wp:effectExtent l="0" t="0" r="3810" b="0"/>
            <wp:docPr id="133157285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2858" name="Picture 1" descr="A screenshot of a chat&#10;&#10;Description automatically generated"/>
                    <pic:cNvPicPr/>
                  </pic:nvPicPr>
                  <pic:blipFill rotWithShape="1">
                    <a:blip r:embed="rId114"/>
                    <a:srcRect b="16340"/>
                    <a:stretch/>
                  </pic:blipFill>
                  <pic:spPr bwMode="auto">
                    <a:xfrm>
                      <a:off x="0" y="0"/>
                      <a:ext cx="2646102" cy="3984718"/>
                    </a:xfrm>
                    <a:prstGeom prst="rect">
                      <a:avLst/>
                    </a:prstGeom>
                    <a:ln>
                      <a:noFill/>
                    </a:ln>
                    <a:extLst>
                      <a:ext uri="{53640926-AAD7-44D8-BBD7-CCE9431645EC}">
                        <a14:shadowObscured xmlns:a14="http://schemas.microsoft.com/office/drawing/2010/main"/>
                      </a:ext>
                    </a:extLst>
                  </pic:spPr>
                </pic:pic>
              </a:graphicData>
            </a:graphic>
          </wp:inline>
        </w:drawing>
      </w:r>
    </w:p>
    <w:p w14:paraId="192792C5" w14:textId="7CD0C246" w:rsidR="007845AF" w:rsidRDefault="00AC2573" w:rsidP="00AC2573">
      <w:pPr>
        <w:pStyle w:val="Caption"/>
      </w:pPr>
      <w:bookmarkStart w:id="932" w:name="_Toc181602882"/>
      <w:r>
        <w:t>Hình 4.</w:t>
      </w:r>
      <w:fldSimple w:instr=" SEQ Hình_4. \* ARABIC ">
        <w:r w:rsidR="006058D5">
          <w:rPr>
            <w:noProof/>
          </w:rPr>
          <w:t>65</w:t>
        </w:r>
      </w:fldSimple>
      <w:r>
        <w:rPr>
          <w:lang w:val="vi-VN"/>
        </w:rPr>
        <w:t>. Giao diện chấm điểm đơn</w:t>
      </w:r>
      <w:bookmarkEnd w:id="932"/>
    </w:p>
    <w:p w14:paraId="11EB4799" w14:textId="77777777" w:rsidR="00AC2573" w:rsidRDefault="007845AF" w:rsidP="00AC2573">
      <w:pPr>
        <w:keepNext/>
        <w:jc w:val="center"/>
      </w:pPr>
      <w:r w:rsidRPr="006114AC">
        <w:rPr>
          <w:noProof/>
        </w:rPr>
        <w:drawing>
          <wp:inline distT="0" distB="0" distL="0" distR="0" wp14:anchorId="7FFD825A" wp14:editId="080C624B">
            <wp:extent cx="2346960" cy="3352800"/>
            <wp:effectExtent l="0" t="0" r="0" b="0"/>
            <wp:docPr id="1691985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5247" name="Picture 1" descr="A screenshot of a phone&#10;&#10;Description automatically generated"/>
                    <pic:cNvPicPr/>
                  </pic:nvPicPr>
                  <pic:blipFill rotWithShape="1">
                    <a:blip r:embed="rId115"/>
                    <a:srcRect b="20340"/>
                    <a:stretch/>
                  </pic:blipFill>
                  <pic:spPr bwMode="auto">
                    <a:xfrm>
                      <a:off x="0" y="0"/>
                      <a:ext cx="2347591" cy="3353701"/>
                    </a:xfrm>
                    <a:prstGeom prst="rect">
                      <a:avLst/>
                    </a:prstGeom>
                    <a:ln>
                      <a:noFill/>
                    </a:ln>
                    <a:extLst>
                      <a:ext uri="{53640926-AAD7-44D8-BBD7-CCE9431645EC}">
                        <a14:shadowObscured xmlns:a14="http://schemas.microsoft.com/office/drawing/2010/main"/>
                      </a:ext>
                    </a:extLst>
                  </pic:spPr>
                </pic:pic>
              </a:graphicData>
            </a:graphic>
          </wp:inline>
        </w:drawing>
      </w:r>
    </w:p>
    <w:p w14:paraId="08A80DBB" w14:textId="43903643" w:rsidR="00AB1E88" w:rsidRPr="00A134FB" w:rsidRDefault="00AC2573" w:rsidP="00A134FB">
      <w:pPr>
        <w:pStyle w:val="Caption"/>
      </w:pPr>
      <w:bookmarkStart w:id="933" w:name="_Toc181602883"/>
      <w:r>
        <w:t>Hình 4.</w:t>
      </w:r>
      <w:fldSimple w:instr=" SEQ Hình_4. \* ARABIC ">
        <w:r w:rsidR="006058D5">
          <w:rPr>
            <w:noProof/>
          </w:rPr>
          <w:t>66</w:t>
        </w:r>
      </w:fldSimple>
      <w:r>
        <w:rPr>
          <w:lang w:val="vi-VN"/>
        </w:rPr>
        <w:t>. Giao diện chấm điểm nhóm</w:t>
      </w:r>
      <w:bookmarkEnd w:id="933"/>
    </w:p>
    <w:p w14:paraId="0A7B66F0" w14:textId="77777777" w:rsidR="007845AF" w:rsidRDefault="007845AF" w:rsidP="007845AF">
      <w:pPr>
        <w:pStyle w:val="z-TopofForm"/>
      </w:pPr>
      <w:r>
        <w:lastRenderedPageBreak/>
        <w:t>Top of Form</w:t>
      </w:r>
    </w:p>
    <w:p w14:paraId="7E85BF45" w14:textId="0C51CC2D" w:rsidR="0095509E" w:rsidRPr="000851ED" w:rsidRDefault="007845AF" w:rsidP="000851ED">
      <w:pPr>
        <w:pStyle w:val="z-BottomofForm"/>
        <w:rPr>
          <w:lang w:val="en-US"/>
        </w:rPr>
      </w:pPr>
      <w:r>
        <w:t>Bottom of Form</w:t>
      </w:r>
      <w:bookmarkStart w:id="934" w:name="_Toc170898724"/>
      <w:bookmarkStart w:id="935" w:name="_Toc170898919"/>
      <w:bookmarkStart w:id="936" w:name="_Toc170914218"/>
      <w:bookmarkStart w:id="937" w:name="_Toc170924821"/>
      <w:bookmarkStart w:id="938" w:name="_Toc170933279"/>
      <w:bookmarkStart w:id="939" w:name="_Toc170974010"/>
      <w:bookmarkStart w:id="940" w:name="_Toc170981555"/>
      <w:bookmarkStart w:id="941" w:name="_Toc172489233"/>
      <w:bookmarkStart w:id="942" w:name="_Toc172489449"/>
      <w:bookmarkStart w:id="943" w:name="_Toc172492015"/>
      <w:bookmarkStart w:id="944" w:name="_Toc172665231"/>
      <w:bookmarkStart w:id="945" w:name="_Toc172665312"/>
      <w:bookmarkStart w:id="946" w:name="_Toc173010059"/>
      <w:bookmarkStart w:id="947" w:name="_Toc173100669"/>
      <w:bookmarkStart w:id="948" w:name="_Toc173161207"/>
      <w:bookmarkStart w:id="949" w:name="_Toc173364062"/>
      <w:bookmarkStart w:id="950" w:name="_Toc175086573"/>
      <w:bookmarkStart w:id="951" w:name="_Toc175086755"/>
      <w:bookmarkStart w:id="952" w:name="_Toc175087425"/>
      <w:bookmarkStart w:id="953" w:name="_Toc175092428"/>
      <w:bookmarkStart w:id="954" w:name="_Toc175092707"/>
      <w:bookmarkStart w:id="955" w:name="_Toc175094501"/>
      <w:bookmarkStart w:id="956" w:name="_Toc175543019"/>
      <w:bookmarkStart w:id="957" w:name="_Toc175691024"/>
      <w:bookmarkStart w:id="958" w:name="_Toc175694375"/>
      <w:bookmarkStart w:id="959" w:name="_Toc175694673"/>
      <w:bookmarkStart w:id="960" w:name="_Toc175761399"/>
      <w:bookmarkStart w:id="961" w:name="_Toc175910969"/>
      <w:bookmarkStart w:id="962" w:name="_Toc176014180"/>
      <w:bookmarkStart w:id="963" w:name="_Toc176227046"/>
      <w:bookmarkStart w:id="964" w:name="_Toc176227823"/>
      <w:bookmarkStart w:id="965" w:name="_Toc176227894"/>
      <w:bookmarkStart w:id="966" w:name="_Toc176229336"/>
      <w:bookmarkStart w:id="967" w:name="_Toc178102990"/>
      <w:bookmarkStart w:id="968" w:name="_Toc178103520"/>
      <w:bookmarkStart w:id="969" w:name="_Toc178108449"/>
      <w:bookmarkStart w:id="970" w:name="_Toc178110423"/>
      <w:bookmarkStart w:id="971" w:name="_Toc178114746"/>
      <w:bookmarkStart w:id="972" w:name="_Toc17816048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14:paraId="122ED1DA" w14:textId="2E60BFA2" w:rsidR="00A134FB" w:rsidRPr="00A134FB" w:rsidRDefault="00AF4014" w:rsidP="00A134FB">
      <w:pPr>
        <w:pStyle w:val="Heading1"/>
        <w:numPr>
          <w:ilvl w:val="0"/>
          <w:numId w:val="3"/>
        </w:numPr>
        <w:spacing w:before="120" w:after="120"/>
      </w:pPr>
      <w:bookmarkStart w:id="973" w:name="_Toc181602786"/>
      <w:r w:rsidRPr="008D0E20">
        <w:rPr>
          <w:lang w:val="vi-VN"/>
        </w:rPr>
        <w:t>KẾT LUẬN VÀ HƯỚNG PHÁT TRIỂN</w:t>
      </w:r>
      <w:bookmarkEnd w:id="973"/>
    </w:p>
    <w:p w14:paraId="72D4B828" w14:textId="428C091C" w:rsidR="00D91C2B" w:rsidRDefault="00AF4014" w:rsidP="00AB1E88">
      <w:pPr>
        <w:pStyle w:val="Heading2"/>
        <w:rPr>
          <w:lang w:val="vi-VN"/>
        </w:rPr>
      </w:pPr>
      <w:bookmarkStart w:id="974" w:name="_Toc181602787"/>
      <w:r>
        <w:t>Kết luận</w:t>
      </w:r>
      <w:bookmarkEnd w:id="974"/>
    </w:p>
    <w:p w14:paraId="568D9F6C" w14:textId="3E58456D" w:rsidR="00AB1E88" w:rsidRPr="00AB1E88" w:rsidRDefault="00AB1E88" w:rsidP="00AB1E88">
      <w:pPr>
        <w:pStyle w:val="BodyText"/>
      </w:pPr>
      <w:r w:rsidRPr="00AB1E88">
        <w:t xml:space="preserve">Trong quá trình thực hiện đề tài </w:t>
      </w:r>
      <w:r w:rsidR="00553660">
        <w:t>“</w:t>
      </w:r>
      <w:r w:rsidRPr="00AB1E88">
        <w:t>Xây dựng API và hệ thống chấm điểm trực tuyến cho đồ án sinh viên CNTT,</w:t>
      </w:r>
      <w:r w:rsidR="00553660">
        <w:t>”</w:t>
      </w:r>
      <w:r w:rsidRPr="00AB1E88">
        <w:t xml:space="preserve"> em đã tích lũy được nhiều kiến thức và kỹ năng quan trọng. Trước hết, em đã nắm vững phương pháp thiết kế API theo mô hình RESTful, một kiến trúc phổ biến và hiệu quả trong phát triển hệ thống phần mềm. Việc làm việc nhóm trong suốt quá trình này cũng giúp em phát triển kỹ năng hợp tác và giao tiếp, từ đó đảm bảo dự án được triển khai đồng bộ và đạt hiệu quả cao.</w:t>
      </w:r>
    </w:p>
    <w:p w14:paraId="6BA302C0" w14:textId="45A2FCC1" w:rsidR="00AB1E88" w:rsidRPr="00AB1E88" w:rsidRDefault="00AB1E88" w:rsidP="00AB1E88">
      <w:pPr>
        <w:pStyle w:val="BodyText"/>
      </w:pPr>
      <w:r w:rsidRPr="00AB1E88">
        <w:t>Bên cạnh đó, em đã tiếp cận và làm quen với các công cụ và công nghệ hiện đại như GitHub để quản lý mã nguồn, Docker để triển khai ứng dụng, và VPS để thử nghiệm hệ thống trong môi trường thực tế. Thông qua quá trình nghiên cứu và phát triển hệ thống, em cũng đã hiểu rõ hơn về quy trình chấm điểm tại trường, giúp em xây dựng một hệ thống phù hợp và tối ưu cho các hoạt động đánh giá.</w:t>
      </w:r>
    </w:p>
    <w:p w14:paraId="603D45DB" w14:textId="67AD6281" w:rsidR="00AB1E88" w:rsidRDefault="00AB1E88" w:rsidP="00AB1E88">
      <w:pPr>
        <w:pStyle w:val="BodyText"/>
        <w:rPr>
          <w:lang w:val="vi-VN"/>
        </w:rPr>
      </w:pPr>
      <w:r w:rsidRPr="00AB1E88">
        <w:t>Việc đối mặt với các bài toán phức tạp trong quá trình phát triển đã rèn luyện cho em kỹ năng giải quyết vấn đề, cũng như khả năng lập trình theo tình huống để đưa ra những giải pháp kịp thời và hiệu quả.</w:t>
      </w:r>
    </w:p>
    <w:p w14:paraId="33BEE398" w14:textId="72970566" w:rsidR="0054172B" w:rsidRPr="00553660" w:rsidRDefault="0054172B" w:rsidP="00AB1E88">
      <w:pPr>
        <w:pStyle w:val="BodyText"/>
        <w:rPr>
          <w:lang w:val="vi-VN"/>
        </w:rPr>
      </w:pPr>
      <w:r w:rsidRPr="0054172B">
        <w:rPr>
          <w:lang w:val="vi-VN"/>
        </w:rPr>
        <w:t>Đặc biệt, em đã phát triển kỹ năng thiết kế ứng dụng cho thiết bị di động, mở ra hướng tiếp cận mới trong việc triển khai hệ thống chấm điểm trực tuyến, giúp nâng cao tính tiện lợi và khả năng tương tác cho người dùng.</w:t>
      </w:r>
    </w:p>
    <w:p w14:paraId="54E78FF7" w14:textId="617124F7" w:rsidR="000248DA" w:rsidRPr="00553660" w:rsidRDefault="000248DA" w:rsidP="000248DA">
      <w:pPr>
        <w:pStyle w:val="BodyText"/>
        <w:rPr>
          <w:lang w:val="vi-VN"/>
        </w:rPr>
      </w:pPr>
      <w:r w:rsidRPr="00553660">
        <w:rPr>
          <w:lang w:val="vi-VN"/>
        </w:rPr>
        <w:t>Tuy nhiên, trong quá trình triển khai, em nhận thấy một số hạn chế trong việc sử dụng phương thức HTTP. Cụ thể, việc sử dụng phương thức PUT thay cho PATCH trong một số trường hợp chỉ yêu cầu cập nhật một phần dữ liệu đã dẫn đến việc xử lý không tối ưu. Một số API cũng chỉ yêu cầu các tham số đơn giản nhưng lại sử dụng phương thức phức tạp hơn, làm giảm hiệu quả của hệ thống. Bên cạnh đó, việc tích hợp các thư viện UI lớn đã làm tăng dung lượng bộ nhớ của dự án, ảnh hưởng đến hiệu suất, đặc biệt là trên các hệ thống có tài nguyên giới hạn</w:t>
      </w:r>
      <w:r w:rsidRPr="000248DA">
        <w:rPr>
          <w:lang w:val="vi-VN"/>
        </w:rPr>
        <w:t>.</w:t>
      </w:r>
    </w:p>
    <w:p w14:paraId="5189EAF7" w14:textId="6F93EFD4" w:rsidR="00AF4014" w:rsidRPr="00ED15C7" w:rsidRDefault="00AF4014" w:rsidP="00ED15C7">
      <w:pPr>
        <w:pStyle w:val="Heading2"/>
      </w:pPr>
      <w:bookmarkStart w:id="975" w:name="_Toc181602788"/>
      <w:r>
        <w:t>Hướng phát triển</w:t>
      </w:r>
      <w:bookmarkEnd w:id="754"/>
      <w:bookmarkEnd w:id="755"/>
      <w:bookmarkEnd w:id="975"/>
    </w:p>
    <w:p w14:paraId="07E88558" w14:textId="587E8A05" w:rsidR="0054172B" w:rsidRPr="0054172B" w:rsidRDefault="0054172B" w:rsidP="0054172B">
      <w:pPr>
        <w:pStyle w:val="BodyText"/>
        <w:rPr>
          <w:lang w:val="vi-VN"/>
        </w:rPr>
      </w:pPr>
      <w:r w:rsidRPr="0054172B">
        <w:rPr>
          <w:lang w:val="vi-VN"/>
        </w:rPr>
        <w:t xml:space="preserve">Nâng cao trải nghiệm người dùng trên các thiết bị di động bằng cách tối ưu hóa giao diện. Điều này bao gồm việc cải thiện tính trực quan, tốc độ phản hồi, và tính tương thích </w:t>
      </w:r>
      <w:r w:rsidRPr="0054172B">
        <w:rPr>
          <w:lang w:val="vi-VN"/>
        </w:rPr>
        <w:lastRenderedPageBreak/>
        <w:t>của hệ thống trên các nền tảng di động khác nhau.</w:t>
      </w:r>
    </w:p>
    <w:p w14:paraId="644C7E5B" w14:textId="0981D01D" w:rsidR="0054172B" w:rsidRPr="0054172B" w:rsidRDefault="0054172B" w:rsidP="0054172B">
      <w:pPr>
        <w:pStyle w:val="BodyText"/>
        <w:rPr>
          <w:lang w:val="vi-VN"/>
        </w:rPr>
      </w:pPr>
      <w:r w:rsidRPr="0054172B">
        <w:rPr>
          <w:lang w:val="vi-VN"/>
        </w:rPr>
        <w:t>Sau khi hoàn thiện và thử nghiệm, hệ thống sẽ được áp dụng vào thực tiễn để hỗ trợ quá trình chấm điểm đồ án tại các trường đại học. Việc này sẽ giúp đánh giá hiệu quả và độ tin cậy của hệ thống trong môi trường thực tế, từ đó cải thiện và hoàn thiện hệ thống hơn nữa.</w:t>
      </w:r>
    </w:p>
    <w:p w14:paraId="37DA17FB" w14:textId="7683E062" w:rsidR="00BC07D2" w:rsidRPr="001A11F9" w:rsidRDefault="001A11F9" w:rsidP="001A11F9">
      <w:pPr>
        <w:spacing w:after="160" w:line="259" w:lineRule="auto"/>
        <w:rPr>
          <w:szCs w:val="26"/>
          <w:lang w:val="vi"/>
        </w:rPr>
      </w:pPr>
      <w:r w:rsidRPr="0054172B">
        <w:rPr>
          <w:lang w:val="vi-VN"/>
        </w:rPr>
        <w:br w:type="page"/>
      </w:r>
    </w:p>
    <w:bookmarkStart w:id="976" w:name="_Toc181602789" w:displacedByCustomXml="next"/>
    <w:sdt>
      <w:sdtPr>
        <w:rPr>
          <w:b w:val="0"/>
        </w:rPr>
        <w:id w:val="1102303689"/>
        <w:docPartObj>
          <w:docPartGallery w:val="Bibliographies"/>
          <w:docPartUnique/>
        </w:docPartObj>
      </w:sdtPr>
      <w:sdtContent>
        <w:p w14:paraId="37EDC000" w14:textId="473BE932" w:rsidR="00BC07D2" w:rsidRPr="008D0E20" w:rsidRDefault="00BC07D2" w:rsidP="00BC07D2">
          <w:pPr>
            <w:pStyle w:val="Heading1"/>
            <w:numPr>
              <w:ilvl w:val="0"/>
              <w:numId w:val="0"/>
            </w:numPr>
            <w:rPr>
              <w:lang w:val="vi"/>
            </w:rPr>
          </w:pPr>
          <w:r w:rsidRPr="008D0E20">
            <w:rPr>
              <w:lang w:val="vi"/>
            </w:rPr>
            <w:t>DANH MỤC TÀI LIỆU THAM KHẢO</w:t>
          </w:r>
          <w:bookmarkEnd w:id="976"/>
        </w:p>
        <w:sdt>
          <w:sdtPr>
            <w:id w:val="111145805"/>
            <w:bibliography/>
          </w:sdtPr>
          <w:sdtContent>
            <w:p w14:paraId="10232502" w14:textId="77777777" w:rsidR="001D0DA2" w:rsidRDefault="00BC07D2" w:rsidP="00AC0341">
              <w:pPr>
                <w:spacing w:line="240" w:lineRule="auto"/>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1D0DA2" w14:paraId="48E69127" w14:textId="77777777">
                <w:trPr>
                  <w:divId w:val="889263218"/>
                  <w:tblCellSpacing w:w="15" w:type="dxa"/>
                </w:trPr>
                <w:tc>
                  <w:tcPr>
                    <w:tcW w:w="50" w:type="pct"/>
                    <w:hideMark/>
                  </w:tcPr>
                  <w:p w14:paraId="5EE383A6" w14:textId="1CC36C6C" w:rsidR="001D0DA2" w:rsidRDefault="001D0DA2">
                    <w:pPr>
                      <w:pStyle w:val="Bibliography"/>
                      <w:rPr>
                        <w:noProof/>
                        <w:sz w:val="24"/>
                        <w:lang w:val="en-GB"/>
                      </w:rPr>
                    </w:pPr>
                    <w:r>
                      <w:rPr>
                        <w:noProof/>
                        <w:lang w:val="en-GB"/>
                      </w:rPr>
                      <w:t xml:space="preserve">[1] </w:t>
                    </w:r>
                  </w:p>
                </w:tc>
                <w:tc>
                  <w:tcPr>
                    <w:tcW w:w="0" w:type="auto"/>
                    <w:hideMark/>
                  </w:tcPr>
                  <w:p w14:paraId="593E5F9B" w14:textId="7B46045C" w:rsidR="001D0DA2" w:rsidRDefault="001D0DA2">
                    <w:pPr>
                      <w:pStyle w:val="Bibliography"/>
                      <w:rPr>
                        <w:noProof/>
                        <w:lang w:val="en-GB"/>
                      </w:rPr>
                    </w:pPr>
                    <w:r>
                      <w:rPr>
                        <w:noProof/>
                        <w:lang w:val="en-GB"/>
                      </w:rPr>
                      <w:t>J. Wilson, Node.js 8 the Right Way: Practical, Server-Side JavaScript That Scales, O</w:t>
                    </w:r>
                    <w:r w:rsidR="0023624E">
                      <w:rPr>
                        <w:noProof/>
                        <w:lang w:val="en-GB"/>
                      </w:rPr>
                      <w:t>’</w:t>
                    </w:r>
                    <w:r>
                      <w:rPr>
                        <w:noProof/>
                        <w:lang w:val="en-GB"/>
                      </w:rPr>
                      <w:t xml:space="preserve">Reilly Media, 2018. </w:t>
                    </w:r>
                  </w:p>
                </w:tc>
              </w:tr>
              <w:tr w:rsidR="001D0DA2" w14:paraId="3D3CCF1F" w14:textId="77777777">
                <w:trPr>
                  <w:divId w:val="889263218"/>
                  <w:tblCellSpacing w:w="15" w:type="dxa"/>
                </w:trPr>
                <w:tc>
                  <w:tcPr>
                    <w:tcW w:w="50" w:type="pct"/>
                    <w:hideMark/>
                  </w:tcPr>
                  <w:p w14:paraId="505B68D2" w14:textId="77777777" w:rsidR="001D0DA2" w:rsidRDefault="001D0DA2">
                    <w:pPr>
                      <w:pStyle w:val="Bibliography"/>
                      <w:rPr>
                        <w:noProof/>
                        <w:lang w:val="vi-VN"/>
                      </w:rPr>
                    </w:pPr>
                    <w:r>
                      <w:rPr>
                        <w:noProof/>
                      </w:rPr>
                      <w:t xml:space="preserve">[2] </w:t>
                    </w:r>
                  </w:p>
                </w:tc>
                <w:tc>
                  <w:tcPr>
                    <w:tcW w:w="0" w:type="auto"/>
                    <w:hideMark/>
                  </w:tcPr>
                  <w:p w14:paraId="5DD13075" w14:textId="77777777" w:rsidR="001D0DA2" w:rsidRDefault="001D0DA2">
                    <w:pPr>
                      <w:pStyle w:val="Bibliography"/>
                      <w:rPr>
                        <w:noProof/>
                      </w:rPr>
                    </w:pPr>
                    <w:r>
                      <w:rPr>
                        <w:noProof/>
                      </w:rPr>
                      <w:t xml:space="preserve">E. Hahn, Express in Action, Manning Publications, 2016. </w:t>
                    </w:r>
                  </w:p>
                </w:tc>
              </w:tr>
              <w:tr w:rsidR="001D0DA2" w14:paraId="7D689E99" w14:textId="77777777">
                <w:trPr>
                  <w:divId w:val="889263218"/>
                  <w:tblCellSpacing w:w="15" w:type="dxa"/>
                </w:trPr>
                <w:tc>
                  <w:tcPr>
                    <w:tcW w:w="50" w:type="pct"/>
                    <w:hideMark/>
                  </w:tcPr>
                  <w:p w14:paraId="60E2B133" w14:textId="77777777" w:rsidR="001D0DA2" w:rsidRDefault="001D0DA2">
                    <w:pPr>
                      <w:pStyle w:val="Bibliography"/>
                      <w:rPr>
                        <w:noProof/>
                      </w:rPr>
                    </w:pPr>
                    <w:r>
                      <w:rPr>
                        <w:noProof/>
                      </w:rPr>
                      <w:t xml:space="preserve">[3] </w:t>
                    </w:r>
                  </w:p>
                </w:tc>
                <w:tc>
                  <w:tcPr>
                    <w:tcW w:w="0" w:type="auto"/>
                    <w:hideMark/>
                  </w:tcPr>
                  <w:p w14:paraId="73B4E2AB" w14:textId="77777777" w:rsidR="001D0DA2" w:rsidRDefault="001D0DA2">
                    <w:pPr>
                      <w:pStyle w:val="Bibliography"/>
                      <w:rPr>
                        <w:noProof/>
                      </w:rPr>
                    </w:pPr>
                    <w:r>
                      <w:rPr>
                        <w:noProof/>
                      </w:rPr>
                      <w:t xml:space="preserve">C. H. a. S. Holmes, Getting MEAN with Mongo, Express.js, Angular, and Node, Second Edition, Manning Publications, 2019. </w:t>
                    </w:r>
                  </w:p>
                </w:tc>
              </w:tr>
              <w:tr w:rsidR="001D0DA2" w14:paraId="3B3015F6" w14:textId="77777777">
                <w:trPr>
                  <w:divId w:val="889263218"/>
                  <w:tblCellSpacing w:w="15" w:type="dxa"/>
                </w:trPr>
                <w:tc>
                  <w:tcPr>
                    <w:tcW w:w="50" w:type="pct"/>
                    <w:hideMark/>
                  </w:tcPr>
                  <w:p w14:paraId="319943C0" w14:textId="77777777" w:rsidR="001D0DA2" w:rsidRDefault="001D0DA2">
                    <w:pPr>
                      <w:pStyle w:val="Bibliography"/>
                      <w:rPr>
                        <w:noProof/>
                      </w:rPr>
                    </w:pPr>
                    <w:r>
                      <w:rPr>
                        <w:noProof/>
                      </w:rPr>
                      <w:t xml:space="preserve">[4] </w:t>
                    </w:r>
                  </w:p>
                </w:tc>
                <w:tc>
                  <w:tcPr>
                    <w:tcW w:w="0" w:type="auto"/>
                    <w:hideMark/>
                  </w:tcPr>
                  <w:p w14:paraId="5FC8F371" w14:textId="61F3F3B4" w:rsidR="001D0DA2" w:rsidRDefault="001D0DA2">
                    <w:pPr>
                      <w:pStyle w:val="Bibliography"/>
                      <w:rPr>
                        <w:noProof/>
                      </w:rPr>
                    </w:pPr>
                    <w:r>
                      <w:rPr>
                        <w:noProof/>
                      </w:rPr>
                      <w:t>S. Stefanov, React: Up &amp; Running, O</w:t>
                    </w:r>
                    <w:r w:rsidR="0023624E">
                      <w:rPr>
                        <w:noProof/>
                      </w:rPr>
                      <w:t>’</w:t>
                    </w:r>
                    <w:r>
                      <w:rPr>
                        <w:noProof/>
                      </w:rPr>
                      <w:t xml:space="preserve">Reilly Media, Inc., 2021. </w:t>
                    </w:r>
                  </w:p>
                </w:tc>
              </w:tr>
              <w:tr w:rsidR="001D0DA2" w14:paraId="5E990B7A" w14:textId="77777777">
                <w:trPr>
                  <w:divId w:val="889263218"/>
                  <w:tblCellSpacing w:w="15" w:type="dxa"/>
                </w:trPr>
                <w:tc>
                  <w:tcPr>
                    <w:tcW w:w="50" w:type="pct"/>
                    <w:hideMark/>
                  </w:tcPr>
                  <w:p w14:paraId="3EC74506" w14:textId="77777777" w:rsidR="001D0DA2" w:rsidRDefault="001D0DA2">
                    <w:pPr>
                      <w:pStyle w:val="Bibliography"/>
                      <w:rPr>
                        <w:noProof/>
                      </w:rPr>
                    </w:pPr>
                    <w:r>
                      <w:rPr>
                        <w:noProof/>
                      </w:rPr>
                      <w:t xml:space="preserve">[5] </w:t>
                    </w:r>
                  </w:p>
                </w:tc>
                <w:tc>
                  <w:tcPr>
                    <w:tcW w:w="0" w:type="auto"/>
                    <w:hideMark/>
                  </w:tcPr>
                  <w:p w14:paraId="7DAFDC08" w14:textId="359E8F44" w:rsidR="001D0DA2" w:rsidRDefault="001D0DA2">
                    <w:pPr>
                      <w:pStyle w:val="Bibliography"/>
                      <w:rPr>
                        <w:noProof/>
                      </w:rPr>
                    </w:pPr>
                    <w:r>
                      <w:rPr>
                        <w:noProof/>
                      </w:rPr>
                      <w:t>S. B. a. J. Tinley, High Performance MySQL, O</w:t>
                    </w:r>
                    <w:r w:rsidR="0023624E">
                      <w:rPr>
                        <w:noProof/>
                      </w:rPr>
                      <w:t>’</w:t>
                    </w:r>
                    <w:r>
                      <w:rPr>
                        <w:noProof/>
                      </w:rPr>
                      <w:t xml:space="preserve">Reilly Media, Inc, 2021. </w:t>
                    </w:r>
                  </w:p>
                </w:tc>
              </w:tr>
              <w:tr w:rsidR="001D0DA2" w14:paraId="51B90BEA" w14:textId="77777777">
                <w:trPr>
                  <w:divId w:val="889263218"/>
                  <w:tblCellSpacing w:w="15" w:type="dxa"/>
                </w:trPr>
                <w:tc>
                  <w:tcPr>
                    <w:tcW w:w="50" w:type="pct"/>
                    <w:hideMark/>
                  </w:tcPr>
                  <w:p w14:paraId="305A28CE" w14:textId="77777777" w:rsidR="001D0DA2" w:rsidRDefault="001D0DA2">
                    <w:pPr>
                      <w:pStyle w:val="Bibliography"/>
                      <w:rPr>
                        <w:noProof/>
                      </w:rPr>
                    </w:pPr>
                    <w:r>
                      <w:rPr>
                        <w:noProof/>
                      </w:rPr>
                      <w:t xml:space="preserve">[6] </w:t>
                    </w:r>
                  </w:p>
                </w:tc>
                <w:tc>
                  <w:tcPr>
                    <w:tcW w:w="0" w:type="auto"/>
                    <w:hideMark/>
                  </w:tcPr>
                  <w:p w14:paraId="0DDC2661" w14:textId="35980B7E" w:rsidR="001D0DA2" w:rsidRDefault="001D0DA2">
                    <w:pPr>
                      <w:pStyle w:val="Bibliography"/>
                      <w:rPr>
                        <w:noProof/>
                      </w:rPr>
                    </w:pPr>
                    <w:r>
                      <w:rPr>
                        <w:noProof/>
                      </w:rPr>
                      <w:t>M. A. a. S. R. L. Richardson, RESTful Web APIs, O</w:t>
                    </w:r>
                    <w:r w:rsidR="0023624E">
                      <w:rPr>
                        <w:noProof/>
                      </w:rPr>
                      <w:t>’</w:t>
                    </w:r>
                    <w:r>
                      <w:rPr>
                        <w:noProof/>
                      </w:rPr>
                      <w:t xml:space="preserve">Reilly Media, Inc., 2013. </w:t>
                    </w:r>
                  </w:p>
                </w:tc>
              </w:tr>
            </w:tbl>
            <w:p w14:paraId="430ADE15" w14:textId="77777777" w:rsidR="001D0DA2" w:rsidRDefault="001D0DA2">
              <w:pPr>
                <w:divId w:val="889263218"/>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p w14:paraId="16FA0509" w14:textId="77777777" w:rsidR="00A171A9" w:rsidRDefault="00A171A9"/>
    <w:p w14:paraId="6163AA8A" w14:textId="77777777" w:rsidR="00A171A9" w:rsidRDefault="00A171A9"/>
    <w:p w14:paraId="52BC60A9" w14:textId="77777777" w:rsidR="00A171A9" w:rsidRDefault="00A171A9"/>
    <w:p w14:paraId="4EF5DF9A" w14:textId="77777777" w:rsidR="00A171A9" w:rsidRDefault="00A171A9"/>
    <w:p w14:paraId="32545DD9" w14:textId="77777777" w:rsidR="00A171A9" w:rsidRDefault="00A171A9"/>
    <w:p w14:paraId="6453DBFC" w14:textId="77777777" w:rsidR="00A171A9" w:rsidRDefault="00A171A9"/>
    <w:p w14:paraId="16D93B08" w14:textId="77777777" w:rsidR="00A171A9" w:rsidRDefault="00A171A9"/>
    <w:p w14:paraId="56E5DF92" w14:textId="77777777" w:rsidR="00A171A9" w:rsidRDefault="00A171A9"/>
    <w:p w14:paraId="6EE359C7" w14:textId="77777777" w:rsidR="00A171A9" w:rsidRDefault="00A171A9"/>
    <w:p w14:paraId="2D00E13A" w14:textId="409ECA02" w:rsidR="00A171A9" w:rsidRDefault="001D0DA2" w:rsidP="001D0DA2">
      <w:pPr>
        <w:spacing w:after="160" w:line="259" w:lineRule="auto"/>
      </w:pPr>
      <w:r>
        <w:br w:type="page"/>
      </w:r>
    </w:p>
    <w:p w14:paraId="218C14A4" w14:textId="19B2EC3E" w:rsidR="00A171A9" w:rsidRDefault="00A171A9" w:rsidP="00A171A9">
      <w:pPr>
        <w:pStyle w:val="Heading1"/>
        <w:numPr>
          <w:ilvl w:val="0"/>
          <w:numId w:val="0"/>
        </w:numPr>
      </w:pPr>
      <w:bookmarkStart w:id="977" w:name="_Toc181602790"/>
      <w:r>
        <w:lastRenderedPageBreak/>
        <w:t>PHỤ LỤC</w:t>
      </w:r>
      <w:bookmarkEnd w:id="977"/>
    </w:p>
    <w:p w14:paraId="361822C2" w14:textId="6B310BE3" w:rsidR="00125469" w:rsidRDefault="004564CA">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"PHỤ LỤC" </w:instrText>
      </w:r>
      <w:r>
        <w:fldChar w:fldCharType="separate"/>
      </w:r>
      <w:hyperlink w:anchor="_Toc181602905" w:history="1">
        <w:r w:rsidR="00125469" w:rsidRPr="004C53A0">
          <w:rPr>
            <w:rStyle w:val="Hyperlink"/>
            <w:noProof/>
          </w:rPr>
          <w:t>PHỤ LỤC 1. Kết nối cơ sở dữ liệu</w:t>
        </w:r>
        <w:r w:rsidR="00125469">
          <w:rPr>
            <w:noProof/>
            <w:webHidden/>
          </w:rPr>
          <w:tab/>
        </w:r>
        <w:r w:rsidR="00125469">
          <w:rPr>
            <w:noProof/>
            <w:webHidden/>
          </w:rPr>
          <w:fldChar w:fldCharType="begin"/>
        </w:r>
        <w:r w:rsidR="00125469">
          <w:rPr>
            <w:noProof/>
            <w:webHidden/>
          </w:rPr>
          <w:instrText xml:space="preserve"> PAGEREF _Toc181602905 \h </w:instrText>
        </w:r>
        <w:r w:rsidR="00125469">
          <w:rPr>
            <w:noProof/>
            <w:webHidden/>
          </w:rPr>
        </w:r>
        <w:r w:rsidR="00125469">
          <w:rPr>
            <w:noProof/>
            <w:webHidden/>
          </w:rPr>
          <w:fldChar w:fldCharType="separate"/>
        </w:r>
        <w:r w:rsidR="00125469">
          <w:rPr>
            <w:noProof/>
            <w:webHidden/>
          </w:rPr>
          <w:t>98</w:t>
        </w:r>
        <w:r w:rsidR="00125469">
          <w:rPr>
            <w:noProof/>
            <w:webHidden/>
          </w:rPr>
          <w:fldChar w:fldCharType="end"/>
        </w:r>
      </w:hyperlink>
    </w:p>
    <w:p w14:paraId="56FA2F9C" w14:textId="67C78AB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6" w:history="1">
        <w:r w:rsidRPr="004C53A0">
          <w:rPr>
            <w:rStyle w:val="Hyperlink"/>
            <w:noProof/>
            <w:lang w:val="vi"/>
          </w:rPr>
          <w:t>PHỤ LỤC 2. Định nghĩa mô hình (model) với Sequelize</w:t>
        </w:r>
        <w:r>
          <w:rPr>
            <w:noProof/>
            <w:webHidden/>
          </w:rPr>
          <w:tab/>
        </w:r>
        <w:r>
          <w:rPr>
            <w:noProof/>
            <w:webHidden/>
          </w:rPr>
          <w:fldChar w:fldCharType="begin"/>
        </w:r>
        <w:r>
          <w:rPr>
            <w:noProof/>
            <w:webHidden/>
          </w:rPr>
          <w:instrText xml:space="preserve"> PAGEREF _Toc181602906 \h </w:instrText>
        </w:r>
        <w:r>
          <w:rPr>
            <w:noProof/>
            <w:webHidden/>
          </w:rPr>
        </w:r>
        <w:r>
          <w:rPr>
            <w:noProof/>
            <w:webHidden/>
          </w:rPr>
          <w:fldChar w:fldCharType="separate"/>
        </w:r>
        <w:r>
          <w:rPr>
            <w:noProof/>
            <w:webHidden/>
          </w:rPr>
          <w:t>100</w:t>
        </w:r>
        <w:r>
          <w:rPr>
            <w:noProof/>
            <w:webHidden/>
          </w:rPr>
          <w:fldChar w:fldCharType="end"/>
        </w:r>
      </w:hyperlink>
    </w:p>
    <w:p w14:paraId="57016A48" w14:textId="642F6EF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7" w:history="1">
        <w:r w:rsidRPr="004C53A0">
          <w:rPr>
            <w:rStyle w:val="Hyperlink"/>
            <w:noProof/>
          </w:rPr>
          <w:t>PHỤ LỤC 3. Triển khai VPS Ubuntu với Docker, phpMyAdmin và MySQL</w:t>
        </w:r>
        <w:r>
          <w:rPr>
            <w:noProof/>
            <w:webHidden/>
          </w:rPr>
          <w:tab/>
        </w:r>
        <w:r>
          <w:rPr>
            <w:noProof/>
            <w:webHidden/>
          </w:rPr>
          <w:fldChar w:fldCharType="begin"/>
        </w:r>
        <w:r>
          <w:rPr>
            <w:noProof/>
            <w:webHidden/>
          </w:rPr>
          <w:instrText xml:space="preserve"> PAGEREF _Toc181602907 \h </w:instrText>
        </w:r>
        <w:r>
          <w:rPr>
            <w:noProof/>
            <w:webHidden/>
          </w:rPr>
        </w:r>
        <w:r>
          <w:rPr>
            <w:noProof/>
            <w:webHidden/>
          </w:rPr>
          <w:fldChar w:fldCharType="separate"/>
        </w:r>
        <w:r>
          <w:rPr>
            <w:noProof/>
            <w:webHidden/>
          </w:rPr>
          <w:t>104</w:t>
        </w:r>
        <w:r>
          <w:rPr>
            <w:noProof/>
            <w:webHidden/>
          </w:rPr>
          <w:fldChar w:fldCharType="end"/>
        </w:r>
      </w:hyperlink>
    </w:p>
    <w:p w14:paraId="6C573A99" w14:textId="1C593D0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8" w:history="1">
        <w:r w:rsidRPr="004C53A0">
          <w:rPr>
            <w:rStyle w:val="Hyperlink"/>
            <w:noProof/>
          </w:rPr>
          <w:t>PHỤ LỤC 4. Trigger SQL cập nhật điểm cuối</w:t>
        </w:r>
        <w:r>
          <w:rPr>
            <w:noProof/>
            <w:webHidden/>
          </w:rPr>
          <w:tab/>
        </w:r>
        <w:r>
          <w:rPr>
            <w:noProof/>
            <w:webHidden/>
          </w:rPr>
          <w:fldChar w:fldCharType="begin"/>
        </w:r>
        <w:r>
          <w:rPr>
            <w:noProof/>
            <w:webHidden/>
          </w:rPr>
          <w:instrText xml:space="preserve"> PAGEREF _Toc181602908 \h </w:instrText>
        </w:r>
        <w:r>
          <w:rPr>
            <w:noProof/>
            <w:webHidden/>
          </w:rPr>
        </w:r>
        <w:r>
          <w:rPr>
            <w:noProof/>
            <w:webHidden/>
          </w:rPr>
          <w:fldChar w:fldCharType="separate"/>
        </w:r>
        <w:r>
          <w:rPr>
            <w:noProof/>
            <w:webHidden/>
          </w:rPr>
          <w:t>107</w:t>
        </w:r>
        <w:r>
          <w:rPr>
            <w:noProof/>
            <w:webHidden/>
          </w:rPr>
          <w:fldChar w:fldCharType="end"/>
        </w:r>
      </w:hyperlink>
    </w:p>
    <w:p w14:paraId="696FF5BE" w14:textId="03FD3FF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9" w:history="1">
        <w:r w:rsidRPr="004C53A0">
          <w:rPr>
            <w:rStyle w:val="Hyperlink"/>
            <w:noProof/>
            <w:lang w:val="vi"/>
          </w:rPr>
          <w:t>PHỤ LỤC 5. JSON Web Token</w:t>
        </w:r>
        <w:r>
          <w:rPr>
            <w:noProof/>
            <w:webHidden/>
          </w:rPr>
          <w:tab/>
        </w:r>
        <w:r>
          <w:rPr>
            <w:noProof/>
            <w:webHidden/>
          </w:rPr>
          <w:fldChar w:fldCharType="begin"/>
        </w:r>
        <w:r>
          <w:rPr>
            <w:noProof/>
            <w:webHidden/>
          </w:rPr>
          <w:instrText xml:space="preserve"> PAGEREF _Toc181602909 \h </w:instrText>
        </w:r>
        <w:r>
          <w:rPr>
            <w:noProof/>
            <w:webHidden/>
          </w:rPr>
        </w:r>
        <w:r>
          <w:rPr>
            <w:noProof/>
            <w:webHidden/>
          </w:rPr>
          <w:fldChar w:fldCharType="separate"/>
        </w:r>
        <w:r>
          <w:rPr>
            <w:noProof/>
            <w:webHidden/>
          </w:rPr>
          <w:t>112</w:t>
        </w:r>
        <w:r>
          <w:rPr>
            <w:noProof/>
            <w:webHidden/>
          </w:rPr>
          <w:fldChar w:fldCharType="end"/>
        </w:r>
      </w:hyperlink>
    </w:p>
    <w:p w14:paraId="0733651A" w14:textId="54DC5DD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0" w:history="1">
        <w:r w:rsidRPr="004C53A0">
          <w:rPr>
            <w:rStyle w:val="Hyperlink"/>
            <w:noProof/>
          </w:rPr>
          <w:t>PHỤ LỤC 6. Tạo PDF Động từ HTML bằng Express và Puppeteer</w:t>
        </w:r>
        <w:r>
          <w:rPr>
            <w:noProof/>
            <w:webHidden/>
          </w:rPr>
          <w:tab/>
        </w:r>
        <w:r>
          <w:rPr>
            <w:noProof/>
            <w:webHidden/>
          </w:rPr>
          <w:fldChar w:fldCharType="begin"/>
        </w:r>
        <w:r>
          <w:rPr>
            <w:noProof/>
            <w:webHidden/>
          </w:rPr>
          <w:instrText xml:space="preserve"> PAGEREF _Toc181602910 \h </w:instrText>
        </w:r>
        <w:r>
          <w:rPr>
            <w:noProof/>
            <w:webHidden/>
          </w:rPr>
        </w:r>
        <w:r>
          <w:rPr>
            <w:noProof/>
            <w:webHidden/>
          </w:rPr>
          <w:fldChar w:fldCharType="separate"/>
        </w:r>
        <w:r>
          <w:rPr>
            <w:noProof/>
            <w:webHidden/>
          </w:rPr>
          <w:t>116</w:t>
        </w:r>
        <w:r>
          <w:rPr>
            <w:noProof/>
            <w:webHidden/>
          </w:rPr>
          <w:fldChar w:fldCharType="end"/>
        </w:r>
      </w:hyperlink>
    </w:p>
    <w:p w14:paraId="59BA3936" w14:textId="7A4BDF4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1" w:history="1">
        <w:r w:rsidRPr="004C53A0">
          <w:rPr>
            <w:rStyle w:val="Hyperlink"/>
            <w:noProof/>
            <w:lang w:val="vi-VN"/>
          </w:rPr>
          <w:t>PHỤ LỤC 7. Thiết lập Tailwind CSS và Responsive với Tailwind</w:t>
        </w:r>
        <w:r>
          <w:rPr>
            <w:noProof/>
            <w:webHidden/>
          </w:rPr>
          <w:tab/>
        </w:r>
        <w:r>
          <w:rPr>
            <w:noProof/>
            <w:webHidden/>
          </w:rPr>
          <w:fldChar w:fldCharType="begin"/>
        </w:r>
        <w:r>
          <w:rPr>
            <w:noProof/>
            <w:webHidden/>
          </w:rPr>
          <w:instrText xml:space="preserve"> PAGEREF _Toc181602911 \h </w:instrText>
        </w:r>
        <w:r>
          <w:rPr>
            <w:noProof/>
            <w:webHidden/>
          </w:rPr>
        </w:r>
        <w:r>
          <w:rPr>
            <w:noProof/>
            <w:webHidden/>
          </w:rPr>
          <w:fldChar w:fldCharType="separate"/>
        </w:r>
        <w:r>
          <w:rPr>
            <w:noProof/>
            <w:webHidden/>
          </w:rPr>
          <w:t>118</w:t>
        </w:r>
        <w:r>
          <w:rPr>
            <w:noProof/>
            <w:webHidden/>
          </w:rPr>
          <w:fldChar w:fldCharType="end"/>
        </w:r>
      </w:hyperlink>
    </w:p>
    <w:p w14:paraId="5831B13F" w14:textId="56017A9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2" w:history="1">
        <w:r w:rsidRPr="004C53A0">
          <w:rPr>
            <w:rStyle w:val="Hyperlink"/>
            <w:noProof/>
            <w:lang w:val="vi"/>
          </w:rPr>
          <w:t>PHỤ LỤC 8. Cấu hình Axios</w:t>
        </w:r>
        <w:r>
          <w:rPr>
            <w:noProof/>
            <w:webHidden/>
          </w:rPr>
          <w:tab/>
        </w:r>
        <w:r>
          <w:rPr>
            <w:noProof/>
            <w:webHidden/>
          </w:rPr>
          <w:fldChar w:fldCharType="begin"/>
        </w:r>
        <w:r>
          <w:rPr>
            <w:noProof/>
            <w:webHidden/>
          </w:rPr>
          <w:instrText xml:space="preserve"> PAGEREF _Toc181602912 \h </w:instrText>
        </w:r>
        <w:r>
          <w:rPr>
            <w:noProof/>
            <w:webHidden/>
          </w:rPr>
        </w:r>
        <w:r>
          <w:rPr>
            <w:noProof/>
            <w:webHidden/>
          </w:rPr>
          <w:fldChar w:fldCharType="separate"/>
        </w:r>
        <w:r>
          <w:rPr>
            <w:noProof/>
            <w:webHidden/>
          </w:rPr>
          <w:t>119</w:t>
        </w:r>
        <w:r>
          <w:rPr>
            <w:noProof/>
            <w:webHidden/>
          </w:rPr>
          <w:fldChar w:fldCharType="end"/>
        </w:r>
      </w:hyperlink>
    </w:p>
    <w:p w14:paraId="0569958F" w14:textId="2E19DC5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3" w:history="1">
        <w:r w:rsidRPr="004C53A0">
          <w:rPr>
            <w:rStyle w:val="Hyperlink"/>
            <w:noProof/>
            <w:lang w:val="vi"/>
          </w:rPr>
          <w:t>PHỤ LỤC 9. API chương trình</w:t>
        </w:r>
        <w:r>
          <w:rPr>
            <w:noProof/>
            <w:webHidden/>
          </w:rPr>
          <w:tab/>
        </w:r>
        <w:r>
          <w:rPr>
            <w:noProof/>
            <w:webHidden/>
          </w:rPr>
          <w:fldChar w:fldCharType="begin"/>
        </w:r>
        <w:r>
          <w:rPr>
            <w:noProof/>
            <w:webHidden/>
          </w:rPr>
          <w:instrText xml:space="preserve"> PAGEREF _Toc181602913 \h </w:instrText>
        </w:r>
        <w:r>
          <w:rPr>
            <w:noProof/>
            <w:webHidden/>
          </w:rPr>
        </w:r>
        <w:r>
          <w:rPr>
            <w:noProof/>
            <w:webHidden/>
          </w:rPr>
          <w:fldChar w:fldCharType="separate"/>
        </w:r>
        <w:r>
          <w:rPr>
            <w:noProof/>
            <w:webHidden/>
          </w:rPr>
          <w:t>119</w:t>
        </w:r>
        <w:r>
          <w:rPr>
            <w:noProof/>
            <w:webHidden/>
          </w:rPr>
          <w:fldChar w:fldCharType="end"/>
        </w:r>
      </w:hyperlink>
    </w:p>
    <w:p w14:paraId="3E9B2FFE" w14:textId="23B0761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4" w:history="1">
        <w:r w:rsidRPr="004C53A0">
          <w:rPr>
            <w:rStyle w:val="Hyperlink"/>
            <w:noProof/>
            <w:lang w:val="vi-VN"/>
          </w:rPr>
          <w:t>PHỤ LỤC 10. API của môn học</w:t>
        </w:r>
        <w:r>
          <w:rPr>
            <w:noProof/>
            <w:webHidden/>
          </w:rPr>
          <w:tab/>
        </w:r>
        <w:r>
          <w:rPr>
            <w:noProof/>
            <w:webHidden/>
          </w:rPr>
          <w:fldChar w:fldCharType="begin"/>
        </w:r>
        <w:r>
          <w:rPr>
            <w:noProof/>
            <w:webHidden/>
          </w:rPr>
          <w:instrText xml:space="preserve"> PAGEREF _Toc181602914 \h </w:instrText>
        </w:r>
        <w:r>
          <w:rPr>
            <w:noProof/>
            <w:webHidden/>
          </w:rPr>
        </w:r>
        <w:r>
          <w:rPr>
            <w:noProof/>
            <w:webHidden/>
          </w:rPr>
          <w:fldChar w:fldCharType="separate"/>
        </w:r>
        <w:r>
          <w:rPr>
            <w:noProof/>
            <w:webHidden/>
          </w:rPr>
          <w:t>130</w:t>
        </w:r>
        <w:r>
          <w:rPr>
            <w:noProof/>
            <w:webHidden/>
          </w:rPr>
          <w:fldChar w:fldCharType="end"/>
        </w:r>
      </w:hyperlink>
    </w:p>
    <w:p w14:paraId="628D0115" w14:textId="097D8CD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5" w:history="1">
        <w:r w:rsidRPr="004C53A0">
          <w:rPr>
            <w:rStyle w:val="Hyperlink"/>
            <w:noProof/>
          </w:rPr>
          <w:t>PHỤ LỤC 11. API của đánh giá tổng hợp (</w:t>
        </w:r>
        <w:r w:rsidRPr="004C53A0">
          <w:rPr>
            <w:rStyle w:val="Hyperlink"/>
            <w:noProof/>
            <w:lang w:val="vi"/>
          </w:rPr>
          <w:t>meta</w:t>
        </w:r>
        <w:r w:rsidRPr="004C53A0">
          <w:rPr>
            <w:rStyle w:val="Hyperlink"/>
            <w:noProof/>
          </w:rPr>
          <w:t>-assessment)</w:t>
        </w:r>
        <w:r>
          <w:rPr>
            <w:noProof/>
            <w:webHidden/>
          </w:rPr>
          <w:tab/>
        </w:r>
        <w:r>
          <w:rPr>
            <w:noProof/>
            <w:webHidden/>
          </w:rPr>
          <w:fldChar w:fldCharType="begin"/>
        </w:r>
        <w:r>
          <w:rPr>
            <w:noProof/>
            <w:webHidden/>
          </w:rPr>
          <w:instrText xml:space="preserve"> PAGEREF _Toc181602915 \h </w:instrText>
        </w:r>
        <w:r>
          <w:rPr>
            <w:noProof/>
            <w:webHidden/>
          </w:rPr>
        </w:r>
        <w:r>
          <w:rPr>
            <w:noProof/>
            <w:webHidden/>
          </w:rPr>
          <w:fldChar w:fldCharType="separate"/>
        </w:r>
        <w:r>
          <w:rPr>
            <w:noProof/>
            <w:webHidden/>
          </w:rPr>
          <w:t>156</w:t>
        </w:r>
        <w:r>
          <w:rPr>
            <w:noProof/>
            <w:webHidden/>
          </w:rPr>
          <w:fldChar w:fldCharType="end"/>
        </w:r>
      </w:hyperlink>
    </w:p>
    <w:p w14:paraId="566F6C5A" w14:textId="4E4A8CD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6" w:history="1">
        <w:r w:rsidRPr="004C53A0">
          <w:rPr>
            <w:rStyle w:val="Hyperlink"/>
            <w:noProof/>
          </w:rPr>
          <w:t>PHỤ LỤC 12. API lần đánh giá (</w:t>
        </w:r>
        <w:r w:rsidRPr="004C53A0">
          <w:rPr>
            <w:rStyle w:val="Hyperlink"/>
            <w:noProof/>
            <w:lang w:val="vi"/>
          </w:rPr>
          <w:t>assessment</w:t>
        </w:r>
        <w:r w:rsidRPr="004C53A0">
          <w:rPr>
            <w:rStyle w:val="Hyperlink"/>
            <w:noProof/>
          </w:rPr>
          <w:t>)</w:t>
        </w:r>
        <w:r>
          <w:rPr>
            <w:noProof/>
            <w:webHidden/>
          </w:rPr>
          <w:tab/>
        </w:r>
        <w:r>
          <w:rPr>
            <w:noProof/>
            <w:webHidden/>
          </w:rPr>
          <w:fldChar w:fldCharType="begin"/>
        </w:r>
        <w:r>
          <w:rPr>
            <w:noProof/>
            <w:webHidden/>
          </w:rPr>
          <w:instrText xml:space="preserve"> PAGEREF _Toc181602916 \h </w:instrText>
        </w:r>
        <w:r>
          <w:rPr>
            <w:noProof/>
            <w:webHidden/>
          </w:rPr>
        </w:r>
        <w:r>
          <w:rPr>
            <w:noProof/>
            <w:webHidden/>
          </w:rPr>
          <w:fldChar w:fldCharType="separate"/>
        </w:r>
        <w:r>
          <w:rPr>
            <w:noProof/>
            <w:webHidden/>
          </w:rPr>
          <w:t>170</w:t>
        </w:r>
        <w:r>
          <w:rPr>
            <w:noProof/>
            <w:webHidden/>
          </w:rPr>
          <w:fldChar w:fldCharType="end"/>
        </w:r>
      </w:hyperlink>
    </w:p>
    <w:p w14:paraId="0B9C9DDA" w14:textId="1EC0F31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7" w:history="1">
        <w:r w:rsidRPr="004C53A0">
          <w:rPr>
            <w:rStyle w:val="Hyperlink"/>
            <w:noProof/>
          </w:rPr>
          <w:t>PHỤ LỤC 13. API của bảng tiêu chí (Rubric)</w:t>
        </w:r>
        <w:r>
          <w:rPr>
            <w:noProof/>
            <w:webHidden/>
          </w:rPr>
          <w:tab/>
        </w:r>
        <w:r>
          <w:rPr>
            <w:noProof/>
            <w:webHidden/>
          </w:rPr>
          <w:fldChar w:fldCharType="begin"/>
        </w:r>
        <w:r>
          <w:rPr>
            <w:noProof/>
            <w:webHidden/>
          </w:rPr>
          <w:instrText xml:space="preserve"> PAGEREF _Toc181602917 \h </w:instrText>
        </w:r>
        <w:r>
          <w:rPr>
            <w:noProof/>
            <w:webHidden/>
          </w:rPr>
        </w:r>
        <w:r>
          <w:rPr>
            <w:noProof/>
            <w:webHidden/>
          </w:rPr>
          <w:fldChar w:fldCharType="separate"/>
        </w:r>
        <w:r>
          <w:rPr>
            <w:noProof/>
            <w:webHidden/>
          </w:rPr>
          <w:t>184</w:t>
        </w:r>
        <w:r>
          <w:rPr>
            <w:noProof/>
            <w:webHidden/>
          </w:rPr>
          <w:fldChar w:fldCharType="end"/>
        </w:r>
      </w:hyperlink>
    </w:p>
    <w:p w14:paraId="12606FEB" w14:textId="57C6124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8" w:history="1">
        <w:r w:rsidRPr="004C53A0">
          <w:rPr>
            <w:rStyle w:val="Hyperlink"/>
            <w:noProof/>
            <w:lang w:val="vi-VN"/>
          </w:rPr>
          <w:t>PHỤ LỤC 14. API của tiêu chí (Rubric-item)</w:t>
        </w:r>
        <w:r>
          <w:rPr>
            <w:noProof/>
            <w:webHidden/>
          </w:rPr>
          <w:tab/>
        </w:r>
        <w:r>
          <w:rPr>
            <w:noProof/>
            <w:webHidden/>
          </w:rPr>
          <w:fldChar w:fldCharType="begin"/>
        </w:r>
        <w:r>
          <w:rPr>
            <w:noProof/>
            <w:webHidden/>
          </w:rPr>
          <w:instrText xml:space="preserve"> PAGEREF _Toc181602918 \h </w:instrText>
        </w:r>
        <w:r>
          <w:rPr>
            <w:noProof/>
            <w:webHidden/>
          </w:rPr>
        </w:r>
        <w:r>
          <w:rPr>
            <w:noProof/>
            <w:webHidden/>
          </w:rPr>
          <w:fldChar w:fldCharType="separate"/>
        </w:r>
        <w:r>
          <w:rPr>
            <w:noProof/>
            <w:webHidden/>
          </w:rPr>
          <w:t>192</w:t>
        </w:r>
        <w:r>
          <w:rPr>
            <w:noProof/>
            <w:webHidden/>
          </w:rPr>
          <w:fldChar w:fldCharType="end"/>
        </w:r>
      </w:hyperlink>
    </w:p>
    <w:p w14:paraId="18B234EF" w14:textId="00C83DD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9" w:history="1">
        <w:r w:rsidRPr="004C53A0">
          <w:rPr>
            <w:rStyle w:val="Hyperlink"/>
            <w:noProof/>
            <w:lang w:val="vi"/>
          </w:rPr>
          <w:t>PHỤ LỤC 15. API của mục tiêu CT (PO)</w:t>
        </w:r>
        <w:r>
          <w:rPr>
            <w:noProof/>
            <w:webHidden/>
          </w:rPr>
          <w:tab/>
        </w:r>
        <w:r>
          <w:rPr>
            <w:noProof/>
            <w:webHidden/>
          </w:rPr>
          <w:fldChar w:fldCharType="begin"/>
        </w:r>
        <w:r>
          <w:rPr>
            <w:noProof/>
            <w:webHidden/>
          </w:rPr>
          <w:instrText xml:space="preserve"> PAGEREF _Toc181602919 \h </w:instrText>
        </w:r>
        <w:r>
          <w:rPr>
            <w:noProof/>
            <w:webHidden/>
          </w:rPr>
        </w:r>
        <w:r>
          <w:rPr>
            <w:noProof/>
            <w:webHidden/>
          </w:rPr>
          <w:fldChar w:fldCharType="separate"/>
        </w:r>
        <w:r>
          <w:rPr>
            <w:noProof/>
            <w:webHidden/>
          </w:rPr>
          <w:t>197</w:t>
        </w:r>
        <w:r>
          <w:rPr>
            <w:noProof/>
            <w:webHidden/>
          </w:rPr>
          <w:fldChar w:fldCharType="end"/>
        </w:r>
      </w:hyperlink>
    </w:p>
    <w:p w14:paraId="07A56EE6" w14:textId="3088613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0" w:history="1">
        <w:r w:rsidRPr="004C53A0">
          <w:rPr>
            <w:rStyle w:val="Hyperlink"/>
            <w:noProof/>
            <w:lang w:val="vi-VN"/>
          </w:rPr>
          <w:t>PHỤ LỤC 16. API của CĐR CT</w:t>
        </w:r>
        <w:r w:rsidRPr="004C53A0">
          <w:rPr>
            <w:rStyle w:val="Hyperlink"/>
            <w:noProof/>
            <w:lang w:val="vi"/>
          </w:rPr>
          <w:t xml:space="preserve"> (PLO)</w:t>
        </w:r>
        <w:r>
          <w:rPr>
            <w:noProof/>
            <w:webHidden/>
          </w:rPr>
          <w:tab/>
        </w:r>
        <w:r>
          <w:rPr>
            <w:noProof/>
            <w:webHidden/>
          </w:rPr>
          <w:fldChar w:fldCharType="begin"/>
        </w:r>
        <w:r>
          <w:rPr>
            <w:noProof/>
            <w:webHidden/>
          </w:rPr>
          <w:instrText xml:space="preserve"> PAGEREF _Toc181602920 \h </w:instrText>
        </w:r>
        <w:r>
          <w:rPr>
            <w:noProof/>
            <w:webHidden/>
          </w:rPr>
        </w:r>
        <w:r>
          <w:rPr>
            <w:noProof/>
            <w:webHidden/>
          </w:rPr>
          <w:fldChar w:fldCharType="separate"/>
        </w:r>
        <w:r>
          <w:rPr>
            <w:noProof/>
            <w:webHidden/>
          </w:rPr>
          <w:t>203</w:t>
        </w:r>
        <w:r>
          <w:rPr>
            <w:noProof/>
            <w:webHidden/>
          </w:rPr>
          <w:fldChar w:fldCharType="end"/>
        </w:r>
      </w:hyperlink>
    </w:p>
    <w:p w14:paraId="709C1843" w14:textId="6CB6D9D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1" w:history="1">
        <w:r w:rsidRPr="004C53A0">
          <w:rPr>
            <w:rStyle w:val="Hyperlink"/>
            <w:noProof/>
          </w:rPr>
          <w:t>PHỤ LỤC 17. API của CĐR môn học (CLO)</w:t>
        </w:r>
        <w:r>
          <w:rPr>
            <w:noProof/>
            <w:webHidden/>
          </w:rPr>
          <w:tab/>
        </w:r>
        <w:r>
          <w:rPr>
            <w:noProof/>
            <w:webHidden/>
          </w:rPr>
          <w:fldChar w:fldCharType="begin"/>
        </w:r>
        <w:r>
          <w:rPr>
            <w:noProof/>
            <w:webHidden/>
          </w:rPr>
          <w:instrText xml:space="preserve"> PAGEREF _Toc181602921 \h </w:instrText>
        </w:r>
        <w:r>
          <w:rPr>
            <w:noProof/>
            <w:webHidden/>
          </w:rPr>
        </w:r>
        <w:r>
          <w:rPr>
            <w:noProof/>
            <w:webHidden/>
          </w:rPr>
          <w:fldChar w:fldCharType="separate"/>
        </w:r>
        <w:r>
          <w:rPr>
            <w:noProof/>
            <w:webHidden/>
          </w:rPr>
          <w:t>208</w:t>
        </w:r>
        <w:r>
          <w:rPr>
            <w:noProof/>
            <w:webHidden/>
          </w:rPr>
          <w:fldChar w:fldCharType="end"/>
        </w:r>
      </w:hyperlink>
    </w:p>
    <w:p w14:paraId="2F5BB0B6" w14:textId="740DD7F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2" w:history="1">
        <w:r w:rsidRPr="004C53A0">
          <w:rPr>
            <w:rStyle w:val="Hyperlink"/>
            <w:noProof/>
          </w:rPr>
          <w:t>PHỤ LỤC 18. API của chương môn học</w:t>
        </w:r>
        <w:r>
          <w:rPr>
            <w:noProof/>
            <w:webHidden/>
          </w:rPr>
          <w:tab/>
        </w:r>
        <w:r>
          <w:rPr>
            <w:noProof/>
            <w:webHidden/>
          </w:rPr>
          <w:fldChar w:fldCharType="begin"/>
        </w:r>
        <w:r>
          <w:rPr>
            <w:noProof/>
            <w:webHidden/>
          </w:rPr>
          <w:instrText xml:space="preserve"> PAGEREF _Toc181602922 \h </w:instrText>
        </w:r>
        <w:r>
          <w:rPr>
            <w:noProof/>
            <w:webHidden/>
          </w:rPr>
        </w:r>
        <w:r>
          <w:rPr>
            <w:noProof/>
            <w:webHidden/>
          </w:rPr>
          <w:fldChar w:fldCharType="separate"/>
        </w:r>
        <w:r>
          <w:rPr>
            <w:noProof/>
            <w:webHidden/>
          </w:rPr>
          <w:t>212</w:t>
        </w:r>
        <w:r>
          <w:rPr>
            <w:noProof/>
            <w:webHidden/>
          </w:rPr>
          <w:fldChar w:fldCharType="end"/>
        </w:r>
      </w:hyperlink>
    </w:p>
    <w:p w14:paraId="6B96FF05" w14:textId="29C4EF7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3" w:history="1">
        <w:r w:rsidRPr="004C53A0">
          <w:rPr>
            <w:rStyle w:val="Hyperlink"/>
            <w:noProof/>
          </w:rPr>
          <w:t>PHỤ LỤC 19. API của assessment item</w:t>
        </w:r>
        <w:r>
          <w:rPr>
            <w:noProof/>
            <w:webHidden/>
          </w:rPr>
          <w:tab/>
        </w:r>
        <w:r>
          <w:rPr>
            <w:noProof/>
            <w:webHidden/>
          </w:rPr>
          <w:fldChar w:fldCharType="begin"/>
        </w:r>
        <w:r>
          <w:rPr>
            <w:noProof/>
            <w:webHidden/>
          </w:rPr>
          <w:instrText xml:space="preserve"> PAGEREF _Toc181602923 \h </w:instrText>
        </w:r>
        <w:r>
          <w:rPr>
            <w:noProof/>
            <w:webHidden/>
          </w:rPr>
        </w:r>
        <w:r>
          <w:rPr>
            <w:noProof/>
            <w:webHidden/>
          </w:rPr>
          <w:fldChar w:fldCharType="separate"/>
        </w:r>
        <w:r>
          <w:rPr>
            <w:noProof/>
            <w:webHidden/>
          </w:rPr>
          <w:t>216</w:t>
        </w:r>
        <w:r>
          <w:rPr>
            <w:noProof/>
            <w:webHidden/>
          </w:rPr>
          <w:fldChar w:fldCharType="end"/>
        </w:r>
      </w:hyperlink>
    </w:p>
    <w:p w14:paraId="1AC258E8" w14:textId="1B30706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4" w:history="1">
        <w:r w:rsidRPr="004C53A0">
          <w:rPr>
            <w:rStyle w:val="Hyperlink"/>
            <w:noProof/>
          </w:rPr>
          <w:t>PHỤ LỤC 20. API của ánh xạ CĐR CT với mục tiêu CT</w:t>
        </w:r>
        <w:r>
          <w:rPr>
            <w:noProof/>
            <w:webHidden/>
          </w:rPr>
          <w:tab/>
        </w:r>
        <w:r>
          <w:rPr>
            <w:noProof/>
            <w:webHidden/>
          </w:rPr>
          <w:fldChar w:fldCharType="begin"/>
        </w:r>
        <w:r>
          <w:rPr>
            <w:noProof/>
            <w:webHidden/>
          </w:rPr>
          <w:instrText xml:space="preserve"> PAGEREF _Toc181602924 \h </w:instrText>
        </w:r>
        <w:r>
          <w:rPr>
            <w:noProof/>
            <w:webHidden/>
          </w:rPr>
        </w:r>
        <w:r>
          <w:rPr>
            <w:noProof/>
            <w:webHidden/>
          </w:rPr>
          <w:fldChar w:fldCharType="separate"/>
        </w:r>
        <w:r>
          <w:rPr>
            <w:noProof/>
            <w:webHidden/>
          </w:rPr>
          <w:t>217</w:t>
        </w:r>
        <w:r>
          <w:rPr>
            <w:noProof/>
            <w:webHidden/>
          </w:rPr>
          <w:fldChar w:fldCharType="end"/>
        </w:r>
      </w:hyperlink>
    </w:p>
    <w:p w14:paraId="2CD979F3" w14:textId="23D3D23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5" w:history="1">
        <w:r w:rsidRPr="004C53A0">
          <w:rPr>
            <w:rStyle w:val="Hyperlink"/>
            <w:noProof/>
          </w:rPr>
          <w:t>PHỤ LỤC 21. API của ánh xạ CĐR CT với CĐR môn học</w:t>
        </w:r>
        <w:r>
          <w:rPr>
            <w:noProof/>
            <w:webHidden/>
          </w:rPr>
          <w:tab/>
        </w:r>
        <w:r>
          <w:rPr>
            <w:noProof/>
            <w:webHidden/>
          </w:rPr>
          <w:fldChar w:fldCharType="begin"/>
        </w:r>
        <w:r>
          <w:rPr>
            <w:noProof/>
            <w:webHidden/>
          </w:rPr>
          <w:instrText xml:space="preserve"> PAGEREF _Toc181602925 \h </w:instrText>
        </w:r>
        <w:r>
          <w:rPr>
            <w:noProof/>
            <w:webHidden/>
          </w:rPr>
        </w:r>
        <w:r>
          <w:rPr>
            <w:noProof/>
            <w:webHidden/>
          </w:rPr>
          <w:fldChar w:fldCharType="separate"/>
        </w:r>
        <w:r>
          <w:rPr>
            <w:noProof/>
            <w:webHidden/>
          </w:rPr>
          <w:t>218</w:t>
        </w:r>
        <w:r>
          <w:rPr>
            <w:noProof/>
            <w:webHidden/>
          </w:rPr>
          <w:fldChar w:fldCharType="end"/>
        </w:r>
      </w:hyperlink>
    </w:p>
    <w:p w14:paraId="2E282590" w14:textId="1E66106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6" w:history="1">
        <w:r w:rsidRPr="004C53A0">
          <w:rPr>
            <w:rStyle w:val="Hyperlink"/>
            <w:noProof/>
          </w:rPr>
          <w:t>PHỤ LỤC 22. API của ánh xạ chương môn học với CĐR môn học</w:t>
        </w:r>
        <w:r>
          <w:rPr>
            <w:noProof/>
            <w:webHidden/>
          </w:rPr>
          <w:tab/>
        </w:r>
        <w:r>
          <w:rPr>
            <w:noProof/>
            <w:webHidden/>
          </w:rPr>
          <w:fldChar w:fldCharType="begin"/>
        </w:r>
        <w:r>
          <w:rPr>
            <w:noProof/>
            <w:webHidden/>
          </w:rPr>
          <w:instrText xml:space="preserve"> PAGEREF _Toc181602926 \h </w:instrText>
        </w:r>
        <w:r>
          <w:rPr>
            <w:noProof/>
            <w:webHidden/>
          </w:rPr>
        </w:r>
        <w:r>
          <w:rPr>
            <w:noProof/>
            <w:webHidden/>
          </w:rPr>
          <w:fldChar w:fldCharType="separate"/>
        </w:r>
        <w:r>
          <w:rPr>
            <w:noProof/>
            <w:webHidden/>
          </w:rPr>
          <w:t>220</w:t>
        </w:r>
        <w:r>
          <w:rPr>
            <w:noProof/>
            <w:webHidden/>
          </w:rPr>
          <w:fldChar w:fldCharType="end"/>
        </w:r>
      </w:hyperlink>
    </w:p>
    <w:p w14:paraId="0A12D0F7" w14:textId="5535C753" w:rsidR="004564CA" w:rsidRPr="004564CA" w:rsidRDefault="004564CA" w:rsidP="004564CA">
      <w:r>
        <w:fldChar w:fldCharType="end"/>
      </w:r>
    </w:p>
    <w:p w14:paraId="13F8FB30" w14:textId="560FF9D1" w:rsidR="00F25B80" w:rsidRDefault="00F25B80">
      <w:pPr>
        <w:spacing w:after="160" w:line="259" w:lineRule="auto"/>
      </w:pPr>
      <w:r>
        <w:br w:type="page"/>
      </w:r>
    </w:p>
    <w:p w14:paraId="44920633" w14:textId="0BAF45F1" w:rsidR="004564CA" w:rsidRPr="004564CA" w:rsidRDefault="004564CA" w:rsidP="004564CA">
      <w:pPr>
        <w:pStyle w:val="PHULUC"/>
        <w:rPr>
          <w:szCs w:val="26"/>
        </w:rPr>
      </w:pPr>
      <w:bookmarkStart w:id="978" w:name="_Hlk175085680"/>
      <w:bookmarkStart w:id="979" w:name="_Toc181602905"/>
      <w:r w:rsidRPr="004564CA">
        <w:lastRenderedPageBreak/>
        <w:t xml:space="preserve">PHỤ LỤC </w:t>
      </w:r>
      <w:fldSimple w:instr=" SEQ PHỤ_LỤC \* ARABIC ">
        <w:r w:rsidR="00031219">
          <w:rPr>
            <w:noProof/>
          </w:rPr>
          <w:t>1</w:t>
        </w:r>
      </w:fldSimple>
      <w:r w:rsidRPr="004564CA">
        <w:t>.</w:t>
      </w:r>
      <w:r w:rsidRPr="004564CA">
        <w:rPr>
          <w:szCs w:val="26"/>
        </w:rPr>
        <w:t xml:space="preserve"> Kết nối cơ sở dữ liệu</w:t>
      </w:r>
      <w:bookmarkEnd w:id="979"/>
    </w:p>
    <w:p w14:paraId="084F3A10" w14:textId="77777777" w:rsidR="00965A4D" w:rsidRPr="00995162" w:rsidRDefault="00965A4D" w:rsidP="00965A4D">
      <w:pPr>
        <w:ind w:firstLine="720"/>
        <w:rPr>
          <w:b/>
          <w:bCs/>
          <w:lang w:val="vi"/>
        </w:rPr>
      </w:pPr>
      <w:r w:rsidRPr="00995162">
        <w:rPr>
          <w:b/>
          <w:bCs/>
          <w:lang w:val="vi"/>
        </w:rPr>
        <w:t>Tạo một instance của Sequelize với các biến môi trường</w:t>
      </w:r>
    </w:p>
    <w:bookmarkEnd w:id="978"/>
    <w:p w14:paraId="62733C38" w14:textId="77777777" w:rsidR="00965A4D" w:rsidRDefault="00965A4D" w:rsidP="00965A4D">
      <w:pPr>
        <w:keepNext/>
        <w:jc w:val="center"/>
      </w:pPr>
      <w:r>
        <w:rPr>
          <w:noProof/>
        </w:rPr>
        <w:drawing>
          <wp:inline distT="0" distB="0" distL="0" distR="0" wp14:anchorId="549AA33C" wp14:editId="4B750D10">
            <wp:extent cx="4251960" cy="4030910"/>
            <wp:effectExtent l="0" t="0" r="0" b="8255"/>
            <wp:docPr id="115721150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1508" name="Picture 9" descr="A screenshot of a computer program&#10;&#10;Description automatically generated"/>
                    <pic:cNvPicPr/>
                  </pic:nvPicPr>
                  <pic:blipFill rotWithShape="1">
                    <a:blip r:embed="rId116" cstate="print">
                      <a:extLst>
                        <a:ext uri="{28A0092B-C50C-407E-A947-70E740481C1C}">
                          <a14:useLocalDpi xmlns:a14="http://schemas.microsoft.com/office/drawing/2010/main" val="0"/>
                        </a:ext>
                      </a:extLst>
                    </a:blip>
                    <a:srcRect l="8169" t="8496" r="7834" b="8434"/>
                    <a:stretch/>
                  </pic:blipFill>
                  <pic:spPr bwMode="auto">
                    <a:xfrm>
                      <a:off x="0" y="0"/>
                      <a:ext cx="4258293" cy="4036914"/>
                    </a:xfrm>
                    <a:prstGeom prst="rect">
                      <a:avLst/>
                    </a:prstGeom>
                    <a:ln>
                      <a:noFill/>
                    </a:ln>
                    <a:extLst>
                      <a:ext uri="{53640926-AAD7-44D8-BBD7-CCE9431645EC}">
                        <a14:shadowObscured xmlns:a14="http://schemas.microsoft.com/office/drawing/2010/main"/>
                      </a:ext>
                    </a:extLst>
                  </pic:spPr>
                </pic:pic>
              </a:graphicData>
            </a:graphic>
          </wp:inline>
        </w:drawing>
      </w:r>
    </w:p>
    <w:p w14:paraId="79DA2A53" w14:textId="6348FA3F" w:rsidR="00965A4D" w:rsidRPr="0093221F" w:rsidRDefault="00965A4D" w:rsidP="00965A4D">
      <w:pPr>
        <w:jc w:val="center"/>
        <w:rPr>
          <w:i/>
          <w:iCs/>
        </w:rPr>
      </w:pPr>
      <w:r w:rsidRPr="0093221F">
        <w:rPr>
          <w:i/>
          <w:iCs/>
        </w:rPr>
        <w:t>Code kết nối cơ sở dữ liệu</w:t>
      </w:r>
    </w:p>
    <w:p w14:paraId="4196A744" w14:textId="77777777" w:rsidR="00965A4D" w:rsidRDefault="00965A4D" w:rsidP="00965A4D">
      <w:pPr>
        <w:pStyle w:val="BodyText"/>
        <w:keepNext/>
        <w:ind w:firstLine="0"/>
        <w:jc w:val="center"/>
      </w:pPr>
      <w:r>
        <w:rPr>
          <w:noProof/>
          <w:lang w:val="en-US"/>
        </w:rPr>
        <w:drawing>
          <wp:inline distT="0" distB="0" distL="0" distR="0" wp14:anchorId="6482F79A" wp14:editId="0F61B227">
            <wp:extent cx="5300133" cy="1100984"/>
            <wp:effectExtent l="0" t="0" r="0" b="4445"/>
            <wp:docPr id="399742716"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42716" name="Picture 10" descr="A computer screen shot of a computer code&#10;&#10;Description automatically generated"/>
                    <pic:cNvPicPr/>
                  </pic:nvPicPr>
                  <pic:blipFill rotWithShape="1">
                    <a:blip r:embed="rId117">
                      <a:extLst>
                        <a:ext uri="{28A0092B-C50C-407E-A947-70E740481C1C}">
                          <a14:useLocalDpi xmlns:a14="http://schemas.microsoft.com/office/drawing/2010/main" val="0"/>
                        </a:ext>
                      </a:extLst>
                    </a:blip>
                    <a:srcRect l="5135" t="17959" r="5569" b="18917"/>
                    <a:stretch/>
                  </pic:blipFill>
                  <pic:spPr bwMode="auto">
                    <a:xfrm>
                      <a:off x="0" y="0"/>
                      <a:ext cx="5304613" cy="1101915"/>
                    </a:xfrm>
                    <a:prstGeom prst="rect">
                      <a:avLst/>
                    </a:prstGeom>
                    <a:ln>
                      <a:noFill/>
                    </a:ln>
                    <a:extLst>
                      <a:ext uri="{53640926-AAD7-44D8-BBD7-CCE9431645EC}">
                        <a14:shadowObscured xmlns:a14="http://schemas.microsoft.com/office/drawing/2010/main"/>
                      </a:ext>
                    </a:extLst>
                  </pic:spPr>
                </pic:pic>
              </a:graphicData>
            </a:graphic>
          </wp:inline>
        </w:drawing>
      </w:r>
    </w:p>
    <w:p w14:paraId="4B9BB1F2" w14:textId="66363034" w:rsidR="00965A4D" w:rsidRPr="0093221F" w:rsidRDefault="00965A4D" w:rsidP="0093221F">
      <w:pPr>
        <w:jc w:val="center"/>
        <w:rPr>
          <w:i/>
          <w:iCs/>
          <w:lang w:val="vi"/>
        </w:rPr>
      </w:pPr>
      <w:r w:rsidRPr="0093221F">
        <w:rPr>
          <w:i/>
          <w:iCs/>
          <w:lang w:val="vi"/>
        </w:rPr>
        <w:t>Code cài đặt thư viện Sequelize</w:t>
      </w:r>
    </w:p>
    <w:p w14:paraId="2F066D60" w14:textId="77777777" w:rsidR="00965A4D" w:rsidRPr="005338F8" w:rsidRDefault="00965A4D" w:rsidP="00965A4D">
      <w:pPr>
        <w:pStyle w:val="BodyText"/>
      </w:pPr>
      <w:r w:rsidRPr="00031251">
        <w:t>Cài đặt các thư viện:</w:t>
      </w:r>
    </w:p>
    <w:p w14:paraId="249EDB43" w14:textId="77777777" w:rsidR="00965A4D" w:rsidRPr="00236A44" w:rsidRDefault="00965A4D">
      <w:pPr>
        <w:pStyle w:val="BodyText"/>
        <w:numPr>
          <w:ilvl w:val="0"/>
          <w:numId w:val="6"/>
        </w:numPr>
      </w:pPr>
      <w:r w:rsidRPr="00236A44">
        <w:rPr>
          <w:b/>
          <w:bCs/>
        </w:rPr>
        <w:t>Sequelize</w:t>
      </w:r>
      <w:r w:rsidRPr="00236A44">
        <w:t>: Đây là một Object-Relational Mapping (ORM) cho phép bạn kết nối và thao tác với cơ sở dữ liệu một cách dễ dàng.</w:t>
      </w:r>
    </w:p>
    <w:p w14:paraId="7D4E5594" w14:textId="77777777" w:rsidR="00965A4D" w:rsidRPr="00236A44" w:rsidRDefault="00965A4D">
      <w:pPr>
        <w:pStyle w:val="BodyText"/>
        <w:numPr>
          <w:ilvl w:val="0"/>
          <w:numId w:val="6"/>
        </w:numPr>
      </w:pPr>
      <w:r w:rsidRPr="00236A44">
        <w:rPr>
          <w:b/>
          <w:bCs/>
        </w:rPr>
        <w:t>dotenv</w:t>
      </w:r>
      <w:r w:rsidRPr="00236A44">
        <w:t>: Thư viện này giúp quản lý các biến môi trường, giúp bảo mật thông tin nhạy cảm như tên người dùng và mật khẩu cơ sở dữ liệu.</w:t>
      </w:r>
    </w:p>
    <w:p w14:paraId="41361077" w14:textId="77777777" w:rsidR="00965A4D" w:rsidRDefault="00965A4D" w:rsidP="00965A4D">
      <w:pPr>
        <w:keepNext/>
        <w:jc w:val="center"/>
      </w:pPr>
      <w:r>
        <w:rPr>
          <w:noProof/>
        </w:rPr>
        <w:lastRenderedPageBreak/>
        <w:drawing>
          <wp:inline distT="0" distB="0" distL="0" distR="0" wp14:anchorId="31FC4887" wp14:editId="36772C06">
            <wp:extent cx="5295900" cy="2209800"/>
            <wp:effectExtent l="0" t="0" r="0" b="0"/>
            <wp:docPr id="54692942"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2942" name="Picture 11" descr="A screen shot of a computer code&#10;&#10;Description automatically generated"/>
                    <pic:cNvPicPr/>
                  </pic:nvPicPr>
                  <pic:blipFill rotWithShape="1">
                    <a:blip r:embed="rId118">
                      <a:extLst>
                        <a:ext uri="{28A0092B-C50C-407E-A947-70E740481C1C}">
                          <a14:useLocalDpi xmlns:a14="http://schemas.microsoft.com/office/drawing/2010/main" val="0"/>
                        </a:ext>
                      </a:extLst>
                    </a:blip>
                    <a:srcRect l="5559" t="10673" r="5291" b="11941"/>
                    <a:stretch/>
                  </pic:blipFill>
                  <pic:spPr bwMode="auto">
                    <a:xfrm>
                      <a:off x="0" y="0"/>
                      <a:ext cx="5295900" cy="2209800"/>
                    </a:xfrm>
                    <a:prstGeom prst="rect">
                      <a:avLst/>
                    </a:prstGeom>
                    <a:ln>
                      <a:noFill/>
                    </a:ln>
                    <a:extLst>
                      <a:ext uri="{53640926-AAD7-44D8-BBD7-CCE9431645EC}">
                        <a14:shadowObscured xmlns:a14="http://schemas.microsoft.com/office/drawing/2010/main"/>
                      </a:ext>
                    </a:extLst>
                  </pic:spPr>
                </pic:pic>
              </a:graphicData>
            </a:graphic>
          </wp:inline>
        </w:drawing>
      </w:r>
    </w:p>
    <w:p w14:paraId="52228F41" w14:textId="4C524B04" w:rsidR="00965A4D" w:rsidRPr="0093221F" w:rsidRDefault="00965A4D" w:rsidP="0093221F">
      <w:pPr>
        <w:jc w:val="center"/>
        <w:rPr>
          <w:i/>
          <w:iCs/>
        </w:rPr>
      </w:pPr>
      <w:r w:rsidRPr="0093221F">
        <w:rPr>
          <w:i/>
          <w:iCs/>
        </w:rPr>
        <w:t>Code tạo đối tượng Sequelize</w:t>
      </w:r>
    </w:p>
    <w:p w14:paraId="12DE8B48" w14:textId="77777777" w:rsidR="00965A4D" w:rsidRDefault="00965A4D" w:rsidP="00965A4D">
      <w:pPr>
        <w:pStyle w:val="BodyText"/>
        <w:rPr>
          <w:lang w:val="en-US"/>
        </w:rPr>
      </w:pPr>
      <w:r>
        <w:rPr>
          <w:lang w:val="en-US"/>
        </w:rPr>
        <w:t>M</w:t>
      </w:r>
      <w:r w:rsidRPr="003B20DA">
        <w:t>ột đối tượng Sequelize được tạo ra với các tham số được lấy từ biến môi trường:</w:t>
      </w:r>
    </w:p>
    <w:p w14:paraId="7E91F463" w14:textId="77777777" w:rsidR="00965A4D" w:rsidRDefault="00965A4D">
      <w:pPr>
        <w:pStyle w:val="BodyText"/>
        <w:numPr>
          <w:ilvl w:val="0"/>
          <w:numId w:val="6"/>
        </w:numPr>
        <w:rPr>
          <w:lang w:val="en-US"/>
        </w:rPr>
      </w:pPr>
      <w:r w:rsidRPr="003B20DA">
        <w:rPr>
          <w:b/>
          <w:bCs/>
          <w:lang w:val="en-US"/>
        </w:rPr>
        <w:t>DB_NAME</w:t>
      </w:r>
      <w:r w:rsidRPr="003B20DA">
        <w:rPr>
          <w:lang w:val="en-US"/>
        </w:rPr>
        <w:t>: Tên cơ sở dữ liệu.</w:t>
      </w:r>
    </w:p>
    <w:p w14:paraId="405972C0" w14:textId="77777777" w:rsidR="00965A4D" w:rsidRDefault="00965A4D">
      <w:pPr>
        <w:pStyle w:val="BodyText"/>
        <w:numPr>
          <w:ilvl w:val="0"/>
          <w:numId w:val="6"/>
        </w:numPr>
        <w:rPr>
          <w:lang w:val="en-US"/>
        </w:rPr>
      </w:pPr>
      <w:r w:rsidRPr="003B20DA">
        <w:rPr>
          <w:b/>
          <w:bCs/>
          <w:lang w:val="en-US"/>
        </w:rPr>
        <w:t>DB_USER</w:t>
      </w:r>
      <w:r w:rsidRPr="003B20DA">
        <w:rPr>
          <w:lang w:val="en-US"/>
        </w:rPr>
        <w:t>: Tên người dùng cơ sở dữ liệu.</w:t>
      </w:r>
    </w:p>
    <w:p w14:paraId="42940219" w14:textId="77777777" w:rsidR="00965A4D" w:rsidRDefault="00965A4D">
      <w:pPr>
        <w:pStyle w:val="BodyText"/>
        <w:numPr>
          <w:ilvl w:val="0"/>
          <w:numId w:val="6"/>
        </w:numPr>
        <w:rPr>
          <w:lang w:val="en-US"/>
        </w:rPr>
      </w:pPr>
      <w:r w:rsidRPr="003B20DA">
        <w:rPr>
          <w:b/>
          <w:bCs/>
          <w:lang w:val="en-US"/>
        </w:rPr>
        <w:t>DB_PASSWORD</w:t>
      </w:r>
      <w:r w:rsidRPr="003B20DA">
        <w:rPr>
          <w:lang w:val="en-US"/>
        </w:rPr>
        <w:t>: Mật khẩu cơ sở dữ liệu.</w:t>
      </w:r>
    </w:p>
    <w:p w14:paraId="43214476" w14:textId="77777777" w:rsidR="00965A4D" w:rsidRDefault="00965A4D">
      <w:pPr>
        <w:pStyle w:val="BodyText"/>
        <w:numPr>
          <w:ilvl w:val="0"/>
          <w:numId w:val="6"/>
        </w:numPr>
        <w:rPr>
          <w:lang w:val="en-US"/>
        </w:rPr>
      </w:pPr>
      <w:r w:rsidRPr="003B20DA">
        <w:rPr>
          <w:b/>
          <w:bCs/>
          <w:lang w:val="en-US"/>
        </w:rPr>
        <w:t>DB_HOST</w:t>
      </w:r>
      <w:r w:rsidRPr="003B20DA">
        <w:rPr>
          <w:lang w:val="en-US"/>
        </w:rPr>
        <w:t>: Địa chỉ máy chủ cơ sở dữ liệu (ví dụ: localhost).</w:t>
      </w:r>
    </w:p>
    <w:p w14:paraId="6E4C325D" w14:textId="77777777" w:rsidR="00965A4D" w:rsidRPr="003B20DA" w:rsidRDefault="00965A4D">
      <w:pPr>
        <w:pStyle w:val="BodyText"/>
        <w:numPr>
          <w:ilvl w:val="0"/>
          <w:numId w:val="6"/>
        </w:numPr>
        <w:rPr>
          <w:lang w:val="en-US"/>
        </w:rPr>
      </w:pPr>
      <w:r w:rsidRPr="003B20DA">
        <w:rPr>
          <w:b/>
          <w:bCs/>
          <w:lang w:val="en-US"/>
        </w:rPr>
        <w:t>DB_DIALECT</w:t>
      </w:r>
      <w:r w:rsidRPr="003B20DA">
        <w:rPr>
          <w:lang w:val="en-US"/>
        </w:rPr>
        <w:t>: Loại cơ sở dữ liệu sử dụng (ví dụ: MySQL, PostgreSQL)</w:t>
      </w:r>
      <w:r>
        <w:rPr>
          <w:lang w:val="en-US"/>
        </w:rPr>
        <w:t>.</w:t>
      </w:r>
    </w:p>
    <w:p w14:paraId="7C350F45" w14:textId="77777777" w:rsidR="00965A4D" w:rsidRDefault="00965A4D" w:rsidP="00965A4D">
      <w:pPr>
        <w:pStyle w:val="BodyText"/>
        <w:keepNext/>
        <w:ind w:firstLine="0"/>
        <w:jc w:val="center"/>
      </w:pPr>
      <w:r>
        <w:rPr>
          <w:noProof/>
          <w:lang w:val="en-US"/>
        </w:rPr>
        <w:drawing>
          <wp:inline distT="0" distB="0" distL="0" distR="0" wp14:anchorId="14E0B8E0" wp14:editId="0C2122EC">
            <wp:extent cx="5276850" cy="2495550"/>
            <wp:effectExtent l="0" t="0" r="0" b="0"/>
            <wp:docPr id="1623751482" name="Picture 1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1482" name="Picture 12" descr="A computer screen shot of a computer code&#10;&#10;Description automatically generated"/>
                    <pic:cNvPicPr/>
                  </pic:nvPicPr>
                  <pic:blipFill rotWithShape="1">
                    <a:blip r:embed="rId119">
                      <a:extLst>
                        <a:ext uri="{28A0092B-C50C-407E-A947-70E740481C1C}">
                          <a14:useLocalDpi xmlns:a14="http://schemas.microsoft.com/office/drawing/2010/main" val="0"/>
                        </a:ext>
                      </a:extLst>
                    </a:blip>
                    <a:srcRect l="5773" t="10218" r="5398" b="11040"/>
                    <a:stretch/>
                  </pic:blipFill>
                  <pic:spPr bwMode="auto">
                    <a:xfrm>
                      <a:off x="0" y="0"/>
                      <a:ext cx="5276850" cy="2495550"/>
                    </a:xfrm>
                    <a:prstGeom prst="rect">
                      <a:avLst/>
                    </a:prstGeom>
                    <a:ln>
                      <a:noFill/>
                    </a:ln>
                    <a:extLst>
                      <a:ext uri="{53640926-AAD7-44D8-BBD7-CCE9431645EC}">
                        <a14:shadowObscured xmlns:a14="http://schemas.microsoft.com/office/drawing/2010/main"/>
                      </a:ext>
                    </a:extLst>
                  </pic:spPr>
                </pic:pic>
              </a:graphicData>
            </a:graphic>
          </wp:inline>
        </w:drawing>
      </w:r>
    </w:p>
    <w:p w14:paraId="1A97C314" w14:textId="68C5BF8C" w:rsidR="00965A4D" w:rsidRPr="004564CA" w:rsidRDefault="00965A4D" w:rsidP="004564CA">
      <w:pPr>
        <w:jc w:val="center"/>
        <w:rPr>
          <w:i/>
          <w:iCs/>
          <w:lang w:val="vi"/>
        </w:rPr>
      </w:pPr>
      <w:r w:rsidRPr="004564CA">
        <w:rPr>
          <w:i/>
          <w:iCs/>
          <w:lang w:val="vi"/>
        </w:rPr>
        <w:t>Code kiểm tra kết nối</w:t>
      </w:r>
    </w:p>
    <w:p w14:paraId="4B23973A" w14:textId="77777777" w:rsidR="00965A4D" w:rsidRPr="00C85D97" w:rsidRDefault="00965A4D" w:rsidP="00965A4D">
      <w:pPr>
        <w:pStyle w:val="BodyText"/>
      </w:pPr>
      <w:r w:rsidRPr="003B20DA">
        <w:rPr>
          <w:lang w:val="vi-VN"/>
        </w:rPr>
        <w:t>Hàm Connection sẽ thực hiện các bước sau:</w:t>
      </w:r>
    </w:p>
    <w:p w14:paraId="2F6D786B" w14:textId="77777777" w:rsidR="00965A4D" w:rsidRPr="00C85D97" w:rsidRDefault="00965A4D">
      <w:pPr>
        <w:pStyle w:val="BodyText"/>
        <w:numPr>
          <w:ilvl w:val="0"/>
          <w:numId w:val="6"/>
        </w:numPr>
      </w:pPr>
      <w:r w:rsidRPr="00C85D97">
        <w:rPr>
          <w:b/>
          <w:bCs/>
        </w:rPr>
        <w:t>authenticate()</w:t>
      </w:r>
      <w:r w:rsidRPr="00C85D97">
        <w:t>: Kiểm tra kết nối với cơ sở dữ liệu.</w:t>
      </w:r>
    </w:p>
    <w:p w14:paraId="1B9508BE" w14:textId="02C04974" w:rsidR="00965A4D" w:rsidRPr="007745F6" w:rsidRDefault="00965A4D">
      <w:pPr>
        <w:pStyle w:val="BodyText"/>
        <w:numPr>
          <w:ilvl w:val="0"/>
          <w:numId w:val="6"/>
        </w:numPr>
      </w:pPr>
      <w:r w:rsidRPr="00C85D97">
        <w:t xml:space="preserve">Nếu kết nối thành công, thông báo </w:t>
      </w:r>
      <w:r w:rsidR="00553660">
        <w:t>“</w:t>
      </w:r>
      <w:r w:rsidRPr="00C85D97">
        <w:t>Kết nối cơ sở dữ liệu thành công</w:t>
      </w:r>
      <w:r w:rsidR="00553660">
        <w:t>”</w:t>
      </w:r>
      <w:r w:rsidRPr="00C85D97">
        <w:t xml:space="preserve"> sẽ được </w:t>
      </w:r>
      <w:r w:rsidRPr="00C85D97">
        <w:lastRenderedPageBreak/>
        <w:t>in ra.</w:t>
      </w:r>
      <w:r w:rsidR="007745F6" w:rsidRPr="007745F6">
        <w:t xml:space="preserve"> </w:t>
      </w:r>
      <w:r w:rsidRPr="00C85D97">
        <w:t>Nếu kết nối thất bại, thông báo lỗi sẽ được hiển thị</w:t>
      </w:r>
      <w:r w:rsidRPr="006548F1">
        <w:t>.</w:t>
      </w:r>
    </w:p>
    <w:p w14:paraId="07616A06" w14:textId="2CB82735" w:rsidR="007745F6" w:rsidRPr="007745F6" w:rsidRDefault="007745F6" w:rsidP="007745F6">
      <w:pPr>
        <w:pStyle w:val="PHULUC"/>
        <w:rPr>
          <w:lang w:val="vi"/>
        </w:rPr>
      </w:pPr>
      <w:bookmarkStart w:id="980" w:name="_Toc181602906"/>
      <w:r w:rsidRPr="007745F6">
        <w:rPr>
          <w:lang w:val="vi"/>
        </w:rPr>
        <w:t xml:space="preserve">PHỤ LỤC </w:t>
      </w:r>
      <w:r>
        <w:fldChar w:fldCharType="begin"/>
      </w:r>
      <w:r w:rsidRPr="007745F6">
        <w:rPr>
          <w:lang w:val="vi"/>
        </w:rPr>
        <w:instrText xml:space="preserve"> SEQ PHỤ_LỤC \* ARABIC </w:instrText>
      </w:r>
      <w:r>
        <w:fldChar w:fldCharType="separate"/>
      </w:r>
      <w:r w:rsidR="00031219">
        <w:rPr>
          <w:noProof/>
          <w:lang w:val="vi"/>
        </w:rPr>
        <w:t>2</w:t>
      </w:r>
      <w:r>
        <w:fldChar w:fldCharType="end"/>
      </w:r>
      <w:r w:rsidRPr="007745F6">
        <w:rPr>
          <w:lang w:val="vi"/>
        </w:rPr>
        <w:t>. Định nghĩa mô hình (model) với Sequelize</w:t>
      </w:r>
      <w:bookmarkEnd w:id="980"/>
    </w:p>
    <w:p w14:paraId="117770E6" w14:textId="77777777" w:rsidR="009C4C6A" w:rsidRPr="005E1458" w:rsidRDefault="009C4C6A" w:rsidP="009C4C6A">
      <w:pPr>
        <w:pStyle w:val="BodyText"/>
      </w:pPr>
      <w:r w:rsidRPr="00EC2300">
        <w:t>Đoạn mã dưới đây mô tả quá trình định nghĩa một mô hình (model) sử dụng thư viện Sequelize để tương tác với bảng programs trong cơ sở dữ liệu. Mô hình này cung cấp cách thức truy xuất và thao tác với dữ liệu thông qua các phương thức ORM (Object-Relational Mapping).</w:t>
      </w:r>
    </w:p>
    <w:p w14:paraId="2E32DBEE" w14:textId="77777777" w:rsidR="009C4C6A" w:rsidRDefault="009C4C6A" w:rsidP="009C4C6A">
      <w:pPr>
        <w:keepNext/>
        <w:jc w:val="center"/>
      </w:pPr>
      <w:r>
        <w:rPr>
          <w:noProof/>
        </w:rPr>
        <w:drawing>
          <wp:inline distT="0" distB="0" distL="0" distR="0" wp14:anchorId="4316DA41" wp14:editId="5EBFD07E">
            <wp:extent cx="5314950" cy="5553075"/>
            <wp:effectExtent l="0" t="0" r="0" b="9525"/>
            <wp:docPr id="52165151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517" name="Picture 13" descr="A screenshot of a computer program&#10;&#10;Description automatically generated"/>
                    <pic:cNvPicPr/>
                  </pic:nvPicPr>
                  <pic:blipFill rotWithShape="1">
                    <a:blip r:embed="rId120">
                      <a:extLst>
                        <a:ext uri="{28A0092B-C50C-407E-A947-70E740481C1C}">
                          <a14:useLocalDpi xmlns:a14="http://schemas.microsoft.com/office/drawing/2010/main" val="0"/>
                        </a:ext>
                      </a:extLst>
                    </a:blip>
                    <a:srcRect l="5131" t="4793" r="5398" b="5071"/>
                    <a:stretch/>
                  </pic:blipFill>
                  <pic:spPr bwMode="auto">
                    <a:xfrm>
                      <a:off x="0" y="0"/>
                      <a:ext cx="5314950" cy="5553075"/>
                    </a:xfrm>
                    <a:prstGeom prst="rect">
                      <a:avLst/>
                    </a:prstGeom>
                    <a:ln>
                      <a:noFill/>
                    </a:ln>
                    <a:extLst>
                      <a:ext uri="{53640926-AAD7-44D8-BBD7-CCE9431645EC}">
                        <a14:shadowObscured xmlns:a14="http://schemas.microsoft.com/office/drawing/2010/main"/>
                      </a:ext>
                    </a:extLst>
                  </pic:spPr>
                </pic:pic>
              </a:graphicData>
            </a:graphic>
          </wp:inline>
        </w:drawing>
      </w:r>
    </w:p>
    <w:p w14:paraId="702C1206" w14:textId="5A639ADC" w:rsidR="009C4C6A" w:rsidRPr="009C4C6A" w:rsidRDefault="009C4C6A" w:rsidP="009C4C6A">
      <w:pPr>
        <w:pStyle w:val="BodyText"/>
        <w:jc w:val="center"/>
        <w:rPr>
          <w:i/>
          <w:iCs/>
        </w:rPr>
      </w:pPr>
      <w:r w:rsidRPr="009C4C6A">
        <w:rPr>
          <w:i/>
          <w:iCs/>
        </w:rPr>
        <w:t>Code tạo model programs</w:t>
      </w:r>
    </w:p>
    <w:p w14:paraId="65BC64D7" w14:textId="77777777" w:rsidR="009C4C6A" w:rsidRDefault="009C4C6A" w:rsidP="009C4C6A">
      <w:pPr>
        <w:keepNext/>
        <w:jc w:val="center"/>
      </w:pPr>
      <w:r>
        <w:rPr>
          <w:noProof/>
        </w:rPr>
        <w:lastRenderedPageBreak/>
        <w:drawing>
          <wp:inline distT="0" distB="0" distL="0" distR="0" wp14:anchorId="7FAE6CA7" wp14:editId="46C3C114">
            <wp:extent cx="4991100" cy="885825"/>
            <wp:effectExtent l="0" t="0" r="0" b="9525"/>
            <wp:docPr id="74761948" name="Picture 14"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1948" name="Picture 14" descr="A white rectangular object with black text&#10;&#10;Description automatically generated"/>
                    <pic:cNvPicPr/>
                  </pic:nvPicPr>
                  <pic:blipFill rotWithShape="1">
                    <a:blip r:embed="rId121">
                      <a:extLst>
                        <a:ext uri="{28A0092B-C50C-407E-A947-70E740481C1C}">
                          <a14:useLocalDpi xmlns:a14="http://schemas.microsoft.com/office/drawing/2010/main" val="0"/>
                        </a:ext>
                      </a:extLst>
                    </a:blip>
                    <a:srcRect l="8125" t="26545" r="7856" b="26580"/>
                    <a:stretch/>
                  </pic:blipFill>
                  <pic:spPr bwMode="auto">
                    <a:xfrm>
                      <a:off x="0" y="0"/>
                      <a:ext cx="4991100" cy="885825"/>
                    </a:xfrm>
                    <a:prstGeom prst="rect">
                      <a:avLst/>
                    </a:prstGeom>
                    <a:ln>
                      <a:noFill/>
                    </a:ln>
                    <a:extLst>
                      <a:ext uri="{53640926-AAD7-44D8-BBD7-CCE9431645EC}">
                        <a14:shadowObscured xmlns:a14="http://schemas.microsoft.com/office/drawing/2010/main"/>
                      </a:ext>
                    </a:extLst>
                  </pic:spPr>
                </pic:pic>
              </a:graphicData>
            </a:graphic>
          </wp:inline>
        </w:drawing>
      </w:r>
    </w:p>
    <w:p w14:paraId="07758545" w14:textId="3A38C5DC" w:rsidR="009C4C6A" w:rsidRPr="009C4C6A" w:rsidRDefault="009C4C6A" w:rsidP="009C4C6A">
      <w:pPr>
        <w:pStyle w:val="BodyText"/>
        <w:jc w:val="center"/>
        <w:rPr>
          <w:i/>
          <w:iCs/>
        </w:rPr>
      </w:pPr>
      <w:r w:rsidRPr="009C4C6A">
        <w:rPr>
          <w:i/>
          <w:iCs/>
        </w:rPr>
        <w:t>Code cài đặt thư viện phục vụ tạo model programs</w:t>
      </w:r>
    </w:p>
    <w:p w14:paraId="42865087" w14:textId="77777777" w:rsidR="009C4C6A" w:rsidRPr="00E201E4" w:rsidRDefault="009C4C6A" w:rsidP="009C4C6A">
      <w:pPr>
        <w:pStyle w:val="BodyText"/>
      </w:pPr>
      <w:r w:rsidRPr="00031251">
        <w:t>Cài đặt các thư viện:</w:t>
      </w:r>
    </w:p>
    <w:p w14:paraId="35CC282E" w14:textId="77777777" w:rsidR="009C4C6A" w:rsidRPr="00E201E4" w:rsidRDefault="009C4C6A">
      <w:pPr>
        <w:pStyle w:val="BodyText"/>
        <w:numPr>
          <w:ilvl w:val="0"/>
          <w:numId w:val="6"/>
        </w:numPr>
      </w:pPr>
      <w:r w:rsidRPr="00E201E4">
        <w:rPr>
          <w:b/>
          <w:bCs/>
        </w:rPr>
        <w:t>DataTypes</w:t>
      </w:r>
      <w:r w:rsidRPr="00E201E4">
        <w:t>: Đây là một đối tượng được import từ Sequelize, chứa các kiểu dữ liệu để định nghĩa các cột trong mô hình. Ví dụ, các kiểu dữ liệu phổ biến bao gồm STRING, TEXT, và TINYINT.</w:t>
      </w:r>
    </w:p>
    <w:p w14:paraId="742E3E15" w14:textId="77777777" w:rsidR="009C4C6A" w:rsidRPr="00E201E4" w:rsidRDefault="009C4C6A">
      <w:pPr>
        <w:pStyle w:val="BodyText"/>
        <w:numPr>
          <w:ilvl w:val="0"/>
          <w:numId w:val="6"/>
        </w:numPr>
      </w:pPr>
      <w:r w:rsidRPr="00E201E4">
        <w:rPr>
          <w:b/>
          <w:bCs/>
        </w:rPr>
        <w:t>sequelize</w:t>
      </w:r>
      <w:r w:rsidRPr="00E201E4">
        <w:t>: Đối tượng Sequelize đã được cấu hình kết nối với cơ sở dữ liệu, được import từ tệp database.js trong thư mục config.</w:t>
      </w:r>
    </w:p>
    <w:p w14:paraId="2D108F83" w14:textId="77777777" w:rsidR="009C4C6A" w:rsidRDefault="009C4C6A" w:rsidP="009C4C6A">
      <w:pPr>
        <w:keepNext/>
        <w:jc w:val="center"/>
      </w:pPr>
      <w:r>
        <w:rPr>
          <w:noProof/>
        </w:rPr>
        <w:drawing>
          <wp:inline distT="0" distB="0" distL="0" distR="0" wp14:anchorId="35F03E00" wp14:editId="5C8766F5">
            <wp:extent cx="5318760" cy="5059680"/>
            <wp:effectExtent l="0" t="0" r="0" b="7620"/>
            <wp:docPr id="2004970128" name="Picture 15" descr="A screenshot of a computer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70128" name="Picture 15" descr="A screenshot of a computer program code&#10;&#10;Description automatically generated"/>
                    <pic:cNvPicPr/>
                  </pic:nvPicPr>
                  <pic:blipFill rotWithShape="1">
                    <a:blip r:embed="rId122">
                      <a:extLst>
                        <a:ext uri="{28A0092B-C50C-407E-A947-70E740481C1C}">
                          <a14:useLocalDpi xmlns:a14="http://schemas.microsoft.com/office/drawing/2010/main" val="0"/>
                        </a:ext>
                      </a:extLst>
                    </a:blip>
                    <a:srcRect l="5002" t="5772" r="5463" b="5110"/>
                    <a:stretch/>
                  </pic:blipFill>
                  <pic:spPr bwMode="auto">
                    <a:xfrm>
                      <a:off x="0" y="0"/>
                      <a:ext cx="5318760" cy="5059680"/>
                    </a:xfrm>
                    <a:prstGeom prst="rect">
                      <a:avLst/>
                    </a:prstGeom>
                    <a:ln>
                      <a:noFill/>
                    </a:ln>
                    <a:extLst>
                      <a:ext uri="{53640926-AAD7-44D8-BBD7-CCE9431645EC}">
                        <a14:shadowObscured xmlns:a14="http://schemas.microsoft.com/office/drawing/2010/main"/>
                      </a:ext>
                    </a:extLst>
                  </pic:spPr>
                </pic:pic>
              </a:graphicData>
            </a:graphic>
          </wp:inline>
        </w:drawing>
      </w:r>
    </w:p>
    <w:p w14:paraId="6F5E4D02" w14:textId="5ED2E638" w:rsidR="009C4C6A" w:rsidRPr="009C4C6A" w:rsidRDefault="009C4C6A" w:rsidP="009C4C6A">
      <w:pPr>
        <w:pStyle w:val="BodyText"/>
        <w:jc w:val="center"/>
        <w:rPr>
          <w:i/>
          <w:iCs/>
        </w:rPr>
      </w:pPr>
      <w:r w:rsidRPr="009C4C6A">
        <w:rPr>
          <w:i/>
          <w:iCs/>
        </w:rPr>
        <w:t>Định nghĩa mô hình Program trong Sequelize</w:t>
      </w:r>
    </w:p>
    <w:p w14:paraId="0FBD3D51" w14:textId="77777777" w:rsidR="009C4C6A" w:rsidRPr="00E201E4" w:rsidRDefault="009C4C6A" w:rsidP="009C4C6A">
      <w:pPr>
        <w:pStyle w:val="BodyText"/>
      </w:pPr>
      <w:r w:rsidRPr="00E57455">
        <w:lastRenderedPageBreak/>
        <w:t>Cấu trúc của mô hình</w:t>
      </w:r>
      <w:r>
        <w:t>:</w:t>
      </w:r>
    </w:p>
    <w:p w14:paraId="69E5FC01" w14:textId="77777777" w:rsidR="009C4C6A" w:rsidRPr="00E201E4" w:rsidRDefault="009C4C6A">
      <w:pPr>
        <w:pStyle w:val="BodyText"/>
        <w:numPr>
          <w:ilvl w:val="0"/>
          <w:numId w:val="6"/>
        </w:numPr>
      </w:pPr>
      <w:r w:rsidRPr="00E201E4">
        <w:rPr>
          <w:b/>
          <w:bCs/>
        </w:rPr>
        <w:t>ProgramModel</w:t>
      </w:r>
      <w:r w:rsidRPr="00E201E4">
        <w:t>: Mô hình này đại diện cho bảng programs trong cơ sở dữ liệu và được sử dụng để thực hiện các thao tác CRUD (Create, Read, Update, Delete).</w:t>
      </w:r>
    </w:p>
    <w:p w14:paraId="37019951" w14:textId="77777777" w:rsidR="009C4C6A" w:rsidRPr="00E57455" w:rsidRDefault="009C4C6A">
      <w:pPr>
        <w:pStyle w:val="BodyText"/>
        <w:numPr>
          <w:ilvl w:val="0"/>
          <w:numId w:val="6"/>
        </w:numPr>
      </w:pPr>
      <w:r w:rsidRPr="00E57455">
        <w:rPr>
          <w:b/>
          <w:bCs/>
        </w:rPr>
        <w:t>program_id</w:t>
      </w:r>
      <w:r w:rsidRPr="00E57455">
        <w:t xml:space="preserve">: Cột này có kiểu dữ liệu </w:t>
      </w:r>
      <w:r w:rsidRPr="00E57455">
        <w:rPr>
          <w:rFonts w:eastAsia="SimSun"/>
        </w:rPr>
        <w:t>STRING(255)</w:t>
      </w:r>
      <w:r w:rsidRPr="00E57455">
        <w:t xml:space="preserve"> và được định nghĩa là khóa chính (primaryKey) của bảng. Mặc dù tùy chọn </w:t>
      </w:r>
      <w:r w:rsidRPr="00E57455">
        <w:rPr>
          <w:rFonts w:eastAsia="SimSun"/>
        </w:rPr>
        <w:t>underscored</w:t>
      </w:r>
      <w:r w:rsidRPr="00E57455">
        <w:t xml:space="preserve"> thường được sử dụng để chuyển đổi tên cột thành định dạng snake_case, nó không ảnh hưởng đến </w:t>
      </w:r>
      <w:r w:rsidRPr="00E57455">
        <w:rPr>
          <w:rFonts w:eastAsia="SimSun"/>
        </w:rPr>
        <w:t>program_id</w:t>
      </w:r>
      <w:r w:rsidRPr="00E57455">
        <w:t>.</w:t>
      </w:r>
    </w:p>
    <w:p w14:paraId="536381EE" w14:textId="77777777" w:rsidR="009C4C6A" w:rsidRPr="00E57455" w:rsidRDefault="009C4C6A">
      <w:pPr>
        <w:pStyle w:val="BodyText"/>
        <w:numPr>
          <w:ilvl w:val="0"/>
          <w:numId w:val="6"/>
        </w:numPr>
      </w:pPr>
      <w:r w:rsidRPr="00E57455">
        <w:rPr>
          <w:b/>
          <w:bCs/>
        </w:rPr>
        <w:t>programName</w:t>
      </w:r>
      <w:r w:rsidRPr="00E57455">
        <w:t xml:space="preserve"> và </w:t>
      </w:r>
      <w:r w:rsidRPr="00E57455">
        <w:rPr>
          <w:b/>
          <w:bCs/>
        </w:rPr>
        <w:t>description</w:t>
      </w:r>
      <w:r w:rsidRPr="00E57455">
        <w:t xml:space="preserve">: Cả hai cột này đều có kiểu dữ liệu </w:t>
      </w:r>
      <w:r w:rsidRPr="00E57455">
        <w:rPr>
          <w:rFonts w:eastAsia="SimSun"/>
        </w:rPr>
        <w:t>TEXT</w:t>
      </w:r>
      <w:r w:rsidRPr="00E57455">
        <w:t xml:space="preserve"> và không cho phép giá trị </w:t>
      </w:r>
      <w:r w:rsidRPr="00E57455">
        <w:rPr>
          <w:rFonts w:eastAsia="SimSun"/>
        </w:rPr>
        <w:t>null</w:t>
      </w:r>
      <w:r w:rsidRPr="00E57455">
        <w:t xml:space="preserve"> (allowNull: false), yêu cầu giá trị phải được cung cấp khi tạo hoặc cập nhật bản ghi.</w:t>
      </w:r>
    </w:p>
    <w:p w14:paraId="2B7C6892" w14:textId="77777777" w:rsidR="009C4C6A" w:rsidRPr="005E1458" w:rsidRDefault="009C4C6A">
      <w:pPr>
        <w:pStyle w:val="BodyText"/>
        <w:numPr>
          <w:ilvl w:val="0"/>
          <w:numId w:val="6"/>
        </w:numPr>
      </w:pPr>
      <w:r w:rsidRPr="00E57455">
        <w:rPr>
          <w:b/>
          <w:bCs/>
        </w:rPr>
        <w:t>isDelete</w:t>
      </w:r>
      <w:r w:rsidRPr="00E57455">
        <w:t>: Cột này có kiểu dữ liệu TINYINT(1) và được sử dụng để biểu diễn giá trị boolean. Giá trị mặc định là 0, thường được sử dụng để đánh dấu các bản ghi đã bị xóa mềm (soft delete).</w:t>
      </w:r>
    </w:p>
    <w:p w14:paraId="5EC46C19" w14:textId="77777777" w:rsidR="009C4C6A" w:rsidRPr="00E57455" w:rsidRDefault="009C4C6A" w:rsidP="009C4C6A">
      <w:pPr>
        <w:pStyle w:val="BodyText"/>
      </w:pPr>
      <w:r w:rsidRPr="00E57455">
        <w:t>Tùy chọn cho mô hình:</w:t>
      </w:r>
    </w:p>
    <w:p w14:paraId="3073EABA" w14:textId="77777777" w:rsidR="009C4C6A" w:rsidRPr="00E57455" w:rsidRDefault="009C4C6A">
      <w:pPr>
        <w:pStyle w:val="BodyText"/>
        <w:numPr>
          <w:ilvl w:val="0"/>
          <w:numId w:val="6"/>
        </w:numPr>
      </w:pPr>
      <w:r w:rsidRPr="00E57455">
        <w:rPr>
          <w:b/>
          <w:bCs/>
        </w:rPr>
        <w:t>timestamps: true</w:t>
      </w:r>
      <w:r w:rsidRPr="00E57455">
        <w:t>: Tùy chọn này tự động thêm các cột createdAt và updatedAt vào bảng, giúp lưu trữ thời gian tạo và cập nhật của mỗi bản ghi.</w:t>
      </w:r>
    </w:p>
    <w:p w14:paraId="6A00ADC5" w14:textId="481E49C7" w:rsidR="009C4C6A" w:rsidRPr="00E57455" w:rsidRDefault="009C4C6A">
      <w:pPr>
        <w:pStyle w:val="BodyText"/>
        <w:numPr>
          <w:ilvl w:val="0"/>
          <w:numId w:val="6"/>
        </w:numPr>
      </w:pPr>
      <w:r w:rsidRPr="00E57455">
        <w:rPr>
          <w:b/>
          <w:bCs/>
        </w:rPr>
        <w:t xml:space="preserve">tableName: </w:t>
      </w:r>
      <w:r w:rsidR="0023624E">
        <w:rPr>
          <w:b/>
          <w:bCs/>
        </w:rPr>
        <w:t>‘</w:t>
      </w:r>
      <w:r w:rsidRPr="00E57455">
        <w:rPr>
          <w:b/>
          <w:bCs/>
        </w:rPr>
        <w:t>programs</w:t>
      </w:r>
      <w:r w:rsidR="0023624E">
        <w:rPr>
          <w:b/>
          <w:bCs/>
        </w:rPr>
        <w:t>’</w:t>
      </w:r>
      <w:r w:rsidRPr="00E57455">
        <w:t>: Cài đặt này đặt tên bảng là programs thay vì để Sequelize tự động tạo tên dựa trên tên mô hình.</w:t>
      </w:r>
    </w:p>
    <w:p w14:paraId="3717545B" w14:textId="77777777" w:rsidR="009C4C6A" w:rsidRPr="009C4C6A" w:rsidRDefault="009C4C6A">
      <w:pPr>
        <w:pStyle w:val="BodyText"/>
        <w:numPr>
          <w:ilvl w:val="0"/>
          <w:numId w:val="6"/>
        </w:numPr>
      </w:pPr>
      <w:r w:rsidRPr="00E57455">
        <w:rPr>
          <w:b/>
          <w:bCs/>
        </w:rPr>
        <w:t>underscored: false</w:t>
      </w:r>
      <w:r w:rsidRPr="00E57455">
        <w:t>: Tùy chọn này ngăn cản việc tự động chuyển đổi tên các cột từ định dạng camelCase sang snake_case.</w:t>
      </w:r>
    </w:p>
    <w:p w14:paraId="0801B133" w14:textId="77777777" w:rsidR="009C4C6A" w:rsidRPr="00E201E4" w:rsidRDefault="009C4C6A" w:rsidP="009C4C6A">
      <w:pPr>
        <w:pStyle w:val="BodyText"/>
      </w:pPr>
    </w:p>
    <w:p w14:paraId="0E230D4E" w14:textId="77777777" w:rsidR="009C4C6A" w:rsidRPr="00E201E4" w:rsidRDefault="009C4C6A" w:rsidP="009C4C6A">
      <w:pPr>
        <w:pStyle w:val="BodyText"/>
      </w:pPr>
    </w:p>
    <w:p w14:paraId="41E8E5EE" w14:textId="77777777" w:rsidR="009C4C6A" w:rsidRPr="00E201E4" w:rsidRDefault="009C4C6A" w:rsidP="009C4C6A">
      <w:pPr>
        <w:pStyle w:val="BodyText"/>
      </w:pPr>
    </w:p>
    <w:p w14:paraId="15AB30FA" w14:textId="77777777" w:rsidR="009C4C6A" w:rsidRPr="00E201E4" w:rsidRDefault="009C4C6A" w:rsidP="009C4C6A">
      <w:pPr>
        <w:pStyle w:val="BodyText"/>
      </w:pPr>
    </w:p>
    <w:p w14:paraId="27AD8185" w14:textId="77777777" w:rsidR="009C4C6A" w:rsidRPr="00E201E4" w:rsidRDefault="009C4C6A" w:rsidP="009C4C6A">
      <w:pPr>
        <w:pStyle w:val="BodyText"/>
      </w:pPr>
    </w:p>
    <w:p w14:paraId="4FF51A4B" w14:textId="77777777" w:rsidR="009C4C6A" w:rsidRPr="00E201E4" w:rsidRDefault="009C4C6A" w:rsidP="009C4C6A">
      <w:pPr>
        <w:pStyle w:val="BodyText"/>
      </w:pPr>
    </w:p>
    <w:p w14:paraId="26E0EE0C" w14:textId="77777777" w:rsidR="009C4C6A" w:rsidRPr="00E201E4" w:rsidRDefault="009C4C6A" w:rsidP="009C4C6A">
      <w:pPr>
        <w:pStyle w:val="BodyText"/>
      </w:pPr>
    </w:p>
    <w:p w14:paraId="150BEF38" w14:textId="77777777" w:rsidR="009C4C6A" w:rsidRPr="009C4C6A" w:rsidRDefault="009C4C6A" w:rsidP="009C4C6A">
      <w:pPr>
        <w:pStyle w:val="BodyText"/>
        <w:rPr>
          <w:b/>
          <w:bCs/>
        </w:rPr>
      </w:pPr>
      <w:r w:rsidRPr="009C4C6A">
        <w:rPr>
          <w:b/>
          <w:bCs/>
        </w:rPr>
        <w:lastRenderedPageBreak/>
        <w:t>Thiết lập quan hệ giữa mô hình</w:t>
      </w:r>
    </w:p>
    <w:p w14:paraId="05E4E7C0" w14:textId="77777777" w:rsidR="009C4C6A" w:rsidRDefault="009C4C6A" w:rsidP="009C4C6A">
      <w:pPr>
        <w:keepNext/>
        <w:jc w:val="center"/>
      </w:pPr>
      <w:r>
        <w:rPr>
          <w:b/>
          <w:bCs/>
          <w:noProof/>
        </w:rPr>
        <w:drawing>
          <wp:inline distT="0" distB="0" distL="0" distR="0" wp14:anchorId="5185A07E" wp14:editId="0E6AD34C">
            <wp:extent cx="5398770" cy="4745845"/>
            <wp:effectExtent l="0" t="0" r="0" b="0"/>
            <wp:docPr id="84918689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6890" name="Picture 16" descr="A screenshot of a computer program&#10;&#10;Description automatically generated"/>
                    <pic:cNvPicPr/>
                  </pic:nvPicPr>
                  <pic:blipFill rotWithShape="1">
                    <a:blip r:embed="rId123">
                      <a:extLst>
                        <a:ext uri="{28A0092B-C50C-407E-A947-70E740481C1C}">
                          <a14:useLocalDpi xmlns:a14="http://schemas.microsoft.com/office/drawing/2010/main" val="0"/>
                        </a:ext>
                      </a:extLst>
                    </a:blip>
                    <a:srcRect l="4398" t="5885" r="4711" b="5639"/>
                    <a:stretch/>
                  </pic:blipFill>
                  <pic:spPr bwMode="auto">
                    <a:xfrm>
                      <a:off x="0" y="0"/>
                      <a:ext cx="5399293" cy="4746305"/>
                    </a:xfrm>
                    <a:prstGeom prst="rect">
                      <a:avLst/>
                    </a:prstGeom>
                    <a:ln>
                      <a:noFill/>
                    </a:ln>
                    <a:extLst>
                      <a:ext uri="{53640926-AAD7-44D8-BBD7-CCE9431645EC}">
                        <a14:shadowObscured xmlns:a14="http://schemas.microsoft.com/office/drawing/2010/main"/>
                      </a:ext>
                    </a:extLst>
                  </pic:spPr>
                </pic:pic>
              </a:graphicData>
            </a:graphic>
          </wp:inline>
        </w:drawing>
      </w:r>
    </w:p>
    <w:p w14:paraId="399B7144" w14:textId="600CD1EF" w:rsidR="009C4C6A" w:rsidRPr="009C4C6A" w:rsidRDefault="009C4C6A" w:rsidP="009C4C6A">
      <w:pPr>
        <w:pStyle w:val="BodyText"/>
        <w:jc w:val="center"/>
        <w:rPr>
          <w:b/>
          <w:bCs/>
          <w:i/>
          <w:iCs/>
        </w:rPr>
      </w:pPr>
      <w:r w:rsidRPr="009C4C6A">
        <w:rPr>
          <w:i/>
          <w:iCs/>
        </w:rPr>
        <w:t>Thiết lập mối quan hệ giữa các model</w:t>
      </w:r>
    </w:p>
    <w:p w14:paraId="1B55003E" w14:textId="77777777" w:rsidR="009C4C6A" w:rsidRDefault="009C4C6A" w:rsidP="009C4C6A">
      <w:pPr>
        <w:pStyle w:val="BodyText"/>
        <w:rPr>
          <w:lang w:val="en-US"/>
        </w:rPr>
      </w:pPr>
      <w:r w:rsidRPr="004D1E89">
        <w:t>Thiết lập quan hệ:</w:t>
      </w:r>
    </w:p>
    <w:p w14:paraId="26F70964" w14:textId="77777777" w:rsidR="009C4C6A" w:rsidRDefault="009C4C6A">
      <w:pPr>
        <w:pStyle w:val="BodyText"/>
        <w:numPr>
          <w:ilvl w:val="0"/>
          <w:numId w:val="6"/>
        </w:numPr>
        <w:rPr>
          <w:lang w:val="en-US"/>
        </w:rPr>
      </w:pPr>
      <w:r w:rsidRPr="004D1E89">
        <w:rPr>
          <w:b/>
          <w:bCs/>
          <w:lang w:val="en-US"/>
        </w:rPr>
        <w:t>belongsTo</w:t>
      </w:r>
      <w:r w:rsidRPr="004D1E89">
        <w:rPr>
          <w:lang w:val="en-US"/>
        </w:rPr>
        <w:t>: Phương thức này thiết lập mối quan hệ giữa PoModel và ProgramModel, cho biết mỗi bản ghi trong bảng PO sẽ liên kết với một bản ghi trong bảng programs.</w:t>
      </w:r>
    </w:p>
    <w:p w14:paraId="4C154EE7" w14:textId="4E2A10A3" w:rsidR="007745F6" w:rsidRPr="007745F6" w:rsidRDefault="009C4C6A">
      <w:pPr>
        <w:pStyle w:val="ListParagraph"/>
        <w:numPr>
          <w:ilvl w:val="0"/>
          <w:numId w:val="6"/>
        </w:numPr>
        <w:rPr>
          <w:lang w:val="vi-VN"/>
        </w:rPr>
      </w:pPr>
      <w:r w:rsidRPr="009C4C6A">
        <w:rPr>
          <w:b/>
          <w:bCs/>
        </w:rPr>
        <w:t xml:space="preserve">foreignKey: </w:t>
      </w:r>
      <w:r w:rsidR="0023624E">
        <w:rPr>
          <w:b/>
          <w:bCs/>
        </w:rPr>
        <w:t>‘</w:t>
      </w:r>
      <w:r w:rsidRPr="009C4C6A">
        <w:rPr>
          <w:b/>
          <w:bCs/>
        </w:rPr>
        <w:t>program_id</w:t>
      </w:r>
      <w:r w:rsidR="0023624E">
        <w:rPr>
          <w:b/>
          <w:bCs/>
        </w:rPr>
        <w:t>’</w:t>
      </w:r>
      <w:r w:rsidRPr="004D1E89">
        <w:t>: Thiết lập khóa ngoại program_id trong bảng PO, liên kết với cột program_id trong bảng programs. Điều này đảm bảo rằng mỗi bản ghi PO sẽ tham chiếu đến một ProgramModel</w:t>
      </w:r>
      <w:r w:rsidRPr="009C4C6A">
        <w:rPr>
          <w:lang w:val="vi-VN"/>
        </w:rPr>
        <w:t>.</w:t>
      </w:r>
    </w:p>
    <w:p w14:paraId="2D696B55" w14:textId="77777777" w:rsidR="007745F6" w:rsidRDefault="007745F6" w:rsidP="007745F6"/>
    <w:p w14:paraId="46AD9893" w14:textId="77777777" w:rsidR="007745F6" w:rsidRDefault="007745F6" w:rsidP="007745F6"/>
    <w:p w14:paraId="35781C81" w14:textId="77777777" w:rsidR="007745F6" w:rsidRDefault="007745F6" w:rsidP="007745F6"/>
    <w:p w14:paraId="1A91AC70" w14:textId="77777777" w:rsidR="007745F6" w:rsidRPr="007745F6" w:rsidRDefault="007745F6" w:rsidP="007745F6"/>
    <w:p w14:paraId="2ECD0F62" w14:textId="4A194698" w:rsidR="007745F6" w:rsidRDefault="007745F6" w:rsidP="007745F6">
      <w:pPr>
        <w:pStyle w:val="PHULUC"/>
      </w:pPr>
      <w:bookmarkStart w:id="981" w:name="_Toc181602907"/>
      <w:r>
        <w:lastRenderedPageBreak/>
        <w:t xml:space="preserve">PHỤ LỤC </w:t>
      </w:r>
      <w:fldSimple w:instr=" SEQ PHỤ_LỤC \* ARABIC ">
        <w:r w:rsidR="00031219">
          <w:rPr>
            <w:noProof/>
          </w:rPr>
          <w:t>3</w:t>
        </w:r>
      </w:fldSimple>
      <w:r>
        <w:t xml:space="preserve">. </w:t>
      </w:r>
      <w:r w:rsidRPr="007745F6">
        <w:t>Triển khai VPS</w:t>
      </w:r>
      <w:r>
        <w:t xml:space="preserve"> </w:t>
      </w:r>
      <w:r w:rsidRPr="007745F6">
        <w:t>Ubuntu với Docker, phpMyAdmin và MySQL</w:t>
      </w:r>
      <w:bookmarkEnd w:id="981"/>
      <w:r w:rsidRPr="007745F6">
        <w:t xml:space="preserve"> </w:t>
      </w:r>
    </w:p>
    <w:p w14:paraId="5875B6C0" w14:textId="77777777" w:rsidR="007745F6" w:rsidRPr="001324CC" w:rsidRDefault="007745F6" w:rsidP="007745F6">
      <w:pPr>
        <w:pStyle w:val="BodyText"/>
        <w:rPr>
          <w:lang w:val="vi-VN"/>
        </w:rPr>
      </w:pPr>
      <w:r w:rsidRPr="001057D9">
        <w:t>Cài đặt các gói cần thiết để chạy Docker.</w:t>
      </w:r>
    </w:p>
    <w:p w14:paraId="36F0D3C5" w14:textId="77777777" w:rsidR="007745F6" w:rsidRPr="001324CC" w:rsidRDefault="007745F6" w:rsidP="007745F6">
      <w:pPr>
        <w:pStyle w:val="BodyText"/>
        <w:rPr>
          <w:lang w:val="vi-VN"/>
        </w:rPr>
      </w:pPr>
      <w:r w:rsidRPr="001324CC">
        <w:rPr>
          <w:lang w:val="vi-VN"/>
        </w:rPr>
        <w:t>Tạo c</w:t>
      </w:r>
      <w:r w:rsidRPr="001057D9">
        <w:t>ấu hình MySQL</w:t>
      </w:r>
      <w:r w:rsidRPr="001324CC">
        <w:rPr>
          <w:lang w:val="vi-VN"/>
        </w:rPr>
        <w:t xml:space="preserve"> cho phép </w:t>
      </w:r>
      <w:r w:rsidRPr="001057D9">
        <w:t>sử dụng trigger mà không cần quyền SUPER</w:t>
      </w:r>
    </w:p>
    <w:p w14:paraId="4FF8F53F" w14:textId="77777777" w:rsidR="007745F6" w:rsidRPr="001057D9" w:rsidRDefault="007745F6" w:rsidP="007745F6">
      <w:pPr>
        <w:pStyle w:val="BodyText"/>
      </w:pPr>
      <w:r w:rsidRPr="001057D9">
        <w:t xml:space="preserve">nano my.cnf </w:t>
      </w:r>
    </w:p>
    <w:p w14:paraId="1CE55312" w14:textId="77777777" w:rsidR="007745F6" w:rsidRDefault="007745F6" w:rsidP="007E581F">
      <w:pPr>
        <w:keepNext/>
        <w:jc w:val="center"/>
      </w:pPr>
      <w:r>
        <w:rPr>
          <w:noProof/>
          <w:szCs w:val="26"/>
        </w:rPr>
        <w:drawing>
          <wp:inline distT="0" distB="0" distL="0" distR="0" wp14:anchorId="779B8AAD" wp14:editId="3E1F95D2">
            <wp:extent cx="5334000" cy="819082"/>
            <wp:effectExtent l="0" t="0" r="0" b="635"/>
            <wp:docPr id="322623132"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23132" name="Picture 8" descr="A white rectangular object with black text&#10;&#10;Description automatically generated"/>
                    <pic:cNvPicPr/>
                  </pic:nvPicPr>
                  <pic:blipFill rotWithShape="1">
                    <a:blip r:embed="rId124" cstate="print">
                      <a:extLst>
                        <a:ext uri="{28A0092B-C50C-407E-A947-70E740481C1C}">
                          <a14:useLocalDpi xmlns:a14="http://schemas.microsoft.com/office/drawing/2010/main" val="0"/>
                        </a:ext>
                      </a:extLst>
                    </a:blip>
                    <a:srcRect l="6767" t="25033" r="13877" b="25681"/>
                    <a:stretch/>
                  </pic:blipFill>
                  <pic:spPr bwMode="auto">
                    <a:xfrm>
                      <a:off x="0" y="0"/>
                      <a:ext cx="5336437" cy="819456"/>
                    </a:xfrm>
                    <a:prstGeom prst="rect">
                      <a:avLst/>
                    </a:prstGeom>
                    <a:ln>
                      <a:noFill/>
                    </a:ln>
                    <a:extLst>
                      <a:ext uri="{53640926-AAD7-44D8-BBD7-CCE9431645EC}">
                        <a14:shadowObscured xmlns:a14="http://schemas.microsoft.com/office/drawing/2010/main"/>
                      </a:ext>
                    </a:extLst>
                  </pic:spPr>
                </pic:pic>
              </a:graphicData>
            </a:graphic>
          </wp:inline>
        </w:drawing>
      </w:r>
    </w:p>
    <w:p w14:paraId="790CD077" w14:textId="29BC161E" w:rsidR="007E581F" w:rsidRPr="007E581F" w:rsidRDefault="007745F6" w:rsidP="007E581F">
      <w:pPr>
        <w:jc w:val="center"/>
        <w:rPr>
          <w:i/>
          <w:iCs/>
        </w:rPr>
      </w:pPr>
      <w:r w:rsidRPr="007E581F">
        <w:rPr>
          <w:i/>
          <w:iCs/>
        </w:rPr>
        <w:t>Cấu hình mysql</w:t>
      </w:r>
    </w:p>
    <w:p w14:paraId="277FDD33" w14:textId="18C04F32" w:rsidR="007745F6" w:rsidRDefault="007745F6" w:rsidP="007E581F">
      <w:pPr>
        <w:keepNext/>
        <w:spacing w:after="160" w:line="259" w:lineRule="auto"/>
        <w:jc w:val="center"/>
      </w:pPr>
      <w:r>
        <w:rPr>
          <w:noProof/>
        </w:rPr>
        <w:drawing>
          <wp:inline distT="0" distB="0" distL="0" distR="0" wp14:anchorId="73F7C7AB" wp14:editId="032430A8">
            <wp:extent cx="4162425" cy="5626224"/>
            <wp:effectExtent l="0" t="0" r="0" b="0"/>
            <wp:docPr id="62014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452" name="Picture 1" descr="A screenshot of a computer program&#10;&#10;Description automatically generated"/>
                    <pic:cNvPicPr/>
                  </pic:nvPicPr>
                  <pic:blipFill rotWithShape="1">
                    <a:blip r:embed="rId125" cstate="print">
                      <a:extLst>
                        <a:ext uri="{28A0092B-C50C-407E-A947-70E740481C1C}">
                          <a14:useLocalDpi xmlns:a14="http://schemas.microsoft.com/office/drawing/2010/main" val="0"/>
                        </a:ext>
                      </a:extLst>
                    </a:blip>
                    <a:srcRect l="9406" t="12673" r="9495" b="9137"/>
                    <a:stretch/>
                  </pic:blipFill>
                  <pic:spPr bwMode="auto">
                    <a:xfrm>
                      <a:off x="0" y="0"/>
                      <a:ext cx="4175306" cy="5643634"/>
                    </a:xfrm>
                    <a:prstGeom prst="rect">
                      <a:avLst/>
                    </a:prstGeom>
                    <a:ln>
                      <a:noFill/>
                    </a:ln>
                    <a:extLst>
                      <a:ext uri="{53640926-AAD7-44D8-BBD7-CCE9431645EC}">
                        <a14:shadowObscured xmlns:a14="http://schemas.microsoft.com/office/drawing/2010/main"/>
                      </a:ext>
                    </a:extLst>
                  </pic:spPr>
                </pic:pic>
              </a:graphicData>
            </a:graphic>
          </wp:inline>
        </w:drawing>
      </w:r>
    </w:p>
    <w:p w14:paraId="0FF35E82" w14:textId="067D6D95" w:rsidR="00DE07F3" w:rsidRDefault="00DE07F3" w:rsidP="007E581F">
      <w:pPr>
        <w:keepNext/>
        <w:spacing w:after="160" w:line="259" w:lineRule="auto"/>
        <w:jc w:val="center"/>
        <w:rPr>
          <w:i/>
          <w:iCs/>
        </w:rPr>
      </w:pPr>
      <w:r w:rsidRPr="00DE07F3">
        <w:rPr>
          <w:i/>
          <w:iCs/>
        </w:rPr>
        <w:t>Cấu hình docker</w:t>
      </w:r>
    </w:p>
    <w:p w14:paraId="145E6F87" w14:textId="77777777" w:rsidR="005A721E" w:rsidRPr="00DE07F3" w:rsidRDefault="005A721E" w:rsidP="005A721E"/>
    <w:p w14:paraId="46D169B6" w14:textId="77777777" w:rsidR="007745F6" w:rsidRPr="004E5E6D" w:rsidRDefault="007745F6" w:rsidP="007745F6">
      <w:pPr>
        <w:pStyle w:val="BodyText"/>
        <w:rPr>
          <w:b/>
          <w:bCs/>
        </w:rPr>
      </w:pPr>
      <w:r w:rsidRPr="004E5E6D">
        <w:rPr>
          <w:b/>
          <w:bCs/>
        </w:rPr>
        <w:lastRenderedPageBreak/>
        <w:t>Phiên bản cấu hình:</w:t>
      </w:r>
    </w:p>
    <w:p w14:paraId="6AD1451B" w14:textId="012D4F81" w:rsidR="007745F6" w:rsidRPr="001324CC" w:rsidRDefault="007745F6">
      <w:pPr>
        <w:pStyle w:val="ListParagraph"/>
        <w:numPr>
          <w:ilvl w:val="0"/>
          <w:numId w:val="6"/>
        </w:numPr>
        <w:spacing w:before="120" w:after="120"/>
        <w:rPr>
          <w:lang w:val="vi"/>
        </w:rPr>
      </w:pPr>
      <w:r w:rsidRPr="001324CC">
        <w:rPr>
          <w:b/>
          <w:bCs/>
          <w:lang w:val="vi"/>
        </w:rPr>
        <w:t xml:space="preserve">version: </w:t>
      </w:r>
      <w:r w:rsidR="0023624E">
        <w:rPr>
          <w:b/>
          <w:bCs/>
          <w:lang w:val="vi"/>
        </w:rPr>
        <w:t>‘</w:t>
      </w:r>
      <w:r w:rsidRPr="001324CC">
        <w:rPr>
          <w:b/>
          <w:bCs/>
          <w:lang w:val="vi"/>
        </w:rPr>
        <w:t>3</w:t>
      </w:r>
      <w:r w:rsidR="0023624E">
        <w:rPr>
          <w:b/>
          <w:bCs/>
          <w:lang w:val="vi"/>
        </w:rPr>
        <w:t>’</w:t>
      </w:r>
      <w:r w:rsidRPr="001324CC">
        <w:rPr>
          <w:lang w:val="vi"/>
        </w:rPr>
        <w:t>: Xác định phiên bản của Docker Compose file format. Phiên bản 3 là phiên bản phổ biến và được sử dụng rộng rãi cho các cấu hình Docker Compose.</w:t>
      </w:r>
    </w:p>
    <w:p w14:paraId="7954FC6A" w14:textId="77777777" w:rsidR="007745F6" w:rsidRPr="004E5E6D" w:rsidRDefault="007745F6" w:rsidP="007745F6">
      <w:pPr>
        <w:pStyle w:val="BodyText"/>
        <w:rPr>
          <w:b/>
          <w:bCs/>
        </w:rPr>
      </w:pPr>
      <w:r w:rsidRPr="004E5E6D">
        <w:rPr>
          <w:b/>
          <w:bCs/>
        </w:rPr>
        <w:t>Dịch vụ MySQL:</w:t>
      </w:r>
    </w:p>
    <w:p w14:paraId="4C646605" w14:textId="77777777" w:rsidR="007745F6" w:rsidRPr="0091024E" w:rsidRDefault="007745F6">
      <w:pPr>
        <w:pStyle w:val="ListParagraph"/>
        <w:numPr>
          <w:ilvl w:val="0"/>
          <w:numId w:val="6"/>
        </w:numPr>
        <w:spacing w:before="120" w:after="120"/>
      </w:pPr>
      <w:r w:rsidRPr="004E5E6D">
        <w:rPr>
          <w:b/>
          <w:bCs/>
        </w:rPr>
        <w:t>image: mysql:latest</w:t>
      </w:r>
      <w:r w:rsidRPr="0091024E">
        <w:t>: Sử dụng image MySQL mới nhất từ Docker Hub.</w:t>
      </w:r>
    </w:p>
    <w:p w14:paraId="42AA9CDE" w14:textId="77777777" w:rsidR="007745F6" w:rsidRPr="0091024E" w:rsidRDefault="007745F6">
      <w:pPr>
        <w:pStyle w:val="ListParagraph"/>
        <w:numPr>
          <w:ilvl w:val="0"/>
          <w:numId w:val="6"/>
        </w:numPr>
        <w:spacing w:before="120" w:after="120"/>
      </w:pPr>
      <w:r w:rsidRPr="004E5E6D">
        <w:rPr>
          <w:b/>
          <w:bCs/>
        </w:rPr>
        <w:t>container_name: mysql</w:t>
      </w:r>
      <w:r w:rsidRPr="0091024E">
        <w:t>: Đặt tên cho container là mysql.</w:t>
      </w:r>
    </w:p>
    <w:p w14:paraId="2650BC54" w14:textId="77777777" w:rsidR="007745F6" w:rsidRPr="0091024E" w:rsidRDefault="007745F6">
      <w:pPr>
        <w:pStyle w:val="ListParagraph"/>
        <w:numPr>
          <w:ilvl w:val="0"/>
          <w:numId w:val="6"/>
        </w:numPr>
        <w:spacing w:before="120" w:after="120"/>
      </w:pPr>
      <w:r w:rsidRPr="004E5E6D">
        <w:rPr>
          <w:b/>
          <w:bCs/>
        </w:rPr>
        <w:t>environment</w:t>
      </w:r>
      <w:r w:rsidRPr="0091024E">
        <w:t>: Cung cấp các biến môi trường cho container MySQL, bao gồm:</w:t>
      </w:r>
    </w:p>
    <w:p w14:paraId="0255A787" w14:textId="77777777" w:rsidR="007745F6" w:rsidRPr="0091024E" w:rsidRDefault="007745F6">
      <w:pPr>
        <w:numPr>
          <w:ilvl w:val="1"/>
          <w:numId w:val="8"/>
        </w:numPr>
        <w:spacing w:before="120" w:after="120"/>
      </w:pPr>
      <w:r w:rsidRPr="0091024E">
        <w:t>MYSQL_ROOT_PASSWORD: Mật khẩu cho người dùng root.</w:t>
      </w:r>
    </w:p>
    <w:p w14:paraId="2B08A4AF" w14:textId="77777777" w:rsidR="007745F6" w:rsidRPr="0091024E" w:rsidRDefault="007745F6">
      <w:pPr>
        <w:numPr>
          <w:ilvl w:val="1"/>
          <w:numId w:val="8"/>
        </w:numPr>
        <w:spacing w:before="120" w:after="120"/>
      </w:pPr>
      <w:r w:rsidRPr="0091024E">
        <w:t>MYSQL_DATABASE: Tên cơ sở dữ liệu sẽ được tạo tự động.</w:t>
      </w:r>
    </w:p>
    <w:p w14:paraId="05A2A1BA" w14:textId="77777777" w:rsidR="007745F6" w:rsidRPr="0091024E" w:rsidRDefault="007745F6">
      <w:pPr>
        <w:numPr>
          <w:ilvl w:val="1"/>
          <w:numId w:val="8"/>
        </w:numPr>
        <w:spacing w:before="120" w:after="120"/>
      </w:pPr>
      <w:r w:rsidRPr="0091024E">
        <w:t>MYSQL_USER: Tên người dùng MySQL.</w:t>
      </w:r>
    </w:p>
    <w:p w14:paraId="4B230003" w14:textId="77777777" w:rsidR="007745F6" w:rsidRPr="0091024E" w:rsidRDefault="007745F6">
      <w:pPr>
        <w:numPr>
          <w:ilvl w:val="1"/>
          <w:numId w:val="8"/>
        </w:numPr>
        <w:spacing w:before="120" w:after="120"/>
      </w:pPr>
      <w:r w:rsidRPr="0091024E">
        <w:t>MYSQL_PASSWORD: Mật khẩu của người dùng MySQL.</w:t>
      </w:r>
    </w:p>
    <w:p w14:paraId="18C449B6" w14:textId="77777777" w:rsidR="007745F6" w:rsidRPr="0091024E" w:rsidRDefault="007745F6">
      <w:pPr>
        <w:numPr>
          <w:ilvl w:val="0"/>
          <w:numId w:val="10"/>
        </w:numPr>
        <w:spacing w:before="120" w:after="120"/>
      </w:pPr>
      <w:r w:rsidRPr="0091024E">
        <w:rPr>
          <w:b/>
          <w:bCs/>
        </w:rPr>
        <w:t>ports</w:t>
      </w:r>
      <w:r w:rsidRPr="0091024E">
        <w:t>: Mở cổng 3306 trên máy chủ và ánh xạ đến cổng 3306 trong container để truy cập cơ sở dữ liệu từ bên ngoài.</w:t>
      </w:r>
    </w:p>
    <w:p w14:paraId="3D4C7DB2" w14:textId="77777777" w:rsidR="007745F6" w:rsidRPr="0091024E" w:rsidRDefault="007745F6">
      <w:pPr>
        <w:numPr>
          <w:ilvl w:val="0"/>
          <w:numId w:val="10"/>
        </w:numPr>
        <w:spacing w:before="120" w:after="120"/>
      </w:pPr>
      <w:r w:rsidRPr="0091024E">
        <w:rPr>
          <w:b/>
          <w:bCs/>
        </w:rPr>
        <w:t>volumes</w:t>
      </w:r>
      <w:r w:rsidRPr="0091024E">
        <w:t>: Gắn kết tệp SQL và tệp cấu hình MySQL từ máy chủ vào container. Tệp ./tvu.sql sẽ được thực thi khi container khởi động để tạo cấu trúc cơ sở dữ liệu ban đầu.</w:t>
      </w:r>
    </w:p>
    <w:p w14:paraId="3A7EE071" w14:textId="77777777" w:rsidR="007745F6" w:rsidRPr="0091024E" w:rsidRDefault="007745F6">
      <w:pPr>
        <w:numPr>
          <w:ilvl w:val="0"/>
          <w:numId w:val="10"/>
        </w:numPr>
        <w:spacing w:before="120" w:after="120"/>
      </w:pPr>
      <w:r w:rsidRPr="0091024E">
        <w:rPr>
          <w:b/>
          <w:bCs/>
        </w:rPr>
        <w:t>restart: always</w:t>
      </w:r>
      <w:r w:rsidRPr="0091024E">
        <w:t>: Đảm bảo container sẽ tự động khởi động lại nếu bị dừng hoặc nếu hệ thống khởi động lại.</w:t>
      </w:r>
    </w:p>
    <w:p w14:paraId="30753388" w14:textId="77777777" w:rsidR="007745F6" w:rsidRPr="0091024E" w:rsidRDefault="007745F6">
      <w:pPr>
        <w:numPr>
          <w:ilvl w:val="0"/>
          <w:numId w:val="10"/>
        </w:numPr>
        <w:spacing w:before="120" w:after="120"/>
      </w:pPr>
      <w:r w:rsidRPr="0091024E">
        <w:rPr>
          <w:b/>
          <w:bCs/>
        </w:rPr>
        <w:t>networks</w:t>
      </w:r>
      <w:r w:rsidRPr="0091024E">
        <w:t>: Kết nối container với mạng TVU_Network được định nghĩa dưới đây.</w:t>
      </w:r>
    </w:p>
    <w:p w14:paraId="1B46B223" w14:textId="77777777" w:rsidR="007745F6" w:rsidRPr="004E5E6D" w:rsidRDefault="007745F6">
      <w:pPr>
        <w:pStyle w:val="BodyText"/>
        <w:numPr>
          <w:ilvl w:val="0"/>
          <w:numId w:val="10"/>
        </w:numPr>
        <w:rPr>
          <w:b/>
          <w:bCs/>
        </w:rPr>
      </w:pPr>
      <w:r w:rsidRPr="004E5E6D">
        <w:rPr>
          <w:b/>
          <w:bCs/>
        </w:rPr>
        <w:t>Dịch vụ phpMyAdmin:</w:t>
      </w:r>
    </w:p>
    <w:p w14:paraId="022CB85E" w14:textId="77777777" w:rsidR="007745F6" w:rsidRPr="0091024E" w:rsidRDefault="007745F6">
      <w:pPr>
        <w:numPr>
          <w:ilvl w:val="0"/>
          <w:numId w:val="10"/>
        </w:numPr>
        <w:spacing w:before="120" w:after="120"/>
      </w:pPr>
      <w:r w:rsidRPr="0091024E">
        <w:rPr>
          <w:b/>
          <w:bCs/>
        </w:rPr>
        <w:t>image: phpmyadmin/phpmyadmin:latest</w:t>
      </w:r>
      <w:r w:rsidRPr="0091024E">
        <w:t>: Sử dụng image phpMyAdmin mới nhất từ Docker Hub.</w:t>
      </w:r>
    </w:p>
    <w:p w14:paraId="08A9A4DA" w14:textId="77777777" w:rsidR="007745F6" w:rsidRPr="004E5E6D" w:rsidRDefault="007745F6">
      <w:pPr>
        <w:numPr>
          <w:ilvl w:val="0"/>
          <w:numId w:val="10"/>
        </w:numPr>
        <w:spacing w:before="120" w:after="120"/>
        <w:rPr>
          <w:lang w:val="fr-FR"/>
        </w:rPr>
      </w:pPr>
      <w:r w:rsidRPr="004E5E6D">
        <w:rPr>
          <w:b/>
          <w:bCs/>
          <w:lang w:val="fr-FR"/>
        </w:rPr>
        <w:t>Container_name: phpmyadmin</w:t>
      </w:r>
      <w:r w:rsidRPr="004E5E6D">
        <w:rPr>
          <w:lang w:val="fr-FR"/>
        </w:rPr>
        <w:t>: Đặt tên cho container là phpmyadmin.</w:t>
      </w:r>
    </w:p>
    <w:p w14:paraId="6F25E33C" w14:textId="77777777" w:rsidR="007745F6" w:rsidRPr="004E5E6D" w:rsidRDefault="007745F6">
      <w:pPr>
        <w:numPr>
          <w:ilvl w:val="0"/>
          <w:numId w:val="10"/>
        </w:numPr>
        <w:spacing w:before="120" w:after="120"/>
        <w:rPr>
          <w:lang w:val="fr-FR"/>
        </w:rPr>
      </w:pPr>
      <w:r w:rsidRPr="004E5E6D">
        <w:rPr>
          <w:b/>
          <w:bCs/>
          <w:lang w:val="fr-FR"/>
        </w:rPr>
        <w:t>environment</w:t>
      </w:r>
      <w:r w:rsidRPr="004E5E6D">
        <w:rPr>
          <w:lang w:val="fr-FR"/>
        </w:rPr>
        <w:t>: Cung cấp thông tin về máy chủ MySQL và cổng để phpMyAdmin có thể kết nối:</w:t>
      </w:r>
    </w:p>
    <w:p w14:paraId="1B8B73CB" w14:textId="77777777" w:rsidR="007745F6" w:rsidRPr="004E5E6D" w:rsidRDefault="007745F6">
      <w:pPr>
        <w:numPr>
          <w:ilvl w:val="1"/>
          <w:numId w:val="9"/>
        </w:numPr>
        <w:spacing w:before="120" w:after="120"/>
        <w:rPr>
          <w:lang w:val="fr-FR"/>
        </w:rPr>
      </w:pPr>
      <w:r w:rsidRPr="004E5E6D">
        <w:rPr>
          <w:lang w:val="fr-FR"/>
        </w:rPr>
        <w:lastRenderedPageBreak/>
        <w:t>PMADB_HOST: Địa chỉ của máy chủ MySQL.</w:t>
      </w:r>
    </w:p>
    <w:p w14:paraId="4FE5F8CE" w14:textId="77777777" w:rsidR="007745F6" w:rsidRPr="004E5E6D" w:rsidRDefault="007745F6">
      <w:pPr>
        <w:numPr>
          <w:ilvl w:val="1"/>
          <w:numId w:val="9"/>
        </w:numPr>
        <w:spacing w:before="120" w:after="120"/>
        <w:rPr>
          <w:lang w:val="fr-FR"/>
        </w:rPr>
      </w:pPr>
      <w:r w:rsidRPr="004E5E6D">
        <w:rPr>
          <w:lang w:val="fr-FR"/>
        </w:rPr>
        <w:t>PMADB_PORT: Cổng của máy chủ MySQL.</w:t>
      </w:r>
    </w:p>
    <w:p w14:paraId="4486CA4E" w14:textId="77777777" w:rsidR="007745F6" w:rsidRPr="004E5E6D" w:rsidRDefault="007745F6">
      <w:pPr>
        <w:pStyle w:val="ListParagraph"/>
        <w:numPr>
          <w:ilvl w:val="0"/>
          <w:numId w:val="10"/>
        </w:numPr>
        <w:spacing w:before="120" w:after="120"/>
        <w:rPr>
          <w:lang w:val="fr-FR"/>
        </w:rPr>
      </w:pPr>
      <w:r w:rsidRPr="004E5E6D">
        <w:rPr>
          <w:b/>
          <w:bCs/>
          <w:lang w:val="fr-FR"/>
        </w:rPr>
        <w:t>ports</w:t>
      </w:r>
      <w:r w:rsidRPr="004E5E6D">
        <w:rPr>
          <w:lang w:val="fr-FR"/>
        </w:rPr>
        <w:t>: Mở cổng 8081 trên máy chủ và ánh xạ đến cổng 80 trong container để truy cập phpMyAdmin qua trình duyệt web.</w:t>
      </w:r>
    </w:p>
    <w:p w14:paraId="020BF984" w14:textId="77777777" w:rsidR="007745F6" w:rsidRPr="004E5E6D" w:rsidRDefault="007745F6">
      <w:pPr>
        <w:pStyle w:val="ListParagraph"/>
        <w:numPr>
          <w:ilvl w:val="0"/>
          <w:numId w:val="10"/>
        </w:numPr>
        <w:spacing w:before="120" w:after="120"/>
        <w:rPr>
          <w:lang w:val="fr-FR"/>
        </w:rPr>
      </w:pPr>
      <w:r w:rsidRPr="004E5E6D">
        <w:rPr>
          <w:b/>
          <w:bCs/>
          <w:lang w:val="fr-FR"/>
        </w:rPr>
        <w:t>restart: always</w:t>
      </w:r>
      <w:r w:rsidRPr="004E5E6D">
        <w:rPr>
          <w:lang w:val="fr-FR"/>
        </w:rPr>
        <w:t>: Đảm bảo container sẽ tự động khởi động lại nếu bị dừng hoặc nếu hệ thống khởi động lại.</w:t>
      </w:r>
    </w:p>
    <w:p w14:paraId="206FF500" w14:textId="77777777" w:rsidR="007745F6" w:rsidRPr="004E5E6D" w:rsidRDefault="007745F6">
      <w:pPr>
        <w:pStyle w:val="ListParagraph"/>
        <w:numPr>
          <w:ilvl w:val="0"/>
          <w:numId w:val="10"/>
        </w:numPr>
        <w:spacing w:before="120" w:after="120"/>
        <w:rPr>
          <w:lang w:val="fr-FR"/>
        </w:rPr>
      </w:pPr>
      <w:r w:rsidRPr="004E5E6D">
        <w:rPr>
          <w:b/>
          <w:bCs/>
          <w:lang w:val="fr-FR"/>
        </w:rPr>
        <w:t>networks</w:t>
      </w:r>
      <w:r w:rsidRPr="004E5E6D">
        <w:rPr>
          <w:lang w:val="fr-FR"/>
        </w:rPr>
        <w:t>: Kết nối container với mạng TVU_Network được định nghĩa dưới đây.</w:t>
      </w:r>
    </w:p>
    <w:p w14:paraId="0216D5C0" w14:textId="77777777" w:rsidR="007745F6" w:rsidRPr="004E5E6D" w:rsidRDefault="007745F6" w:rsidP="007745F6">
      <w:pPr>
        <w:pStyle w:val="BodyText"/>
        <w:rPr>
          <w:b/>
          <w:bCs/>
        </w:rPr>
      </w:pPr>
      <w:r w:rsidRPr="004E5E6D">
        <w:rPr>
          <w:b/>
          <w:bCs/>
        </w:rPr>
        <w:t>Mạng TVU_Network:</w:t>
      </w:r>
    </w:p>
    <w:p w14:paraId="4112DB93" w14:textId="77777777" w:rsidR="007745F6" w:rsidRDefault="007745F6">
      <w:pPr>
        <w:pStyle w:val="ListParagraph"/>
        <w:numPr>
          <w:ilvl w:val="0"/>
          <w:numId w:val="10"/>
        </w:numPr>
        <w:tabs>
          <w:tab w:val="left" w:pos="720"/>
        </w:tabs>
        <w:spacing w:before="120" w:after="120"/>
      </w:pPr>
      <w:r w:rsidRPr="004E5E6D">
        <w:rPr>
          <w:b/>
          <w:bCs/>
        </w:rPr>
        <w:t>driver: bridge</w:t>
      </w:r>
      <w:r w:rsidRPr="0091024E">
        <w:t>: Sử dụng mạng bridge để kết nối các container với nhau. Mạng bridge là loại mạng mặc định trong Docker, cho phép các container trong cùng một mạng giao tiếp với nhau qua tên dịch vụ.</w:t>
      </w:r>
    </w:p>
    <w:p w14:paraId="0B7E726C" w14:textId="77777777" w:rsidR="007745F6" w:rsidRDefault="007745F6" w:rsidP="007745F6">
      <w:pPr>
        <w:pStyle w:val="BodyText"/>
        <w:rPr>
          <w:lang w:val="en-US"/>
        </w:rPr>
      </w:pPr>
      <w:r>
        <w:rPr>
          <w:b/>
          <w:bCs/>
          <w:lang w:val="en-US"/>
        </w:rPr>
        <w:t>C</w:t>
      </w:r>
      <w:r w:rsidRPr="003E49F6">
        <w:rPr>
          <w:b/>
          <w:bCs/>
        </w:rPr>
        <w:t>hạy docker:</w:t>
      </w:r>
      <w:r w:rsidRPr="003E49F6">
        <w:t xml:space="preserve"> docker-compose up</w:t>
      </w:r>
    </w:p>
    <w:p w14:paraId="0CF83F74" w14:textId="77777777" w:rsidR="007745F6" w:rsidRDefault="007745F6" w:rsidP="007745F6">
      <w:pPr>
        <w:pStyle w:val="BodyText"/>
        <w:rPr>
          <w:b/>
          <w:bCs/>
          <w:lang w:val="en-US"/>
        </w:rPr>
      </w:pPr>
      <w:r w:rsidRPr="003E49F6">
        <w:rPr>
          <w:b/>
          <w:bCs/>
          <w:lang w:val="en-US"/>
        </w:rPr>
        <w:t>K</w:t>
      </w:r>
      <w:r w:rsidRPr="003E49F6">
        <w:rPr>
          <w:b/>
          <w:bCs/>
        </w:rPr>
        <w:t>iểm tra truy cập địa chỉ vps:</w:t>
      </w:r>
    </w:p>
    <w:p w14:paraId="2AA6EAAE" w14:textId="77777777" w:rsidR="007745F6" w:rsidRDefault="007745F6" w:rsidP="007745F6">
      <w:pPr>
        <w:keepNext/>
        <w:jc w:val="center"/>
      </w:pPr>
      <w:r w:rsidRPr="00123775">
        <w:rPr>
          <w:noProof/>
        </w:rPr>
        <w:drawing>
          <wp:inline distT="0" distB="0" distL="0" distR="0" wp14:anchorId="294BF5D5" wp14:editId="6222C0BF">
            <wp:extent cx="5731510" cy="3198495"/>
            <wp:effectExtent l="0" t="0" r="2540" b="1905"/>
            <wp:docPr id="9326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776" name="Picture 1" descr="A screenshot of a computer&#10;&#10;Description automatically generated"/>
                    <pic:cNvPicPr/>
                  </pic:nvPicPr>
                  <pic:blipFill>
                    <a:blip r:embed="rId126"/>
                    <a:stretch>
                      <a:fillRect/>
                    </a:stretch>
                  </pic:blipFill>
                  <pic:spPr>
                    <a:xfrm>
                      <a:off x="0" y="0"/>
                      <a:ext cx="5731510" cy="3198495"/>
                    </a:xfrm>
                    <a:prstGeom prst="rect">
                      <a:avLst/>
                    </a:prstGeom>
                  </pic:spPr>
                </pic:pic>
              </a:graphicData>
            </a:graphic>
          </wp:inline>
        </w:drawing>
      </w:r>
    </w:p>
    <w:p w14:paraId="325F03BF" w14:textId="41B069CD" w:rsidR="007E581F" w:rsidRPr="007E581F" w:rsidRDefault="007E581F" w:rsidP="007E581F">
      <w:pPr>
        <w:jc w:val="center"/>
        <w:rPr>
          <w:i/>
          <w:iCs/>
        </w:rPr>
      </w:pPr>
      <w:r w:rsidRPr="007E581F">
        <w:rPr>
          <w:i/>
          <w:iCs/>
        </w:rPr>
        <w:t>Kiểm tra URL VPS</w:t>
      </w:r>
    </w:p>
    <w:p w14:paraId="0D337745" w14:textId="77777777" w:rsidR="007745F6" w:rsidRDefault="007745F6" w:rsidP="007745F6">
      <w:pPr>
        <w:keepNext/>
        <w:jc w:val="center"/>
      </w:pPr>
      <w:r w:rsidRPr="00123775">
        <w:rPr>
          <w:noProof/>
        </w:rPr>
        <w:lastRenderedPageBreak/>
        <w:drawing>
          <wp:inline distT="0" distB="0" distL="0" distR="0" wp14:anchorId="6A494D74" wp14:editId="192D54D4">
            <wp:extent cx="5731510" cy="1529715"/>
            <wp:effectExtent l="0" t="0" r="2540" b="0"/>
            <wp:docPr id="188418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8535" name="Picture 1" descr="A screenshot of a computer&#10;&#10;Description automatically generated"/>
                    <pic:cNvPicPr/>
                  </pic:nvPicPr>
                  <pic:blipFill>
                    <a:blip r:embed="rId127"/>
                    <a:stretch>
                      <a:fillRect/>
                    </a:stretch>
                  </pic:blipFill>
                  <pic:spPr>
                    <a:xfrm>
                      <a:off x="0" y="0"/>
                      <a:ext cx="5731510" cy="1529715"/>
                    </a:xfrm>
                    <a:prstGeom prst="rect">
                      <a:avLst/>
                    </a:prstGeom>
                  </pic:spPr>
                </pic:pic>
              </a:graphicData>
            </a:graphic>
          </wp:inline>
        </w:drawing>
      </w:r>
    </w:p>
    <w:p w14:paraId="02905F10" w14:textId="78207038" w:rsidR="007745F6" w:rsidRPr="007E581F" w:rsidRDefault="007E581F" w:rsidP="007E581F">
      <w:pPr>
        <w:jc w:val="center"/>
        <w:rPr>
          <w:i/>
          <w:iCs/>
        </w:rPr>
      </w:pPr>
      <w:r w:rsidRPr="007E581F">
        <w:rPr>
          <w:i/>
          <w:iCs/>
        </w:rPr>
        <w:t>Kiểm tra URL thành công</w:t>
      </w:r>
    </w:p>
    <w:p w14:paraId="000683FC" w14:textId="21F0916A" w:rsidR="007745F6" w:rsidRDefault="007E581F" w:rsidP="007E581F">
      <w:pPr>
        <w:pStyle w:val="PHULUC"/>
      </w:pPr>
      <w:bookmarkStart w:id="982" w:name="_Toc181602908"/>
      <w:r>
        <w:t xml:space="preserve">PHỤ LỤC </w:t>
      </w:r>
      <w:fldSimple w:instr=" SEQ PHỤ_LỤC \* ARABIC ">
        <w:r w:rsidR="00031219">
          <w:rPr>
            <w:noProof/>
          </w:rPr>
          <w:t>4</w:t>
        </w:r>
      </w:fldSimple>
      <w:r>
        <w:t xml:space="preserve">. </w:t>
      </w:r>
      <w:r w:rsidR="00DC4377" w:rsidRPr="00DC4377">
        <w:t>Trigger SQL cập nhật điểm cuối</w:t>
      </w:r>
      <w:bookmarkEnd w:id="982"/>
    </w:p>
    <w:p w14:paraId="34F90F2D" w14:textId="43CC8133" w:rsidR="00DC4377" w:rsidRPr="00DC4377" w:rsidRDefault="005F131B" w:rsidP="005F131B">
      <w:pPr>
        <w:pStyle w:val="phuluccon"/>
      </w:pPr>
      <w:r>
        <w:t xml:space="preserve">4.1. </w:t>
      </w:r>
      <w:r w:rsidR="00DC4377" w:rsidRPr="00DC4377">
        <w:t xml:space="preserve">Trigger cập nhật FinalScore khi xóa 1 </w:t>
      </w:r>
      <w:r w:rsidR="002965B8">
        <w:t>giảng viên</w:t>
      </w:r>
      <w:r w:rsidR="00DC4377" w:rsidRPr="00DC4377">
        <w:t xml:space="preserve"> phân công.</w:t>
      </w:r>
    </w:p>
    <w:p w14:paraId="6527E4A6" w14:textId="467B9C45" w:rsidR="00DC4377" w:rsidRDefault="00DC4377" w:rsidP="00DC4377">
      <w:pPr>
        <w:pStyle w:val="BodyText"/>
        <w:ind w:firstLine="0"/>
        <w:jc w:val="center"/>
        <w:rPr>
          <w:lang w:val="en-US"/>
        </w:rPr>
      </w:pPr>
      <w:r>
        <w:rPr>
          <w:noProof/>
          <w:lang w:val="en-US"/>
        </w:rPr>
        <w:drawing>
          <wp:inline distT="0" distB="0" distL="0" distR="0" wp14:anchorId="0F26CAB3" wp14:editId="26F8E253">
            <wp:extent cx="4333875" cy="5848350"/>
            <wp:effectExtent l="0" t="0" r="9525" b="0"/>
            <wp:docPr id="37603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727" name="Picture 1" descr="A screenshot of a computer&#10;&#10;Description automatically generated"/>
                    <pic:cNvPicPr/>
                  </pic:nvPicPr>
                  <pic:blipFill rotWithShape="1">
                    <a:blip r:embed="rId128" cstate="print">
                      <a:extLst>
                        <a:ext uri="{28A0092B-C50C-407E-A947-70E740481C1C}">
                          <a14:useLocalDpi xmlns:a14="http://schemas.microsoft.com/office/drawing/2010/main" val="0"/>
                        </a:ext>
                      </a:extLst>
                    </a:blip>
                    <a:srcRect l="6149" t="4452" r="6603" b="7976"/>
                    <a:stretch/>
                  </pic:blipFill>
                  <pic:spPr bwMode="auto">
                    <a:xfrm>
                      <a:off x="0" y="0"/>
                      <a:ext cx="4333876" cy="5848351"/>
                    </a:xfrm>
                    <a:prstGeom prst="rect">
                      <a:avLst/>
                    </a:prstGeom>
                    <a:ln>
                      <a:noFill/>
                    </a:ln>
                    <a:extLst>
                      <a:ext uri="{53640926-AAD7-44D8-BBD7-CCE9431645EC}">
                        <a14:shadowObscured xmlns:a14="http://schemas.microsoft.com/office/drawing/2010/main"/>
                      </a:ext>
                    </a:extLst>
                  </pic:spPr>
                </pic:pic>
              </a:graphicData>
            </a:graphic>
          </wp:inline>
        </w:drawing>
      </w:r>
    </w:p>
    <w:p w14:paraId="55E5CBE7" w14:textId="350F4CB1" w:rsidR="005F131B" w:rsidRPr="005F131B" w:rsidRDefault="005F131B" w:rsidP="00DC4377">
      <w:pPr>
        <w:pStyle w:val="BodyText"/>
        <w:ind w:firstLine="0"/>
        <w:jc w:val="center"/>
        <w:rPr>
          <w:i/>
          <w:iCs/>
          <w:lang w:val="en-US"/>
        </w:rPr>
      </w:pPr>
      <w:r w:rsidRPr="005F131B">
        <w:rPr>
          <w:i/>
          <w:iCs/>
        </w:rPr>
        <w:t>Trigger cập nhật</w:t>
      </w:r>
    </w:p>
    <w:p w14:paraId="51C807BD" w14:textId="014E0258" w:rsidR="00DC4377" w:rsidRPr="00E201E4" w:rsidRDefault="00DC4377" w:rsidP="005F131B">
      <w:pPr>
        <w:pStyle w:val="BodyText"/>
        <w:rPr>
          <w:b/>
          <w:bCs/>
        </w:rPr>
      </w:pPr>
      <w:r w:rsidRPr="00372654">
        <w:lastRenderedPageBreak/>
        <w:t>Trigger này có nhiệm vụ kiểm tra và cập nhật FinalScore sau khi một bản ghi bị xóa trong bảng assessments. Cụ thể, trigger sẽ thực hiện các bước sau:</w:t>
      </w:r>
    </w:p>
    <w:p w14:paraId="01DDC810" w14:textId="77777777" w:rsidR="00DC4377" w:rsidRPr="00E201E4" w:rsidRDefault="00DC4377" w:rsidP="00DC4377">
      <w:pPr>
        <w:rPr>
          <w:lang w:val="vi"/>
        </w:rPr>
      </w:pPr>
      <w:r w:rsidRPr="00E201E4">
        <w:rPr>
          <w:b/>
          <w:bCs/>
          <w:lang w:val="vi"/>
        </w:rPr>
        <w:t>Khai báo biến:</w:t>
      </w:r>
    </w:p>
    <w:p w14:paraId="3450BE98" w14:textId="77777777" w:rsidR="00DC4377" w:rsidRPr="00E201E4" w:rsidRDefault="00DC4377">
      <w:pPr>
        <w:numPr>
          <w:ilvl w:val="0"/>
          <w:numId w:val="13"/>
        </w:numPr>
        <w:spacing w:before="120" w:after="120"/>
        <w:rPr>
          <w:lang w:val="vi"/>
        </w:rPr>
      </w:pPr>
      <w:r w:rsidRPr="00E201E4">
        <w:rPr>
          <w:lang w:val="vi"/>
        </w:rPr>
        <w:t>scoreExists: Lưu số lượng bản ghi còn lại với totalScore = 0 cho meta_assessment_id cụ thể.</w:t>
      </w:r>
    </w:p>
    <w:p w14:paraId="18AC8A37" w14:textId="77777777" w:rsidR="00DC4377" w:rsidRPr="00E201E4" w:rsidRDefault="00DC4377">
      <w:pPr>
        <w:numPr>
          <w:ilvl w:val="0"/>
          <w:numId w:val="13"/>
        </w:numPr>
        <w:spacing w:before="120" w:after="120"/>
        <w:rPr>
          <w:lang w:val="vi"/>
        </w:rPr>
      </w:pPr>
      <w:r w:rsidRPr="00E201E4">
        <w:rPr>
          <w:lang w:val="vi"/>
        </w:rPr>
        <w:t>totalSum: Lưu tổng điểm (totalScore) của tất cả các bản ghi còn lại cho meta_assessment_id cụ thể.</w:t>
      </w:r>
    </w:p>
    <w:p w14:paraId="2E3F24EA" w14:textId="77777777" w:rsidR="00DC4377" w:rsidRPr="00E201E4" w:rsidRDefault="00DC4377">
      <w:pPr>
        <w:numPr>
          <w:ilvl w:val="0"/>
          <w:numId w:val="13"/>
        </w:numPr>
        <w:spacing w:before="120" w:after="120"/>
        <w:rPr>
          <w:lang w:val="vi"/>
        </w:rPr>
      </w:pPr>
      <w:r w:rsidRPr="00E201E4">
        <w:rPr>
          <w:lang w:val="vi"/>
        </w:rPr>
        <w:t>countAssessments: Lưu số lượng bản ghi hợp lệ còn lại cho meta_assessment_id cụ thể.</w:t>
      </w:r>
    </w:p>
    <w:p w14:paraId="4778030B" w14:textId="77777777" w:rsidR="00DC4377" w:rsidRPr="00372654" w:rsidRDefault="00DC4377" w:rsidP="00DC4377">
      <w:r w:rsidRPr="00372654">
        <w:rPr>
          <w:b/>
          <w:bCs/>
        </w:rPr>
        <w:t>Kiểm tra bản ghi có totalScore = 0:</w:t>
      </w:r>
    </w:p>
    <w:p w14:paraId="62199543" w14:textId="77777777" w:rsidR="00DC4377" w:rsidRPr="00372654" w:rsidRDefault="00DC4377">
      <w:pPr>
        <w:numPr>
          <w:ilvl w:val="0"/>
          <w:numId w:val="14"/>
        </w:numPr>
        <w:spacing w:before="120" w:after="120"/>
      </w:pPr>
      <w:r w:rsidRPr="00372654">
        <w:t>Truy vấn kiểm tra số lượng bản ghi còn lại có totalScore = 0 cho meta_assessment_id của bản ghi đã bị xóa.</w:t>
      </w:r>
    </w:p>
    <w:p w14:paraId="0A800422" w14:textId="77777777" w:rsidR="00DC4377" w:rsidRPr="005F131B" w:rsidRDefault="00DC4377" w:rsidP="005F131B">
      <w:pPr>
        <w:rPr>
          <w:b/>
          <w:bCs/>
        </w:rPr>
      </w:pPr>
      <w:r w:rsidRPr="005F131B">
        <w:rPr>
          <w:b/>
          <w:bCs/>
        </w:rPr>
        <w:t>Cập nhật FinalScore:</w:t>
      </w:r>
    </w:p>
    <w:p w14:paraId="6C2B4931" w14:textId="77777777" w:rsidR="00DC4377" w:rsidRPr="00372654" w:rsidRDefault="00DC4377">
      <w:pPr>
        <w:numPr>
          <w:ilvl w:val="0"/>
          <w:numId w:val="15"/>
        </w:numPr>
        <w:spacing w:before="120" w:after="120"/>
      </w:pPr>
      <w:r w:rsidRPr="00372654">
        <w:t>Nếu còn bản ghi totalScore = 0: Nếu vẫn còn bản ghi có totalScore = 0, cập nhật FinalScore thành 0.</w:t>
      </w:r>
    </w:p>
    <w:p w14:paraId="53A3C985" w14:textId="77777777" w:rsidR="00DC4377" w:rsidRPr="00372654" w:rsidRDefault="00DC4377">
      <w:pPr>
        <w:numPr>
          <w:ilvl w:val="0"/>
          <w:numId w:val="15"/>
        </w:numPr>
        <w:spacing w:before="120" w:after="120"/>
      </w:pPr>
      <w:r w:rsidRPr="00372654">
        <w:t>Nếu không còn bản ghi totalScore = 0: Nếu không còn bản ghi nào với totalScore = 0, tính toán tổng điểm và số lượng bản ghi hợp lệ còn lại. Cập nhật FinalScore nếu có ít nhất một bản ghi hợp lệ, hoặc đặt FinalScore thành 0 nếu không còn bản ghi hợp lệ nào.</w:t>
      </w:r>
    </w:p>
    <w:p w14:paraId="45A149CB" w14:textId="73D52262" w:rsidR="00DC4377" w:rsidRPr="005F131B" w:rsidRDefault="005F131B" w:rsidP="005F131B">
      <w:pPr>
        <w:pStyle w:val="phuluccon"/>
      </w:pPr>
      <w:r w:rsidRPr="005F131B">
        <w:lastRenderedPageBreak/>
        <w:t>4.</w:t>
      </w:r>
      <w:r>
        <w:t>2</w:t>
      </w:r>
      <w:r w:rsidRPr="005F131B">
        <w:t xml:space="preserve">. Trigger cập nhật FinalScore khi </w:t>
      </w:r>
      <w:r>
        <w:t>thêm</w:t>
      </w:r>
      <w:r w:rsidRPr="005F131B">
        <w:t xml:space="preserve"> 1 </w:t>
      </w:r>
      <w:r w:rsidR="002965B8">
        <w:t>giảng viên</w:t>
      </w:r>
      <w:r w:rsidRPr="005F131B">
        <w:t xml:space="preserve"> phân công.</w:t>
      </w:r>
    </w:p>
    <w:p w14:paraId="1B037953" w14:textId="77777777" w:rsidR="005F131B" w:rsidRDefault="00DC4377" w:rsidP="00DC4377">
      <w:pPr>
        <w:jc w:val="center"/>
        <w:rPr>
          <w:b/>
          <w:bCs/>
        </w:rPr>
      </w:pPr>
      <w:r>
        <w:rPr>
          <w:noProof/>
        </w:rPr>
        <w:drawing>
          <wp:inline distT="0" distB="0" distL="0" distR="0" wp14:anchorId="49CB6F7D" wp14:editId="1C80E10F">
            <wp:extent cx="4962525" cy="6276975"/>
            <wp:effectExtent l="0" t="0" r="9525" b="9525"/>
            <wp:docPr id="95075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54959" name="Picture 1" descr="A screenshot of a computer&#10;&#10;Description automatically generated"/>
                    <pic:cNvPicPr/>
                  </pic:nvPicPr>
                  <pic:blipFill rotWithShape="1">
                    <a:blip r:embed="rId129" cstate="print">
                      <a:extLst>
                        <a:ext uri="{28A0092B-C50C-407E-A947-70E740481C1C}">
                          <a14:useLocalDpi xmlns:a14="http://schemas.microsoft.com/office/drawing/2010/main" val="0"/>
                        </a:ext>
                      </a:extLst>
                    </a:blip>
                    <a:srcRect l="6647" t="5407" r="6769" b="5507"/>
                    <a:stretch/>
                  </pic:blipFill>
                  <pic:spPr bwMode="auto">
                    <a:xfrm>
                      <a:off x="0" y="0"/>
                      <a:ext cx="4962525" cy="6276975"/>
                    </a:xfrm>
                    <a:prstGeom prst="rect">
                      <a:avLst/>
                    </a:prstGeom>
                    <a:ln>
                      <a:noFill/>
                    </a:ln>
                    <a:extLst>
                      <a:ext uri="{53640926-AAD7-44D8-BBD7-CCE9431645EC}">
                        <a14:shadowObscured xmlns:a14="http://schemas.microsoft.com/office/drawing/2010/main"/>
                      </a:ext>
                    </a:extLst>
                  </pic:spPr>
                </pic:pic>
              </a:graphicData>
            </a:graphic>
          </wp:inline>
        </w:drawing>
      </w:r>
    </w:p>
    <w:p w14:paraId="5F3C8817" w14:textId="6F523300" w:rsidR="00DC4377" w:rsidRPr="000E4D5E" w:rsidRDefault="00DC4377" w:rsidP="005F131B">
      <w:pPr>
        <w:jc w:val="both"/>
      </w:pPr>
      <w:r w:rsidRPr="000E4D5E">
        <w:rPr>
          <w:b/>
          <w:bCs/>
        </w:rPr>
        <w:t>Khai báo biến:</w:t>
      </w:r>
    </w:p>
    <w:p w14:paraId="303DBDA3" w14:textId="77777777" w:rsidR="00DC4377" w:rsidRPr="000E4D5E" w:rsidRDefault="00DC4377">
      <w:pPr>
        <w:numPr>
          <w:ilvl w:val="0"/>
          <w:numId w:val="19"/>
        </w:numPr>
        <w:spacing w:before="120" w:after="120"/>
      </w:pPr>
      <w:r w:rsidRPr="000E4D5E">
        <w:t>scoreExists: Để lưu số lượng bản ghi có totalScore = 0 cho meta_assessment_id cụ thể.</w:t>
      </w:r>
    </w:p>
    <w:p w14:paraId="4BA0E38A" w14:textId="77777777" w:rsidR="00DC4377" w:rsidRPr="000E4D5E" w:rsidRDefault="00DC4377">
      <w:pPr>
        <w:numPr>
          <w:ilvl w:val="0"/>
          <w:numId w:val="19"/>
        </w:numPr>
        <w:spacing w:before="120" w:after="120"/>
      </w:pPr>
      <w:r w:rsidRPr="000E4D5E">
        <w:t>totalSum: Để lưu tổng điểm (totalScore) của tất cả các bản ghi hiện có cho meta_assessment_id cụ thể.</w:t>
      </w:r>
    </w:p>
    <w:p w14:paraId="7646105A" w14:textId="77777777" w:rsidR="00DC4377" w:rsidRPr="000E4D5E" w:rsidRDefault="00DC4377">
      <w:pPr>
        <w:numPr>
          <w:ilvl w:val="0"/>
          <w:numId w:val="19"/>
        </w:numPr>
        <w:spacing w:before="120" w:after="120"/>
      </w:pPr>
      <w:r w:rsidRPr="000E4D5E">
        <w:t>countAssessments: Để lưu số lượng bản ghi hợp lệ hiện có cho meta_assessment_id cụ thể.</w:t>
      </w:r>
    </w:p>
    <w:p w14:paraId="78EE4A1F" w14:textId="77777777" w:rsidR="00DC4377" w:rsidRPr="000E4D5E" w:rsidRDefault="00DC4377" w:rsidP="00DC4377">
      <w:r w:rsidRPr="000E4D5E">
        <w:rPr>
          <w:b/>
          <w:bCs/>
        </w:rPr>
        <w:lastRenderedPageBreak/>
        <w:t>Kiểm tra bản ghi có totalScore = 0:</w:t>
      </w:r>
    </w:p>
    <w:p w14:paraId="689E8A29" w14:textId="77777777" w:rsidR="00DC4377" w:rsidRPr="000E4D5E" w:rsidRDefault="00DC4377">
      <w:pPr>
        <w:numPr>
          <w:ilvl w:val="0"/>
          <w:numId w:val="20"/>
        </w:numPr>
        <w:spacing w:before="120" w:after="120"/>
      </w:pPr>
      <w:r w:rsidRPr="000E4D5E">
        <w:t>Truy vấn để đếm số lượng bản ghi có totalScore = 0 cho meta_assessment_id của bản ghi mới.</w:t>
      </w:r>
    </w:p>
    <w:p w14:paraId="25272D53" w14:textId="77777777" w:rsidR="00DC4377" w:rsidRPr="000E4D5E" w:rsidRDefault="00DC4377" w:rsidP="00DC4377">
      <w:r w:rsidRPr="000E4D5E">
        <w:rPr>
          <w:b/>
          <w:bCs/>
        </w:rPr>
        <w:t>Nếu có ít nhất một bản ghi có totalScore = 0:</w:t>
      </w:r>
    </w:p>
    <w:p w14:paraId="6B02883D" w14:textId="77777777" w:rsidR="00DC4377" w:rsidRPr="000E4D5E" w:rsidRDefault="00DC4377">
      <w:pPr>
        <w:numPr>
          <w:ilvl w:val="0"/>
          <w:numId w:val="21"/>
        </w:numPr>
        <w:spacing w:before="120" w:after="120"/>
      </w:pPr>
      <w:r w:rsidRPr="000E4D5E">
        <w:t>Cập nhật FinalScore trong bảng meta_assessments thành 0.</w:t>
      </w:r>
    </w:p>
    <w:p w14:paraId="5B318A1D" w14:textId="77777777" w:rsidR="00DC4377" w:rsidRPr="000E4D5E" w:rsidRDefault="00DC4377" w:rsidP="00DC4377">
      <w:r w:rsidRPr="000E4D5E">
        <w:rPr>
          <w:b/>
          <w:bCs/>
        </w:rPr>
        <w:t>Nếu không có bản ghi nào có totalScore = 0:</w:t>
      </w:r>
    </w:p>
    <w:p w14:paraId="168C616A" w14:textId="77777777" w:rsidR="00DC4377" w:rsidRPr="000E4D5E" w:rsidRDefault="00DC4377">
      <w:pPr>
        <w:numPr>
          <w:ilvl w:val="0"/>
          <w:numId w:val="22"/>
        </w:numPr>
        <w:spacing w:before="120" w:after="120"/>
      </w:pPr>
      <w:r w:rsidRPr="000E4D5E">
        <w:t>Tính tổng điểm (totalScore) của tất cả các bản ghi hiện có liên quan đến meta_assessment_id của bản ghi mới.</w:t>
      </w:r>
    </w:p>
    <w:p w14:paraId="2281E20C" w14:textId="77777777" w:rsidR="00DC4377" w:rsidRPr="000E4D5E" w:rsidRDefault="00DC4377">
      <w:pPr>
        <w:numPr>
          <w:ilvl w:val="0"/>
          <w:numId w:val="22"/>
        </w:numPr>
        <w:spacing w:before="120" w:after="120"/>
      </w:pPr>
      <w:r w:rsidRPr="000E4D5E">
        <w:t>Đếm số lượng bản ghi hiện có hợp lệ.</w:t>
      </w:r>
    </w:p>
    <w:p w14:paraId="6BC9A539" w14:textId="77777777" w:rsidR="00DC4377" w:rsidRPr="000E4D5E" w:rsidRDefault="00DC4377">
      <w:pPr>
        <w:numPr>
          <w:ilvl w:val="0"/>
          <w:numId w:val="22"/>
        </w:numPr>
        <w:spacing w:before="120" w:after="120"/>
      </w:pPr>
      <w:r w:rsidRPr="000E4D5E">
        <w:t>Nếu có ít nhất một bản ghi hợp lệ, cập nhật FinalScore bằng tổng điểm chia cho số lượng bản ghi hợp lệ. Nếu không còn bản ghi hợp lệ nào, đặt FinalScore thành 0.</w:t>
      </w:r>
    </w:p>
    <w:p w14:paraId="09C7C3C9" w14:textId="77777777" w:rsidR="005F131B" w:rsidRDefault="005F131B" w:rsidP="005F131B">
      <w:pPr>
        <w:rPr>
          <w:b/>
          <w:bCs/>
        </w:rPr>
      </w:pPr>
    </w:p>
    <w:p w14:paraId="7ACE9D20" w14:textId="77777777" w:rsidR="005F131B" w:rsidRDefault="005F131B" w:rsidP="005F131B">
      <w:pPr>
        <w:rPr>
          <w:b/>
          <w:bCs/>
        </w:rPr>
      </w:pPr>
    </w:p>
    <w:p w14:paraId="2B8ED5DE" w14:textId="77777777" w:rsidR="005F131B" w:rsidRDefault="005F131B" w:rsidP="005F131B">
      <w:pPr>
        <w:rPr>
          <w:b/>
          <w:bCs/>
        </w:rPr>
      </w:pPr>
    </w:p>
    <w:p w14:paraId="63985D24" w14:textId="77777777" w:rsidR="005F131B" w:rsidRDefault="005F131B" w:rsidP="005F131B">
      <w:pPr>
        <w:rPr>
          <w:b/>
          <w:bCs/>
        </w:rPr>
      </w:pPr>
    </w:p>
    <w:p w14:paraId="3D1FBC90" w14:textId="77777777" w:rsidR="005F131B" w:rsidRDefault="005F131B" w:rsidP="005F131B">
      <w:pPr>
        <w:rPr>
          <w:b/>
          <w:bCs/>
        </w:rPr>
      </w:pPr>
    </w:p>
    <w:p w14:paraId="4212622D" w14:textId="77777777" w:rsidR="005F131B" w:rsidRDefault="005F131B" w:rsidP="005F131B">
      <w:pPr>
        <w:rPr>
          <w:b/>
          <w:bCs/>
        </w:rPr>
      </w:pPr>
    </w:p>
    <w:p w14:paraId="6BFDFC6D" w14:textId="77777777" w:rsidR="005F131B" w:rsidRDefault="005F131B" w:rsidP="005F131B">
      <w:pPr>
        <w:rPr>
          <w:b/>
          <w:bCs/>
        </w:rPr>
      </w:pPr>
    </w:p>
    <w:p w14:paraId="1BE920D9" w14:textId="77777777" w:rsidR="005F131B" w:rsidRDefault="005F131B" w:rsidP="005F131B">
      <w:pPr>
        <w:rPr>
          <w:b/>
          <w:bCs/>
        </w:rPr>
      </w:pPr>
    </w:p>
    <w:p w14:paraId="18633628" w14:textId="77777777" w:rsidR="005F131B" w:rsidRDefault="005F131B" w:rsidP="005F131B">
      <w:pPr>
        <w:rPr>
          <w:b/>
          <w:bCs/>
        </w:rPr>
      </w:pPr>
    </w:p>
    <w:p w14:paraId="68E9ED29" w14:textId="77777777" w:rsidR="005F131B" w:rsidRDefault="005F131B" w:rsidP="005F131B">
      <w:pPr>
        <w:rPr>
          <w:b/>
          <w:bCs/>
        </w:rPr>
      </w:pPr>
    </w:p>
    <w:p w14:paraId="2B97DFC0" w14:textId="77777777" w:rsidR="005F131B" w:rsidRDefault="005F131B" w:rsidP="005F131B">
      <w:pPr>
        <w:rPr>
          <w:b/>
          <w:bCs/>
        </w:rPr>
      </w:pPr>
    </w:p>
    <w:p w14:paraId="61FC89AE" w14:textId="3ABCF48C" w:rsidR="005F131B" w:rsidRPr="005F131B" w:rsidRDefault="005F131B" w:rsidP="005F131B">
      <w:pPr>
        <w:pStyle w:val="phuluccon"/>
      </w:pPr>
      <w:r w:rsidRPr="005F131B">
        <w:lastRenderedPageBreak/>
        <w:t>4.</w:t>
      </w:r>
      <w:r>
        <w:t>3.</w:t>
      </w:r>
      <w:r w:rsidRPr="005F131B">
        <w:t xml:space="preserve"> Trigger cập nhật FinalScore khi </w:t>
      </w:r>
      <w:r w:rsidR="002965B8">
        <w:t>giảng viên</w:t>
      </w:r>
      <w:r>
        <w:t xml:space="preserve"> hoàn thành đánh giá cho sinh viên</w:t>
      </w:r>
      <w:r w:rsidRPr="005F131B">
        <w:t>.</w:t>
      </w:r>
    </w:p>
    <w:p w14:paraId="676EC6DB" w14:textId="77777777" w:rsidR="005F131B" w:rsidRDefault="005F131B" w:rsidP="005F131B">
      <w:pPr>
        <w:jc w:val="center"/>
        <w:rPr>
          <w:b/>
          <w:bCs/>
        </w:rPr>
      </w:pPr>
      <w:r>
        <w:rPr>
          <w:noProof/>
        </w:rPr>
        <w:drawing>
          <wp:inline distT="0" distB="0" distL="0" distR="0" wp14:anchorId="55C59CFC" wp14:editId="19245A06">
            <wp:extent cx="4667250" cy="7810500"/>
            <wp:effectExtent l="0" t="0" r="0" b="0"/>
            <wp:docPr id="11150169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6930" name="Picture 2" descr="A screenshot of a computer&#10;&#10;Description automatically generated"/>
                    <pic:cNvPicPr/>
                  </pic:nvPicPr>
                  <pic:blipFill rotWithShape="1">
                    <a:blip r:embed="rId130">
                      <a:extLst>
                        <a:ext uri="{28A0092B-C50C-407E-A947-70E740481C1C}">
                          <a14:useLocalDpi xmlns:a14="http://schemas.microsoft.com/office/drawing/2010/main" val="0"/>
                        </a:ext>
                      </a:extLst>
                    </a:blip>
                    <a:srcRect l="8335" t="6127" r="8323" b="5753"/>
                    <a:stretch/>
                  </pic:blipFill>
                  <pic:spPr bwMode="auto">
                    <a:xfrm>
                      <a:off x="0" y="0"/>
                      <a:ext cx="4667250" cy="7810500"/>
                    </a:xfrm>
                    <a:prstGeom prst="rect">
                      <a:avLst/>
                    </a:prstGeom>
                    <a:ln>
                      <a:noFill/>
                    </a:ln>
                    <a:extLst>
                      <a:ext uri="{53640926-AAD7-44D8-BBD7-CCE9431645EC}">
                        <a14:shadowObscured xmlns:a14="http://schemas.microsoft.com/office/drawing/2010/main"/>
                      </a:ext>
                    </a:extLst>
                  </pic:spPr>
                </pic:pic>
              </a:graphicData>
            </a:graphic>
          </wp:inline>
        </w:drawing>
      </w:r>
    </w:p>
    <w:p w14:paraId="31D464C2" w14:textId="1FCFB5CC" w:rsidR="00DC4377" w:rsidRPr="000E4D5E" w:rsidRDefault="00DC4377" w:rsidP="005F131B">
      <w:pPr>
        <w:jc w:val="both"/>
      </w:pPr>
      <w:r w:rsidRPr="000E4D5E">
        <w:rPr>
          <w:b/>
          <w:bCs/>
        </w:rPr>
        <w:t>Khai báo biến:</w:t>
      </w:r>
    </w:p>
    <w:p w14:paraId="3C2A336E" w14:textId="77777777" w:rsidR="00DC4377" w:rsidRPr="000E4D5E" w:rsidRDefault="00DC4377">
      <w:pPr>
        <w:numPr>
          <w:ilvl w:val="0"/>
          <w:numId w:val="16"/>
        </w:numPr>
        <w:spacing w:before="120" w:after="120"/>
      </w:pPr>
      <w:r w:rsidRPr="000E4D5E">
        <w:lastRenderedPageBreak/>
        <w:t>scoreExists: Lưu số lượng bản ghi có totalScore = 0 cho meta_assessment_id cụ thể.</w:t>
      </w:r>
    </w:p>
    <w:p w14:paraId="3A03CB58" w14:textId="77777777" w:rsidR="00DC4377" w:rsidRPr="000E4D5E" w:rsidRDefault="00DC4377">
      <w:pPr>
        <w:numPr>
          <w:ilvl w:val="0"/>
          <w:numId w:val="16"/>
        </w:numPr>
        <w:spacing w:before="120" w:after="120"/>
      </w:pPr>
      <w:r w:rsidRPr="000E4D5E">
        <w:t>totalSum: Lưu tổng điểm (totalScore) của tất cả các bản ghi hiện có cho meta_assessment_id cụ thể.</w:t>
      </w:r>
    </w:p>
    <w:p w14:paraId="3E9CB447" w14:textId="77777777" w:rsidR="00DC4377" w:rsidRPr="000E4D5E" w:rsidRDefault="00DC4377">
      <w:pPr>
        <w:numPr>
          <w:ilvl w:val="0"/>
          <w:numId w:val="16"/>
        </w:numPr>
        <w:spacing w:before="120" w:after="120"/>
      </w:pPr>
      <w:r w:rsidRPr="000E4D5E">
        <w:t>countAssessments: Lưu số lượng bản ghi hợp lệ hiện có cho meta_assessment_id cụ thể.</w:t>
      </w:r>
    </w:p>
    <w:p w14:paraId="1CBCE24F" w14:textId="77777777" w:rsidR="00DC4377" w:rsidRPr="000E4D5E" w:rsidRDefault="00DC4377" w:rsidP="00DC4377">
      <w:r w:rsidRPr="000E4D5E">
        <w:rPr>
          <w:b/>
          <w:bCs/>
        </w:rPr>
        <w:t>Kiểm tra bản ghi có totalScore = 0:</w:t>
      </w:r>
    </w:p>
    <w:p w14:paraId="1542B45D" w14:textId="77777777" w:rsidR="00DC4377" w:rsidRPr="000E4D5E" w:rsidRDefault="00DC4377">
      <w:pPr>
        <w:numPr>
          <w:ilvl w:val="0"/>
          <w:numId w:val="17"/>
        </w:numPr>
        <w:spacing w:before="120" w:after="120"/>
      </w:pPr>
      <w:r w:rsidRPr="000E4D5E">
        <w:t>Truy vấn để đếm số lượng bản ghi có totalScore = 0 cho meta_assessment_id của bản ghi đã được cập nhật.</w:t>
      </w:r>
    </w:p>
    <w:p w14:paraId="3B0E0816" w14:textId="77777777" w:rsidR="00DC4377" w:rsidRPr="000E4D5E" w:rsidRDefault="00DC4377" w:rsidP="00DC4377">
      <w:r w:rsidRPr="000E4D5E">
        <w:rPr>
          <w:b/>
          <w:bCs/>
        </w:rPr>
        <w:t>Nếu không còn bản ghi nào có totalScore = 0:</w:t>
      </w:r>
    </w:p>
    <w:p w14:paraId="24590597" w14:textId="77777777" w:rsidR="00DC4377" w:rsidRPr="000E4D5E" w:rsidRDefault="00DC4377">
      <w:pPr>
        <w:numPr>
          <w:ilvl w:val="0"/>
          <w:numId w:val="18"/>
        </w:numPr>
        <w:spacing w:before="120" w:after="120"/>
      </w:pPr>
      <w:r w:rsidRPr="000E4D5E">
        <w:t>Tính tổng điểm (totalScore) của tất cả các bản ghi hiện có liên quan đến meta_assessment_id của bản ghi cập nhật.</w:t>
      </w:r>
    </w:p>
    <w:p w14:paraId="06384448" w14:textId="77777777" w:rsidR="00DC4377" w:rsidRPr="000E4D5E" w:rsidRDefault="00DC4377">
      <w:pPr>
        <w:numPr>
          <w:ilvl w:val="0"/>
          <w:numId w:val="18"/>
        </w:numPr>
        <w:spacing w:before="120" w:after="120"/>
      </w:pPr>
      <w:r w:rsidRPr="000E4D5E">
        <w:t>Đếm số lượng bản ghi hiện có hợp lệ.</w:t>
      </w:r>
    </w:p>
    <w:p w14:paraId="13FA4AC7" w14:textId="37A02A24" w:rsidR="00DC4377" w:rsidRPr="00DC4377" w:rsidRDefault="00DC4377" w:rsidP="00DC4377">
      <w:pPr>
        <w:pStyle w:val="BodyText"/>
      </w:pPr>
      <w:r w:rsidRPr="000E4D5E">
        <w:t>Nếu có ít nhất một bản ghi hợp lệ, cập nhật FinalScore bằng tổng điểm chia cho số lượng bản ghi hợp lệ. Nếu không còn bản ghi hợp lệ nào, đặt FinalScore thành 0</w:t>
      </w:r>
    </w:p>
    <w:p w14:paraId="79A8A968" w14:textId="0BBF657E" w:rsidR="00DC4377" w:rsidRPr="00E201E4" w:rsidRDefault="00DC4377" w:rsidP="00DC4377">
      <w:pPr>
        <w:pStyle w:val="PHULUC"/>
        <w:rPr>
          <w:lang w:val="vi"/>
        </w:rPr>
      </w:pPr>
      <w:bookmarkStart w:id="983" w:name="_Toc181602909"/>
      <w:r w:rsidRPr="00E201E4">
        <w:rPr>
          <w:lang w:val="vi"/>
        </w:rPr>
        <w:t xml:space="preserve">PHỤ LỤC </w:t>
      </w:r>
      <w:r>
        <w:fldChar w:fldCharType="begin"/>
      </w:r>
      <w:r w:rsidRPr="00E201E4">
        <w:rPr>
          <w:lang w:val="vi"/>
        </w:rPr>
        <w:instrText xml:space="preserve"> SEQ PHỤ_LỤC \* ARABIC </w:instrText>
      </w:r>
      <w:r>
        <w:fldChar w:fldCharType="separate"/>
      </w:r>
      <w:r w:rsidR="00031219">
        <w:rPr>
          <w:noProof/>
          <w:lang w:val="vi"/>
        </w:rPr>
        <w:t>5</w:t>
      </w:r>
      <w:r>
        <w:fldChar w:fldCharType="end"/>
      </w:r>
      <w:r w:rsidRPr="00E201E4">
        <w:rPr>
          <w:lang w:val="vi"/>
        </w:rPr>
        <w:t>. JSON Web Token</w:t>
      </w:r>
      <w:bookmarkEnd w:id="983"/>
    </w:p>
    <w:p w14:paraId="132A5F22" w14:textId="77777777" w:rsidR="007E581F" w:rsidRPr="00AC2573" w:rsidRDefault="007E581F" w:rsidP="007E581F">
      <w:pPr>
        <w:pStyle w:val="BodyText"/>
      </w:pPr>
      <w:r w:rsidRPr="00F53F8F">
        <w:t>Đoạn mã dưới đây cấu hình xác thực JWT (JSON Web Token) sử dụng Passport.js trong một ứng dụng Node.js. Cấu hình này được thực hiện thông qua chiến lược JwtStrategy của thư viện passport-jwt. Các phần chính của đoạn mã được mô tả như sau:</w:t>
      </w:r>
    </w:p>
    <w:p w14:paraId="5B906022" w14:textId="77777777" w:rsidR="007E581F" w:rsidRDefault="007E581F" w:rsidP="007E581F">
      <w:pPr>
        <w:keepNext/>
        <w:jc w:val="center"/>
      </w:pPr>
      <w:r>
        <w:rPr>
          <w:noProof/>
        </w:rPr>
        <w:lastRenderedPageBreak/>
        <w:drawing>
          <wp:inline distT="0" distB="0" distL="0" distR="0" wp14:anchorId="736CA780" wp14:editId="495F7C60">
            <wp:extent cx="4747260" cy="4842941"/>
            <wp:effectExtent l="0" t="0" r="0" b="0"/>
            <wp:docPr id="2081087503"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87503" name="Picture 17" descr="A screenshot of a computer program&#10;&#10;Description automatically generated"/>
                    <pic:cNvPicPr/>
                  </pic:nvPicPr>
                  <pic:blipFill rotWithShape="1">
                    <a:blip r:embed="rId131" cstate="print">
                      <a:extLst>
                        <a:ext uri="{28A0092B-C50C-407E-A947-70E740481C1C}">
                          <a14:useLocalDpi xmlns:a14="http://schemas.microsoft.com/office/drawing/2010/main" val="0"/>
                        </a:ext>
                      </a:extLst>
                    </a:blip>
                    <a:srcRect l="9108" t="8140" r="8157" b="8171"/>
                    <a:stretch/>
                  </pic:blipFill>
                  <pic:spPr bwMode="auto">
                    <a:xfrm>
                      <a:off x="0" y="0"/>
                      <a:ext cx="4747260" cy="4842941"/>
                    </a:xfrm>
                    <a:prstGeom prst="rect">
                      <a:avLst/>
                    </a:prstGeom>
                    <a:ln>
                      <a:noFill/>
                    </a:ln>
                    <a:extLst>
                      <a:ext uri="{53640926-AAD7-44D8-BBD7-CCE9431645EC}">
                        <a14:shadowObscured xmlns:a14="http://schemas.microsoft.com/office/drawing/2010/main"/>
                      </a:ext>
                    </a:extLst>
                  </pic:spPr>
                </pic:pic>
              </a:graphicData>
            </a:graphic>
          </wp:inline>
        </w:drawing>
      </w:r>
    </w:p>
    <w:p w14:paraId="4CC4EED0" w14:textId="1AEEC0F8" w:rsidR="007E581F" w:rsidRPr="00DE07F3" w:rsidRDefault="007E581F" w:rsidP="00DE07F3">
      <w:pPr>
        <w:jc w:val="center"/>
        <w:rPr>
          <w:i/>
          <w:iCs/>
        </w:rPr>
      </w:pPr>
      <w:r w:rsidRPr="00DE07F3">
        <w:rPr>
          <w:i/>
          <w:iCs/>
        </w:rPr>
        <w:t>Cấu hình Passport.js với chiến lược JWT trong Node.js</w:t>
      </w:r>
    </w:p>
    <w:p w14:paraId="3A0A8212" w14:textId="77777777" w:rsidR="007E581F" w:rsidRDefault="007E581F" w:rsidP="007E581F">
      <w:pPr>
        <w:keepNext/>
        <w:jc w:val="center"/>
      </w:pPr>
      <w:r>
        <w:rPr>
          <w:noProof/>
        </w:rPr>
        <w:drawing>
          <wp:inline distT="0" distB="0" distL="0" distR="0" wp14:anchorId="2CB9C68D" wp14:editId="6E02DA4C">
            <wp:extent cx="5278755" cy="1795830"/>
            <wp:effectExtent l="0" t="0" r="0" b="0"/>
            <wp:docPr id="1089257493" name="Picture 1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7493" name="Picture 18" descr="A computer code with black text&#10;&#10;Description automatically generated"/>
                    <pic:cNvPicPr/>
                  </pic:nvPicPr>
                  <pic:blipFill rotWithShape="1">
                    <a:blip r:embed="rId132">
                      <a:extLst>
                        <a:ext uri="{28A0092B-C50C-407E-A947-70E740481C1C}">
                          <a14:useLocalDpi xmlns:a14="http://schemas.microsoft.com/office/drawing/2010/main" val="0"/>
                        </a:ext>
                      </a:extLst>
                    </a:blip>
                    <a:srcRect l="6047" t="11513" r="5078" b="12513"/>
                    <a:stretch/>
                  </pic:blipFill>
                  <pic:spPr bwMode="auto">
                    <a:xfrm>
                      <a:off x="0" y="0"/>
                      <a:ext cx="5279555" cy="1796102"/>
                    </a:xfrm>
                    <a:prstGeom prst="rect">
                      <a:avLst/>
                    </a:prstGeom>
                    <a:ln>
                      <a:noFill/>
                    </a:ln>
                    <a:extLst>
                      <a:ext uri="{53640926-AAD7-44D8-BBD7-CCE9431645EC}">
                        <a14:shadowObscured xmlns:a14="http://schemas.microsoft.com/office/drawing/2010/main"/>
                      </a:ext>
                    </a:extLst>
                  </pic:spPr>
                </pic:pic>
              </a:graphicData>
            </a:graphic>
          </wp:inline>
        </w:drawing>
      </w:r>
    </w:p>
    <w:p w14:paraId="402CC495" w14:textId="546DB865" w:rsidR="007E581F" w:rsidRPr="00DE07F3" w:rsidRDefault="007E581F" w:rsidP="00DE07F3">
      <w:pPr>
        <w:jc w:val="center"/>
        <w:rPr>
          <w:i/>
          <w:iCs/>
        </w:rPr>
      </w:pPr>
      <w:r w:rsidRPr="00DE07F3">
        <w:rPr>
          <w:i/>
          <w:iCs/>
        </w:rPr>
        <w:t>Import các thư viện cần thiết cho cấu hình Passport.js với JWT</w:t>
      </w:r>
    </w:p>
    <w:p w14:paraId="107E4C04" w14:textId="77777777" w:rsidR="007E581F" w:rsidRDefault="007E581F" w:rsidP="007E581F">
      <w:pPr>
        <w:pStyle w:val="BodyText"/>
        <w:rPr>
          <w:lang w:val="en-US"/>
        </w:rPr>
      </w:pPr>
      <w:r w:rsidRPr="00031251">
        <w:t>Cài đặt các thư viện:</w:t>
      </w:r>
    </w:p>
    <w:p w14:paraId="5836FEA8" w14:textId="77777777" w:rsidR="007E581F" w:rsidRDefault="007E581F">
      <w:pPr>
        <w:pStyle w:val="BodyText"/>
        <w:numPr>
          <w:ilvl w:val="0"/>
          <w:numId w:val="6"/>
        </w:numPr>
        <w:rPr>
          <w:lang w:val="en-US"/>
        </w:rPr>
      </w:pPr>
      <w:r w:rsidRPr="00F53F8F">
        <w:rPr>
          <w:b/>
          <w:bCs/>
          <w:lang w:val="en-US"/>
        </w:rPr>
        <w:t>passport</w:t>
      </w:r>
      <w:r w:rsidRPr="00F53F8F">
        <w:rPr>
          <w:lang w:val="en-US"/>
        </w:rPr>
        <w:t>: Thư viện xác thực trong Node.js, hỗ trợ nhiều xác thực khác nhau</w:t>
      </w:r>
      <w:r w:rsidRPr="00920CF7">
        <w:rPr>
          <w:lang w:val="en-US"/>
        </w:rPr>
        <w:t>.</w:t>
      </w:r>
    </w:p>
    <w:p w14:paraId="50D45EA1" w14:textId="77777777" w:rsidR="007E581F" w:rsidRDefault="007E581F">
      <w:pPr>
        <w:pStyle w:val="BodyText"/>
        <w:numPr>
          <w:ilvl w:val="0"/>
          <w:numId w:val="6"/>
        </w:numPr>
        <w:rPr>
          <w:lang w:val="en-US"/>
        </w:rPr>
      </w:pPr>
      <w:r w:rsidRPr="00F53F8F">
        <w:rPr>
          <w:b/>
          <w:bCs/>
          <w:lang w:val="en-US"/>
        </w:rPr>
        <w:t>JwtStrategy</w:t>
      </w:r>
      <w:r w:rsidRPr="00F53F8F">
        <w:rPr>
          <w:lang w:val="en-US"/>
        </w:rPr>
        <w:t xml:space="preserve"> và </w:t>
      </w:r>
      <w:r w:rsidRPr="00F53F8F">
        <w:rPr>
          <w:b/>
          <w:bCs/>
          <w:lang w:val="en-US"/>
        </w:rPr>
        <w:t>ExtractJwt</w:t>
      </w:r>
      <w:r w:rsidRPr="00F53F8F">
        <w:rPr>
          <w:lang w:val="en-US"/>
        </w:rPr>
        <w:t>: Được nhập từ thư viện passport-jwt, hỗ trợ xác thực thông qua JWT</w:t>
      </w:r>
      <w:r w:rsidRPr="00920CF7">
        <w:rPr>
          <w:lang w:val="en-US"/>
        </w:rPr>
        <w:t>.</w:t>
      </w:r>
    </w:p>
    <w:p w14:paraId="7E3F1A08" w14:textId="77777777" w:rsidR="007E581F" w:rsidRDefault="007E581F" w:rsidP="007E581F">
      <w:pPr>
        <w:keepNext/>
        <w:jc w:val="center"/>
      </w:pPr>
      <w:r>
        <w:rPr>
          <w:noProof/>
        </w:rPr>
        <w:lastRenderedPageBreak/>
        <w:drawing>
          <wp:inline distT="0" distB="0" distL="0" distR="0" wp14:anchorId="7E7D95F5" wp14:editId="32EEDE0D">
            <wp:extent cx="5311140" cy="1774058"/>
            <wp:effectExtent l="0" t="0" r="3810" b="0"/>
            <wp:docPr id="526912041"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041" name="Picture 19" descr="A screen shot of a computer&#10;&#10;Description automatically generated"/>
                    <pic:cNvPicPr/>
                  </pic:nvPicPr>
                  <pic:blipFill rotWithShape="1">
                    <a:blip r:embed="rId133">
                      <a:extLst>
                        <a:ext uri="{28A0092B-C50C-407E-A947-70E740481C1C}">
                          <a14:useLocalDpi xmlns:a14="http://schemas.microsoft.com/office/drawing/2010/main" val="0"/>
                        </a:ext>
                      </a:extLst>
                    </a:blip>
                    <a:srcRect l="4765" t="12434" r="5810" b="12509"/>
                    <a:stretch/>
                  </pic:blipFill>
                  <pic:spPr bwMode="auto">
                    <a:xfrm>
                      <a:off x="0" y="0"/>
                      <a:ext cx="5312202" cy="1774413"/>
                    </a:xfrm>
                    <a:prstGeom prst="rect">
                      <a:avLst/>
                    </a:prstGeom>
                    <a:ln>
                      <a:noFill/>
                    </a:ln>
                    <a:extLst>
                      <a:ext uri="{53640926-AAD7-44D8-BBD7-CCE9431645EC}">
                        <a14:shadowObscured xmlns:a14="http://schemas.microsoft.com/office/drawing/2010/main"/>
                      </a:ext>
                    </a:extLst>
                  </pic:spPr>
                </pic:pic>
              </a:graphicData>
            </a:graphic>
          </wp:inline>
        </w:drawing>
      </w:r>
    </w:p>
    <w:p w14:paraId="55D6930D" w14:textId="08992546" w:rsidR="007E581F" w:rsidRPr="00DE07F3" w:rsidRDefault="007E581F" w:rsidP="00DE07F3">
      <w:pPr>
        <w:jc w:val="center"/>
        <w:rPr>
          <w:i/>
          <w:iCs/>
        </w:rPr>
      </w:pPr>
      <w:r w:rsidRPr="00DE07F3">
        <w:rPr>
          <w:i/>
          <w:iCs/>
        </w:rPr>
        <w:t>Thiết lập tùy chọn chiến lược JWT trong Passport.js</w:t>
      </w:r>
    </w:p>
    <w:p w14:paraId="23D4342A" w14:textId="77777777" w:rsidR="007E581F" w:rsidRDefault="007E581F" w:rsidP="007E581F">
      <w:pPr>
        <w:pStyle w:val="BodyText"/>
        <w:rPr>
          <w:lang w:val="en-US"/>
        </w:rPr>
      </w:pPr>
      <w:r w:rsidRPr="00920CF7">
        <w:t>Thiết lập tùy chọn cho JWT</w:t>
      </w:r>
      <w:r>
        <w:rPr>
          <w:lang w:val="en-US"/>
        </w:rPr>
        <w:t>:</w:t>
      </w:r>
    </w:p>
    <w:p w14:paraId="1EE1EBF4" w14:textId="77777777" w:rsidR="007E581F" w:rsidRDefault="007E581F">
      <w:pPr>
        <w:pStyle w:val="BodyText"/>
        <w:numPr>
          <w:ilvl w:val="0"/>
          <w:numId w:val="6"/>
        </w:numPr>
        <w:rPr>
          <w:lang w:val="en-US"/>
        </w:rPr>
      </w:pPr>
      <w:r w:rsidRPr="00F53F8F">
        <w:rPr>
          <w:b/>
          <w:bCs/>
          <w:lang w:val="en-US"/>
        </w:rPr>
        <w:t>jwtFromRequest</w:t>
      </w:r>
      <w:r w:rsidRPr="00F53F8F">
        <w:rPr>
          <w:lang w:val="en-US"/>
        </w:rPr>
        <w:t>: Xác định cách thức trích xuất JWT từ yêu cầu HTTP. Ở đây, token được lấy từ phần Authorization của header với kiểu Bearer.</w:t>
      </w:r>
    </w:p>
    <w:p w14:paraId="5C25A80F" w14:textId="77777777" w:rsidR="007E581F" w:rsidRDefault="007E581F">
      <w:pPr>
        <w:pStyle w:val="BodyText"/>
        <w:numPr>
          <w:ilvl w:val="0"/>
          <w:numId w:val="6"/>
        </w:numPr>
      </w:pPr>
      <w:r w:rsidRPr="00F53F8F">
        <w:rPr>
          <w:b/>
          <w:bCs/>
        </w:rPr>
        <w:t>secretOrKey</w:t>
      </w:r>
      <w:r w:rsidRPr="00F53F8F">
        <w:t>: Khóa bí mật được sử dụng để giải mã và xác thực JWT, được nạp từ biến môi trường JWT_SECRET.</w:t>
      </w:r>
    </w:p>
    <w:p w14:paraId="2BAD3F09" w14:textId="77777777" w:rsidR="007E581F" w:rsidRDefault="007E581F" w:rsidP="007E581F">
      <w:pPr>
        <w:keepNext/>
        <w:jc w:val="center"/>
      </w:pPr>
      <w:r>
        <w:rPr>
          <w:noProof/>
        </w:rPr>
        <w:drawing>
          <wp:inline distT="0" distB="0" distL="0" distR="0" wp14:anchorId="10C970EB" wp14:editId="1AFD92D5">
            <wp:extent cx="5408930" cy="2927747"/>
            <wp:effectExtent l="0" t="0" r="1270" b="6350"/>
            <wp:docPr id="687009836" name="Picture 20" descr="A computer screen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09836" name="Picture 20" descr="A computer screen with black and white text&#10;&#10;Description automatically generated"/>
                    <pic:cNvPicPr/>
                  </pic:nvPicPr>
                  <pic:blipFill rotWithShape="1">
                    <a:blip r:embed="rId134">
                      <a:extLst>
                        <a:ext uri="{28A0092B-C50C-407E-A947-70E740481C1C}">
                          <a14:useLocalDpi xmlns:a14="http://schemas.microsoft.com/office/drawing/2010/main" val="0"/>
                        </a:ext>
                      </a:extLst>
                    </a:blip>
                    <a:srcRect l="4582" t="7226" r="4345" b="8280"/>
                    <a:stretch/>
                  </pic:blipFill>
                  <pic:spPr bwMode="auto">
                    <a:xfrm>
                      <a:off x="0" y="0"/>
                      <a:ext cx="5410143" cy="2928404"/>
                    </a:xfrm>
                    <a:prstGeom prst="rect">
                      <a:avLst/>
                    </a:prstGeom>
                    <a:ln>
                      <a:noFill/>
                    </a:ln>
                    <a:extLst>
                      <a:ext uri="{53640926-AAD7-44D8-BBD7-CCE9431645EC}">
                        <a14:shadowObscured xmlns:a14="http://schemas.microsoft.com/office/drawing/2010/main"/>
                      </a:ext>
                    </a:extLst>
                  </pic:spPr>
                </pic:pic>
              </a:graphicData>
            </a:graphic>
          </wp:inline>
        </w:drawing>
      </w:r>
    </w:p>
    <w:p w14:paraId="30581237" w14:textId="76379205" w:rsidR="007E581F" w:rsidRPr="00DE07F3" w:rsidRDefault="007E581F" w:rsidP="00DE07F3">
      <w:pPr>
        <w:jc w:val="center"/>
        <w:rPr>
          <w:i/>
          <w:iCs/>
        </w:rPr>
      </w:pPr>
      <w:r w:rsidRPr="00DE07F3">
        <w:rPr>
          <w:i/>
          <w:iCs/>
        </w:rPr>
        <w:t>Xác thực người dùng bằng chiến lược JWT trong Passport.js</w:t>
      </w:r>
    </w:p>
    <w:p w14:paraId="3DBF8892" w14:textId="77777777" w:rsidR="007E581F" w:rsidRDefault="007E581F" w:rsidP="007E581F">
      <w:pPr>
        <w:pStyle w:val="BodyText"/>
        <w:rPr>
          <w:lang w:val="en-US"/>
        </w:rPr>
      </w:pPr>
      <w:r w:rsidRPr="00F53F8F">
        <w:rPr>
          <w:lang w:val="en-US"/>
        </w:rPr>
        <w:t>JWT với Passport</w:t>
      </w:r>
      <w:r>
        <w:rPr>
          <w:lang w:val="en-US"/>
        </w:rPr>
        <w:t>:</w:t>
      </w:r>
    </w:p>
    <w:p w14:paraId="77E7128A" w14:textId="77777777" w:rsidR="007E581F" w:rsidRPr="00F53F8F" w:rsidRDefault="007E581F">
      <w:pPr>
        <w:pStyle w:val="BodyText"/>
        <w:numPr>
          <w:ilvl w:val="0"/>
          <w:numId w:val="6"/>
        </w:numPr>
      </w:pPr>
      <w:r w:rsidRPr="00F53F8F">
        <w:rPr>
          <w:b/>
          <w:bCs/>
          <w:lang w:val="en-US"/>
        </w:rPr>
        <w:t>JwtStrategy</w:t>
      </w:r>
      <w:r w:rsidRPr="00F53F8F">
        <w:rPr>
          <w:lang w:val="en-US"/>
        </w:rPr>
        <w:t>: Được cấu hình với các tùy chọn đã định nghĩa trong opts.</w:t>
      </w:r>
    </w:p>
    <w:p w14:paraId="76BF3F9A" w14:textId="77777777" w:rsidR="007E581F" w:rsidRPr="00F53F8F" w:rsidRDefault="007E581F">
      <w:pPr>
        <w:pStyle w:val="BodyText"/>
        <w:numPr>
          <w:ilvl w:val="0"/>
          <w:numId w:val="6"/>
        </w:numPr>
      </w:pPr>
      <w:r w:rsidRPr="00F53F8F">
        <w:rPr>
          <w:b/>
          <w:bCs/>
        </w:rPr>
        <w:t>jwt_payload</w:t>
      </w:r>
      <w:r w:rsidRPr="00F53F8F">
        <w:t>: Payload trích xuất từ JWT, chứa thông tin người dùng. jwt_payload.id được sử dụng để tìm kiếm người dùng trong cơ sở dữ liệu.</w:t>
      </w:r>
    </w:p>
    <w:p w14:paraId="21F7E05F" w14:textId="77777777" w:rsidR="007E581F" w:rsidRPr="00F53F8F" w:rsidRDefault="007E581F">
      <w:pPr>
        <w:pStyle w:val="BodyText"/>
        <w:numPr>
          <w:ilvl w:val="0"/>
          <w:numId w:val="6"/>
        </w:numPr>
      </w:pPr>
      <w:r w:rsidRPr="00F53F8F">
        <w:rPr>
          <w:b/>
          <w:bCs/>
        </w:rPr>
        <w:t>TeacherModel.findByPk(jwt_payload.id)</w:t>
      </w:r>
      <w:r w:rsidRPr="00F53F8F">
        <w:t xml:space="preserve">: Truy vấn cơ sở dữ liệu để tìm </w:t>
      </w:r>
      <w:r w:rsidRPr="00F53F8F">
        <w:lastRenderedPageBreak/>
        <w:t>người dùng với id được lấy từ JWT.</w:t>
      </w:r>
    </w:p>
    <w:p w14:paraId="3D6765DE" w14:textId="77777777" w:rsidR="007E581F" w:rsidRPr="00F53F8F" w:rsidRDefault="007E581F">
      <w:pPr>
        <w:pStyle w:val="BodyText"/>
        <w:numPr>
          <w:ilvl w:val="0"/>
          <w:numId w:val="6"/>
        </w:numPr>
      </w:pPr>
      <w:r w:rsidRPr="00F53F8F">
        <w:t>Nếu người dùng tồn tại, hàm done(null, user) sẽ trả về người dùng đó.</w:t>
      </w:r>
    </w:p>
    <w:p w14:paraId="42BBC8D2" w14:textId="77777777" w:rsidR="007E581F" w:rsidRPr="00F53F8F" w:rsidRDefault="007E581F">
      <w:pPr>
        <w:pStyle w:val="BodyText"/>
        <w:numPr>
          <w:ilvl w:val="0"/>
          <w:numId w:val="6"/>
        </w:numPr>
      </w:pPr>
      <w:r w:rsidRPr="00F53F8F">
        <w:t>Nếu không tìm thấy người dùng hoặc xảy ra lỗi, hàm done(null, false) hoặc done(err, false) sẽ được gọi để kết thúc quá trình xác thực.</w:t>
      </w:r>
    </w:p>
    <w:p w14:paraId="3913EB98" w14:textId="77777777" w:rsidR="007E581F" w:rsidRDefault="007E581F" w:rsidP="007E581F">
      <w:pPr>
        <w:pStyle w:val="BodyText"/>
        <w:keepNext/>
        <w:jc w:val="center"/>
      </w:pPr>
      <w:r>
        <w:rPr>
          <w:noProof/>
        </w:rPr>
        <w:drawing>
          <wp:inline distT="0" distB="0" distL="0" distR="0" wp14:anchorId="0CF6B658" wp14:editId="6FBE13F3">
            <wp:extent cx="5366385" cy="6193971"/>
            <wp:effectExtent l="0" t="0" r="5715" b="0"/>
            <wp:docPr id="1121952313"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2313" name="Picture 21" descr="A screenshot of a computer code&#10;&#10;Description automatically generated"/>
                    <pic:cNvPicPr/>
                  </pic:nvPicPr>
                  <pic:blipFill rotWithShape="1">
                    <a:blip r:embed="rId135">
                      <a:extLst>
                        <a:ext uri="{28A0092B-C50C-407E-A947-70E740481C1C}">
                          <a14:useLocalDpi xmlns:a14="http://schemas.microsoft.com/office/drawing/2010/main" val="0"/>
                        </a:ext>
                      </a:extLst>
                    </a:blip>
                    <a:srcRect l="5131" t="4175" r="4527" b="4454"/>
                    <a:stretch/>
                  </pic:blipFill>
                  <pic:spPr bwMode="auto">
                    <a:xfrm>
                      <a:off x="0" y="0"/>
                      <a:ext cx="5366643" cy="6194269"/>
                    </a:xfrm>
                    <a:prstGeom prst="rect">
                      <a:avLst/>
                    </a:prstGeom>
                    <a:ln>
                      <a:noFill/>
                    </a:ln>
                    <a:extLst>
                      <a:ext uri="{53640926-AAD7-44D8-BBD7-CCE9431645EC}">
                        <a14:shadowObscured xmlns:a14="http://schemas.microsoft.com/office/drawing/2010/main"/>
                      </a:ext>
                    </a:extLst>
                  </pic:spPr>
                </pic:pic>
              </a:graphicData>
            </a:graphic>
          </wp:inline>
        </w:drawing>
      </w:r>
    </w:p>
    <w:p w14:paraId="4C41EEC0" w14:textId="1B1B9E60" w:rsidR="007E581F" w:rsidRPr="00DE07F3" w:rsidRDefault="007E581F" w:rsidP="00DE07F3">
      <w:pPr>
        <w:pStyle w:val="BodyText"/>
        <w:jc w:val="center"/>
        <w:rPr>
          <w:i/>
          <w:iCs/>
        </w:rPr>
      </w:pPr>
      <w:r w:rsidRPr="00DE07F3">
        <w:rPr>
          <w:i/>
          <w:iCs/>
        </w:rPr>
        <w:t>Định nghĩa middleware ensureAuthenticated</w:t>
      </w:r>
    </w:p>
    <w:p w14:paraId="18710F00" w14:textId="77777777" w:rsidR="007E581F" w:rsidRDefault="007E581F" w:rsidP="007E581F">
      <w:pPr>
        <w:pStyle w:val="BodyText"/>
        <w:rPr>
          <w:lang w:val="en-US"/>
        </w:rPr>
      </w:pPr>
      <w:r w:rsidRPr="00214272">
        <w:rPr>
          <w:lang w:val="en-US"/>
        </w:rPr>
        <w:t>Định nghĩa middleware</w:t>
      </w:r>
      <w:r>
        <w:rPr>
          <w:lang w:val="en-US"/>
        </w:rPr>
        <w:t>:</w:t>
      </w:r>
    </w:p>
    <w:p w14:paraId="44591EE8" w14:textId="77777777" w:rsidR="007E581F" w:rsidRDefault="007E581F">
      <w:pPr>
        <w:pStyle w:val="BodyText"/>
        <w:numPr>
          <w:ilvl w:val="0"/>
          <w:numId w:val="6"/>
        </w:numPr>
        <w:rPr>
          <w:lang w:val="en-US"/>
        </w:rPr>
      </w:pPr>
      <w:r w:rsidRPr="00214272">
        <w:rPr>
          <w:b/>
          <w:bCs/>
          <w:lang w:val="en-US"/>
        </w:rPr>
        <w:t>Kiểm tra Access Token</w:t>
      </w:r>
      <w:r w:rsidRPr="00214272">
        <w:rPr>
          <w:lang w:val="en-US"/>
        </w:rPr>
        <w:t xml:space="preserve">: Nếu không có token trong yêu cầu, trả về lỗi với mã </w:t>
      </w:r>
      <w:r w:rsidRPr="00214272">
        <w:rPr>
          <w:lang w:val="en-US"/>
        </w:rPr>
        <w:lastRenderedPageBreak/>
        <w:t>trạng thái 401 (Unauthorized). Nếu token có mặt, tiến hành xác thực để đảm bảo tính hợp lệ của nó và truy xuất thông tin người dùng liên quan.</w:t>
      </w:r>
    </w:p>
    <w:p w14:paraId="2A03950E" w14:textId="77777777" w:rsidR="007E581F" w:rsidRDefault="007E581F">
      <w:pPr>
        <w:pStyle w:val="BodyText"/>
        <w:numPr>
          <w:ilvl w:val="0"/>
          <w:numId w:val="6"/>
        </w:numPr>
        <w:rPr>
          <w:lang w:val="en-US"/>
        </w:rPr>
      </w:pPr>
      <w:r w:rsidRPr="00214272">
        <w:rPr>
          <w:b/>
          <w:bCs/>
          <w:lang w:val="en-US"/>
        </w:rPr>
        <w:t>Kiểm tra Refresh Token</w:t>
      </w:r>
      <w:r w:rsidRPr="00214272">
        <w:rPr>
          <w:lang w:val="en-US"/>
        </w:rPr>
        <w:t>: Xác thực refresh token để đảm bảo nó hợp lệ. Nếu refresh token không hợp lệ, trả về lỗi với mã trạng thái 401 (Unauthorized).</w:t>
      </w:r>
    </w:p>
    <w:p w14:paraId="3F518DAE" w14:textId="74849ED5" w:rsidR="007E581F" w:rsidRDefault="007E581F" w:rsidP="007E581F">
      <w:pPr>
        <w:pStyle w:val="BodyText"/>
        <w:rPr>
          <w:lang w:val="en-US"/>
        </w:rPr>
      </w:pPr>
      <w:r w:rsidRPr="00214272">
        <w:rPr>
          <w:b/>
          <w:bCs/>
        </w:rPr>
        <w:t>Xử lý yêu cầu</w:t>
      </w:r>
      <w:r w:rsidRPr="00214272">
        <w:t>: Nếu cả access token và refresh token đều hợp lệ, đặt thông tin người dùng vào đối tượng req.user và tiếp tục xử lý yêu cầu theo quy trình ứng dụng</w:t>
      </w:r>
      <w:r w:rsidR="00E201E4">
        <w:rPr>
          <w:lang w:val="en-US"/>
        </w:rPr>
        <w:t>.</w:t>
      </w:r>
    </w:p>
    <w:p w14:paraId="775CC834" w14:textId="62A5DA3F" w:rsidR="005A721E" w:rsidRDefault="005A721E" w:rsidP="005A721E">
      <w:pPr>
        <w:pStyle w:val="PHULUC"/>
      </w:pPr>
      <w:bookmarkStart w:id="984" w:name="_Toc181602910"/>
      <w:r>
        <w:t xml:space="preserve">PHỤ LỤC </w:t>
      </w:r>
      <w:fldSimple w:instr=" SEQ PHỤ_LỤC \* ARABIC ">
        <w:r w:rsidR="00031219">
          <w:rPr>
            <w:noProof/>
          </w:rPr>
          <w:t>6</w:t>
        </w:r>
      </w:fldSimple>
      <w:r>
        <w:t xml:space="preserve">. </w:t>
      </w:r>
      <w:r w:rsidRPr="005A721E">
        <w:t>Tạo PDF Động từ HTML bằng Express và Puppeteer</w:t>
      </w:r>
      <w:bookmarkEnd w:id="984"/>
    </w:p>
    <w:p w14:paraId="1A7BF15B" w14:textId="104BA475" w:rsidR="005A721E" w:rsidRDefault="005A721E" w:rsidP="005A721E">
      <w:pPr>
        <w:jc w:val="center"/>
      </w:pPr>
      <w:r w:rsidRPr="005A721E">
        <w:rPr>
          <w:noProof/>
        </w:rPr>
        <w:drawing>
          <wp:inline distT="0" distB="0" distL="0" distR="0" wp14:anchorId="40F0DCDE" wp14:editId="590F8F54">
            <wp:extent cx="3714750" cy="5181600"/>
            <wp:effectExtent l="0" t="0" r="0" b="0"/>
            <wp:docPr id="11352933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93306" name="Picture 1" descr="A screen shot of a computer program&#10;&#10;Description automatically generated"/>
                    <pic:cNvPicPr/>
                  </pic:nvPicPr>
                  <pic:blipFill rotWithShape="1">
                    <a:blip r:embed="rId136"/>
                    <a:srcRect l="8868" t="6554" r="8784" b="6490"/>
                    <a:stretch/>
                  </pic:blipFill>
                  <pic:spPr bwMode="auto">
                    <a:xfrm>
                      <a:off x="0" y="0"/>
                      <a:ext cx="3715073" cy="5182050"/>
                    </a:xfrm>
                    <a:prstGeom prst="rect">
                      <a:avLst/>
                    </a:prstGeom>
                    <a:ln>
                      <a:noFill/>
                    </a:ln>
                    <a:extLst>
                      <a:ext uri="{53640926-AAD7-44D8-BBD7-CCE9431645EC}">
                        <a14:shadowObscured xmlns:a14="http://schemas.microsoft.com/office/drawing/2010/main"/>
                      </a:ext>
                    </a:extLst>
                  </pic:spPr>
                </pic:pic>
              </a:graphicData>
            </a:graphic>
          </wp:inline>
        </w:drawing>
      </w:r>
    </w:p>
    <w:p w14:paraId="544C9108" w14:textId="7381A6A0" w:rsidR="005A721E" w:rsidRDefault="005A721E" w:rsidP="005A721E">
      <w:pPr>
        <w:jc w:val="center"/>
        <w:rPr>
          <w:i/>
          <w:iCs/>
        </w:rPr>
      </w:pPr>
      <w:r w:rsidRPr="00AF03C9">
        <w:rPr>
          <w:i/>
          <w:iCs/>
        </w:rPr>
        <w:t xml:space="preserve">Code cấu hình </w:t>
      </w:r>
      <w:r w:rsidRPr="005A721E">
        <w:rPr>
          <w:i/>
          <w:iCs/>
        </w:rPr>
        <w:t>Puppeteer</w:t>
      </w:r>
    </w:p>
    <w:p w14:paraId="4A33484A" w14:textId="77777777" w:rsidR="002C4939" w:rsidRPr="002C4939" w:rsidRDefault="002C4939" w:rsidP="002C4939">
      <w:pPr>
        <w:pStyle w:val="BodyText"/>
        <w:rPr>
          <w:lang w:val="vi-VN"/>
        </w:rPr>
      </w:pPr>
      <w:r w:rsidRPr="002C4939">
        <w:rPr>
          <w:b/>
          <w:bCs/>
          <w:lang w:val="vi-VN"/>
        </w:rPr>
        <w:t>Các mô-đun sử dụng:</w:t>
      </w:r>
    </w:p>
    <w:p w14:paraId="2C692A08" w14:textId="5FDD37FA" w:rsidR="002C4939" w:rsidRPr="002C4939" w:rsidRDefault="002C4939">
      <w:pPr>
        <w:pStyle w:val="BodyText"/>
        <w:numPr>
          <w:ilvl w:val="0"/>
          <w:numId w:val="6"/>
        </w:numPr>
      </w:pPr>
      <w:r w:rsidRPr="002C4939">
        <w:t>express: Được sử dụng để tạo router và định nghĩa các endpoint của API.</w:t>
      </w:r>
    </w:p>
    <w:p w14:paraId="597E4501" w14:textId="3BEFA92D" w:rsidR="002C4939" w:rsidRPr="002C4939" w:rsidRDefault="002C4939">
      <w:pPr>
        <w:pStyle w:val="BodyText"/>
        <w:numPr>
          <w:ilvl w:val="0"/>
          <w:numId w:val="6"/>
        </w:numPr>
      </w:pPr>
      <w:r w:rsidRPr="002C4939">
        <w:t xml:space="preserve">puppeteer: Được sử dụng để tương tác với trình duyệt headless và tạo file PDF </w:t>
      </w:r>
      <w:r w:rsidRPr="002C4939">
        <w:lastRenderedPageBreak/>
        <w:t>từ nội dung HTML.</w:t>
      </w:r>
    </w:p>
    <w:p w14:paraId="5C2A17DF" w14:textId="3883388D" w:rsidR="002C4939" w:rsidRPr="002C4939" w:rsidRDefault="002C4939">
      <w:pPr>
        <w:pStyle w:val="BodyText"/>
        <w:numPr>
          <w:ilvl w:val="0"/>
          <w:numId w:val="6"/>
        </w:numPr>
      </w:pPr>
      <w:r w:rsidRPr="002C4939">
        <w:t>path: Cung cấp các phương thức để xử lý đường dẫn tệp.</w:t>
      </w:r>
    </w:p>
    <w:p w14:paraId="55E29E0D" w14:textId="58121DB8" w:rsidR="002C4939" w:rsidRPr="002C4939" w:rsidRDefault="002C4939">
      <w:pPr>
        <w:pStyle w:val="BodyText"/>
        <w:numPr>
          <w:ilvl w:val="0"/>
          <w:numId w:val="6"/>
        </w:numPr>
      </w:pPr>
      <w:r w:rsidRPr="002C4939">
        <w:t>ensureAuthenticated: Đây là middleware dùng để bảo vệ route, chỉ cho phép người dùng đã xác thực truy cập.</w:t>
      </w:r>
    </w:p>
    <w:p w14:paraId="71D642F8" w14:textId="77777777" w:rsidR="002C4939" w:rsidRPr="002C4939" w:rsidRDefault="002C4939" w:rsidP="002C4939">
      <w:pPr>
        <w:pStyle w:val="BodyText"/>
        <w:rPr>
          <w:lang w:val="vi-VN"/>
        </w:rPr>
      </w:pPr>
      <w:r w:rsidRPr="002C4939">
        <w:rPr>
          <w:b/>
          <w:bCs/>
          <w:lang w:val="vi-VN"/>
        </w:rPr>
        <w:t>Route /pdf:</w:t>
      </w:r>
    </w:p>
    <w:p w14:paraId="43D413A9" w14:textId="4605C14F" w:rsidR="002C4939" w:rsidRPr="002C4939" w:rsidRDefault="002C4939">
      <w:pPr>
        <w:pStyle w:val="BodyText"/>
        <w:numPr>
          <w:ilvl w:val="0"/>
          <w:numId w:val="6"/>
        </w:numPr>
      </w:pPr>
      <w:r w:rsidRPr="002C4939">
        <w:rPr>
          <w:rFonts w:eastAsia="SimSun"/>
        </w:rPr>
        <w:t>Phương thức HTTP</w:t>
      </w:r>
      <w:r w:rsidRPr="002C4939">
        <w:t>: POST.</w:t>
      </w:r>
    </w:p>
    <w:p w14:paraId="3A032611" w14:textId="3EDD2AF3" w:rsidR="002C4939" w:rsidRPr="002C4939" w:rsidRDefault="002C4939">
      <w:pPr>
        <w:pStyle w:val="BodyText"/>
        <w:numPr>
          <w:ilvl w:val="0"/>
          <w:numId w:val="6"/>
        </w:numPr>
      </w:pPr>
      <w:r w:rsidRPr="002C4939">
        <w:rPr>
          <w:rFonts w:eastAsia="SimSun"/>
        </w:rPr>
        <w:t>Middleware</w:t>
      </w:r>
      <w:r w:rsidRPr="002C4939">
        <w:t>: ensureAuthenticated đảm bảo rằng người dùng phải đăng nhập trước khi tiến hành tạo file PDF.</w:t>
      </w:r>
    </w:p>
    <w:p w14:paraId="25D834B1" w14:textId="02E766B2" w:rsidR="002C4939" w:rsidRPr="002C4939" w:rsidRDefault="002C4939">
      <w:pPr>
        <w:pStyle w:val="BodyText"/>
        <w:numPr>
          <w:ilvl w:val="0"/>
          <w:numId w:val="6"/>
        </w:numPr>
        <w:rPr>
          <w:lang w:val="vi-VN"/>
        </w:rPr>
      </w:pPr>
      <w:r w:rsidRPr="002C4939">
        <w:rPr>
          <w:lang w:val="vi-VN"/>
        </w:rPr>
        <w:t>Dữ liệu yêu cầu POST:</w:t>
      </w:r>
    </w:p>
    <w:p w14:paraId="726A2DF5" w14:textId="77777777" w:rsidR="002C4939" w:rsidRPr="002C4939" w:rsidRDefault="002C4939">
      <w:pPr>
        <w:pStyle w:val="BodyText"/>
        <w:numPr>
          <w:ilvl w:val="1"/>
          <w:numId w:val="23"/>
        </w:numPr>
        <w:rPr>
          <w:lang w:val="vi-VN"/>
        </w:rPr>
      </w:pPr>
      <w:r w:rsidRPr="002C4939">
        <w:rPr>
          <w:lang w:val="vi-VN"/>
        </w:rPr>
        <w:t>html: Chuỗi HTML dùng làm nội dung để tạo PDF.</w:t>
      </w:r>
    </w:p>
    <w:p w14:paraId="6E721107" w14:textId="77777777" w:rsidR="002C4939" w:rsidRPr="002C4939" w:rsidRDefault="002C4939">
      <w:pPr>
        <w:pStyle w:val="BodyText"/>
        <w:numPr>
          <w:ilvl w:val="1"/>
          <w:numId w:val="23"/>
        </w:numPr>
        <w:rPr>
          <w:lang w:val="vi-VN"/>
        </w:rPr>
      </w:pPr>
      <w:r w:rsidRPr="002C4939">
        <w:rPr>
          <w:lang w:val="vi-VN"/>
        </w:rPr>
        <w:t>landscape: Một giá trị boolean để xác định định dạng trang PDF là ngang (landscape) hay dọc (portrait).</w:t>
      </w:r>
    </w:p>
    <w:p w14:paraId="290431A8" w14:textId="77777777" w:rsidR="002C4939" w:rsidRPr="002C4939" w:rsidRDefault="002C4939" w:rsidP="002C4939">
      <w:pPr>
        <w:pStyle w:val="BodyText"/>
        <w:rPr>
          <w:lang w:val="vi-VN"/>
        </w:rPr>
      </w:pPr>
      <w:r w:rsidRPr="002C4939">
        <w:rPr>
          <w:b/>
          <w:bCs/>
          <w:lang w:val="vi-VN"/>
        </w:rPr>
        <w:t>Quy trình tạo file PDF:</w:t>
      </w:r>
    </w:p>
    <w:p w14:paraId="20F1B41A" w14:textId="79AA320F" w:rsidR="002C4939" w:rsidRPr="002C4939" w:rsidRDefault="002C4939">
      <w:pPr>
        <w:pStyle w:val="BodyText"/>
        <w:numPr>
          <w:ilvl w:val="0"/>
          <w:numId w:val="6"/>
        </w:numPr>
      </w:pPr>
      <w:r w:rsidRPr="002C4939">
        <w:t>Khởi chạy trình duyệt headless bằng Puppeteer.</w:t>
      </w:r>
    </w:p>
    <w:p w14:paraId="73971A84" w14:textId="3313D12B" w:rsidR="002C4939" w:rsidRPr="002C4939" w:rsidRDefault="002C4939">
      <w:pPr>
        <w:pStyle w:val="BodyText"/>
        <w:numPr>
          <w:ilvl w:val="0"/>
          <w:numId w:val="6"/>
        </w:numPr>
      </w:pPr>
      <w:r w:rsidRPr="002C4939">
        <w:t>Tạo một trang mới và thiết lập nội dung trang dựa trên chuỗi HTML nhận được từ yêu cầu.</w:t>
      </w:r>
    </w:p>
    <w:p w14:paraId="06E12854" w14:textId="278C350E" w:rsidR="002C4939" w:rsidRPr="002C4939" w:rsidRDefault="002C4939">
      <w:pPr>
        <w:pStyle w:val="BodyText"/>
        <w:numPr>
          <w:ilvl w:val="0"/>
          <w:numId w:val="6"/>
        </w:numPr>
      </w:pPr>
      <w:r w:rsidRPr="002C4939">
        <w:t>Đường dẫn nơi lưu file PDF được xác định thông qua outputPath, sử dụng mô-đun path.</w:t>
      </w:r>
    </w:p>
    <w:p w14:paraId="06D4C110" w14:textId="7E45A372" w:rsidR="002C4939" w:rsidRPr="002C4939" w:rsidRDefault="002C4939">
      <w:pPr>
        <w:pStyle w:val="BodyText"/>
        <w:numPr>
          <w:ilvl w:val="0"/>
          <w:numId w:val="6"/>
        </w:numPr>
      </w:pPr>
      <w:r w:rsidRPr="002C4939">
        <w:t>Các tùy chọn PDF, như kích thước trang, hướng trang (landscape/dọc), và lề trang được cấu hình dựa trên yêu cầu từ phía người dùng.</w:t>
      </w:r>
    </w:p>
    <w:p w14:paraId="2AFF2C2D" w14:textId="25F58860" w:rsidR="002C4939" w:rsidRPr="002C4939" w:rsidRDefault="002C4939">
      <w:pPr>
        <w:pStyle w:val="BodyText"/>
        <w:numPr>
          <w:ilvl w:val="0"/>
          <w:numId w:val="6"/>
        </w:numPr>
      </w:pPr>
      <w:r w:rsidRPr="002C4939">
        <w:t>Sau khi tạo xong file PDF, file này được trả về cho người dùng bằng phương thức res.sendFile.</w:t>
      </w:r>
    </w:p>
    <w:p w14:paraId="1A4E7804" w14:textId="77777777" w:rsidR="002C4939" w:rsidRPr="002C4939" w:rsidRDefault="002C4939" w:rsidP="002C4939">
      <w:pPr>
        <w:pStyle w:val="BodyText"/>
        <w:rPr>
          <w:lang w:val="vi-VN"/>
        </w:rPr>
      </w:pPr>
      <w:r w:rsidRPr="002C4939">
        <w:rPr>
          <w:b/>
          <w:bCs/>
          <w:lang w:val="vi-VN"/>
        </w:rPr>
        <w:t>Xử lý lỗi:</w:t>
      </w:r>
    </w:p>
    <w:p w14:paraId="4F5EF7BC" w14:textId="77777777" w:rsidR="002C4939" w:rsidRPr="002C4939" w:rsidRDefault="002C4939" w:rsidP="002C4939">
      <w:pPr>
        <w:pStyle w:val="BodyText"/>
        <w:rPr>
          <w:lang w:val="vi-VN"/>
        </w:rPr>
      </w:pPr>
      <w:r w:rsidRPr="002C4939">
        <w:rPr>
          <w:lang w:val="vi-VN"/>
        </w:rPr>
        <w:t>Trong trường hợp phát sinh lỗi trong quá trình tạo PDF, lỗi sẽ được ghi lại trong console và phản hồi cho người dùng với mã lỗi 500 (Internal Server Error).</w:t>
      </w:r>
    </w:p>
    <w:p w14:paraId="37EF0566" w14:textId="77777777" w:rsidR="005A721E" w:rsidRPr="002C4939" w:rsidRDefault="005A721E" w:rsidP="005A721E">
      <w:pPr>
        <w:pStyle w:val="BodyText"/>
        <w:rPr>
          <w:lang w:val="vi-VN"/>
        </w:rPr>
      </w:pPr>
    </w:p>
    <w:p w14:paraId="681A611E" w14:textId="6B24E3A4" w:rsidR="00E201E4" w:rsidRPr="00AF03C9" w:rsidRDefault="00E201E4" w:rsidP="00E201E4">
      <w:pPr>
        <w:pStyle w:val="PHULUC"/>
        <w:rPr>
          <w:lang w:val="vi-VN"/>
        </w:rPr>
      </w:pPr>
      <w:bookmarkStart w:id="985" w:name="_Toc181602911"/>
      <w:r w:rsidRPr="00AF03C9">
        <w:rPr>
          <w:lang w:val="vi-VN"/>
        </w:rPr>
        <w:lastRenderedPageBreak/>
        <w:t xml:space="preserve">PHỤ LỤC </w:t>
      </w:r>
      <w:r>
        <w:fldChar w:fldCharType="begin"/>
      </w:r>
      <w:r w:rsidRPr="00AF03C9">
        <w:rPr>
          <w:lang w:val="vi-VN"/>
        </w:rPr>
        <w:instrText xml:space="preserve"> SEQ PHỤ_LỤC \* ARABIC </w:instrText>
      </w:r>
      <w:r>
        <w:fldChar w:fldCharType="separate"/>
      </w:r>
      <w:r w:rsidR="00031219">
        <w:rPr>
          <w:noProof/>
          <w:lang w:val="vi-VN"/>
        </w:rPr>
        <w:t>7</w:t>
      </w:r>
      <w:r>
        <w:rPr>
          <w:noProof/>
        </w:rPr>
        <w:fldChar w:fldCharType="end"/>
      </w:r>
      <w:r w:rsidRPr="00AF03C9">
        <w:rPr>
          <w:lang w:val="vi-VN"/>
        </w:rPr>
        <w:t>. Thiết lập Tailwind CSS và Responsive với Tailwind</w:t>
      </w:r>
      <w:bookmarkEnd w:id="985"/>
    </w:p>
    <w:p w14:paraId="60BBB334" w14:textId="29C91CC4" w:rsidR="007554F6" w:rsidRDefault="007554F6" w:rsidP="007554F6">
      <w:pPr>
        <w:pStyle w:val="phuluccon"/>
      </w:pPr>
      <w:r>
        <w:t xml:space="preserve">6.1. </w:t>
      </w:r>
      <w:r w:rsidRPr="007554F6">
        <w:t>Thiết lập Tailwind CSS</w:t>
      </w:r>
    </w:p>
    <w:p w14:paraId="3FE65185" w14:textId="77777777" w:rsidR="00E201E4" w:rsidRDefault="00E201E4" w:rsidP="00E201E4">
      <w:pPr>
        <w:jc w:val="center"/>
      </w:pPr>
      <w:r>
        <w:rPr>
          <w:noProof/>
        </w:rPr>
        <w:drawing>
          <wp:inline distT="0" distB="0" distL="0" distR="0" wp14:anchorId="247CF446" wp14:editId="68B3E1B7">
            <wp:extent cx="5509260" cy="2468880"/>
            <wp:effectExtent l="0" t="0" r="0" b="7620"/>
            <wp:docPr id="1995099582"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99582" name="Picture 6" descr="A screenshot of a computer program&#10;&#10;Description automatically generated"/>
                    <pic:cNvPicPr/>
                  </pic:nvPicPr>
                  <pic:blipFill rotWithShape="1">
                    <a:blip r:embed="rId137" cstate="print">
                      <a:extLst>
                        <a:ext uri="{28A0092B-C50C-407E-A947-70E740481C1C}">
                          <a14:useLocalDpi xmlns:a14="http://schemas.microsoft.com/office/drawing/2010/main" val="0"/>
                        </a:ext>
                      </a:extLst>
                    </a:blip>
                    <a:srcRect l="3591" t="7766" r="3666" b="8370"/>
                    <a:stretch/>
                  </pic:blipFill>
                  <pic:spPr bwMode="auto">
                    <a:xfrm>
                      <a:off x="0" y="0"/>
                      <a:ext cx="5509260" cy="2468880"/>
                    </a:xfrm>
                    <a:prstGeom prst="rect">
                      <a:avLst/>
                    </a:prstGeom>
                    <a:ln>
                      <a:noFill/>
                    </a:ln>
                    <a:extLst>
                      <a:ext uri="{53640926-AAD7-44D8-BBD7-CCE9431645EC}">
                        <a14:shadowObscured xmlns:a14="http://schemas.microsoft.com/office/drawing/2010/main"/>
                      </a:ext>
                    </a:extLst>
                  </pic:spPr>
                </pic:pic>
              </a:graphicData>
            </a:graphic>
          </wp:inline>
        </w:drawing>
      </w:r>
    </w:p>
    <w:p w14:paraId="01D22546" w14:textId="60F0EBD4" w:rsidR="00E201E4" w:rsidRPr="007554F6" w:rsidRDefault="00E201E4" w:rsidP="00E201E4">
      <w:pPr>
        <w:jc w:val="center"/>
        <w:rPr>
          <w:i/>
          <w:iCs/>
        </w:rPr>
      </w:pPr>
      <w:r w:rsidRPr="007554F6">
        <w:rPr>
          <w:i/>
          <w:iCs/>
        </w:rPr>
        <w:t>Cấu hình Tailwind</w:t>
      </w:r>
    </w:p>
    <w:p w14:paraId="13A72077" w14:textId="3BC381DB" w:rsidR="00E201E4" w:rsidRPr="00DE07F3" w:rsidRDefault="00E201E4">
      <w:pPr>
        <w:pStyle w:val="ListParagraph"/>
        <w:numPr>
          <w:ilvl w:val="0"/>
          <w:numId w:val="6"/>
        </w:numPr>
        <w:rPr>
          <w:lang w:val="vi"/>
        </w:rPr>
      </w:pPr>
      <w:r w:rsidRPr="00E201E4">
        <w:rPr>
          <w:rFonts w:eastAsia="SimSun"/>
          <w:b/>
          <w:bCs/>
          <w:lang w:val="vi"/>
        </w:rPr>
        <w:t>content</w:t>
      </w:r>
      <w:r w:rsidRPr="00E201E4">
        <w:rPr>
          <w:lang w:val="vi"/>
        </w:rPr>
        <w:t xml:space="preserve">: Xác định các tệp mà Tailwind CSS sẽ quét để tìm kiếm các lớp CSS. </w:t>
      </w:r>
      <w:r w:rsidRPr="00DE07F3">
        <w:rPr>
          <w:lang w:val="vi"/>
        </w:rPr>
        <w:t>Điều này bao gồm các tệp trong dự án và các thành phần từ NextUI.</w:t>
      </w:r>
    </w:p>
    <w:p w14:paraId="0D953167" w14:textId="4B5336FF" w:rsidR="00E201E4" w:rsidRPr="005E1458" w:rsidRDefault="00E201E4">
      <w:pPr>
        <w:pStyle w:val="ListParagraph"/>
        <w:numPr>
          <w:ilvl w:val="0"/>
          <w:numId w:val="6"/>
        </w:numPr>
      </w:pPr>
      <w:r w:rsidRPr="00E201E4">
        <w:rPr>
          <w:rFonts w:eastAsia="SimSun"/>
          <w:b/>
          <w:bCs/>
        </w:rPr>
        <w:t>theme</w:t>
      </w:r>
      <w:r w:rsidRPr="005E1458">
        <w:t>: Mở rộng cấu hình của theme Tailwind CSS. Hiện tại, không có sự thay đổi nào trong cấu hình theme.</w:t>
      </w:r>
    </w:p>
    <w:p w14:paraId="2F94EA6D" w14:textId="4535EC7C" w:rsidR="00E201E4" w:rsidRPr="005E1458" w:rsidRDefault="00E201E4">
      <w:pPr>
        <w:pStyle w:val="ListParagraph"/>
        <w:numPr>
          <w:ilvl w:val="0"/>
          <w:numId w:val="6"/>
        </w:numPr>
      </w:pPr>
      <w:r w:rsidRPr="00E201E4">
        <w:rPr>
          <w:rFonts w:eastAsia="SimSun"/>
          <w:b/>
          <w:bCs/>
        </w:rPr>
        <w:t>darkMode</w:t>
      </w:r>
      <w:r w:rsidRPr="005E1458">
        <w:t>: Kích hoạt chế độ tối dựa trên các lớp CSS.</w:t>
      </w:r>
    </w:p>
    <w:p w14:paraId="7EF21F4D" w14:textId="0E6430AF" w:rsidR="00E201E4" w:rsidRPr="005E1458" w:rsidRDefault="00E201E4">
      <w:pPr>
        <w:pStyle w:val="ListParagraph"/>
        <w:numPr>
          <w:ilvl w:val="0"/>
          <w:numId w:val="6"/>
        </w:numPr>
      </w:pPr>
      <w:r w:rsidRPr="00E201E4">
        <w:rPr>
          <w:rFonts w:eastAsia="SimSun"/>
          <w:b/>
          <w:bCs/>
        </w:rPr>
        <w:t>plugins</w:t>
      </w:r>
      <w:r w:rsidRPr="005E1458">
        <w:t>: Thêm plugin NextUI để tích hợp các thành phần của NextUI vào các lớp CSS của Tailwind CSS.</w:t>
      </w:r>
    </w:p>
    <w:p w14:paraId="29A7C6A8" w14:textId="77777777" w:rsidR="00E201E4" w:rsidRPr="00ED15C7" w:rsidRDefault="00E201E4" w:rsidP="00E201E4">
      <w:pPr>
        <w:pStyle w:val="BodyText"/>
      </w:pPr>
      <w:r w:rsidRPr="00ED15C7">
        <w:t>Việc cấu hình này cho phép sử dụng đồng bộ các lớp CSS của Tailwind và các thành phần của NextUI trong dự án.</w:t>
      </w:r>
    </w:p>
    <w:p w14:paraId="6A402ABC" w14:textId="53D9D3FF" w:rsidR="007554F6" w:rsidRPr="00DE07F3" w:rsidRDefault="007554F6" w:rsidP="007554F6">
      <w:pPr>
        <w:pStyle w:val="phuluccon"/>
        <w:rPr>
          <w:lang w:val="vi"/>
        </w:rPr>
      </w:pPr>
      <w:r w:rsidRPr="00DE07F3">
        <w:rPr>
          <w:lang w:val="vi"/>
        </w:rPr>
        <w:t>6.2. Responsive với Tailwind</w:t>
      </w:r>
    </w:p>
    <w:p w14:paraId="24400BD9" w14:textId="047CA2F4" w:rsidR="007554F6" w:rsidRDefault="007554F6" w:rsidP="007554F6">
      <w:pPr>
        <w:pStyle w:val="BodyText"/>
      </w:pPr>
      <w:r w:rsidRPr="00DE07F3">
        <w:t>Tailwind CSS cung cấp các breakpoint như sm, md, lg, xl, và 2xl để dễ dàng điều chỉnh giao diện trên nhiều kích thước màn hình khác nhau. Các lớp CSS có thể thay đổi theo từng breakpoint.</w:t>
      </w:r>
    </w:p>
    <w:p w14:paraId="3BD6E83D" w14:textId="7C74C1EB" w:rsidR="00E201E4" w:rsidRDefault="007554F6" w:rsidP="007554F6">
      <w:pPr>
        <w:jc w:val="center"/>
      </w:pPr>
      <w:r w:rsidRPr="007554F6">
        <w:rPr>
          <w:noProof/>
        </w:rPr>
        <w:lastRenderedPageBreak/>
        <w:drawing>
          <wp:inline distT="0" distB="0" distL="0" distR="0" wp14:anchorId="26405D6B" wp14:editId="0860940B">
            <wp:extent cx="5010150" cy="2057400"/>
            <wp:effectExtent l="0" t="0" r="0" b="0"/>
            <wp:docPr id="15735330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33077" name="Picture 1" descr="A computer screen shot of a code&#10;&#10;Description automatically generated"/>
                    <pic:cNvPicPr/>
                  </pic:nvPicPr>
                  <pic:blipFill rotWithShape="1">
                    <a:blip r:embed="rId138"/>
                    <a:srcRect l="7857" t="14305" r="7803" b="17037"/>
                    <a:stretch/>
                  </pic:blipFill>
                  <pic:spPr bwMode="auto">
                    <a:xfrm>
                      <a:off x="0" y="0"/>
                      <a:ext cx="5010150" cy="2057400"/>
                    </a:xfrm>
                    <a:prstGeom prst="rect">
                      <a:avLst/>
                    </a:prstGeom>
                    <a:ln>
                      <a:noFill/>
                    </a:ln>
                    <a:extLst>
                      <a:ext uri="{53640926-AAD7-44D8-BBD7-CCE9431645EC}">
                        <a14:shadowObscured xmlns:a14="http://schemas.microsoft.com/office/drawing/2010/main"/>
                      </a:ext>
                    </a:extLst>
                  </pic:spPr>
                </pic:pic>
              </a:graphicData>
            </a:graphic>
          </wp:inline>
        </w:drawing>
      </w:r>
    </w:p>
    <w:p w14:paraId="5D10E339" w14:textId="22FF8FB5" w:rsidR="007554F6" w:rsidRPr="007554F6" w:rsidRDefault="007554F6" w:rsidP="007554F6">
      <w:pPr>
        <w:jc w:val="center"/>
        <w:rPr>
          <w:i/>
          <w:iCs/>
        </w:rPr>
      </w:pPr>
      <w:r w:rsidRPr="007554F6">
        <w:rPr>
          <w:rFonts w:eastAsia="SimSun"/>
          <w:i/>
          <w:iCs/>
        </w:rPr>
        <w:t>Responsive</w:t>
      </w:r>
      <w:r w:rsidRPr="007554F6">
        <w:rPr>
          <w:i/>
          <w:iCs/>
        </w:rPr>
        <w:t xml:space="preserve"> với Tailwind</w:t>
      </w:r>
    </w:p>
    <w:p w14:paraId="3C6C9C56" w14:textId="49C27117" w:rsidR="007554F6" w:rsidRPr="00DE07F3" w:rsidRDefault="007554F6" w:rsidP="007554F6">
      <w:pPr>
        <w:pStyle w:val="BodyText"/>
      </w:pPr>
      <w:r w:rsidRPr="007554F6">
        <w:t>Mặc định, div có nền màu xanh dương (bg-blue-500) và khoảng đệm là 4 (p-4). Khi kích thước màn hình đạt ngưỡng sm (&gt;= 640px), màu nền thay đổi thành màu xanh lá cây (bg-green-500). Khi màn hình đạt kích thước md (&gt;= 768px), nền sẽ chuyển sang màu vàng (bg-yellow-500). Đối với kích thước lg (&gt;= 1024px), nền sẽ chuyển thành màu đỏ (bg-red-500). Cuối cùng, ở kích thước xl (&gt;= 1280px), màu nền sẽ trở thành màu tím (bg-purple-500).</w:t>
      </w:r>
    </w:p>
    <w:p w14:paraId="6F452176" w14:textId="380D23E2" w:rsidR="007554F6" w:rsidRPr="005A721E" w:rsidRDefault="007554F6" w:rsidP="007554F6">
      <w:pPr>
        <w:pStyle w:val="PHULUC"/>
        <w:rPr>
          <w:lang w:val="vi"/>
        </w:rPr>
      </w:pPr>
      <w:bookmarkStart w:id="986" w:name="_Toc181602912"/>
      <w:r w:rsidRPr="005A721E">
        <w:rPr>
          <w:lang w:val="vi"/>
        </w:rPr>
        <w:t xml:space="preserve">PHỤ LỤC </w:t>
      </w:r>
      <w:r>
        <w:fldChar w:fldCharType="begin"/>
      </w:r>
      <w:r w:rsidRPr="005A721E">
        <w:rPr>
          <w:lang w:val="vi"/>
        </w:rPr>
        <w:instrText xml:space="preserve"> SEQ PHỤ_LỤC \* ARABIC </w:instrText>
      </w:r>
      <w:r>
        <w:fldChar w:fldCharType="separate"/>
      </w:r>
      <w:r w:rsidR="00031219">
        <w:rPr>
          <w:noProof/>
          <w:lang w:val="vi"/>
        </w:rPr>
        <w:t>8</w:t>
      </w:r>
      <w:r>
        <w:rPr>
          <w:noProof/>
        </w:rPr>
        <w:fldChar w:fldCharType="end"/>
      </w:r>
      <w:r w:rsidRPr="005A721E">
        <w:rPr>
          <w:lang w:val="vi"/>
        </w:rPr>
        <w:t>. Cấu hình Axios</w:t>
      </w:r>
      <w:bookmarkEnd w:id="986"/>
    </w:p>
    <w:p w14:paraId="31F93793" w14:textId="77777777" w:rsidR="007554F6" w:rsidRDefault="007554F6" w:rsidP="007554F6">
      <w:pPr>
        <w:jc w:val="center"/>
      </w:pPr>
      <w:r>
        <w:rPr>
          <w:noProof/>
        </w:rPr>
        <w:drawing>
          <wp:inline distT="0" distB="0" distL="0" distR="0" wp14:anchorId="284EED07" wp14:editId="7DE3CCF1">
            <wp:extent cx="5172075" cy="1190625"/>
            <wp:effectExtent l="0" t="0" r="9525" b="9525"/>
            <wp:docPr id="988785909" name="Picture 7"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85909" name="Picture 7" descr="A white box with black text&#10;&#10;Description automatically generated"/>
                    <pic:cNvPicPr/>
                  </pic:nvPicPr>
                  <pic:blipFill rotWithShape="1">
                    <a:blip r:embed="rId139" cstate="print">
                      <a:extLst>
                        <a:ext uri="{28A0092B-C50C-407E-A947-70E740481C1C}">
                          <a14:useLocalDpi xmlns:a14="http://schemas.microsoft.com/office/drawing/2010/main" val="0"/>
                        </a:ext>
                      </a:extLst>
                    </a:blip>
                    <a:srcRect l="6573" t="18926" r="6362" b="20414"/>
                    <a:stretch/>
                  </pic:blipFill>
                  <pic:spPr bwMode="auto">
                    <a:xfrm>
                      <a:off x="0" y="0"/>
                      <a:ext cx="5172075" cy="1190625"/>
                    </a:xfrm>
                    <a:prstGeom prst="rect">
                      <a:avLst/>
                    </a:prstGeom>
                    <a:ln>
                      <a:noFill/>
                    </a:ln>
                    <a:extLst>
                      <a:ext uri="{53640926-AAD7-44D8-BBD7-CCE9431645EC}">
                        <a14:shadowObscured xmlns:a14="http://schemas.microsoft.com/office/drawing/2010/main"/>
                      </a:ext>
                    </a:extLst>
                  </pic:spPr>
                </pic:pic>
              </a:graphicData>
            </a:graphic>
          </wp:inline>
        </w:drawing>
      </w:r>
    </w:p>
    <w:p w14:paraId="40D5C131" w14:textId="273A2A9F" w:rsidR="007554F6" w:rsidRPr="007554F6" w:rsidRDefault="007554F6" w:rsidP="007554F6">
      <w:pPr>
        <w:jc w:val="center"/>
        <w:rPr>
          <w:i/>
          <w:iCs/>
        </w:rPr>
      </w:pPr>
      <w:r w:rsidRPr="007554F6">
        <w:rPr>
          <w:i/>
          <w:iCs/>
        </w:rPr>
        <w:t>Cấu hình Axios</w:t>
      </w:r>
    </w:p>
    <w:p w14:paraId="636156E1" w14:textId="77777777" w:rsidR="007554F6" w:rsidRPr="00313829" w:rsidRDefault="007554F6" w:rsidP="007554F6">
      <w:pPr>
        <w:pStyle w:val="BodyText"/>
      </w:pPr>
      <w:r w:rsidRPr="00427F48">
        <w:t>Đoạn mã này khởi tạo đối tượng axios tùy chỉnh có tên axiosAdmin với hai cấu hình chính: withCredentials: true, cho phép gửi kèm cookie để thực hiện xác thực JWT trong các yêu cầu HTTP, qua đó duy trì trạng thái phiên đăng nhập bảo mật, và baseURL, được thiết lập từ biến môi trường REACT_APP_API_DOMAIN_ADMIN, xác định URL cơ sở cho tất cả các yêu cầu HTTP gửi đến API quản trị viên</w:t>
      </w:r>
      <w:r w:rsidRPr="0082145D">
        <w:t>.</w:t>
      </w:r>
    </w:p>
    <w:p w14:paraId="5C764917" w14:textId="2CD84004" w:rsidR="007554F6" w:rsidRPr="004A3D3F" w:rsidRDefault="007554F6" w:rsidP="007554F6">
      <w:pPr>
        <w:pStyle w:val="PHULUC"/>
        <w:rPr>
          <w:lang w:val="vi"/>
        </w:rPr>
      </w:pPr>
      <w:bookmarkStart w:id="987" w:name="_Toc181602913"/>
      <w:r w:rsidRPr="004A3D3F">
        <w:rPr>
          <w:lang w:val="vi"/>
        </w:rPr>
        <w:t xml:space="preserve">PHỤ LỤC </w:t>
      </w:r>
      <w:r>
        <w:fldChar w:fldCharType="begin"/>
      </w:r>
      <w:r w:rsidRPr="004A3D3F">
        <w:rPr>
          <w:lang w:val="vi"/>
        </w:rPr>
        <w:instrText xml:space="preserve"> SEQ PHỤ_LỤC \* ARABIC </w:instrText>
      </w:r>
      <w:r>
        <w:fldChar w:fldCharType="separate"/>
      </w:r>
      <w:r w:rsidR="00031219">
        <w:rPr>
          <w:noProof/>
          <w:lang w:val="vi"/>
        </w:rPr>
        <w:t>9</w:t>
      </w:r>
      <w:r>
        <w:fldChar w:fldCharType="end"/>
      </w:r>
      <w:r w:rsidRPr="004A3D3F">
        <w:rPr>
          <w:lang w:val="vi"/>
        </w:rPr>
        <w:t>. API chương trình</w:t>
      </w:r>
      <w:bookmarkEnd w:id="987"/>
    </w:p>
    <w:p w14:paraId="328E0D5D" w14:textId="08E705BD" w:rsidR="00F25B80" w:rsidRPr="00AF03C9" w:rsidRDefault="002C4939" w:rsidP="007554F6">
      <w:pPr>
        <w:pStyle w:val="phuluccon"/>
        <w:rPr>
          <w:lang w:val="vi"/>
        </w:rPr>
      </w:pPr>
      <w:r w:rsidRPr="002C4939">
        <w:rPr>
          <w:lang w:val="vi"/>
        </w:rPr>
        <w:t>9</w:t>
      </w:r>
      <w:r w:rsidR="00BB43F1" w:rsidRPr="009C4C6A">
        <w:rPr>
          <w:lang w:val="vi"/>
        </w:rPr>
        <w:t xml:space="preserve">.1. </w:t>
      </w:r>
      <w:r w:rsidR="00B955E7" w:rsidRPr="009C4C6A">
        <w:rPr>
          <w:lang w:val="vi"/>
        </w:rPr>
        <w:t>Lấy thông tin chương trình CNTT</w:t>
      </w:r>
    </w:p>
    <w:p w14:paraId="165066F1" w14:textId="53A350B4" w:rsidR="00D03F5A" w:rsidRPr="00D03F5A" w:rsidRDefault="00D03F5A" w:rsidP="00D03F5A">
      <w:pPr>
        <w:pStyle w:val="BodyText"/>
        <w:rPr>
          <w:lang w:val="vi-VN"/>
        </w:rPr>
      </w:pPr>
      <w:r w:rsidRPr="00D03F5A">
        <w:t>API Endpoint: GET /api/admin/program/:id</w:t>
      </w:r>
    </w:p>
    <w:p w14:paraId="59B31FF7" w14:textId="74D81E91" w:rsidR="00610C94" w:rsidRDefault="00610C94" w:rsidP="00610C94">
      <w:pPr>
        <w:jc w:val="center"/>
      </w:pPr>
      <w:r>
        <w:rPr>
          <w:noProof/>
        </w:rPr>
        <w:lastRenderedPageBreak/>
        <w:drawing>
          <wp:inline distT="0" distB="0" distL="0" distR="0" wp14:anchorId="6C4C6ED3" wp14:editId="6533CCA8">
            <wp:extent cx="4983480" cy="2849880"/>
            <wp:effectExtent l="0" t="0" r="7620" b="7620"/>
            <wp:docPr id="1385115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l="8209" t="12255" r="7900" b="12607"/>
                    <a:stretch/>
                  </pic:blipFill>
                  <pic:spPr bwMode="auto">
                    <a:xfrm>
                      <a:off x="0" y="0"/>
                      <a:ext cx="498348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3A002ECE" w14:textId="3301D6EE" w:rsidR="006B1F89" w:rsidRPr="006B1F89" w:rsidRDefault="006B1F89" w:rsidP="00610C94">
      <w:pPr>
        <w:jc w:val="center"/>
        <w:rPr>
          <w:i/>
          <w:iCs/>
        </w:rPr>
      </w:pPr>
      <w:r w:rsidRPr="006B1F89">
        <w:rPr>
          <w:i/>
          <w:iCs/>
        </w:rPr>
        <w:t xml:space="preserve">Hàm </w:t>
      </w:r>
      <w:r w:rsidRPr="006B1F89">
        <w:rPr>
          <w:i/>
          <w:iCs/>
          <w:lang w:eastAsia="vi-VN"/>
        </w:rPr>
        <w:t>getByID</w:t>
      </w:r>
    </w:p>
    <w:p w14:paraId="450E2EC4" w14:textId="0D523293" w:rsidR="00610C94" w:rsidRPr="004569F7" w:rsidRDefault="00B54A2C" w:rsidP="00610C94">
      <w:pPr>
        <w:pStyle w:val="BodyText"/>
        <w:rPr>
          <w:lang w:eastAsia="vi-VN"/>
        </w:rPr>
      </w:pPr>
      <w:r w:rsidRPr="00B54A2C">
        <w:rPr>
          <w:lang w:val="en-US" w:eastAsia="vi-VN"/>
        </w:rPr>
        <w:t xml:space="preserve">Hàm </w:t>
      </w:r>
      <w:r w:rsidR="00195267">
        <w:rPr>
          <w:lang w:val="en-US" w:eastAsia="vi-VN"/>
        </w:rPr>
        <w:t>này</w:t>
      </w:r>
      <w:r w:rsidRPr="00B54A2C">
        <w:rPr>
          <w:lang w:val="en-US" w:eastAsia="vi-VN"/>
        </w:rPr>
        <w:t xml:space="preserve"> là một phương thức bất đồng bộ, truy xuất thông tin chi tiết của chương trình từ cơ sở dữ liệu dựa trên id từ URL. Phương thức sử dụng findOne từ ProgramModel để tìm chương trình có program_id khớp với id. Nếu tìm thấy, nó trả về đối tượng chương trình dưới dạng JSON kèm mã HTTP 200. Nếu không, trả về mã HTTP 404 và thông báo chương trình không tồn tại. Khi xảy ra lỗi hệ thống hoặc truy vấn, hàm trả về mã HTTP 500 cùng thông báo lỗi và ghi lỗi vào console, giúp đảm bảo tính ổn định của hệ thống</w:t>
      </w:r>
      <w:r w:rsidR="00610C94" w:rsidRPr="00610C94">
        <w:rPr>
          <w:lang w:eastAsia="vi-VN"/>
        </w:rPr>
        <w:t>.</w:t>
      </w:r>
    </w:p>
    <w:p w14:paraId="7EE0C5DD" w14:textId="02F44F12" w:rsidR="00D03F5A" w:rsidRPr="00D03F5A" w:rsidRDefault="002C4939" w:rsidP="00D03F5A">
      <w:pPr>
        <w:pStyle w:val="phuluccon"/>
      </w:pPr>
      <w:r w:rsidRPr="002C4939">
        <w:rPr>
          <w:lang w:val="vi"/>
        </w:rPr>
        <w:t>9</w:t>
      </w:r>
      <w:r w:rsidR="00BB43F1" w:rsidRPr="004569F7">
        <w:rPr>
          <w:lang w:val="vi"/>
        </w:rPr>
        <w:t>.2. Tạo mới CT</w:t>
      </w:r>
    </w:p>
    <w:p w14:paraId="516DC5FB" w14:textId="6EE935E4" w:rsidR="00D03F5A" w:rsidRDefault="00D03F5A" w:rsidP="00D03F5A">
      <w:pPr>
        <w:pStyle w:val="BodyText"/>
        <w:rPr>
          <w:lang w:val="en-US"/>
        </w:rPr>
      </w:pPr>
      <w:r w:rsidRPr="00D03F5A">
        <w:rPr>
          <w:lang w:val="vi-VN"/>
        </w:rPr>
        <w:t xml:space="preserve">API Endpoint: </w:t>
      </w:r>
      <w:r>
        <w:rPr>
          <w:lang w:val="en-US"/>
        </w:rPr>
        <w:t>POST</w:t>
      </w:r>
      <w:r w:rsidRPr="00D03F5A">
        <w:rPr>
          <w:lang w:val="vi-VN"/>
        </w:rPr>
        <w:t xml:space="preserve"> /api/admin/program</w:t>
      </w:r>
    </w:p>
    <w:p w14:paraId="23CCB7AA" w14:textId="5D79F6B3" w:rsidR="006B1F89" w:rsidRDefault="006B1F89" w:rsidP="006B1F89">
      <w:pPr>
        <w:jc w:val="center"/>
      </w:pPr>
      <w:r w:rsidRPr="006B1F89">
        <w:rPr>
          <w:noProof/>
        </w:rPr>
        <w:drawing>
          <wp:inline distT="0" distB="0" distL="0" distR="0" wp14:anchorId="2AFA2BB0" wp14:editId="3E67B966">
            <wp:extent cx="4981575" cy="2228850"/>
            <wp:effectExtent l="0" t="0" r="9525" b="0"/>
            <wp:docPr id="1832501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1794" name="Picture 1" descr="A screen shot of a computer program&#10;&#10;Description automatically generated"/>
                    <pic:cNvPicPr/>
                  </pic:nvPicPr>
                  <pic:blipFill rotWithShape="1">
                    <a:blip r:embed="rId141"/>
                    <a:srcRect l="8338" t="14440" r="7803" b="15163"/>
                    <a:stretch/>
                  </pic:blipFill>
                  <pic:spPr bwMode="auto">
                    <a:xfrm>
                      <a:off x="0" y="0"/>
                      <a:ext cx="4981575" cy="2228850"/>
                    </a:xfrm>
                    <a:prstGeom prst="rect">
                      <a:avLst/>
                    </a:prstGeom>
                    <a:ln>
                      <a:noFill/>
                    </a:ln>
                    <a:extLst>
                      <a:ext uri="{53640926-AAD7-44D8-BBD7-CCE9431645EC}">
                        <a14:shadowObscured xmlns:a14="http://schemas.microsoft.com/office/drawing/2010/main"/>
                      </a:ext>
                    </a:extLst>
                  </pic:spPr>
                </pic:pic>
              </a:graphicData>
            </a:graphic>
          </wp:inline>
        </w:drawing>
      </w:r>
    </w:p>
    <w:p w14:paraId="300FEB72" w14:textId="228EC21F" w:rsidR="006B1F89" w:rsidRPr="006B1F89" w:rsidRDefault="006B1F89" w:rsidP="006B1F89">
      <w:pPr>
        <w:jc w:val="center"/>
        <w:rPr>
          <w:i/>
          <w:iCs/>
        </w:rPr>
      </w:pPr>
      <w:r w:rsidRPr="006B1F89">
        <w:rPr>
          <w:i/>
          <w:iCs/>
        </w:rPr>
        <w:t xml:space="preserve">Hàm </w:t>
      </w:r>
      <w:r>
        <w:rPr>
          <w:i/>
          <w:iCs/>
          <w:lang w:eastAsia="vi-VN"/>
        </w:rPr>
        <w:t>create</w:t>
      </w:r>
    </w:p>
    <w:p w14:paraId="4834E3B1" w14:textId="074C51B0" w:rsidR="006B1F89" w:rsidRPr="00AF03C9" w:rsidRDefault="00B54A2C" w:rsidP="006B1F89">
      <w:pPr>
        <w:pStyle w:val="BodyText"/>
        <w:rPr>
          <w:lang w:val="vi-VN"/>
        </w:rPr>
      </w:pPr>
      <w:r w:rsidRPr="00B54A2C">
        <w:rPr>
          <w:lang w:val="en-US"/>
        </w:rPr>
        <w:t xml:space="preserve">Hàm </w:t>
      </w:r>
      <w:r w:rsidR="00195267">
        <w:rPr>
          <w:lang w:val="en-US"/>
        </w:rPr>
        <w:t>này</w:t>
      </w:r>
      <w:r w:rsidRPr="00B54A2C">
        <w:rPr>
          <w:lang w:val="en-US"/>
        </w:rPr>
        <w:t xml:space="preserve"> là một phương thức bất đồng bộ, dùng để thêm chương trình mới vào cơ </w:t>
      </w:r>
      <w:r w:rsidRPr="00B54A2C">
        <w:rPr>
          <w:lang w:val="en-US"/>
        </w:rPr>
        <w:lastRenderedPageBreak/>
        <w:t>sở dữ liệu dựa trên dữ liệu từ yêu cầu HTTP. Phương thức lấy thông tin từ phần thân của yêu cầu và sử dụng hàm create của ProgramModel để khởi tạo một bản ghi mới. Nếu thành công, hàm trả về đối tượng chương trình mới ở dạng JSON cùng mã HTTP 201, báo hiệu tài nguyên đã được tạo. Nếu gặp lỗi, chẳng hạn dữ liệu không hợp lệ hoặc lỗi hệ thống, hàm trả về mã HTTP 500 cùng thông báo lỗi, đồng thời ghi lại thông tin lỗi vào console để hỗ trợ gỡ lỗi</w:t>
      </w:r>
      <w:r w:rsidR="006B1F89" w:rsidRPr="006B1F89">
        <w:rPr>
          <w:lang w:val="vi-VN"/>
        </w:rPr>
        <w:t>.</w:t>
      </w:r>
    </w:p>
    <w:p w14:paraId="628853D8" w14:textId="7145F3CE" w:rsidR="006B1F89" w:rsidRPr="006B1F89" w:rsidRDefault="002C4939" w:rsidP="006B1F89">
      <w:pPr>
        <w:pStyle w:val="phuluccon"/>
      </w:pPr>
      <w:r w:rsidRPr="002C4939">
        <w:rPr>
          <w:lang w:val="vi"/>
        </w:rPr>
        <w:t>9</w:t>
      </w:r>
      <w:r w:rsidR="00BB43F1" w:rsidRPr="004569F7">
        <w:rPr>
          <w:lang w:val="vi"/>
        </w:rPr>
        <w:t>.3. Cập nhật CT</w:t>
      </w:r>
    </w:p>
    <w:p w14:paraId="36ADEBC6" w14:textId="40755B8C" w:rsidR="006B1F89" w:rsidRDefault="006B1F89" w:rsidP="006B1F89">
      <w:pPr>
        <w:pStyle w:val="BodyText"/>
        <w:rPr>
          <w:lang w:val="en-US"/>
        </w:rPr>
      </w:pPr>
      <w:r w:rsidRPr="006B1F89">
        <w:rPr>
          <w:lang w:val="vi-VN"/>
        </w:rPr>
        <w:t xml:space="preserve">API Endpoint: </w:t>
      </w:r>
      <w:r w:rsidRPr="006B1F89">
        <w:rPr>
          <w:lang w:val="en-US"/>
        </w:rPr>
        <w:t xml:space="preserve">PUT </w:t>
      </w:r>
      <w:r w:rsidRPr="006B1F89">
        <w:rPr>
          <w:lang w:val="vi-VN"/>
        </w:rPr>
        <w:t xml:space="preserve"> /api/admin/program/:id</w:t>
      </w:r>
    </w:p>
    <w:p w14:paraId="7C11C18F" w14:textId="617F2583" w:rsidR="006B1F89" w:rsidRDefault="006B1F89" w:rsidP="006B1F89">
      <w:pPr>
        <w:jc w:val="center"/>
      </w:pPr>
      <w:r w:rsidRPr="006B1F89">
        <w:rPr>
          <w:noProof/>
        </w:rPr>
        <w:drawing>
          <wp:inline distT="0" distB="0" distL="0" distR="0" wp14:anchorId="65CEFF62" wp14:editId="7013BAFC">
            <wp:extent cx="4962525" cy="3143250"/>
            <wp:effectExtent l="0" t="0" r="9525" b="0"/>
            <wp:docPr id="14261457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45759" name="Picture 1" descr="A screen shot of a computer program&#10;&#10;Description automatically generated"/>
                    <pic:cNvPicPr/>
                  </pic:nvPicPr>
                  <pic:blipFill rotWithShape="1">
                    <a:blip r:embed="rId142"/>
                    <a:srcRect l="8177" t="11250" r="8284" b="11406"/>
                    <a:stretch/>
                  </pic:blipFill>
                  <pic:spPr bwMode="auto">
                    <a:xfrm>
                      <a:off x="0" y="0"/>
                      <a:ext cx="4962525" cy="3143250"/>
                    </a:xfrm>
                    <a:prstGeom prst="rect">
                      <a:avLst/>
                    </a:prstGeom>
                    <a:ln>
                      <a:noFill/>
                    </a:ln>
                    <a:extLst>
                      <a:ext uri="{53640926-AAD7-44D8-BBD7-CCE9431645EC}">
                        <a14:shadowObscured xmlns:a14="http://schemas.microsoft.com/office/drawing/2010/main"/>
                      </a:ext>
                    </a:extLst>
                  </pic:spPr>
                </pic:pic>
              </a:graphicData>
            </a:graphic>
          </wp:inline>
        </w:drawing>
      </w:r>
    </w:p>
    <w:p w14:paraId="58E314F2" w14:textId="5A89F93A" w:rsidR="006B1F89" w:rsidRDefault="006B1F89" w:rsidP="006B1F89">
      <w:pPr>
        <w:jc w:val="center"/>
        <w:rPr>
          <w:i/>
          <w:iCs/>
        </w:rPr>
      </w:pPr>
      <w:r w:rsidRPr="006B1F89">
        <w:rPr>
          <w:i/>
          <w:iCs/>
        </w:rPr>
        <w:t>Hàm update</w:t>
      </w:r>
    </w:p>
    <w:p w14:paraId="5FC4F283" w14:textId="42DCAC2A" w:rsidR="006B1F89" w:rsidRPr="00AF03C9" w:rsidRDefault="00425DD4" w:rsidP="006B1F89">
      <w:pPr>
        <w:pStyle w:val="BodyText"/>
        <w:rPr>
          <w:lang w:val="vi-VN"/>
        </w:rPr>
      </w:pPr>
      <w:r w:rsidRPr="00425DD4">
        <w:rPr>
          <w:lang w:val="en-US"/>
        </w:rPr>
        <w:t xml:space="preserve">Hàm </w:t>
      </w:r>
      <w:r w:rsidR="00195267">
        <w:rPr>
          <w:lang w:val="en-US"/>
        </w:rPr>
        <w:t>này</w:t>
      </w:r>
      <w:r w:rsidRPr="00425DD4">
        <w:rPr>
          <w:lang w:val="en-US"/>
        </w:rPr>
        <w:t xml:space="preserve"> là một phương thức bất đồng bộ, dùng để cập nhật thông tin chương trình dựa trên ID và dữ liệu mới từ yêu cầu HTTP. Đầu tiên, hàm trích xuất id từ URL và dữ liệu từ phần thân của yêu cầu. Sau đó, hàm sử dụng phương thức update của ProgramModel để cập nhật bản ghi có program_id khớp với id. Nếu không có bản ghi nào được thay đổi (kết quả là 0), hàm trả về mã HTTP 404 và thông báo chương trình không tồn tại. Nếu cập nhật thành công, hàm phản hồi mã HTTP 200 kèm thông báo xác nhận. Trong trường hợp lỗi, hàm trả về mã HTTP 500 và ghi lỗi vào console để hỗ trợ gỡ lỗi</w:t>
      </w:r>
      <w:r w:rsidR="006B1F89" w:rsidRPr="006B1F89">
        <w:rPr>
          <w:lang w:val="vi-VN"/>
        </w:rPr>
        <w:t>.</w:t>
      </w:r>
    </w:p>
    <w:p w14:paraId="15AA45DC" w14:textId="7D36BCFE" w:rsidR="005A721E" w:rsidRDefault="002C4939" w:rsidP="005A721E">
      <w:pPr>
        <w:pStyle w:val="phuluccon"/>
      </w:pPr>
      <w:r w:rsidRPr="002C4939">
        <w:rPr>
          <w:lang w:val="vi"/>
        </w:rPr>
        <w:lastRenderedPageBreak/>
        <w:t>9</w:t>
      </w:r>
      <w:r w:rsidR="005A721E" w:rsidRPr="004569F7">
        <w:rPr>
          <w:lang w:val="vi"/>
        </w:rPr>
        <w:t>.4. Xóa CT</w:t>
      </w:r>
    </w:p>
    <w:p w14:paraId="11E2E30A" w14:textId="6E9A8518" w:rsidR="006B1F89" w:rsidRDefault="00397CEB" w:rsidP="00397CEB">
      <w:pPr>
        <w:jc w:val="center"/>
      </w:pPr>
      <w:r w:rsidRPr="00397CEB">
        <w:rPr>
          <w:noProof/>
        </w:rPr>
        <w:drawing>
          <wp:inline distT="0" distB="0" distL="0" distR="0" wp14:anchorId="38F0D099" wp14:editId="4FCAA5DD">
            <wp:extent cx="4962525" cy="3019425"/>
            <wp:effectExtent l="0" t="0" r="9525" b="9525"/>
            <wp:docPr id="172656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7833" name="Picture 1" descr="A screenshot of a computer program&#10;&#10;Description automatically generated"/>
                    <pic:cNvPicPr/>
                  </pic:nvPicPr>
                  <pic:blipFill rotWithShape="1">
                    <a:blip r:embed="rId143"/>
                    <a:srcRect l="8177" t="12216" r="8284" b="11849"/>
                    <a:stretch/>
                  </pic:blipFill>
                  <pic:spPr bwMode="auto">
                    <a:xfrm>
                      <a:off x="0" y="0"/>
                      <a:ext cx="4962525" cy="3019425"/>
                    </a:xfrm>
                    <a:prstGeom prst="rect">
                      <a:avLst/>
                    </a:prstGeom>
                    <a:ln>
                      <a:noFill/>
                    </a:ln>
                    <a:extLst>
                      <a:ext uri="{53640926-AAD7-44D8-BBD7-CCE9431645EC}">
                        <a14:shadowObscured xmlns:a14="http://schemas.microsoft.com/office/drawing/2010/main"/>
                      </a:ext>
                    </a:extLst>
                  </pic:spPr>
                </pic:pic>
              </a:graphicData>
            </a:graphic>
          </wp:inline>
        </w:drawing>
      </w:r>
    </w:p>
    <w:p w14:paraId="3C94127F" w14:textId="5ED5CB47" w:rsidR="00397CEB" w:rsidRDefault="00397CEB" w:rsidP="00397CEB">
      <w:pPr>
        <w:jc w:val="center"/>
        <w:rPr>
          <w:i/>
          <w:iCs/>
        </w:rPr>
      </w:pPr>
      <w:r w:rsidRPr="006B1F89">
        <w:rPr>
          <w:i/>
          <w:iCs/>
        </w:rPr>
        <w:t xml:space="preserve">Hàm </w:t>
      </w:r>
      <w:r>
        <w:rPr>
          <w:i/>
          <w:iCs/>
        </w:rPr>
        <w:t>delete</w:t>
      </w:r>
    </w:p>
    <w:p w14:paraId="3BAB7AD5" w14:textId="32A98FA4" w:rsidR="00397CEB" w:rsidRPr="00AF03C9" w:rsidRDefault="00425DD4" w:rsidP="00397CEB">
      <w:pPr>
        <w:pStyle w:val="BodyText"/>
        <w:rPr>
          <w:lang w:val="vi-VN"/>
        </w:rPr>
      </w:pPr>
      <w:r w:rsidRPr="00425DD4">
        <w:rPr>
          <w:lang w:val="en-US"/>
        </w:rPr>
        <w:t xml:space="preserve">Hàm </w:t>
      </w:r>
      <w:r w:rsidR="00195267">
        <w:rPr>
          <w:lang w:val="en-US"/>
        </w:rPr>
        <w:t>này</w:t>
      </w:r>
      <w:r w:rsidRPr="00425DD4">
        <w:rPr>
          <w:lang w:val="en-US"/>
        </w:rPr>
        <w:t xml:space="preserve"> là một phương thức bất đồng bộ, được thiết kế để xóa một chương trình khỏi cơ sở dữ liệu dựa trên ID từ URL yêu cầu. Sau khi trích xuất id, hàm sử dụng phương thức destroy của ProgramModel để xóa chương trình có program_id trùng khớp với id. Nếu không có bản ghi nào bị xóa (kết quả là 0), hàm phản hồi với mã HTTP 404 và thông báo chương trình không tồn tại. Nếu xóa thành công, hàm trả về mã HTTP 200 kèm thông báo xác nhận. Trong trường hợp lỗi, hàm trả về mã HTTP 500 và ghi lỗi vào console để hỗ trợ quá trình gỡ lỗi</w:t>
      </w:r>
      <w:r w:rsidR="00397CEB" w:rsidRPr="00397CEB">
        <w:rPr>
          <w:lang w:val="vi-VN"/>
        </w:rPr>
        <w:t>.</w:t>
      </w:r>
    </w:p>
    <w:p w14:paraId="67D66A7E" w14:textId="0F61142B" w:rsidR="00E76B8D" w:rsidRDefault="002C4939" w:rsidP="004A3D3F">
      <w:pPr>
        <w:pStyle w:val="phuluccon"/>
      </w:pPr>
      <w:r w:rsidRPr="002C4939">
        <w:rPr>
          <w:lang w:val="vi"/>
        </w:rPr>
        <w:t>9</w:t>
      </w:r>
      <w:r w:rsidR="00E76B8D" w:rsidRPr="004569F7">
        <w:rPr>
          <w:lang w:val="vi"/>
        </w:rPr>
        <w:t>.5. Nhận mẫu tạo CT bằng Excel</w:t>
      </w:r>
    </w:p>
    <w:p w14:paraId="1CE841A9" w14:textId="37F165F5" w:rsidR="00397CEB" w:rsidRDefault="00397CEB" w:rsidP="00397CEB">
      <w:pPr>
        <w:pStyle w:val="BodyText"/>
        <w:rPr>
          <w:lang w:val="en-US"/>
        </w:rPr>
      </w:pPr>
      <w:r w:rsidRPr="00D03F5A">
        <w:t>API Endpoint: GET /api/admin/program</w:t>
      </w:r>
      <w:r w:rsidRPr="00397CEB">
        <w:rPr>
          <w:lang w:val="vi-VN"/>
        </w:rPr>
        <w:t>/templates/post</w:t>
      </w:r>
    </w:p>
    <w:p w14:paraId="6B70CED4" w14:textId="7B66930C" w:rsidR="00397CEB" w:rsidRDefault="00397CEB" w:rsidP="00397CEB">
      <w:pPr>
        <w:pStyle w:val="BodyText"/>
        <w:jc w:val="center"/>
        <w:rPr>
          <w:lang w:val="en-US"/>
        </w:rPr>
      </w:pPr>
      <w:r w:rsidRPr="00397CEB">
        <w:rPr>
          <w:noProof/>
          <w:lang w:val="en-US"/>
        </w:rPr>
        <w:lastRenderedPageBreak/>
        <w:drawing>
          <wp:inline distT="0" distB="0" distL="0" distR="0" wp14:anchorId="292432D0" wp14:editId="437935A3">
            <wp:extent cx="5027930" cy="2379134"/>
            <wp:effectExtent l="0" t="0" r="1270" b="2540"/>
            <wp:docPr id="12080818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1860" name="Picture 1" descr="A computer screen shot of a program code&#10;&#10;Description automatically generated"/>
                    <pic:cNvPicPr/>
                  </pic:nvPicPr>
                  <pic:blipFill rotWithShape="1">
                    <a:blip r:embed="rId144"/>
                    <a:srcRect l="7839" t="14521" r="7500" b="13892"/>
                    <a:stretch/>
                  </pic:blipFill>
                  <pic:spPr bwMode="auto">
                    <a:xfrm>
                      <a:off x="0" y="0"/>
                      <a:ext cx="5029182" cy="2379726"/>
                    </a:xfrm>
                    <a:prstGeom prst="rect">
                      <a:avLst/>
                    </a:prstGeom>
                    <a:ln>
                      <a:noFill/>
                    </a:ln>
                    <a:extLst>
                      <a:ext uri="{53640926-AAD7-44D8-BBD7-CCE9431645EC}">
                        <a14:shadowObscured xmlns:a14="http://schemas.microsoft.com/office/drawing/2010/main"/>
                      </a:ext>
                    </a:extLst>
                  </pic:spPr>
                </pic:pic>
              </a:graphicData>
            </a:graphic>
          </wp:inline>
        </w:drawing>
      </w:r>
    </w:p>
    <w:p w14:paraId="01D10E5D" w14:textId="622BC68B" w:rsidR="00397CEB" w:rsidRDefault="00397CEB" w:rsidP="00397CEB">
      <w:pPr>
        <w:pStyle w:val="BodyText"/>
        <w:jc w:val="center"/>
        <w:rPr>
          <w:i/>
          <w:iCs/>
          <w:lang w:val="en-US"/>
        </w:rPr>
      </w:pPr>
      <w:r w:rsidRPr="00397CEB">
        <w:rPr>
          <w:i/>
          <w:iCs/>
          <w:lang w:val="en-US"/>
        </w:rPr>
        <w:t>Hàm getFormPost</w:t>
      </w:r>
      <w:r w:rsidR="007017AF">
        <w:rPr>
          <w:i/>
          <w:iCs/>
          <w:lang w:val="en-US"/>
        </w:rPr>
        <w:t>(1/3)</w:t>
      </w:r>
    </w:p>
    <w:p w14:paraId="2D3928E8" w14:textId="771BF7AC" w:rsidR="00425DD4" w:rsidRPr="00425DD4" w:rsidRDefault="00425DD4" w:rsidP="00425DD4">
      <w:pPr>
        <w:pStyle w:val="BodyText"/>
        <w:rPr>
          <w:lang w:val="vi-VN"/>
        </w:rPr>
      </w:pPr>
      <w:r w:rsidRPr="00425DD4">
        <w:rPr>
          <w:lang w:val="vi-VN"/>
        </w:rPr>
        <w:t xml:space="preserve">Hàm </w:t>
      </w:r>
      <w:r w:rsidR="00195267">
        <w:rPr>
          <w:lang w:val="en-US"/>
        </w:rPr>
        <w:t>này</w:t>
      </w:r>
      <w:r w:rsidRPr="00425DD4">
        <w:rPr>
          <w:lang w:val="vi-VN"/>
        </w:rPr>
        <w:t xml:space="preserve"> được thiết kế để tạo tệp Excel chứa thông tin liên quan đến chương trình học, bao gồm các bảng dữ liệu như </w:t>
      </w:r>
      <w:r w:rsidR="00553660">
        <w:rPr>
          <w:lang w:val="vi-VN"/>
        </w:rPr>
        <w:t>“</w:t>
      </w:r>
      <w:r w:rsidRPr="00425DD4">
        <w:rPr>
          <w:lang w:val="vi-VN"/>
        </w:rPr>
        <w:t>Program</w:t>
      </w:r>
      <w:r w:rsidR="00553660">
        <w:rPr>
          <w:lang w:val="vi-VN"/>
        </w:rPr>
        <w:t>”</w:t>
      </w:r>
      <w:r w:rsidRPr="00425DD4">
        <w:rPr>
          <w:lang w:val="vi-VN"/>
        </w:rPr>
        <w:t xml:space="preserve">, </w:t>
      </w:r>
      <w:r w:rsidR="00553660">
        <w:rPr>
          <w:lang w:val="vi-VN"/>
        </w:rPr>
        <w:t>“</w:t>
      </w:r>
      <w:r w:rsidRPr="00425DD4">
        <w:rPr>
          <w:lang w:val="vi-VN"/>
        </w:rPr>
        <w:t>PO</w:t>
      </w:r>
      <w:r w:rsidR="00553660">
        <w:rPr>
          <w:lang w:val="vi-VN"/>
        </w:rPr>
        <w:t>”</w:t>
      </w:r>
      <w:r w:rsidRPr="00425DD4">
        <w:rPr>
          <w:lang w:val="vi-VN"/>
        </w:rPr>
        <w:t xml:space="preserve">, </w:t>
      </w:r>
      <w:r w:rsidR="00553660">
        <w:rPr>
          <w:lang w:val="vi-VN"/>
        </w:rPr>
        <w:t>“</w:t>
      </w:r>
      <w:r w:rsidRPr="00425DD4">
        <w:rPr>
          <w:lang w:val="vi-VN"/>
        </w:rPr>
        <w:t>PLO</w:t>
      </w:r>
      <w:r w:rsidR="00553660">
        <w:rPr>
          <w:lang w:val="vi-VN"/>
        </w:rPr>
        <w:t>”</w:t>
      </w:r>
      <w:r w:rsidRPr="00425DD4">
        <w:rPr>
          <w:lang w:val="vi-VN"/>
        </w:rPr>
        <w:t xml:space="preserve">, và </w:t>
      </w:r>
      <w:r w:rsidR="00553660">
        <w:rPr>
          <w:lang w:val="vi-VN"/>
        </w:rPr>
        <w:t>“</w:t>
      </w:r>
      <w:r w:rsidRPr="00425DD4">
        <w:rPr>
          <w:lang w:val="vi-VN"/>
        </w:rPr>
        <w:t>PLO_PO</w:t>
      </w:r>
      <w:r w:rsidR="00553660">
        <w:rPr>
          <w:lang w:val="vi-VN"/>
        </w:rPr>
        <w:t>”</w:t>
      </w:r>
      <w:r w:rsidRPr="00425DD4">
        <w:rPr>
          <w:lang w:val="vi-VN"/>
        </w:rPr>
        <w:t xml:space="preserve">. Quá trình bắt đầu bằng việc tạo một workbook mới qua thư viện ExcelJS bằng phương thức Workbook(). Đầu tiên, hàm tạo worksheet </w:t>
      </w:r>
      <w:r w:rsidR="00553660">
        <w:rPr>
          <w:lang w:val="vi-VN"/>
        </w:rPr>
        <w:t>“</w:t>
      </w:r>
      <w:r w:rsidRPr="00425DD4">
        <w:rPr>
          <w:lang w:val="vi-VN"/>
        </w:rPr>
        <w:t>Program</w:t>
      </w:r>
      <w:r w:rsidR="00553660">
        <w:rPr>
          <w:lang w:val="vi-VN"/>
        </w:rPr>
        <w:t>”</w:t>
      </w:r>
      <w:r w:rsidRPr="00425DD4">
        <w:rPr>
          <w:lang w:val="vi-VN"/>
        </w:rPr>
        <w:t xml:space="preserve"> và xác định các cột với tiêu đề: Mã chương trình, Tên chương trình, và Mô tả (HTML). Kích thước cột được điều chỉnh phù hợp với nội dung.</w:t>
      </w:r>
    </w:p>
    <w:p w14:paraId="72EF8AFC" w14:textId="762F6393" w:rsidR="007017AF" w:rsidRPr="002750B6" w:rsidRDefault="00425DD4" w:rsidP="00425DD4">
      <w:pPr>
        <w:pStyle w:val="BodyText"/>
        <w:rPr>
          <w:lang w:val="vi-VN"/>
        </w:rPr>
      </w:pPr>
      <w:r w:rsidRPr="00425DD4">
        <w:rPr>
          <w:lang w:val="vi-VN"/>
        </w:rPr>
        <w:t xml:space="preserve">Sau đó, hàm thêm một hàng dữ liệu mẫu, với Mã chương trình là </w:t>
      </w:r>
      <w:r w:rsidR="00553660">
        <w:rPr>
          <w:lang w:val="vi-VN"/>
        </w:rPr>
        <w:t>“</w:t>
      </w:r>
      <w:r w:rsidRPr="00425DD4">
        <w:rPr>
          <w:lang w:val="vi-VN"/>
        </w:rPr>
        <w:t>IT</w:t>
      </w:r>
      <w:r w:rsidR="00553660">
        <w:rPr>
          <w:lang w:val="vi-VN"/>
        </w:rPr>
        <w:t>”</w:t>
      </w:r>
      <w:r w:rsidRPr="00425DD4">
        <w:rPr>
          <w:lang w:val="vi-VN"/>
        </w:rPr>
        <w:t xml:space="preserve"> và Mô tả chứa chuỗi HTML mô tả chi tiết chương trình. Cuối cùng, hàm gọi protectWorksheet để bảo vệ cột Mã chương trình, đảm bảo rằng chỉ các ô không khóa mới có thể chỉnh sửa, giúp bảo vệ thông tin quan trọng trong worksheet.</w:t>
      </w:r>
    </w:p>
    <w:p w14:paraId="287B474A" w14:textId="2EBD6969" w:rsidR="007017AF" w:rsidRDefault="007017AF" w:rsidP="007017AF">
      <w:pPr>
        <w:jc w:val="center"/>
      </w:pPr>
      <w:r w:rsidRPr="007017AF">
        <w:rPr>
          <w:noProof/>
          <w:lang w:val="vi-VN"/>
        </w:rPr>
        <w:lastRenderedPageBreak/>
        <w:drawing>
          <wp:inline distT="0" distB="0" distL="0" distR="0" wp14:anchorId="33819FC9" wp14:editId="038931D1">
            <wp:extent cx="4961466" cy="4404995"/>
            <wp:effectExtent l="0" t="0" r="0" b="0"/>
            <wp:docPr id="1700544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44710" name="Picture 1" descr="A screenshot of a computer program&#10;&#10;Description automatically generated"/>
                    <pic:cNvPicPr/>
                  </pic:nvPicPr>
                  <pic:blipFill rotWithShape="1">
                    <a:blip r:embed="rId145"/>
                    <a:srcRect l="8126" t="8830" r="8333" b="9143"/>
                    <a:stretch/>
                  </pic:blipFill>
                  <pic:spPr bwMode="auto">
                    <a:xfrm>
                      <a:off x="0" y="0"/>
                      <a:ext cx="4962679" cy="4406072"/>
                    </a:xfrm>
                    <a:prstGeom prst="rect">
                      <a:avLst/>
                    </a:prstGeom>
                    <a:ln>
                      <a:noFill/>
                    </a:ln>
                    <a:extLst>
                      <a:ext uri="{53640926-AAD7-44D8-BBD7-CCE9431645EC}">
                        <a14:shadowObscured xmlns:a14="http://schemas.microsoft.com/office/drawing/2010/main"/>
                      </a:ext>
                    </a:extLst>
                  </pic:spPr>
                </pic:pic>
              </a:graphicData>
            </a:graphic>
          </wp:inline>
        </w:drawing>
      </w:r>
    </w:p>
    <w:p w14:paraId="1EE54BD0" w14:textId="105886AE" w:rsidR="007017AF" w:rsidRPr="007017AF" w:rsidRDefault="007017AF" w:rsidP="007017AF">
      <w:pPr>
        <w:pStyle w:val="BodyText"/>
        <w:jc w:val="center"/>
        <w:rPr>
          <w:i/>
          <w:iCs/>
          <w:lang w:val="en-US"/>
        </w:rPr>
      </w:pPr>
      <w:r w:rsidRPr="00397CEB">
        <w:rPr>
          <w:i/>
          <w:iCs/>
          <w:lang w:val="en-US"/>
        </w:rPr>
        <w:t>Hàm getFormPost</w:t>
      </w:r>
      <w:r>
        <w:rPr>
          <w:i/>
          <w:iCs/>
          <w:lang w:val="en-US"/>
        </w:rPr>
        <w:t>(2/3)</w:t>
      </w:r>
    </w:p>
    <w:p w14:paraId="17767B38" w14:textId="0797D6D6" w:rsidR="00425DD4" w:rsidRPr="00425DD4" w:rsidRDefault="00425DD4" w:rsidP="00425DD4">
      <w:pPr>
        <w:pStyle w:val="BodyText"/>
        <w:rPr>
          <w:lang w:val="vi-VN"/>
        </w:rPr>
      </w:pPr>
      <w:r w:rsidRPr="00425DD4">
        <w:rPr>
          <w:lang w:val="vi-VN"/>
        </w:rPr>
        <w:t xml:space="preserve">Để tạo worksheet thứ hai có tên </w:t>
      </w:r>
      <w:r w:rsidR="00553660">
        <w:rPr>
          <w:lang w:val="vi-VN"/>
        </w:rPr>
        <w:t>“</w:t>
      </w:r>
      <w:r w:rsidRPr="00425DD4">
        <w:rPr>
          <w:lang w:val="vi-VN"/>
        </w:rPr>
        <w:t>PO</w:t>
      </w:r>
      <w:r w:rsidR="00553660">
        <w:rPr>
          <w:lang w:val="vi-VN"/>
        </w:rPr>
        <w:t>”</w:t>
      </w:r>
      <w:r w:rsidRPr="00425DD4">
        <w:rPr>
          <w:lang w:val="vi-VN"/>
        </w:rPr>
        <w:t xml:space="preserve">, các cột được định nghĩa với tiêu đề: Tên Mục tiêu, Mô tả, và Mã chương trình. Sau khi thiết lập cột, một hàng dữ liệu được thêm vào với thông tin cho </w:t>
      </w:r>
      <w:r w:rsidR="00553660">
        <w:rPr>
          <w:lang w:val="vi-VN"/>
        </w:rPr>
        <w:t>“</w:t>
      </w:r>
      <w:r w:rsidRPr="00425DD4">
        <w:rPr>
          <w:lang w:val="vi-VN"/>
        </w:rPr>
        <w:t>PO1</w:t>
      </w:r>
      <w:r w:rsidR="00553660">
        <w:rPr>
          <w:lang w:val="vi-VN"/>
        </w:rPr>
        <w:t>”</w:t>
      </w:r>
      <w:r w:rsidRPr="00425DD4">
        <w:rPr>
          <w:lang w:val="vi-VN"/>
        </w:rPr>
        <w:t>, đảm bảo tính chính xác và đầy đủ.</w:t>
      </w:r>
    </w:p>
    <w:p w14:paraId="3761C0D3" w14:textId="71F3DA3A" w:rsidR="00425DD4" w:rsidRPr="00425DD4" w:rsidRDefault="00425DD4" w:rsidP="00425DD4">
      <w:pPr>
        <w:pStyle w:val="BodyText"/>
        <w:rPr>
          <w:lang w:val="vi-VN"/>
        </w:rPr>
      </w:pPr>
      <w:r w:rsidRPr="00425DD4">
        <w:rPr>
          <w:lang w:val="vi-VN"/>
        </w:rPr>
        <w:t xml:space="preserve">Tiếp theo, worksheet thứ ba, </w:t>
      </w:r>
      <w:r w:rsidR="00553660">
        <w:rPr>
          <w:lang w:val="vi-VN"/>
        </w:rPr>
        <w:t>“</w:t>
      </w:r>
      <w:r w:rsidRPr="00425DD4">
        <w:rPr>
          <w:lang w:val="vi-VN"/>
        </w:rPr>
        <w:t>PLO</w:t>
      </w:r>
      <w:r w:rsidR="00553660">
        <w:rPr>
          <w:lang w:val="vi-VN"/>
        </w:rPr>
        <w:t>”</w:t>
      </w:r>
      <w:r w:rsidRPr="00425DD4">
        <w:rPr>
          <w:lang w:val="vi-VN"/>
        </w:rPr>
        <w:t xml:space="preserve">, sẽ được tạo với các cột có tiêu đề: Tên Chuẩn đầu ra, Mô tả, và Mã chương trình. Một hàng dữ liệu minh họa cho </w:t>
      </w:r>
      <w:r w:rsidR="00553660">
        <w:rPr>
          <w:lang w:val="vi-VN"/>
        </w:rPr>
        <w:t>“</w:t>
      </w:r>
      <w:r w:rsidRPr="00425DD4">
        <w:rPr>
          <w:lang w:val="vi-VN"/>
        </w:rPr>
        <w:t>PLO1</w:t>
      </w:r>
      <w:r w:rsidR="00553660">
        <w:rPr>
          <w:lang w:val="vi-VN"/>
        </w:rPr>
        <w:t>”</w:t>
      </w:r>
      <w:r w:rsidRPr="00425DD4">
        <w:rPr>
          <w:lang w:val="vi-VN"/>
        </w:rPr>
        <w:t xml:space="preserve"> cũng sẽ được thêm vào để làm mẫu cho nội dung.</w:t>
      </w:r>
    </w:p>
    <w:p w14:paraId="689FE081" w14:textId="3B1B6263" w:rsidR="007017AF" w:rsidRPr="002750B6" w:rsidRDefault="00425DD4" w:rsidP="00425DD4">
      <w:pPr>
        <w:pStyle w:val="BodyText"/>
        <w:rPr>
          <w:lang w:val="vi-VN"/>
        </w:rPr>
      </w:pPr>
      <w:r w:rsidRPr="00425DD4">
        <w:rPr>
          <w:lang w:val="vi-VN"/>
        </w:rPr>
        <w:t xml:space="preserve">Cuối cùng, worksheet thứ tư, </w:t>
      </w:r>
      <w:r w:rsidR="00553660">
        <w:rPr>
          <w:lang w:val="vi-VN"/>
        </w:rPr>
        <w:t>“</w:t>
      </w:r>
      <w:r w:rsidRPr="00425DD4">
        <w:rPr>
          <w:lang w:val="vi-VN"/>
        </w:rPr>
        <w:t>PLO_PO</w:t>
      </w:r>
      <w:r w:rsidR="00553660">
        <w:rPr>
          <w:lang w:val="vi-VN"/>
        </w:rPr>
        <w:t>”</w:t>
      </w:r>
      <w:r w:rsidRPr="00425DD4">
        <w:rPr>
          <w:lang w:val="vi-VN"/>
        </w:rPr>
        <w:t xml:space="preserve">, sẽ chứa hai cột: PLO và PO. Một hàng dữ liệu mẫu sẽ được thêm vào, thể hiện mối quan hệ giữa </w:t>
      </w:r>
      <w:r w:rsidR="00553660">
        <w:rPr>
          <w:lang w:val="vi-VN"/>
        </w:rPr>
        <w:t>“</w:t>
      </w:r>
      <w:r w:rsidRPr="00425DD4">
        <w:rPr>
          <w:lang w:val="vi-VN"/>
        </w:rPr>
        <w:t>PLO1</w:t>
      </w:r>
      <w:r w:rsidR="00553660">
        <w:rPr>
          <w:lang w:val="vi-VN"/>
        </w:rPr>
        <w:t>”</w:t>
      </w:r>
      <w:r w:rsidRPr="00425DD4">
        <w:rPr>
          <w:lang w:val="vi-VN"/>
        </w:rPr>
        <w:t xml:space="preserve"> và </w:t>
      </w:r>
      <w:r w:rsidR="00553660">
        <w:rPr>
          <w:lang w:val="vi-VN"/>
        </w:rPr>
        <w:t>“</w:t>
      </w:r>
      <w:r w:rsidRPr="00425DD4">
        <w:rPr>
          <w:lang w:val="vi-VN"/>
        </w:rPr>
        <w:t>PO1</w:t>
      </w:r>
      <w:r w:rsidR="00553660">
        <w:rPr>
          <w:lang w:val="vi-VN"/>
        </w:rPr>
        <w:t>”</w:t>
      </w:r>
      <w:r w:rsidRPr="00425DD4">
        <w:rPr>
          <w:lang w:val="vi-VN"/>
        </w:rPr>
        <w:t>, nhằm minh họa sự liên kết giữa chuẩn đầu ra và các mục tiêu trong chương trình học.</w:t>
      </w:r>
    </w:p>
    <w:p w14:paraId="2CCA603A" w14:textId="0FF7E4AD" w:rsidR="007017AF" w:rsidRPr="007017AF" w:rsidRDefault="007017AF" w:rsidP="007017AF">
      <w:pPr>
        <w:jc w:val="center"/>
      </w:pPr>
      <w:r w:rsidRPr="007017AF">
        <w:rPr>
          <w:noProof/>
        </w:rPr>
        <w:lastRenderedPageBreak/>
        <w:drawing>
          <wp:inline distT="0" distB="0" distL="0" distR="0" wp14:anchorId="340C687C" wp14:editId="46B9D146">
            <wp:extent cx="5011420" cy="3005244"/>
            <wp:effectExtent l="0" t="0" r="0" b="5080"/>
            <wp:docPr id="1838790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90811" name="Picture 1" descr="A screenshot of a computer program&#10;&#10;Description automatically generated"/>
                    <pic:cNvPicPr/>
                  </pic:nvPicPr>
                  <pic:blipFill rotWithShape="1">
                    <a:blip r:embed="rId146"/>
                    <a:srcRect l="7698" t="12230" r="7927" b="11607"/>
                    <a:stretch/>
                  </pic:blipFill>
                  <pic:spPr bwMode="auto">
                    <a:xfrm>
                      <a:off x="0" y="0"/>
                      <a:ext cx="5012221" cy="3005724"/>
                    </a:xfrm>
                    <a:prstGeom prst="rect">
                      <a:avLst/>
                    </a:prstGeom>
                    <a:ln>
                      <a:noFill/>
                    </a:ln>
                    <a:extLst>
                      <a:ext uri="{53640926-AAD7-44D8-BBD7-CCE9431645EC}">
                        <a14:shadowObscured xmlns:a14="http://schemas.microsoft.com/office/drawing/2010/main"/>
                      </a:ext>
                    </a:extLst>
                  </pic:spPr>
                </pic:pic>
              </a:graphicData>
            </a:graphic>
          </wp:inline>
        </w:drawing>
      </w:r>
    </w:p>
    <w:p w14:paraId="497C94D3" w14:textId="6C4CF3A5" w:rsidR="007017AF" w:rsidRPr="007017AF" w:rsidRDefault="007017AF" w:rsidP="007017AF">
      <w:pPr>
        <w:pStyle w:val="BodyText"/>
        <w:jc w:val="center"/>
        <w:rPr>
          <w:i/>
          <w:iCs/>
          <w:lang w:val="en-US"/>
        </w:rPr>
      </w:pPr>
      <w:r w:rsidRPr="00397CEB">
        <w:rPr>
          <w:i/>
          <w:iCs/>
          <w:lang w:val="en-US"/>
        </w:rPr>
        <w:t>Hàm getFormPost</w:t>
      </w:r>
      <w:r>
        <w:rPr>
          <w:i/>
          <w:iCs/>
          <w:lang w:val="en-US"/>
        </w:rPr>
        <w:t>(3/3)</w:t>
      </w:r>
    </w:p>
    <w:p w14:paraId="7D738C4F" w14:textId="6524FF25" w:rsidR="007017AF" w:rsidRPr="007017AF" w:rsidRDefault="00425DD4" w:rsidP="007017AF">
      <w:pPr>
        <w:pStyle w:val="BodyText"/>
        <w:rPr>
          <w:lang w:val="en-US"/>
        </w:rPr>
      </w:pPr>
      <w:r w:rsidRPr="00425DD4">
        <w:rPr>
          <w:lang w:val="en-US"/>
        </w:rPr>
        <w:t xml:space="preserve">Sau khi hoàn tất việc thiết lập các worksheet, hàm sẽ áp dụng chế độ bảo vệ cho worksheet </w:t>
      </w:r>
      <w:r w:rsidR="00553660">
        <w:rPr>
          <w:lang w:val="en-US"/>
        </w:rPr>
        <w:t>“</w:t>
      </w:r>
      <w:r w:rsidRPr="00425DD4">
        <w:rPr>
          <w:lang w:val="en-US"/>
        </w:rPr>
        <w:t>Program</w:t>
      </w:r>
      <w:r w:rsidR="00553660">
        <w:rPr>
          <w:lang w:val="en-US"/>
        </w:rPr>
        <w:t>”</w:t>
      </w:r>
      <w:r w:rsidRPr="00425DD4">
        <w:rPr>
          <w:lang w:val="en-US"/>
        </w:rPr>
        <w:t xml:space="preserve"> với các tùy chọn cụ thể, cho phép người dùng lựa chọn giữa các ô đã được khóa và chưa được khóa. Cuối cùng, hàm thiết lập các tiêu đề phản hồi để chỉ định rằng nội dung gửi đi là tệp Excel và thực hiện gửi workbook đến client với tên tệp là </w:t>
      </w:r>
      <w:r w:rsidR="00553660">
        <w:rPr>
          <w:lang w:val="en-US"/>
        </w:rPr>
        <w:t>“</w:t>
      </w:r>
      <w:r w:rsidRPr="00425DD4">
        <w:rPr>
          <w:lang w:val="en-US"/>
        </w:rPr>
        <w:t>ProgramsForm.xlsx</w:t>
      </w:r>
      <w:r w:rsidR="00553660">
        <w:rPr>
          <w:lang w:val="en-US"/>
        </w:rPr>
        <w:t>”</w:t>
      </w:r>
      <w:r w:rsidRPr="00425DD4">
        <w:rPr>
          <w:lang w:val="en-US"/>
        </w:rPr>
        <w:t>. Tất cả các bước này đều được thực hiện một cách đồng bộ, đảm bảo rằng tệp Excel được tạo và gửi đi chính xác.</w:t>
      </w:r>
    </w:p>
    <w:p w14:paraId="2F28BBA0" w14:textId="75E9B9F2" w:rsidR="00E76B8D" w:rsidRDefault="002C4939" w:rsidP="004A3D3F">
      <w:pPr>
        <w:pStyle w:val="phuluccon"/>
      </w:pPr>
      <w:r>
        <w:t>9</w:t>
      </w:r>
      <w:r w:rsidR="00E76B8D">
        <w:t>.6. Lưu CT bằng Excel</w:t>
      </w:r>
    </w:p>
    <w:p w14:paraId="115D1D36" w14:textId="430BFF26" w:rsidR="00AF03C9" w:rsidRDefault="00AF03C9" w:rsidP="00AF03C9">
      <w:pPr>
        <w:pStyle w:val="BodyText"/>
        <w:rPr>
          <w:lang w:val="en-US"/>
        </w:rPr>
      </w:pPr>
      <w:r w:rsidRPr="00D03F5A">
        <w:t xml:space="preserve">API Endpoint: </w:t>
      </w:r>
      <w:r>
        <w:rPr>
          <w:lang w:val="en-US"/>
        </w:rPr>
        <w:t xml:space="preserve">POST </w:t>
      </w:r>
      <w:r w:rsidRPr="00D03F5A">
        <w:t>/api/admin</w:t>
      </w:r>
      <w:r w:rsidRPr="00AF03C9">
        <w:rPr>
          <w:lang w:val="vi-VN"/>
        </w:rPr>
        <w:t>/importExcel</w:t>
      </w:r>
      <w:r>
        <w:rPr>
          <w:lang w:val="en-US"/>
        </w:rPr>
        <w:t>/</w:t>
      </w:r>
      <w:r w:rsidRPr="00AF03C9">
        <w:rPr>
          <w:lang w:val="en-US"/>
        </w:rPr>
        <w:t>program</w:t>
      </w:r>
    </w:p>
    <w:p w14:paraId="70CAF1C7" w14:textId="51BBE269" w:rsidR="00AF03C9" w:rsidRDefault="00BD5596" w:rsidP="00BD5596">
      <w:pPr>
        <w:jc w:val="center"/>
      </w:pPr>
      <w:r w:rsidRPr="00BD5596">
        <w:rPr>
          <w:noProof/>
          <w:lang w:val="vi-VN"/>
        </w:rPr>
        <w:lastRenderedPageBreak/>
        <w:drawing>
          <wp:inline distT="0" distB="0" distL="0" distR="0" wp14:anchorId="2FE9A891" wp14:editId="514E2110">
            <wp:extent cx="4224020" cy="5443480"/>
            <wp:effectExtent l="0" t="0" r="5080" b="5080"/>
            <wp:docPr id="17929532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3290" name="Picture 1" descr="A screen shot of a computer code&#10;&#10;Description automatically generated"/>
                    <pic:cNvPicPr/>
                  </pic:nvPicPr>
                  <pic:blipFill rotWithShape="1">
                    <a:blip r:embed="rId147"/>
                    <a:srcRect l="7792" t="6386" r="7689" b="6267"/>
                    <a:stretch/>
                  </pic:blipFill>
                  <pic:spPr bwMode="auto">
                    <a:xfrm>
                      <a:off x="0" y="0"/>
                      <a:ext cx="4225198" cy="5444998"/>
                    </a:xfrm>
                    <a:prstGeom prst="rect">
                      <a:avLst/>
                    </a:prstGeom>
                    <a:ln>
                      <a:noFill/>
                    </a:ln>
                    <a:extLst>
                      <a:ext uri="{53640926-AAD7-44D8-BBD7-CCE9431645EC}">
                        <a14:shadowObscured xmlns:a14="http://schemas.microsoft.com/office/drawing/2010/main"/>
                      </a:ext>
                    </a:extLst>
                  </pic:spPr>
                </pic:pic>
              </a:graphicData>
            </a:graphic>
          </wp:inline>
        </w:drawing>
      </w:r>
    </w:p>
    <w:p w14:paraId="5851123C" w14:textId="7818FD4F" w:rsidR="00BD5596" w:rsidRDefault="00BD5596" w:rsidP="00BD5596">
      <w:pPr>
        <w:jc w:val="center"/>
      </w:pPr>
      <w:r>
        <w:t xml:space="preserve">Hàm </w:t>
      </w:r>
      <w:r w:rsidRPr="00BD5596">
        <w:t>processSaveTemplate</w:t>
      </w:r>
      <w:r>
        <w:t>(</w:t>
      </w:r>
      <w:r w:rsidR="009B5D6E">
        <w:t>1/4</w:t>
      </w:r>
      <w:r>
        <w:t>)</w:t>
      </w:r>
    </w:p>
    <w:p w14:paraId="172B7503" w14:textId="69571C23" w:rsidR="00425DD4" w:rsidRPr="00425DD4" w:rsidRDefault="00425DD4" w:rsidP="00425DD4">
      <w:pPr>
        <w:pStyle w:val="BodyText"/>
        <w:rPr>
          <w:lang w:val="vi-VN"/>
        </w:rPr>
      </w:pPr>
      <w:r w:rsidRPr="00425DD4">
        <w:rPr>
          <w:lang w:val="vi-VN"/>
        </w:rPr>
        <w:t xml:space="preserve">Hàm </w:t>
      </w:r>
      <w:r w:rsidR="00195267">
        <w:rPr>
          <w:lang w:val="en-US"/>
        </w:rPr>
        <w:t>này</w:t>
      </w:r>
      <w:r w:rsidRPr="00425DD4">
        <w:rPr>
          <w:lang w:val="vi-VN"/>
        </w:rPr>
        <w:t xml:space="preserve"> được thiết kế để xử lý việc tải lên và lưu trữ dữ liệu từ tệp Excel. Trong giai đoạn đầu, hàm kiểm tra xem có tệp nào được tải lên hay không; nếu không có, nó sẽ trả về mã lỗi 400 kèm theo thông báo </w:t>
      </w:r>
      <w:r w:rsidR="00553660">
        <w:rPr>
          <w:lang w:val="vi-VN"/>
        </w:rPr>
        <w:t>“</w:t>
      </w:r>
      <w:r w:rsidRPr="00425DD4">
        <w:rPr>
          <w:lang w:val="vi-VN"/>
        </w:rPr>
        <w:t>No file uploaded.</w:t>
      </w:r>
      <w:r w:rsidR="00553660">
        <w:rPr>
          <w:lang w:val="vi-VN"/>
        </w:rPr>
        <w:t>”</w:t>
      </w:r>
      <w:r w:rsidRPr="00425DD4">
        <w:rPr>
          <w:lang w:val="vi-VN"/>
        </w:rPr>
        <w:t xml:space="preserve"> Nếu tệp đã được tải lên, hàm xác định đường dẫn lưu trữ và lấy tên tệp từ đối tượng req.files.</w:t>
      </w:r>
    </w:p>
    <w:p w14:paraId="0C0600FF" w14:textId="2F4893BD" w:rsidR="00BD5596" w:rsidRPr="002750B6" w:rsidRDefault="00425DD4" w:rsidP="00425DD4">
      <w:pPr>
        <w:pStyle w:val="BodyText"/>
        <w:rPr>
          <w:lang w:val="vi-VN"/>
        </w:rPr>
      </w:pPr>
      <w:r w:rsidRPr="00425DD4">
        <w:rPr>
          <w:lang w:val="vi-VN"/>
        </w:rPr>
        <w:t>Tiếp theo, một workbook mới được khởi tạo thông qua thư viện ExcelJS, và hàm sẽ cố gắng đọc tệp Excel từ đường dẫn đã xác định. Nếu có lỗi xảy ra trong quá trình đọc tệp, hàm sẽ trả về mã lỗi 500 cùng với thông báo lỗi tương ứng.</w:t>
      </w:r>
    </w:p>
    <w:p w14:paraId="43D1621B" w14:textId="49010F9B" w:rsidR="00BE61AF" w:rsidRDefault="00BE61AF" w:rsidP="00BE61AF">
      <w:pPr>
        <w:jc w:val="center"/>
      </w:pPr>
      <w:r w:rsidRPr="00BE61AF">
        <w:rPr>
          <w:noProof/>
        </w:rPr>
        <w:lastRenderedPageBreak/>
        <w:drawing>
          <wp:inline distT="0" distB="0" distL="0" distR="0" wp14:anchorId="48C07C82" wp14:editId="29B1C2E0">
            <wp:extent cx="4241800" cy="6349999"/>
            <wp:effectExtent l="0" t="0" r="6350" b="0"/>
            <wp:docPr id="1028262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2144" name="Picture 1" descr="A screen shot of a computer code&#10;&#10;Description automatically generated"/>
                    <pic:cNvPicPr/>
                  </pic:nvPicPr>
                  <pic:blipFill rotWithShape="1">
                    <a:blip r:embed="rId148"/>
                    <a:srcRect l="8117" t="1159" r="7153" b="2279"/>
                    <a:stretch/>
                  </pic:blipFill>
                  <pic:spPr bwMode="auto">
                    <a:xfrm>
                      <a:off x="0" y="0"/>
                      <a:ext cx="4242168" cy="6350550"/>
                    </a:xfrm>
                    <a:prstGeom prst="rect">
                      <a:avLst/>
                    </a:prstGeom>
                    <a:ln>
                      <a:noFill/>
                    </a:ln>
                    <a:extLst>
                      <a:ext uri="{53640926-AAD7-44D8-BBD7-CCE9431645EC}">
                        <a14:shadowObscured xmlns:a14="http://schemas.microsoft.com/office/drawing/2010/main"/>
                      </a:ext>
                    </a:extLst>
                  </pic:spPr>
                </pic:pic>
              </a:graphicData>
            </a:graphic>
          </wp:inline>
        </w:drawing>
      </w:r>
    </w:p>
    <w:p w14:paraId="20671EFE" w14:textId="7C54C1BB" w:rsidR="00BE61AF" w:rsidRDefault="00BE61AF" w:rsidP="00BE61AF">
      <w:pPr>
        <w:jc w:val="center"/>
      </w:pPr>
      <w:r>
        <w:t xml:space="preserve">Hàm </w:t>
      </w:r>
      <w:r w:rsidRPr="00BD5596">
        <w:t>processSaveTemplate</w:t>
      </w:r>
      <w:r>
        <w:t>(</w:t>
      </w:r>
      <w:r w:rsidR="009B5D6E">
        <w:t>2/4</w:t>
      </w:r>
      <w:r>
        <w:t>)</w:t>
      </w:r>
    </w:p>
    <w:p w14:paraId="151513AE" w14:textId="7CF17178" w:rsidR="00425DD4" w:rsidRPr="00425DD4" w:rsidRDefault="00425DD4" w:rsidP="00425DD4">
      <w:pPr>
        <w:pStyle w:val="BodyText"/>
        <w:rPr>
          <w:lang w:val="vi-VN"/>
        </w:rPr>
      </w:pPr>
      <w:r w:rsidRPr="00425DD4">
        <w:rPr>
          <w:lang w:val="vi-VN"/>
        </w:rPr>
        <w:t xml:space="preserve">Mảng program_id_PoWorksheet được khởi tạo để lưu trữ mã chương trình từ worksheet </w:t>
      </w:r>
      <w:r w:rsidR="00553660">
        <w:rPr>
          <w:lang w:val="vi-VN"/>
        </w:rPr>
        <w:t>“</w:t>
      </w:r>
      <w:r w:rsidRPr="00425DD4">
        <w:rPr>
          <w:lang w:val="vi-VN"/>
        </w:rPr>
        <w:t>PO</w:t>
      </w:r>
      <w:r w:rsidR="00553660">
        <w:rPr>
          <w:lang w:val="vi-VN"/>
        </w:rPr>
        <w:t>”</w:t>
      </w:r>
      <w:r w:rsidRPr="00425DD4">
        <w:rPr>
          <w:lang w:val="vi-VN"/>
        </w:rPr>
        <w:t>. Mã chương trình được lấy từ ô thứ ba của mỗi hàng, bắt đầu từ hàng thứ hai, và nếu mã chương trình tồn tại, nó sẽ được thêm vào mảng này.</w:t>
      </w:r>
    </w:p>
    <w:p w14:paraId="64A0C7AF" w14:textId="2C206BFE" w:rsidR="00425DD4" w:rsidRPr="00425DD4" w:rsidRDefault="00425DD4" w:rsidP="00425DD4">
      <w:pPr>
        <w:pStyle w:val="BodyText"/>
        <w:rPr>
          <w:lang w:val="vi-VN"/>
        </w:rPr>
      </w:pPr>
      <w:r w:rsidRPr="00425DD4">
        <w:rPr>
          <w:lang w:val="vi-VN"/>
        </w:rPr>
        <w:t xml:space="preserve">Tiếp theo, hàm eachRow được sử dụng để đọc từng hàng trong worksheet </w:t>
      </w:r>
      <w:r w:rsidR="00553660">
        <w:rPr>
          <w:lang w:val="vi-VN"/>
        </w:rPr>
        <w:t>“</w:t>
      </w:r>
      <w:r w:rsidRPr="00425DD4">
        <w:rPr>
          <w:lang w:val="vi-VN"/>
        </w:rPr>
        <w:t>PO</w:t>
      </w:r>
      <w:r w:rsidR="00553660">
        <w:rPr>
          <w:lang w:val="vi-VN"/>
        </w:rPr>
        <w:t>”</w:t>
      </w:r>
      <w:r w:rsidRPr="00425DD4">
        <w:rPr>
          <w:lang w:val="vi-VN"/>
        </w:rPr>
        <w:t>, và dữ liệu sẽ được lưu vào jsonPoData. Trong mảng này, tên mục tiêu (PO) sẽ được lấy từ ô đầu tiên, mô tả từ ô thứ hai, và mã chương trình sẽ được gán từ phần tử đầu tiên của mảng program_id_PoWorksheet.</w:t>
      </w:r>
    </w:p>
    <w:p w14:paraId="07197DBD" w14:textId="5A70592E" w:rsidR="00425DD4" w:rsidRPr="00425DD4" w:rsidRDefault="00425DD4" w:rsidP="00425DD4">
      <w:pPr>
        <w:pStyle w:val="BodyText"/>
        <w:rPr>
          <w:lang w:val="vi-VN"/>
        </w:rPr>
      </w:pPr>
      <w:r w:rsidRPr="00425DD4">
        <w:rPr>
          <w:lang w:val="vi-VN"/>
        </w:rPr>
        <w:lastRenderedPageBreak/>
        <w:t xml:space="preserve">Quá trình tương tự sẽ được lặp lại cho worksheet </w:t>
      </w:r>
      <w:r w:rsidR="00553660">
        <w:rPr>
          <w:lang w:val="vi-VN"/>
        </w:rPr>
        <w:t>“</w:t>
      </w:r>
      <w:r w:rsidRPr="00425DD4">
        <w:rPr>
          <w:lang w:val="vi-VN"/>
        </w:rPr>
        <w:t>PLO</w:t>
      </w:r>
      <w:r w:rsidR="00553660">
        <w:rPr>
          <w:lang w:val="vi-VN"/>
        </w:rPr>
        <w:t>”</w:t>
      </w:r>
      <w:r w:rsidRPr="00425DD4">
        <w:rPr>
          <w:lang w:val="vi-VN"/>
        </w:rPr>
        <w:t xml:space="preserve">. Mảng program_id_PloWorksheet sẽ được khởi tạo để lưu trữ mã chương trình từ worksheet </w:t>
      </w:r>
      <w:r w:rsidR="00553660">
        <w:rPr>
          <w:lang w:val="vi-VN"/>
        </w:rPr>
        <w:t>“</w:t>
      </w:r>
      <w:r w:rsidRPr="00425DD4">
        <w:rPr>
          <w:lang w:val="vi-VN"/>
        </w:rPr>
        <w:t>PLO</w:t>
      </w:r>
      <w:r w:rsidR="00553660">
        <w:rPr>
          <w:lang w:val="vi-VN"/>
        </w:rPr>
        <w:t>”</w:t>
      </w:r>
      <w:r w:rsidRPr="00425DD4">
        <w:rPr>
          <w:lang w:val="vi-VN"/>
        </w:rPr>
        <w:t xml:space="preserve">, với mã chương trình cũng được lấy từ ô thứ ba. Dữ liệu từ worksheet </w:t>
      </w:r>
      <w:r w:rsidR="00553660">
        <w:rPr>
          <w:lang w:val="vi-VN"/>
        </w:rPr>
        <w:t>“</w:t>
      </w:r>
      <w:r w:rsidRPr="00425DD4">
        <w:rPr>
          <w:lang w:val="vi-VN"/>
        </w:rPr>
        <w:t>PLO</w:t>
      </w:r>
      <w:r w:rsidR="00553660">
        <w:rPr>
          <w:lang w:val="vi-VN"/>
        </w:rPr>
        <w:t>”</w:t>
      </w:r>
      <w:r w:rsidRPr="00425DD4">
        <w:rPr>
          <w:lang w:val="vi-VN"/>
        </w:rPr>
        <w:t xml:space="preserve"> sẽ được đọc và lưu vào jsonPloData, trong đó tên chuẩn đầu ra (PLO) được lấy từ ô đầu tiên, mô tả từ ô thứ hai, và mã chương trình từ phần tử đầu tiên của mảng program_id_ PloWorksheet.</w:t>
      </w:r>
    </w:p>
    <w:p w14:paraId="13B696A4" w14:textId="4BB8F049" w:rsidR="00BE61AF" w:rsidRPr="00425DD4" w:rsidRDefault="00425DD4" w:rsidP="00425DD4">
      <w:pPr>
        <w:pStyle w:val="BodyText"/>
        <w:rPr>
          <w:lang w:val="vi-VN"/>
        </w:rPr>
      </w:pPr>
      <w:r w:rsidRPr="00425DD4">
        <w:rPr>
          <w:lang w:val="vi-VN"/>
        </w:rPr>
        <w:t xml:space="preserve">Cuối cùng, dữ liệu từ worksheet </w:t>
      </w:r>
      <w:r w:rsidR="00553660">
        <w:rPr>
          <w:lang w:val="vi-VN"/>
        </w:rPr>
        <w:t>“</w:t>
      </w:r>
      <w:r w:rsidRPr="00425DD4">
        <w:rPr>
          <w:lang w:val="vi-VN"/>
        </w:rPr>
        <w:t>PLO_PO</w:t>
      </w:r>
      <w:r w:rsidR="00553660">
        <w:rPr>
          <w:lang w:val="vi-VN"/>
        </w:rPr>
        <w:t>”</w:t>
      </w:r>
      <w:r w:rsidRPr="00425DD4">
        <w:rPr>
          <w:lang w:val="vi-VN"/>
        </w:rPr>
        <w:t xml:space="preserve"> sẽ được đọc và lưu trữ vào jsonPloPoData, trong đó tên PLO và tên PO sẽ được lấy từ các ô tương ứng</w:t>
      </w:r>
      <w:r w:rsidR="00BE61AF" w:rsidRPr="00BE61AF">
        <w:t>.</w:t>
      </w:r>
    </w:p>
    <w:p w14:paraId="06FC9BC3" w14:textId="2755745E" w:rsidR="009B5D6E" w:rsidRDefault="009B5D6E" w:rsidP="009B5D6E">
      <w:pPr>
        <w:jc w:val="center"/>
      </w:pPr>
      <w:r w:rsidRPr="009B5D6E">
        <w:rPr>
          <w:noProof/>
        </w:rPr>
        <w:drawing>
          <wp:inline distT="0" distB="0" distL="0" distR="0" wp14:anchorId="145DF7F8" wp14:editId="22468605">
            <wp:extent cx="4981575" cy="3457575"/>
            <wp:effectExtent l="0" t="0" r="9525" b="9525"/>
            <wp:docPr id="5977977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7757" name="Picture 1" descr="A screenshot of a computer program&#10;&#10;Description automatically generated"/>
                    <pic:cNvPicPr/>
                  </pic:nvPicPr>
                  <pic:blipFill rotWithShape="1">
                    <a:blip r:embed="rId149"/>
                    <a:srcRect l="8178" t="10476" r="7963" b="10301"/>
                    <a:stretch/>
                  </pic:blipFill>
                  <pic:spPr bwMode="auto">
                    <a:xfrm>
                      <a:off x="0" y="0"/>
                      <a:ext cx="4981575" cy="3457575"/>
                    </a:xfrm>
                    <a:prstGeom prst="rect">
                      <a:avLst/>
                    </a:prstGeom>
                    <a:ln>
                      <a:noFill/>
                    </a:ln>
                    <a:extLst>
                      <a:ext uri="{53640926-AAD7-44D8-BBD7-CCE9431645EC}">
                        <a14:shadowObscured xmlns:a14="http://schemas.microsoft.com/office/drawing/2010/main"/>
                      </a:ext>
                    </a:extLst>
                  </pic:spPr>
                </pic:pic>
              </a:graphicData>
            </a:graphic>
          </wp:inline>
        </w:drawing>
      </w:r>
    </w:p>
    <w:p w14:paraId="1944E9F5" w14:textId="4BF5C943" w:rsidR="009B5D6E" w:rsidRPr="009B5D6E" w:rsidRDefault="009B5D6E" w:rsidP="009B5D6E">
      <w:pPr>
        <w:jc w:val="center"/>
      </w:pPr>
      <w:r>
        <w:t xml:space="preserve">Hàm </w:t>
      </w:r>
      <w:r w:rsidRPr="00BD5596">
        <w:t>processSaveTemplate</w:t>
      </w:r>
      <w:r>
        <w:t>(3/4)</w:t>
      </w:r>
    </w:p>
    <w:p w14:paraId="274DA243" w14:textId="77777777" w:rsidR="00425DD4" w:rsidRPr="00425DD4" w:rsidRDefault="00425DD4" w:rsidP="00425DD4">
      <w:pPr>
        <w:pStyle w:val="BodyText"/>
        <w:rPr>
          <w:lang w:val="vi-VN"/>
        </w:rPr>
      </w:pPr>
      <w:r w:rsidRPr="00425DD4">
        <w:rPr>
          <w:lang w:val="vi-VN"/>
        </w:rPr>
        <w:t>Hàm fetchPloPoIds là một hàm bất đồng bộ được thiết kế để tìm kiếm ID của các PLO và PO trong cơ sở dữ liệu. Hàm này nhận vào hai tham số: ploName và poName, và sử dụng các mô hình PloModel và PoModel để thực hiện việc tìm kiếm.</w:t>
      </w:r>
    </w:p>
    <w:p w14:paraId="5C789E0A" w14:textId="7A1EF4DC" w:rsidR="00BE61AF" w:rsidRPr="002750B6" w:rsidRDefault="00425DD4" w:rsidP="00425DD4">
      <w:pPr>
        <w:pStyle w:val="BodyText"/>
        <w:rPr>
          <w:lang w:val="vi-VN"/>
        </w:rPr>
      </w:pPr>
      <w:r w:rsidRPr="00425DD4">
        <w:rPr>
          <w:lang w:val="vi-VN"/>
        </w:rPr>
        <w:t>Nếu cả hai mục tiêu được tìm thấy, hàm sẽ trả về một đối tượng chứa plo_id và po_id. Ngược lại, nếu không tìm thấy hoặc khi xảy ra lỗi, hàm sẽ trả về giá trị null và ghi lại thông báo lỗi tương ứng trong console.</w:t>
      </w:r>
    </w:p>
    <w:p w14:paraId="1341D1AB" w14:textId="7F52986D" w:rsidR="009B5D6E" w:rsidRDefault="009B5D6E" w:rsidP="009B5D6E">
      <w:pPr>
        <w:jc w:val="center"/>
      </w:pPr>
      <w:r w:rsidRPr="009B5D6E">
        <w:rPr>
          <w:noProof/>
        </w:rPr>
        <w:lastRenderedPageBreak/>
        <w:drawing>
          <wp:inline distT="0" distB="0" distL="0" distR="0" wp14:anchorId="1EAE8509" wp14:editId="6437C72D">
            <wp:extent cx="4895850" cy="5305425"/>
            <wp:effectExtent l="0" t="0" r="0" b="9525"/>
            <wp:docPr id="1772531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1459" name="Picture 1" descr="A screenshot of a computer program&#10;&#10;Description automatically generated"/>
                    <pic:cNvPicPr/>
                  </pic:nvPicPr>
                  <pic:blipFill rotWithShape="1">
                    <a:blip r:embed="rId150"/>
                    <a:srcRect l="8818" t="5711" r="8765" b="8314"/>
                    <a:stretch/>
                  </pic:blipFill>
                  <pic:spPr bwMode="auto">
                    <a:xfrm>
                      <a:off x="0" y="0"/>
                      <a:ext cx="4895850" cy="5305425"/>
                    </a:xfrm>
                    <a:prstGeom prst="rect">
                      <a:avLst/>
                    </a:prstGeom>
                    <a:ln>
                      <a:noFill/>
                    </a:ln>
                    <a:extLst>
                      <a:ext uri="{53640926-AAD7-44D8-BBD7-CCE9431645EC}">
                        <a14:shadowObscured xmlns:a14="http://schemas.microsoft.com/office/drawing/2010/main"/>
                      </a:ext>
                    </a:extLst>
                  </pic:spPr>
                </pic:pic>
              </a:graphicData>
            </a:graphic>
          </wp:inline>
        </w:drawing>
      </w:r>
    </w:p>
    <w:p w14:paraId="1CC2FC9C" w14:textId="1E43D6D6" w:rsidR="009B5D6E" w:rsidRDefault="009B5D6E" w:rsidP="009B5D6E">
      <w:pPr>
        <w:jc w:val="center"/>
      </w:pPr>
      <w:r>
        <w:t xml:space="preserve">Hàm </w:t>
      </w:r>
      <w:r w:rsidRPr="00BD5596">
        <w:t>processSaveTemplate</w:t>
      </w:r>
      <w:r>
        <w:t>(4/4)</w:t>
      </w:r>
    </w:p>
    <w:p w14:paraId="6C0073EA" w14:textId="77777777" w:rsidR="00425DD4" w:rsidRPr="00425DD4" w:rsidRDefault="00425DD4" w:rsidP="00425DD4">
      <w:pPr>
        <w:pStyle w:val="BodyText"/>
        <w:rPr>
          <w:lang w:val="vi-VN"/>
        </w:rPr>
      </w:pPr>
      <w:r w:rsidRPr="00425DD4">
        <w:rPr>
          <w:lang w:val="vi-VN"/>
        </w:rPr>
        <w:t>Đoạn mã này thực hiện chức năng lưu trữ dữ liệu vào cơ sở dữ liệu. Đầu tiên, nó sử dụng phương thức bulkCreate của ProgramModel để tạo ra nhiều bản ghi chương trình dựa trên dữ liệu trong jsonProgramData.</w:t>
      </w:r>
    </w:p>
    <w:p w14:paraId="686BC926" w14:textId="77777777" w:rsidR="00425DD4" w:rsidRPr="00425DD4" w:rsidRDefault="00425DD4" w:rsidP="00425DD4">
      <w:pPr>
        <w:pStyle w:val="BodyText"/>
        <w:rPr>
          <w:lang w:val="vi-VN"/>
        </w:rPr>
      </w:pPr>
      <w:r w:rsidRPr="00425DD4">
        <w:rPr>
          <w:lang w:val="vi-VN"/>
        </w:rPr>
        <w:t>Tiếp theo, thông qua phương thức Promise.all, mã đồng thời lưu trữ các mục tiêu học tập (PLO) và mục tiêu chương trình (PO) bằng cách sử dụng bulkCreate cho cả PloModel và PoModel. Sau khi quá trình lưu trữ hoàn tất, mã sẽ thu thập danh sách ID của các PLO và PO đã được tạo.</w:t>
      </w:r>
    </w:p>
    <w:p w14:paraId="0A109B70" w14:textId="77777777" w:rsidR="00425DD4" w:rsidRPr="00425DD4" w:rsidRDefault="00425DD4" w:rsidP="00425DD4">
      <w:pPr>
        <w:pStyle w:val="BodyText"/>
        <w:rPr>
          <w:lang w:val="vi-VN"/>
        </w:rPr>
      </w:pPr>
      <w:r w:rsidRPr="00425DD4">
        <w:rPr>
          <w:lang w:val="vi-VN"/>
        </w:rPr>
        <w:t xml:space="preserve">Mã sau đó tạo một mảng chứa các ID PLO và PO tương ứng bằng cách gọi hàm fetchPloPoIds cho mỗi mục trong jsonPloPoData. Sau khi nhận được danh sách ID, mã sẽ lọc ra các giá trị không hợp lệ (null) và lưu trữ các mối quan hệ PLO-PO vào bảng </w:t>
      </w:r>
      <w:r w:rsidRPr="00425DD4">
        <w:rPr>
          <w:lang w:val="vi-VN"/>
        </w:rPr>
        <w:lastRenderedPageBreak/>
        <w:t>PoPloModel bằng cách sử dụng bulkCreate.</w:t>
      </w:r>
    </w:p>
    <w:p w14:paraId="4D912D03" w14:textId="2641DDEF" w:rsidR="009B5D6E" w:rsidRPr="002750B6" w:rsidRDefault="00425DD4" w:rsidP="00425DD4">
      <w:pPr>
        <w:pStyle w:val="BodyText"/>
        <w:rPr>
          <w:lang w:val="vi-VN"/>
        </w:rPr>
      </w:pPr>
      <w:r w:rsidRPr="00425DD4">
        <w:rPr>
          <w:lang w:val="vi-VN"/>
        </w:rPr>
        <w:t>Cuối cùng, mã sẽ xóa tệp đã được tải lên và trả về phản hồi thành công với mã trạng thái 201, kèm theo thông báo và dữ liệu của các chương trình đã được tạo. Trong trường hợp có lỗi xảy ra trong quá trình này, mã sẽ ghi lại thông tin lỗi và trả về phản hồi với mã trạng thái 500.</w:t>
      </w:r>
    </w:p>
    <w:p w14:paraId="6AE98D7C" w14:textId="365E025A" w:rsidR="009C4551" w:rsidRPr="000E597D" w:rsidRDefault="009C4551" w:rsidP="00ED4A71">
      <w:pPr>
        <w:pStyle w:val="PHULUC"/>
        <w:rPr>
          <w:lang w:val="vi-VN"/>
        </w:rPr>
      </w:pPr>
      <w:bookmarkStart w:id="988" w:name="_Toc181602914"/>
      <w:r w:rsidRPr="000E597D">
        <w:rPr>
          <w:lang w:val="vi-VN"/>
        </w:rPr>
        <w:t xml:space="preserve">PHỤ LỤC </w:t>
      </w:r>
      <w:r>
        <w:fldChar w:fldCharType="begin"/>
      </w:r>
      <w:r w:rsidRPr="000E597D">
        <w:rPr>
          <w:lang w:val="vi-VN"/>
        </w:rPr>
        <w:instrText xml:space="preserve"> SEQ PHỤ_LỤC \* ARABIC </w:instrText>
      </w:r>
      <w:r>
        <w:fldChar w:fldCharType="separate"/>
      </w:r>
      <w:r w:rsidR="00031219">
        <w:rPr>
          <w:noProof/>
          <w:lang w:val="vi-VN"/>
        </w:rPr>
        <w:t>10</w:t>
      </w:r>
      <w:r>
        <w:fldChar w:fldCharType="end"/>
      </w:r>
      <w:r w:rsidRPr="000E597D">
        <w:rPr>
          <w:lang w:val="vi-VN"/>
        </w:rPr>
        <w:t>. API của môn học</w:t>
      </w:r>
      <w:bookmarkEnd w:id="988"/>
    </w:p>
    <w:p w14:paraId="719BFA84" w14:textId="0016BCD7" w:rsidR="004A5D06" w:rsidRPr="000E597D" w:rsidRDefault="004A5D06" w:rsidP="004A5D06">
      <w:pPr>
        <w:pStyle w:val="phuluccon"/>
        <w:rPr>
          <w:lang w:val="vi-VN"/>
        </w:rPr>
      </w:pPr>
      <w:r w:rsidRPr="000E597D">
        <w:rPr>
          <w:lang w:val="vi-VN"/>
        </w:rPr>
        <w:t>10.1. Lấy thông tin tất cả môn học</w:t>
      </w:r>
    </w:p>
    <w:p w14:paraId="1F7F918C" w14:textId="11109423" w:rsidR="00ED4A71" w:rsidRDefault="00ED4A71" w:rsidP="00ED4A71">
      <w:pPr>
        <w:pStyle w:val="BodyText"/>
        <w:rPr>
          <w:lang w:val="en-US"/>
        </w:rPr>
      </w:pPr>
      <w:r w:rsidRPr="00D03F5A">
        <w:t>API Endpoint: GET /api/admin/</w:t>
      </w:r>
      <w:r w:rsidR="0094265C" w:rsidRPr="0094265C">
        <w:t>subjects</w:t>
      </w:r>
    </w:p>
    <w:p w14:paraId="050D0FFF" w14:textId="77777777" w:rsidR="008F586B" w:rsidRPr="00EA5E91" w:rsidRDefault="008F586B" w:rsidP="008F586B">
      <w:pPr>
        <w:pStyle w:val="BodyText"/>
        <w:rPr>
          <w:b/>
          <w:bCs/>
          <w:lang w:val="en-US"/>
        </w:rPr>
      </w:pPr>
      <w:r w:rsidRPr="00EA5E91">
        <w:rPr>
          <w:b/>
          <w:bCs/>
          <w:lang w:val="en-US"/>
        </w:rPr>
        <w:t>Tham số truy vấn:</w:t>
      </w:r>
    </w:p>
    <w:p w14:paraId="69660C0C" w14:textId="28324823" w:rsidR="00AA4F1F" w:rsidRDefault="00195267" w:rsidP="00195267">
      <w:pPr>
        <w:pStyle w:val="BodyText"/>
        <w:rPr>
          <w:lang w:val="en-US"/>
        </w:rPr>
      </w:pPr>
      <w:r w:rsidRPr="00AA4F1F">
        <w:rPr>
          <w:b/>
          <w:bCs/>
        </w:rPr>
        <w:t>teacher_id</w:t>
      </w:r>
      <w:r w:rsidRPr="00195267">
        <w:t xml:space="preserve">: Tham số này được sử dụng để xác định các môn học mà </w:t>
      </w:r>
      <w:r w:rsidR="002965B8">
        <w:t>giảng viên</w:t>
      </w:r>
      <w:r w:rsidRPr="00195267">
        <w:t xml:space="preserve"> cụ thể đang giảng dạy.</w:t>
      </w:r>
    </w:p>
    <w:p w14:paraId="2A59356E" w14:textId="77777777" w:rsidR="00AA4F1F" w:rsidRDefault="00195267" w:rsidP="00195267">
      <w:pPr>
        <w:pStyle w:val="BodyText"/>
        <w:rPr>
          <w:lang w:val="en-US"/>
        </w:rPr>
      </w:pPr>
      <w:r w:rsidRPr="00AA4F1F">
        <w:rPr>
          <w:b/>
          <w:bCs/>
        </w:rPr>
        <w:t>course_id</w:t>
      </w:r>
      <w:r w:rsidRPr="00195267">
        <w:t>: Tham số này cho phép tìm kiếm môn học theo ID của khóa học, hỗ trợ việc phân loại nội dung giảng dạy.</w:t>
      </w:r>
    </w:p>
    <w:p w14:paraId="0A3A05B9" w14:textId="3B638D49" w:rsidR="00195267" w:rsidRPr="00AA4F1F" w:rsidRDefault="00195267" w:rsidP="00AA4F1F">
      <w:pPr>
        <w:pStyle w:val="BodyText"/>
        <w:rPr>
          <w:lang w:val="en-US"/>
        </w:rPr>
      </w:pPr>
      <w:r w:rsidRPr="00AA4F1F">
        <w:rPr>
          <w:b/>
          <w:bCs/>
        </w:rPr>
        <w:t>isDelete</w:t>
      </w:r>
      <w:r w:rsidRPr="00195267">
        <w:t>: Tham số này giúp phân loại các môn học dựa trên trạng thái bị xóa, nâng cao khả năng thống kê và phân tích dữ liệu.</w:t>
      </w:r>
    </w:p>
    <w:p w14:paraId="41AEDB50" w14:textId="1BD5A930" w:rsidR="004A5D06" w:rsidRDefault="00D05983" w:rsidP="00D05983">
      <w:pPr>
        <w:jc w:val="center"/>
      </w:pPr>
      <w:r w:rsidRPr="00D05983">
        <w:rPr>
          <w:noProof/>
          <w:lang w:val="vi-VN"/>
        </w:rPr>
        <w:drawing>
          <wp:inline distT="0" distB="0" distL="0" distR="0" wp14:anchorId="6EC844BE" wp14:editId="2E43CD39">
            <wp:extent cx="5585944" cy="2309060"/>
            <wp:effectExtent l="0" t="0" r="0" b="0"/>
            <wp:docPr id="82001635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6350" name="Picture 1" descr="A computer code with black text&#10;&#10;Description automatically generated"/>
                    <pic:cNvPicPr/>
                  </pic:nvPicPr>
                  <pic:blipFill>
                    <a:blip r:embed="rId151"/>
                    <a:stretch>
                      <a:fillRect/>
                    </a:stretch>
                  </pic:blipFill>
                  <pic:spPr>
                    <a:xfrm>
                      <a:off x="0" y="0"/>
                      <a:ext cx="5585944" cy="2309060"/>
                    </a:xfrm>
                    <a:prstGeom prst="rect">
                      <a:avLst/>
                    </a:prstGeom>
                  </pic:spPr>
                </pic:pic>
              </a:graphicData>
            </a:graphic>
          </wp:inline>
        </w:drawing>
      </w:r>
    </w:p>
    <w:p w14:paraId="720E4CC0" w14:textId="1551CE03" w:rsidR="00D05983" w:rsidRPr="00D05983" w:rsidRDefault="00D05983" w:rsidP="00D05983">
      <w:pPr>
        <w:jc w:val="center"/>
        <w:rPr>
          <w:i/>
          <w:iCs/>
        </w:rPr>
      </w:pPr>
      <w:r w:rsidRPr="00D05983">
        <w:rPr>
          <w:i/>
          <w:iCs/>
        </w:rPr>
        <w:t>Hàm getSubjects</w:t>
      </w:r>
      <w:r>
        <w:rPr>
          <w:i/>
          <w:iCs/>
        </w:rPr>
        <w:t>(1/3)</w:t>
      </w:r>
    </w:p>
    <w:p w14:paraId="7DD39317" w14:textId="09E518D8" w:rsidR="00425DD4" w:rsidRPr="00425DD4" w:rsidRDefault="00425DD4" w:rsidP="00425DD4">
      <w:pPr>
        <w:pStyle w:val="BodyText"/>
        <w:rPr>
          <w:lang w:val="vi-VN"/>
        </w:rPr>
      </w:pPr>
      <w:r w:rsidRPr="00425DD4">
        <w:rPr>
          <w:lang w:val="vi-VN"/>
        </w:rPr>
        <w:t xml:space="preserve">Hàm </w:t>
      </w:r>
      <w:r w:rsidR="00AA4F1F">
        <w:rPr>
          <w:lang w:val="en-US"/>
        </w:rPr>
        <w:t>này</w:t>
      </w:r>
      <w:r w:rsidRPr="00425DD4">
        <w:rPr>
          <w:lang w:val="vi-VN"/>
        </w:rPr>
        <w:t xml:space="preserve"> là một hàm bất đồng bộ (async) được thiết kế để truy xuất danh sách các môn học từ cơ sở dữ liệu theo các điều kiện lọc cụ thể. Hàm bắt đầu bằng việc lấy các tham số từ yêu cầu truy vấn (req.query), bao gồm teacher_id, isDelete, và course_id. Các tham số này có vai trò quan trọng trong việc xác định các điều kiện lọc cho các môn học trong </w:t>
      </w:r>
      <w:r w:rsidRPr="00425DD4">
        <w:rPr>
          <w:lang w:val="vi-VN"/>
        </w:rPr>
        <w:lastRenderedPageBreak/>
        <w:t>cơ sở dữ liệu.</w:t>
      </w:r>
    </w:p>
    <w:p w14:paraId="07317595" w14:textId="62589607" w:rsidR="00D05983" w:rsidRPr="002750B6" w:rsidRDefault="00425DD4" w:rsidP="00425DD4">
      <w:pPr>
        <w:pStyle w:val="BodyText"/>
        <w:rPr>
          <w:lang w:val="vi-VN"/>
        </w:rPr>
      </w:pPr>
      <w:r w:rsidRPr="00425DD4">
        <w:rPr>
          <w:lang w:val="vi-VN"/>
        </w:rPr>
        <w:t>Tiếp theo, một đối tượng whereCondition được khởi tạo nhằm lưu trữ các điều kiện lọc cho truy vấn. Nếu tham số teacher_id tồn tại, nó sẽ được thêm vào đối tượng này. Đối với tham số isDelete, nếu giá trị không phải là undefined, hàm sẽ chuyển đổi giá trị từ chuỗi JSON sang kiểu boolean và đưa vào điều kiện lọc. Cuối cùng, hàm sẽ thực hiện truy vấn đến cơ sở dữ liệu sử dụng các điều kiện đã được xác định, từ đó trả về danh sách các môn học phù hợp với các tiêu chí lọc đã chỉ định.</w:t>
      </w:r>
    </w:p>
    <w:p w14:paraId="2A03CB8B" w14:textId="5CFDE649" w:rsidR="00D05983" w:rsidRDefault="00D05983" w:rsidP="00D05983">
      <w:pPr>
        <w:jc w:val="center"/>
      </w:pPr>
      <w:r w:rsidRPr="00D05983">
        <w:rPr>
          <w:noProof/>
        </w:rPr>
        <w:drawing>
          <wp:inline distT="0" distB="0" distL="0" distR="0" wp14:anchorId="13785DFB" wp14:editId="3BC08E8F">
            <wp:extent cx="5585944" cy="3330229"/>
            <wp:effectExtent l="0" t="0" r="0" b="3810"/>
            <wp:docPr id="5939057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5798" name="Picture 1" descr="A computer screen shot of a program code&#10;&#10;Description automatically generated"/>
                    <pic:cNvPicPr/>
                  </pic:nvPicPr>
                  <pic:blipFill>
                    <a:blip r:embed="rId152"/>
                    <a:stretch>
                      <a:fillRect/>
                    </a:stretch>
                  </pic:blipFill>
                  <pic:spPr>
                    <a:xfrm>
                      <a:off x="0" y="0"/>
                      <a:ext cx="5585944" cy="3330229"/>
                    </a:xfrm>
                    <a:prstGeom prst="rect">
                      <a:avLst/>
                    </a:prstGeom>
                  </pic:spPr>
                </pic:pic>
              </a:graphicData>
            </a:graphic>
          </wp:inline>
        </w:drawing>
      </w:r>
    </w:p>
    <w:p w14:paraId="0F851EB5" w14:textId="02D11D28" w:rsidR="00D05983" w:rsidRPr="00D05983" w:rsidRDefault="00D05983" w:rsidP="00D05983">
      <w:pPr>
        <w:jc w:val="center"/>
        <w:rPr>
          <w:i/>
          <w:iCs/>
        </w:rPr>
      </w:pPr>
      <w:r w:rsidRPr="00D05983">
        <w:rPr>
          <w:i/>
          <w:iCs/>
        </w:rPr>
        <w:t>Hàm getSubjects</w:t>
      </w:r>
      <w:r>
        <w:rPr>
          <w:i/>
          <w:iCs/>
        </w:rPr>
        <w:t>(2/3)</w:t>
      </w:r>
    </w:p>
    <w:p w14:paraId="3D1C207E" w14:textId="4E1467E5" w:rsidR="00D05983" w:rsidRPr="002750B6" w:rsidRDefault="00425DD4" w:rsidP="00425DD4">
      <w:pPr>
        <w:pStyle w:val="BodyText"/>
        <w:rPr>
          <w:lang w:val="vi-VN"/>
        </w:rPr>
      </w:pPr>
      <w:r w:rsidRPr="00425DD4">
        <w:rPr>
          <w:lang w:val="vi-VN"/>
        </w:rPr>
        <w:t xml:space="preserve">Hàm getSubjects là một hàm bất đồng bộ (async) dùng để truy xuất danh sách các môn học từ cơ sở dữ liệu dựa trên các điều kiện lọc, bao gồm teacher_id, isDelete, và course_id. Khi nhận được tham số course_id, hàm sẽ tìm kiếm khóa học tương ứng. Nếu không tìm thấy khóa học, hàm trả về mã trạng thái 404 và thông báo </w:t>
      </w:r>
      <w:r w:rsidR="00553660">
        <w:rPr>
          <w:lang w:val="vi-VN"/>
        </w:rPr>
        <w:t>“</w:t>
      </w:r>
      <w:r w:rsidRPr="00425DD4">
        <w:rPr>
          <w:lang w:val="vi-VN"/>
        </w:rPr>
        <w:t>Course not found</w:t>
      </w:r>
      <w:r w:rsidR="00553660">
        <w:rPr>
          <w:lang w:val="vi-VN"/>
        </w:rPr>
        <w:t>”</w:t>
      </w:r>
      <w:r w:rsidRPr="00425DD4">
        <w:rPr>
          <w:lang w:val="vi-VN"/>
        </w:rPr>
        <w:t>. Nếu khóa học tồn tại, hàm sẽ tiếp tục tìm kiếm các môn học liên quan và thông báo lỗi nếu môn học không được tìm thấy.</w:t>
      </w:r>
    </w:p>
    <w:p w14:paraId="6A0691BA" w14:textId="00D4CA9B" w:rsidR="00D05983" w:rsidRDefault="00D05983" w:rsidP="00425DD4">
      <w:pPr>
        <w:jc w:val="center"/>
      </w:pPr>
      <w:r w:rsidRPr="00D05983">
        <w:rPr>
          <w:noProof/>
        </w:rPr>
        <w:lastRenderedPageBreak/>
        <w:drawing>
          <wp:inline distT="0" distB="0" distL="0" distR="0" wp14:anchorId="7E6D5B9F" wp14:editId="4C8AFECB">
            <wp:extent cx="4130040" cy="4402411"/>
            <wp:effectExtent l="0" t="0" r="3810" b="0"/>
            <wp:docPr id="1604921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21196" name="Picture 1" descr="A screenshot of a computer program&#10;&#10;Description automatically generated"/>
                    <pic:cNvPicPr/>
                  </pic:nvPicPr>
                  <pic:blipFill>
                    <a:blip r:embed="rId153"/>
                    <a:stretch>
                      <a:fillRect/>
                    </a:stretch>
                  </pic:blipFill>
                  <pic:spPr>
                    <a:xfrm>
                      <a:off x="0" y="0"/>
                      <a:ext cx="4132864" cy="4405421"/>
                    </a:xfrm>
                    <a:prstGeom prst="rect">
                      <a:avLst/>
                    </a:prstGeom>
                  </pic:spPr>
                </pic:pic>
              </a:graphicData>
            </a:graphic>
          </wp:inline>
        </w:drawing>
      </w:r>
    </w:p>
    <w:p w14:paraId="75ECF042" w14:textId="2D8C4015" w:rsidR="00D05983" w:rsidRPr="00D05983" w:rsidRDefault="00D05983" w:rsidP="00D05983">
      <w:pPr>
        <w:jc w:val="center"/>
        <w:rPr>
          <w:i/>
          <w:iCs/>
        </w:rPr>
      </w:pPr>
      <w:r w:rsidRPr="00D05983">
        <w:rPr>
          <w:i/>
          <w:iCs/>
        </w:rPr>
        <w:t>Hàm getSubjects</w:t>
      </w:r>
      <w:r>
        <w:rPr>
          <w:i/>
          <w:iCs/>
        </w:rPr>
        <w:t>(3/3)</w:t>
      </w:r>
    </w:p>
    <w:p w14:paraId="1055DC3C" w14:textId="3E2458E4" w:rsidR="00D05983" w:rsidRPr="00D05983" w:rsidRDefault="00425DD4" w:rsidP="00D05983">
      <w:pPr>
        <w:pStyle w:val="BodyText"/>
      </w:pPr>
      <w:r w:rsidRPr="00425DD4">
        <w:rPr>
          <w:lang w:val="en-US"/>
        </w:rPr>
        <w:t xml:space="preserve">Trong trường hợp không có course_id, hàm getSubjects sẽ truy vấn để lấy danh sách tất cả các môn học dựa trên các điều kiện đã được xác định trước. Nếu không tìm thấy môn học nào, mã trạng thái 404 sẽ được trả về cùng với thông báo </w:t>
      </w:r>
      <w:r w:rsidR="00553660">
        <w:rPr>
          <w:lang w:val="en-US"/>
        </w:rPr>
        <w:t>“</w:t>
      </w:r>
      <w:r w:rsidRPr="00425DD4">
        <w:rPr>
          <w:lang w:val="en-US"/>
        </w:rPr>
        <w:t>No subjects found</w:t>
      </w:r>
      <w:r w:rsidR="00553660">
        <w:rPr>
          <w:lang w:val="en-US"/>
        </w:rPr>
        <w:t>”</w:t>
      </w:r>
      <w:r w:rsidRPr="00425DD4">
        <w:rPr>
          <w:lang w:val="en-US"/>
        </w:rPr>
        <w:t xml:space="preserve">. Sau khi truy xuất danh sách môn học, hàm sẽ tiếp tục lấy các CLOs và Chapters liên quan, và gán các thông tin này vào thuộc tính tương ứng của từng môn học. Cuối cùng, hàm trả về danh sách môn học kèm theo thông tin bổ sung về CLOs và Chapters dưới dạng phản hồi JSON. Trong trường hợp xảy ra lỗi, mã sẽ ghi lại thông tin lỗi và trả về mã trạng thái 500 cùng với thông báo </w:t>
      </w:r>
      <w:r w:rsidR="00553660">
        <w:rPr>
          <w:lang w:val="en-US"/>
        </w:rPr>
        <w:t>“</w:t>
      </w:r>
      <w:r w:rsidRPr="00425DD4">
        <w:rPr>
          <w:lang w:val="en-US"/>
        </w:rPr>
        <w:t>Internal server error</w:t>
      </w:r>
      <w:r w:rsidR="00553660">
        <w:rPr>
          <w:lang w:val="en-US"/>
        </w:rPr>
        <w:t>”</w:t>
      </w:r>
      <w:r w:rsidR="00D05983" w:rsidRPr="00D05983">
        <w:rPr>
          <w:lang w:val="en-US"/>
        </w:rPr>
        <w:t>.</w:t>
      </w:r>
    </w:p>
    <w:p w14:paraId="45FABA55" w14:textId="3B32F27F" w:rsidR="004A5D06" w:rsidRDefault="004A5D06" w:rsidP="004A5D06">
      <w:pPr>
        <w:pStyle w:val="phuluccon"/>
      </w:pPr>
      <w:r>
        <w:t>10.2. Lấy thông tin 1 môn học</w:t>
      </w:r>
    </w:p>
    <w:p w14:paraId="7BFF6C6A" w14:textId="219293BA" w:rsidR="00ED4A71" w:rsidRDefault="00ED4A71" w:rsidP="00ED4A71">
      <w:pPr>
        <w:pStyle w:val="BodyText"/>
        <w:rPr>
          <w:lang w:val="en-US"/>
        </w:rPr>
      </w:pPr>
      <w:r w:rsidRPr="00D03F5A">
        <w:t>API Endpoint: GET /api/admin/</w:t>
      </w:r>
      <w:r w:rsidR="0094265C" w:rsidRPr="0094265C">
        <w:t>subject/:id</w:t>
      </w:r>
    </w:p>
    <w:p w14:paraId="057003F4" w14:textId="6283CC0C" w:rsidR="00EA5E91" w:rsidRPr="00EA5E91" w:rsidRDefault="00EA5E91" w:rsidP="00ED4A71">
      <w:pPr>
        <w:pStyle w:val="BodyText"/>
        <w:rPr>
          <w:b/>
          <w:bCs/>
          <w:lang w:val="en-US"/>
        </w:rPr>
      </w:pPr>
      <w:r w:rsidRPr="00EA5E91">
        <w:rPr>
          <w:b/>
          <w:bCs/>
          <w:lang w:val="en-US"/>
        </w:rPr>
        <w:t>Tham số truy vấn:</w:t>
      </w:r>
    </w:p>
    <w:p w14:paraId="32D98263" w14:textId="77777777" w:rsidR="000E19F4" w:rsidRPr="000E19F4" w:rsidRDefault="000E19F4" w:rsidP="000E19F4">
      <w:pPr>
        <w:pStyle w:val="BodyText"/>
      </w:pPr>
      <w:r w:rsidRPr="000E19F4">
        <w:rPr>
          <w:b/>
          <w:bCs/>
        </w:rPr>
        <w:t>include_clos</w:t>
      </w:r>
      <w:r w:rsidRPr="000E19F4">
        <w:t xml:space="preserve">: Tham số này xác định việc có bao gồm các Course Learning Outcomes (CLOs) trong phản hồi hay không. Nếu được đặt là true, API sẽ trả về thông tin </w:t>
      </w:r>
      <w:r w:rsidRPr="000E19F4">
        <w:lastRenderedPageBreak/>
        <w:t>chi tiết về các CLO liên quan đến môn học.</w:t>
      </w:r>
    </w:p>
    <w:p w14:paraId="5D6BEBD3" w14:textId="77777777" w:rsidR="000E19F4" w:rsidRPr="000E19F4" w:rsidRDefault="000E19F4" w:rsidP="000E19F4">
      <w:pPr>
        <w:pStyle w:val="BodyText"/>
      </w:pPr>
      <w:r w:rsidRPr="000E19F4">
        <w:rPr>
          <w:b/>
          <w:bCs/>
        </w:rPr>
        <w:t>include_chapters</w:t>
      </w:r>
      <w:r w:rsidRPr="000E19F4">
        <w:t>: Tham số này cho phép người dùng xác định việc có bao gồm các chương (Chapters) trong phản hồi hay không. Khi giá trị là true, API sẽ trả về thông tin về các chương liên quan đến môn học.</w:t>
      </w:r>
    </w:p>
    <w:p w14:paraId="1042F205" w14:textId="77777777" w:rsidR="000E19F4" w:rsidRPr="000E19F4" w:rsidRDefault="000E19F4" w:rsidP="000E19F4">
      <w:pPr>
        <w:pStyle w:val="BodyText"/>
      </w:pPr>
      <w:r w:rsidRPr="000E19F4">
        <w:rPr>
          <w:b/>
          <w:bCs/>
        </w:rPr>
        <w:t>only_clo_ids</w:t>
      </w:r>
      <w:r w:rsidRPr="000E19F4">
        <w:t>: Tham số này chỉ định liệu API có chỉ trả về các ID của các CLO hay không. Nếu được đặt là true, phản hồi sẽ chỉ bao gồm danh sách ID của CLO mà không có thông tin mô tả.</w:t>
      </w:r>
    </w:p>
    <w:p w14:paraId="0D056166" w14:textId="3CF206BE" w:rsidR="00EA5E91" w:rsidRPr="002750B6" w:rsidRDefault="000E19F4" w:rsidP="000E19F4">
      <w:pPr>
        <w:pStyle w:val="BodyText"/>
      </w:pPr>
      <w:r w:rsidRPr="000E19F4">
        <w:rPr>
          <w:b/>
          <w:bCs/>
        </w:rPr>
        <w:t>only_chapter_ids</w:t>
      </w:r>
      <w:r w:rsidRPr="000E19F4">
        <w:t>: Tương tự như only_clo_ids, tham số này xác định liệu API có chỉ trả về các ID của các chương hay không. Khi giá trị được đặt là true, phản hồi sẽ chỉ bao gồm danh sách ID của chương mà không kèm theo thông tin chi tiết</w:t>
      </w:r>
      <w:r w:rsidRPr="000E19F4">
        <w:rPr>
          <w:lang w:val="vi-VN"/>
        </w:rPr>
        <w:t>.</w:t>
      </w:r>
    </w:p>
    <w:p w14:paraId="1FAED327" w14:textId="38C1E1FE" w:rsidR="00EA5E91" w:rsidRPr="000E19F4" w:rsidRDefault="00EA5E91" w:rsidP="008F586B">
      <w:pPr>
        <w:pStyle w:val="BodyText"/>
        <w:rPr>
          <w:lang w:val="en-US"/>
        </w:rPr>
      </w:pPr>
      <w:r>
        <w:rPr>
          <w:lang w:val="en-US"/>
        </w:rPr>
        <w:t xml:space="preserve">VD: </w:t>
      </w:r>
      <w:r w:rsidRPr="00EA5E91">
        <w:rPr>
          <w:lang w:val="vi-VN"/>
        </w:rPr>
        <w:t>GET /api/admin/subject/123?</w:t>
      </w:r>
      <w:r>
        <w:rPr>
          <w:lang w:val="en-US"/>
        </w:rPr>
        <w:t xml:space="preserve"> </w:t>
      </w:r>
      <w:r w:rsidRPr="00EA5E91">
        <w:rPr>
          <w:lang w:val="vi-VN"/>
        </w:rPr>
        <w:t>include_clos=true</w:t>
      </w:r>
      <w:r>
        <w:rPr>
          <w:lang w:val="en-US"/>
        </w:rPr>
        <w:t xml:space="preserve"> </w:t>
      </w:r>
      <w:r w:rsidRPr="00EA5E91">
        <w:rPr>
          <w:lang w:val="vi-VN"/>
        </w:rPr>
        <w:t>&amp;</w:t>
      </w:r>
      <w:r>
        <w:rPr>
          <w:lang w:val="en-US"/>
        </w:rPr>
        <w:t xml:space="preserve"> </w:t>
      </w:r>
      <w:r w:rsidRPr="00EA5E91">
        <w:rPr>
          <w:lang w:val="vi-VN"/>
        </w:rPr>
        <w:t>include_chapters=true</w:t>
      </w:r>
      <w:r>
        <w:rPr>
          <w:lang w:val="en-US"/>
        </w:rPr>
        <w:t xml:space="preserve"> </w:t>
      </w:r>
      <w:r w:rsidRPr="00EA5E91">
        <w:rPr>
          <w:lang w:val="vi-VN"/>
        </w:rPr>
        <w:t>&amp;</w:t>
      </w:r>
      <w:r>
        <w:rPr>
          <w:lang w:val="en-US"/>
        </w:rPr>
        <w:t xml:space="preserve"> </w:t>
      </w:r>
      <w:r w:rsidRPr="00EA5E91">
        <w:rPr>
          <w:lang w:val="vi-VN"/>
        </w:rPr>
        <w:t>only_clo_ids=true</w:t>
      </w:r>
      <w:r>
        <w:rPr>
          <w:lang w:val="en-US"/>
        </w:rPr>
        <w:t xml:space="preserve"> </w:t>
      </w:r>
      <w:r w:rsidRPr="00EA5E91">
        <w:rPr>
          <w:lang w:val="vi-VN"/>
        </w:rPr>
        <w:t>&amp;</w:t>
      </w:r>
      <w:r>
        <w:rPr>
          <w:lang w:val="en-US"/>
        </w:rPr>
        <w:t xml:space="preserve"> </w:t>
      </w:r>
      <w:r w:rsidRPr="00EA5E91">
        <w:rPr>
          <w:lang w:val="vi-VN"/>
        </w:rPr>
        <w:t>only_chapter_ids=</w:t>
      </w:r>
      <w:r w:rsidR="000E19F4">
        <w:rPr>
          <w:lang w:val="en-US"/>
        </w:rPr>
        <w:t xml:space="preserve"> </w:t>
      </w:r>
      <w:r w:rsidRPr="00EA5E91">
        <w:rPr>
          <w:lang w:val="vi-VN"/>
        </w:rPr>
        <w:t>false</w:t>
      </w:r>
    </w:p>
    <w:p w14:paraId="5213A812" w14:textId="6E60A8B4" w:rsidR="004A5D06" w:rsidRDefault="00D05983" w:rsidP="00D05983">
      <w:pPr>
        <w:jc w:val="center"/>
      </w:pPr>
      <w:r w:rsidRPr="00D05983">
        <w:rPr>
          <w:noProof/>
          <w:lang w:val="vi-VN"/>
        </w:rPr>
        <w:drawing>
          <wp:inline distT="0" distB="0" distL="0" distR="0" wp14:anchorId="0D3501BF" wp14:editId="0BCCC2BC">
            <wp:extent cx="5616427" cy="3017782"/>
            <wp:effectExtent l="0" t="0" r="3810" b="0"/>
            <wp:docPr id="278805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516" name="Picture 1" descr="A screen shot of a computer code&#10;&#10;Description automatically generated"/>
                    <pic:cNvPicPr/>
                  </pic:nvPicPr>
                  <pic:blipFill>
                    <a:blip r:embed="rId154"/>
                    <a:stretch>
                      <a:fillRect/>
                    </a:stretch>
                  </pic:blipFill>
                  <pic:spPr>
                    <a:xfrm>
                      <a:off x="0" y="0"/>
                      <a:ext cx="5616427" cy="3017782"/>
                    </a:xfrm>
                    <a:prstGeom prst="rect">
                      <a:avLst/>
                    </a:prstGeom>
                  </pic:spPr>
                </pic:pic>
              </a:graphicData>
            </a:graphic>
          </wp:inline>
        </w:drawing>
      </w:r>
    </w:p>
    <w:p w14:paraId="39D3734E" w14:textId="0BEF70BF" w:rsidR="00D05983" w:rsidRDefault="00F16F22" w:rsidP="00D05983">
      <w:pPr>
        <w:jc w:val="center"/>
        <w:rPr>
          <w:i/>
          <w:iCs/>
        </w:rPr>
      </w:pPr>
      <w:r w:rsidRPr="00F16F22">
        <w:rPr>
          <w:i/>
          <w:iCs/>
        </w:rPr>
        <w:t>Hàm getByID(1/5)</w:t>
      </w:r>
    </w:p>
    <w:p w14:paraId="1E22AEE0" w14:textId="7133948D"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là một hàm bất đồng bộ (async) dùng để truy xuất thông tin chi tiết về một môn học (subject) dựa trên subject_id được cung cấp. Quá trình thực hiện bắt đầu bằng việc thu thập các tham số từ yêu cầu truy vấn (request), bao gồm id (mã môn học) và các tham số tùy chọn như include_clos, include_chapters, only_clo_ids, và only_chapter_ids.</w:t>
      </w:r>
    </w:p>
    <w:p w14:paraId="0F842E13" w14:textId="4004C21C" w:rsidR="00EA5E91" w:rsidRPr="002750B6" w:rsidRDefault="000E19F4" w:rsidP="000E19F4">
      <w:pPr>
        <w:pStyle w:val="BodyText"/>
        <w:rPr>
          <w:lang w:val="vi-VN"/>
        </w:rPr>
      </w:pPr>
      <w:r w:rsidRPr="000E19F4">
        <w:rPr>
          <w:lang w:val="vi-VN"/>
        </w:rPr>
        <w:t xml:space="preserve">Sau đó, hàm sử dụng mô hình SubjectModel để tìm kiếm thông tin tương ứng với </w:t>
      </w:r>
      <w:r w:rsidRPr="000E19F4">
        <w:rPr>
          <w:lang w:val="vi-VN"/>
        </w:rPr>
        <w:lastRenderedPageBreak/>
        <w:t xml:space="preserve">subject_id trong cơ sở dữ liệu. Nếu không tìm thấy môn học, hàm sẽ trả về mã trạng thái HTTP 404 cùng với thông báo </w:t>
      </w:r>
      <w:r w:rsidR="00553660">
        <w:rPr>
          <w:lang w:val="vi-VN"/>
        </w:rPr>
        <w:t>“</w:t>
      </w:r>
      <w:r w:rsidRPr="000E19F4">
        <w:rPr>
          <w:lang w:val="vi-VN"/>
        </w:rPr>
        <w:t>Subject not found</w:t>
      </w:r>
      <w:r w:rsidR="00553660">
        <w:rPr>
          <w:lang w:val="vi-VN"/>
        </w:rPr>
        <w:t>”</w:t>
      </w:r>
      <w:r w:rsidRPr="000E19F4">
        <w:rPr>
          <w:lang w:val="vi-VN"/>
        </w:rPr>
        <w:t xml:space="preserve"> để thông báo cho người dùng. Ngược lại, nếu môn học được tìm thấy, hàm sẽ tạo một đối tượng response với các thông tin chi tiết về môn học, đảm bảo cung cấp dữ liệu cần thiết cho các bước xử lý tiếp theo</w:t>
      </w:r>
    </w:p>
    <w:p w14:paraId="3B785698" w14:textId="711A510B" w:rsidR="00F16F22" w:rsidRDefault="00F16F22" w:rsidP="00F16F22">
      <w:pPr>
        <w:jc w:val="center"/>
      </w:pPr>
      <w:r w:rsidRPr="00F16F22">
        <w:rPr>
          <w:noProof/>
          <w:lang w:val="vi-VN"/>
        </w:rPr>
        <w:drawing>
          <wp:inline distT="0" distB="0" distL="0" distR="0" wp14:anchorId="19A408B6" wp14:editId="1D623E19">
            <wp:extent cx="5578323" cy="1752752"/>
            <wp:effectExtent l="0" t="0" r="3810" b="0"/>
            <wp:docPr id="62937336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3365" name="Picture 1" descr="A computer code with black text&#10;&#10;Description automatically generated"/>
                    <pic:cNvPicPr/>
                  </pic:nvPicPr>
                  <pic:blipFill>
                    <a:blip r:embed="rId155"/>
                    <a:stretch>
                      <a:fillRect/>
                    </a:stretch>
                  </pic:blipFill>
                  <pic:spPr>
                    <a:xfrm>
                      <a:off x="0" y="0"/>
                      <a:ext cx="5578323" cy="1752752"/>
                    </a:xfrm>
                    <a:prstGeom prst="rect">
                      <a:avLst/>
                    </a:prstGeom>
                  </pic:spPr>
                </pic:pic>
              </a:graphicData>
            </a:graphic>
          </wp:inline>
        </w:drawing>
      </w:r>
    </w:p>
    <w:p w14:paraId="3E3808E1" w14:textId="00F3D07E" w:rsidR="00F16F22" w:rsidRPr="00F16F22" w:rsidRDefault="00F16F22" w:rsidP="00F16F22">
      <w:pPr>
        <w:jc w:val="center"/>
        <w:rPr>
          <w:i/>
          <w:iCs/>
        </w:rPr>
      </w:pPr>
      <w:r w:rsidRPr="00F16F22">
        <w:rPr>
          <w:i/>
          <w:iCs/>
        </w:rPr>
        <w:t>Hàm getByID(</w:t>
      </w:r>
      <w:r>
        <w:rPr>
          <w:i/>
          <w:iCs/>
        </w:rPr>
        <w:t>2</w:t>
      </w:r>
      <w:r w:rsidRPr="00F16F22">
        <w:rPr>
          <w:i/>
          <w:iCs/>
        </w:rPr>
        <w:t>/5)</w:t>
      </w:r>
    </w:p>
    <w:p w14:paraId="12FE8583" w14:textId="59B29AB1" w:rsidR="00F16F22" w:rsidRDefault="00F16F22" w:rsidP="00F16F22">
      <w:pPr>
        <w:pStyle w:val="BodyText"/>
        <w:rPr>
          <w:lang w:val="en-US"/>
        </w:rPr>
      </w:pPr>
      <w:r w:rsidRPr="00F16F22">
        <w:rPr>
          <w:lang w:val="en-US"/>
        </w:rPr>
        <w:t xml:space="preserve">Nếu tham số include_clos được thiết lập là true, hàm sẽ truy vấn để lấy danh sách các CLOs liên quan đến môn học. Kết quả sẽ được thêm vào </w:t>
      </w:r>
      <w:r w:rsidRPr="00F16F22">
        <w:t>response</w:t>
      </w:r>
      <w:r w:rsidRPr="00F16F22">
        <w:rPr>
          <w:lang w:val="en-US"/>
        </w:rPr>
        <w:t>, và nếu không có CLO nào, một mảng rỗng sẽ được thêm vào.</w:t>
      </w:r>
    </w:p>
    <w:p w14:paraId="7EF78779" w14:textId="3D593781" w:rsidR="00F16F22" w:rsidRDefault="00F16F22" w:rsidP="00F16F22">
      <w:pPr>
        <w:jc w:val="center"/>
      </w:pPr>
      <w:r w:rsidRPr="00F16F22">
        <w:rPr>
          <w:noProof/>
        </w:rPr>
        <w:drawing>
          <wp:inline distT="0" distB="0" distL="0" distR="0" wp14:anchorId="22B32FC6" wp14:editId="13C4EB8B">
            <wp:extent cx="5601185" cy="1775614"/>
            <wp:effectExtent l="0" t="0" r="0" b="0"/>
            <wp:docPr id="61671050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10506" name="Picture 1" descr="A computer code with black text&#10;&#10;Description automatically generated"/>
                    <pic:cNvPicPr/>
                  </pic:nvPicPr>
                  <pic:blipFill>
                    <a:blip r:embed="rId156"/>
                    <a:stretch>
                      <a:fillRect/>
                    </a:stretch>
                  </pic:blipFill>
                  <pic:spPr>
                    <a:xfrm>
                      <a:off x="0" y="0"/>
                      <a:ext cx="5601185" cy="1775614"/>
                    </a:xfrm>
                    <a:prstGeom prst="rect">
                      <a:avLst/>
                    </a:prstGeom>
                  </pic:spPr>
                </pic:pic>
              </a:graphicData>
            </a:graphic>
          </wp:inline>
        </w:drawing>
      </w:r>
    </w:p>
    <w:p w14:paraId="2D492756" w14:textId="5538B060" w:rsidR="00F16F22" w:rsidRPr="00F16F22" w:rsidRDefault="00F16F22" w:rsidP="00F16F22">
      <w:pPr>
        <w:jc w:val="center"/>
        <w:rPr>
          <w:i/>
          <w:iCs/>
        </w:rPr>
      </w:pPr>
      <w:r w:rsidRPr="00F16F22">
        <w:rPr>
          <w:i/>
          <w:iCs/>
        </w:rPr>
        <w:t>Hàm getByID(</w:t>
      </w:r>
      <w:r>
        <w:rPr>
          <w:i/>
          <w:iCs/>
        </w:rPr>
        <w:t>3</w:t>
      </w:r>
      <w:r w:rsidRPr="00F16F22">
        <w:rPr>
          <w:i/>
          <w:iCs/>
        </w:rPr>
        <w:t>/5)</w:t>
      </w:r>
    </w:p>
    <w:p w14:paraId="39FFABD6" w14:textId="1933E214" w:rsidR="00F16F22" w:rsidRDefault="00F16F22" w:rsidP="00F16F22">
      <w:pPr>
        <w:pStyle w:val="BodyText"/>
        <w:rPr>
          <w:lang w:val="en-US"/>
        </w:rPr>
      </w:pPr>
      <w:r w:rsidRPr="00F16F22">
        <w:rPr>
          <w:lang w:val="en-US"/>
        </w:rPr>
        <w:t xml:space="preserve">Tương tự, nếu tham số include_chapters được thiết lập là true, hàm sẽ truy vấn các chương (chapters) liên quan đến môn học và thêm vào </w:t>
      </w:r>
      <w:r w:rsidRPr="00F16F22">
        <w:t>response</w:t>
      </w:r>
      <w:r w:rsidRPr="00F16F22">
        <w:rPr>
          <w:lang w:val="en-US"/>
        </w:rPr>
        <w:t>.</w:t>
      </w:r>
    </w:p>
    <w:p w14:paraId="7CDC044B" w14:textId="42C96F86" w:rsidR="00F16F22" w:rsidRDefault="00F16F22" w:rsidP="00F16F22">
      <w:pPr>
        <w:jc w:val="center"/>
      </w:pPr>
      <w:r w:rsidRPr="00F16F22">
        <w:rPr>
          <w:noProof/>
        </w:rPr>
        <w:lastRenderedPageBreak/>
        <w:drawing>
          <wp:inline distT="0" distB="0" distL="0" distR="0" wp14:anchorId="44C845B7" wp14:editId="387D6BF2">
            <wp:extent cx="5578323" cy="3368332"/>
            <wp:effectExtent l="0" t="0" r="3810" b="3810"/>
            <wp:docPr id="16645688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8839" name="Picture 1" descr="A screenshot of a computer code&#10;&#10;Description automatically generated"/>
                    <pic:cNvPicPr/>
                  </pic:nvPicPr>
                  <pic:blipFill>
                    <a:blip r:embed="rId157"/>
                    <a:stretch>
                      <a:fillRect/>
                    </a:stretch>
                  </pic:blipFill>
                  <pic:spPr>
                    <a:xfrm>
                      <a:off x="0" y="0"/>
                      <a:ext cx="5578323" cy="3368332"/>
                    </a:xfrm>
                    <a:prstGeom prst="rect">
                      <a:avLst/>
                    </a:prstGeom>
                  </pic:spPr>
                </pic:pic>
              </a:graphicData>
            </a:graphic>
          </wp:inline>
        </w:drawing>
      </w:r>
    </w:p>
    <w:p w14:paraId="0B4086E3" w14:textId="1B68A719" w:rsidR="00F16F22" w:rsidRPr="00F16F22" w:rsidRDefault="00F16F22" w:rsidP="00F16F22">
      <w:pPr>
        <w:jc w:val="center"/>
        <w:rPr>
          <w:i/>
          <w:iCs/>
        </w:rPr>
      </w:pPr>
      <w:r w:rsidRPr="00F16F22">
        <w:rPr>
          <w:i/>
          <w:iCs/>
        </w:rPr>
        <w:t>Hàm getByID(</w:t>
      </w:r>
      <w:r>
        <w:rPr>
          <w:i/>
          <w:iCs/>
        </w:rPr>
        <w:t>4</w:t>
      </w:r>
      <w:r w:rsidRPr="00F16F22">
        <w:rPr>
          <w:i/>
          <w:iCs/>
        </w:rPr>
        <w:t>/5)</w:t>
      </w:r>
    </w:p>
    <w:p w14:paraId="25C1E4E6" w14:textId="5AF7D39A" w:rsidR="00F16F22" w:rsidRDefault="00F16F22" w:rsidP="00F16F22">
      <w:pPr>
        <w:pStyle w:val="BodyText"/>
        <w:rPr>
          <w:lang w:val="en-US"/>
        </w:rPr>
      </w:pPr>
      <w:r w:rsidRPr="00F16F22">
        <w:t>Nếu tham số only_clo_ids được thiết lập là true, hàm sẽ truy vấn chỉ để lấy các ID của CLOs và thêm vào phản hồi dưới dạng một mảng.</w:t>
      </w:r>
      <w:r w:rsidRPr="00F16F22">
        <w:rPr>
          <w:szCs w:val="24"/>
          <w:lang w:val="en-US"/>
        </w:rPr>
        <w:t xml:space="preserve"> </w:t>
      </w:r>
      <w:r w:rsidRPr="00F16F22">
        <w:rPr>
          <w:lang w:val="en-US"/>
        </w:rPr>
        <w:t>Tương tự, nếu tham số only_chapter</w:t>
      </w:r>
      <w:r>
        <w:rPr>
          <w:lang w:val="en-US"/>
        </w:rPr>
        <w:t xml:space="preserve"> </w:t>
      </w:r>
      <w:r w:rsidRPr="00F16F22">
        <w:rPr>
          <w:lang w:val="en-US"/>
        </w:rPr>
        <w:t>_ids được thiết lập là true, hàm sẽ truy vấn để lấy các ID của Chapters và thêm vào phản hồi.</w:t>
      </w:r>
    </w:p>
    <w:p w14:paraId="1D4BAE7C" w14:textId="5C92325F" w:rsidR="00F16F22" w:rsidRDefault="00F16F22" w:rsidP="00F16F22">
      <w:pPr>
        <w:jc w:val="center"/>
      </w:pPr>
      <w:r w:rsidRPr="00F16F22">
        <w:rPr>
          <w:noProof/>
        </w:rPr>
        <w:drawing>
          <wp:inline distT="0" distB="0" distL="0" distR="0" wp14:anchorId="6FA35807" wp14:editId="26D6BA8F">
            <wp:extent cx="5616427" cy="1569856"/>
            <wp:effectExtent l="0" t="0" r="3810" b="0"/>
            <wp:docPr id="1782052107"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2107" name="Picture 1" descr="A computer screen shot of a message&#10;&#10;Description automatically generated"/>
                    <pic:cNvPicPr/>
                  </pic:nvPicPr>
                  <pic:blipFill>
                    <a:blip r:embed="rId158"/>
                    <a:stretch>
                      <a:fillRect/>
                    </a:stretch>
                  </pic:blipFill>
                  <pic:spPr>
                    <a:xfrm>
                      <a:off x="0" y="0"/>
                      <a:ext cx="5616427" cy="1569856"/>
                    </a:xfrm>
                    <a:prstGeom prst="rect">
                      <a:avLst/>
                    </a:prstGeom>
                  </pic:spPr>
                </pic:pic>
              </a:graphicData>
            </a:graphic>
          </wp:inline>
        </w:drawing>
      </w:r>
    </w:p>
    <w:p w14:paraId="58AE5094" w14:textId="13D80C56" w:rsidR="00F16F22" w:rsidRPr="00F16F22" w:rsidRDefault="00F16F22" w:rsidP="00F16F22">
      <w:pPr>
        <w:jc w:val="center"/>
        <w:rPr>
          <w:i/>
          <w:iCs/>
        </w:rPr>
      </w:pPr>
      <w:r w:rsidRPr="00F16F22">
        <w:rPr>
          <w:i/>
          <w:iCs/>
        </w:rPr>
        <w:t>Hàm getByID(</w:t>
      </w:r>
      <w:r>
        <w:rPr>
          <w:i/>
          <w:iCs/>
        </w:rPr>
        <w:t>5</w:t>
      </w:r>
      <w:r w:rsidRPr="00F16F22">
        <w:rPr>
          <w:i/>
          <w:iCs/>
        </w:rPr>
        <w:t>/5)</w:t>
      </w:r>
    </w:p>
    <w:p w14:paraId="170E6793" w14:textId="50C29BF7" w:rsidR="00F16F22" w:rsidRPr="00F16F22" w:rsidRDefault="00F16F22" w:rsidP="00F16F22">
      <w:pPr>
        <w:pStyle w:val="BodyText"/>
        <w:rPr>
          <w:lang w:val="vi-VN"/>
        </w:rPr>
      </w:pPr>
      <w:r w:rsidRPr="00F16F22">
        <w:t>Cuối cùng, hàm sẽ trả về một phản hồi JSON với mã trạng thái 200, chứa tất cả thông tin đã được thu thập.</w:t>
      </w:r>
      <w:r w:rsidRPr="00F16F22">
        <w:rPr>
          <w:sz w:val="24"/>
          <w:lang w:val="vi-VN" w:eastAsia="vi-VN"/>
        </w:rPr>
        <w:t xml:space="preserve"> </w:t>
      </w:r>
      <w:r w:rsidRPr="00F16F22">
        <w:rPr>
          <w:lang w:val="vi-VN"/>
        </w:rPr>
        <w:t xml:space="preserve">Nếu có bất kỳ lỗi nào xảy ra trong quá trình thực thi hàm, mã sẽ ghi log lỗi và trả về mã trạng thái 500 với thông báo </w:t>
      </w:r>
      <w:r w:rsidR="00553660">
        <w:rPr>
          <w:lang w:val="vi-VN"/>
        </w:rPr>
        <w:t>“</w:t>
      </w:r>
      <w:r w:rsidRPr="00F16F22">
        <w:rPr>
          <w:lang w:val="vi-VN"/>
        </w:rPr>
        <w:t>Internal server error</w:t>
      </w:r>
      <w:r w:rsidR="00553660">
        <w:rPr>
          <w:lang w:val="vi-VN"/>
        </w:rPr>
        <w:t>”</w:t>
      </w:r>
      <w:r w:rsidRPr="00F16F22">
        <w:rPr>
          <w:lang w:val="vi-VN"/>
        </w:rPr>
        <w:t>.</w:t>
      </w:r>
    </w:p>
    <w:p w14:paraId="32E164D0" w14:textId="1EA823B5" w:rsidR="00F16F22" w:rsidRPr="00F16F22" w:rsidRDefault="00F16F22" w:rsidP="00F16F22">
      <w:pPr>
        <w:pStyle w:val="BodyText"/>
        <w:rPr>
          <w:lang w:val="vi-VN"/>
        </w:rPr>
      </w:pPr>
    </w:p>
    <w:p w14:paraId="765D6F86" w14:textId="77777777" w:rsidR="00F16F22" w:rsidRPr="00F16F22" w:rsidRDefault="00F16F22" w:rsidP="00F16F22">
      <w:pPr>
        <w:pStyle w:val="BodyText"/>
        <w:rPr>
          <w:lang w:val="vi-VN"/>
        </w:rPr>
      </w:pPr>
    </w:p>
    <w:p w14:paraId="3AB0A573" w14:textId="25C7F649" w:rsidR="004A5D06" w:rsidRPr="000E597D" w:rsidRDefault="004A5D06" w:rsidP="004A5D06">
      <w:pPr>
        <w:pStyle w:val="phuluccon"/>
        <w:rPr>
          <w:lang w:val="vi-VN"/>
        </w:rPr>
      </w:pPr>
      <w:r w:rsidRPr="000E597D">
        <w:rPr>
          <w:lang w:val="vi-VN"/>
        </w:rPr>
        <w:lastRenderedPageBreak/>
        <w:t>10.3. Lấy thông tin tất cả bảng tiêu chí dựa vào mã môn học</w:t>
      </w:r>
    </w:p>
    <w:p w14:paraId="072EF7D2" w14:textId="03641BFF" w:rsidR="00ED4A71" w:rsidRDefault="00ED4A71" w:rsidP="0094265C">
      <w:pPr>
        <w:pStyle w:val="BodyText"/>
        <w:rPr>
          <w:lang w:val="en-US"/>
        </w:rPr>
      </w:pPr>
      <w:r w:rsidRPr="00D03F5A">
        <w:t>API Endpoint: GET /api/admin/</w:t>
      </w:r>
      <w:r w:rsidR="0094265C" w:rsidRPr="0094265C">
        <w:t>subject/:id/rubrics</w:t>
      </w:r>
    </w:p>
    <w:p w14:paraId="475A862B" w14:textId="3755C6AB" w:rsidR="008F586B" w:rsidRPr="008F586B" w:rsidRDefault="008F586B" w:rsidP="008F586B">
      <w:pPr>
        <w:pStyle w:val="BodyText"/>
        <w:rPr>
          <w:b/>
          <w:bCs/>
          <w:lang w:val="en-US"/>
        </w:rPr>
      </w:pPr>
      <w:r w:rsidRPr="00EA5E91">
        <w:rPr>
          <w:b/>
          <w:bCs/>
          <w:lang w:val="en-US"/>
        </w:rPr>
        <w:t>Tham số truy vấn:</w:t>
      </w:r>
      <w:r>
        <w:rPr>
          <w:b/>
          <w:bCs/>
          <w:lang w:val="en-US"/>
        </w:rPr>
        <w:t xml:space="preserve"> </w:t>
      </w:r>
      <w:r w:rsidRPr="008F586B">
        <w:rPr>
          <w:rFonts w:eastAsia="SimSun"/>
          <w:lang w:val="vi-VN"/>
        </w:rPr>
        <w:t>teacher_id</w:t>
      </w:r>
    </w:p>
    <w:p w14:paraId="4E221712" w14:textId="7B7CE47B" w:rsidR="008F586B" w:rsidRDefault="008F586B" w:rsidP="008F586B">
      <w:r w:rsidRPr="008F586B">
        <w:rPr>
          <w:noProof/>
        </w:rPr>
        <w:drawing>
          <wp:inline distT="0" distB="0" distL="0" distR="0" wp14:anchorId="01562D76" wp14:editId="1FDDBFE8">
            <wp:extent cx="5616427" cy="5471634"/>
            <wp:effectExtent l="0" t="0" r="3810" b="0"/>
            <wp:docPr id="45426171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61713" name="Picture 1" descr="A computer code with text&#10;&#10;Description automatically generated"/>
                    <pic:cNvPicPr/>
                  </pic:nvPicPr>
                  <pic:blipFill>
                    <a:blip r:embed="rId159"/>
                    <a:stretch>
                      <a:fillRect/>
                    </a:stretch>
                  </pic:blipFill>
                  <pic:spPr>
                    <a:xfrm>
                      <a:off x="0" y="0"/>
                      <a:ext cx="5616427" cy="5471634"/>
                    </a:xfrm>
                    <a:prstGeom prst="rect">
                      <a:avLst/>
                    </a:prstGeom>
                  </pic:spPr>
                </pic:pic>
              </a:graphicData>
            </a:graphic>
          </wp:inline>
        </w:drawing>
      </w:r>
    </w:p>
    <w:p w14:paraId="6FA1007E" w14:textId="581571E7" w:rsidR="008F586B" w:rsidRPr="008F586B" w:rsidRDefault="008F586B" w:rsidP="008F586B">
      <w:pPr>
        <w:jc w:val="center"/>
        <w:rPr>
          <w:i/>
          <w:iCs/>
        </w:rPr>
      </w:pPr>
      <w:r w:rsidRPr="008F586B">
        <w:rPr>
          <w:i/>
          <w:iCs/>
        </w:rPr>
        <w:t xml:space="preserve">Hàm </w:t>
      </w:r>
      <w:r w:rsidRPr="008F586B">
        <w:rPr>
          <w:i/>
          <w:iCs/>
          <w:szCs w:val="26"/>
          <w:lang w:val="vi-VN"/>
        </w:rPr>
        <w:t>getRubricsBySubjectId</w:t>
      </w:r>
    </w:p>
    <w:p w14:paraId="6C6A3547" w14:textId="06631F36"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truy xuất danh sách rubrics (tiêu chí đánh giá) cho một môn học cụ thể, dựa trên mã môn học (subject_id) và mã </w:t>
      </w:r>
      <w:r w:rsidR="002965B8">
        <w:rPr>
          <w:lang w:val="vi-VN"/>
        </w:rPr>
        <w:t>giảng viên</w:t>
      </w:r>
      <w:r w:rsidRPr="000E19F4">
        <w:rPr>
          <w:lang w:val="vi-VN"/>
        </w:rPr>
        <w:t xml:space="preserve"> (teacher_id).</w:t>
      </w:r>
    </w:p>
    <w:p w14:paraId="418AC440" w14:textId="6A60EA78" w:rsidR="000E19F4" w:rsidRPr="000E19F4" w:rsidRDefault="000E19F4" w:rsidP="000E19F4">
      <w:pPr>
        <w:pStyle w:val="BodyText"/>
        <w:rPr>
          <w:lang w:val="vi-VN"/>
        </w:rPr>
      </w:pPr>
      <w:r w:rsidRPr="000E19F4">
        <w:rPr>
          <w:lang w:val="vi-VN"/>
        </w:rPr>
        <w:t xml:space="preserve">Hàm bắt đầu bằng việc thu thập subject_id từ URL và teacher_id từ truy vấn. Nó kiểm tra sự tồn tại của môn học qua mô hình SubjectModel. Nếu không tìm thấy, hàm trả về mã trạng thái 404 và thông báo </w:t>
      </w:r>
      <w:r w:rsidR="00553660">
        <w:rPr>
          <w:lang w:val="vi-VN"/>
        </w:rPr>
        <w:t>“</w:t>
      </w:r>
      <w:r w:rsidRPr="000E19F4">
        <w:rPr>
          <w:lang w:val="vi-VN"/>
        </w:rPr>
        <w:t>Subject not found</w:t>
      </w:r>
      <w:r w:rsidR="00553660">
        <w:rPr>
          <w:lang w:val="vi-VN"/>
        </w:rPr>
        <w:t>”</w:t>
      </w:r>
      <w:r w:rsidRPr="000E19F4">
        <w:rPr>
          <w:lang w:val="vi-VN"/>
        </w:rPr>
        <w:t>.</w:t>
      </w:r>
    </w:p>
    <w:p w14:paraId="0397B4FA" w14:textId="2D69404F" w:rsidR="000E19F4" w:rsidRPr="000E19F4" w:rsidRDefault="000E19F4" w:rsidP="000E19F4">
      <w:pPr>
        <w:pStyle w:val="BodyText"/>
        <w:rPr>
          <w:lang w:val="vi-VN"/>
        </w:rPr>
      </w:pPr>
      <w:r w:rsidRPr="000E19F4">
        <w:rPr>
          <w:lang w:val="vi-VN"/>
        </w:rPr>
        <w:t xml:space="preserve">Nếu môn học tồn tại, hàm thiết lập điều kiện lọc và tìm kiếm rubrics qua mô hình </w:t>
      </w:r>
      <w:r w:rsidRPr="000E19F4">
        <w:rPr>
          <w:lang w:val="vi-VN"/>
        </w:rPr>
        <w:lastRenderedPageBreak/>
        <w:t xml:space="preserve">RubricModel. Nếu không có rubrics, mã trạng thái 404 và thông báo </w:t>
      </w:r>
      <w:r w:rsidR="00553660">
        <w:rPr>
          <w:lang w:val="vi-VN"/>
        </w:rPr>
        <w:t>“</w:t>
      </w:r>
      <w:r w:rsidRPr="000E19F4">
        <w:rPr>
          <w:lang w:val="vi-VN"/>
        </w:rPr>
        <w:t>Rubrics not found</w:t>
      </w:r>
      <w:r w:rsidR="00553660">
        <w:rPr>
          <w:lang w:val="vi-VN"/>
        </w:rPr>
        <w:t>”</w:t>
      </w:r>
      <w:r w:rsidRPr="000E19F4">
        <w:rPr>
          <w:lang w:val="vi-VN"/>
        </w:rPr>
        <w:t xml:space="preserve"> được trả về. Ngược lại, hàm trả về rubrics dưới dạng JSON với mã trạng thái 200.</w:t>
      </w:r>
    </w:p>
    <w:p w14:paraId="6E06999C" w14:textId="4C7522B8" w:rsidR="000E19F4" w:rsidRPr="000E19F4" w:rsidRDefault="000E19F4" w:rsidP="000E19F4">
      <w:pPr>
        <w:pStyle w:val="BodyText"/>
        <w:rPr>
          <w:lang w:val="vi-VN"/>
        </w:rPr>
      </w:pPr>
      <w:r w:rsidRPr="000E19F4">
        <w:rPr>
          <w:lang w:val="vi-VN"/>
        </w:rPr>
        <w:t xml:space="preserve">Nếu xảy ra lỗi, hàm ghi log và gửi phản hồi với mã trạng thái 500 cùng thông báo </w:t>
      </w:r>
      <w:r w:rsidR="00553660">
        <w:rPr>
          <w:lang w:val="vi-VN"/>
        </w:rPr>
        <w:t>“</w:t>
      </w:r>
      <w:r w:rsidRPr="000E19F4">
        <w:rPr>
          <w:lang w:val="vi-VN"/>
        </w:rPr>
        <w:t>Server error</w:t>
      </w:r>
      <w:r w:rsidR="00553660">
        <w:rPr>
          <w:lang w:val="vi-VN"/>
        </w:rPr>
        <w:t>”</w:t>
      </w:r>
      <w:r w:rsidRPr="000E19F4">
        <w:rPr>
          <w:lang w:val="vi-VN"/>
        </w:rPr>
        <w:t>.</w:t>
      </w:r>
    </w:p>
    <w:p w14:paraId="460498F1" w14:textId="36521662" w:rsidR="00ED4A71" w:rsidRDefault="00ED4A71" w:rsidP="00ED4A71">
      <w:pPr>
        <w:pStyle w:val="phuluccon"/>
      </w:pPr>
      <w:r>
        <w:t>10.4. Cập nhật 1 môn học</w:t>
      </w:r>
    </w:p>
    <w:p w14:paraId="41A2109E" w14:textId="43C74B8F"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subject/:id</w:t>
      </w:r>
    </w:p>
    <w:p w14:paraId="7C3E32C4" w14:textId="557EFA67" w:rsidR="00ED4A71" w:rsidRDefault="008F586B" w:rsidP="008F586B">
      <w:pPr>
        <w:jc w:val="center"/>
      </w:pPr>
      <w:r w:rsidRPr="008F586B">
        <w:rPr>
          <w:noProof/>
          <w:lang w:val="vi-VN"/>
        </w:rPr>
        <w:drawing>
          <wp:inline distT="0" distB="0" distL="0" distR="0" wp14:anchorId="03591737" wp14:editId="1D4E579A">
            <wp:extent cx="5578323" cy="3871295"/>
            <wp:effectExtent l="0" t="0" r="3810" b="0"/>
            <wp:docPr id="873502254"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2254" name="Picture 1" descr="A computer code with white text&#10;&#10;Description automatically generated"/>
                    <pic:cNvPicPr/>
                  </pic:nvPicPr>
                  <pic:blipFill>
                    <a:blip r:embed="rId160"/>
                    <a:stretch>
                      <a:fillRect/>
                    </a:stretch>
                  </pic:blipFill>
                  <pic:spPr>
                    <a:xfrm>
                      <a:off x="0" y="0"/>
                      <a:ext cx="5578323" cy="3871295"/>
                    </a:xfrm>
                    <a:prstGeom prst="rect">
                      <a:avLst/>
                    </a:prstGeom>
                  </pic:spPr>
                </pic:pic>
              </a:graphicData>
            </a:graphic>
          </wp:inline>
        </w:drawing>
      </w:r>
    </w:p>
    <w:p w14:paraId="095DAFA9" w14:textId="378DD561" w:rsidR="008F586B" w:rsidRDefault="008F586B" w:rsidP="008F586B">
      <w:pPr>
        <w:jc w:val="center"/>
        <w:rPr>
          <w:i/>
          <w:iCs/>
        </w:rPr>
      </w:pPr>
      <w:r w:rsidRPr="008F586B">
        <w:rPr>
          <w:i/>
          <w:iCs/>
        </w:rPr>
        <w:t>Hàm update</w:t>
      </w:r>
    </w:p>
    <w:p w14:paraId="7A488521" w14:textId="22A89B21"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cập nhật thông tin của một môn học cụ thể dựa trên mã môn học (subject_id) từ tham số trong yêu cầu. Quá trình bắt đầu bằng việc lấy subject_id từ URL và dữ liệu cập nhật từ phần thân yêu cầu.</w:t>
      </w:r>
    </w:p>
    <w:p w14:paraId="4B2845D0" w14:textId="4D4EA12F" w:rsidR="000E19F4" w:rsidRPr="000E19F4" w:rsidRDefault="000E19F4" w:rsidP="000E19F4">
      <w:pPr>
        <w:pStyle w:val="BodyText"/>
        <w:rPr>
          <w:lang w:val="vi-VN"/>
        </w:rPr>
      </w:pPr>
      <w:r w:rsidRPr="000E19F4">
        <w:rPr>
          <w:lang w:val="vi-VN"/>
        </w:rPr>
        <w:t xml:space="preserve">Hàm sử dụng mô hình SubjectModel để kiểm tra sự tồn tại của môn học. Nếu không tìm thấy, hàm trả về mã trạng thái 404 với thông báo </w:t>
      </w:r>
      <w:r w:rsidR="00553660">
        <w:rPr>
          <w:lang w:val="vi-VN"/>
        </w:rPr>
        <w:t>“</w:t>
      </w:r>
      <w:r w:rsidRPr="000E19F4">
        <w:rPr>
          <w:lang w:val="vi-VN"/>
        </w:rPr>
        <w:t>Subject not found</w:t>
      </w:r>
      <w:r w:rsidR="00553660">
        <w:rPr>
          <w:lang w:val="vi-VN"/>
        </w:rPr>
        <w:t>”</w:t>
      </w:r>
      <w:r w:rsidRPr="000E19F4">
        <w:rPr>
          <w:lang w:val="vi-VN"/>
        </w:rPr>
        <w:t>.</w:t>
      </w:r>
    </w:p>
    <w:p w14:paraId="630B1C18" w14:textId="77777777" w:rsidR="000E19F4" w:rsidRPr="000E19F4" w:rsidRDefault="000E19F4" w:rsidP="000E19F4">
      <w:pPr>
        <w:pStyle w:val="BodyText"/>
        <w:rPr>
          <w:lang w:val="vi-VN"/>
        </w:rPr>
      </w:pPr>
      <w:r w:rsidRPr="000E19F4">
        <w:rPr>
          <w:lang w:val="vi-VN"/>
        </w:rPr>
        <w:t>Nếu môn học tồn tại, hàm thực hiện cập nhật thông tin bằng phương thức update trên SubjectModel, sử dụng dữ liệu mới và điều kiện xác định môn học. Sau khi cập nhật thành công, hàm trả về mã trạng thái 200 cùng thông báo xác nhận và mã ID của môn học.</w:t>
      </w:r>
    </w:p>
    <w:p w14:paraId="42A89814" w14:textId="40520226" w:rsidR="008F586B" w:rsidRPr="002750B6" w:rsidRDefault="000E19F4" w:rsidP="000E19F4">
      <w:pPr>
        <w:pStyle w:val="BodyText"/>
        <w:rPr>
          <w:lang w:val="vi-VN"/>
        </w:rPr>
      </w:pPr>
      <w:r w:rsidRPr="000E19F4">
        <w:rPr>
          <w:lang w:val="vi-VN"/>
        </w:rPr>
        <w:lastRenderedPageBreak/>
        <w:t xml:space="preserve">Nếu xảy ra lỗi trong quá trình thực hiện, hàm ghi lại lỗi và trả về mã trạng thái 500 cùng thông báo </w:t>
      </w:r>
      <w:r w:rsidR="00553660">
        <w:rPr>
          <w:lang w:val="vi-VN"/>
        </w:rPr>
        <w:t>“</w:t>
      </w:r>
      <w:r w:rsidRPr="000E19F4">
        <w:rPr>
          <w:lang w:val="vi-VN"/>
        </w:rPr>
        <w:t>Internal server error</w:t>
      </w:r>
      <w:r w:rsidR="00553660">
        <w:rPr>
          <w:lang w:val="vi-VN"/>
        </w:rPr>
        <w:t>”</w:t>
      </w:r>
      <w:r w:rsidRPr="000E19F4">
        <w:rPr>
          <w:lang w:val="vi-VN"/>
        </w:rPr>
        <w:t>, thông báo cho người dùng về sự cố.</w:t>
      </w:r>
    </w:p>
    <w:p w14:paraId="13D96379" w14:textId="5B8F1453" w:rsidR="00ED4A71" w:rsidRDefault="00ED4A71" w:rsidP="00ED4A71">
      <w:pPr>
        <w:pStyle w:val="phuluccon"/>
      </w:pPr>
      <w:r>
        <w:t>10.5. Xóa 1 môn học</w:t>
      </w:r>
    </w:p>
    <w:p w14:paraId="01646242" w14:textId="367A2056" w:rsidR="00ED4A71" w:rsidRPr="00D03F5A" w:rsidRDefault="00ED4A71" w:rsidP="00ED4A71">
      <w:pPr>
        <w:pStyle w:val="BodyText"/>
        <w:rPr>
          <w:lang w:val="vi-VN"/>
        </w:rPr>
      </w:pPr>
      <w:r w:rsidRPr="00D03F5A">
        <w:t xml:space="preserve">API Endpoint: </w:t>
      </w:r>
      <w:r w:rsidR="0094265C">
        <w:rPr>
          <w:lang w:val="en-US"/>
        </w:rPr>
        <w:t>DELETE</w:t>
      </w:r>
      <w:r w:rsidRPr="00D03F5A">
        <w:t xml:space="preserve"> /api/admin/</w:t>
      </w:r>
      <w:r w:rsidR="0094265C" w:rsidRPr="0094265C">
        <w:t>subject/:id</w:t>
      </w:r>
    </w:p>
    <w:p w14:paraId="637273FE" w14:textId="2EAA577D" w:rsidR="00ED4A71" w:rsidRDefault="00050E5C" w:rsidP="00050E5C">
      <w:pPr>
        <w:jc w:val="center"/>
      </w:pPr>
      <w:r w:rsidRPr="00050E5C">
        <w:rPr>
          <w:noProof/>
          <w:lang w:val="vi-VN"/>
        </w:rPr>
        <w:drawing>
          <wp:inline distT="0" distB="0" distL="0" distR="0" wp14:anchorId="57EB23CF" wp14:editId="6377AB90">
            <wp:extent cx="5578323" cy="2110923"/>
            <wp:effectExtent l="0" t="0" r="3810" b="3810"/>
            <wp:docPr id="174190305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03054" name="Picture 1" descr="A computer code with black text&#10;&#10;Description automatically generated"/>
                    <pic:cNvPicPr/>
                  </pic:nvPicPr>
                  <pic:blipFill>
                    <a:blip r:embed="rId161"/>
                    <a:stretch>
                      <a:fillRect/>
                    </a:stretch>
                  </pic:blipFill>
                  <pic:spPr>
                    <a:xfrm>
                      <a:off x="0" y="0"/>
                      <a:ext cx="5578323" cy="2110923"/>
                    </a:xfrm>
                    <a:prstGeom prst="rect">
                      <a:avLst/>
                    </a:prstGeom>
                  </pic:spPr>
                </pic:pic>
              </a:graphicData>
            </a:graphic>
          </wp:inline>
        </w:drawing>
      </w:r>
    </w:p>
    <w:p w14:paraId="1E1C34CD" w14:textId="6C322CCC" w:rsidR="00050E5C" w:rsidRPr="00050E5C" w:rsidRDefault="00050E5C" w:rsidP="00050E5C">
      <w:pPr>
        <w:jc w:val="center"/>
        <w:rPr>
          <w:i/>
          <w:iCs/>
        </w:rPr>
      </w:pPr>
      <w:r w:rsidRPr="00050E5C">
        <w:rPr>
          <w:i/>
          <w:iCs/>
        </w:rPr>
        <w:t>Hàm delete</w:t>
      </w:r>
      <w:r w:rsidR="000E3544">
        <w:rPr>
          <w:i/>
          <w:iCs/>
        </w:rPr>
        <w:t>(1/3)</w:t>
      </w:r>
    </w:p>
    <w:p w14:paraId="7685A028" w14:textId="78A57D68"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xóa một môn học dựa trên mã môn học (subject_id) từ tham số trong yêu cầu. Khi hàm được gọi, nó sẽ lấy subject_id từ URL để xác định môn học cần xóa.</w:t>
      </w:r>
    </w:p>
    <w:p w14:paraId="514FBB37" w14:textId="586CA6AE" w:rsidR="00050E5C" w:rsidRPr="002750B6" w:rsidRDefault="000E19F4" w:rsidP="000E19F4">
      <w:pPr>
        <w:pStyle w:val="BodyText"/>
        <w:rPr>
          <w:lang w:val="vi-VN"/>
        </w:rPr>
      </w:pPr>
      <w:r w:rsidRPr="000E19F4">
        <w:rPr>
          <w:lang w:val="vi-VN"/>
        </w:rPr>
        <w:t xml:space="preserve">Hàm sử dụng mô hình SubjectModel để tìm kiếm môn học tương ứng với subject_id. Nếu không tìm thấy, hàm sẽ trả về mã trạng thái 404 cùng thông báo </w:t>
      </w:r>
      <w:r w:rsidR="00553660">
        <w:rPr>
          <w:lang w:val="vi-VN"/>
        </w:rPr>
        <w:t>“</w:t>
      </w:r>
      <w:r w:rsidRPr="000E19F4">
        <w:rPr>
          <w:lang w:val="vi-VN"/>
        </w:rPr>
        <w:t>Subject not found</w:t>
      </w:r>
      <w:r w:rsidR="00553660">
        <w:rPr>
          <w:lang w:val="vi-VN"/>
        </w:rPr>
        <w:t>”</w:t>
      </w:r>
      <w:r w:rsidRPr="000E19F4">
        <w:rPr>
          <w:lang w:val="vi-VN"/>
        </w:rPr>
        <w:t>.</w:t>
      </w:r>
    </w:p>
    <w:p w14:paraId="73FC16AC" w14:textId="6FD24702" w:rsidR="00050E5C" w:rsidRDefault="00050E5C" w:rsidP="00050E5C">
      <w:pPr>
        <w:jc w:val="center"/>
      </w:pPr>
      <w:r w:rsidRPr="00050E5C">
        <w:rPr>
          <w:noProof/>
          <w:lang w:val="vi-VN"/>
        </w:rPr>
        <w:lastRenderedPageBreak/>
        <w:drawing>
          <wp:inline distT="0" distB="0" distL="0" distR="0" wp14:anchorId="70FB09FD" wp14:editId="4969D976">
            <wp:extent cx="5570703" cy="4115157"/>
            <wp:effectExtent l="0" t="0" r="0" b="0"/>
            <wp:docPr id="46727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6477" name="Picture 1" descr="A screenshot of a computer code&#10;&#10;Description automatically generated"/>
                    <pic:cNvPicPr/>
                  </pic:nvPicPr>
                  <pic:blipFill>
                    <a:blip r:embed="rId162"/>
                    <a:stretch>
                      <a:fillRect/>
                    </a:stretch>
                  </pic:blipFill>
                  <pic:spPr>
                    <a:xfrm>
                      <a:off x="0" y="0"/>
                      <a:ext cx="5570703" cy="4115157"/>
                    </a:xfrm>
                    <a:prstGeom prst="rect">
                      <a:avLst/>
                    </a:prstGeom>
                  </pic:spPr>
                </pic:pic>
              </a:graphicData>
            </a:graphic>
          </wp:inline>
        </w:drawing>
      </w:r>
    </w:p>
    <w:p w14:paraId="30633C09" w14:textId="32BE4183" w:rsidR="00050E5C" w:rsidRPr="000E3544" w:rsidRDefault="000E3544" w:rsidP="000E3544">
      <w:pPr>
        <w:jc w:val="center"/>
        <w:rPr>
          <w:i/>
          <w:iCs/>
        </w:rPr>
      </w:pPr>
      <w:r w:rsidRPr="00050E5C">
        <w:rPr>
          <w:i/>
          <w:iCs/>
        </w:rPr>
        <w:t>Hàm delete</w:t>
      </w:r>
      <w:r>
        <w:rPr>
          <w:i/>
          <w:iCs/>
        </w:rPr>
        <w:t>(2/3)</w:t>
      </w:r>
    </w:p>
    <w:p w14:paraId="35821712" w14:textId="77777777" w:rsidR="000E19F4" w:rsidRPr="000E19F4" w:rsidRDefault="000E19F4" w:rsidP="000E19F4">
      <w:pPr>
        <w:pStyle w:val="BodyText"/>
        <w:rPr>
          <w:lang w:val="vi-VN"/>
        </w:rPr>
      </w:pPr>
      <w:r w:rsidRPr="000E19F4">
        <w:rPr>
          <w:lang w:val="vi-VN"/>
        </w:rPr>
        <w:t>Đoạn mã xóa CLO thực hiện theo quy trình rõ ràng. Đầu tiên, hàm tìm tất cả các CLO liên quan đến môn học thông qua mô hình CLOModel, nhằm xác định các kết nối giữa CLO và môn học cụ thể.</w:t>
      </w:r>
    </w:p>
    <w:p w14:paraId="5ABBD2D9" w14:textId="77777777" w:rsidR="000E19F4" w:rsidRPr="000E19F4" w:rsidRDefault="000E19F4" w:rsidP="000E19F4">
      <w:pPr>
        <w:pStyle w:val="BodyText"/>
        <w:rPr>
          <w:lang w:val="vi-VN"/>
        </w:rPr>
      </w:pPr>
      <w:r w:rsidRPr="000E19F4">
        <w:rPr>
          <w:lang w:val="vi-VN"/>
        </w:rPr>
        <w:t>Sau khi xác định danh sách CLO, hàm tiếp tục xóa các liên kết giữa CLO và chương học (Chapters), đảm bảo không còn sự phụ thuộc nào giữa chúng trong cơ sở dữ liệu. Tiếp theo, hàm xóa tất cả các mục liên quan đến CLO, như đánh giá hoặc tiêu chí đánh giá. Cuối cùng, hàm thực hiện xóa CLO khỏi hệ thống.</w:t>
      </w:r>
    </w:p>
    <w:p w14:paraId="64B073B2" w14:textId="660A656E" w:rsidR="000E3544" w:rsidRDefault="000E3544" w:rsidP="000E3544">
      <w:pPr>
        <w:jc w:val="center"/>
      </w:pPr>
      <w:r w:rsidRPr="000E3544">
        <w:rPr>
          <w:noProof/>
        </w:rPr>
        <w:drawing>
          <wp:inline distT="0" distB="0" distL="0" distR="0" wp14:anchorId="37E22B11" wp14:editId="30D26587">
            <wp:extent cx="5601185" cy="2149026"/>
            <wp:effectExtent l="0" t="0" r="0" b="3810"/>
            <wp:docPr id="1922854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44" name="Picture 1" descr="A computer code with black text&#10;&#10;Description automatically generated"/>
                    <pic:cNvPicPr/>
                  </pic:nvPicPr>
                  <pic:blipFill>
                    <a:blip r:embed="rId163"/>
                    <a:stretch>
                      <a:fillRect/>
                    </a:stretch>
                  </pic:blipFill>
                  <pic:spPr>
                    <a:xfrm>
                      <a:off x="0" y="0"/>
                      <a:ext cx="5601185" cy="2149026"/>
                    </a:xfrm>
                    <a:prstGeom prst="rect">
                      <a:avLst/>
                    </a:prstGeom>
                  </pic:spPr>
                </pic:pic>
              </a:graphicData>
            </a:graphic>
          </wp:inline>
        </w:drawing>
      </w:r>
    </w:p>
    <w:p w14:paraId="6174DD39" w14:textId="554F2820" w:rsidR="000E3544" w:rsidRPr="000E3544" w:rsidRDefault="000E3544" w:rsidP="000E3544">
      <w:pPr>
        <w:jc w:val="center"/>
        <w:rPr>
          <w:i/>
          <w:iCs/>
        </w:rPr>
      </w:pPr>
      <w:r w:rsidRPr="00050E5C">
        <w:rPr>
          <w:i/>
          <w:iCs/>
        </w:rPr>
        <w:lastRenderedPageBreak/>
        <w:t>Hàm delete</w:t>
      </w:r>
      <w:r>
        <w:rPr>
          <w:i/>
          <w:iCs/>
        </w:rPr>
        <w:t>(3/3)</w:t>
      </w:r>
    </w:p>
    <w:p w14:paraId="513BBC68" w14:textId="0D075172" w:rsidR="000E3544" w:rsidRPr="000E3544" w:rsidRDefault="000E3544" w:rsidP="000E3544">
      <w:pPr>
        <w:pStyle w:val="BodyText"/>
      </w:pPr>
      <w:r w:rsidRPr="000E3544">
        <w:t>Cuối cùng, nó xóa môn học và trả về phản hồi thành công.</w:t>
      </w:r>
    </w:p>
    <w:p w14:paraId="53A0C78F" w14:textId="3046BCDC" w:rsidR="00ED4A71" w:rsidRPr="00ED4A71" w:rsidRDefault="00ED4A71" w:rsidP="00ED4A71">
      <w:pPr>
        <w:pStyle w:val="phuluccon"/>
      </w:pPr>
      <w:r>
        <w:t>10.6. Xóa nhiều môn học</w:t>
      </w:r>
    </w:p>
    <w:p w14:paraId="031A1DD3" w14:textId="37715D86" w:rsidR="00ED4A71" w:rsidRPr="00D03F5A" w:rsidRDefault="00ED4A71" w:rsidP="00ED4A71">
      <w:pPr>
        <w:pStyle w:val="BodyText"/>
        <w:rPr>
          <w:lang w:val="vi-VN"/>
        </w:rPr>
      </w:pPr>
      <w:r w:rsidRPr="00D03F5A">
        <w:t xml:space="preserve">API Endpoint: </w:t>
      </w:r>
      <w:r w:rsidR="0094265C">
        <w:rPr>
          <w:lang w:val="en-US"/>
        </w:rPr>
        <w:t>DELETE</w:t>
      </w:r>
      <w:r w:rsidR="0094265C" w:rsidRPr="00D03F5A">
        <w:t xml:space="preserve"> </w:t>
      </w:r>
      <w:r w:rsidRPr="00D03F5A">
        <w:t>/api/admin/</w:t>
      </w:r>
      <w:r w:rsidR="0094265C" w:rsidRPr="0094265C">
        <w:t>subjects/multiple</w:t>
      </w:r>
    </w:p>
    <w:p w14:paraId="48E9FD21" w14:textId="760B1D66" w:rsidR="00ED4A71" w:rsidRDefault="000E3544" w:rsidP="000E3544">
      <w:pPr>
        <w:jc w:val="center"/>
      </w:pPr>
      <w:r w:rsidRPr="000E3544">
        <w:rPr>
          <w:noProof/>
          <w:lang w:val="vi-VN"/>
        </w:rPr>
        <w:drawing>
          <wp:inline distT="0" distB="0" distL="0" distR="0" wp14:anchorId="2373C0CD" wp14:editId="42F02016">
            <wp:extent cx="5616427" cy="2758679"/>
            <wp:effectExtent l="0" t="0" r="3810" b="3810"/>
            <wp:docPr id="126288839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88391" name="Picture 1" descr="A computer screen shot of a code&#10;&#10;Description automatically generated"/>
                    <pic:cNvPicPr/>
                  </pic:nvPicPr>
                  <pic:blipFill>
                    <a:blip r:embed="rId164"/>
                    <a:stretch>
                      <a:fillRect/>
                    </a:stretch>
                  </pic:blipFill>
                  <pic:spPr>
                    <a:xfrm>
                      <a:off x="0" y="0"/>
                      <a:ext cx="5616427" cy="2758679"/>
                    </a:xfrm>
                    <a:prstGeom prst="rect">
                      <a:avLst/>
                    </a:prstGeom>
                  </pic:spPr>
                </pic:pic>
              </a:graphicData>
            </a:graphic>
          </wp:inline>
        </w:drawing>
      </w:r>
    </w:p>
    <w:p w14:paraId="0A723C69" w14:textId="72534926" w:rsidR="000E3544" w:rsidRPr="00A67C07" w:rsidRDefault="00A67C07" w:rsidP="000E3544">
      <w:pPr>
        <w:jc w:val="center"/>
        <w:rPr>
          <w:i/>
          <w:iCs/>
        </w:rPr>
      </w:pPr>
      <w:r w:rsidRPr="00A67C07">
        <w:rPr>
          <w:i/>
          <w:iCs/>
        </w:rPr>
        <w:t xml:space="preserve">Hàm </w:t>
      </w:r>
      <w:r w:rsidRPr="00A67C07">
        <w:rPr>
          <w:i/>
          <w:iCs/>
          <w:lang w:val="vi-VN"/>
        </w:rPr>
        <w:t>deleteMultiple</w:t>
      </w:r>
      <w:r>
        <w:rPr>
          <w:i/>
          <w:iCs/>
        </w:rPr>
        <w:t>(1/3)</w:t>
      </w:r>
    </w:p>
    <w:p w14:paraId="5BF2FCCE" w14:textId="06185145" w:rsidR="00ED4A71" w:rsidRDefault="000E3544" w:rsidP="000E3544">
      <w:pPr>
        <w:pStyle w:val="BodyText"/>
        <w:rPr>
          <w:lang w:val="en-US"/>
        </w:rPr>
      </w:pPr>
      <w:r w:rsidRPr="000E3544">
        <w:rPr>
          <w:lang w:val="vi-VN"/>
        </w:rPr>
        <w:t xml:space="preserve">Hàm </w:t>
      </w:r>
      <w:r w:rsidR="00AA4F1F">
        <w:rPr>
          <w:lang w:val="en-US"/>
        </w:rPr>
        <w:t>này</w:t>
      </w:r>
      <w:r w:rsidRPr="000E3544">
        <w:rPr>
          <w:lang w:val="vi-VN"/>
        </w:rPr>
        <w:t xml:space="preserve"> được thiết kế để xóa nhiều môn học dựa trên danh sách các subject_id từ query parameters.</w:t>
      </w:r>
    </w:p>
    <w:p w14:paraId="426F4A9B" w14:textId="06B90C7B" w:rsidR="000E3544" w:rsidRDefault="000E3544" w:rsidP="000E3544">
      <w:pPr>
        <w:pStyle w:val="BodyText"/>
        <w:rPr>
          <w:lang w:val="en-US"/>
        </w:rPr>
      </w:pPr>
      <w:r w:rsidRPr="000E3544">
        <w:rPr>
          <w:lang w:val="en-US"/>
        </w:rPr>
        <w:t xml:space="preserve">Duyệt qua từng subject_id, tìm kiếm trong cơ sở dữ liệu. Nếu môn học không tồn tại, trả về mã trạng thái 404 và thông báo </w:t>
      </w:r>
      <w:r w:rsidR="00553660">
        <w:rPr>
          <w:lang w:val="en-US"/>
        </w:rPr>
        <w:t>“</w:t>
      </w:r>
      <w:r w:rsidRPr="000E3544">
        <w:rPr>
          <w:lang w:val="en-US"/>
        </w:rPr>
        <w:t>Subject not found</w:t>
      </w:r>
      <w:r w:rsidR="00553660">
        <w:rPr>
          <w:lang w:val="en-US"/>
        </w:rPr>
        <w:t>”</w:t>
      </w:r>
      <w:r w:rsidRPr="000E3544">
        <w:rPr>
          <w:lang w:val="en-US"/>
        </w:rPr>
        <w:t>.</w:t>
      </w:r>
    </w:p>
    <w:p w14:paraId="7A6EBA40" w14:textId="0D79168B" w:rsidR="000E3544" w:rsidRDefault="000E3544" w:rsidP="000E3544">
      <w:pPr>
        <w:pStyle w:val="BodyText"/>
        <w:ind w:firstLine="0"/>
        <w:jc w:val="center"/>
        <w:rPr>
          <w:lang w:val="en-US"/>
        </w:rPr>
      </w:pPr>
      <w:r w:rsidRPr="000E3544">
        <w:rPr>
          <w:noProof/>
          <w:lang w:val="en-US"/>
        </w:rPr>
        <w:lastRenderedPageBreak/>
        <w:drawing>
          <wp:inline distT="0" distB="0" distL="0" distR="0" wp14:anchorId="79629960" wp14:editId="441CB422">
            <wp:extent cx="5578323" cy="4580017"/>
            <wp:effectExtent l="0" t="0" r="3810" b="0"/>
            <wp:docPr id="17423937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93794" name="Picture 1" descr="A screenshot of a computer code&#10;&#10;Description automatically generated"/>
                    <pic:cNvPicPr/>
                  </pic:nvPicPr>
                  <pic:blipFill>
                    <a:blip r:embed="rId165"/>
                    <a:stretch>
                      <a:fillRect/>
                    </a:stretch>
                  </pic:blipFill>
                  <pic:spPr>
                    <a:xfrm>
                      <a:off x="0" y="0"/>
                      <a:ext cx="5578323" cy="4580017"/>
                    </a:xfrm>
                    <a:prstGeom prst="rect">
                      <a:avLst/>
                    </a:prstGeom>
                  </pic:spPr>
                </pic:pic>
              </a:graphicData>
            </a:graphic>
          </wp:inline>
        </w:drawing>
      </w:r>
    </w:p>
    <w:p w14:paraId="500CB19B" w14:textId="3B1E9BED" w:rsidR="00A67C07" w:rsidRPr="00A67C07" w:rsidRDefault="00A67C07" w:rsidP="00A67C07">
      <w:pPr>
        <w:jc w:val="center"/>
        <w:rPr>
          <w:i/>
          <w:iCs/>
        </w:rPr>
      </w:pPr>
      <w:r w:rsidRPr="00A67C07">
        <w:rPr>
          <w:i/>
          <w:iCs/>
        </w:rPr>
        <w:t xml:space="preserve">Hàm </w:t>
      </w:r>
      <w:r w:rsidRPr="00A67C07">
        <w:rPr>
          <w:i/>
          <w:iCs/>
          <w:lang w:val="vi-VN"/>
        </w:rPr>
        <w:t>deleteMultiple</w:t>
      </w:r>
      <w:r>
        <w:rPr>
          <w:i/>
          <w:iCs/>
        </w:rPr>
        <w:t>(2/3)</w:t>
      </w:r>
    </w:p>
    <w:p w14:paraId="71C7DE68" w14:textId="7110CE3C" w:rsidR="000E3544" w:rsidRDefault="000E3544" w:rsidP="000E3544">
      <w:pPr>
        <w:pStyle w:val="BodyText"/>
        <w:rPr>
          <w:lang w:val="en-US"/>
        </w:rPr>
      </w:pPr>
      <w:r w:rsidRPr="000E3544">
        <w:rPr>
          <w:lang w:val="en-US"/>
        </w:rPr>
        <w:t>Tìm các CLO và chương liên quan đến mỗi môn học, xóa các liên kết giữa chúng (CloChapter, PloClo) và xóa chính các CLO và chương.</w:t>
      </w:r>
    </w:p>
    <w:p w14:paraId="144B2C72" w14:textId="589D71F6" w:rsidR="000E3544" w:rsidRDefault="000E3544" w:rsidP="000E3544">
      <w:pPr>
        <w:jc w:val="center"/>
      </w:pPr>
      <w:r w:rsidRPr="000E3544">
        <w:rPr>
          <w:noProof/>
        </w:rPr>
        <w:drawing>
          <wp:inline distT="0" distB="0" distL="0" distR="0" wp14:anchorId="2B29D238" wp14:editId="1BFC22F9">
            <wp:extent cx="5616427" cy="2453853"/>
            <wp:effectExtent l="0" t="0" r="3810" b="3810"/>
            <wp:docPr id="20998792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9267" name="Picture 1" descr="A computer screen shot of a program code&#10;&#10;Description automatically generated"/>
                    <pic:cNvPicPr/>
                  </pic:nvPicPr>
                  <pic:blipFill>
                    <a:blip r:embed="rId166"/>
                    <a:stretch>
                      <a:fillRect/>
                    </a:stretch>
                  </pic:blipFill>
                  <pic:spPr>
                    <a:xfrm>
                      <a:off x="0" y="0"/>
                      <a:ext cx="5616427" cy="2453853"/>
                    </a:xfrm>
                    <a:prstGeom prst="rect">
                      <a:avLst/>
                    </a:prstGeom>
                  </pic:spPr>
                </pic:pic>
              </a:graphicData>
            </a:graphic>
          </wp:inline>
        </w:drawing>
      </w:r>
    </w:p>
    <w:p w14:paraId="55250564" w14:textId="02706EDF" w:rsidR="00A67C07" w:rsidRPr="00A67C07" w:rsidRDefault="00A67C07" w:rsidP="00A67C07">
      <w:pPr>
        <w:jc w:val="center"/>
        <w:rPr>
          <w:i/>
          <w:iCs/>
        </w:rPr>
      </w:pPr>
      <w:r w:rsidRPr="00A67C07">
        <w:rPr>
          <w:i/>
          <w:iCs/>
        </w:rPr>
        <w:t xml:space="preserve">Hàm </w:t>
      </w:r>
      <w:r w:rsidRPr="00A67C07">
        <w:rPr>
          <w:i/>
          <w:iCs/>
          <w:lang w:val="vi-VN"/>
        </w:rPr>
        <w:t>deleteMultiple</w:t>
      </w:r>
      <w:r>
        <w:rPr>
          <w:i/>
          <w:iCs/>
        </w:rPr>
        <w:t>(3/3)</w:t>
      </w:r>
    </w:p>
    <w:p w14:paraId="4E52AF89" w14:textId="77777777" w:rsidR="00A67C07" w:rsidRDefault="00A67C07" w:rsidP="000E3544">
      <w:pPr>
        <w:jc w:val="center"/>
      </w:pPr>
    </w:p>
    <w:p w14:paraId="373F7FFD" w14:textId="3B02F533" w:rsidR="000E3544" w:rsidRPr="000E3544" w:rsidRDefault="000E3544" w:rsidP="000E3544">
      <w:pPr>
        <w:pStyle w:val="BodyText"/>
        <w:rPr>
          <w:lang w:val="en-US"/>
        </w:rPr>
      </w:pPr>
      <w:r w:rsidRPr="000E3544">
        <w:rPr>
          <w:lang w:val="en-US"/>
        </w:rPr>
        <w:lastRenderedPageBreak/>
        <w:t>Cuối cùng, xóa tất cả các môn học trong danh sách và trả về mã trạng thái 200 kèm thông báo xác nhận thành công.</w:t>
      </w:r>
    </w:p>
    <w:p w14:paraId="2974EB5B" w14:textId="276AAA38" w:rsidR="00ED4A71" w:rsidRPr="000E597D" w:rsidRDefault="00ED4A71" w:rsidP="00ED4A71">
      <w:pPr>
        <w:pStyle w:val="phuluccon"/>
        <w:rPr>
          <w:lang w:val="fr-FR"/>
        </w:rPr>
      </w:pPr>
      <w:r w:rsidRPr="000E597D">
        <w:rPr>
          <w:lang w:val="fr-FR"/>
        </w:rPr>
        <w:t>10.7. Tạo mới 1 môn học</w:t>
      </w:r>
    </w:p>
    <w:p w14:paraId="1BF6E2B3" w14:textId="48119CF1" w:rsidR="00ED4A71" w:rsidRPr="00D03F5A" w:rsidRDefault="00ED4A71" w:rsidP="00ED4A71">
      <w:pPr>
        <w:pStyle w:val="BodyText"/>
        <w:rPr>
          <w:lang w:val="vi-VN"/>
        </w:rPr>
      </w:pPr>
      <w:r w:rsidRPr="00D03F5A">
        <w:t xml:space="preserve">API Endpoint: </w:t>
      </w:r>
      <w:r w:rsidR="0094265C" w:rsidRPr="0094265C">
        <w:rPr>
          <w:lang w:val="fr-FR"/>
        </w:rPr>
        <w:t>POST</w:t>
      </w:r>
      <w:r w:rsidRPr="00D03F5A">
        <w:t xml:space="preserve"> /api/admin/</w:t>
      </w:r>
      <w:r w:rsidR="0094265C" w:rsidRPr="0094265C">
        <w:t>subject</w:t>
      </w:r>
    </w:p>
    <w:p w14:paraId="31856A6C" w14:textId="5CB57B7F" w:rsidR="00ED4A71" w:rsidRDefault="00A67C07" w:rsidP="00A67C07">
      <w:pPr>
        <w:jc w:val="center"/>
      </w:pPr>
      <w:r w:rsidRPr="00A67C07">
        <w:rPr>
          <w:noProof/>
          <w:lang w:val="vi-VN"/>
        </w:rPr>
        <w:drawing>
          <wp:inline distT="0" distB="0" distL="0" distR="0" wp14:anchorId="394F95C6" wp14:editId="2214186B">
            <wp:extent cx="5639289" cy="2362405"/>
            <wp:effectExtent l="0" t="0" r="0" b="0"/>
            <wp:docPr id="1025063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35" name="Picture 1" descr="A computer screen shot of a program code&#10;&#10;Description automatically generated"/>
                    <pic:cNvPicPr/>
                  </pic:nvPicPr>
                  <pic:blipFill>
                    <a:blip r:embed="rId167"/>
                    <a:stretch>
                      <a:fillRect/>
                    </a:stretch>
                  </pic:blipFill>
                  <pic:spPr>
                    <a:xfrm>
                      <a:off x="0" y="0"/>
                      <a:ext cx="5639289" cy="2362405"/>
                    </a:xfrm>
                    <a:prstGeom prst="rect">
                      <a:avLst/>
                    </a:prstGeom>
                  </pic:spPr>
                </pic:pic>
              </a:graphicData>
            </a:graphic>
          </wp:inline>
        </w:drawing>
      </w:r>
    </w:p>
    <w:p w14:paraId="39755A8C" w14:textId="283D4859" w:rsidR="00A67C07" w:rsidRPr="00A67C07" w:rsidRDefault="00A67C07" w:rsidP="00A67C07">
      <w:pPr>
        <w:jc w:val="center"/>
        <w:rPr>
          <w:i/>
          <w:iCs/>
        </w:rPr>
      </w:pPr>
      <w:r w:rsidRPr="00A67C07">
        <w:rPr>
          <w:i/>
          <w:iCs/>
        </w:rPr>
        <w:tab/>
        <w:t>Hàm create</w:t>
      </w:r>
    </w:p>
    <w:p w14:paraId="648966D4" w14:textId="5D12F0CD" w:rsidR="00A67C07" w:rsidRPr="00A67C07" w:rsidRDefault="009777B8" w:rsidP="00A67C07">
      <w:pPr>
        <w:pStyle w:val="BodyText"/>
        <w:rPr>
          <w:lang w:val="vi-VN"/>
        </w:rPr>
      </w:pPr>
      <w:r w:rsidRPr="009777B8">
        <w:rPr>
          <w:lang w:val="en-US"/>
        </w:rPr>
        <w:t xml:space="preserve">Hàm </w:t>
      </w:r>
      <w:r w:rsidR="00AA4F1F">
        <w:rPr>
          <w:lang w:val="en-US"/>
        </w:rPr>
        <w:t>này</w:t>
      </w:r>
      <w:r w:rsidRPr="009777B8">
        <w:rPr>
          <w:lang w:val="en-US"/>
        </w:rPr>
        <w:t xml:space="preserve"> có chức năng tạo mới một môn học trong cơ sở dữ liệu. Đầu tiên, hàm nhận thông tin môn học từ phần thân của yêu cầu, sau đó sử dụng phương thức SubjectModel.create để tạo một bản ghi môn học mới trong cơ sở dữ liệu. Nếu quá trình tạo thành công, hàm sẽ trả về thông tin của môn học mới kèm mã trạng thái 201 (Created). Ngược lại, nếu có lỗi xảy ra, hàm sẽ trả về mã trạng thái 500 cùng thông báo lỗi.</w:t>
      </w:r>
    </w:p>
    <w:p w14:paraId="6D9B9964" w14:textId="1DF6A2A4" w:rsidR="00ED4A71" w:rsidRPr="000E597D" w:rsidRDefault="00ED4A71" w:rsidP="00ED4A71">
      <w:pPr>
        <w:pStyle w:val="phuluccon"/>
        <w:rPr>
          <w:lang w:val="vi-VN"/>
        </w:rPr>
      </w:pPr>
      <w:r w:rsidRPr="000E597D">
        <w:rPr>
          <w:lang w:val="vi-VN"/>
        </w:rPr>
        <w:t>10.8. Lấy tất cả thông tin môn học chưa ẩn</w:t>
      </w:r>
    </w:p>
    <w:p w14:paraId="7CF2034E" w14:textId="5FC19995" w:rsidR="00ED4A71" w:rsidRPr="00D03F5A" w:rsidRDefault="00ED4A71" w:rsidP="00ED4A71">
      <w:pPr>
        <w:pStyle w:val="BodyText"/>
        <w:rPr>
          <w:lang w:val="vi-VN"/>
        </w:rPr>
      </w:pPr>
      <w:r w:rsidRPr="00D03F5A">
        <w:t>API Endpoint: GET /api/admin/</w:t>
      </w:r>
      <w:r w:rsidR="0094265C" w:rsidRPr="0094265C">
        <w:t>subjects/isDelete/false</w:t>
      </w:r>
    </w:p>
    <w:p w14:paraId="2112E9AF" w14:textId="6105411C" w:rsidR="00ED4A71" w:rsidRDefault="009777B8" w:rsidP="009777B8">
      <w:pPr>
        <w:jc w:val="center"/>
      </w:pPr>
      <w:r w:rsidRPr="009777B8">
        <w:rPr>
          <w:noProof/>
        </w:rPr>
        <w:lastRenderedPageBreak/>
        <w:drawing>
          <wp:inline distT="0" distB="0" distL="0" distR="0" wp14:anchorId="219FC93B" wp14:editId="7E7A5436">
            <wp:extent cx="5608806" cy="4930567"/>
            <wp:effectExtent l="0" t="0" r="0" b="3810"/>
            <wp:docPr id="13498280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28042" name="Picture 1" descr="A screenshot of a computer code&#10;&#10;Description automatically generated"/>
                    <pic:cNvPicPr/>
                  </pic:nvPicPr>
                  <pic:blipFill>
                    <a:blip r:embed="rId168"/>
                    <a:stretch>
                      <a:fillRect/>
                    </a:stretch>
                  </pic:blipFill>
                  <pic:spPr>
                    <a:xfrm>
                      <a:off x="0" y="0"/>
                      <a:ext cx="5608806" cy="4930567"/>
                    </a:xfrm>
                    <a:prstGeom prst="rect">
                      <a:avLst/>
                    </a:prstGeom>
                  </pic:spPr>
                </pic:pic>
              </a:graphicData>
            </a:graphic>
          </wp:inline>
        </w:drawing>
      </w:r>
    </w:p>
    <w:p w14:paraId="429D1C8A" w14:textId="4A76F931" w:rsidR="009777B8" w:rsidRPr="009777B8" w:rsidRDefault="009777B8" w:rsidP="009777B8">
      <w:pPr>
        <w:jc w:val="center"/>
        <w:rPr>
          <w:i/>
          <w:iCs/>
        </w:rPr>
      </w:pPr>
      <w:r w:rsidRPr="009777B8">
        <w:rPr>
          <w:i/>
          <w:iCs/>
        </w:rPr>
        <w:t>Hàm</w:t>
      </w:r>
      <w:r w:rsidRPr="009777B8">
        <w:rPr>
          <w:rFonts w:ascii="Consolas" w:hAnsi="Consolas"/>
          <w:i/>
          <w:iCs/>
          <w:color w:val="DCDCAA"/>
          <w:sz w:val="21"/>
          <w:szCs w:val="21"/>
          <w:lang w:eastAsia="vi-VN"/>
        </w:rPr>
        <w:t xml:space="preserve"> </w:t>
      </w:r>
      <w:r w:rsidRPr="009777B8">
        <w:rPr>
          <w:i/>
          <w:iCs/>
          <w:lang w:val="vi-VN"/>
        </w:rPr>
        <w:t>isDeleteTofalse</w:t>
      </w:r>
    </w:p>
    <w:p w14:paraId="24FDC96A" w14:textId="307B7DA3" w:rsidR="00A67C07" w:rsidRDefault="00A67C07" w:rsidP="00A67C07">
      <w:pPr>
        <w:pStyle w:val="BodyText"/>
        <w:rPr>
          <w:lang w:val="en-US"/>
        </w:rPr>
      </w:pPr>
      <w:r w:rsidRPr="00A67C07">
        <w:rPr>
          <w:lang w:val="en-US"/>
        </w:rPr>
        <w:t>Mục đích của hàm này là lấy tất cả các môn học có isDelete đặt thành false, tức là các môn học đang là không bị xóa, và sau đó tìm và kết hợp thêm thông tin về CLO và các chương tương ứng với những môn học đó.</w:t>
      </w:r>
    </w:p>
    <w:p w14:paraId="3F29F53D" w14:textId="77777777" w:rsidR="009777B8" w:rsidRPr="009777B8" w:rsidRDefault="009777B8" w:rsidP="009777B8">
      <w:pPr>
        <w:pStyle w:val="BodyText"/>
        <w:rPr>
          <w:lang w:val="vi-VN"/>
        </w:rPr>
      </w:pPr>
      <w:r w:rsidRPr="009777B8">
        <w:rPr>
          <w:lang w:val="vi-VN"/>
        </w:rPr>
        <w:t>Đầu tiên, hàm truy xuất danh sách các môn học từ cơ sở dữ liệu có trạng thái chưa bị xóa (isDelete = false). Đây là bước lọc các môn học đang hoạt động để phục vụ cho quá trình xử lý tiếp theo.</w:t>
      </w:r>
    </w:p>
    <w:p w14:paraId="47B1F290" w14:textId="77777777" w:rsidR="009777B8" w:rsidRPr="009777B8" w:rsidRDefault="009777B8" w:rsidP="009777B8">
      <w:pPr>
        <w:pStyle w:val="BodyText"/>
        <w:rPr>
          <w:lang w:val="vi-VN"/>
        </w:rPr>
      </w:pPr>
      <w:r w:rsidRPr="009777B8">
        <w:rPr>
          <w:lang w:val="vi-VN"/>
        </w:rPr>
        <w:t>Sau đó, hàm tìm kiếm và liên kết các kết quả học tập (CLO) và các chương (Chapter) liên quan đến từng môn học thông qua các bảng liên kết. Mỗi môn học sẽ được gán thêm thông tin chi tiết về các CLO và chương.</w:t>
      </w:r>
    </w:p>
    <w:p w14:paraId="0981D144" w14:textId="09AA6FF0" w:rsidR="009777B8" w:rsidRPr="000E597D" w:rsidRDefault="009777B8" w:rsidP="009777B8">
      <w:pPr>
        <w:pStyle w:val="BodyText"/>
        <w:rPr>
          <w:lang w:val="vi-VN"/>
        </w:rPr>
      </w:pPr>
      <w:r w:rsidRPr="009777B8">
        <w:rPr>
          <w:lang w:val="vi-VN"/>
        </w:rPr>
        <w:t xml:space="preserve">Cuối cùng, danh sách các môn học cùng với thông tin về CLO và chương sẽ được trả về dưới dạng JSON. Nếu có lỗi xảy ra trong quá trình thực thi, hàm sẽ trả về mã trạng </w:t>
      </w:r>
      <w:r w:rsidRPr="009777B8">
        <w:rPr>
          <w:lang w:val="vi-VN"/>
        </w:rPr>
        <w:lastRenderedPageBreak/>
        <w:t xml:space="preserve">thái 500 kèm thông báo </w:t>
      </w:r>
      <w:r w:rsidR="00553660">
        <w:rPr>
          <w:lang w:val="vi-VN"/>
        </w:rPr>
        <w:t>“</w:t>
      </w:r>
      <w:r w:rsidRPr="009777B8">
        <w:rPr>
          <w:lang w:val="vi-VN"/>
        </w:rPr>
        <w:t>Internal server error</w:t>
      </w:r>
      <w:r w:rsidR="00553660">
        <w:rPr>
          <w:lang w:val="vi-VN"/>
        </w:rPr>
        <w:t>”</w:t>
      </w:r>
      <w:r w:rsidRPr="009777B8">
        <w:rPr>
          <w:lang w:val="vi-VN"/>
        </w:rPr>
        <w:t>.</w:t>
      </w:r>
    </w:p>
    <w:p w14:paraId="7E664A19" w14:textId="7D0C291B" w:rsidR="00ED4A71" w:rsidRPr="000E597D" w:rsidRDefault="00ED4A71" w:rsidP="00ED4A71">
      <w:pPr>
        <w:pStyle w:val="phuluccon"/>
        <w:rPr>
          <w:lang w:val="vi-VN"/>
        </w:rPr>
      </w:pPr>
      <w:r w:rsidRPr="000E597D">
        <w:rPr>
          <w:lang w:val="vi-VN"/>
        </w:rPr>
        <w:t>10.9. Lấy tất cả thông tin môn học đã ẩn</w:t>
      </w:r>
    </w:p>
    <w:p w14:paraId="6B75D22D" w14:textId="6A38FC28" w:rsidR="00ED4A71" w:rsidRPr="0094265C" w:rsidRDefault="00ED4A71" w:rsidP="00ED4A71">
      <w:pPr>
        <w:pStyle w:val="BodyText"/>
        <w:rPr>
          <w:lang w:val="en-US"/>
        </w:rPr>
      </w:pPr>
      <w:r w:rsidRPr="00D03F5A">
        <w:t>API Endpoint: GET /api/admin/</w:t>
      </w:r>
      <w:r w:rsidR="0094265C" w:rsidRPr="0094265C">
        <w:t>subjects/isDelete/</w:t>
      </w:r>
      <w:r w:rsidR="0094265C">
        <w:rPr>
          <w:lang w:val="en-US"/>
        </w:rPr>
        <w:t>true</w:t>
      </w:r>
    </w:p>
    <w:p w14:paraId="7C914858" w14:textId="1631D216" w:rsidR="00ED4A71" w:rsidRDefault="00C007CB" w:rsidP="00C007CB">
      <w:pPr>
        <w:jc w:val="center"/>
      </w:pPr>
      <w:r w:rsidRPr="00C007CB">
        <w:rPr>
          <w:noProof/>
          <w:lang w:val="vi-VN"/>
        </w:rPr>
        <w:drawing>
          <wp:inline distT="0" distB="0" distL="0" distR="0" wp14:anchorId="105563A9" wp14:editId="7E1C0910">
            <wp:extent cx="5616427" cy="2301439"/>
            <wp:effectExtent l="0" t="0" r="3810" b="3810"/>
            <wp:docPr id="68472732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27326" name="Picture 1" descr="A computer code with black text&#10;&#10;Description automatically generated"/>
                    <pic:cNvPicPr/>
                  </pic:nvPicPr>
                  <pic:blipFill>
                    <a:blip r:embed="rId169"/>
                    <a:stretch>
                      <a:fillRect/>
                    </a:stretch>
                  </pic:blipFill>
                  <pic:spPr>
                    <a:xfrm>
                      <a:off x="0" y="0"/>
                      <a:ext cx="5616427" cy="2301439"/>
                    </a:xfrm>
                    <a:prstGeom prst="rect">
                      <a:avLst/>
                    </a:prstGeom>
                  </pic:spPr>
                </pic:pic>
              </a:graphicData>
            </a:graphic>
          </wp:inline>
        </w:drawing>
      </w:r>
    </w:p>
    <w:p w14:paraId="25AB3333" w14:textId="07E0A6A7" w:rsidR="00C007CB" w:rsidRDefault="00C007CB" w:rsidP="00C007CB">
      <w:pPr>
        <w:jc w:val="center"/>
        <w:rPr>
          <w:i/>
          <w:iCs/>
        </w:rPr>
      </w:pPr>
      <w:r w:rsidRPr="00C007CB">
        <w:rPr>
          <w:i/>
          <w:iCs/>
        </w:rPr>
        <w:t>Hàm isDeleteTotrue</w:t>
      </w:r>
    </w:p>
    <w:p w14:paraId="3FE919A8" w14:textId="0CC51DFB" w:rsidR="00C007CB" w:rsidRPr="00C007CB" w:rsidRDefault="00C007CB" w:rsidP="00C007CB">
      <w:pPr>
        <w:pStyle w:val="BodyText"/>
        <w:rPr>
          <w:lang w:val="vi-VN"/>
        </w:rPr>
      </w:pPr>
      <w:r w:rsidRPr="00C007CB">
        <w:rPr>
          <w:lang w:val="vi-VN"/>
        </w:rPr>
        <w:t xml:space="preserve">Hàm </w:t>
      </w:r>
      <w:r w:rsidR="00AA4F1F">
        <w:rPr>
          <w:lang w:val="en-US"/>
        </w:rPr>
        <w:t>này</w:t>
      </w:r>
      <w:r w:rsidRPr="00C007CB">
        <w:rPr>
          <w:lang w:val="vi-VN"/>
        </w:rPr>
        <w:t xml:space="preserve"> có chức năng truy xuất danh sách các môn học đã bị xóa (được đánh dấu isDelete là true). Hàm được định nghĩa dưới dạng bất đồng bộ (async) và thực hiện như sau:</w:t>
      </w:r>
    </w:p>
    <w:p w14:paraId="74C94B51" w14:textId="247AE54A" w:rsidR="00C007CB" w:rsidRPr="000E597D" w:rsidRDefault="00C007CB" w:rsidP="00C007CB">
      <w:pPr>
        <w:pStyle w:val="BodyText"/>
        <w:rPr>
          <w:lang w:val="vi-VN"/>
        </w:rPr>
      </w:pPr>
      <w:r w:rsidRPr="00C007CB">
        <w:rPr>
          <w:lang w:val="vi-VN"/>
        </w:rPr>
        <w:t xml:space="preserve">Đầu tiên, hàm sử dụng mô hình SubjectModel để tìm tất cả các môn học có trạng thái isDelete là true. Sau khi truy xuất thành công, hàm sẽ trả về danh sách các môn học đã xóa dưới dạng JSON cùng với mã trạng thái 200. Nếu có lỗi xảy ra trong quá trình thực hiện, hàm sẽ ghi lại lỗi và trả về mã trạng thái 500 cùng với thông báo </w:t>
      </w:r>
      <w:r w:rsidR="00553660">
        <w:rPr>
          <w:lang w:val="vi-VN"/>
        </w:rPr>
        <w:t>“</w:t>
      </w:r>
      <w:r w:rsidRPr="00C007CB">
        <w:rPr>
          <w:lang w:val="vi-VN"/>
        </w:rPr>
        <w:t>Internal server error</w:t>
      </w:r>
      <w:r w:rsidR="00553660">
        <w:rPr>
          <w:lang w:val="vi-VN"/>
        </w:rPr>
        <w:t>”</w:t>
      </w:r>
      <w:r w:rsidRPr="00C007CB">
        <w:rPr>
          <w:lang w:val="vi-VN"/>
        </w:rPr>
        <w:t>.</w:t>
      </w:r>
    </w:p>
    <w:p w14:paraId="5746BA89" w14:textId="277CFB12" w:rsidR="004A5D06" w:rsidRDefault="00ED4A71" w:rsidP="00ED4A71">
      <w:pPr>
        <w:pStyle w:val="phuluccon"/>
      </w:pPr>
      <w:r>
        <w:t xml:space="preserve">10.10. </w:t>
      </w:r>
      <w:r w:rsidRPr="00ED4A71">
        <w:t>Xóa mềm 1 mục tiêu CT</w:t>
      </w:r>
    </w:p>
    <w:p w14:paraId="220CF884" w14:textId="1B9F7411"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subject/:id/softDelete</w:t>
      </w:r>
    </w:p>
    <w:p w14:paraId="016A5410" w14:textId="068C96E9" w:rsidR="00ED4A71" w:rsidRDefault="00C007CB" w:rsidP="00C007CB">
      <w:pPr>
        <w:jc w:val="center"/>
      </w:pPr>
      <w:r w:rsidRPr="00C007CB">
        <w:rPr>
          <w:noProof/>
          <w:lang w:val="vi-VN"/>
        </w:rPr>
        <w:lastRenderedPageBreak/>
        <w:drawing>
          <wp:inline distT="0" distB="0" distL="0" distR="0" wp14:anchorId="5A862D5A" wp14:editId="6D033BDF">
            <wp:extent cx="5608806" cy="4633362"/>
            <wp:effectExtent l="0" t="0" r="0" b="0"/>
            <wp:docPr id="1198763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320" name="Picture 1" descr="A computer screen shot of a program&#10;&#10;Description automatically generated"/>
                    <pic:cNvPicPr/>
                  </pic:nvPicPr>
                  <pic:blipFill>
                    <a:blip r:embed="rId170"/>
                    <a:stretch>
                      <a:fillRect/>
                    </a:stretch>
                  </pic:blipFill>
                  <pic:spPr>
                    <a:xfrm>
                      <a:off x="0" y="0"/>
                      <a:ext cx="5608806" cy="4633362"/>
                    </a:xfrm>
                    <a:prstGeom prst="rect">
                      <a:avLst/>
                    </a:prstGeom>
                  </pic:spPr>
                </pic:pic>
              </a:graphicData>
            </a:graphic>
          </wp:inline>
        </w:drawing>
      </w:r>
    </w:p>
    <w:p w14:paraId="5E877ABE" w14:textId="0C1F7B01" w:rsidR="00C007CB" w:rsidRDefault="00C007CB" w:rsidP="00C007CB">
      <w:pPr>
        <w:jc w:val="center"/>
        <w:rPr>
          <w:i/>
          <w:iCs/>
        </w:rPr>
      </w:pPr>
      <w:r w:rsidRPr="00C007CB">
        <w:rPr>
          <w:i/>
          <w:iCs/>
        </w:rPr>
        <w:t xml:space="preserve">Hàm </w:t>
      </w:r>
      <w:r w:rsidRPr="00C007CB">
        <w:rPr>
          <w:i/>
          <w:iCs/>
          <w:lang w:val="vi-VN"/>
        </w:rPr>
        <w:t>toggleSoftDeleteById</w:t>
      </w:r>
    </w:p>
    <w:p w14:paraId="0A366F34" w14:textId="55D31C12" w:rsidR="007F065E" w:rsidRPr="007F065E" w:rsidRDefault="007F065E" w:rsidP="007F065E">
      <w:pPr>
        <w:pStyle w:val="BodyText"/>
        <w:rPr>
          <w:lang w:val="vi-VN"/>
        </w:rPr>
      </w:pPr>
      <w:r w:rsidRPr="007F065E">
        <w:rPr>
          <w:lang w:val="vi-VN"/>
        </w:rPr>
        <w:t xml:space="preserve">Hàm </w:t>
      </w:r>
      <w:r w:rsidR="00AA4F1F">
        <w:rPr>
          <w:lang w:val="en-US"/>
        </w:rPr>
        <w:t>này</w:t>
      </w:r>
      <w:r w:rsidRPr="007F065E">
        <w:rPr>
          <w:lang w:val="vi-VN"/>
        </w:rPr>
        <w:t xml:space="preserve"> có chức năng thay đổi trạng thái xóa mềm của một môn học dựa trên subject_id được cung cấp trong tham số yêu cầu. Quy trình thực hiện của hàm như sau:</w:t>
      </w:r>
    </w:p>
    <w:p w14:paraId="6554D9FB" w14:textId="50C69A50" w:rsidR="007F065E" w:rsidRPr="007F065E" w:rsidRDefault="007F065E" w:rsidP="007F065E">
      <w:pPr>
        <w:pStyle w:val="BodyText"/>
        <w:rPr>
          <w:lang w:val="vi-VN"/>
        </w:rPr>
      </w:pPr>
      <w:r w:rsidRPr="007F065E">
        <w:rPr>
          <w:lang w:val="vi-VN"/>
        </w:rPr>
        <w:t xml:space="preserve">Đầu tiên, hàm thu thập subject_id từ các tham số của yêu cầu và sử dụng mô hình SubjectModel để tìm kiếm môn học tương ứng. Nếu không tìm thấy môn học, hàm trả về mã trạng thái 404 cùng thông báo </w:t>
      </w:r>
      <w:r w:rsidR="00553660">
        <w:rPr>
          <w:lang w:val="vi-VN"/>
        </w:rPr>
        <w:t>“</w:t>
      </w:r>
      <w:r w:rsidRPr="007F065E">
        <w:rPr>
          <w:lang w:val="vi-VN"/>
        </w:rPr>
        <w:t>subject not found</w:t>
      </w:r>
      <w:r w:rsidR="00553660">
        <w:rPr>
          <w:lang w:val="vi-VN"/>
        </w:rPr>
        <w:t>”</w:t>
      </w:r>
      <w:r w:rsidRPr="007F065E">
        <w:rPr>
          <w:lang w:val="vi-VN"/>
        </w:rPr>
        <w:t>.</w:t>
      </w:r>
    </w:p>
    <w:p w14:paraId="033B65F4" w14:textId="77777777" w:rsidR="007F065E" w:rsidRPr="007F065E" w:rsidRDefault="007F065E" w:rsidP="007F065E">
      <w:pPr>
        <w:pStyle w:val="BodyText"/>
        <w:rPr>
          <w:lang w:val="vi-VN"/>
        </w:rPr>
      </w:pPr>
      <w:r w:rsidRPr="007F065E">
        <w:rPr>
          <w:lang w:val="vi-VN"/>
        </w:rPr>
        <w:t>Nếu môn học tồn tại, hàm sẽ đảo ngược trạng thái isDelete của môn học đó và cập nhật giá trị mới vào cơ sở dữ liệu. Cuối cùng, hàm trả về mã trạng thái 200 cùng thông báo xác nhận rằng trạng thái isDelete đã được thay đổi thành công.</w:t>
      </w:r>
    </w:p>
    <w:p w14:paraId="5D697F3A" w14:textId="6B9D9084" w:rsidR="00C007CB" w:rsidRPr="007F065E" w:rsidRDefault="007F065E" w:rsidP="007F065E">
      <w:pPr>
        <w:pStyle w:val="BodyText"/>
        <w:rPr>
          <w:lang w:val="vi-VN"/>
        </w:rPr>
      </w:pPr>
      <w:r w:rsidRPr="007F065E">
        <w:rPr>
          <w:lang w:val="vi-VN"/>
        </w:rPr>
        <w:t xml:space="preserve">Trong trường hợp xảy ra lỗi trong quá trình thực hiện, hàm sẽ ghi lại lỗi và trả về mã trạng thái 500 với thông báo </w:t>
      </w:r>
      <w:r w:rsidR="00553660">
        <w:rPr>
          <w:lang w:val="vi-VN"/>
        </w:rPr>
        <w:t>“</w:t>
      </w:r>
      <w:r w:rsidRPr="007F065E">
        <w:rPr>
          <w:lang w:val="vi-VN"/>
        </w:rPr>
        <w:t>Server error</w:t>
      </w:r>
      <w:r w:rsidR="00553660">
        <w:rPr>
          <w:lang w:val="vi-VN"/>
        </w:rPr>
        <w:t>”</w:t>
      </w:r>
      <w:r w:rsidRPr="007F065E">
        <w:rPr>
          <w:lang w:val="vi-VN"/>
        </w:rPr>
        <w:t>. Hàm này cung cấp phương pháp linh hoạt để quản lý trạng thái xóa của các môn học trong hệ thống.</w:t>
      </w:r>
    </w:p>
    <w:p w14:paraId="731BC75B" w14:textId="072598C1" w:rsidR="00ED4A71" w:rsidRPr="000E597D" w:rsidRDefault="00ED4A71" w:rsidP="00ED4A71">
      <w:pPr>
        <w:pStyle w:val="phuluccon"/>
        <w:rPr>
          <w:lang w:val="vi-VN"/>
        </w:rPr>
      </w:pPr>
      <w:r w:rsidRPr="000E597D">
        <w:rPr>
          <w:lang w:val="vi-VN"/>
        </w:rPr>
        <w:lastRenderedPageBreak/>
        <w:t>10.11. Xóa mềm nhiều mục tiêu CT</w:t>
      </w:r>
    </w:p>
    <w:p w14:paraId="66A6B6A5" w14:textId="4814918A"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subjects/softDelete</w:t>
      </w:r>
    </w:p>
    <w:p w14:paraId="53A145F9" w14:textId="1399D7F6" w:rsidR="00ED4A71" w:rsidRDefault="00C007CB" w:rsidP="00C007CB">
      <w:pPr>
        <w:jc w:val="center"/>
      </w:pPr>
      <w:r w:rsidRPr="00C007CB">
        <w:rPr>
          <w:noProof/>
          <w:lang w:val="vi-VN"/>
        </w:rPr>
        <w:drawing>
          <wp:inline distT="0" distB="0" distL="0" distR="0" wp14:anchorId="0FFEAB66" wp14:editId="259D75D4">
            <wp:extent cx="5646909" cy="6210838"/>
            <wp:effectExtent l="0" t="0" r="0" b="0"/>
            <wp:docPr id="1765281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1779" name="Picture 1" descr="A screenshot of a computer code&#10;&#10;Description automatically generated"/>
                    <pic:cNvPicPr/>
                  </pic:nvPicPr>
                  <pic:blipFill>
                    <a:blip r:embed="rId171"/>
                    <a:stretch>
                      <a:fillRect/>
                    </a:stretch>
                  </pic:blipFill>
                  <pic:spPr>
                    <a:xfrm>
                      <a:off x="0" y="0"/>
                      <a:ext cx="5646909" cy="6210838"/>
                    </a:xfrm>
                    <a:prstGeom prst="rect">
                      <a:avLst/>
                    </a:prstGeom>
                  </pic:spPr>
                </pic:pic>
              </a:graphicData>
            </a:graphic>
          </wp:inline>
        </w:drawing>
      </w:r>
    </w:p>
    <w:p w14:paraId="437F0FB2" w14:textId="197C254E" w:rsidR="00C007CB" w:rsidRPr="00C007CB" w:rsidRDefault="00C007CB" w:rsidP="00C007CB">
      <w:pPr>
        <w:jc w:val="center"/>
        <w:rPr>
          <w:i/>
          <w:iCs/>
        </w:rPr>
      </w:pPr>
      <w:r w:rsidRPr="00C007CB">
        <w:rPr>
          <w:i/>
          <w:iCs/>
        </w:rPr>
        <w:t>Hàm softDeleteMultiple</w:t>
      </w:r>
    </w:p>
    <w:p w14:paraId="4C0FFD93" w14:textId="4E58E0BA" w:rsidR="007F065E" w:rsidRPr="007F065E" w:rsidRDefault="007F065E" w:rsidP="007F065E">
      <w:pPr>
        <w:pStyle w:val="BodyText"/>
        <w:rPr>
          <w:lang w:val="vi-VN"/>
        </w:rPr>
      </w:pPr>
      <w:r w:rsidRPr="007F065E">
        <w:rPr>
          <w:lang w:val="vi-VN"/>
        </w:rPr>
        <w:t xml:space="preserve">Hàm </w:t>
      </w:r>
      <w:r w:rsidR="00AA4F1F">
        <w:rPr>
          <w:lang w:val="en-US"/>
        </w:rPr>
        <w:t>này</w:t>
      </w:r>
      <w:r w:rsidRPr="007F065E">
        <w:rPr>
          <w:lang w:val="vi-VN"/>
        </w:rPr>
        <w:t xml:space="preserve"> thực hiện chức năng thay đổi trạng thái xóa mềm cho nhiều môn học dựa trên danh sách subject_id nhận từ yêu cầu. Đầu tiên, hàm kiểm tra tính hợp lệ của danh sách subject_id; nếu không hợp lệ, nó trả về mã trạng thái 400 cùng thông báo tương ứng.</w:t>
      </w:r>
    </w:p>
    <w:p w14:paraId="1C7FCC0B" w14:textId="77777777" w:rsidR="007F065E" w:rsidRPr="007F065E" w:rsidRDefault="007F065E" w:rsidP="007F065E">
      <w:pPr>
        <w:pStyle w:val="BodyText"/>
        <w:rPr>
          <w:lang w:val="vi-VN"/>
        </w:rPr>
      </w:pPr>
      <w:r w:rsidRPr="007F065E">
        <w:rPr>
          <w:lang w:val="vi-VN"/>
        </w:rPr>
        <w:t xml:space="preserve">Tiếp theo, hàm xác thực sự tồn tại của các môn học trong cơ sở dữ liệu; nếu một hoặc nhiều môn học không được tìm thấy, mã trạng thái 404 sẽ được trả về. Sau khi xác </w:t>
      </w:r>
      <w:r w:rsidRPr="007F065E">
        <w:rPr>
          <w:lang w:val="vi-VN"/>
        </w:rPr>
        <w:lastRenderedPageBreak/>
        <w:t>nhận, hàm cập nhật trạng thái isDelete của từng môn học bằng cách sử dụng Promise.all, cho phép thực hiện cập nhật đồng thời và trả về thông tin về các môn học đã được cập nhật.</w:t>
      </w:r>
    </w:p>
    <w:p w14:paraId="5640C3FF" w14:textId="0F2716CC" w:rsidR="00C007CB" w:rsidRPr="002750B6" w:rsidRDefault="007F065E" w:rsidP="007F065E">
      <w:pPr>
        <w:pStyle w:val="BodyText"/>
        <w:rPr>
          <w:lang w:val="vi-VN"/>
        </w:rPr>
      </w:pPr>
      <w:r w:rsidRPr="007F065E">
        <w:rPr>
          <w:lang w:val="vi-VN"/>
        </w:rPr>
        <w:t>Cuối cùng, nếu có lỗi xảy ra trong quá trình thực hiện, hàm sẽ gửi phản hồi với mã trạng thái 500 và thông báo lỗi.</w:t>
      </w:r>
    </w:p>
    <w:p w14:paraId="50BE91FD" w14:textId="5CA366C9" w:rsidR="00ED4A71" w:rsidRPr="000E597D" w:rsidRDefault="00ED4A71" w:rsidP="00ED4A71">
      <w:pPr>
        <w:pStyle w:val="phuluccon"/>
        <w:rPr>
          <w:lang w:val="vi"/>
        </w:rPr>
      </w:pPr>
      <w:r w:rsidRPr="000E597D">
        <w:rPr>
          <w:lang w:val="vi"/>
        </w:rPr>
        <w:t xml:space="preserve">10.12. </w:t>
      </w:r>
      <w:r w:rsidRPr="004569F7">
        <w:rPr>
          <w:lang w:val="vi"/>
        </w:rPr>
        <w:t xml:space="preserve">Nhận mẫu tạo </w:t>
      </w:r>
      <w:r w:rsidRPr="000E597D">
        <w:rPr>
          <w:lang w:val="vi"/>
        </w:rPr>
        <w:t>môn học</w:t>
      </w:r>
      <w:r w:rsidRPr="004569F7">
        <w:rPr>
          <w:lang w:val="vi"/>
        </w:rPr>
        <w:t xml:space="preserve"> bằng Excel</w:t>
      </w:r>
    </w:p>
    <w:p w14:paraId="24B9B7DA" w14:textId="5EFF190F" w:rsidR="00ED4A71" w:rsidRPr="00D03F5A" w:rsidRDefault="00ED4A71" w:rsidP="00ED4A71">
      <w:pPr>
        <w:pStyle w:val="BodyText"/>
        <w:rPr>
          <w:lang w:val="vi-VN"/>
        </w:rPr>
      </w:pPr>
      <w:r w:rsidRPr="00D03F5A">
        <w:t>API Endpoint: GET /api/admin/</w:t>
      </w:r>
      <w:r w:rsidR="0094265C" w:rsidRPr="0094265C">
        <w:t>subject/templates/post</w:t>
      </w:r>
    </w:p>
    <w:p w14:paraId="18C48301" w14:textId="16E20B57" w:rsidR="00ED4A71" w:rsidRDefault="000E597D" w:rsidP="000E597D">
      <w:pPr>
        <w:jc w:val="center"/>
      </w:pPr>
      <w:r w:rsidRPr="000E597D">
        <w:rPr>
          <w:noProof/>
          <w:lang w:val="vi-VN"/>
        </w:rPr>
        <w:drawing>
          <wp:inline distT="0" distB="0" distL="0" distR="0" wp14:anchorId="334EB2A0" wp14:editId="3CE2F147">
            <wp:extent cx="5616427" cy="4625741"/>
            <wp:effectExtent l="0" t="0" r="3810" b="3810"/>
            <wp:docPr id="774063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3681" name="Picture 1" descr="A screenshot of a computer program&#10;&#10;Description automatically generated"/>
                    <pic:cNvPicPr/>
                  </pic:nvPicPr>
                  <pic:blipFill>
                    <a:blip r:embed="rId172"/>
                    <a:stretch>
                      <a:fillRect/>
                    </a:stretch>
                  </pic:blipFill>
                  <pic:spPr>
                    <a:xfrm>
                      <a:off x="0" y="0"/>
                      <a:ext cx="5616427" cy="4625741"/>
                    </a:xfrm>
                    <a:prstGeom prst="rect">
                      <a:avLst/>
                    </a:prstGeom>
                  </pic:spPr>
                </pic:pic>
              </a:graphicData>
            </a:graphic>
          </wp:inline>
        </w:drawing>
      </w:r>
    </w:p>
    <w:p w14:paraId="57BB4BDB" w14:textId="1BDFA701" w:rsidR="001A1BBA" w:rsidRPr="001A1BBA" w:rsidRDefault="000E597D" w:rsidP="001A1BBA">
      <w:pPr>
        <w:jc w:val="center"/>
        <w:rPr>
          <w:i/>
          <w:iCs/>
        </w:rPr>
      </w:pPr>
      <w:r w:rsidRPr="000E597D">
        <w:rPr>
          <w:i/>
          <w:iCs/>
        </w:rPr>
        <w:t>Hàm getFormPost(1/2)</w:t>
      </w:r>
    </w:p>
    <w:p w14:paraId="6330F24E" w14:textId="76269D9C" w:rsidR="001A1BBA" w:rsidRPr="001A1BBA" w:rsidRDefault="001A1BBA" w:rsidP="001A1BBA">
      <w:pPr>
        <w:pStyle w:val="BodyText"/>
        <w:rPr>
          <w:lang w:val="en-US"/>
        </w:rPr>
      </w:pPr>
      <w:r w:rsidRPr="001A1BBA">
        <w:rPr>
          <w:lang w:val="vi-VN"/>
        </w:rPr>
        <w:t xml:space="preserve">Hàm </w:t>
      </w:r>
      <w:r w:rsidR="00AA4F1F">
        <w:rPr>
          <w:lang w:val="en-US"/>
        </w:rPr>
        <w:t>này</w:t>
      </w:r>
      <w:r w:rsidRPr="001A1BBA">
        <w:rPr>
          <w:lang w:val="vi-VN"/>
        </w:rPr>
        <w:t xml:space="preserve"> được định nghĩa để tạo ra một tệp Excel chứa thông tin liên quan đến các học phần (môn học), bao gồm các worksheet cho </w:t>
      </w:r>
      <w:r w:rsidR="00553660">
        <w:rPr>
          <w:lang w:val="vi-VN"/>
        </w:rPr>
        <w:t>“</w:t>
      </w:r>
      <w:r w:rsidRPr="001A1BBA">
        <w:rPr>
          <w:lang w:val="vi-VN"/>
        </w:rPr>
        <w:t>Subject</w:t>
      </w:r>
      <w:r w:rsidR="00553660">
        <w:rPr>
          <w:lang w:val="vi-VN"/>
        </w:rPr>
        <w:t>”</w:t>
      </w:r>
      <w:r w:rsidRPr="001A1BBA">
        <w:rPr>
          <w:lang w:val="vi-VN"/>
        </w:rPr>
        <w:t xml:space="preserve">, </w:t>
      </w:r>
      <w:r w:rsidR="00553660">
        <w:rPr>
          <w:lang w:val="vi-VN"/>
        </w:rPr>
        <w:t>“</w:t>
      </w:r>
      <w:r w:rsidRPr="001A1BBA">
        <w:rPr>
          <w:lang w:val="vi-VN"/>
        </w:rPr>
        <w:t>CLO</w:t>
      </w:r>
      <w:r w:rsidR="00553660">
        <w:rPr>
          <w:lang w:val="vi-VN"/>
        </w:rPr>
        <w:t>”</w:t>
      </w:r>
      <w:r w:rsidRPr="001A1BBA">
        <w:rPr>
          <w:lang w:val="vi-VN"/>
        </w:rPr>
        <w:t xml:space="preserve">, </w:t>
      </w:r>
      <w:r w:rsidR="00553660">
        <w:rPr>
          <w:lang w:val="vi-VN"/>
        </w:rPr>
        <w:t>“</w:t>
      </w:r>
      <w:r w:rsidRPr="001A1BBA">
        <w:rPr>
          <w:lang w:val="vi-VN"/>
        </w:rPr>
        <w:t>Chapter</w:t>
      </w:r>
      <w:r w:rsidR="00553660">
        <w:rPr>
          <w:lang w:val="vi-VN"/>
        </w:rPr>
        <w:t>”</w:t>
      </w:r>
      <w:r w:rsidRPr="001A1BBA">
        <w:rPr>
          <w:lang w:val="vi-VN"/>
        </w:rPr>
        <w:t xml:space="preserve">, </w:t>
      </w:r>
      <w:r w:rsidR="00553660">
        <w:rPr>
          <w:lang w:val="vi-VN"/>
        </w:rPr>
        <w:t>“</w:t>
      </w:r>
      <w:r w:rsidRPr="001A1BBA">
        <w:rPr>
          <w:lang w:val="vi-VN"/>
        </w:rPr>
        <w:t>CLO_PLO</w:t>
      </w:r>
      <w:r w:rsidR="00553660">
        <w:rPr>
          <w:lang w:val="vi-VN"/>
        </w:rPr>
        <w:t>”</w:t>
      </w:r>
      <w:r w:rsidRPr="001A1BBA">
        <w:rPr>
          <w:lang w:val="vi-VN"/>
        </w:rPr>
        <w:t xml:space="preserve">, và </w:t>
      </w:r>
      <w:r w:rsidR="00553660">
        <w:rPr>
          <w:lang w:val="vi-VN"/>
        </w:rPr>
        <w:t>“</w:t>
      </w:r>
      <w:r w:rsidRPr="001A1BBA">
        <w:rPr>
          <w:lang w:val="vi-VN"/>
        </w:rPr>
        <w:t>CLO_CHAPTER</w:t>
      </w:r>
      <w:r w:rsidR="00553660">
        <w:rPr>
          <w:lang w:val="vi-VN"/>
        </w:rPr>
        <w:t>”</w:t>
      </w:r>
      <w:r w:rsidRPr="001A1BBA">
        <w:rPr>
          <w:lang w:val="vi-VN"/>
        </w:rPr>
        <w:t>.</w:t>
      </w:r>
    </w:p>
    <w:p w14:paraId="1F939F31" w14:textId="7DA1BE2A" w:rsidR="000E597D" w:rsidRPr="006A37A5" w:rsidRDefault="001A1BBA" w:rsidP="001A1BBA">
      <w:pPr>
        <w:pStyle w:val="BodyText"/>
        <w:rPr>
          <w:lang w:val="vi-VN"/>
        </w:rPr>
      </w:pPr>
      <w:r w:rsidRPr="001A1BBA">
        <w:rPr>
          <w:lang w:val="vi-VN"/>
        </w:rPr>
        <w:t xml:space="preserve">Quá trình bắt đầu bằng việc khởi tạo một workbook mới thông qua thư viện ExcelJS. Đầu tiên, worksheet </w:t>
      </w:r>
      <w:r w:rsidR="00553660">
        <w:rPr>
          <w:lang w:val="vi-VN"/>
        </w:rPr>
        <w:t>“</w:t>
      </w:r>
      <w:r w:rsidRPr="001A1BBA">
        <w:rPr>
          <w:lang w:val="vi-VN"/>
        </w:rPr>
        <w:t>Subject</w:t>
      </w:r>
      <w:r w:rsidR="00553660">
        <w:rPr>
          <w:lang w:val="vi-VN"/>
        </w:rPr>
        <w:t>”</w:t>
      </w:r>
      <w:r w:rsidRPr="001A1BBA">
        <w:rPr>
          <w:lang w:val="vi-VN"/>
        </w:rPr>
        <w:t xml:space="preserve"> được tạo với các cột bao gồm Tên HP, Mã HP, Mô tả, Số tín chỉ, STC LT, STC TH, và Loại học phần, với kích thước cột được thiết lập phù hợp. </w:t>
      </w:r>
      <w:r w:rsidRPr="001A1BBA">
        <w:rPr>
          <w:lang w:val="vi-VN"/>
        </w:rPr>
        <w:lastRenderedPageBreak/>
        <w:t xml:space="preserve">Tiếp theo, worksheet </w:t>
      </w:r>
      <w:r w:rsidR="00553660">
        <w:rPr>
          <w:lang w:val="vi-VN"/>
        </w:rPr>
        <w:t>“</w:t>
      </w:r>
      <w:r w:rsidRPr="001A1BBA">
        <w:rPr>
          <w:lang w:val="vi-VN"/>
        </w:rPr>
        <w:t>CLO</w:t>
      </w:r>
      <w:r w:rsidR="00553660">
        <w:rPr>
          <w:lang w:val="vi-VN"/>
        </w:rPr>
        <w:t>”</w:t>
      </w:r>
      <w:r w:rsidRPr="001A1BBA">
        <w:rPr>
          <w:lang w:val="vi-VN"/>
        </w:rPr>
        <w:t xml:space="preserve"> được thêm vào với các cột tương tự, bao gồm Mã Môn học, Mã CĐR, Mô tả, và Loại.</w:t>
      </w:r>
    </w:p>
    <w:p w14:paraId="73A1FEDE" w14:textId="3A2144E9" w:rsidR="001A1BBA" w:rsidRDefault="001A1BBA" w:rsidP="001A1BBA">
      <w:pPr>
        <w:jc w:val="center"/>
      </w:pPr>
      <w:r w:rsidRPr="001A1BBA">
        <w:rPr>
          <w:noProof/>
        </w:rPr>
        <w:drawing>
          <wp:inline distT="0" distB="0" distL="0" distR="0" wp14:anchorId="295D7424" wp14:editId="6E2CD008">
            <wp:extent cx="5585944" cy="5296359"/>
            <wp:effectExtent l="0" t="0" r="0" b="0"/>
            <wp:docPr id="18151137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3712" name="Picture 1" descr="A screenshot of a computer code&#10;&#10;Description automatically generated"/>
                    <pic:cNvPicPr/>
                  </pic:nvPicPr>
                  <pic:blipFill>
                    <a:blip r:embed="rId173"/>
                    <a:stretch>
                      <a:fillRect/>
                    </a:stretch>
                  </pic:blipFill>
                  <pic:spPr>
                    <a:xfrm>
                      <a:off x="0" y="0"/>
                      <a:ext cx="5585944" cy="5296359"/>
                    </a:xfrm>
                    <a:prstGeom prst="rect">
                      <a:avLst/>
                    </a:prstGeom>
                  </pic:spPr>
                </pic:pic>
              </a:graphicData>
            </a:graphic>
          </wp:inline>
        </w:drawing>
      </w:r>
    </w:p>
    <w:p w14:paraId="11CABBE4" w14:textId="1C851606" w:rsidR="001A1BBA" w:rsidRPr="001A1BBA" w:rsidRDefault="001A1BBA" w:rsidP="001A1BBA">
      <w:pPr>
        <w:jc w:val="center"/>
        <w:rPr>
          <w:i/>
          <w:iCs/>
        </w:rPr>
      </w:pPr>
      <w:r w:rsidRPr="000E597D">
        <w:rPr>
          <w:i/>
          <w:iCs/>
        </w:rPr>
        <w:t>Hàm getFormPost(</w:t>
      </w:r>
      <w:r>
        <w:rPr>
          <w:i/>
          <w:iCs/>
        </w:rPr>
        <w:t>2</w:t>
      </w:r>
      <w:r w:rsidRPr="000E597D">
        <w:rPr>
          <w:i/>
          <w:iCs/>
        </w:rPr>
        <w:t>/2)</w:t>
      </w:r>
    </w:p>
    <w:p w14:paraId="0177A6DF" w14:textId="230E86B6" w:rsidR="001A1BBA" w:rsidRPr="001A1BBA" w:rsidRDefault="001A1BBA" w:rsidP="001A1BBA">
      <w:pPr>
        <w:pStyle w:val="BodyText"/>
        <w:rPr>
          <w:lang w:val="vi-VN"/>
        </w:rPr>
      </w:pPr>
      <w:r w:rsidRPr="001A1BBA">
        <w:rPr>
          <w:lang w:val="vi-VN"/>
        </w:rPr>
        <w:t xml:space="preserve">Sau đó, worksheet </w:t>
      </w:r>
      <w:r w:rsidR="00553660">
        <w:rPr>
          <w:lang w:val="vi-VN"/>
        </w:rPr>
        <w:t>“</w:t>
      </w:r>
      <w:r w:rsidRPr="001A1BBA">
        <w:rPr>
          <w:lang w:val="vi-VN"/>
        </w:rPr>
        <w:t>Chapter</w:t>
      </w:r>
      <w:r w:rsidR="00553660">
        <w:rPr>
          <w:lang w:val="vi-VN"/>
        </w:rPr>
        <w:t>”</w:t>
      </w:r>
      <w:r w:rsidRPr="001A1BBA">
        <w:rPr>
          <w:lang w:val="vi-VN"/>
        </w:rPr>
        <w:t xml:space="preserve"> cũng được tạo với các tiêu đề như Mã Môn học, Mã Chapter, và Mô tả. Tiếp tục, worksheet </w:t>
      </w:r>
      <w:r w:rsidR="00553660">
        <w:rPr>
          <w:lang w:val="vi-VN"/>
        </w:rPr>
        <w:t>“</w:t>
      </w:r>
      <w:r w:rsidRPr="001A1BBA">
        <w:rPr>
          <w:lang w:val="vi-VN"/>
        </w:rPr>
        <w:t>CLO_PLO</w:t>
      </w:r>
      <w:r w:rsidR="00553660">
        <w:rPr>
          <w:lang w:val="vi-VN"/>
        </w:rPr>
        <w:t>”</w:t>
      </w:r>
      <w:r w:rsidRPr="001A1BBA">
        <w:rPr>
          <w:lang w:val="vi-VN"/>
        </w:rPr>
        <w:t xml:space="preserve"> và </w:t>
      </w:r>
      <w:r w:rsidR="00553660">
        <w:rPr>
          <w:lang w:val="vi-VN"/>
        </w:rPr>
        <w:t>“</w:t>
      </w:r>
      <w:r w:rsidRPr="001A1BBA">
        <w:rPr>
          <w:lang w:val="vi-VN"/>
        </w:rPr>
        <w:t>CLO_CHAPTER</w:t>
      </w:r>
      <w:r w:rsidR="00553660">
        <w:rPr>
          <w:lang w:val="vi-VN"/>
        </w:rPr>
        <w:t>”</w:t>
      </w:r>
      <w:r w:rsidRPr="001A1BBA">
        <w:rPr>
          <w:lang w:val="vi-VN"/>
        </w:rPr>
        <w:t xml:space="preserve"> được thiết lập với các cột tương ứng cho việc liên kết giữa CLO và PLO cũng như giữa CLO và Chapter.</w:t>
      </w:r>
    </w:p>
    <w:p w14:paraId="62207238" w14:textId="630873E4" w:rsidR="001A1BBA" w:rsidRPr="006A37A5" w:rsidRDefault="001A1BBA" w:rsidP="001A1BBA">
      <w:pPr>
        <w:pStyle w:val="BodyText"/>
        <w:rPr>
          <w:lang w:val="vi-VN"/>
        </w:rPr>
      </w:pPr>
      <w:r w:rsidRPr="001A1BBA">
        <w:rPr>
          <w:lang w:val="vi-VN"/>
        </w:rPr>
        <w:t xml:space="preserve">Cuối cùng, hàm thiết lập tiêu đề cho phản hồi để chỉ định rằng nội dung đang gửi là một tệp Excel, và gửi workbook đến client với tên tệp là </w:t>
      </w:r>
      <w:r w:rsidR="00553660">
        <w:rPr>
          <w:lang w:val="vi-VN"/>
        </w:rPr>
        <w:t>“</w:t>
      </w:r>
      <w:r w:rsidRPr="001A1BBA">
        <w:rPr>
          <w:lang w:val="vi-VN"/>
        </w:rPr>
        <w:t>SubjectForm.xlsx</w:t>
      </w:r>
      <w:r w:rsidR="00553660">
        <w:rPr>
          <w:lang w:val="vi-VN"/>
        </w:rPr>
        <w:t>”</w:t>
      </w:r>
      <w:r w:rsidRPr="001A1BBA">
        <w:rPr>
          <w:lang w:val="vi-VN"/>
        </w:rPr>
        <w:t>. Tất cả các bước này đảm bảo rằng tệp Excel được tạo ra và gửi đi một cách chính xác và đầy đủ.</w:t>
      </w:r>
    </w:p>
    <w:p w14:paraId="507D4579" w14:textId="479CBDE7" w:rsidR="00ED4A71" w:rsidRPr="000E597D" w:rsidRDefault="00ED4A71" w:rsidP="00ED4A71">
      <w:pPr>
        <w:pStyle w:val="phuluccon"/>
        <w:rPr>
          <w:lang w:val="vi"/>
        </w:rPr>
      </w:pPr>
      <w:r w:rsidRPr="000E597D">
        <w:rPr>
          <w:lang w:val="vi"/>
        </w:rPr>
        <w:t>10.13. Lưu</w:t>
      </w:r>
      <w:r w:rsidRPr="004569F7">
        <w:rPr>
          <w:lang w:val="vi"/>
        </w:rPr>
        <w:t xml:space="preserve"> </w:t>
      </w:r>
      <w:r w:rsidRPr="000E597D">
        <w:rPr>
          <w:lang w:val="vi"/>
        </w:rPr>
        <w:t>môn học</w:t>
      </w:r>
      <w:r w:rsidRPr="004569F7">
        <w:rPr>
          <w:lang w:val="vi"/>
        </w:rPr>
        <w:t xml:space="preserve"> bằng Excel</w:t>
      </w:r>
    </w:p>
    <w:p w14:paraId="23E68F87" w14:textId="5124CF31" w:rsidR="0094265C" w:rsidRDefault="0094265C" w:rsidP="0094265C">
      <w:pPr>
        <w:pStyle w:val="BodyText"/>
        <w:rPr>
          <w:lang w:val="en-US"/>
        </w:rPr>
      </w:pPr>
      <w:r w:rsidRPr="00D03F5A">
        <w:t xml:space="preserve">API Endpoint: </w:t>
      </w:r>
      <w:r w:rsidRPr="000E597D">
        <w:t xml:space="preserve">POST </w:t>
      </w:r>
      <w:r w:rsidRPr="00D03F5A">
        <w:t>/api/admin</w:t>
      </w:r>
      <w:r w:rsidRPr="00AF03C9">
        <w:rPr>
          <w:lang w:val="vi-VN"/>
        </w:rPr>
        <w:t>/importExcel</w:t>
      </w:r>
      <w:r w:rsidRPr="000E597D">
        <w:t>/subject</w:t>
      </w:r>
    </w:p>
    <w:p w14:paraId="101FF148" w14:textId="1617263D" w:rsidR="001A1BBA" w:rsidRDefault="001A1BBA" w:rsidP="001A1BBA">
      <w:pPr>
        <w:jc w:val="center"/>
      </w:pPr>
      <w:r w:rsidRPr="001A1BBA">
        <w:rPr>
          <w:noProof/>
        </w:rPr>
        <w:lastRenderedPageBreak/>
        <w:drawing>
          <wp:inline distT="0" distB="0" distL="0" distR="0" wp14:anchorId="1122A411" wp14:editId="50F07306">
            <wp:extent cx="5601185" cy="4397121"/>
            <wp:effectExtent l="0" t="0" r="0" b="3810"/>
            <wp:docPr id="128505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921" name="Picture 1" descr="A screenshot of a computer program&#10;&#10;Description automatically generated"/>
                    <pic:cNvPicPr/>
                  </pic:nvPicPr>
                  <pic:blipFill>
                    <a:blip r:embed="rId174"/>
                    <a:stretch>
                      <a:fillRect/>
                    </a:stretch>
                  </pic:blipFill>
                  <pic:spPr>
                    <a:xfrm>
                      <a:off x="0" y="0"/>
                      <a:ext cx="5601185" cy="4397121"/>
                    </a:xfrm>
                    <a:prstGeom prst="rect">
                      <a:avLst/>
                    </a:prstGeom>
                  </pic:spPr>
                </pic:pic>
              </a:graphicData>
            </a:graphic>
          </wp:inline>
        </w:drawing>
      </w:r>
    </w:p>
    <w:p w14:paraId="0A14D6AB" w14:textId="19DED652" w:rsidR="001A1BBA" w:rsidRPr="00223C1B" w:rsidRDefault="001A1BBA" w:rsidP="001A1BBA">
      <w:pPr>
        <w:jc w:val="center"/>
        <w:rPr>
          <w:i/>
          <w:iCs/>
        </w:rPr>
      </w:pPr>
      <w:r w:rsidRPr="001A1BBA">
        <w:rPr>
          <w:i/>
          <w:iCs/>
        </w:rPr>
        <w:t xml:space="preserve">Hàm </w:t>
      </w:r>
      <w:r w:rsidRPr="001A1BBA">
        <w:rPr>
          <w:i/>
          <w:iCs/>
          <w:lang w:val="vi-VN"/>
        </w:rPr>
        <w:t>processSaveTemplateSubject</w:t>
      </w:r>
      <w:r w:rsidR="00223C1B">
        <w:rPr>
          <w:i/>
          <w:iCs/>
        </w:rPr>
        <w:t>(1/8)</w:t>
      </w:r>
    </w:p>
    <w:p w14:paraId="1531E965" w14:textId="22B1FAC5" w:rsidR="008B7A18" w:rsidRPr="008B7A18" w:rsidRDefault="008B7A18" w:rsidP="008B7A18">
      <w:pPr>
        <w:pStyle w:val="BodyText"/>
      </w:pPr>
      <w:r w:rsidRPr="008B7A18">
        <w:t xml:space="preserve">Hàm </w:t>
      </w:r>
      <w:r w:rsidR="00AA4F1F">
        <w:rPr>
          <w:lang w:val="en-US"/>
        </w:rPr>
        <w:t>này</w:t>
      </w:r>
      <w:r w:rsidRPr="008B7A18">
        <w:t xml:space="preserve"> có chức năng xử lý việc tải lên tệp mẫu cho môn học. Đầu tiên, hàm kiểm tra xem có tệp nào được tải lên hay không; nếu không có, nó trả về mã trạng thái 400 với thông báo </w:t>
      </w:r>
      <w:r w:rsidR="00553660">
        <w:t>“</w:t>
      </w:r>
      <w:r w:rsidRPr="008B7A18">
        <w:t>No file uploaded.</w:t>
      </w:r>
      <w:r w:rsidR="00553660">
        <w:t>”</w:t>
      </w:r>
      <w:r w:rsidRPr="008B7A18">
        <w:t xml:space="preserve"> Tiếp theo, hàm lấy teacher_id từ thông tin người dùng đã xác thực và kiểm tra sự tồn tại của </w:t>
      </w:r>
      <w:r w:rsidR="002965B8">
        <w:t>giảng viên</w:t>
      </w:r>
      <w:r w:rsidRPr="008B7A18">
        <w:t xml:space="preserve"> trong cơ sở dữ liệu. Nếu không tìm thấy </w:t>
      </w:r>
      <w:r w:rsidR="002965B8">
        <w:t>giảng viên</w:t>
      </w:r>
      <w:r w:rsidRPr="008B7A18">
        <w:t xml:space="preserve">, hàm trả về mã trạng thái 404 kèm thông báo </w:t>
      </w:r>
      <w:r w:rsidR="00553660">
        <w:t>“</w:t>
      </w:r>
      <w:r w:rsidRPr="008B7A18">
        <w:t>Teacher not found.</w:t>
      </w:r>
      <w:r w:rsidR="00553660">
        <w:t>”</w:t>
      </w:r>
      <w:r w:rsidRPr="008B7A18">
        <w:t xml:space="preserve"> Sau đó, nó xác định đường dẫn lưu trữ tệp và lấy tên tệp từ yêu cầu. Cuối cùng, nó khởi tạo một workbook mới bằng thư viện ExcelJS và đọc tệp Excel từ đường dẫn đã xác định để tiến hành xử lý tiếp theo.</w:t>
      </w:r>
    </w:p>
    <w:p w14:paraId="2E1F6A1D" w14:textId="626DA7C2" w:rsidR="001A1BBA" w:rsidRDefault="001A1BBA" w:rsidP="001A1BBA">
      <w:pPr>
        <w:jc w:val="center"/>
      </w:pPr>
      <w:r w:rsidRPr="001A1BBA">
        <w:rPr>
          <w:noProof/>
        </w:rPr>
        <w:lastRenderedPageBreak/>
        <w:drawing>
          <wp:inline distT="0" distB="0" distL="0" distR="0" wp14:anchorId="23C9AFF8" wp14:editId="231F374E">
            <wp:extent cx="5616427" cy="5486875"/>
            <wp:effectExtent l="0" t="0" r="3810" b="0"/>
            <wp:docPr id="860520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2076" name="Picture 1" descr="A screenshot of a computer code&#10;&#10;Description automatically generated"/>
                    <pic:cNvPicPr/>
                  </pic:nvPicPr>
                  <pic:blipFill>
                    <a:blip r:embed="rId175"/>
                    <a:stretch>
                      <a:fillRect/>
                    </a:stretch>
                  </pic:blipFill>
                  <pic:spPr>
                    <a:xfrm>
                      <a:off x="0" y="0"/>
                      <a:ext cx="5616427" cy="5486875"/>
                    </a:xfrm>
                    <a:prstGeom prst="rect">
                      <a:avLst/>
                    </a:prstGeom>
                  </pic:spPr>
                </pic:pic>
              </a:graphicData>
            </a:graphic>
          </wp:inline>
        </w:drawing>
      </w:r>
    </w:p>
    <w:p w14:paraId="3A7AFBDD" w14:textId="5B81B3E2" w:rsidR="001A1BBA" w:rsidRPr="00223C1B" w:rsidRDefault="00223C1B" w:rsidP="00223C1B">
      <w:pPr>
        <w:jc w:val="center"/>
        <w:rPr>
          <w:i/>
          <w:iCs/>
        </w:rPr>
      </w:pPr>
      <w:r w:rsidRPr="001A1BBA">
        <w:rPr>
          <w:i/>
          <w:iCs/>
        </w:rPr>
        <w:t xml:space="preserve">Hàm </w:t>
      </w:r>
      <w:r w:rsidRPr="001A1BBA">
        <w:rPr>
          <w:i/>
          <w:iCs/>
          <w:lang w:val="vi-VN"/>
        </w:rPr>
        <w:t>processSaveTemplateSubject</w:t>
      </w:r>
      <w:r>
        <w:rPr>
          <w:i/>
          <w:iCs/>
        </w:rPr>
        <w:t>(2/8)</w:t>
      </w:r>
    </w:p>
    <w:p w14:paraId="2F25EABC" w14:textId="0A9A58E0" w:rsidR="001A1BBA" w:rsidRDefault="00223C1B" w:rsidP="00CC14E3">
      <w:pPr>
        <w:pStyle w:val="BodyText"/>
        <w:rPr>
          <w:lang w:val="en-US"/>
        </w:rPr>
      </w:pPr>
      <w:r w:rsidRPr="00223C1B">
        <w:rPr>
          <w:lang w:val="en-US"/>
        </w:rPr>
        <w:t>Đoạn mã tiếp theo thực hiện việc lấy dữ liệu song song từ nhiều mô hình trong cơ sở dữ liệu bằng cách sử dụng Promise.all. Cụ thể, nó lấy danh sách các môn học, kết quả học tập (CLO), chương học, cùng với các liên kết giữa PLO và CLO, cũng như giữa CLO và chương. Các thuộc tính cần thiết được chỉ định rõ ràng cho từng mô hình để tối ưu hóa dữ liệu. Sau đó, nó ánh xạ các kết quả học tập và chương học để tạo ra hai mảng PloClosCodes và CloChaptersCodes, trong đó mỗi phần tử chứa tên CLO và PLO hoặc tên chương tương ứng, giúp dễ dàng xử lý thông tin trong các bước tiếp theo</w:t>
      </w:r>
      <w:r w:rsidR="001A1BBA" w:rsidRPr="001A1BBA">
        <w:rPr>
          <w:lang w:val="vi-VN"/>
        </w:rPr>
        <w:t>.</w:t>
      </w:r>
    </w:p>
    <w:p w14:paraId="06AF9D62" w14:textId="41ACA17F" w:rsidR="00CC14E3" w:rsidRDefault="00CC14E3" w:rsidP="00CC14E3">
      <w:pPr>
        <w:jc w:val="center"/>
      </w:pPr>
      <w:r w:rsidRPr="00CC14E3">
        <w:rPr>
          <w:noProof/>
        </w:rPr>
        <w:lastRenderedPageBreak/>
        <w:drawing>
          <wp:inline distT="0" distB="0" distL="0" distR="0" wp14:anchorId="16BC6340" wp14:editId="406462D5">
            <wp:extent cx="4442845" cy="5921253"/>
            <wp:effectExtent l="0" t="0" r="0" b="3810"/>
            <wp:docPr id="172535600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56008" name="Picture 1" descr="A computer screen shot of a computer code&#10;&#10;Description automatically generated"/>
                    <pic:cNvPicPr/>
                  </pic:nvPicPr>
                  <pic:blipFill>
                    <a:blip r:embed="rId176"/>
                    <a:stretch>
                      <a:fillRect/>
                    </a:stretch>
                  </pic:blipFill>
                  <pic:spPr>
                    <a:xfrm>
                      <a:off x="0" y="0"/>
                      <a:ext cx="4442845" cy="5921253"/>
                    </a:xfrm>
                    <a:prstGeom prst="rect">
                      <a:avLst/>
                    </a:prstGeom>
                  </pic:spPr>
                </pic:pic>
              </a:graphicData>
            </a:graphic>
          </wp:inline>
        </w:drawing>
      </w:r>
    </w:p>
    <w:p w14:paraId="627B58CA" w14:textId="758A7399"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(3/8)</w:t>
      </w:r>
    </w:p>
    <w:p w14:paraId="68E43776" w14:textId="334D4198" w:rsidR="00CC14E3" w:rsidRDefault="00CC14E3" w:rsidP="00CC14E3">
      <w:pPr>
        <w:jc w:val="center"/>
      </w:pPr>
    </w:p>
    <w:p w14:paraId="0FF33DFB" w14:textId="10B2BE1B" w:rsidR="00CC14E3" w:rsidRDefault="00CC14E3" w:rsidP="00CC14E3">
      <w:pPr>
        <w:jc w:val="center"/>
      </w:pPr>
      <w:r w:rsidRPr="00CC14E3">
        <w:rPr>
          <w:noProof/>
        </w:rPr>
        <w:lastRenderedPageBreak/>
        <w:drawing>
          <wp:inline distT="0" distB="0" distL="0" distR="0" wp14:anchorId="3433C18A" wp14:editId="409499A8">
            <wp:extent cx="4480948" cy="4480948"/>
            <wp:effectExtent l="0" t="0" r="0" b="0"/>
            <wp:docPr id="1536844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44132" name="Picture 1" descr="A screenshot of a computer code&#10;&#10;Description automatically generated"/>
                    <pic:cNvPicPr/>
                  </pic:nvPicPr>
                  <pic:blipFill>
                    <a:blip r:embed="rId177"/>
                    <a:stretch>
                      <a:fillRect/>
                    </a:stretch>
                  </pic:blipFill>
                  <pic:spPr>
                    <a:xfrm>
                      <a:off x="0" y="0"/>
                      <a:ext cx="4480948" cy="4480948"/>
                    </a:xfrm>
                    <a:prstGeom prst="rect">
                      <a:avLst/>
                    </a:prstGeom>
                  </pic:spPr>
                </pic:pic>
              </a:graphicData>
            </a:graphic>
          </wp:inline>
        </w:drawing>
      </w:r>
    </w:p>
    <w:p w14:paraId="5576DF9C" w14:textId="71E4E74D" w:rsidR="00CC14E3" w:rsidRPr="00223C1B" w:rsidRDefault="00223C1B" w:rsidP="00223C1B">
      <w:pPr>
        <w:jc w:val="center"/>
        <w:rPr>
          <w:i/>
          <w:iCs/>
        </w:rPr>
      </w:pPr>
      <w:r w:rsidRPr="001A1BBA">
        <w:rPr>
          <w:i/>
          <w:iCs/>
        </w:rPr>
        <w:t xml:space="preserve">Hàm </w:t>
      </w:r>
      <w:r w:rsidRPr="001A1BBA">
        <w:rPr>
          <w:i/>
          <w:iCs/>
          <w:lang w:val="vi-VN"/>
        </w:rPr>
        <w:t>processSaveTemplateSubject</w:t>
      </w:r>
      <w:r>
        <w:rPr>
          <w:i/>
          <w:iCs/>
        </w:rPr>
        <w:t>(4/8)</w:t>
      </w:r>
    </w:p>
    <w:p w14:paraId="59A73775" w14:textId="18D4A6E2" w:rsidR="00CC14E3" w:rsidRPr="00CC14E3" w:rsidRDefault="00223C1B" w:rsidP="00CC14E3">
      <w:pPr>
        <w:pStyle w:val="BodyText"/>
        <w:rPr>
          <w:lang w:val="vi-VN"/>
        </w:rPr>
      </w:pPr>
      <w:r w:rsidRPr="00223C1B">
        <w:rPr>
          <w:lang w:val="en-US"/>
        </w:rPr>
        <w:t xml:space="preserve">Tiếp theo, đoạn mã khởi tạo các worksheet và mảng dữ liệu trống để lưu trữ thông tin từ worksheet </w:t>
      </w:r>
      <w:r w:rsidR="00553660">
        <w:rPr>
          <w:lang w:val="en-US"/>
        </w:rPr>
        <w:t>“</w:t>
      </w:r>
      <w:r w:rsidRPr="00223C1B">
        <w:rPr>
          <w:lang w:val="en-US"/>
        </w:rPr>
        <w:t>Subject</w:t>
      </w:r>
      <w:r w:rsidR="00553660">
        <w:rPr>
          <w:lang w:val="en-US"/>
        </w:rPr>
        <w:t>”</w:t>
      </w:r>
      <w:r w:rsidRPr="00223C1B">
        <w:rPr>
          <w:lang w:val="en-US"/>
        </w:rPr>
        <w:t xml:space="preserve">. Nó sử dụng phương thức eachRow để duyệt qua từng hàng, bắt đầu từ hàng thứ hai (bỏ qua tiêu đề). Tại đây, mã trích xuất các thông tin như tên môn học, mã môn học, mô tả, số tín chỉ, và loại môn học, sau đó thêm vào mảng SubjectData. Các worksheet khác như </w:t>
      </w:r>
      <w:r w:rsidR="00553660">
        <w:rPr>
          <w:lang w:val="en-US"/>
        </w:rPr>
        <w:t>“</w:t>
      </w:r>
      <w:r w:rsidRPr="00223C1B">
        <w:rPr>
          <w:lang w:val="en-US"/>
        </w:rPr>
        <w:t>CLO</w:t>
      </w:r>
      <w:r w:rsidR="00553660">
        <w:rPr>
          <w:lang w:val="en-US"/>
        </w:rPr>
        <w:t>”</w:t>
      </w:r>
      <w:r w:rsidRPr="00223C1B">
        <w:rPr>
          <w:lang w:val="en-US"/>
        </w:rPr>
        <w:t xml:space="preserve">, </w:t>
      </w:r>
      <w:r w:rsidR="00553660">
        <w:rPr>
          <w:lang w:val="en-US"/>
        </w:rPr>
        <w:t>“</w:t>
      </w:r>
      <w:r w:rsidRPr="00223C1B">
        <w:rPr>
          <w:lang w:val="en-US"/>
        </w:rPr>
        <w:t>Chapter</w:t>
      </w:r>
      <w:r w:rsidR="00553660">
        <w:rPr>
          <w:lang w:val="en-US"/>
        </w:rPr>
        <w:t>”</w:t>
      </w:r>
      <w:r w:rsidRPr="00223C1B">
        <w:rPr>
          <w:lang w:val="en-US"/>
        </w:rPr>
        <w:t xml:space="preserve">, </w:t>
      </w:r>
      <w:r w:rsidR="00553660">
        <w:rPr>
          <w:lang w:val="en-US"/>
        </w:rPr>
        <w:t>“</w:t>
      </w:r>
      <w:r w:rsidRPr="00223C1B">
        <w:rPr>
          <w:lang w:val="en-US"/>
        </w:rPr>
        <w:t>CLO_PLO</w:t>
      </w:r>
      <w:r w:rsidR="00553660">
        <w:rPr>
          <w:lang w:val="en-US"/>
        </w:rPr>
        <w:t>”</w:t>
      </w:r>
      <w:r w:rsidRPr="00223C1B">
        <w:rPr>
          <w:lang w:val="en-US"/>
        </w:rPr>
        <w:t xml:space="preserve">, và </w:t>
      </w:r>
      <w:r w:rsidR="00553660">
        <w:rPr>
          <w:lang w:val="en-US"/>
        </w:rPr>
        <w:t>“</w:t>
      </w:r>
      <w:r w:rsidRPr="00223C1B">
        <w:rPr>
          <w:lang w:val="en-US"/>
        </w:rPr>
        <w:t>CLO_CHAPTER</w:t>
      </w:r>
      <w:r w:rsidR="00553660">
        <w:rPr>
          <w:lang w:val="en-US"/>
        </w:rPr>
        <w:t>”</w:t>
      </w:r>
      <w:r w:rsidRPr="00223C1B">
        <w:rPr>
          <w:lang w:val="en-US"/>
        </w:rPr>
        <w:t xml:space="preserve"> cũng được xử lý tương tự, thu thập thông tin và lưu vào các mảng tương ứng (CLOData, ChapterData, CLO_PLOData, và CLO_CHAPTERData)</w:t>
      </w:r>
      <w:r w:rsidR="00CC14E3" w:rsidRPr="00CC14E3">
        <w:rPr>
          <w:lang w:val="vi-VN"/>
        </w:rPr>
        <w:t>.</w:t>
      </w:r>
    </w:p>
    <w:p w14:paraId="61AD143F" w14:textId="020383A7" w:rsidR="00CC14E3" w:rsidRDefault="00CC14E3" w:rsidP="00CC14E3">
      <w:pPr>
        <w:jc w:val="center"/>
      </w:pPr>
      <w:r w:rsidRPr="00CC14E3">
        <w:rPr>
          <w:noProof/>
          <w:lang w:val="vi-VN"/>
        </w:rPr>
        <w:drawing>
          <wp:inline distT="0" distB="0" distL="0" distR="0" wp14:anchorId="5BDE3E8F" wp14:editId="153AC9D5">
            <wp:extent cx="4435224" cy="1394581"/>
            <wp:effectExtent l="0" t="0" r="3810" b="0"/>
            <wp:docPr id="169095395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3952" name="Picture 1" descr="A computer screen shot of a code&#10;&#10;Description automatically generated"/>
                    <pic:cNvPicPr/>
                  </pic:nvPicPr>
                  <pic:blipFill>
                    <a:blip r:embed="rId178"/>
                    <a:stretch>
                      <a:fillRect/>
                    </a:stretch>
                  </pic:blipFill>
                  <pic:spPr>
                    <a:xfrm>
                      <a:off x="0" y="0"/>
                      <a:ext cx="4435224" cy="1394581"/>
                    </a:xfrm>
                    <a:prstGeom prst="rect">
                      <a:avLst/>
                    </a:prstGeom>
                  </pic:spPr>
                </pic:pic>
              </a:graphicData>
            </a:graphic>
          </wp:inline>
        </w:drawing>
      </w:r>
    </w:p>
    <w:p w14:paraId="217824D6" w14:textId="4C6031E1" w:rsidR="00CC14E3" w:rsidRPr="00223C1B" w:rsidRDefault="00223C1B" w:rsidP="00223C1B">
      <w:pPr>
        <w:jc w:val="center"/>
        <w:rPr>
          <w:i/>
          <w:iCs/>
        </w:rPr>
      </w:pPr>
      <w:r w:rsidRPr="001A1BBA">
        <w:rPr>
          <w:i/>
          <w:iCs/>
        </w:rPr>
        <w:t xml:space="preserve">Hàm </w:t>
      </w:r>
      <w:r w:rsidRPr="001A1BBA">
        <w:rPr>
          <w:i/>
          <w:iCs/>
          <w:lang w:val="vi-VN"/>
        </w:rPr>
        <w:t>processSaveTemplateSubject</w:t>
      </w:r>
      <w:r>
        <w:rPr>
          <w:i/>
          <w:iCs/>
        </w:rPr>
        <w:t>(5/8)</w:t>
      </w:r>
    </w:p>
    <w:p w14:paraId="45A198BA" w14:textId="4AA41737" w:rsidR="008B7A18" w:rsidRPr="008B7A18" w:rsidRDefault="00223C1B" w:rsidP="008B7A18">
      <w:pPr>
        <w:pStyle w:val="BodyText"/>
        <w:rPr>
          <w:lang w:val="en-US"/>
        </w:rPr>
      </w:pPr>
      <w:r w:rsidRPr="00223C1B">
        <w:rPr>
          <w:lang w:val="en-US"/>
        </w:rPr>
        <w:lastRenderedPageBreak/>
        <w:t>Đoạn mã sau thực hiện việc lọc và chèn các môn học mới vào cơ sở dữ liệu. Nó tạo ra một mảng filteredSubjectData, chỉ bao gồm các môn học chưa có trong danh sách hiện tại, dựa trên mã môn học (subjectCode). Nếu có môn học mới, mã sẽ sử dụng bulkCreate của SubjectModel để chèn chúng vào cơ sở dữ liệu; nếu không, một mảng rỗng sẽ được gán cho createdSubjects. Cuối cùng, nó kết hợp danh sách các môn học đã có và các môn học mới thành một mảng allSubjects, cung cấp cái nhìn tổng thể về tất cả các môn học trong hệ thống</w:t>
      </w:r>
      <w:r w:rsidR="008B7A18" w:rsidRPr="008B7A18">
        <w:rPr>
          <w:lang w:val="en-US"/>
        </w:rPr>
        <w:t>.</w:t>
      </w:r>
    </w:p>
    <w:p w14:paraId="153E4BD7" w14:textId="1C8BEBE4" w:rsidR="00CC14E3" w:rsidRDefault="008B7A18" w:rsidP="008B7A18">
      <w:pPr>
        <w:jc w:val="center"/>
      </w:pPr>
      <w:r w:rsidRPr="008B7A18">
        <w:rPr>
          <w:noProof/>
        </w:rPr>
        <w:drawing>
          <wp:inline distT="0" distB="0" distL="0" distR="0" wp14:anchorId="3EE554E8" wp14:editId="1FCE7C17">
            <wp:extent cx="4465707" cy="5509737"/>
            <wp:effectExtent l="0" t="0" r="0" b="0"/>
            <wp:docPr id="2869641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4113" name="Picture 1" descr="A screenshot of a computer code&#10;&#10;Description automatically generated"/>
                    <pic:cNvPicPr/>
                  </pic:nvPicPr>
                  <pic:blipFill>
                    <a:blip r:embed="rId179"/>
                    <a:stretch>
                      <a:fillRect/>
                    </a:stretch>
                  </pic:blipFill>
                  <pic:spPr>
                    <a:xfrm>
                      <a:off x="0" y="0"/>
                      <a:ext cx="4465707" cy="5509737"/>
                    </a:xfrm>
                    <a:prstGeom prst="rect">
                      <a:avLst/>
                    </a:prstGeom>
                  </pic:spPr>
                </pic:pic>
              </a:graphicData>
            </a:graphic>
          </wp:inline>
        </w:drawing>
      </w:r>
    </w:p>
    <w:p w14:paraId="10A6195D" w14:textId="441A50AD"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(6/8)</w:t>
      </w:r>
    </w:p>
    <w:p w14:paraId="2E190373" w14:textId="77777777" w:rsidR="00223C1B" w:rsidRDefault="00223C1B" w:rsidP="008B7A18">
      <w:pPr>
        <w:jc w:val="center"/>
      </w:pPr>
    </w:p>
    <w:p w14:paraId="463612E7" w14:textId="77777777" w:rsidR="008B7A18" w:rsidRDefault="008B7A18" w:rsidP="008B7A18">
      <w:pPr>
        <w:pStyle w:val="BodyText"/>
        <w:rPr>
          <w:lang w:val="en-US"/>
        </w:rPr>
      </w:pPr>
    </w:p>
    <w:p w14:paraId="198C2D04" w14:textId="756FC16D" w:rsidR="008B7A18" w:rsidRDefault="00223C1B" w:rsidP="008B7A18">
      <w:pPr>
        <w:pStyle w:val="BodyText"/>
        <w:rPr>
          <w:lang w:val="en-US"/>
        </w:rPr>
      </w:pPr>
      <w:r w:rsidRPr="00223C1B">
        <w:rPr>
          <w:lang w:val="en-US"/>
        </w:rPr>
        <w:t xml:space="preserve">Tiếp theo, mã tạo ra các kết quả cho CLO và chương từ dữ liệu đã được nhập. Đối </w:t>
      </w:r>
      <w:r w:rsidRPr="00223C1B">
        <w:rPr>
          <w:lang w:val="en-US"/>
        </w:rPr>
        <w:lastRenderedPageBreak/>
        <w:t>với từng mục trong CLOData, nó tìm kiếm môn học tương ứng trong allSubjects, và nếu tìm thấy, tạo một đối tượng chứa thông tin cần thiết (bao gồm subject_id, cloName, description, và type). Sau đó, nó lọc các kết quả để chỉ giữ lại những mục chưa tồn tại trong danh sách CLO. Tương tự cho ChapterData, mã tạo ra các đối tượng chương và lọc để chỉ giữ lại các chương chưa có trong danh sách chương. Cuối cùng, mã sử dụng Promise.all để thực hiện đồng thời việc chèn các kết quả CLO và chương vào cơ sở dữ liệu thông qua bulkCreate, chỉ thực hiện nếu có dữ liệu cần thêm</w:t>
      </w:r>
      <w:r w:rsidR="008B7A18" w:rsidRPr="008B7A18">
        <w:rPr>
          <w:lang w:val="en-US"/>
        </w:rPr>
        <w:t>.</w:t>
      </w:r>
    </w:p>
    <w:p w14:paraId="300A3131" w14:textId="043531D3" w:rsidR="008B7A18" w:rsidRDefault="008B7A18" w:rsidP="008B7A18">
      <w:pPr>
        <w:jc w:val="center"/>
      </w:pPr>
      <w:r w:rsidRPr="008B7A18">
        <w:rPr>
          <w:noProof/>
        </w:rPr>
        <w:drawing>
          <wp:inline distT="0" distB="0" distL="0" distR="0" wp14:anchorId="07C52D25" wp14:editId="2BE651A5">
            <wp:extent cx="4549534" cy="5425910"/>
            <wp:effectExtent l="0" t="0" r="3810" b="3810"/>
            <wp:docPr id="12000302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30242" name="Picture 1" descr="A screenshot of a computer code&#10;&#10;Description automatically generated"/>
                    <pic:cNvPicPr/>
                  </pic:nvPicPr>
                  <pic:blipFill>
                    <a:blip r:embed="rId180"/>
                    <a:stretch>
                      <a:fillRect/>
                    </a:stretch>
                  </pic:blipFill>
                  <pic:spPr>
                    <a:xfrm>
                      <a:off x="0" y="0"/>
                      <a:ext cx="4549534" cy="5425910"/>
                    </a:xfrm>
                    <a:prstGeom prst="rect">
                      <a:avLst/>
                    </a:prstGeom>
                  </pic:spPr>
                </pic:pic>
              </a:graphicData>
            </a:graphic>
          </wp:inline>
        </w:drawing>
      </w:r>
    </w:p>
    <w:p w14:paraId="77AB3F59" w14:textId="5000A72D" w:rsidR="008B7A18" w:rsidRPr="00223C1B" w:rsidRDefault="00223C1B" w:rsidP="00223C1B">
      <w:pPr>
        <w:jc w:val="center"/>
        <w:rPr>
          <w:i/>
          <w:iCs/>
        </w:rPr>
      </w:pPr>
      <w:r w:rsidRPr="001A1BBA">
        <w:rPr>
          <w:i/>
          <w:iCs/>
        </w:rPr>
        <w:t xml:space="preserve">Hàm </w:t>
      </w:r>
      <w:r w:rsidRPr="001A1BBA">
        <w:rPr>
          <w:i/>
          <w:iCs/>
          <w:lang w:val="vi-VN"/>
        </w:rPr>
        <w:t>processSaveTemplateSubject</w:t>
      </w:r>
      <w:r>
        <w:rPr>
          <w:i/>
          <w:iCs/>
        </w:rPr>
        <w:t>(7/8)</w:t>
      </w:r>
    </w:p>
    <w:p w14:paraId="00B3968C" w14:textId="13CC75C6" w:rsidR="008B7A18" w:rsidRDefault="00223C1B" w:rsidP="008B7A18">
      <w:pPr>
        <w:pStyle w:val="BodyText"/>
        <w:rPr>
          <w:lang w:val="en-US"/>
        </w:rPr>
      </w:pPr>
      <w:r w:rsidRPr="00223C1B">
        <w:rPr>
          <w:lang w:val="en-US"/>
        </w:rPr>
        <w:t xml:space="preserve">Đoạn mã tiếp theo định nghĩa hai hàm bất đồng bộ để lấy ID của PLO-CLO và Chapter-CLO từ cơ sở dữ liệu. Hàm fetchPloCLOIds nhận vào tên CLO và tên PLO, tìm kiếm các đối tượng tương ứng trong cơ sở dữ liệu. Nếu tìm thấy cả hai, hàm trả về một đối </w:t>
      </w:r>
      <w:r w:rsidRPr="00223C1B">
        <w:rPr>
          <w:lang w:val="en-US"/>
        </w:rPr>
        <w:lastRenderedPageBreak/>
        <w:t>tượng chứa ID của CLO và PLO. Nếu không tìm thấy, hoặc xảy ra lỗi, nó trả về null và ghi lại thông báo lỗi. Tương tự, hàm fetchChapterCLOIds hoạt động tương tự nhưng cho CLO và Chapter.</w:t>
      </w:r>
    </w:p>
    <w:p w14:paraId="439DAE14" w14:textId="456D2B4F" w:rsidR="008B7A18" w:rsidRDefault="008B7A18" w:rsidP="008B7A18">
      <w:pPr>
        <w:pStyle w:val="BodyText"/>
        <w:jc w:val="center"/>
        <w:rPr>
          <w:lang w:val="en-US"/>
        </w:rPr>
      </w:pPr>
      <w:r w:rsidRPr="008B7A18">
        <w:rPr>
          <w:noProof/>
        </w:rPr>
        <w:drawing>
          <wp:inline distT="0" distB="0" distL="0" distR="0" wp14:anchorId="08234248" wp14:editId="0B33DC0E">
            <wp:extent cx="3711262" cy="6576630"/>
            <wp:effectExtent l="0" t="0" r="3810" b="0"/>
            <wp:docPr id="2042351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005" name="Picture 1" descr="A screenshot of a computer program&#10;&#10;Description automatically generated"/>
                    <pic:cNvPicPr/>
                  </pic:nvPicPr>
                  <pic:blipFill>
                    <a:blip r:embed="rId181"/>
                    <a:stretch>
                      <a:fillRect/>
                    </a:stretch>
                  </pic:blipFill>
                  <pic:spPr>
                    <a:xfrm>
                      <a:off x="0" y="0"/>
                      <a:ext cx="3711262" cy="6576630"/>
                    </a:xfrm>
                    <a:prstGeom prst="rect">
                      <a:avLst/>
                    </a:prstGeom>
                  </pic:spPr>
                </pic:pic>
              </a:graphicData>
            </a:graphic>
          </wp:inline>
        </w:drawing>
      </w:r>
    </w:p>
    <w:p w14:paraId="02693711" w14:textId="582F881E"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(8/8)</w:t>
      </w:r>
    </w:p>
    <w:p w14:paraId="593F1162" w14:textId="0ACAD130" w:rsidR="008B7A18" w:rsidRDefault="00223C1B" w:rsidP="008B7A18">
      <w:pPr>
        <w:pStyle w:val="BodyText"/>
        <w:rPr>
          <w:lang w:val="en-US"/>
        </w:rPr>
      </w:pPr>
      <w:r w:rsidRPr="00223C1B">
        <w:rPr>
          <w:lang w:val="en-US"/>
        </w:rPr>
        <w:t xml:space="preserve">Cuối cùng, đoạn mã xử lý và tạo hàng loạt các mối quan hệ PLO-CLO và Chapter-CLO trong cơ sở dữ liệu. Nó tạo ra các cặp tên từ PloClosCodes và CloChaptersCodes để sử dụng trong việc lọc. Sau đó, dữ liệu được lọc để loại bỏ những mục đã tồn tại trong cơ </w:t>
      </w:r>
      <w:r w:rsidRPr="00223C1B">
        <w:rPr>
          <w:lang w:val="en-US"/>
        </w:rPr>
        <w:lastRenderedPageBreak/>
        <w:t>sở dữ liệu dựa trên các cặp tên này. Nếu có dữ liệu cần lưu, chúng sẽ được thêm vào cơ sở dữ liệu thông qua bulkCreate. Cuối cùng, tệp đã tải lên sẽ được xóa và hàm trả về phản hồi thành công. Nếu có lỗi xảy ra trong quá trình này, thông báo lỗi sẽ được ghi lại và trả về cho client</w:t>
      </w:r>
      <w:r w:rsidR="008B7A18" w:rsidRPr="008B7A18">
        <w:rPr>
          <w:lang w:val="vi-VN"/>
        </w:rPr>
        <w:t>.</w:t>
      </w:r>
    </w:p>
    <w:p w14:paraId="566FAC58" w14:textId="6F2FE215" w:rsidR="006A37A5" w:rsidRDefault="006A37A5" w:rsidP="006A37A5">
      <w:pPr>
        <w:pStyle w:val="PHULUC"/>
      </w:pPr>
      <w:bookmarkStart w:id="989" w:name="_Toc181602915"/>
      <w:r>
        <w:t xml:space="preserve">PHỤ LỤC </w:t>
      </w:r>
      <w:fldSimple w:instr=" SEQ PHỤ_LỤC \* ARABIC ">
        <w:r w:rsidR="00031219">
          <w:rPr>
            <w:noProof/>
          </w:rPr>
          <w:t>11</w:t>
        </w:r>
      </w:fldSimple>
      <w:r>
        <w:t xml:space="preserve">. </w:t>
      </w:r>
      <w:r w:rsidRPr="006A37A5">
        <w:t>API của đánh giá t</w:t>
      </w:r>
      <w:r>
        <w:t>ổng hợp (</w:t>
      </w:r>
      <w:r w:rsidR="002750B6" w:rsidRPr="00313829">
        <w:rPr>
          <w:lang w:val="vi"/>
        </w:rPr>
        <w:t>meta</w:t>
      </w:r>
      <w:r w:rsidR="002750B6">
        <w:t>-assessment</w:t>
      </w:r>
      <w:r>
        <w:t>)</w:t>
      </w:r>
      <w:bookmarkEnd w:id="989"/>
    </w:p>
    <w:p w14:paraId="0C62CF3C" w14:textId="50269359" w:rsidR="006A37A5" w:rsidRDefault="006A37A5" w:rsidP="006A37A5">
      <w:pPr>
        <w:pStyle w:val="phuluccon"/>
      </w:pPr>
      <w:r>
        <w:t xml:space="preserve">11.1. </w:t>
      </w:r>
      <w:r w:rsidRPr="006A37A5">
        <w:t>Lấy tất cả thông tin</w:t>
      </w:r>
      <w:r>
        <w:t xml:space="preserve"> đánh giá tổng hợp</w:t>
      </w:r>
    </w:p>
    <w:p w14:paraId="6CFD1F5A" w14:textId="74D42DA3" w:rsidR="006A37A5" w:rsidRDefault="006A37A5" w:rsidP="006A37A5">
      <w:pPr>
        <w:pStyle w:val="BodyText"/>
        <w:rPr>
          <w:lang w:val="en-US"/>
        </w:rPr>
      </w:pPr>
      <w:r w:rsidRPr="00D03F5A">
        <w:t>API Endpoint: GET /api/admin</w:t>
      </w:r>
      <w:r>
        <w:rPr>
          <w:lang w:val="en-US"/>
        </w:rPr>
        <w:t>/</w:t>
      </w:r>
      <w:r w:rsidRPr="006A37A5">
        <w:rPr>
          <w:lang w:val="vi-VN"/>
        </w:rPr>
        <w:t>meta-assessments</w:t>
      </w:r>
    </w:p>
    <w:p w14:paraId="7274ACE5" w14:textId="77777777" w:rsidR="006A37A5" w:rsidRPr="00EA5E91" w:rsidRDefault="006A37A5" w:rsidP="006A37A5">
      <w:pPr>
        <w:pStyle w:val="BodyText"/>
        <w:rPr>
          <w:b/>
          <w:bCs/>
          <w:lang w:val="en-US"/>
        </w:rPr>
      </w:pPr>
      <w:r w:rsidRPr="00EA5E91">
        <w:rPr>
          <w:b/>
          <w:bCs/>
          <w:lang w:val="en-US"/>
        </w:rPr>
        <w:t>Tham số truy vấn:</w:t>
      </w:r>
    </w:p>
    <w:p w14:paraId="0119CB00" w14:textId="409B6C38" w:rsidR="006A37A5" w:rsidRPr="008F586B" w:rsidRDefault="006A37A5" w:rsidP="006A37A5">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00BA3426"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558D7193" w14:textId="208D3F5E" w:rsidR="006A37A5" w:rsidRPr="008F586B" w:rsidRDefault="006A37A5" w:rsidP="006A37A5">
      <w:pPr>
        <w:pStyle w:val="BodyText"/>
        <w:rPr>
          <w:lang w:val="vi-VN"/>
        </w:rPr>
      </w:pPr>
      <w:r w:rsidRPr="008F586B">
        <w:rPr>
          <w:b/>
          <w:bCs/>
          <w:lang w:val="vi-VN"/>
        </w:rPr>
        <w:t>isDelete</w:t>
      </w:r>
      <w:r w:rsidRPr="008F586B">
        <w:rPr>
          <w:lang w:val="vi-VN"/>
        </w:rPr>
        <w:t xml:space="preserve">: Tham số này được sử dụng để lọc các </w:t>
      </w:r>
      <w:r w:rsidR="00BA3426" w:rsidRPr="006A37A5">
        <w:t xml:space="preserve">đánh giá </w:t>
      </w:r>
      <w:r w:rsidRPr="008F586B">
        <w:rPr>
          <w:lang w:val="vi-VN"/>
        </w:rPr>
        <w:t xml:space="preserve">dựa trên trạng thái bị xóa hay không. </w:t>
      </w:r>
    </w:p>
    <w:p w14:paraId="77D0B2C2" w14:textId="0D66A6B0" w:rsidR="006A37A5" w:rsidRPr="00BA3426" w:rsidRDefault="006A37A5" w:rsidP="006A37A5">
      <w:pPr>
        <w:pStyle w:val="BodyText"/>
        <w:rPr>
          <w:lang w:val="vi-VN"/>
        </w:rPr>
      </w:pPr>
      <w:r w:rsidRPr="006A37A5">
        <w:rPr>
          <w:b/>
          <w:bCs/>
          <w:lang w:val="vi-VN"/>
        </w:rPr>
        <w:t>generalDescription</w:t>
      </w:r>
      <w:r w:rsidRPr="008F586B">
        <w:rPr>
          <w:lang w:val="vi-VN"/>
        </w:rPr>
        <w:t xml:space="preserve">: Tham số này cho phép </w:t>
      </w:r>
      <w:r w:rsidR="00BA3426" w:rsidRPr="00BA3426">
        <w:rPr>
          <w:lang w:val="vi-VN"/>
        </w:rPr>
        <w:t>lọc đánh giá theo mô tả chung. VD 1 lớp được tạo đánh giá tồn tại một mô tả chung.</w:t>
      </w:r>
    </w:p>
    <w:p w14:paraId="70352F6C" w14:textId="18C2156C" w:rsidR="00BA3426" w:rsidRDefault="00BA3426" w:rsidP="00BA3426">
      <w:pPr>
        <w:jc w:val="center"/>
      </w:pPr>
      <w:r w:rsidRPr="00BA3426">
        <w:rPr>
          <w:noProof/>
          <w:lang w:val="vi-VN"/>
        </w:rPr>
        <w:drawing>
          <wp:inline distT="0" distB="0" distL="0" distR="0" wp14:anchorId="68BC99E3" wp14:editId="06F31583">
            <wp:extent cx="3734124" cy="914479"/>
            <wp:effectExtent l="0" t="0" r="0" b="0"/>
            <wp:docPr id="195753353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3539" name="Picture 1" descr="A computer code with black text&#10;&#10;Description automatically generated"/>
                    <pic:cNvPicPr/>
                  </pic:nvPicPr>
                  <pic:blipFill>
                    <a:blip r:embed="rId182"/>
                    <a:stretch>
                      <a:fillRect/>
                    </a:stretch>
                  </pic:blipFill>
                  <pic:spPr>
                    <a:xfrm>
                      <a:off x="0" y="0"/>
                      <a:ext cx="3734124" cy="914479"/>
                    </a:xfrm>
                    <a:prstGeom prst="rect">
                      <a:avLst/>
                    </a:prstGeom>
                  </pic:spPr>
                </pic:pic>
              </a:graphicData>
            </a:graphic>
          </wp:inline>
        </w:drawing>
      </w:r>
    </w:p>
    <w:p w14:paraId="56CBF2BD" w14:textId="77777777" w:rsidR="00BA3426" w:rsidRDefault="00BA3426" w:rsidP="00BA3426">
      <w:pPr>
        <w:jc w:val="center"/>
      </w:pPr>
    </w:p>
    <w:p w14:paraId="51010491" w14:textId="48D313F5" w:rsidR="00BA3426" w:rsidRDefault="00BA3426" w:rsidP="00BA3426">
      <w:pPr>
        <w:pStyle w:val="BodyText"/>
        <w:rPr>
          <w:lang w:val="en-US"/>
        </w:rPr>
      </w:pPr>
      <w:r w:rsidRPr="00BA3426">
        <w:rPr>
          <w:lang w:val="en-US"/>
        </w:rPr>
        <w:t xml:space="preserve">Hàm </w:t>
      </w:r>
      <w:r w:rsidR="00AA4F1F">
        <w:rPr>
          <w:lang w:val="en-US"/>
        </w:rPr>
        <w:t>này</w:t>
      </w:r>
      <w:r w:rsidRPr="00BA3426">
        <w:rPr>
          <w:lang w:val="en-US"/>
        </w:rPr>
        <w:t xml:space="preserve"> là một hàm bất đồng bộ</w:t>
      </w:r>
      <w:r>
        <w:rPr>
          <w:lang w:val="en-US"/>
        </w:rPr>
        <w:t xml:space="preserve"> </w:t>
      </w:r>
      <w:r w:rsidRPr="00BA3426">
        <w:rPr>
          <w:lang w:val="en-US"/>
        </w:rPr>
        <w:t>nhận các tham số từ truy vấn (req.query), bao gồm isDelete, teacher_id, và generalDescription.</w:t>
      </w:r>
    </w:p>
    <w:p w14:paraId="59425AE4" w14:textId="70A0B95B" w:rsidR="00BA3426" w:rsidRDefault="00BA3426" w:rsidP="00BA3426">
      <w:pPr>
        <w:jc w:val="center"/>
      </w:pPr>
      <w:r w:rsidRPr="00BA3426">
        <w:rPr>
          <w:noProof/>
        </w:rPr>
        <w:lastRenderedPageBreak/>
        <w:drawing>
          <wp:inline distT="0" distB="0" distL="0" distR="0" wp14:anchorId="60F3B9B0" wp14:editId="483FEF83">
            <wp:extent cx="3711262" cy="3962743"/>
            <wp:effectExtent l="0" t="0" r="3810" b="0"/>
            <wp:docPr id="768200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00484" name="Picture 1" descr="A screenshot of a computer code&#10;&#10;Description automatically generated"/>
                    <pic:cNvPicPr/>
                  </pic:nvPicPr>
                  <pic:blipFill>
                    <a:blip r:embed="rId183"/>
                    <a:stretch>
                      <a:fillRect/>
                    </a:stretch>
                  </pic:blipFill>
                  <pic:spPr>
                    <a:xfrm>
                      <a:off x="0" y="0"/>
                      <a:ext cx="3711262" cy="3962743"/>
                    </a:xfrm>
                    <a:prstGeom prst="rect">
                      <a:avLst/>
                    </a:prstGeom>
                  </pic:spPr>
                </pic:pic>
              </a:graphicData>
            </a:graphic>
          </wp:inline>
        </w:drawing>
      </w:r>
    </w:p>
    <w:p w14:paraId="408030FF" w14:textId="77777777" w:rsidR="004003CB" w:rsidRDefault="004003CB" w:rsidP="00BA3426">
      <w:pPr>
        <w:jc w:val="center"/>
      </w:pPr>
    </w:p>
    <w:p w14:paraId="52090F4B" w14:textId="753AD26A" w:rsidR="004003CB" w:rsidRDefault="007F065E" w:rsidP="004003CB">
      <w:pPr>
        <w:pStyle w:val="BodyText"/>
        <w:rPr>
          <w:lang w:val="en-US"/>
        </w:rPr>
      </w:pPr>
      <w:r w:rsidRPr="007F065E">
        <w:rPr>
          <w:lang w:val="en-US"/>
        </w:rPr>
        <w:t>Đoạn mã này thực hiện truy vấn để lấy thông tin đánh giá dựa trên teacher_id và generalDescription. Khi cả hai tham số được cung cấp, hàm truy vấn MetaAssessmentModel để tìm các đánh giá khớp yêu cầu, đồng thời lọc các đánh giá đã xóa bằng điều kiện isDelete. Truy vấn cũng bao gồm thông tin từ các mô hình liên quan như CourseModel, StudentModel, và RubricModel. Nếu thành công, hàm trả về mã trạng thái 200 cùng danh sách đánh giá dưới dạng JSON</w:t>
      </w:r>
      <w:r>
        <w:rPr>
          <w:lang w:val="en-US"/>
        </w:rPr>
        <w:t>.</w:t>
      </w:r>
    </w:p>
    <w:p w14:paraId="7B239C9B" w14:textId="72DA7859" w:rsidR="004003CB" w:rsidRDefault="004003CB" w:rsidP="004003CB">
      <w:pPr>
        <w:jc w:val="center"/>
      </w:pPr>
      <w:r w:rsidRPr="004003CB">
        <w:rPr>
          <w:noProof/>
        </w:rPr>
        <w:lastRenderedPageBreak/>
        <w:drawing>
          <wp:inline distT="0" distB="0" distL="0" distR="0" wp14:anchorId="4247F128" wp14:editId="3447355B">
            <wp:extent cx="3749365" cy="4328535"/>
            <wp:effectExtent l="0" t="0" r="3810" b="0"/>
            <wp:docPr id="492479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79429" name="Picture 1" descr="A screenshot of a computer code&#10;&#10;Description automatically generated"/>
                    <pic:cNvPicPr/>
                  </pic:nvPicPr>
                  <pic:blipFill>
                    <a:blip r:embed="rId184"/>
                    <a:stretch>
                      <a:fillRect/>
                    </a:stretch>
                  </pic:blipFill>
                  <pic:spPr>
                    <a:xfrm>
                      <a:off x="0" y="0"/>
                      <a:ext cx="3749365" cy="4328535"/>
                    </a:xfrm>
                    <a:prstGeom prst="rect">
                      <a:avLst/>
                    </a:prstGeom>
                  </pic:spPr>
                </pic:pic>
              </a:graphicData>
            </a:graphic>
          </wp:inline>
        </w:drawing>
      </w:r>
    </w:p>
    <w:p w14:paraId="1A03A2EE" w14:textId="77777777" w:rsidR="004003CB" w:rsidRDefault="004003CB" w:rsidP="004003CB">
      <w:pPr>
        <w:jc w:val="center"/>
      </w:pPr>
    </w:p>
    <w:p w14:paraId="003D8026" w14:textId="0CE61968" w:rsidR="004003CB" w:rsidRDefault="007F065E" w:rsidP="004003CB">
      <w:pPr>
        <w:pStyle w:val="BodyText"/>
        <w:rPr>
          <w:lang w:val="en-US"/>
        </w:rPr>
      </w:pPr>
      <w:r w:rsidRPr="007F065E">
        <w:rPr>
          <w:lang w:val="en-US"/>
        </w:rPr>
        <w:t>Đoạn mã này xử lý trường hợp chỉ có generalDescription được cung cấp. Nếu có giá trị cho tham số này, hàm truy vấn MetaAssessmentModel để tìm các đánh giá phù hợp và lọc theo điều kiện isDelete. Nếu không tìm thấy đánh giá nào, hàm trả về mảng rỗng với mã trạng thái 200. Nếu có kết quả, hàm trích xuất meta_assessment_id từ các đánh giá và truy vấn AssessmentModel để lấy các đánh giá tương ứng. Cuối cùng, hàm ánh xạ các đánh giá vào từng đối tượng metaAssessment, và trả về mã trạng thái 200 cùng với danh sách meta_assessment_id, các đánh giá và đối tượng đã cập nhật, cung cấp cái nhìn tổng quát về các đánh giá liên quan đến mô tả được cung cấp</w:t>
      </w:r>
      <w:r w:rsidR="004003CB" w:rsidRPr="004003CB">
        <w:rPr>
          <w:lang w:val="en-US"/>
        </w:rPr>
        <w:t>.</w:t>
      </w:r>
    </w:p>
    <w:p w14:paraId="4735204D" w14:textId="5DE93B6A" w:rsidR="00DD215F" w:rsidRDefault="00DD215F" w:rsidP="00DD215F">
      <w:pPr>
        <w:jc w:val="center"/>
      </w:pPr>
      <w:r w:rsidRPr="00DD215F">
        <w:rPr>
          <w:noProof/>
        </w:rPr>
        <w:drawing>
          <wp:inline distT="0" distB="0" distL="0" distR="0" wp14:anchorId="57992979" wp14:editId="0EBC7923">
            <wp:extent cx="3734124" cy="510584"/>
            <wp:effectExtent l="0" t="0" r="0" b="3810"/>
            <wp:docPr id="15222843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4305" name="Picture 1" descr="A white background with black text&#10;&#10;Description automatically generated"/>
                    <pic:cNvPicPr/>
                  </pic:nvPicPr>
                  <pic:blipFill>
                    <a:blip r:embed="rId185"/>
                    <a:stretch>
                      <a:fillRect/>
                    </a:stretch>
                  </pic:blipFill>
                  <pic:spPr>
                    <a:xfrm>
                      <a:off x="0" y="0"/>
                      <a:ext cx="3734124" cy="510584"/>
                    </a:xfrm>
                    <a:prstGeom prst="rect">
                      <a:avLst/>
                    </a:prstGeom>
                  </pic:spPr>
                </pic:pic>
              </a:graphicData>
            </a:graphic>
          </wp:inline>
        </w:drawing>
      </w:r>
    </w:p>
    <w:p w14:paraId="1EF8A56D" w14:textId="70BA9A31" w:rsidR="00577B3D" w:rsidRPr="00577B3D" w:rsidRDefault="00577B3D" w:rsidP="00DD215F">
      <w:pPr>
        <w:jc w:val="center"/>
        <w:rPr>
          <w:i/>
          <w:iCs/>
        </w:rPr>
      </w:pPr>
      <w:r w:rsidRPr="00577B3D">
        <w:rPr>
          <w:i/>
          <w:iCs/>
        </w:rPr>
        <w:t xml:space="preserve">Điều kiện tồn tại teacher_id </w:t>
      </w:r>
    </w:p>
    <w:p w14:paraId="1AEE9C4B" w14:textId="77777777" w:rsidR="00DD215F" w:rsidRDefault="00DD215F" w:rsidP="00DD215F">
      <w:pPr>
        <w:jc w:val="center"/>
      </w:pPr>
    </w:p>
    <w:p w14:paraId="1266A070" w14:textId="1269A9A9" w:rsidR="00DD215F" w:rsidRDefault="00DD215F" w:rsidP="00DD215F">
      <w:pPr>
        <w:pStyle w:val="BodyText"/>
        <w:rPr>
          <w:lang w:val="en-US"/>
        </w:rPr>
      </w:pPr>
      <w:r w:rsidRPr="00DD215F">
        <w:rPr>
          <w:lang w:val="en-US"/>
        </w:rPr>
        <w:t>Nếu có teacher_id trong yêu cầu, đoạn mã sẽ chuyển đổi giá trị này thành số nguyên để sử dụng cho các truy vấn sau.</w:t>
      </w:r>
    </w:p>
    <w:p w14:paraId="0BCE351D" w14:textId="22E6B8B9" w:rsidR="00DD215F" w:rsidRDefault="00DD215F" w:rsidP="00DD215F">
      <w:pPr>
        <w:jc w:val="center"/>
      </w:pPr>
      <w:r w:rsidRPr="00DD215F">
        <w:rPr>
          <w:noProof/>
        </w:rPr>
        <w:lastRenderedPageBreak/>
        <w:drawing>
          <wp:inline distT="0" distB="0" distL="0" distR="0" wp14:anchorId="0849552C" wp14:editId="6660EE22">
            <wp:extent cx="3741744" cy="2766300"/>
            <wp:effectExtent l="0" t="0" r="0" b="0"/>
            <wp:docPr id="202307130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1301" name="Picture 1" descr="A computer screen shot of a code&#10;&#10;Description automatically generated"/>
                    <pic:cNvPicPr/>
                  </pic:nvPicPr>
                  <pic:blipFill>
                    <a:blip r:embed="rId186"/>
                    <a:stretch>
                      <a:fillRect/>
                    </a:stretch>
                  </pic:blipFill>
                  <pic:spPr>
                    <a:xfrm>
                      <a:off x="0" y="0"/>
                      <a:ext cx="3741744" cy="2766300"/>
                    </a:xfrm>
                    <a:prstGeom prst="rect">
                      <a:avLst/>
                    </a:prstGeom>
                  </pic:spPr>
                </pic:pic>
              </a:graphicData>
            </a:graphic>
          </wp:inline>
        </w:drawing>
      </w:r>
    </w:p>
    <w:p w14:paraId="20587A53" w14:textId="70B0D796" w:rsidR="00DD215F" w:rsidRPr="00577B3D" w:rsidRDefault="00577B3D" w:rsidP="00DD215F">
      <w:pPr>
        <w:jc w:val="center"/>
        <w:rPr>
          <w:i/>
          <w:iCs/>
        </w:rPr>
      </w:pPr>
      <w:r w:rsidRPr="00577B3D">
        <w:rPr>
          <w:i/>
          <w:iCs/>
        </w:rPr>
        <w:t>Truy vấn và lấy số lượng điểm</w:t>
      </w:r>
    </w:p>
    <w:p w14:paraId="1201AA71" w14:textId="24561F2C" w:rsidR="00DD215F" w:rsidRDefault="00DD215F" w:rsidP="00DD215F">
      <w:pPr>
        <w:pStyle w:val="BodyText"/>
        <w:rPr>
          <w:lang w:val="en-US"/>
        </w:rPr>
      </w:pPr>
      <w:r w:rsidRPr="00DD215F">
        <w:rPr>
          <w:lang w:val="en-US"/>
        </w:rPr>
        <w:t xml:space="preserve">Truy vấn MetaAssessmentModel để lấy danh sách các meta-assessments cho </w:t>
      </w:r>
      <w:r w:rsidR="002965B8">
        <w:rPr>
          <w:lang w:val="en-US"/>
        </w:rPr>
        <w:t>giảng viên</w:t>
      </w:r>
      <w:r w:rsidRPr="00DD215F">
        <w:rPr>
          <w:lang w:val="en-US"/>
        </w:rPr>
        <w:t xml:space="preserve"> cụ thể, bao gồm thông tin tổng quan như course_id, mô tả chung, số lượng đánh giá, số lượng sinh viên và số lượng điểm 0. Kết quả được nhóm theo course_id và generalDescription.</w:t>
      </w:r>
    </w:p>
    <w:p w14:paraId="2903BCDE" w14:textId="0B6864AB" w:rsidR="00DD215F" w:rsidRDefault="00DD215F" w:rsidP="00DD215F">
      <w:pPr>
        <w:jc w:val="center"/>
      </w:pPr>
      <w:r w:rsidRPr="00DD215F">
        <w:rPr>
          <w:noProof/>
        </w:rPr>
        <w:drawing>
          <wp:inline distT="0" distB="0" distL="0" distR="0" wp14:anchorId="3EEAA01B" wp14:editId="682190B5">
            <wp:extent cx="3680779" cy="769687"/>
            <wp:effectExtent l="0" t="0" r="0" b="0"/>
            <wp:docPr id="687892777"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777" name="Picture 1" descr="A computer code with black text&#10;&#10;Description automatically generated with medium confidence"/>
                    <pic:cNvPicPr/>
                  </pic:nvPicPr>
                  <pic:blipFill>
                    <a:blip r:embed="rId187"/>
                    <a:stretch>
                      <a:fillRect/>
                    </a:stretch>
                  </pic:blipFill>
                  <pic:spPr>
                    <a:xfrm>
                      <a:off x="0" y="0"/>
                      <a:ext cx="3680779" cy="769687"/>
                    </a:xfrm>
                    <a:prstGeom prst="rect">
                      <a:avLst/>
                    </a:prstGeom>
                  </pic:spPr>
                </pic:pic>
              </a:graphicData>
            </a:graphic>
          </wp:inline>
        </w:drawing>
      </w:r>
    </w:p>
    <w:p w14:paraId="634BA6BD" w14:textId="4419EFAB" w:rsidR="00DD215F" w:rsidRPr="00577B3D" w:rsidRDefault="00577B3D" w:rsidP="00DD215F">
      <w:pPr>
        <w:jc w:val="center"/>
        <w:rPr>
          <w:i/>
          <w:iCs/>
        </w:rPr>
      </w:pPr>
      <w:r w:rsidRPr="00577B3D">
        <w:rPr>
          <w:i/>
          <w:iCs/>
        </w:rPr>
        <w:t>Kiểm tra truy vấn</w:t>
      </w:r>
    </w:p>
    <w:p w14:paraId="1B6F3C4D" w14:textId="77777777" w:rsidR="00DD215F" w:rsidRPr="00DD215F" w:rsidRDefault="00DD215F" w:rsidP="00DD215F">
      <w:pPr>
        <w:pStyle w:val="BodyText"/>
        <w:rPr>
          <w:lang w:val="vi-VN"/>
        </w:rPr>
      </w:pPr>
      <w:r w:rsidRPr="00DD215F">
        <w:rPr>
          <w:lang w:val="vi-VN"/>
        </w:rPr>
        <w:t>Nếu không tìm thấy bất kỳ meta-assessment nào, trả về mã trạng thái 404 và thông báo rằng không có đánh giá nào cho người dùng.</w:t>
      </w:r>
    </w:p>
    <w:p w14:paraId="0F3113BE" w14:textId="5048277C" w:rsidR="00DD215F" w:rsidRDefault="00DD215F" w:rsidP="00DD215F">
      <w:pPr>
        <w:jc w:val="center"/>
      </w:pPr>
      <w:r w:rsidRPr="00DD215F">
        <w:rPr>
          <w:noProof/>
        </w:rPr>
        <w:drawing>
          <wp:inline distT="0" distB="0" distL="0" distR="0" wp14:anchorId="7B1FB36F" wp14:editId="0A339F0A">
            <wp:extent cx="3756986" cy="2034716"/>
            <wp:effectExtent l="0" t="0" r="0" b="3810"/>
            <wp:docPr id="1737540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4081" name="Picture 1" descr="A screen shot of a computer code&#10;&#10;Description automatically generated"/>
                    <pic:cNvPicPr/>
                  </pic:nvPicPr>
                  <pic:blipFill>
                    <a:blip r:embed="rId188"/>
                    <a:stretch>
                      <a:fillRect/>
                    </a:stretch>
                  </pic:blipFill>
                  <pic:spPr>
                    <a:xfrm>
                      <a:off x="0" y="0"/>
                      <a:ext cx="3756986" cy="2034716"/>
                    </a:xfrm>
                    <a:prstGeom prst="rect">
                      <a:avLst/>
                    </a:prstGeom>
                  </pic:spPr>
                </pic:pic>
              </a:graphicData>
            </a:graphic>
          </wp:inline>
        </w:drawing>
      </w:r>
    </w:p>
    <w:p w14:paraId="4862582B" w14:textId="2D0C427B" w:rsidR="00DD215F" w:rsidRPr="008E6654" w:rsidRDefault="008E6654" w:rsidP="00DD215F">
      <w:pPr>
        <w:jc w:val="center"/>
        <w:rPr>
          <w:i/>
          <w:iCs/>
        </w:rPr>
      </w:pPr>
      <w:r w:rsidRPr="008E6654">
        <w:rPr>
          <w:i/>
          <w:iCs/>
        </w:rPr>
        <w:t>Tính toán lượng % sinh viên được chấm điểm</w:t>
      </w:r>
      <w:r>
        <w:rPr>
          <w:i/>
          <w:iCs/>
        </w:rPr>
        <w:t xml:space="preserve"> (bên trong result)</w:t>
      </w:r>
    </w:p>
    <w:p w14:paraId="006C8867" w14:textId="733C50EA" w:rsidR="00DD215F" w:rsidRDefault="00DD215F" w:rsidP="00DD215F">
      <w:pPr>
        <w:pStyle w:val="BodyText"/>
        <w:rPr>
          <w:lang w:val="en-US"/>
        </w:rPr>
      </w:pPr>
      <w:r w:rsidRPr="00DD215F">
        <w:rPr>
          <w:lang w:val="en-US"/>
        </w:rPr>
        <w:lastRenderedPageBreak/>
        <w:t>Tính toán trạng thái của mỗi meta-assessment dựa trên số lượng đánh giá và số lượng điểm 0. Nếu không có đánh giá nào, trạng thái sẽ là 100 ngược lại, tính toán tỷ lệ thành công và làm tròn giá trị.</w:t>
      </w:r>
    </w:p>
    <w:p w14:paraId="7FD2ECA5" w14:textId="6F28AFA8" w:rsidR="00DD215F" w:rsidRDefault="00DD215F" w:rsidP="008E6654">
      <w:pPr>
        <w:jc w:val="center"/>
      </w:pPr>
      <w:r w:rsidRPr="00DD215F">
        <w:rPr>
          <w:noProof/>
        </w:rPr>
        <w:drawing>
          <wp:inline distT="0" distB="0" distL="0" distR="0" wp14:anchorId="631B138A" wp14:editId="6D4E2F9B">
            <wp:extent cx="3429000" cy="2116667"/>
            <wp:effectExtent l="0" t="0" r="0" b="0"/>
            <wp:docPr id="16831702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70272" name="Picture 1" descr="A screen shot of a computer program&#10;&#10;Description automatically generated"/>
                    <pic:cNvPicPr/>
                  </pic:nvPicPr>
                  <pic:blipFill>
                    <a:blip r:embed="rId189"/>
                    <a:stretch>
                      <a:fillRect/>
                    </a:stretch>
                  </pic:blipFill>
                  <pic:spPr>
                    <a:xfrm>
                      <a:off x="0" y="0"/>
                      <a:ext cx="3431592" cy="2118267"/>
                    </a:xfrm>
                    <a:prstGeom prst="rect">
                      <a:avLst/>
                    </a:prstGeom>
                  </pic:spPr>
                </pic:pic>
              </a:graphicData>
            </a:graphic>
          </wp:inline>
        </w:drawing>
      </w:r>
    </w:p>
    <w:p w14:paraId="03DD8E83" w14:textId="05EF8F26" w:rsidR="008E6654" w:rsidRPr="008E6654" w:rsidRDefault="008E6654" w:rsidP="008E6654">
      <w:pPr>
        <w:jc w:val="center"/>
        <w:rPr>
          <w:i/>
          <w:iCs/>
        </w:rPr>
      </w:pPr>
      <w:r w:rsidRPr="008E6654">
        <w:rPr>
          <w:i/>
          <w:iCs/>
        </w:rPr>
        <w:t>Tìm một meta-assessment (bên trong result)</w:t>
      </w:r>
    </w:p>
    <w:p w14:paraId="4BA6525D" w14:textId="7E454114" w:rsidR="00DD215F" w:rsidRDefault="00577B3D" w:rsidP="00DD215F">
      <w:pPr>
        <w:pStyle w:val="BodyText"/>
        <w:rPr>
          <w:lang w:val="en-US"/>
        </w:rPr>
      </w:pPr>
      <w:r w:rsidRPr="00577B3D">
        <w:rPr>
          <w:lang w:val="en-US"/>
        </w:rPr>
        <w:t>Tìm kiếm thông tin chi tiết về meta-assessment dựa trên mô tả chung, bao gồm thông tin như meta_assessment_id, teacher_id, và các thông tin liên quan đến rubric và khóa học.</w:t>
      </w:r>
    </w:p>
    <w:p w14:paraId="1E9367DF" w14:textId="40FD68E1" w:rsidR="00577B3D" w:rsidRDefault="00577B3D" w:rsidP="00577B3D">
      <w:pPr>
        <w:jc w:val="center"/>
      </w:pPr>
      <w:r w:rsidRPr="00577B3D">
        <w:rPr>
          <w:noProof/>
        </w:rPr>
        <w:drawing>
          <wp:inline distT="0" distB="0" distL="0" distR="0" wp14:anchorId="54AD4C9D" wp14:editId="225F4092">
            <wp:extent cx="3497580" cy="1626948"/>
            <wp:effectExtent l="0" t="0" r="7620" b="0"/>
            <wp:docPr id="14987359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5997" name="Picture 1" descr="A screen shot of a computer code&#10;&#10;Description automatically generated"/>
                    <pic:cNvPicPr/>
                  </pic:nvPicPr>
                  <pic:blipFill>
                    <a:blip r:embed="rId190"/>
                    <a:stretch>
                      <a:fillRect/>
                    </a:stretch>
                  </pic:blipFill>
                  <pic:spPr>
                    <a:xfrm>
                      <a:off x="0" y="0"/>
                      <a:ext cx="3505098" cy="1630445"/>
                    </a:xfrm>
                    <a:prstGeom prst="rect">
                      <a:avLst/>
                    </a:prstGeom>
                  </pic:spPr>
                </pic:pic>
              </a:graphicData>
            </a:graphic>
          </wp:inline>
        </w:drawing>
      </w:r>
    </w:p>
    <w:p w14:paraId="60B6C79D" w14:textId="0F648CC5" w:rsidR="008E6654" w:rsidRPr="008E6654" w:rsidRDefault="008E6654" w:rsidP="00577B3D">
      <w:pPr>
        <w:jc w:val="center"/>
        <w:rPr>
          <w:i/>
          <w:iCs/>
        </w:rPr>
      </w:pPr>
      <w:r w:rsidRPr="008E6654">
        <w:rPr>
          <w:i/>
          <w:iCs/>
        </w:rPr>
        <w:t xml:space="preserve">Tìm kiếm assessment hay </w:t>
      </w:r>
      <w:r w:rsidR="002965B8">
        <w:rPr>
          <w:i/>
          <w:iCs/>
        </w:rPr>
        <w:t>giảng viên</w:t>
      </w:r>
      <w:r w:rsidRPr="008E6654">
        <w:rPr>
          <w:i/>
          <w:iCs/>
        </w:rPr>
        <w:t xml:space="preserve"> được mời dựa vào id đánh giá (bên trong result)</w:t>
      </w:r>
    </w:p>
    <w:p w14:paraId="1821D910" w14:textId="04D56567" w:rsidR="00577B3D" w:rsidRDefault="00577B3D" w:rsidP="00577B3D">
      <w:pPr>
        <w:pStyle w:val="BodyText"/>
        <w:rPr>
          <w:lang w:val="en-US"/>
        </w:rPr>
      </w:pPr>
      <w:r w:rsidRPr="00577B3D">
        <w:rPr>
          <w:lang w:val="en-US"/>
        </w:rPr>
        <w:t xml:space="preserve">Truy vấn để lấy tất cả các đánh giá liên quan đến meta-assessment đã tìm thấy, bao gồm thông tin về </w:t>
      </w:r>
      <w:r w:rsidR="002965B8">
        <w:rPr>
          <w:lang w:val="en-US"/>
        </w:rPr>
        <w:t>giảng viên</w:t>
      </w:r>
      <w:r w:rsidRPr="00577B3D">
        <w:rPr>
          <w:lang w:val="en-US"/>
        </w:rPr>
        <w:t>.</w:t>
      </w:r>
    </w:p>
    <w:p w14:paraId="71C67571" w14:textId="1B0B8443" w:rsidR="00577B3D" w:rsidRDefault="00577B3D" w:rsidP="00577B3D">
      <w:pPr>
        <w:jc w:val="center"/>
      </w:pPr>
      <w:r w:rsidRPr="00577B3D">
        <w:rPr>
          <w:noProof/>
        </w:rPr>
        <w:drawing>
          <wp:inline distT="0" distB="0" distL="0" distR="0" wp14:anchorId="23DDB56A" wp14:editId="13A5F30B">
            <wp:extent cx="3711262" cy="777307"/>
            <wp:effectExtent l="0" t="0" r="3810" b="3810"/>
            <wp:docPr id="9084953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530" name="Picture 1" descr="A computer screen shot of a computer code&#10;&#10;Description automatically generated"/>
                    <pic:cNvPicPr/>
                  </pic:nvPicPr>
                  <pic:blipFill>
                    <a:blip r:embed="rId191"/>
                    <a:stretch>
                      <a:fillRect/>
                    </a:stretch>
                  </pic:blipFill>
                  <pic:spPr>
                    <a:xfrm>
                      <a:off x="0" y="0"/>
                      <a:ext cx="3711262" cy="777307"/>
                    </a:xfrm>
                    <a:prstGeom prst="rect">
                      <a:avLst/>
                    </a:prstGeom>
                  </pic:spPr>
                </pic:pic>
              </a:graphicData>
            </a:graphic>
          </wp:inline>
        </w:drawing>
      </w:r>
    </w:p>
    <w:p w14:paraId="2E724148" w14:textId="5376EB07" w:rsidR="00577B3D" w:rsidRPr="008E6654" w:rsidRDefault="008E6654" w:rsidP="00577B3D">
      <w:pPr>
        <w:jc w:val="center"/>
        <w:rPr>
          <w:i/>
          <w:iCs/>
        </w:rPr>
      </w:pPr>
      <w:r w:rsidRPr="008E6654">
        <w:rPr>
          <w:i/>
          <w:iCs/>
        </w:rPr>
        <w:t xml:space="preserve">Kiểm tra </w:t>
      </w:r>
      <w:r w:rsidR="002965B8">
        <w:rPr>
          <w:i/>
          <w:iCs/>
        </w:rPr>
        <w:t>giảng viên</w:t>
      </w:r>
      <w:r w:rsidRPr="008E6654">
        <w:rPr>
          <w:i/>
          <w:iCs/>
        </w:rPr>
        <w:t xml:space="preserve"> được mời vào đánh giá chưa</w:t>
      </w:r>
      <w:r>
        <w:rPr>
          <w:i/>
          <w:iCs/>
        </w:rPr>
        <w:t xml:space="preserve"> </w:t>
      </w:r>
      <w:r w:rsidRPr="008E6654">
        <w:rPr>
          <w:i/>
          <w:iCs/>
        </w:rPr>
        <w:t>(bên trong result)</w:t>
      </w:r>
    </w:p>
    <w:p w14:paraId="4E6C3D12" w14:textId="2E5194F2" w:rsidR="00577B3D" w:rsidRDefault="00577B3D" w:rsidP="00577B3D">
      <w:pPr>
        <w:pStyle w:val="BodyText"/>
        <w:rPr>
          <w:lang w:val="en-US"/>
        </w:rPr>
      </w:pPr>
      <w:r w:rsidRPr="00577B3D">
        <w:t>Kiểm tra xem có đánh giá nào liên quan không. Nếu không có, đặt statusAllot thành false.</w:t>
      </w:r>
    </w:p>
    <w:p w14:paraId="49E2FB24" w14:textId="26A4A8E2" w:rsidR="00577B3D" w:rsidRDefault="00577B3D" w:rsidP="00577B3D">
      <w:pPr>
        <w:jc w:val="center"/>
      </w:pPr>
      <w:r w:rsidRPr="00577B3D">
        <w:rPr>
          <w:noProof/>
        </w:rPr>
        <w:lastRenderedPageBreak/>
        <w:drawing>
          <wp:inline distT="0" distB="0" distL="0" distR="0" wp14:anchorId="15EFA186" wp14:editId="0AD469A5">
            <wp:extent cx="3718882" cy="3696020"/>
            <wp:effectExtent l="0" t="0" r="0" b="0"/>
            <wp:docPr id="20843140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14038" name="Picture 1" descr="A screenshot of a computer code&#10;&#10;Description automatically generated"/>
                    <pic:cNvPicPr/>
                  </pic:nvPicPr>
                  <pic:blipFill>
                    <a:blip r:embed="rId192"/>
                    <a:stretch>
                      <a:fillRect/>
                    </a:stretch>
                  </pic:blipFill>
                  <pic:spPr>
                    <a:xfrm>
                      <a:off x="0" y="0"/>
                      <a:ext cx="3718882" cy="3696020"/>
                    </a:xfrm>
                    <a:prstGeom prst="rect">
                      <a:avLst/>
                    </a:prstGeom>
                  </pic:spPr>
                </pic:pic>
              </a:graphicData>
            </a:graphic>
          </wp:inline>
        </w:drawing>
      </w:r>
    </w:p>
    <w:p w14:paraId="3C3535CC" w14:textId="6DF4B118" w:rsidR="00577B3D" w:rsidRPr="008E6654" w:rsidRDefault="008E6654" w:rsidP="00577B3D">
      <w:pPr>
        <w:jc w:val="center"/>
        <w:rPr>
          <w:i/>
          <w:iCs/>
        </w:rPr>
      </w:pPr>
      <w:r w:rsidRPr="008E6654">
        <w:rPr>
          <w:i/>
          <w:iCs/>
        </w:rPr>
        <w:t>Lấy bảng tiêu chí để phục vụ PDF phiếu chấm (bên trong result)</w:t>
      </w:r>
    </w:p>
    <w:p w14:paraId="4A3A6112" w14:textId="72CBB1AE" w:rsidR="00577B3D" w:rsidRDefault="00577B3D" w:rsidP="00577B3D">
      <w:pPr>
        <w:pStyle w:val="BodyText"/>
        <w:rPr>
          <w:lang w:val="en-US"/>
        </w:rPr>
      </w:pPr>
      <w:r w:rsidRPr="00577B3D">
        <w:rPr>
          <w:lang w:val="en-US"/>
        </w:rPr>
        <w:t>Nếu tìm thấy rubric, lấy tất cả các mục của rubric cùng với các thông tin liên quan đến CLO, chapter và PLO, và gán vào thuộc tính của rubric.</w:t>
      </w:r>
    </w:p>
    <w:p w14:paraId="39C5730B" w14:textId="15DF1AEA" w:rsidR="00577B3D" w:rsidRDefault="00577B3D" w:rsidP="00577B3D">
      <w:pPr>
        <w:jc w:val="center"/>
      </w:pPr>
      <w:r w:rsidRPr="00577B3D">
        <w:rPr>
          <w:noProof/>
        </w:rPr>
        <w:drawing>
          <wp:inline distT="0" distB="0" distL="0" distR="0" wp14:anchorId="2B184180" wp14:editId="08E05941">
            <wp:extent cx="3711262" cy="2530059"/>
            <wp:effectExtent l="0" t="0" r="3810" b="3810"/>
            <wp:docPr id="57973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340" name="Picture 1" descr="A screenshot of a computer code&#10;&#10;Description automatically generated"/>
                    <pic:cNvPicPr/>
                  </pic:nvPicPr>
                  <pic:blipFill>
                    <a:blip r:embed="rId193"/>
                    <a:stretch>
                      <a:fillRect/>
                    </a:stretch>
                  </pic:blipFill>
                  <pic:spPr>
                    <a:xfrm>
                      <a:off x="0" y="0"/>
                      <a:ext cx="3711262" cy="2530059"/>
                    </a:xfrm>
                    <a:prstGeom prst="rect">
                      <a:avLst/>
                    </a:prstGeom>
                  </pic:spPr>
                </pic:pic>
              </a:graphicData>
            </a:graphic>
          </wp:inline>
        </w:drawing>
      </w:r>
    </w:p>
    <w:p w14:paraId="13847CDD" w14:textId="0923A413" w:rsidR="00577B3D" w:rsidRPr="008E6654" w:rsidRDefault="008E6654" w:rsidP="00577B3D">
      <w:pPr>
        <w:jc w:val="center"/>
        <w:rPr>
          <w:i/>
          <w:iCs/>
        </w:rPr>
      </w:pPr>
      <w:r w:rsidRPr="008E6654">
        <w:rPr>
          <w:i/>
          <w:iCs/>
        </w:rPr>
        <w:t>Trả về kết quả result</w:t>
      </w:r>
    </w:p>
    <w:p w14:paraId="6F52740E" w14:textId="3E7806C8" w:rsidR="00577B3D" w:rsidRDefault="00577B3D" w:rsidP="00577B3D">
      <w:pPr>
        <w:pStyle w:val="BodyText"/>
        <w:rPr>
          <w:lang w:val="en-US"/>
        </w:rPr>
      </w:pPr>
      <w:r w:rsidRPr="00577B3D">
        <w:rPr>
          <w:lang w:val="en-US"/>
        </w:rPr>
        <w:t>Trả về một đối tượng chứa tất cả thông tin đã thu thập được cho từng meta-assessment, bao gồm thông tin tổng quan và chi tiết.</w:t>
      </w:r>
    </w:p>
    <w:p w14:paraId="1638BF77" w14:textId="5A42D9FA" w:rsidR="00577B3D" w:rsidRDefault="00577B3D" w:rsidP="00577B3D">
      <w:pPr>
        <w:jc w:val="center"/>
      </w:pPr>
      <w:r w:rsidRPr="00577B3D">
        <w:rPr>
          <w:noProof/>
        </w:rPr>
        <w:lastRenderedPageBreak/>
        <w:drawing>
          <wp:inline distT="0" distB="0" distL="0" distR="0" wp14:anchorId="51B12A61" wp14:editId="1B500CEB">
            <wp:extent cx="3756986" cy="1844200"/>
            <wp:effectExtent l="0" t="0" r="0" b="3810"/>
            <wp:docPr id="133301735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17354" name="Picture 1" descr="A computer screen shot of a code&#10;&#10;Description automatically generated"/>
                    <pic:cNvPicPr/>
                  </pic:nvPicPr>
                  <pic:blipFill>
                    <a:blip r:embed="rId194"/>
                    <a:stretch>
                      <a:fillRect/>
                    </a:stretch>
                  </pic:blipFill>
                  <pic:spPr>
                    <a:xfrm>
                      <a:off x="0" y="0"/>
                      <a:ext cx="3756986" cy="1844200"/>
                    </a:xfrm>
                    <a:prstGeom prst="rect">
                      <a:avLst/>
                    </a:prstGeom>
                  </pic:spPr>
                </pic:pic>
              </a:graphicData>
            </a:graphic>
          </wp:inline>
        </w:drawing>
      </w:r>
    </w:p>
    <w:p w14:paraId="1BA14F7C" w14:textId="27E77540" w:rsidR="00577B3D" w:rsidRPr="008E6654" w:rsidRDefault="008E6654" w:rsidP="00577B3D">
      <w:pPr>
        <w:jc w:val="center"/>
        <w:rPr>
          <w:i/>
          <w:iCs/>
        </w:rPr>
      </w:pPr>
      <w:r w:rsidRPr="008E6654">
        <w:rPr>
          <w:i/>
          <w:iCs/>
        </w:rPr>
        <w:t xml:space="preserve">Lấy tất cả thông tin đánh giá của </w:t>
      </w:r>
      <w:r w:rsidR="002965B8">
        <w:rPr>
          <w:i/>
          <w:iCs/>
        </w:rPr>
        <w:t>giảng viên</w:t>
      </w:r>
      <w:r w:rsidRPr="008E6654">
        <w:rPr>
          <w:i/>
          <w:iCs/>
        </w:rPr>
        <w:t xml:space="preserve"> chính </w:t>
      </w:r>
    </w:p>
    <w:p w14:paraId="2669E6AE" w14:textId="44FCF1DA" w:rsidR="00577B3D" w:rsidRDefault="00577B3D" w:rsidP="00577B3D">
      <w:pPr>
        <w:pStyle w:val="BodyText"/>
        <w:rPr>
          <w:lang w:val="en-US"/>
        </w:rPr>
      </w:pPr>
      <w:r w:rsidRPr="00577B3D">
        <w:rPr>
          <w:lang w:val="vi-VN"/>
        </w:rPr>
        <w:t xml:space="preserve">Truy vấn để lấy tất cả các meta-assessments khác của </w:t>
      </w:r>
      <w:r w:rsidR="002965B8">
        <w:rPr>
          <w:lang w:val="vi-VN"/>
        </w:rPr>
        <w:t>giảng viên</w:t>
      </w:r>
      <w:r w:rsidRPr="00577B3D">
        <w:rPr>
          <w:lang w:val="vi-VN"/>
        </w:rPr>
        <w:t>, bao gồm thông tin về khóa học và sinh viên.</w:t>
      </w:r>
    </w:p>
    <w:p w14:paraId="6EADAD0E" w14:textId="7A6D5A34" w:rsidR="00577B3D" w:rsidRDefault="00577B3D" w:rsidP="00577B3D">
      <w:pPr>
        <w:jc w:val="center"/>
      </w:pPr>
      <w:r w:rsidRPr="00577B3D">
        <w:rPr>
          <w:noProof/>
        </w:rPr>
        <w:drawing>
          <wp:inline distT="0" distB="0" distL="0" distR="0" wp14:anchorId="502A67AA" wp14:editId="35F4CBF6">
            <wp:extent cx="3734124" cy="3391194"/>
            <wp:effectExtent l="0" t="0" r="0" b="0"/>
            <wp:docPr id="145689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97968" name="Picture 1" descr="A screenshot of a computer program&#10;&#10;Description automatically generated"/>
                    <pic:cNvPicPr/>
                  </pic:nvPicPr>
                  <pic:blipFill>
                    <a:blip r:embed="rId195"/>
                    <a:stretch>
                      <a:fillRect/>
                    </a:stretch>
                  </pic:blipFill>
                  <pic:spPr>
                    <a:xfrm>
                      <a:off x="0" y="0"/>
                      <a:ext cx="3734124" cy="3391194"/>
                    </a:xfrm>
                    <a:prstGeom prst="rect">
                      <a:avLst/>
                    </a:prstGeom>
                  </pic:spPr>
                </pic:pic>
              </a:graphicData>
            </a:graphic>
          </wp:inline>
        </w:drawing>
      </w:r>
    </w:p>
    <w:p w14:paraId="6A4C5652" w14:textId="00F035A9" w:rsidR="00577B3D" w:rsidRPr="008E6654" w:rsidRDefault="008E6654" w:rsidP="00577B3D">
      <w:pPr>
        <w:jc w:val="center"/>
        <w:rPr>
          <w:i/>
          <w:iCs/>
        </w:rPr>
      </w:pPr>
      <w:r w:rsidRPr="008E6654">
        <w:rPr>
          <w:i/>
          <w:iCs/>
        </w:rPr>
        <w:t>Map tìm lấy ra điểm GVGD và GV được mời</w:t>
      </w:r>
    </w:p>
    <w:p w14:paraId="3B377186" w14:textId="71C6867A" w:rsidR="00577B3D" w:rsidRDefault="00577B3D" w:rsidP="00577B3D">
      <w:pPr>
        <w:pStyle w:val="BodyText"/>
        <w:rPr>
          <w:lang w:val="en-US"/>
        </w:rPr>
      </w:pPr>
      <w:r w:rsidRPr="00577B3D">
        <w:rPr>
          <w:lang w:val="en-US"/>
        </w:rPr>
        <w:t>Lặp qua các meta-assessments để lấy danh sách đánh giá và gán chúng vào thuộc tính Assessment của từng đối tượng. Sau đó, kết nối kết quả để gán các đánh giá tương ứng vào từng meta-assessment.</w:t>
      </w:r>
    </w:p>
    <w:p w14:paraId="2FFB81BB" w14:textId="7CF71572" w:rsidR="00577B3D" w:rsidRDefault="00577B3D" w:rsidP="00577B3D">
      <w:pPr>
        <w:pStyle w:val="BodyText"/>
        <w:rPr>
          <w:lang w:val="en-US"/>
        </w:rPr>
      </w:pPr>
      <w:r w:rsidRPr="00577B3D">
        <w:rPr>
          <w:lang w:val="vi-VN"/>
        </w:rPr>
        <w:t>Trả về kết quả cuối cùng với mã trạng thái 200 và dữ liệu dưới dạng JSON.</w:t>
      </w:r>
    </w:p>
    <w:p w14:paraId="67970E48" w14:textId="5D39057E" w:rsidR="00723721" w:rsidRDefault="00723721" w:rsidP="00723721">
      <w:pPr>
        <w:pStyle w:val="phuluccon"/>
      </w:pPr>
      <w:r>
        <w:t xml:space="preserve">11.2. </w:t>
      </w:r>
      <w:r w:rsidR="00BD3BA9">
        <w:t>Tạo</w:t>
      </w:r>
      <w:r>
        <w:t xml:space="preserve"> đánh giá tổng hợp</w:t>
      </w:r>
    </w:p>
    <w:p w14:paraId="16DC0C44" w14:textId="07A67D96" w:rsidR="00723721" w:rsidRPr="00723721" w:rsidRDefault="00723721" w:rsidP="00723721">
      <w:pPr>
        <w:pStyle w:val="BodyText"/>
        <w:rPr>
          <w:lang w:val="en-US"/>
        </w:rPr>
      </w:pPr>
      <w:r w:rsidRPr="00D03F5A">
        <w:t xml:space="preserve">API Endpoint: </w:t>
      </w:r>
      <w:r>
        <w:rPr>
          <w:lang w:val="en-US"/>
        </w:rPr>
        <w:t>POST</w:t>
      </w:r>
      <w:r w:rsidRPr="00D03F5A">
        <w:t xml:space="preserve"> /api/admin</w:t>
      </w:r>
      <w:r>
        <w:rPr>
          <w:lang w:val="en-US"/>
        </w:rPr>
        <w:t>/</w:t>
      </w:r>
      <w:r w:rsidRPr="006A37A5">
        <w:rPr>
          <w:lang w:val="vi-VN"/>
        </w:rPr>
        <w:t>meta-assessment</w:t>
      </w:r>
    </w:p>
    <w:p w14:paraId="065684E7" w14:textId="6144FDCD" w:rsidR="00723721" w:rsidRDefault="00723721" w:rsidP="00723721">
      <w:pPr>
        <w:jc w:val="center"/>
      </w:pPr>
      <w:r w:rsidRPr="00723721">
        <w:rPr>
          <w:noProof/>
        </w:rPr>
        <w:lastRenderedPageBreak/>
        <w:drawing>
          <wp:inline distT="0" distB="0" distL="0" distR="0" wp14:anchorId="2EC97984" wp14:editId="565B1126">
            <wp:extent cx="3711262" cy="2042337"/>
            <wp:effectExtent l="0" t="0" r="3810" b="0"/>
            <wp:docPr id="11232440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4403" name="Picture 1" descr="A computer code with black text&#10;&#10;Description automatically generated"/>
                    <pic:cNvPicPr/>
                  </pic:nvPicPr>
                  <pic:blipFill>
                    <a:blip r:embed="rId196"/>
                    <a:stretch>
                      <a:fillRect/>
                    </a:stretch>
                  </pic:blipFill>
                  <pic:spPr>
                    <a:xfrm>
                      <a:off x="0" y="0"/>
                      <a:ext cx="3711262" cy="2042337"/>
                    </a:xfrm>
                    <a:prstGeom prst="rect">
                      <a:avLst/>
                    </a:prstGeom>
                  </pic:spPr>
                </pic:pic>
              </a:graphicData>
            </a:graphic>
          </wp:inline>
        </w:drawing>
      </w:r>
    </w:p>
    <w:p w14:paraId="605A863C" w14:textId="6C0DC4C0" w:rsidR="00723721" w:rsidRDefault="00723721" w:rsidP="00723721">
      <w:pPr>
        <w:jc w:val="center"/>
        <w:rPr>
          <w:i/>
          <w:iCs/>
        </w:rPr>
      </w:pPr>
      <w:r w:rsidRPr="00723721">
        <w:rPr>
          <w:i/>
          <w:iCs/>
        </w:rPr>
        <w:t>Hàm create tương tự các API khác</w:t>
      </w:r>
    </w:p>
    <w:p w14:paraId="05AEB2FC" w14:textId="2CD2D4F9" w:rsidR="00BD3BA9" w:rsidRDefault="00BD3BA9" w:rsidP="00BD3BA9">
      <w:pPr>
        <w:pStyle w:val="phuluccon"/>
      </w:pPr>
      <w:r w:rsidRPr="000E597D">
        <w:t xml:space="preserve">11.3. </w:t>
      </w:r>
      <w:r w:rsidRPr="009E298C">
        <w:t xml:space="preserve">Lấy thông tin 1 </w:t>
      </w:r>
      <w:r>
        <w:t>đánh giá tổng hợp</w:t>
      </w:r>
    </w:p>
    <w:p w14:paraId="089DEADB" w14:textId="6589AA9C" w:rsidR="00BD3BA9" w:rsidRPr="00BD3BA9" w:rsidRDefault="00BD3BA9" w:rsidP="00BD3BA9">
      <w:pPr>
        <w:pStyle w:val="BodyText"/>
        <w:rPr>
          <w:lang w:val="en-US"/>
        </w:rPr>
      </w:pPr>
      <w:r w:rsidRPr="00D03F5A">
        <w:t xml:space="preserve">API Endpoint: </w:t>
      </w:r>
      <w:r>
        <w:rPr>
          <w:lang w:val="en-US"/>
        </w:rPr>
        <w:t>GET</w:t>
      </w:r>
      <w:r w:rsidRPr="00D03F5A">
        <w:t xml:space="preserve"> /api/admin</w:t>
      </w:r>
      <w:r>
        <w:rPr>
          <w:lang w:val="en-US"/>
        </w:rPr>
        <w:t>/</w:t>
      </w:r>
      <w:r w:rsidRPr="006A37A5">
        <w:rPr>
          <w:lang w:val="vi-VN"/>
        </w:rPr>
        <w:t>meta-assessment</w:t>
      </w:r>
      <w:r>
        <w:rPr>
          <w:lang w:val="en-US"/>
        </w:rPr>
        <w:t>/:id</w:t>
      </w:r>
    </w:p>
    <w:p w14:paraId="706684A0" w14:textId="7E5CFA9D" w:rsidR="00BD3BA9" w:rsidRDefault="00BD3BA9" w:rsidP="00BD3BA9">
      <w:pPr>
        <w:jc w:val="center"/>
      </w:pPr>
      <w:r w:rsidRPr="00BD3BA9">
        <w:rPr>
          <w:noProof/>
        </w:rPr>
        <w:drawing>
          <wp:inline distT="0" distB="0" distL="0" distR="0" wp14:anchorId="500753D8" wp14:editId="5A33BE83">
            <wp:extent cx="3734124" cy="2034716"/>
            <wp:effectExtent l="0" t="0" r="0" b="3810"/>
            <wp:docPr id="212841914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9142" name="Picture 1" descr="A computer code with black text&#10;&#10;Description automatically generated"/>
                    <pic:cNvPicPr/>
                  </pic:nvPicPr>
                  <pic:blipFill>
                    <a:blip r:embed="rId197"/>
                    <a:stretch>
                      <a:fillRect/>
                    </a:stretch>
                  </pic:blipFill>
                  <pic:spPr>
                    <a:xfrm>
                      <a:off x="0" y="0"/>
                      <a:ext cx="3734124" cy="2034716"/>
                    </a:xfrm>
                    <a:prstGeom prst="rect">
                      <a:avLst/>
                    </a:prstGeom>
                  </pic:spPr>
                </pic:pic>
              </a:graphicData>
            </a:graphic>
          </wp:inline>
        </w:drawing>
      </w:r>
    </w:p>
    <w:p w14:paraId="531831D4" w14:textId="5DCB0CC2" w:rsidR="00BD3BA9" w:rsidRDefault="00BD3BA9" w:rsidP="00BD3BA9">
      <w:pPr>
        <w:jc w:val="center"/>
        <w:rPr>
          <w:i/>
          <w:iCs/>
        </w:rPr>
      </w:pPr>
      <w:r w:rsidRPr="00BD3BA9">
        <w:rPr>
          <w:i/>
          <w:iCs/>
        </w:rPr>
        <w:t>Hàm show</w:t>
      </w:r>
    </w:p>
    <w:p w14:paraId="41F60A7A" w14:textId="4BA8685F" w:rsidR="00BD3BA9" w:rsidRDefault="00BD3BA9" w:rsidP="00BD3BA9">
      <w:pPr>
        <w:pStyle w:val="phuluccon"/>
      </w:pPr>
      <w:r w:rsidRPr="000E597D">
        <w:t xml:space="preserve">11.3. </w:t>
      </w:r>
      <w:r>
        <w:t>Cập nhật đề tài</w:t>
      </w:r>
    </w:p>
    <w:p w14:paraId="673369EF" w14:textId="19C99FAD" w:rsidR="00D81262" w:rsidRPr="00D81262" w:rsidRDefault="00D81262" w:rsidP="00D81262">
      <w:pPr>
        <w:pStyle w:val="BodyTex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/:id</w:t>
      </w:r>
    </w:p>
    <w:p w14:paraId="3655D28D" w14:textId="37B1A5D3" w:rsidR="00BD3BA9" w:rsidRDefault="00BD3BA9" w:rsidP="00BD3BA9">
      <w:pPr>
        <w:jc w:val="center"/>
      </w:pPr>
      <w:r w:rsidRPr="00BD3BA9">
        <w:rPr>
          <w:noProof/>
        </w:rPr>
        <w:drawing>
          <wp:inline distT="0" distB="0" distL="0" distR="0" wp14:anchorId="3533739C" wp14:editId="7C50B360">
            <wp:extent cx="3711262" cy="2408129"/>
            <wp:effectExtent l="0" t="0" r="3810" b="0"/>
            <wp:docPr id="13070931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3188" name="Picture 1" descr="A screenshot of a computer code&#10;&#10;Description automatically generated"/>
                    <pic:cNvPicPr/>
                  </pic:nvPicPr>
                  <pic:blipFill>
                    <a:blip r:embed="rId198"/>
                    <a:stretch>
                      <a:fillRect/>
                    </a:stretch>
                  </pic:blipFill>
                  <pic:spPr>
                    <a:xfrm>
                      <a:off x="0" y="0"/>
                      <a:ext cx="3711262" cy="2408129"/>
                    </a:xfrm>
                    <a:prstGeom prst="rect">
                      <a:avLst/>
                    </a:prstGeom>
                  </pic:spPr>
                </pic:pic>
              </a:graphicData>
            </a:graphic>
          </wp:inline>
        </w:drawing>
      </w:r>
    </w:p>
    <w:p w14:paraId="1F5D7BAE" w14:textId="77777777" w:rsidR="00BD3BA9" w:rsidRPr="00BD3BA9" w:rsidRDefault="00BD3BA9" w:rsidP="00BD3BA9">
      <w:pPr>
        <w:jc w:val="center"/>
        <w:rPr>
          <w:i/>
          <w:iCs/>
          <w:lang w:val="vi-VN"/>
        </w:rPr>
      </w:pPr>
      <w:r w:rsidRPr="00BD3BA9">
        <w:rPr>
          <w:i/>
          <w:iCs/>
        </w:rPr>
        <w:lastRenderedPageBreak/>
        <w:t xml:space="preserve">Hàm </w:t>
      </w:r>
      <w:r w:rsidRPr="00BD3BA9">
        <w:rPr>
          <w:i/>
          <w:iCs/>
          <w:lang w:val="vi-VN"/>
        </w:rPr>
        <w:t>updateDescription</w:t>
      </w:r>
    </w:p>
    <w:p w14:paraId="5E164469" w14:textId="3C1CE848" w:rsidR="00BD3BA9" w:rsidRPr="002750B6" w:rsidRDefault="007F065E" w:rsidP="00D81262">
      <w:pPr>
        <w:pStyle w:val="BodyText"/>
        <w:rPr>
          <w:lang w:val="vi-VN"/>
        </w:rPr>
      </w:pPr>
      <w:r w:rsidRPr="007F065E">
        <w:rPr>
          <w:lang w:val="vi-VN"/>
        </w:rPr>
        <w:t xml:space="preserve">Hàm </w:t>
      </w:r>
      <w:r w:rsidR="00AA4F1F" w:rsidRPr="00AA4F1F">
        <w:rPr>
          <w:lang w:val="vi-VN"/>
        </w:rPr>
        <w:t>này</w:t>
      </w:r>
      <w:r w:rsidRPr="007F065E">
        <w:rPr>
          <w:lang w:val="vi-VN"/>
        </w:rPr>
        <w:t xml:space="preserve"> cập nhật mô tả của một meta-assessment trong cơ sở dữ liệu. Đầu tiên, hàm lấy ID từ tham số URL và mô tả mới từ thân yêu cầu. Sau đó, nó sử dụng phương thức update của MetaAssessmentModel để cập nhật trường mô tả. Nếu thành công, hàm trả về mã trạng thái 200; nếu có lỗi, hàm ghi lại lỗi và trả về mã trạng thái 500.</w:t>
      </w:r>
    </w:p>
    <w:p w14:paraId="629747AB" w14:textId="1FB9CA1A" w:rsidR="00D81262" w:rsidRPr="002750B6" w:rsidRDefault="00D81262" w:rsidP="00D81262">
      <w:pPr>
        <w:pStyle w:val="phuluccon"/>
        <w:rPr>
          <w:lang w:val="vi-VN"/>
        </w:rPr>
      </w:pPr>
      <w:r w:rsidRPr="002750B6">
        <w:rPr>
          <w:lang w:val="vi-VN"/>
        </w:rPr>
        <w:t>11.4. Xóa mềm bằng mô tả chung</w:t>
      </w:r>
    </w:p>
    <w:p w14:paraId="6200342B" w14:textId="388C2A1A" w:rsidR="00D81262" w:rsidRDefault="00D81262" w:rsidP="007F065E">
      <w:pPr>
        <w:pStyle w:val="BodyText"/>
        <w:jc w:val="lef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s/</w:t>
      </w:r>
      <w:r w:rsidRPr="00D81262">
        <w:rPr>
          <w:lang w:val="vi-VN"/>
        </w:rPr>
        <w:t>softDeleteBy</w:t>
      </w:r>
      <w:r w:rsidR="007F065E">
        <w:rPr>
          <w:lang w:val="en-US"/>
        </w:rPr>
        <w:t xml:space="preserve"> </w:t>
      </w:r>
      <w:r w:rsidRPr="00D81262">
        <w:rPr>
          <w:lang w:val="vi-VN"/>
        </w:rPr>
        <w:t>GeneralDescription</w:t>
      </w:r>
    </w:p>
    <w:p w14:paraId="3FF3DBFF" w14:textId="54FC13B8" w:rsidR="00D81262" w:rsidRDefault="00D81262" w:rsidP="00D81262">
      <w:pPr>
        <w:jc w:val="center"/>
      </w:pPr>
      <w:r w:rsidRPr="00D81262">
        <w:rPr>
          <w:noProof/>
        </w:rPr>
        <w:drawing>
          <wp:inline distT="0" distB="0" distL="0" distR="0" wp14:anchorId="658D6331" wp14:editId="76CF2F06">
            <wp:extent cx="3772227" cy="5692633"/>
            <wp:effectExtent l="0" t="0" r="0" b="3810"/>
            <wp:docPr id="15023037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03784" name="Picture 1" descr="A screenshot of a computer code&#10;&#10;Description automatically generated"/>
                    <pic:cNvPicPr/>
                  </pic:nvPicPr>
                  <pic:blipFill>
                    <a:blip r:embed="rId199"/>
                    <a:stretch>
                      <a:fillRect/>
                    </a:stretch>
                  </pic:blipFill>
                  <pic:spPr>
                    <a:xfrm>
                      <a:off x="0" y="0"/>
                      <a:ext cx="3772227" cy="5692633"/>
                    </a:xfrm>
                    <a:prstGeom prst="rect">
                      <a:avLst/>
                    </a:prstGeom>
                  </pic:spPr>
                </pic:pic>
              </a:graphicData>
            </a:graphic>
          </wp:inline>
        </w:drawing>
      </w:r>
    </w:p>
    <w:p w14:paraId="76317660" w14:textId="4E5B5089" w:rsidR="00D81262" w:rsidRPr="00D81262" w:rsidRDefault="00D81262" w:rsidP="00D81262">
      <w:pPr>
        <w:pStyle w:val="BodyText"/>
        <w:jc w:val="center"/>
        <w:rPr>
          <w:i/>
          <w:iCs/>
          <w:lang w:val="en-US"/>
        </w:rPr>
      </w:pPr>
      <w:r w:rsidRPr="00D81262">
        <w:rPr>
          <w:i/>
          <w:iCs/>
          <w:lang w:val="vi-VN"/>
        </w:rPr>
        <w:t>Hàm toggleSoftDeleteByGeneralDescription</w:t>
      </w:r>
    </w:p>
    <w:p w14:paraId="69AA88C8" w14:textId="7C65A479" w:rsidR="00D81262" w:rsidRPr="00BE1281" w:rsidRDefault="00BD5CA1" w:rsidP="00D81262">
      <w:pPr>
        <w:pStyle w:val="BodyText"/>
        <w:rPr>
          <w:lang w:val="vi-VN"/>
        </w:rPr>
      </w:pPr>
      <w:r w:rsidRPr="00BD5CA1">
        <w:rPr>
          <w:lang w:val="en-US"/>
        </w:rPr>
        <w:lastRenderedPageBreak/>
        <w:t xml:space="preserve">Hàm </w:t>
      </w:r>
      <w:r w:rsidR="00AA4F1F">
        <w:rPr>
          <w:lang w:val="en-US"/>
        </w:rPr>
        <w:t>này</w:t>
      </w:r>
      <w:r w:rsidRPr="00BD5CA1">
        <w:rPr>
          <w:lang w:val="en-US"/>
        </w:rPr>
        <w:t xml:space="preserve"> chuyển đổi trạng thái </w:t>
      </w:r>
      <w:r w:rsidR="00553660">
        <w:rPr>
          <w:lang w:val="en-US"/>
        </w:rPr>
        <w:t>“</w:t>
      </w:r>
      <w:r w:rsidRPr="00BD5CA1">
        <w:rPr>
          <w:lang w:val="en-US"/>
        </w:rPr>
        <w:t>xóa mềm</w:t>
      </w:r>
      <w:r w:rsidR="00553660">
        <w:rPr>
          <w:lang w:val="en-US"/>
        </w:rPr>
        <w:t>”</w:t>
      </w:r>
      <w:r w:rsidRPr="00BD5CA1">
        <w:rPr>
          <w:lang w:val="en-US"/>
        </w:rPr>
        <w:t xml:space="preserve"> của các meta-assessment dựa trên mô tả chung. Đầu tiên, hàm kiểm tra tính hợp lệ của mảng GeneralDescriptions; nếu không hợp lệ, nó trả về mã trạng thái 400. Sau đó, hàm truy vấn cơ sở dữ liệu để tìm các meta-assessment tương ứng; nếu không tìm thấy, trả về mã trạng thái 404. Nếu có kết quả, hàm sử dụng Promise.all để xử lý từng meta-assessment. Nếu isDelete là null, hàm không thay đổi gì; nếu có giá trị, nó sẽ cập nhật trạng thái isDelete. Cuối cùng, hàm trả về mã trạng thái 200 cùng danh sách các meta-assessment đã cập nhật. Nếu xảy ra lỗi, hàm ghi lại và trả về mã trạng thái 500</w:t>
      </w:r>
      <w:r w:rsidR="00D81262" w:rsidRPr="00D81262">
        <w:rPr>
          <w:lang w:val="vi-VN"/>
        </w:rPr>
        <w:t>.</w:t>
      </w:r>
    </w:p>
    <w:p w14:paraId="4F87976A" w14:textId="72870E09" w:rsidR="00D81262" w:rsidRPr="00BE1281" w:rsidRDefault="00D81262" w:rsidP="00D81262">
      <w:pPr>
        <w:pStyle w:val="phuluccon"/>
        <w:rPr>
          <w:lang w:val="vi-VN"/>
        </w:rPr>
      </w:pPr>
      <w:r w:rsidRPr="00BE1281">
        <w:rPr>
          <w:lang w:val="vi-VN"/>
        </w:rPr>
        <w:t>11.4. Cập nhật bằng mô tả chung</w:t>
      </w:r>
    </w:p>
    <w:p w14:paraId="23CE8800" w14:textId="0C3B3FB3" w:rsidR="004324A4" w:rsidRPr="004324A4" w:rsidRDefault="004324A4" w:rsidP="004324A4">
      <w:pPr>
        <w:pStyle w:val="BodyTex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s/</w:t>
      </w:r>
      <w:r w:rsidRPr="004324A4">
        <w:rPr>
          <w:lang w:val="vi-VN"/>
        </w:rPr>
        <w:t>updateByGeneralDescription</w:t>
      </w:r>
    </w:p>
    <w:p w14:paraId="3535A7ED" w14:textId="1D7C8A78" w:rsidR="00D81262" w:rsidRDefault="00D81262" w:rsidP="00D81262">
      <w:pPr>
        <w:pStyle w:val="BodyText"/>
        <w:jc w:val="center"/>
        <w:rPr>
          <w:lang w:val="en-US"/>
        </w:rPr>
      </w:pPr>
      <w:r w:rsidRPr="00D81262">
        <w:rPr>
          <w:noProof/>
        </w:rPr>
        <w:lastRenderedPageBreak/>
        <w:drawing>
          <wp:inline distT="0" distB="0" distL="0" distR="0" wp14:anchorId="4DD8E78C" wp14:editId="05AC073A">
            <wp:extent cx="3535680" cy="6075597"/>
            <wp:effectExtent l="0" t="0" r="7620" b="1905"/>
            <wp:docPr id="108545812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58127" name="Picture 1" descr="A computer screen shot of text&#10;&#10;Description automatically generated"/>
                    <pic:cNvPicPr/>
                  </pic:nvPicPr>
                  <pic:blipFill>
                    <a:blip r:embed="rId200"/>
                    <a:stretch>
                      <a:fillRect/>
                    </a:stretch>
                  </pic:blipFill>
                  <pic:spPr>
                    <a:xfrm>
                      <a:off x="0" y="0"/>
                      <a:ext cx="3552003" cy="6103646"/>
                    </a:xfrm>
                    <a:prstGeom prst="rect">
                      <a:avLst/>
                    </a:prstGeom>
                  </pic:spPr>
                </pic:pic>
              </a:graphicData>
            </a:graphic>
          </wp:inline>
        </w:drawing>
      </w:r>
    </w:p>
    <w:p w14:paraId="3D6DF3C5" w14:textId="2C1BD42A" w:rsidR="00D81262" w:rsidRPr="00D81262" w:rsidRDefault="00D81262" w:rsidP="00D81262">
      <w:pPr>
        <w:pStyle w:val="BodyText"/>
        <w:jc w:val="center"/>
        <w:rPr>
          <w:i/>
          <w:iCs/>
          <w:lang w:val="en-US"/>
        </w:rPr>
      </w:pPr>
      <w:r w:rsidRPr="00D81262">
        <w:rPr>
          <w:i/>
          <w:iCs/>
          <w:lang w:val="en-US"/>
        </w:rPr>
        <w:t>Hàm updateByGeneralDescription</w:t>
      </w:r>
    </w:p>
    <w:p w14:paraId="6FFCDDB3" w14:textId="5D0E39AB" w:rsidR="00D81262" w:rsidRDefault="00BD5CA1" w:rsidP="00D81262">
      <w:pPr>
        <w:pStyle w:val="BodyText"/>
        <w:rPr>
          <w:lang w:val="en-US"/>
        </w:rPr>
      </w:pPr>
      <w:r w:rsidRPr="00BD5CA1">
        <w:rPr>
          <w:lang w:val="en-US"/>
        </w:rPr>
        <w:t xml:space="preserve">Hàm </w:t>
      </w:r>
      <w:r w:rsidR="00AA4F1F">
        <w:rPr>
          <w:lang w:val="en-US"/>
        </w:rPr>
        <w:t>này</w:t>
      </w:r>
      <w:r w:rsidRPr="00BD5CA1">
        <w:rPr>
          <w:lang w:val="en-US"/>
        </w:rPr>
        <w:t xml:space="preserve"> cập nhật thông tin của các meta-assessment theo mô tả chung. Nó nhận dữ liệu từ yêu cầu và truy vấn cơ sở dữ liệu để tìm các meta-assessment tương ứng; nếu không có, trả về mã trạng thái 404. Hàm kiểm tra xem mô tả mới trong updateData có tồn tại không; nếu có, trả về mã trạng thái 400. Nếu tất cả điều kiện được thỏa mãn, hàm cập nhật các thuộc tính như rubric_id, course_id, generalDescription, place, và date, rồi trả về mã trạng thái 200 cùng danh sách các meta-assessment đã cập nhật. Nếu xảy ra lỗi, mã trạng thái 500 được trả về</w:t>
      </w:r>
      <w:r w:rsidR="00D81262" w:rsidRPr="00D81262">
        <w:rPr>
          <w:lang w:val="en-US"/>
        </w:rPr>
        <w:t>.</w:t>
      </w:r>
    </w:p>
    <w:p w14:paraId="4D20FDD9" w14:textId="0A183E17" w:rsidR="004324A4" w:rsidRDefault="004324A4" w:rsidP="004324A4">
      <w:pPr>
        <w:pStyle w:val="phuluccon"/>
      </w:pPr>
      <w:r w:rsidRPr="000E597D">
        <w:lastRenderedPageBreak/>
        <w:t>11.</w:t>
      </w:r>
      <w:r>
        <w:t>5</w:t>
      </w:r>
      <w:r w:rsidRPr="000E597D">
        <w:t xml:space="preserve">. </w:t>
      </w:r>
      <w:r>
        <w:t>Xóa bằng mô tả chung</w:t>
      </w:r>
    </w:p>
    <w:p w14:paraId="6A3A1D57" w14:textId="63E32DA5" w:rsidR="004324A4" w:rsidRPr="004324A4" w:rsidRDefault="004324A4" w:rsidP="004324A4">
      <w:pPr>
        <w:pStyle w:val="BodyText"/>
        <w:jc w:val="left"/>
        <w:rPr>
          <w:lang w:val="en-US"/>
        </w:rPr>
      </w:pPr>
      <w:r w:rsidRPr="00D03F5A">
        <w:t>API</w:t>
      </w:r>
      <w:r>
        <w:rPr>
          <w:lang w:val="en-US"/>
        </w:rPr>
        <w:t xml:space="preserve"> </w:t>
      </w:r>
      <w:r w:rsidRPr="00D03F5A">
        <w:t>Endpoint:</w:t>
      </w:r>
      <w:r>
        <w:t xml:space="preserve"> </w:t>
      </w:r>
      <w:r>
        <w:rPr>
          <w:lang w:val="en-US"/>
        </w:rPr>
        <w:t>DELETE</w:t>
      </w:r>
      <w:r>
        <w:t xml:space="preserve"> </w:t>
      </w:r>
      <w:r w:rsidRPr="00D03F5A">
        <w:t>/api/admin</w:t>
      </w:r>
      <w:r>
        <w:rPr>
          <w:lang w:val="en-US"/>
        </w:rPr>
        <w:t>/</w:t>
      </w:r>
      <w:r w:rsidRPr="006A37A5">
        <w:t>meta-assessment</w:t>
      </w:r>
      <w:r>
        <w:rPr>
          <w:lang w:val="en-US"/>
        </w:rPr>
        <w:t>s/</w:t>
      </w:r>
      <w:r w:rsidRPr="004324A4">
        <w:t>updateBy</w:t>
      </w:r>
      <w:r>
        <w:rPr>
          <w:lang w:val="en-US"/>
        </w:rPr>
        <w:t xml:space="preserve"> </w:t>
      </w:r>
      <w:r w:rsidRPr="004324A4">
        <w:t>GeneralDescription</w:t>
      </w:r>
    </w:p>
    <w:p w14:paraId="36C6762A" w14:textId="775BC2AF" w:rsidR="004324A4" w:rsidRDefault="004324A4" w:rsidP="004324A4">
      <w:pPr>
        <w:jc w:val="center"/>
      </w:pPr>
      <w:r w:rsidRPr="004324A4">
        <w:rPr>
          <w:noProof/>
        </w:rPr>
        <w:drawing>
          <wp:inline distT="0" distB="0" distL="0" distR="0" wp14:anchorId="1648B44E" wp14:editId="155D2E99">
            <wp:extent cx="3467100" cy="4628834"/>
            <wp:effectExtent l="0" t="0" r="0" b="635"/>
            <wp:docPr id="796443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310" name="Picture 1" descr="A screenshot of a computer code&#10;&#10;Description automatically generated"/>
                    <pic:cNvPicPr/>
                  </pic:nvPicPr>
                  <pic:blipFill rotWithShape="1">
                    <a:blip r:embed="rId201"/>
                    <a:srcRect t="4388"/>
                    <a:stretch/>
                  </pic:blipFill>
                  <pic:spPr bwMode="auto">
                    <a:xfrm>
                      <a:off x="0" y="0"/>
                      <a:ext cx="3472394" cy="4635901"/>
                    </a:xfrm>
                    <a:prstGeom prst="rect">
                      <a:avLst/>
                    </a:prstGeom>
                    <a:ln>
                      <a:noFill/>
                    </a:ln>
                    <a:extLst>
                      <a:ext uri="{53640926-AAD7-44D8-BBD7-CCE9431645EC}">
                        <a14:shadowObscured xmlns:a14="http://schemas.microsoft.com/office/drawing/2010/main"/>
                      </a:ext>
                    </a:extLst>
                  </pic:spPr>
                </pic:pic>
              </a:graphicData>
            </a:graphic>
          </wp:inline>
        </w:drawing>
      </w:r>
    </w:p>
    <w:p w14:paraId="14C3724A" w14:textId="3E4B2071" w:rsidR="004324A4" w:rsidRPr="004324A4" w:rsidRDefault="004324A4" w:rsidP="004324A4">
      <w:pPr>
        <w:jc w:val="center"/>
        <w:rPr>
          <w:i/>
          <w:iCs/>
        </w:rPr>
      </w:pPr>
      <w:r w:rsidRPr="004324A4">
        <w:rPr>
          <w:i/>
          <w:iCs/>
          <w:szCs w:val="26"/>
          <w:lang w:val="vi-VN"/>
        </w:rPr>
        <w:t>Hàm deleteByGeneralDescription</w:t>
      </w:r>
    </w:p>
    <w:p w14:paraId="51479FF5" w14:textId="379D52B0" w:rsidR="00BD5CA1" w:rsidRPr="00BD5CA1" w:rsidRDefault="00BD5CA1" w:rsidP="00AA4F1F">
      <w:pPr>
        <w:pStyle w:val="BodyText"/>
        <w:rPr>
          <w:lang w:val="vi-VN"/>
        </w:rPr>
      </w:pPr>
      <w:r w:rsidRPr="00BD5CA1">
        <w:rPr>
          <w:lang w:val="vi-VN"/>
        </w:rPr>
        <w:t xml:space="preserve">Hàm </w:t>
      </w:r>
      <w:r w:rsidR="00AA4F1F">
        <w:rPr>
          <w:lang w:val="en-US"/>
        </w:rPr>
        <w:t>này</w:t>
      </w:r>
      <w:r w:rsidRPr="00BD5CA1">
        <w:rPr>
          <w:lang w:val="vi-VN"/>
        </w:rPr>
        <w:t xml:space="preserve"> thực hiện việc xóa các meta-assessment dựa trên mô tả chung (General</w:t>
      </w:r>
      <w:r w:rsidR="00AA4F1F">
        <w:rPr>
          <w:lang w:val="en-US"/>
        </w:rPr>
        <w:t xml:space="preserve"> </w:t>
      </w:r>
      <w:r w:rsidRPr="00BD5CA1">
        <w:rPr>
          <w:lang w:val="vi-VN"/>
        </w:rPr>
        <w:t>Descriptions). Đầu tiên, hàm kiểm tra tính hợp lệ của đầu vào; nếu không phải là mảng hoặc rỗng, nó trả về mã trạng thái 400. Tiếp theo, hàm tìm các meta-assessment phù hợp; nếu không tìm thấy, mã trạng thái 404 được trả về.</w:t>
      </w:r>
    </w:p>
    <w:p w14:paraId="56C78688" w14:textId="65A589CF" w:rsidR="004324A4" w:rsidRPr="002750B6" w:rsidRDefault="00BD5CA1" w:rsidP="00BD5CA1">
      <w:pPr>
        <w:pStyle w:val="BodyText"/>
        <w:rPr>
          <w:lang w:val="vi-VN"/>
        </w:rPr>
      </w:pPr>
      <w:r w:rsidRPr="00BD5CA1">
        <w:rPr>
          <w:lang w:val="vi-VN"/>
        </w:rPr>
        <w:t>Hàm lấy danh sách các meta_assessment_id và truy vấn các đánh giá (Assessment) liên quan. Sau khi xác định assessment_id, nó xóa các mục đánh giá (AssessmentItem) và các đánh giá (Assessment). Cuối cùng, hàm xóa các meta-assessment và trả về mã trạng thái 200 cùng thông báo thành công, bao gồm số lượng bản ghi đã bị xóa. Nếu có lỗi xảy ra, hàm sẽ ghi lại lỗi và trả về mã trạng thái 500.</w:t>
      </w:r>
    </w:p>
    <w:p w14:paraId="1CD41F19" w14:textId="7256D59D" w:rsidR="00FF3D6D" w:rsidRPr="00FF3D6D" w:rsidRDefault="00FF3D6D" w:rsidP="00FF3D6D">
      <w:pPr>
        <w:pStyle w:val="phuluccon"/>
        <w:rPr>
          <w:lang w:val="vi-VN"/>
        </w:rPr>
      </w:pPr>
      <w:r w:rsidRPr="00BE1281">
        <w:rPr>
          <w:lang w:val="vi-VN"/>
        </w:rPr>
        <w:lastRenderedPageBreak/>
        <w:t>11.</w:t>
      </w:r>
      <w:r w:rsidRPr="002750B6">
        <w:rPr>
          <w:lang w:val="vi-VN"/>
        </w:rPr>
        <w:t>6</w:t>
      </w:r>
      <w:r w:rsidRPr="00BE1281">
        <w:rPr>
          <w:lang w:val="vi-VN"/>
        </w:rPr>
        <w:t xml:space="preserve">. </w:t>
      </w:r>
      <w:r w:rsidR="00B54A2C" w:rsidRPr="00B54A2C">
        <w:rPr>
          <w:lang w:val="vi-VN"/>
        </w:rPr>
        <w:t>Nhận mẫu cập nhật đề tài</w:t>
      </w:r>
      <w:r w:rsidRPr="00FF3D6D">
        <w:rPr>
          <w:lang w:val="vi-VN"/>
        </w:rPr>
        <w:t xml:space="preserve"> bằng Excel</w:t>
      </w:r>
    </w:p>
    <w:p w14:paraId="43FF3151" w14:textId="67D9B92A" w:rsidR="00FF3D6D" w:rsidRDefault="00FF3D6D" w:rsidP="00FF3D6D">
      <w:pPr>
        <w:pStyle w:val="BodyText"/>
        <w:rPr>
          <w:lang w:val="en-US"/>
        </w:rPr>
      </w:pPr>
      <w:r w:rsidRPr="00D03F5A">
        <w:t>API</w:t>
      </w:r>
      <w:r>
        <w:rPr>
          <w:lang w:val="en-US"/>
        </w:rPr>
        <w:t xml:space="preserve"> </w:t>
      </w:r>
      <w:r w:rsidRPr="00D03F5A">
        <w:t>Endpoint:</w:t>
      </w:r>
      <w:r>
        <w:t xml:space="preserve"> </w:t>
      </w:r>
      <w:r>
        <w:rPr>
          <w:lang w:val="en-US"/>
        </w:rPr>
        <w:t>POST</w:t>
      </w:r>
      <w:r>
        <w:t xml:space="preserve"> </w:t>
      </w:r>
      <w:r w:rsidRPr="00D03F5A">
        <w:t>/api/admin</w:t>
      </w:r>
      <w:r>
        <w:rPr>
          <w:lang w:val="en-US"/>
        </w:rPr>
        <w:t>/</w:t>
      </w:r>
      <w:r w:rsidRPr="006A37A5">
        <w:t>meta-assessment</w:t>
      </w:r>
      <w:r w:rsidRPr="00FF3D6D">
        <w:rPr>
          <w:lang w:val="vi-VN"/>
        </w:rPr>
        <w:t>/templates/data</w:t>
      </w:r>
    </w:p>
    <w:p w14:paraId="1B659094" w14:textId="213C5EB3" w:rsidR="00FF3D6D" w:rsidRDefault="00FF3D6D" w:rsidP="00FF3D6D">
      <w:pPr>
        <w:pStyle w:val="BodyText"/>
        <w:jc w:val="center"/>
        <w:rPr>
          <w:lang w:val="en-US"/>
        </w:rPr>
      </w:pPr>
      <w:r w:rsidRPr="00FF3D6D">
        <w:rPr>
          <w:noProof/>
          <w:lang w:val="en-US"/>
        </w:rPr>
        <w:drawing>
          <wp:inline distT="0" distB="0" distL="0" distR="0" wp14:anchorId="2409AF94" wp14:editId="69048924">
            <wp:extent cx="2766300" cy="5761219"/>
            <wp:effectExtent l="0" t="0" r="0" b="0"/>
            <wp:docPr id="7188480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8051" name="Picture 1" descr="A screenshot of a computer code&#10;&#10;Description automatically generated"/>
                    <pic:cNvPicPr/>
                  </pic:nvPicPr>
                  <pic:blipFill>
                    <a:blip r:embed="rId202"/>
                    <a:stretch>
                      <a:fillRect/>
                    </a:stretch>
                  </pic:blipFill>
                  <pic:spPr>
                    <a:xfrm>
                      <a:off x="0" y="0"/>
                      <a:ext cx="2766300" cy="5761219"/>
                    </a:xfrm>
                    <a:prstGeom prst="rect">
                      <a:avLst/>
                    </a:prstGeom>
                  </pic:spPr>
                </pic:pic>
              </a:graphicData>
            </a:graphic>
          </wp:inline>
        </w:drawing>
      </w:r>
    </w:p>
    <w:p w14:paraId="66C02B5B" w14:textId="77777777" w:rsidR="00FF3D6D" w:rsidRPr="00FF3D6D" w:rsidRDefault="00FF3D6D" w:rsidP="00FF3D6D">
      <w:pPr>
        <w:pStyle w:val="BodyText"/>
        <w:jc w:val="center"/>
        <w:rPr>
          <w:i/>
          <w:iCs/>
          <w:lang w:val="vi-VN"/>
        </w:rPr>
      </w:pPr>
      <w:r w:rsidRPr="00FF3D6D">
        <w:rPr>
          <w:i/>
          <w:iCs/>
          <w:lang w:val="en-US"/>
        </w:rPr>
        <w:t xml:space="preserve">Hàm </w:t>
      </w:r>
      <w:r w:rsidRPr="00FF3D6D">
        <w:rPr>
          <w:i/>
          <w:iCs/>
          <w:lang w:val="vi-VN"/>
        </w:rPr>
        <w:t>getFormUpdateDescriptionExcel</w:t>
      </w:r>
    </w:p>
    <w:p w14:paraId="7FE351A4" w14:textId="13E7EC65" w:rsidR="00BD5CA1" w:rsidRPr="00BD5CA1" w:rsidRDefault="00BD5CA1" w:rsidP="00BD5CA1">
      <w:pPr>
        <w:pStyle w:val="BodyText"/>
        <w:rPr>
          <w:lang w:val="vi-VN"/>
        </w:rPr>
      </w:pPr>
      <w:r w:rsidRPr="00BD5CA1">
        <w:rPr>
          <w:lang w:val="vi-VN"/>
        </w:rPr>
        <w:t xml:space="preserve">Hàm </w:t>
      </w:r>
      <w:r w:rsidR="00AA4F1F" w:rsidRPr="00AA4F1F">
        <w:rPr>
          <w:lang w:val="vi-VN"/>
        </w:rPr>
        <w:t>này</w:t>
      </w:r>
      <w:r w:rsidRPr="00BD5CA1">
        <w:rPr>
          <w:lang w:val="vi-VN"/>
        </w:rPr>
        <w:t xml:space="preserve"> tạo và cung cấp file Excel chứa thông tin về sinh viên và đề tài của họ từ cơ sở dữ liệu. Đầu tiên, hàm nhận id của các bản ghi đánh giá (MetaAssessment) từ yêu cầu của người dùng và truy vấn để lấy thông tin như mã đánh giá (meta_assessment_id), mô tả đề tài, và tên sinh viên.</w:t>
      </w:r>
    </w:p>
    <w:p w14:paraId="2E45772D" w14:textId="3998B525" w:rsidR="00FF3D6D" w:rsidRPr="00BD5CA1" w:rsidRDefault="00BD5CA1" w:rsidP="00BD5CA1">
      <w:pPr>
        <w:pStyle w:val="BodyText"/>
        <w:rPr>
          <w:lang w:val="vi-VN"/>
        </w:rPr>
      </w:pPr>
      <w:r w:rsidRPr="00BD5CA1">
        <w:rPr>
          <w:lang w:val="vi-VN"/>
        </w:rPr>
        <w:t xml:space="preserve">File Excel được tạo với các cột tiêu đề </w:t>
      </w:r>
      <w:r w:rsidR="0023624E">
        <w:rPr>
          <w:lang w:val="vi-VN"/>
        </w:rPr>
        <w:t>‘</w:t>
      </w:r>
      <w:r w:rsidRPr="00BD5CA1">
        <w:rPr>
          <w:lang w:val="vi-VN"/>
        </w:rPr>
        <w:t>Tên SV</w:t>
      </w:r>
      <w:r w:rsidR="0023624E">
        <w:rPr>
          <w:lang w:val="vi-VN"/>
        </w:rPr>
        <w:t>’</w:t>
      </w:r>
      <w:r w:rsidRPr="00BD5CA1">
        <w:rPr>
          <w:lang w:val="vi-VN"/>
        </w:rPr>
        <w:t xml:space="preserve">, </w:t>
      </w:r>
      <w:r w:rsidR="0023624E">
        <w:rPr>
          <w:lang w:val="vi-VN"/>
        </w:rPr>
        <w:t>‘</w:t>
      </w:r>
      <w:r w:rsidRPr="00BD5CA1">
        <w:rPr>
          <w:lang w:val="vi-VN"/>
        </w:rPr>
        <w:t>Tên đề tài</w:t>
      </w:r>
      <w:r w:rsidR="0023624E">
        <w:rPr>
          <w:lang w:val="vi-VN"/>
        </w:rPr>
        <w:t>’</w:t>
      </w:r>
      <w:r w:rsidRPr="00BD5CA1">
        <w:rPr>
          <w:lang w:val="vi-VN"/>
        </w:rPr>
        <w:t xml:space="preserve">, và </w:t>
      </w:r>
      <w:r w:rsidR="0023624E">
        <w:rPr>
          <w:lang w:val="vi-VN"/>
        </w:rPr>
        <w:t>‘</w:t>
      </w:r>
      <w:r w:rsidRPr="00BD5CA1">
        <w:rPr>
          <w:lang w:val="vi-VN"/>
        </w:rPr>
        <w:t>ID</w:t>
      </w:r>
      <w:r w:rsidR="0023624E">
        <w:rPr>
          <w:lang w:val="vi-VN"/>
        </w:rPr>
        <w:t>’</w:t>
      </w:r>
      <w:r w:rsidRPr="00BD5CA1">
        <w:rPr>
          <w:lang w:val="vi-VN"/>
        </w:rPr>
        <w:t xml:space="preserve">, trong đó cột </w:t>
      </w:r>
      <w:r w:rsidR="0023624E">
        <w:rPr>
          <w:lang w:val="vi-VN"/>
        </w:rPr>
        <w:t>‘</w:t>
      </w:r>
      <w:r w:rsidRPr="00BD5CA1">
        <w:rPr>
          <w:lang w:val="vi-VN"/>
        </w:rPr>
        <w:t>ID</w:t>
      </w:r>
      <w:r w:rsidR="0023624E">
        <w:rPr>
          <w:lang w:val="vi-VN"/>
        </w:rPr>
        <w:t>’</w:t>
      </w:r>
      <w:r w:rsidRPr="00BD5CA1">
        <w:rPr>
          <w:lang w:val="vi-VN"/>
        </w:rPr>
        <w:t xml:space="preserve"> được bảo vệ bằng mật khẩu để ngăn chỉnh sửa, trong khi các cột khác có thể chỉnh </w:t>
      </w:r>
      <w:r w:rsidRPr="00BD5CA1">
        <w:rPr>
          <w:lang w:val="vi-VN"/>
        </w:rPr>
        <w:lastRenderedPageBreak/>
        <w:t>sửa. Sau khi điền dữ liệu và bảo vệ bảng tính, hàm thiết lập tiêu đề HTTP để gửi file Excel cho người dùng. Nếu có lỗi xảy ra, hàm sẽ trả về phản hồi lỗi với mã trạng thái HTTP 500 và thông báo cụ thể</w:t>
      </w:r>
      <w:r w:rsidR="00B54A2C" w:rsidRPr="00B54A2C">
        <w:rPr>
          <w:lang w:val="vi-VN"/>
        </w:rPr>
        <w:t>.</w:t>
      </w:r>
    </w:p>
    <w:p w14:paraId="6B9013EA" w14:textId="1A24D4B3" w:rsidR="00B54A2C" w:rsidRPr="00FF3D6D" w:rsidRDefault="00B54A2C" w:rsidP="00B54A2C">
      <w:pPr>
        <w:pStyle w:val="phuluccon"/>
        <w:rPr>
          <w:lang w:val="vi-VN"/>
        </w:rPr>
      </w:pPr>
      <w:r w:rsidRPr="00BE1281">
        <w:rPr>
          <w:lang w:val="vi-VN"/>
        </w:rPr>
        <w:t>11.</w:t>
      </w:r>
      <w:r w:rsidRPr="00BD5CA1">
        <w:rPr>
          <w:lang w:val="vi-VN"/>
        </w:rPr>
        <w:t>7</w:t>
      </w:r>
      <w:r w:rsidRPr="00BE1281">
        <w:rPr>
          <w:lang w:val="vi-VN"/>
        </w:rPr>
        <w:t xml:space="preserve">. </w:t>
      </w:r>
      <w:r w:rsidRPr="00FF3D6D">
        <w:rPr>
          <w:lang w:val="vi-VN"/>
        </w:rPr>
        <w:t>Cập nhật đề tài đánh giá bằng Excel</w:t>
      </w:r>
    </w:p>
    <w:p w14:paraId="4604E658" w14:textId="4CFBA302" w:rsidR="00B54A2C" w:rsidRDefault="00B54A2C" w:rsidP="00B54A2C">
      <w:pPr>
        <w:jc w:val="center"/>
      </w:pPr>
      <w:r w:rsidRPr="00B54A2C">
        <w:rPr>
          <w:noProof/>
          <w:lang w:val="vi-VN"/>
        </w:rPr>
        <w:drawing>
          <wp:inline distT="0" distB="0" distL="0" distR="0" wp14:anchorId="6CA971DE" wp14:editId="00696FF8">
            <wp:extent cx="2758679" cy="4686706"/>
            <wp:effectExtent l="0" t="0" r="3810" b="0"/>
            <wp:docPr id="6861541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54173" name="Picture 1" descr="A screenshot of a computer code&#10;&#10;Description automatically generated"/>
                    <pic:cNvPicPr/>
                  </pic:nvPicPr>
                  <pic:blipFill>
                    <a:blip r:embed="rId203"/>
                    <a:stretch>
                      <a:fillRect/>
                    </a:stretch>
                  </pic:blipFill>
                  <pic:spPr>
                    <a:xfrm>
                      <a:off x="0" y="0"/>
                      <a:ext cx="2758679" cy="4686706"/>
                    </a:xfrm>
                    <a:prstGeom prst="rect">
                      <a:avLst/>
                    </a:prstGeom>
                  </pic:spPr>
                </pic:pic>
              </a:graphicData>
            </a:graphic>
          </wp:inline>
        </w:drawing>
      </w:r>
    </w:p>
    <w:p w14:paraId="0D2F4FF8" w14:textId="7E94A32A" w:rsidR="00B54A2C" w:rsidRPr="00B54A2C" w:rsidRDefault="00B54A2C" w:rsidP="00B54A2C">
      <w:pPr>
        <w:jc w:val="center"/>
        <w:rPr>
          <w:i/>
          <w:iCs/>
        </w:rPr>
      </w:pPr>
      <w:r w:rsidRPr="00B54A2C">
        <w:rPr>
          <w:i/>
          <w:iCs/>
          <w:szCs w:val="26"/>
          <w:lang w:val="vi-VN"/>
        </w:rPr>
        <w:t>Hàm updateDescriptionFromExcel</w:t>
      </w:r>
    </w:p>
    <w:p w14:paraId="14E9E8A1" w14:textId="39F66F1C" w:rsidR="00BD5CA1" w:rsidRPr="00BD5CA1" w:rsidRDefault="00BD5CA1" w:rsidP="00BD5CA1">
      <w:pPr>
        <w:pStyle w:val="BodyText"/>
        <w:rPr>
          <w:lang w:val="vi-VN"/>
        </w:rPr>
      </w:pPr>
      <w:r w:rsidRPr="00BD5CA1">
        <w:rPr>
          <w:lang w:val="vi-VN"/>
        </w:rPr>
        <w:t xml:space="preserve">Hàm </w:t>
      </w:r>
      <w:r w:rsidR="00AA4F1F">
        <w:rPr>
          <w:lang w:val="en-US"/>
        </w:rPr>
        <w:t>này</w:t>
      </w:r>
      <w:r w:rsidRPr="00BD5CA1">
        <w:rPr>
          <w:lang w:val="vi-VN"/>
        </w:rPr>
        <w:t xml:space="preserve"> cập nhật mô tả của các đề tài từ file Excel do người dùng tải lên. Khi nhận yêu cầu, hàm kiểm tra sự tồn tại của file; nếu không có, nó trả về mã lỗi 400.</w:t>
      </w:r>
    </w:p>
    <w:p w14:paraId="6C8E17FE" w14:textId="48BCCE23" w:rsidR="00BD5CA1" w:rsidRPr="00BD5CA1" w:rsidRDefault="00BD5CA1" w:rsidP="00BD5CA1">
      <w:pPr>
        <w:pStyle w:val="BodyText"/>
        <w:rPr>
          <w:lang w:val="vi-VN"/>
        </w:rPr>
      </w:pPr>
      <w:r w:rsidRPr="00BD5CA1">
        <w:rPr>
          <w:lang w:val="vi-VN"/>
        </w:rPr>
        <w:t xml:space="preserve">Sau khi xác nhận file tồn tại, hàm tải file lên thư mục tạm thời và đọc dữ liệu từ bảng tính có tên </w:t>
      </w:r>
      <w:r w:rsidR="00553660">
        <w:rPr>
          <w:lang w:val="vi-VN"/>
        </w:rPr>
        <w:t>“</w:t>
      </w:r>
      <w:r w:rsidRPr="00BD5CA1">
        <w:rPr>
          <w:lang w:val="vi-VN"/>
        </w:rPr>
        <w:t>Tên đề tài</w:t>
      </w:r>
      <w:r w:rsidR="00553660">
        <w:rPr>
          <w:lang w:val="vi-VN"/>
        </w:rPr>
        <w:t>”</w:t>
      </w:r>
      <w:r w:rsidRPr="00BD5CA1">
        <w:rPr>
          <w:lang w:val="vi-VN"/>
        </w:rPr>
        <w:t>. Nó duyệt qua từng hàng để lấy thông tin về mô tả (description) và ID của meta-assessment (meta_assessment_id), lưu chúng vào mảng Updates. Sau khi thu thập dữ liệu, hàm xóa file Excel để giải phóng dung lượng và cập nhật các bản ghi trong cơ sở dữ liệu bằng ID từ file. Nếu không tìm thấy bản ghi nào tương ứng, nó ghi lại cảnh báo trong console.</w:t>
      </w:r>
    </w:p>
    <w:p w14:paraId="5E503CA2" w14:textId="1F4CF729" w:rsidR="00B54A2C" w:rsidRPr="002750B6" w:rsidRDefault="00BD5CA1" w:rsidP="00BD5CA1">
      <w:pPr>
        <w:pStyle w:val="BodyText"/>
        <w:rPr>
          <w:lang w:val="vi-VN"/>
        </w:rPr>
      </w:pPr>
      <w:r w:rsidRPr="00BD5CA1">
        <w:rPr>
          <w:lang w:val="vi-VN"/>
        </w:rPr>
        <w:lastRenderedPageBreak/>
        <w:t xml:space="preserve">Cuối cùng, hàm trả về thông báo thành công </w:t>
      </w:r>
      <w:r w:rsidR="00553660">
        <w:rPr>
          <w:lang w:val="vi-VN"/>
        </w:rPr>
        <w:t>“</w:t>
      </w:r>
      <w:r w:rsidRPr="00BD5CA1">
        <w:rPr>
          <w:lang w:val="vi-VN"/>
        </w:rPr>
        <w:t>description updated successfully</w:t>
      </w:r>
      <w:r w:rsidR="00553660">
        <w:rPr>
          <w:lang w:val="vi-VN"/>
        </w:rPr>
        <w:t>”</w:t>
      </w:r>
      <w:r w:rsidRPr="00BD5CA1">
        <w:rPr>
          <w:lang w:val="vi-VN"/>
        </w:rPr>
        <w:t xml:space="preserve"> nếu không có lỗi xảy ra; nếu có lỗi, hàm sẽ trả về mã 500 cùng thông báo lỗi chi tiết.</w:t>
      </w:r>
    </w:p>
    <w:p w14:paraId="073CFE00" w14:textId="374BEA19" w:rsidR="00B54A2C" w:rsidRDefault="00B54A2C" w:rsidP="00B54A2C">
      <w:pPr>
        <w:pStyle w:val="PHULUC"/>
      </w:pPr>
      <w:bookmarkStart w:id="990" w:name="_Toc181602916"/>
      <w:r>
        <w:t xml:space="preserve">PHỤ LỤC </w:t>
      </w:r>
      <w:fldSimple w:instr=" SEQ PHỤ_LỤC \* ARABIC ">
        <w:r w:rsidR="00031219">
          <w:rPr>
            <w:noProof/>
          </w:rPr>
          <w:t>12</w:t>
        </w:r>
      </w:fldSimple>
      <w:r>
        <w:t>. API lần đánh giá (</w:t>
      </w:r>
      <w:r w:rsidR="00FA5441" w:rsidRPr="00313829">
        <w:rPr>
          <w:lang w:val="vi"/>
        </w:rPr>
        <w:t>assessment</w:t>
      </w:r>
      <w:r>
        <w:t>)</w:t>
      </w:r>
      <w:bookmarkEnd w:id="990"/>
    </w:p>
    <w:p w14:paraId="56A348C8" w14:textId="726605C0" w:rsidR="00FA5441" w:rsidRPr="006A6F08" w:rsidRDefault="00FA5441" w:rsidP="00FA5441">
      <w:pPr>
        <w:pStyle w:val="phuluccon"/>
        <w:rPr>
          <w:lang w:val="vi"/>
        </w:rPr>
      </w:pPr>
      <w:r w:rsidRPr="000E597D">
        <w:rPr>
          <w:lang w:val="vi"/>
        </w:rPr>
        <w:t>1</w:t>
      </w:r>
      <w:r>
        <w:t>2</w:t>
      </w:r>
      <w:r w:rsidRPr="000E597D">
        <w:rPr>
          <w:lang w:val="vi"/>
        </w:rPr>
        <w:t xml:space="preserve">.1. </w:t>
      </w:r>
      <w:r w:rsidRPr="00FA5441">
        <w:rPr>
          <w:lang w:val="vi"/>
        </w:rPr>
        <w:t xml:space="preserve">Kiểm tra </w:t>
      </w:r>
      <w:r w:rsidR="002965B8">
        <w:rPr>
          <w:lang w:val="vi"/>
        </w:rPr>
        <w:t>giảng viên</w:t>
      </w:r>
      <w:r w:rsidRPr="00FA5441">
        <w:rPr>
          <w:lang w:val="vi"/>
        </w:rPr>
        <w:t xml:space="preserve"> có tồn tại trong đánh giá không</w:t>
      </w:r>
      <w:r w:rsidR="006A6F08" w:rsidRPr="006A6F08">
        <w:rPr>
          <w:lang w:val="vi"/>
        </w:rPr>
        <w:t xml:space="preserve"> (quan trọng)</w:t>
      </w:r>
    </w:p>
    <w:p w14:paraId="79A62000" w14:textId="58253519" w:rsidR="00FA5441" w:rsidRPr="00FA5441" w:rsidRDefault="00FA5441" w:rsidP="00FA5441">
      <w:pPr>
        <w:pStyle w:val="BodyText"/>
        <w:rPr>
          <w:lang w:val="en-US"/>
        </w:rPr>
      </w:pPr>
      <w:r w:rsidRPr="00D03F5A">
        <w:t>API Endpoint: GET /api/admin</w:t>
      </w:r>
      <w:r w:rsidRPr="00FA5441">
        <w:rPr>
          <w:lang w:val="vi-VN"/>
        </w:rPr>
        <w:t>/assessment/checkTeacher</w:t>
      </w:r>
    </w:p>
    <w:p w14:paraId="357EB164" w14:textId="77777777" w:rsidR="00FA5441" w:rsidRPr="00EA5E91" w:rsidRDefault="00FA5441" w:rsidP="00FA5441">
      <w:pPr>
        <w:pStyle w:val="BodyText"/>
        <w:rPr>
          <w:b/>
          <w:bCs/>
          <w:lang w:val="en-US"/>
        </w:rPr>
      </w:pPr>
      <w:r w:rsidRPr="00EA5E91">
        <w:rPr>
          <w:b/>
          <w:bCs/>
          <w:lang w:val="en-US"/>
        </w:rPr>
        <w:t>Tham số truy vấn:</w:t>
      </w:r>
    </w:p>
    <w:p w14:paraId="58681382" w14:textId="492CB364" w:rsidR="00FA5441" w:rsidRPr="008F586B" w:rsidRDefault="00FA5441" w:rsidP="00FA5441">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2BC13553" w14:textId="33EC45CC" w:rsidR="00FA5441" w:rsidRPr="00806F3E" w:rsidRDefault="00FA5441" w:rsidP="006A6F08">
      <w:pPr>
        <w:pStyle w:val="BodyText"/>
        <w:rPr>
          <w:b/>
          <w:bCs/>
          <w:lang w:val="en-US"/>
        </w:rPr>
      </w:pPr>
      <w:r w:rsidRPr="00FA5441">
        <w:rPr>
          <w:b/>
          <w:bCs/>
          <w:lang w:val="vi-VN"/>
        </w:rPr>
        <w:t>meta_assessment_id</w:t>
      </w:r>
      <w:r w:rsidRPr="008F586B">
        <w:rPr>
          <w:lang w:val="vi-VN"/>
        </w:rPr>
        <w:t xml:space="preserve">: </w:t>
      </w:r>
      <w:r w:rsidR="00806F3E">
        <w:rPr>
          <w:lang w:val="en-US"/>
        </w:rPr>
        <w:t>Mã đánh giá tổng quát.</w:t>
      </w:r>
    </w:p>
    <w:p w14:paraId="58343273" w14:textId="0E62C7D7" w:rsidR="00FA5441" w:rsidRDefault="006A6F08" w:rsidP="006A6F08">
      <w:pPr>
        <w:pStyle w:val="BodyText"/>
        <w:jc w:val="center"/>
        <w:rPr>
          <w:lang w:val="en-US"/>
        </w:rPr>
      </w:pPr>
      <w:r w:rsidRPr="006A6F08">
        <w:rPr>
          <w:noProof/>
          <w:lang w:val="vi-VN"/>
        </w:rPr>
        <w:drawing>
          <wp:inline distT="0" distB="0" distL="0" distR="0" wp14:anchorId="7E994830" wp14:editId="396BEEF3">
            <wp:extent cx="2834886" cy="2560542"/>
            <wp:effectExtent l="0" t="0" r="3810" b="0"/>
            <wp:docPr id="2125726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6316" name="Picture 1" descr="A screenshot of a computer program&#10;&#10;Description automatically generated"/>
                    <pic:cNvPicPr/>
                  </pic:nvPicPr>
                  <pic:blipFill>
                    <a:blip r:embed="rId204"/>
                    <a:stretch>
                      <a:fillRect/>
                    </a:stretch>
                  </pic:blipFill>
                  <pic:spPr>
                    <a:xfrm>
                      <a:off x="0" y="0"/>
                      <a:ext cx="2834886" cy="2560542"/>
                    </a:xfrm>
                    <a:prstGeom prst="rect">
                      <a:avLst/>
                    </a:prstGeom>
                  </pic:spPr>
                </pic:pic>
              </a:graphicData>
            </a:graphic>
          </wp:inline>
        </w:drawing>
      </w:r>
    </w:p>
    <w:p w14:paraId="50E248EF" w14:textId="1414C6C1" w:rsidR="006A6F08" w:rsidRPr="006A6F08" w:rsidRDefault="006A6F08" w:rsidP="006A6F08">
      <w:pPr>
        <w:pStyle w:val="BodyText"/>
        <w:jc w:val="center"/>
        <w:rPr>
          <w:i/>
          <w:iCs/>
          <w:lang w:val="en-US"/>
        </w:rPr>
      </w:pPr>
      <w:r w:rsidRPr="006A6F08">
        <w:rPr>
          <w:i/>
          <w:iCs/>
          <w:lang w:val="vi-VN"/>
        </w:rPr>
        <w:t>Hàm checkTeacherInAssessment</w:t>
      </w:r>
    </w:p>
    <w:p w14:paraId="1F38BF78" w14:textId="01E1A435" w:rsidR="006A6F08" w:rsidRPr="002750B6" w:rsidRDefault="006A6F08" w:rsidP="006A6F08">
      <w:pPr>
        <w:pStyle w:val="BodyText"/>
        <w:rPr>
          <w:lang w:val="vi-VN"/>
        </w:rPr>
      </w:pPr>
      <w:r w:rsidRPr="006A6F08">
        <w:rPr>
          <w:lang w:val="vi-VN"/>
        </w:rPr>
        <w:t xml:space="preserve">Hàm </w:t>
      </w:r>
      <w:r w:rsidR="00AA4F1F">
        <w:rPr>
          <w:lang w:val="en-US"/>
        </w:rPr>
        <w:t>này</w:t>
      </w:r>
      <w:r w:rsidRPr="006A6F08">
        <w:rPr>
          <w:lang w:val="vi-VN"/>
        </w:rPr>
        <w:t xml:space="preserve"> được thiết kế để kiểm tra sự tồn tại của một </w:t>
      </w:r>
      <w:r w:rsidR="002965B8">
        <w:rPr>
          <w:lang w:val="vi-VN"/>
        </w:rPr>
        <w:t>giảng viên</w:t>
      </w:r>
      <w:r w:rsidRPr="006A6F08">
        <w:rPr>
          <w:lang w:val="vi-VN"/>
        </w:rPr>
        <w:t xml:space="preserve"> trong một đánh giá cụ thể dựa trên teacher_id và meta_assessment_id. Hàm thực hiện truy vấn đến mô hình AssessmentModel nhằm xác định liệu có bản ghi nào tồn tại với các thông số đã chỉ định và điều kiện isDelete là false. Kết quả của truy vấn sẽ trả về thông tin tồn tại của </w:t>
      </w:r>
      <w:r w:rsidR="002965B8">
        <w:rPr>
          <w:lang w:val="vi-VN"/>
        </w:rPr>
        <w:t>giảng viên</w:t>
      </w:r>
      <w:r w:rsidRPr="006A6F08">
        <w:rPr>
          <w:lang w:val="vi-VN"/>
        </w:rPr>
        <w:t xml:space="preserve"> trong đánh giá thông qua trường exists trong phản hồi JSON. Nếu có lỗi xảy ra trong quá trình truy vấn, hàm sẽ ghi lại lỗi và trả về mã lỗi 500 cùng thông điệp tương ứng. Hàm này có vai trò quan trọng trong việc quản lý và theo dõi sự phân công của </w:t>
      </w:r>
      <w:r w:rsidR="002965B8">
        <w:rPr>
          <w:lang w:val="vi-VN"/>
        </w:rPr>
        <w:t>giảng viên</w:t>
      </w:r>
      <w:r w:rsidRPr="006A6F08">
        <w:rPr>
          <w:lang w:val="vi-VN"/>
        </w:rPr>
        <w:t xml:space="preserve"> trong hệ thống đánh giá.</w:t>
      </w:r>
    </w:p>
    <w:p w14:paraId="440A1015" w14:textId="09BBD6D4" w:rsidR="008821AF" w:rsidRPr="002750B6" w:rsidRDefault="008821AF" w:rsidP="008821AF">
      <w:pPr>
        <w:pStyle w:val="phuluccon"/>
        <w:rPr>
          <w:lang w:val="vi-VN"/>
        </w:rPr>
      </w:pPr>
      <w:r w:rsidRPr="000E597D">
        <w:rPr>
          <w:lang w:val="vi"/>
        </w:rPr>
        <w:lastRenderedPageBreak/>
        <w:t>1</w:t>
      </w:r>
      <w:r w:rsidRPr="002750B6">
        <w:rPr>
          <w:lang w:val="vi-VN"/>
        </w:rPr>
        <w:t>2</w:t>
      </w:r>
      <w:r w:rsidRPr="000E597D">
        <w:rPr>
          <w:lang w:val="vi"/>
        </w:rPr>
        <w:t>.</w:t>
      </w:r>
      <w:r w:rsidRPr="002750B6">
        <w:rPr>
          <w:lang w:val="vi-VN"/>
        </w:rPr>
        <w:t>2</w:t>
      </w:r>
      <w:r w:rsidRPr="000E597D">
        <w:rPr>
          <w:lang w:val="vi"/>
        </w:rPr>
        <w:t xml:space="preserve">. </w:t>
      </w:r>
      <w:r w:rsidR="00806F3E" w:rsidRPr="00806F3E">
        <w:rPr>
          <w:lang w:val="vi"/>
        </w:rPr>
        <w:t>Nhận lần đánh giá theo điều kiện</w:t>
      </w:r>
    </w:p>
    <w:p w14:paraId="366C916E" w14:textId="5FED4D74" w:rsidR="00806F3E" w:rsidRDefault="00806F3E" w:rsidP="00806F3E">
      <w:pPr>
        <w:pStyle w:val="BodyText"/>
        <w:rPr>
          <w:lang w:val="en-US"/>
        </w:rPr>
      </w:pPr>
      <w:r w:rsidRPr="00D03F5A">
        <w:t>API Endpoint: GET /api/admin</w:t>
      </w:r>
      <w:r w:rsidRPr="00FA5441">
        <w:rPr>
          <w:lang w:val="vi-VN"/>
        </w:rPr>
        <w:t>/assessment</w:t>
      </w:r>
    </w:p>
    <w:p w14:paraId="320843B5" w14:textId="77777777" w:rsidR="00806F3E" w:rsidRPr="00EA5E91" w:rsidRDefault="00806F3E" w:rsidP="00806F3E">
      <w:pPr>
        <w:pStyle w:val="BodyText"/>
        <w:rPr>
          <w:b/>
          <w:bCs/>
          <w:lang w:val="en-US"/>
        </w:rPr>
      </w:pPr>
      <w:r w:rsidRPr="00EA5E91">
        <w:rPr>
          <w:b/>
          <w:bCs/>
          <w:lang w:val="en-US"/>
        </w:rPr>
        <w:t>Tham số truy vấn:</w:t>
      </w:r>
    </w:p>
    <w:p w14:paraId="021A4462" w14:textId="04D5397E" w:rsidR="00806F3E" w:rsidRPr="008F586B" w:rsidRDefault="00806F3E" w:rsidP="00806F3E">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6C47A2BE" w14:textId="45E7433F" w:rsidR="00806F3E" w:rsidRPr="00806F3E" w:rsidRDefault="00806F3E" w:rsidP="00806F3E">
      <w:pPr>
        <w:pStyle w:val="BodyText"/>
        <w:rPr>
          <w:lang w:val="en-US"/>
        </w:rPr>
      </w:pPr>
      <w:r w:rsidRPr="00806F3E">
        <w:rPr>
          <w:b/>
          <w:bCs/>
          <w:lang w:val="vi-VN"/>
        </w:rPr>
        <w:t>isDelete</w:t>
      </w:r>
      <w:r w:rsidRPr="008F586B">
        <w:rPr>
          <w:lang w:val="vi-VN"/>
        </w:rPr>
        <w:t xml:space="preserve">: </w:t>
      </w:r>
      <w:r>
        <w:rPr>
          <w:lang w:val="en-US"/>
        </w:rPr>
        <w:t>T</w:t>
      </w:r>
      <w:r w:rsidRPr="00806F3E">
        <w:rPr>
          <w:lang w:val="vi-VN"/>
        </w:rPr>
        <w:t>rạng thái đã xóa m</w:t>
      </w:r>
      <w:r>
        <w:rPr>
          <w:lang w:val="en-US"/>
        </w:rPr>
        <w:t>ềm</w:t>
      </w:r>
    </w:p>
    <w:p w14:paraId="3C5F487E" w14:textId="769D8CB0" w:rsidR="00806F3E" w:rsidRPr="00806F3E" w:rsidRDefault="00806F3E" w:rsidP="00806F3E">
      <w:pPr>
        <w:pStyle w:val="BodyText"/>
        <w:rPr>
          <w:lang w:val="en-US"/>
        </w:rPr>
      </w:pPr>
      <w:r w:rsidRPr="00806F3E">
        <w:rPr>
          <w:b/>
          <w:bCs/>
          <w:lang w:val="vi-VN"/>
        </w:rPr>
        <w:t>generalDescription</w:t>
      </w:r>
      <w:r>
        <w:rPr>
          <w:b/>
          <w:bCs/>
          <w:lang w:val="en-US"/>
        </w:rPr>
        <w:t xml:space="preserve">: </w:t>
      </w:r>
      <w:r>
        <w:rPr>
          <w:lang w:val="en-US"/>
        </w:rPr>
        <w:t>Mô tả chung của đánh giá tổng quát</w:t>
      </w:r>
    </w:p>
    <w:p w14:paraId="0E655EE6" w14:textId="3A55FE18" w:rsidR="00806F3E" w:rsidRDefault="00806F3E" w:rsidP="00806F3E">
      <w:pPr>
        <w:jc w:val="center"/>
      </w:pPr>
      <w:r w:rsidRPr="00806F3E">
        <w:rPr>
          <w:noProof/>
          <w:lang w:val="vi-VN"/>
        </w:rPr>
        <w:drawing>
          <wp:inline distT="0" distB="0" distL="0" distR="0" wp14:anchorId="1001BD0F" wp14:editId="320FFE96">
            <wp:extent cx="3673158" cy="929721"/>
            <wp:effectExtent l="0" t="0" r="3810" b="3810"/>
            <wp:docPr id="20467587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8788" name="Picture 1" descr="A white background with black text&#10;&#10;Description automatically generated"/>
                    <pic:cNvPicPr/>
                  </pic:nvPicPr>
                  <pic:blipFill>
                    <a:blip r:embed="rId205"/>
                    <a:stretch>
                      <a:fillRect/>
                    </a:stretch>
                  </pic:blipFill>
                  <pic:spPr>
                    <a:xfrm>
                      <a:off x="0" y="0"/>
                      <a:ext cx="3673158" cy="929721"/>
                    </a:xfrm>
                    <a:prstGeom prst="rect">
                      <a:avLst/>
                    </a:prstGeom>
                  </pic:spPr>
                </pic:pic>
              </a:graphicData>
            </a:graphic>
          </wp:inline>
        </w:drawing>
      </w:r>
    </w:p>
    <w:p w14:paraId="548CBFC6" w14:textId="3610F764" w:rsidR="00806F3E" w:rsidRPr="00806F3E" w:rsidRDefault="00806F3E" w:rsidP="00806F3E">
      <w:pPr>
        <w:jc w:val="center"/>
        <w:rPr>
          <w:i/>
          <w:iCs/>
        </w:rPr>
      </w:pPr>
      <w:r w:rsidRPr="00806F3E">
        <w:rPr>
          <w:i/>
          <w:iCs/>
        </w:rPr>
        <w:t>Hàm getAssessments</w:t>
      </w:r>
    </w:p>
    <w:p w14:paraId="6A471553" w14:textId="6126BFC3" w:rsidR="008821AF" w:rsidRDefault="00806F3E" w:rsidP="00806F3E">
      <w:pPr>
        <w:pStyle w:val="BodyText"/>
        <w:rPr>
          <w:lang w:val="en-US"/>
        </w:rPr>
      </w:pPr>
      <w:r w:rsidRPr="00806F3E">
        <w:rPr>
          <w:lang w:val="en-US"/>
        </w:rPr>
        <w:t xml:space="preserve">Hàm </w:t>
      </w:r>
      <w:r w:rsidR="00AA4F1F">
        <w:rPr>
          <w:lang w:val="en-US"/>
        </w:rPr>
        <w:t>này</w:t>
      </w:r>
      <w:r w:rsidRPr="00806F3E">
        <w:rPr>
          <w:lang w:val="en-US"/>
        </w:rPr>
        <w:t xml:space="preserve"> thực hiện chức năng truy vấn và trả về danh sách các đánh giá trong hệ thống. Hàm này hỗ trợ nhiều điều kiện lọc dựa trên các tham số isDelete, teacher_id, và generalDescription từ yêu cầu. Đặc biệt, hàm tích hợp việc truy xuất thông tin chi tiết từ các mô hình liên quan như MetaAssessmentModel, CourseModel, Student</w:t>
      </w:r>
      <w:r>
        <w:rPr>
          <w:lang w:val="en-US"/>
        </w:rPr>
        <w:t xml:space="preserve"> </w:t>
      </w:r>
      <w:r w:rsidRPr="00806F3E">
        <w:rPr>
          <w:lang w:val="en-US"/>
        </w:rPr>
        <w:t>Model, và RubricModel</w:t>
      </w:r>
      <w:r>
        <w:rPr>
          <w:lang w:val="en-US"/>
        </w:rPr>
        <w:t>.</w:t>
      </w:r>
    </w:p>
    <w:p w14:paraId="59773A99" w14:textId="7CB6C574" w:rsidR="00806F3E" w:rsidRDefault="000320A0" w:rsidP="000320A0">
      <w:pPr>
        <w:jc w:val="center"/>
      </w:pPr>
      <w:r w:rsidRPr="000320A0">
        <w:rPr>
          <w:noProof/>
        </w:rPr>
        <w:lastRenderedPageBreak/>
        <w:drawing>
          <wp:inline distT="0" distB="0" distL="0" distR="0" wp14:anchorId="0AC1F811" wp14:editId="70C20231">
            <wp:extent cx="3711262" cy="4244708"/>
            <wp:effectExtent l="0" t="0" r="3810" b="3810"/>
            <wp:docPr id="17299046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4673" name="Picture 1" descr="A screenshot of a computer code&#10;&#10;Description automatically generated"/>
                    <pic:cNvPicPr/>
                  </pic:nvPicPr>
                  <pic:blipFill>
                    <a:blip r:embed="rId206"/>
                    <a:stretch>
                      <a:fillRect/>
                    </a:stretch>
                  </pic:blipFill>
                  <pic:spPr>
                    <a:xfrm>
                      <a:off x="0" y="0"/>
                      <a:ext cx="3711262" cy="4244708"/>
                    </a:xfrm>
                    <a:prstGeom prst="rect">
                      <a:avLst/>
                    </a:prstGeom>
                  </pic:spPr>
                </pic:pic>
              </a:graphicData>
            </a:graphic>
          </wp:inline>
        </w:drawing>
      </w:r>
    </w:p>
    <w:p w14:paraId="361B1B75" w14:textId="133126C5" w:rsidR="000320A0" w:rsidRPr="00F74B60" w:rsidRDefault="00F74B60" w:rsidP="000320A0">
      <w:pPr>
        <w:jc w:val="center"/>
        <w:rPr>
          <w:i/>
          <w:iCs/>
        </w:rPr>
      </w:pPr>
      <w:r w:rsidRPr="00F74B60">
        <w:rPr>
          <w:i/>
          <w:iCs/>
        </w:rPr>
        <w:t>Điều kiện teacher_id và generalDescription</w:t>
      </w:r>
      <w:r>
        <w:rPr>
          <w:i/>
          <w:iCs/>
        </w:rPr>
        <w:t xml:space="preserve"> </w:t>
      </w:r>
    </w:p>
    <w:p w14:paraId="07E0BEFB" w14:textId="60550BA4" w:rsidR="000320A0" w:rsidRDefault="000320A0" w:rsidP="000320A0">
      <w:pPr>
        <w:pStyle w:val="BodyText"/>
        <w:rPr>
          <w:lang w:val="en-US"/>
        </w:rPr>
      </w:pPr>
      <w:r w:rsidRPr="000320A0">
        <w:rPr>
          <w:lang w:val="en-US"/>
        </w:rPr>
        <w:t xml:space="preserve">Khi cả teacher_id và generalDescription được cung cấp, hàm sẽ bắt đầu quá trình truy vấn từ AssessmentModel để lấy tất cả các đánh giá liên quan đến </w:t>
      </w:r>
      <w:r w:rsidR="002965B8">
        <w:rPr>
          <w:lang w:val="en-US"/>
        </w:rPr>
        <w:t>giảng viên</w:t>
      </w:r>
      <w:r w:rsidRPr="000320A0">
        <w:rPr>
          <w:lang w:val="en-US"/>
        </w:rPr>
        <w:t xml:space="preserve"> cụ thể</w:t>
      </w:r>
      <w:r>
        <w:rPr>
          <w:lang w:val="en-US"/>
        </w:rPr>
        <w:t>.</w:t>
      </w:r>
    </w:p>
    <w:p w14:paraId="4623FE86" w14:textId="0EB93710" w:rsidR="000320A0" w:rsidRDefault="000320A0" w:rsidP="000320A0">
      <w:pPr>
        <w:jc w:val="center"/>
      </w:pPr>
      <w:r w:rsidRPr="000320A0">
        <w:rPr>
          <w:noProof/>
        </w:rPr>
        <w:drawing>
          <wp:inline distT="0" distB="0" distL="0" distR="0" wp14:anchorId="7282102A" wp14:editId="040E2CC9">
            <wp:extent cx="3711262" cy="914479"/>
            <wp:effectExtent l="0" t="0" r="3810" b="0"/>
            <wp:docPr id="211484872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48723" name="Picture 1" descr="A close-up of a computer code&#10;&#10;Description automatically generated"/>
                    <pic:cNvPicPr/>
                  </pic:nvPicPr>
                  <pic:blipFill>
                    <a:blip r:embed="rId207"/>
                    <a:stretch>
                      <a:fillRect/>
                    </a:stretch>
                  </pic:blipFill>
                  <pic:spPr>
                    <a:xfrm>
                      <a:off x="0" y="0"/>
                      <a:ext cx="3711262" cy="914479"/>
                    </a:xfrm>
                    <a:prstGeom prst="rect">
                      <a:avLst/>
                    </a:prstGeom>
                  </pic:spPr>
                </pic:pic>
              </a:graphicData>
            </a:graphic>
          </wp:inline>
        </w:drawing>
      </w:r>
    </w:p>
    <w:p w14:paraId="4DB3389A" w14:textId="54D4DF1C" w:rsidR="000320A0" w:rsidRPr="00F74B60" w:rsidRDefault="00F74B60" w:rsidP="000320A0">
      <w:pPr>
        <w:jc w:val="center"/>
        <w:rPr>
          <w:i/>
          <w:iCs/>
        </w:rPr>
      </w:pPr>
      <w:r w:rsidRPr="00F74B60">
        <w:rPr>
          <w:i/>
          <w:iCs/>
        </w:rPr>
        <w:t>Lập qua từng đánh giá</w:t>
      </w:r>
      <w:r>
        <w:rPr>
          <w:i/>
          <w:iCs/>
        </w:rPr>
        <w:t xml:space="preserve"> (1/5)</w:t>
      </w:r>
    </w:p>
    <w:p w14:paraId="3F96DA83" w14:textId="4A9AE509" w:rsidR="000320A0" w:rsidRDefault="000320A0" w:rsidP="000320A0">
      <w:pPr>
        <w:pStyle w:val="BodyText"/>
        <w:rPr>
          <w:lang w:val="en-US"/>
        </w:rPr>
      </w:pPr>
      <w:r w:rsidRPr="000320A0">
        <w:rPr>
          <w:lang w:val="en-US"/>
        </w:rPr>
        <w:t>Sau khi có danh sách các đánh giá, hàm sẽ kiểm tra từng đánh giá để xác định xem có rubric_id không. Nếu không có, hàm sẽ bỏ qua đánh giá đó</w:t>
      </w:r>
      <w:r>
        <w:rPr>
          <w:lang w:val="en-US"/>
        </w:rPr>
        <w:t>.</w:t>
      </w:r>
    </w:p>
    <w:p w14:paraId="556BCCFB" w14:textId="0CF7DA74" w:rsidR="000320A0" w:rsidRDefault="000320A0" w:rsidP="000320A0">
      <w:pPr>
        <w:jc w:val="center"/>
      </w:pPr>
      <w:r w:rsidRPr="000320A0">
        <w:rPr>
          <w:noProof/>
        </w:rPr>
        <w:lastRenderedPageBreak/>
        <w:drawing>
          <wp:inline distT="0" distB="0" distL="0" distR="0" wp14:anchorId="1B845C4D" wp14:editId="084B8A8A">
            <wp:extent cx="3718882" cy="3025402"/>
            <wp:effectExtent l="0" t="0" r="0" b="3810"/>
            <wp:docPr id="10389896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9649" name="Picture 1" descr="A screenshot of a computer code&#10;&#10;Description automatically generated"/>
                    <pic:cNvPicPr/>
                  </pic:nvPicPr>
                  <pic:blipFill>
                    <a:blip r:embed="rId208"/>
                    <a:stretch>
                      <a:fillRect/>
                    </a:stretch>
                  </pic:blipFill>
                  <pic:spPr>
                    <a:xfrm>
                      <a:off x="0" y="0"/>
                      <a:ext cx="3718882" cy="3025402"/>
                    </a:xfrm>
                    <a:prstGeom prst="rect">
                      <a:avLst/>
                    </a:prstGeom>
                  </pic:spPr>
                </pic:pic>
              </a:graphicData>
            </a:graphic>
          </wp:inline>
        </w:drawing>
      </w:r>
    </w:p>
    <w:p w14:paraId="28D6099B" w14:textId="0AE536CD" w:rsidR="000320A0" w:rsidRPr="00F74B60" w:rsidRDefault="00F74B60" w:rsidP="00F74B60">
      <w:pPr>
        <w:jc w:val="center"/>
        <w:rPr>
          <w:i/>
          <w:iCs/>
        </w:rPr>
      </w:pPr>
      <w:r w:rsidRPr="00F74B60">
        <w:rPr>
          <w:i/>
          <w:iCs/>
        </w:rPr>
        <w:t>Lập qua từng đánh giá</w:t>
      </w:r>
      <w:r>
        <w:rPr>
          <w:i/>
          <w:iCs/>
        </w:rPr>
        <w:t xml:space="preserve"> (2/5)</w:t>
      </w:r>
    </w:p>
    <w:p w14:paraId="322B8505" w14:textId="0C052E4F" w:rsidR="000320A0" w:rsidRPr="000320A0" w:rsidRDefault="000320A0" w:rsidP="000320A0">
      <w:pPr>
        <w:pStyle w:val="BodyText"/>
        <w:rPr>
          <w:lang w:val="en-US"/>
        </w:rPr>
      </w:pPr>
      <w:r w:rsidRPr="000320A0">
        <w:t>Tiếp theo, hàm sẽ truy xuất các mục rubric liên quan đến rubricId</w:t>
      </w:r>
      <w:r>
        <w:rPr>
          <w:lang w:val="en-US"/>
        </w:rPr>
        <w:t>.</w:t>
      </w:r>
    </w:p>
    <w:p w14:paraId="3CF14493" w14:textId="76CD23EB" w:rsidR="000320A0" w:rsidRDefault="000320A0" w:rsidP="000320A0">
      <w:pPr>
        <w:jc w:val="center"/>
      </w:pPr>
      <w:r w:rsidRPr="000320A0">
        <w:rPr>
          <w:noProof/>
        </w:rPr>
        <w:drawing>
          <wp:inline distT="0" distB="0" distL="0" distR="0" wp14:anchorId="36E7D686" wp14:editId="771D98BC">
            <wp:extent cx="3718882" cy="807790"/>
            <wp:effectExtent l="0" t="0" r="0" b="0"/>
            <wp:docPr id="174801628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6283" name="Picture 1" descr="A close-up of a computer screen&#10;&#10;Description automatically generated"/>
                    <pic:cNvPicPr/>
                  </pic:nvPicPr>
                  <pic:blipFill>
                    <a:blip r:embed="rId209"/>
                    <a:stretch>
                      <a:fillRect/>
                    </a:stretch>
                  </pic:blipFill>
                  <pic:spPr>
                    <a:xfrm>
                      <a:off x="0" y="0"/>
                      <a:ext cx="3718882" cy="807790"/>
                    </a:xfrm>
                    <a:prstGeom prst="rect">
                      <a:avLst/>
                    </a:prstGeom>
                  </pic:spPr>
                </pic:pic>
              </a:graphicData>
            </a:graphic>
          </wp:inline>
        </w:drawing>
      </w:r>
    </w:p>
    <w:p w14:paraId="4299835D" w14:textId="0E4AFB7D" w:rsidR="000320A0" w:rsidRPr="00F74B60" w:rsidRDefault="00F74B60" w:rsidP="00F74B60">
      <w:pPr>
        <w:jc w:val="center"/>
        <w:rPr>
          <w:i/>
          <w:iCs/>
        </w:rPr>
      </w:pPr>
      <w:r w:rsidRPr="00F74B60">
        <w:rPr>
          <w:i/>
          <w:iCs/>
        </w:rPr>
        <w:t>Lập qua từng đánh giá</w:t>
      </w:r>
      <w:r>
        <w:rPr>
          <w:i/>
          <w:iCs/>
        </w:rPr>
        <w:t xml:space="preserve"> (3/5)</w:t>
      </w:r>
    </w:p>
    <w:p w14:paraId="290A74E8" w14:textId="05AE5525" w:rsidR="000320A0" w:rsidRDefault="000320A0" w:rsidP="000320A0">
      <w:pPr>
        <w:pStyle w:val="BodyText"/>
        <w:rPr>
          <w:lang w:val="en-US"/>
        </w:rPr>
      </w:pPr>
      <w:r w:rsidRPr="000320A0">
        <w:t>Sau khi có danh sách các mục rubric, hàm sẽ lấy tất cả các ID</w:t>
      </w:r>
      <w:r>
        <w:rPr>
          <w:lang w:val="en-US"/>
        </w:rPr>
        <w:t>.</w:t>
      </w:r>
    </w:p>
    <w:p w14:paraId="2A8F8665" w14:textId="1D39126A" w:rsidR="000320A0" w:rsidRDefault="000320A0" w:rsidP="000320A0">
      <w:pPr>
        <w:jc w:val="center"/>
      </w:pPr>
      <w:r w:rsidRPr="000320A0">
        <w:rPr>
          <w:noProof/>
        </w:rPr>
        <w:drawing>
          <wp:inline distT="0" distB="0" distL="0" distR="0" wp14:anchorId="31841DF6" wp14:editId="209A1879">
            <wp:extent cx="3749365" cy="1196444"/>
            <wp:effectExtent l="0" t="0" r="3810" b="3810"/>
            <wp:docPr id="2340910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1045" name="Picture 1" descr="A screenshot of a computer code&#10;&#10;Description automatically generated"/>
                    <pic:cNvPicPr/>
                  </pic:nvPicPr>
                  <pic:blipFill>
                    <a:blip r:embed="rId210"/>
                    <a:stretch>
                      <a:fillRect/>
                    </a:stretch>
                  </pic:blipFill>
                  <pic:spPr>
                    <a:xfrm>
                      <a:off x="0" y="0"/>
                      <a:ext cx="3749365" cy="1196444"/>
                    </a:xfrm>
                    <a:prstGeom prst="rect">
                      <a:avLst/>
                    </a:prstGeom>
                  </pic:spPr>
                </pic:pic>
              </a:graphicData>
            </a:graphic>
          </wp:inline>
        </w:drawing>
      </w:r>
    </w:p>
    <w:p w14:paraId="4E72A3AF" w14:textId="42D3BF0C" w:rsidR="000320A0" w:rsidRPr="00F74B60" w:rsidRDefault="00F74B60" w:rsidP="00F74B60">
      <w:pPr>
        <w:jc w:val="center"/>
        <w:rPr>
          <w:i/>
          <w:iCs/>
        </w:rPr>
      </w:pPr>
      <w:r w:rsidRPr="00F74B60">
        <w:rPr>
          <w:i/>
          <w:iCs/>
        </w:rPr>
        <w:t>Lập qua từng đánh giá</w:t>
      </w:r>
      <w:r>
        <w:rPr>
          <w:i/>
          <w:iCs/>
        </w:rPr>
        <w:t xml:space="preserve"> (4/5)</w:t>
      </w:r>
    </w:p>
    <w:p w14:paraId="0DCD135C" w14:textId="4B3D89D9" w:rsidR="000320A0" w:rsidRDefault="000320A0" w:rsidP="000320A0">
      <w:pPr>
        <w:jc w:val="center"/>
      </w:pPr>
      <w:r w:rsidRPr="000320A0">
        <w:t>Hàm sẽ tìm các mục đánh giá liên quan đến các ID mục rubric đã lấy được</w:t>
      </w:r>
      <w:r>
        <w:t>.</w:t>
      </w:r>
    </w:p>
    <w:p w14:paraId="6D6ED1AD" w14:textId="3AC459D9" w:rsidR="000320A0" w:rsidRDefault="000320A0" w:rsidP="000320A0">
      <w:pPr>
        <w:jc w:val="center"/>
      </w:pPr>
      <w:r w:rsidRPr="000320A0">
        <w:rPr>
          <w:noProof/>
        </w:rPr>
        <w:lastRenderedPageBreak/>
        <w:drawing>
          <wp:inline distT="0" distB="0" distL="0" distR="0" wp14:anchorId="19B7C069" wp14:editId="5AE736D9">
            <wp:extent cx="3696020" cy="2110923"/>
            <wp:effectExtent l="0" t="0" r="0" b="3810"/>
            <wp:docPr id="349144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4275" name="Picture 1" descr="A screenshot of a computer code&#10;&#10;Description automatically generated"/>
                    <pic:cNvPicPr/>
                  </pic:nvPicPr>
                  <pic:blipFill>
                    <a:blip r:embed="rId211"/>
                    <a:stretch>
                      <a:fillRect/>
                    </a:stretch>
                  </pic:blipFill>
                  <pic:spPr>
                    <a:xfrm>
                      <a:off x="0" y="0"/>
                      <a:ext cx="3696020" cy="2110923"/>
                    </a:xfrm>
                    <a:prstGeom prst="rect">
                      <a:avLst/>
                    </a:prstGeom>
                  </pic:spPr>
                </pic:pic>
              </a:graphicData>
            </a:graphic>
          </wp:inline>
        </w:drawing>
      </w:r>
    </w:p>
    <w:p w14:paraId="14E2EE4E" w14:textId="78EF0FD9" w:rsidR="000320A0" w:rsidRPr="00F74B60" w:rsidRDefault="00F74B60" w:rsidP="00F74B60">
      <w:pPr>
        <w:jc w:val="center"/>
        <w:rPr>
          <w:i/>
          <w:iCs/>
        </w:rPr>
      </w:pPr>
      <w:r w:rsidRPr="00F74B60">
        <w:rPr>
          <w:i/>
          <w:iCs/>
        </w:rPr>
        <w:t>Lập qua từng đánh giá</w:t>
      </w:r>
      <w:r>
        <w:rPr>
          <w:i/>
          <w:iCs/>
        </w:rPr>
        <w:t xml:space="preserve"> (5/5)</w:t>
      </w:r>
    </w:p>
    <w:p w14:paraId="057E2685" w14:textId="5A47C5B1" w:rsidR="000320A0" w:rsidRDefault="000320A0" w:rsidP="000320A0">
      <w:pPr>
        <w:pStyle w:val="BodyText"/>
        <w:rPr>
          <w:lang w:val="en-US"/>
        </w:rPr>
      </w:pPr>
      <w:r w:rsidRPr="000320A0">
        <w:rPr>
          <w:lang w:val="vi-VN"/>
        </w:rPr>
        <w:t>Cuối cùng, hàm sẽ gán các mục đánh giá vào từng mục rubric để tạo cấu trúc dữ liệu hoàn chỉnh</w:t>
      </w:r>
      <w:r>
        <w:rPr>
          <w:lang w:val="en-US"/>
        </w:rPr>
        <w:t>.</w:t>
      </w:r>
    </w:p>
    <w:p w14:paraId="4FC84339" w14:textId="063FED53" w:rsidR="00F74B60" w:rsidRDefault="00F74B60" w:rsidP="00F74B60">
      <w:pPr>
        <w:jc w:val="center"/>
      </w:pPr>
      <w:r w:rsidRPr="00F74B60">
        <w:rPr>
          <w:noProof/>
        </w:rPr>
        <w:drawing>
          <wp:inline distT="0" distB="0" distL="0" distR="0" wp14:anchorId="3751DF69" wp14:editId="65126E62">
            <wp:extent cx="3734124" cy="3657917"/>
            <wp:effectExtent l="0" t="0" r="0" b="0"/>
            <wp:docPr id="6159672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7203" name="Picture 1" descr="A screenshot of a computer code&#10;&#10;Description automatically generated"/>
                    <pic:cNvPicPr/>
                  </pic:nvPicPr>
                  <pic:blipFill>
                    <a:blip r:embed="rId212"/>
                    <a:stretch>
                      <a:fillRect/>
                    </a:stretch>
                  </pic:blipFill>
                  <pic:spPr>
                    <a:xfrm>
                      <a:off x="0" y="0"/>
                      <a:ext cx="3734124" cy="3657917"/>
                    </a:xfrm>
                    <a:prstGeom prst="rect">
                      <a:avLst/>
                    </a:prstGeom>
                  </pic:spPr>
                </pic:pic>
              </a:graphicData>
            </a:graphic>
          </wp:inline>
        </w:drawing>
      </w:r>
    </w:p>
    <w:p w14:paraId="1A8ECA94" w14:textId="42FBCA7B" w:rsidR="00F74B60" w:rsidRPr="00F74B60" w:rsidRDefault="00F74B60" w:rsidP="00F74B60">
      <w:pPr>
        <w:jc w:val="center"/>
        <w:rPr>
          <w:i/>
          <w:iCs/>
        </w:rPr>
      </w:pPr>
      <w:r w:rsidRPr="00F74B60">
        <w:rPr>
          <w:i/>
          <w:iCs/>
        </w:rPr>
        <w:t>Hàm tìm kiếm dựa vào mô tả chung</w:t>
      </w:r>
    </w:p>
    <w:p w14:paraId="2BE56317" w14:textId="6739572F" w:rsidR="00F74B60" w:rsidRDefault="00F74B60" w:rsidP="00F74B60">
      <w:pPr>
        <w:pStyle w:val="BodyText"/>
        <w:rPr>
          <w:lang w:val="en-US"/>
        </w:rPr>
      </w:pPr>
      <w:r w:rsidRPr="00F74B60">
        <w:rPr>
          <w:lang w:val="en-US"/>
        </w:rPr>
        <w:t>Hàm sẽ tìm tất cả các meta-assessments dựa trên generalDescription và thuộc tính isDelete. Điều này giúp lọc các meta-assessments</w:t>
      </w:r>
      <w:r>
        <w:rPr>
          <w:lang w:val="en-US"/>
        </w:rPr>
        <w:t>.</w:t>
      </w:r>
    </w:p>
    <w:p w14:paraId="32182516" w14:textId="509398EA" w:rsidR="00F74B60" w:rsidRDefault="00F74B60" w:rsidP="00F74B60">
      <w:pPr>
        <w:jc w:val="center"/>
      </w:pPr>
      <w:r w:rsidRPr="00F74B60">
        <w:rPr>
          <w:noProof/>
        </w:rPr>
        <w:lastRenderedPageBreak/>
        <w:drawing>
          <wp:inline distT="0" distB="0" distL="0" distR="0" wp14:anchorId="58D88D6A" wp14:editId="7C3444B2">
            <wp:extent cx="3734124" cy="1265030"/>
            <wp:effectExtent l="0" t="0" r="0" b="0"/>
            <wp:docPr id="596209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944" name="Picture 1" descr="A screen shot of a computer code&#10;&#10;Description automatically generated"/>
                    <pic:cNvPicPr/>
                  </pic:nvPicPr>
                  <pic:blipFill>
                    <a:blip r:embed="rId213"/>
                    <a:stretch>
                      <a:fillRect/>
                    </a:stretch>
                  </pic:blipFill>
                  <pic:spPr>
                    <a:xfrm>
                      <a:off x="0" y="0"/>
                      <a:ext cx="3734124" cy="1265030"/>
                    </a:xfrm>
                    <a:prstGeom prst="rect">
                      <a:avLst/>
                    </a:prstGeom>
                  </pic:spPr>
                </pic:pic>
              </a:graphicData>
            </a:graphic>
          </wp:inline>
        </w:drawing>
      </w:r>
    </w:p>
    <w:p w14:paraId="3C0129C8" w14:textId="0D0E22A0" w:rsidR="00F74B60" w:rsidRPr="00F74B60" w:rsidRDefault="00F74B60" w:rsidP="00F74B60">
      <w:pPr>
        <w:jc w:val="center"/>
        <w:rPr>
          <w:i/>
          <w:iCs/>
        </w:rPr>
      </w:pPr>
      <w:r w:rsidRPr="00F74B60">
        <w:rPr>
          <w:i/>
          <w:iCs/>
        </w:rPr>
        <w:t>Lọc meta_assessment_id</w:t>
      </w:r>
    </w:p>
    <w:p w14:paraId="15E2DCAE" w14:textId="6F42BB10" w:rsidR="00F74B60" w:rsidRDefault="00F74B60" w:rsidP="00F74B60">
      <w:pPr>
        <w:pStyle w:val="BodyText"/>
        <w:rPr>
          <w:lang w:val="en-US"/>
        </w:rPr>
      </w:pPr>
      <w:r w:rsidRPr="00F74B60">
        <w:rPr>
          <w:lang w:val="en-US"/>
        </w:rPr>
        <w:t>hàm sẽ lọc các meta-assessments để chỉ lấy những cái có meta_assessment_id nằm trong danh sách AssessmentIdMetas đã được lấy ở đoạn trước</w:t>
      </w:r>
      <w:r>
        <w:rPr>
          <w:lang w:val="en-US"/>
        </w:rPr>
        <w:t>.</w:t>
      </w:r>
    </w:p>
    <w:p w14:paraId="12AC18DE" w14:textId="7EE33DE1" w:rsidR="00F74B60" w:rsidRDefault="00F74B60" w:rsidP="00F74B60">
      <w:pPr>
        <w:jc w:val="center"/>
      </w:pPr>
      <w:r w:rsidRPr="00F74B60">
        <w:rPr>
          <w:noProof/>
        </w:rPr>
        <w:drawing>
          <wp:inline distT="0" distB="0" distL="0" distR="0" wp14:anchorId="6EC9D998" wp14:editId="63463262">
            <wp:extent cx="3718882" cy="1729890"/>
            <wp:effectExtent l="0" t="0" r="0" b="3810"/>
            <wp:docPr id="3393199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19927" name="Picture 1" descr="A screenshot of a computer code&#10;&#10;Description automatically generated"/>
                    <pic:cNvPicPr/>
                  </pic:nvPicPr>
                  <pic:blipFill>
                    <a:blip r:embed="rId214"/>
                    <a:stretch>
                      <a:fillRect/>
                    </a:stretch>
                  </pic:blipFill>
                  <pic:spPr>
                    <a:xfrm>
                      <a:off x="0" y="0"/>
                      <a:ext cx="3718882" cy="1729890"/>
                    </a:xfrm>
                    <a:prstGeom prst="rect">
                      <a:avLst/>
                    </a:prstGeom>
                  </pic:spPr>
                </pic:pic>
              </a:graphicData>
            </a:graphic>
          </wp:inline>
        </w:drawing>
      </w:r>
    </w:p>
    <w:p w14:paraId="77B620D6" w14:textId="51C3A4B2" w:rsidR="00F74B60" w:rsidRPr="00F74B60" w:rsidRDefault="00F74B60" w:rsidP="00F74B60">
      <w:pPr>
        <w:jc w:val="center"/>
        <w:rPr>
          <w:i/>
          <w:iCs/>
        </w:rPr>
      </w:pPr>
      <w:r w:rsidRPr="00F74B60">
        <w:rPr>
          <w:i/>
          <w:iCs/>
        </w:rPr>
        <w:t>Kết hợp thông tin</w:t>
      </w:r>
    </w:p>
    <w:p w14:paraId="15816870" w14:textId="6E11E7D4" w:rsidR="00F74B60" w:rsidRDefault="00F74B60" w:rsidP="00F74B60">
      <w:pPr>
        <w:pStyle w:val="BodyText"/>
        <w:rPr>
          <w:lang w:val="en-US"/>
        </w:rPr>
      </w:pPr>
      <w:r w:rsidRPr="00F74B60">
        <w:rPr>
          <w:lang w:val="en-US"/>
        </w:rPr>
        <w:t>Hàm sẽ kết hợp thông tin đánh giá với các meta-assessments đã lọc. Điều này giúp trả về cấu trúc dữ liệu hoàn chỉnh hơn cho từng meta-assessment</w:t>
      </w:r>
      <w:r>
        <w:rPr>
          <w:lang w:val="en-US"/>
        </w:rPr>
        <w:t>.</w:t>
      </w:r>
    </w:p>
    <w:p w14:paraId="17703CB9" w14:textId="2DE91F99" w:rsidR="00F74B60" w:rsidRDefault="00F74B60" w:rsidP="00F74B60">
      <w:pPr>
        <w:jc w:val="center"/>
      </w:pPr>
      <w:r w:rsidRPr="00F74B60">
        <w:rPr>
          <w:noProof/>
        </w:rPr>
        <w:drawing>
          <wp:inline distT="0" distB="0" distL="0" distR="0" wp14:anchorId="636DF12B" wp14:editId="7D20C184">
            <wp:extent cx="3772227" cy="571550"/>
            <wp:effectExtent l="0" t="0" r="0" b="0"/>
            <wp:docPr id="22022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6442" name="Picture 1" descr="A screenshot of a computer&#10;&#10;Description automatically generated"/>
                    <pic:cNvPicPr/>
                  </pic:nvPicPr>
                  <pic:blipFill>
                    <a:blip r:embed="rId215"/>
                    <a:stretch>
                      <a:fillRect/>
                    </a:stretch>
                  </pic:blipFill>
                  <pic:spPr>
                    <a:xfrm>
                      <a:off x="0" y="0"/>
                      <a:ext cx="3772227" cy="571550"/>
                    </a:xfrm>
                    <a:prstGeom prst="rect">
                      <a:avLst/>
                    </a:prstGeom>
                  </pic:spPr>
                </pic:pic>
              </a:graphicData>
            </a:graphic>
          </wp:inline>
        </w:drawing>
      </w:r>
    </w:p>
    <w:p w14:paraId="51ABC8AE" w14:textId="0AD4CFED" w:rsidR="00F74B60" w:rsidRPr="00F74B60" w:rsidRDefault="00F74B60" w:rsidP="00F74B60">
      <w:pPr>
        <w:jc w:val="center"/>
        <w:rPr>
          <w:i/>
          <w:iCs/>
        </w:rPr>
      </w:pPr>
      <w:r w:rsidRPr="00F74B60">
        <w:rPr>
          <w:i/>
          <w:iCs/>
        </w:rPr>
        <w:t>Trả kết quả</w:t>
      </w:r>
    </w:p>
    <w:p w14:paraId="5B769FBC" w14:textId="70DAD4E6" w:rsidR="00F74B60" w:rsidRDefault="00F74B60" w:rsidP="00F74B60">
      <w:pPr>
        <w:pStyle w:val="BodyText"/>
        <w:rPr>
          <w:lang w:val="en-US"/>
        </w:rPr>
      </w:pPr>
      <w:r>
        <w:rPr>
          <w:lang w:val="en-US"/>
        </w:rPr>
        <w:t>H</w:t>
      </w:r>
      <w:r w:rsidRPr="00F74B60">
        <w:rPr>
          <w:lang w:val="en-US"/>
        </w:rPr>
        <w:t>àm trả về kết quả với mã trạng thái 200 nếu mọi thứ diễn ra suôn sẻ. Kết quả này sẽ bao gồm danh sách các meta-assessments cùng với các thông tin đánh giá liên quan</w:t>
      </w:r>
      <w:r>
        <w:rPr>
          <w:lang w:val="en-US"/>
        </w:rPr>
        <w:t>.</w:t>
      </w:r>
    </w:p>
    <w:p w14:paraId="50F94C29" w14:textId="58F54B42" w:rsidR="00914373" w:rsidRDefault="00914373" w:rsidP="00914373">
      <w:pPr>
        <w:jc w:val="center"/>
      </w:pPr>
      <w:r w:rsidRPr="00914373">
        <w:rPr>
          <w:noProof/>
        </w:rPr>
        <w:lastRenderedPageBreak/>
        <w:drawing>
          <wp:inline distT="0" distB="0" distL="0" distR="0" wp14:anchorId="55550488" wp14:editId="41C57355">
            <wp:extent cx="3741744" cy="3741744"/>
            <wp:effectExtent l="0" t="0" r="0" b="0"/>
            <wp:docPr id="193681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1860" name="Picture 1" descr="A screenshot of a computer program&#10;&#10;Description automatically generated"/>
                    <pic:cNvPicPr/>
                  </pic:nvPicPr>
                  <pic:blipFill>
                    <a:blip r:embed="rId216"/>
                    <a:stretch>
                      <a:fillRect/>
                    </a:stretch>
                  </pic:blipFill>
                  <pic:spPr>
                    <a:xfrm>
                      <a:off x="0" y="0"/>
                      <a:ext cx="3741744" cy="3741744"/>
                    </a:xfrm>
                    <a:prstGeom prst="rect">
                      <a:avLst/>
                    </a:prstGeom>
                  </pic:spPr>
                </pic:pic>
              </a:graphicData>
            </a:graphic>
          </wp:inline>
        </w:drawing>
      </w:r>
    </w:p>
    <w:p w14:paraId="7877D890" w14:textId="34482EB9" w:rsidR="00914373" w:rsidRDefault="00914373" w:rsidP="00914373">
      <w:pPr>
        <w:jc w:val="center"/>
        <w:rPr>
          <w:i/>
          <w:iCs/>
        </w:rPr>
      </w:pPr>
      <w:r w:rsidRPr="00914373">
        <w:rPr>
          <w:i/>
          <w:iCs/>
        </w:rPr>
        <w:t>Điều kiện tồn tại teacher_id</w:t>
      </w:r>
    </w:p>
    <w:p w14:paraId="234690D1" w14:textId="27BC828E" w:rsidR="00914373" w:rsidRDefault="00914373" w:rsidP="00914373">
      <w:pPr>
        <w:pStyle w:val="BodyText"/>
        <w:rPr>
          <w:lang w:val="en-US"/>
        </w:rPr>
      </w:pPr>
      <w:r w:rsidRPr="00914373">
        <w:rPr>
          <w:lang w:val="en-US"/>
        </w:rPr>
        <w:t xml:space="preserve">Khi có teacher_id trong yêu cầu, hàm sẽ chuyển đổi giá trị này thành số nguyên và thực hiện truy vấn đến AssessmentModel để tìm kiếm tất cả các đánh giá liên quan đến </w:t>
      </w:r>
      <w:r w:rsidR="002965B8">
        <w:rPr>
          <w:lang w:val="en-US"/>
        </w:rPr>
        <w:t>giảng viên</w:t>
      </w:r>
      <w:r w:rsidRPr="00914373">
        <w:rPr>
          <w:lang w:val="en-US"/>
        </w:rPr>
        <w:t xml:space="preserve"> cụ thể, đồng thời lọc ra những đánh giá không bị xóa. Nếu không có đánh giá nào được tìm thấy, hàm sẽ trả về mã trạng thái 404 cùng với thông báo </w:t>
      </w:r>
      <w:r w:rsidR="00553660">
        <w:rPr>
          <w:lang w:val="en-US"/>
        </w:rPr>
        <w:t>“</w:t>
      </w:r>
      <w:r w:rsidRPr="00914373">
        <w:rPr>
          <w:lang w:val="en-US"/>
        </w:rPr>
        <w:t>No assessments found for this user</w:t>
      </w:r>
      <w:r w:rsidR="00553660">
        <w:rPr>
          <w:lang w:val="en-US"/>
        </w:rPr>
        <w:t>”</w:t>
      </w:r>
      <w:r w:rsidRPr="00914373">
        <w:rPr>
          <w:lang w:val="en-US"/>
        </w:rPr>
        <w:t>. Ngược lại, nếu có ít nhất một đánh giá, hàm sẽ trả về danh sách các đánh giá đó với mã trạng thái 200.</w:t>
      </w:r>
    </w:p>
    <w:p w14:paraId="01769F54" w14:textId="6E7D1868" w:rsidR="00914373" w:rsidRDefault="00914373" w:rsidP="00914373">
      <w:pPr>
        <w:jc w:val="center"/>
      </w:pPr>
      <w:r w:rsidRPr="00914373">
        <w:rPr>
          <w:noProof/>
        </w:rPr>
        <w:lastRenderedPageBreak/>
        <w:drawing>
          <wp:inline distT="0" distB="0" distL="0" distR="0" wp14:anchorId="501E4DAF" wp14:editId="7CA38F62">
            <wp:extent cx="3703641" cy="4572396"/>
            <wp:effectExtent l="0" t="0" r="0" b="0"/>
            <wp:docPr id="3447222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2295" name="Picture 1" descr="A computer screen shot of a program&#10;&#10;Description automatically generated"/>
                    <pic:cNvPicPr/>
                  </pic:nvPicPr>
                  <pic:blipFill>
                    <a:blip r:embed="rId217"/>
                    <a:stretch>
                      <a:fillRect/>
                    </a:stretch>
                  </pic:blipFill>
                  <pic:spPr>
                    <a:xfrm>
                      <a:off x="0" y="0"/>
                      <a:ext cx="3703641" cy="4572396"/>
                    </a:xfrm>
                    <a:prstGeom prst="rect">
                      <a:avLst/>
                    </a:prstGeom>
                  </pic:spPr>
                </pic:pic>
              </a:graphicData>
            </a:graphic>
          </wp:inline>
        </w:drawing>
      </w:r>
    </w:p>
    <w:p w14:paraId="5D60B419" w14:textId="2846E2D7" w:rsidR="00914373" w:rsidRPr="00914373" w:rsidRDefault="00914373" w:rsidP="00914373">
      <w:pPr>
        <w:jc w:val="center"/>
        <w:rPr>
          <w:i/>
          <w:iCs/>
        </w:rPr>
      </w:pPr>
      <w:r w:rsidRPr="00914373">
        <w:rPr>
          <w:i/>
          <w:iCs/>
        </w:rPr>
        <w:t>Điều kiện tồn tại generalDescription và không có điều kiện nào thỏa</w:t>
      </w:r>
    </w:p>
    <w:p w14:paraId="68392D30" w14:textId="51A3CAF4" w:rsidR="00390A45" w:rsidRDefault="00914373" w:rsidP="00390A45">
      <w:pPr>
        <w:pStyle w:val="BodyText"/>
        <w:rPr>
          <w:lang w:val="en-US"/>
        </w:rPr>
      </w:pPr>
      <w:r w:rsidRPr="00914373">
        <w:rPr>
          <w:lang w:val="en-US"/>
        </w:rPr>
        <w:t>Khi có generalDescription trong yêu cầu, hàm sẽ tìm kiếm một bản ghi Meta</w:t>
      </w:r>
      <w:r>
        <w:rPr>
          <w:lang w:val="en-US"/>
        </w:rPr>
        <w:t xml:space="preserve"> </w:t>
      </w:r>
      <w:r w:rsidRPr="00914373">
        <w:rPr>
          <w:lang w:val="en-US"/>
        </w:rPr>
        <w:t xml:space="preserve">Assessment dựa trên mô tả tổng quát và trạng thái không bị xóa. Nếu tìm thấy bản ghi này, hàm sẽ truy vấn các đánh giá liên quan đến meta_assessment_id của nó. Sau đó, hàm sẽ tạo một danh sách các teacher_id từ các đánh giá đã tìm thấy và trả về cả danh sách đánh giá cùng với danh sách teacherIds. Nếu không tìm thấy MetaAssessment, hàm sẽ trả về mã trạng thái 404 kèm thông báo </w:t>
      </w:r>
      <w:r w:rsidR="00553660">
        <w:rPr>
          <w:lang w:val="en-US"/>
        </w:rPr>
        <w:t>“</w:t>
      </w:r>
      <w:r w:rsidRPr="00914373">
        <w:rPr>
          <w:lang w:val="en-US"/>
        </w:rPr>
        <w:t>assessment không tìm thấy</w:t>
      </w:r>
      <w:r w:rsidR="00553660">
        <w:rPr>
          <w:lang w:val="en-US"/>
        </w:rPr>
        <w:t>”</w:t>
      </w:r>
      <w:r w:rsidRPr="00914373">
        <w:rPr>
          <w:lang w:val="en-US"/>
        </w:rPr>
        <w:t>. Nếu không có điều kiện nào được thỏa mãn, hàm sẽ truy vấn tất cả các đánh giá có sẵn và trả về với mã trạng thái 200.</w:t>
      </w:r>
    </w:p>
    <w:p w14:paraId="0B4C7061" w14:textId="62378F5B" w:rsidR="00390A45" w:rsidRPr="002965B8" w:rsidRDefault="00390A45" w:rsidP="00390A45">
      <w:pPr>
        <w:pStyle w:val="phuluccon"/>
        <w:rPr>
          <w:lang w:val="vi"/>
        </w:rPr>
      </w:pPr>
      <w:r w:rsidRPr="000E597D">
        <w:rPr>
          <w:lang w:val="vi"/>
        </w:rPr>
        <w:t>1</w:t>
      </w:r>
      <w:r>
        <w:t>2</w:t>
      </w:r>
      <w:r w:rsidRPr="000E597D">
        <w:rPr>
          <w:lang w:val="vi"/>
        </w:rPr>
        <w:t>.</w:t>
      </w:r>
      <w:r>
        <w:t>3</w:t>
      </w:r>
      <w:r w:rsidRPr="000E597D">
        <w:rPr>
          <w:lang w:val="vi"/>
        </w:rPr>
        <w:t xml:space="preserve">. </w:t>
      </w:r>
      <w:r w:rsidRPr="00390A45">
        <w:rPr>
          <w:lang w:val="vi"/>
        </w:rPr>
        <w:t xml:space="preserve">Cập nhật điểm khi </w:t>
      </w:r>
      <w:r w:rsidR="002965B8">
        <w:rPr>
          <w:lang w:val="vi"/>
        </w:rPr>
        <w:t>giảng viên</w:t>
      </w:r>
      <w:r w:rsidRPr="00390A45">
        <w:rPr>
          <w:lang w:val="vi"/>
        </w:rPr>
        <w:t xml:space="preserve"> hoàn thành đánh giá</w:t>
      </w:r>
    </w:p>
    <w:p w14:paraId="25D16D0B" w14:textId="61900C52" w:rsidR="00390A45" w:rsidRDefault="00390A45" w:rsidP="00390A45">
      <w:pPr>
        <w:pStyle w:val="BodyText"/>
        <w:rPr>
          <w:lang w:val="en-US"/>
        </w:rPr>
      </w:pPr>
      <w:r w:rsidRPr="00D03F5A">
        <w:t xml:space="preserve">API Endpoint: </w:t>
      </w:r>
      <w:r>
        <w:rPr>
          <w:lang w:val="en-US"/>
        </w:rPr>
        <w:t>PATCH</w:t>
      </w:r>
      <w:r w:rsidRPr="00D03F5A">
        <w:t xml:space="preserve"> /api/admin</w:t>
      </w:r>
      <w:r w:rsidRPr="00390A45">
        <w:rPr>
          <w:lang w:val="vi-VN"/>
        </w:rPr>
        <w:t>/assessment/:id/totalScore</w:t>
      </w:r>
    </w:p>
    <w:p w14:paraId="165CAA6E" w14:textId="7474124F" w:rsidR="00390A45" w:rsidRDefault="00390A45" w:rsidP="00390A45">
      <w:pPr>
        <w:jc w:val="center"/>
      </w:pPr>
      <w:r w:rsidRPr="00390A45">
        <w:rPr>
          <w:noProof/>
        </w:rPr>
        <w:lastRenderedPageBreak/>
        <w:drawing>
          <wp:inline distT="0" distB="0" distL="0" distR="0" wp14:anchorId="23EF536B" wp14:editId="59543E12">
            <wp:extent cx="3703641" cy="2667231"/>
            <wp:effectExtent l="0" t="0" r="0" b="0"/>
            <wp:docPr id="188490472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04727" name="Picture 1" descr="A computer code with black text&#10;&#10;Description automatically generated"/>
                    <pic:cNvPicPr/>
                  </pic:nvPicPr>
                  <pic:blipFill>
                    <a:blip r:embed="rId218"/>
                    <a:stretch>
                      <a:fillRect/>
                    </a:stretch>
                  </pic:blipFill>
                  <pic:spPr>
                    <a:xfrm>
                      <a:off x="0" y="0"/>
                      <a:ext cx="3703641" cy="2667231"/>
                    </a:xfrm>
                    <a:prstGeom prst="rect">
                      <a:avLst/>
                    </a:prstGeom>
                  </pic:spPr>
                </pic:pic>
              </a:graphicData>
            </a:graphic>
          </wp:inline>
        </w:drawing>
      </w:r>
    </w:p>
    <w:p w14:paraId="56C155E8" w14:textId="7A91EBC4" w:rsidR="00390A45" w:rsidRPr="00390A45" w:rsidRDefault="00390A45" w:rsidP="00390A45">
      <w:pPr>
        <w:jc w:val="center"/>
        <w:rPr>
          <w:i/>
          <w:iCs/>
        </w:rPr>
      </w:pPr>
      <w:r w:rsidRPr="00390A45">
        <w:rPr>
          <w:i/>
          <w:iCs/>
        </w:rPr>
        <w:t>Hàm updateStotalScore</w:t>
      </w:r>
    </w:p>
    <w:p w14:paraId="0F2A1ED1" w14:textId="5EAF788B" w:rsidR="00390A45" w:rsidRDefault="00390A45" w:rsidP="00390A45">
      <w:pPr>
        <w:pStyle w:val="BodyText"/>
        <w:rPr>
          <w:lang w:val="en-US"/>
        </w:rPr>
      </w:pPr>
      <w:r w:rsidRPr="00390A45">
        <w:rPr>
          <w:lang w:val="en-US"/>
        </w:rPr>
        <w:t xml:space="preserve">Hàm </w:t>
      </w:r>
      <w:r w:rsidR="00AA4F1F">
        <w:rPr>
          <w:lang w:val="en-US"/>
        </w:rPr>
        <w:t>này</w:t>
      </w:r>
      <w:r w:rsidRPr="00390A45">
        <w:rPr>
          <w:lang w:val="en-US"/>
        </w:rPr>
        <w:t xml:space="preserve"> được sử dụng để cập nhật điểm số tổng của một bài đánh giá dựa trên assessment_id được cung cấp trong tham số URL. Khi nhận được yêu cầu, hàm sẽ trích xuất id từ tham số và data từ nội dung yêu cầu. Tiến hành cập nhật dữ liệu trong cơ sở dữ liệu thông qua mô hình AssessmentModel. Nếu không tìm thấy bài đánh giá tương ứng với assessment_id, hàm sẽ trả về mã trạng thái 404 cùng thông điệp </w:t>
      </w:r>
      <w:r w:rsidR="00553660">
        <w:rPr>
          <w:lang w:val="en-US"/>
        </w:rPr>
        <w:t>“</w:t>
      </w:r>
      <w:r w:rsidRPr="00390A45">
        <w:rPr>
          <w:lang w:val="en-US"/>
        </w:rPr>
        <w:t>Assessment not found</w:t>
      </w:r>
      <w:r w:rsidR="00553660">
        <w:rPr>
          <w:lang w:val="en-US"/>
        </w:rPr>
        <w:t>”</w:t>
      </w:r>
      <w:r w:rsidRPr="00390A45">
        <w:rPr>
          <w:lang w:val="en-US"/>
        </w:rPr>
        <w:t xml:space="preserve">. Ngược lại, nếu cập nhật thành công, hàm sẽ trả về dữ liệu đã cập nhật với mã trạng thái 200. Trong trường hợp xảy ra lỗi trong quá trình thực hiện, hàm sẽ ghi lại lỗi và trả về mã trạng thái 500 với thông điệp </w:t>
      </w:r>
      <w:r w:rsidR="00553660">
        <w:rPr>
          <w:lang w:val="en-US"/>
        </w:rPr>
        <w:t>“</w:t>
      </w:r>
      <w:r w:rsidRPr="00390A45">
        <w:rPr>
          <w:lang w:val="en-US"/>
        </w:rPr>
        <w:t>Lỗi server</w:t>
      </w:r>
      <w:r w:rsidR="00553660">
        <w:rPr>
          <w:lang w:val="en-US"/>
        </w:rPr>
        <w:t>”</w:t>
      </w:r>
      <w:r w:rsidRPr="00390A45">
        <w:rPr>
          <w:lang w:val="en-US"/>
        </w:rPr>
        <w:t>.</w:t>
      </w:r>
    </w:p>
    <w:p w14:paraId="61A510F5" w14:textId="1F3DE6E4" w:rsidR="0025618E" w:rsidRPr="0025618E" w:rsidRDefault="0025618E" w:rsidP="0025618E">
      <w:pPr>
        <w:pStyle w:val="phuluccon"/>
        <w:rPr>
          <w:lang w:val="vi"/>
        </w:rPr>
      </w:pPr>
      <w:r w:rsidRPr="000E597D">
        <w:rPr>
          <w:lang w:val="vi"/>
        </w:rPr>
        <w:t>1</w:t>
      </w:r>
      <w:r>
        <w:t>2</w:t>
      </w:r>
      <w:r w:rsidRPr="000E597D">
        <w:rPr>
          <w:lang w:val="vi"/>
        </w:rPr>
        <w:t>.</w:t>
      </w:r>
      <w:r>
        <w:t>4</w:t>
      </w:r>
      <w:r w:rsidRPr="000E597D">
        <w:rPr>
          <w:lang w:val="vi"/>
        </w:rPr>
        <w:t xml:space="preserve">. </w:t>
      </w:r>
      <w:r w:rsidRPr="0025618E">
        <w:rPr>
          <w:lang w:val="vi"/>
        </w:rPr>
        <w:t xml:space="preserve">Lấy tất cả thông tin liên quan đến lần đánh giá dựa vào id </w:t>
      </w:r>
    </w:p>
    <w:p w14:paraId="2E2E1E1C" w14:textId="5A38CAF5" w:rsidR="0025618E" w:rsidRPr="0025618E" w:rsidRDefault="0025618E" w:rsidP="0025618E">
      <w:pPr>
        <w:pStyle w:val="BodyText"/>
        <w:rPr>
          <w:lang w:val="vi-VN"/>
        </w:rPr>
      </w:pPr>
      <w:r w:rsidRPr="00D03F5A">
        <w:t xml:space="preserve">API Endpoint: </w:t>
      </w:r>
      <w:r w:rsidR="0015424F">
        <w:rPr>
          <w:lang w:val="en-US"/>
        </w:rPr>
        <w:t>GET</w:t>
      </w:r>
      <w:r w:rsidRPr="00D03F5A">
        <w:t xml:space="preserve"> /api/admin</w:t>
      </w:r>
      <w:r w:rsidRPr="0025618E">
        <w:rPr>
          <w:lang w:val="vi-VN"/>
        </w:rPr>
        <w:t>/assessment/:id/items</w:t>
      </w:r>
    </w:p>
    <w:p w14:paraId="59F48A12" w14:textId="3A45D2FE" w:rsidR="0025618E" w:rsidRPr="0025618E" w:rsidRDefault="0025618E" w:rsidP="0025618E">
      <w:pPr>
        <w:pStyle w:val="BodyText"/>
        <w:rPr>
          <w:lang w:val="vi-VN"/>
        </w:rPr>
      </w:pPr>
    </w:p>
    <w:p w14:paraId="264BDBEE" w14:textId="77777777" w:rsidR="0025618E" w:rsidRDefault="0025618E" w:rsidP="0025618E"/>
    <w:p w14:paraId="46C5F6A1" w14:textId="2B79D622" w:rsidR="0025618E" w:rsidRDefault="0025618E" w:rsidP="0025618E">
      <w:pPr>
        <w:jc w:val="center"/>
      </w:pPr>
      <w:r w:rsidRPr="0025618E">
        <w:rPr>
          <w:noProof/>
        </w:rPr>
        <w:lastRenderedPageBreak/>
        <w:drawing>
          <wp:inline distT="0" distB="0" distL="0" distR="0" wp14:anchorId="7C188E05" wp14:editId="240D115F">
            <wp:extent cx="3734124" cy="3520745"/>
            <wp:effectExtent l="0" t="0" r="0" b="3810"/>
            <wp:docPr id="12509359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5974" name="Picture 1" descr="A screenshot of a computer code&#10;&#10;Description automatically generated"/>
                    <pic:cNvPicPr/>
                  </pic:nvPicPr>
                  <pic:blipFill>
                    <a:blip r:embed="rId219"/>
                    <a:stretch>
                      <a:fillRect/>
                    </a:stretch>
                  </pic:blipFill>
                  <pic:spPr>
                    <a:xfrm>
                      <a:off x="0" y="0"/>
                      <a:ext cx="3734124" cy="3520745"/>
                    </a:xfrm>
                    <a:prstGeom prst="rect">
                      <a:avLst/>
                    </a:prstGeom>
                  </pic:spPr>
                </pic:pic>
              </a:graphicData>
            </a:graphic>
          </wp:inline>
        </w:drawing>
      </w:r>
    </w:p>
    <w:p w14:paraId="1BB1491F" w14:textId="76850C03" w:rsidR="0025618E" w:rsidRPr="003F702D" w:rsidRDefault="003F702D" w:rsidP="0025618E">
      <w:pPr>
        <w:jc w:val="center"/>
        <w:rPr>
          <w:i/>
          <w:iCs/>
        </w:rPr>
      </w:pPr>
      <w:r w:rsidRPr="003F702D">
        <w:rPr>
          <w:i/>
          <w:iCs/>
        </w:rPr>
        <w:t>Hàm GetitemsByID</w:t>
      </w:r>
    </w:p>
    <w:p w14:paraId="7D80BA97" w14:textId="3A2B6565" w:rsidR="0025618E" w:rsidRDefault="003F702D" w:rsidP="0025618E">
      <w:pPr>
        <w:pStyle w:val="BodyText"/>
        <w:rPr>
          <w:lang w:val="en-US"/>
        </w:rPr>
      </w:pPr>
      <w:r>
        <w:rPr>
          <w:lang w:val="en-US"/>
        </w:rPr>
        <w:t xml:space="preserve">Hàm </w:t>
      </w:r>
      <w:r w:rsidR="00AA4F1F">
        <w:rPr>
          <w:lang w:val="en-US"/>
        </w:rPr>
        <w:t>này</w:t>
      </w:r>
      <w:r w:rsidRPr="003F702D">
        <w:rPr>
          <w:lang w:val="en-US"/>
        </w:rPr>
        <w:t xml:space="preserve"> bắt đầu với việc lấy assessment_id từ tham số của yêu cầu HTTP. Sau đó, nó thực hiện truy vấn để tìm bài đánh giá dựa trên assessment_id và các điều kiện khác như isDelete: false để đảm bảo rằng chỉ các bài đánh giá chưa bị xóa mới được truy xuất. Dữ liệu bài đánh giá bao gồm các thông tin liên quan đến khóa học, sinh viên, lớp học, rubric và </w:t>
      </w:r>
      <w:r w:rsidR="002965B8">
        <w:rPr>
          <w:lang w:val="en-US"/>
        </w:rPr>
        <w:t>giảng viên</w:t>
      </w:r>
      <w:r w:rsidRPr="003F702D">
        <w:rPr>
          <w:lang w:val="en-US"/>
        </w:rPr>
        <w:t>.</w:t>
      </w:r>
    </w:p>
    <w:p w14:paraId="286278F6" w14:textId="30570A76" w:rsidR="003F702D" w:rsidRDefault="003F702D" w:rsidP="003F702D">
      <w:pPr>
        <w:jc w:val="center"/>
      </w:pPr>
      <w:r w:rsidRPr="003F702D">
        <w:rPr>
          <w:noProof/>
        </w:rPr>
        <w:drawing>
          <wp:inline distT="0" distB="0" distL="0" distR="0" wp14:anchorId="16390C4A" wp14:editId="6B396FCD">
            <wp:extent cx="3756986" cy="891617"/>
            <wp:effectExtent l="0" t="0" r="0" b="3810"/>
            <wp:docPr id="148864217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2178" name="Picture 1" descr="A computer code with black text&#10;&#10;Description automatically generated"/>
                    <pic:cNvPicPr/>
                  </pic:nvPicPr>
                  <pic:blipFill>
                    <a:blip r:embed="rId220"/>
                    <a:stretch>
                      <a:fillRect/>
                    </a:stretch>
                  </pic:blipFill>
                  <pic:spPr>
                    <a:xfrm>
                      <a:off x="0" y="0"/>
                      <a:ext cx="3756986" cy="891617"/>
                    </a:xfrm>
                    <a:prstGeom prst="rect">
                      <a:avLst/>
                    </a:prstGeom>
                  </pic:spPr>
                </pic:pic>
              </a:graphicData>
            </a:graphic>
          </wp:inline>
        </w:drawing>
      </w:r>
    </w:p>
    <w:p w14:paraId="5FC85924" w14:textId="20D7CFBB" w:rsidR="003F702D" w:rsidRPr="002750B6" w:rsidRDefault="0040422F" w:rsidP="003F702D">
      <w:pPr>
        <w:jc w:val="center"/>
        <w:rPr>
          <w:i/>
          <w:iCs/>
        </w:rPr>
      </w:pPr>
      <w:r w:rsidRPr="002750B6">
        <w:rPr>
          <w:i/>
          <w:iCs/>
        </w:rPr>
        <w:t>Kiểm tra sự tồn tại</w:t>
      </w:r>
    </w:p>
    <w:p w14:paraId="2E6E68DC" w14:textId="45E481A4" w:rsidR="003F702D" w:rsidRDefault="003F702D" w:rsidP="003F702D">
      <w:pPr>
        <w:pStyle w:val="BodyText"/>
      </w:pPr>
      <w:r>
        <w:rPr>
          <w:lang w:val="en-US"/>
        </w:rPr>
        <w:t>K</w:t>
      </w:r>
      <w:r w:rsidRPr="003F702D">
        <w:rPr>
          <w:lang w:val="en-US"/>
        </w:rPr>
        <w:t xml:space="preserve">iểm tra sự tồn tại của dữ liệu rubric. Nếu không tìm thấy bài đánh giá hoặc rubric, hệ thống trả về phản hồi lỗi 404 với thông báo </w:t>
      </w:r>
      <w:r w:rsidR="00553660">
        <w:rPr>
          <w:lang w:val="en-US"/>
        </w:rPr>
        <w:t>“</w:t>
      </w:r>
      <w:r w:rsidRPr="003F702D">
        <w:rPr>
          <w:lang w:val="en-US"/>
        </w:rPr>
        <w:t>Assessment or Rubric not found</w:t>
      </w:r>
      <w:r w:rsidR="00553660">
        <w:rPr>
          <w:lang w:val="en-US"/>
        </w:rPr>
        <w:t>”</w:t>
      </w:r>
      <w:r w:rsidRPr="003F702D">
        <w:rPr>
          <w:lang w:val="en-US"/>
        </w:rPr>
        <w:t>. Điều này đảm bảo rằng chỉ các bài đánh giá hợp lệ mới được xử lý tiếp.</w:t>
      </w:r>
    </w:p>
    <w:p w14:paraId="362AD1EB" w14:textId="124906CA" w:rsidR="003F702D" w:rsidRDefault="003F702D" w:rsidP="0040422F">
      <w:pPr>
        <w:jc w:val="center"/>
      </w:pPr>
      <w:r w:rsidRPr="003F702D">
        <w:rPr>
          <w:noProof/>
        </w:rPr>
        <w:lastRenderedPageBreak/>
        <w:drawing>
          <wp:inline distT="0" distB="0" distL="0" distR="0" wp14:anchorId="108B6C65" wp14:editId="1089EB38">
            <wp:extent cx="3711262" cy="1988992"/>
            <wp:effectExtent l="0" t="0" r="3810" b="0"/>
            <wp:docPr id="104253643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36433" name="Picture 1" descr="A computer code with black text&#10;&#10;Description automatically generated"/>
                    <pic:cNvPicPr/>
                  </pic:nvPicPr>
                  <pic:blipFill>
                    <a:blip r:embed="rId221"/>
                    <a:stretch>
                      <a:fillRect/>
                    </a:stretch>
                  </pic:blipFill>
                  <pic:spPr>
                    <a:xfrm>
                      <a:off x="0" y="0"/>
                      <a:ext cx="3711262" cy="1988992"/>
                    </a:xfrm>
                    <a:prstGeom prst="rect">
                      <a:avLst/>
                    </a:prstGeom>
                  </pic:spPr>
                </pic:pic>
              </a:graphicData>
            </a:graphic>
          </wp:inline>
        </w:drawing>
      </w:r>
    </w:p>
    <w:p w14:paraId="17C849D5" w14:textId="1885A28A" w:rsidR="0040422F" w:rsidRPr="0040422F" w:rsidRDefault="0040422F" w:rsidP="0040422F">
      <w:pPr>
        <w:jc w:val="center"/>
        <w:rPr>
          <w:i/>
          <w:iCs/>
        </w:rPr>
      </w:pPr>
      <w:r w:rsidRPr="0040422F">
        <w:rPr>
          <w:i/>
          <w:iCs/>
        </w:rPr>
        <w:t>Tìm kiếm tiêu chí đánh giá</w:t>
      </w:r>
    </w:p>
    <w:p w14:paraId="101EB43E" w14:textId="42D828EA" w:rsidR="003F702D" w:rsidRDefault="003F702D" w:rsidP="003F702D">
      <w:pPr>
        <w:pStyle w:val="BodyText"/>
        <w:rPr>
          <w:lang w:val="en-US"/>
        </w:rPr>
      </w:pPr>
      <w:r w:rsidRPr="003F702D">
        <w:rPr>
          <w:lang w:val="en-US"/>
        </w:rPr>
        <w:t>Khi bài đánh giá và rubric đã được xác nhận là hợp lệ, hệ thống tiếp tục tìm kiếm các mục rubric (rubric items) liên quan bằng cách truy vấn trong mô hình RubricItemModel. Các mục rubric bao gồm thông tin về các mục tiêu học tập của khóa học (CLO), chương (Chapter), và mục tiêu học tập của chương trình (PLO). Dữ liệu được truy xuất nhằm cung cấp thông tin chi tiết hơn về các tiêu chí đánh giá.</w:t>
      </w:r>
    </w:p>
    <w:p w14:paraId="45617D15" w14:textId="5DC688BC" w:rsidR="003F702D" w:rsidRDefault="003F702D" w:rsidP="003F702D">
      <w:pPr>
        <w:jc w:val="center"/>
      </w:pPr>
      <w:r w:rsidRPr="003F702D">
        <w:rPr>
          <w:noProof/>
        </w:rPr>
        <w:drawing>
          <wp:inline distT="0" distB="0" distL="0" distR="0" wp14:anchorId="24786DEA" wp14:editId="71FC9FAE">
            <wp:extent cx="3756986" cy="2331922"/>
            <wp:effectExtent l="0" t="0" r="0" b="0"/>
            <wp:docPr id="18554675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67517" name="Picture 1" descr="A computer screen shot of a code&#10;&#10;Description automatically generated"/>
                    <pic:cNvPicPr/>
                  </pic:nvPicPr>
                  <pic:blipFill>
                    <a:blip r:embed="rId222"/>
                    <a:stretch>
                      <a:fillRect/>
                    </a:stretch>
                  </pic:blipFill>
                  <pic:spPr>
                    <a:xfrm>
                      <a:off x="0" y="0"/>
                      <a:ext cx="3756986" cy="2331922"/>
                    </a:xfrm>
                    <a:prstGeom prst="rect">
                      <a:avLst/>
                    </a:prstGeom>
                  </pic:spPr>
                </pic:pic>
              </a:graphicData>
            </a:graphic>
          </wp:inline>
        </w:drawing>
      </w:r>
    </w:p>
    <w:p w14:paraId="5FEB5065" w14:textId="38E2F435" w:rsidR="003F702D" w:rsidRPr="0040422F" w:rsidRDefault="0040422F" w:rsidP="003F702D">
      <w:pPr>
        <w:jc w:val="center"/>
        <w:rPr>
          <w:i/>
          <w:iCs/>
        </w:rPr>
      </w:pPr>
      <w:r w:rsidRPr="0040422F">
        <w:rPr>
          <w:i/>
          <w:iCs/>
        </w:rPr>
        <w:t>Tìm kiếm điểm chi tiết, lập và tích hợp thông tin</w:t>
      </w:r>
    </w:p>
    <w:p w14:paraId="06BD2C02" w14:textId="3BC3488D" w:rsidR="003F702D" w:rsidRDefault="0040422F" w:rsidP="003F702D">
      <w:pPr>
        <w:pStyle w:val="BodyText"/>
        <w:rPr>
          <w:lang w:val="en-US"/>
        </w:rPr>
      </w:pPr>
      <w:r w:rsidRPr="0040422F">
        <w:rPr>
          <w:lang w:val="en-US"/>
        </w:rPr>
        <w:t>Hệ thống tìm kiếm các mục đánh giá liên quan đến từng mục rubric bằng cách truy vấn từ AssessmentItemModel dựa trên danh sách rubricsItem_id. Quá trình này liên kết các mục đánh giá với từng mục rubric, giúp mỗi mục rubric chứa thông tin đánh giá cụ thể hơn. Sau khi hoàn tất việc liên kết, đoạn mã tích hợp tất cả thông tin này vào bài đánh giá chính (assessments)</w:t>
      </w:r>
      <w:r w:rsidR="003F702D" w:rsidRPr="003F702D">
        <w:rPr>
          <w:lang w:val="en-US"/>
        </w:rPr>
        <w:t>.</w:t>
      </w:r>
    </w:p>
    <w:p w14:paraId="6E3199BD" w14:textId="1522B589" w:rsidR="003F702D" w:rsidRDefault="003F702D" w:rsidP="003F702D">
      <w:pPr>
        <w:pStyle w:val="BodyText"/>
        <w:jc w:val="center"/>
        <w:rPr>
          <w:lang w:val="en-US"/>
        </w:rPr>
      </w:pPr>
      <w:r w:rsidRPr="003F702D">
        <w:rPr>
          <w:noProof/>
        </w:rPr>
        <w:lastRenderedPageBreak/>
        <w:drawing>
          <wp:inline distT="0" distB="0" distL="0" distR="0" wp14:anchorId="6F9AF7BF" wp14:editId="7793F0EB">
            <wp:extent cx="3711262" cy="1143099"/>
            <wp:effectExtent l="0" t="0" r="3810" b="0"/>
            <wp:docPr id="8252097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9778" name="Picture 1" descr="A computer screen shot of text&#10;&#10;Description automatically generated"/>
                    <pic:cNvPicPr/>
                  </pic:nvPicPr>
                  <pic:blipFill>
                    <a:blip r:embed="rId223"/>
                    <a:stretch>
                      <a:fillRect/>
                    </a:stretch>
                  </pic:blipFill>
                  <pic:spPr>
                    <a:xfrm>
                      <a:off x="0" y="0"/>
                      <a:ext cx="3711262" cy="1143099"/>
                    </a:xfrm>
                    <a:prstGeom prst="rect">
                      <a:avLst/>
                    </a:prstGeom>
                  </pic:spPr>
                </pic:pic>
              </a:graphicData>
            </a:graphic>
          </wp:inline>
        </w:drawing>
      </w:r>
    </w:p>
    <w:p w14:paraId="4A1BD427" w14:textId="5467ECC2" w:rsidR="0040422F" w:rsidRPr="0040422F" w:rsidRDefault="0040422F" w:rsidP="003F702D">
      <w:pPr>
        <w:pStyle w:val="BodyText"/>
        <w:jc w:val="center"/>
        <w:rPr>
          <w:i/>
          <w:iCs/>
          <w:lang w:val="en-US"/>
        </w:rPr>
      </w:pPr>
      <w:r w:rsidRPr="0040422F">
        <w:rPr>
          <w:i/>
          <w:iCs/>
          <w:lang w:val="en-US"/>
        </w:rPr>
        <w:t>Trả dữ liệu về</w:t>
      </w:r>
    </w:p>
    <w:p w14:paraId="509553CD" w14:textId="480A8B41" w:rsidR="003F702D" w:rsidRDefault="0040422F" w:rsidP="003F702D">
      <w:pPr>
        <w:pStyle w:val="BodyText"/>
        <w:rPr>
          <w:lang w:val="en-US"/>
        </w:rPr>
      </w:pPr>
      <w:r w:rsidRPr="0040422F">
        <w:rPr>
          <w:lang w:val="en-US"/>
        </w:rPr>
        <w:t>Cuối cùng, tất cả thông tin chi tiết về bài đánh giá, bao gồm các tiêu chí rubric và các mục đánh giá, được gửi về cho người dùng dưới dạng định dạng JSON. Hệ thống cũng trả về mã trạng thái 200 để xác nhận rằng yêu cầu đã được thực hiện thành công.</w:t>
      </w:r>
    </w:p>
    <w:p w14:paraId="7CBBC939" w14:textId="2920F111" w:rsidR="0040422F" w:rsidRPr="002965B8" w:rsidRDefault="0040422F" w:rsidP="0040422F">
      <w:pPr>
        <w:pStyle w:val="phuluccon"/>
        <w:rPr>
          <w:lang w:val="vi"/>
        </w:rPr>
      </w:pPr>
      <w:r w:rsidRPr="000E597D">
        <w:rPr>
          <w:lang w:val="vi"/>
        </w:rPr>
        <w:t>1</w:t>
      </w:r>
      <w:r>
        <w:t>2</w:t>
      </w:r>
      <w:r w:rsidRPr="000E597D">
        <w:rPr>
          <w:lang w:val="vi"/>
        </w:rPr>
        <w:t>.</w:t>
      </w:r>
      <w:r>
        <w:t>5</w:t>
      </w:r>
      <w:r w:rsidRPr="000E597D">
        <w:rPr>
          <w:lang w:val="vi"/>
        </w:rPr>
        <w:t xml:space="preserve">. </w:t>
      </w:r>
      <w:r w:rsidRPr="002965B8">
        <w:rPr>
          <w:lang w:val="vi"/>
        </w:rPr>
        <w:t xml:space="preserve">Xóa </w:t>
      </w:r>
      <w:r w:rsidR="002965B8" w:rsidRPr="002965B8">
        <w:rPr>
          <w:lang w:val="vi"/>
        </w:rPr>
        <w:t>giảng viên</w:t>
      </w:r>
      <w:r w:rsidRPr="002965B8">
        <w:rPr>
          <w:lang w:val="vi"/>
        </w:rPr>
        <w:t xml:space="preserve"> khỏi lần đánh giá</w:t>
      </w:r>
      <w:r w:rsidRPr="0025618E">
        <w:rPr>
          <w:lang w:val="vi"/>
        </w:rPr>
        <w:t xml:space="preserve"> </w:t>
      </w:r>
    </w:p>
    <w:p w14:paraId="75D885A4" w14:textId="49407CB4" w:rsidR="006340A9" w:rsidRPr="006340A9" w:rsidRDefault="006340A9" w:rsidP="006340A9">
      <w:pPr>
        <w:pStyle w:val="BodyText"/>
        <w:rPr>
          <w:lang w:val="en-US"/>
        </w:rPr>
      </w:pPr>
      <w:r w:rsidRPr="00D03F5A">
        <w:t>API Endpoint:</w:t>
      </w:r>
      <w:r>
        <w:rPr>
          <w:lang w:val="en-US"/>
        </w:rPr>
        <w:t xml:space="preserve"> DELETE</w:t>
      </w:r>
      <w:r w:rsidRPr="00D03F5A">
        <w:t xml:space="preserve"> /api/admin</w:t>
      </w:r>
      <w:r w:rsidRPr="0025618E">
        <w:rPr>
          <w:lang w:val="vi-VN"/>
        </w:rPr>
        <w:t>/assessment</w:t>
      </w:r>
      <w:r w:rsidRPr="006340A9">
        <w:rPr>
          <w:lang w:val="vi-VN"/>
        </w:rPr>
        <w:t>/teacher/:teacherId</w:t>
      </w:r>
    </w:p>
    <w:p w14:paraId="40B86307" w14:textId="1456F7BF" w:rsidR="0040422F" w:rsidRDefault="004C4804" w:rsidP="004C4804">
      <w:pPr>
        <w:jc w:val="center"/>
      </w:pPr>
      <w:r w:rsidRPr="004C4804">
        <w:rPr>
          <w:noProof/>
        </w:rPr>
        <w:drawing>
          <wp:inline distT="0" distB="0" distL="0" distR="0" wp14:anchorId="676B1581" wp14:editId="27845AC3">
            <wp:extent cx="3718882" cy="4694327"/>
            <wp:effectExtent l="0" t="0" r="0" b="0"/>
            <wp:docPr id="589056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6368" name="Picture 1" descr="A screenshot of a computer program&#10;&#10;Description automatically generated"/>
                    <pic:cNvPicPr/>
                  </pic:nvPicPr>
                  <pic:blipFill>
                    <a:blip r:embed="rId224"/>
                    <a:stretch>
                      <a:fillRect/>
                    </a:stretch>
                  </pic:blipFill>
                  <pic:spPr>
                    <a:xfrm>
                      <a:off x="0" y="0"/>
                      <a:ext cx="3718882" cy="4694327"/>
                    </a:xfrm>
                    <a:prstGeom prst="rect">
                      <a:avLst/>
                    </a:prstGeom>
                  </pic:spPr>
                </pic:pic>
              </a:graphicData>
            </a:graphic>
          </wp:inline>
        </w:drawing>
      </w:r>
    </w:p>
    <w:p w14:paraId="1AA08296" w14:textId="1A4956B3" w:rsidR="004C4804" w:rsidRDefault="004C4804" w:rsidP="004C4804">
      <w:pPr>
        <w:jc w:val="center"/>
      </w:pPr>
      <w:r>
        <w:t xml:space="preserve">Hàm </w:t>
      </w:r>
      <w:r w:rsidRPr="004C4804">
        <w:rPr>
          <w:szCs w:val="26"/>
          <w:lang w:val="vi-VN"/>
        </w:rPr>
        <w:t>deleteByTeacherId</w:t>
      </w:r>
    </w:p>
    <w:p w14:paraId="765AB542" w14:textId="22EA4544" w:rsidR="004C4804" w:rsidRPr="004C4804" w:rsidRDefault="004C4804" w:rsidP="004C4804">
      <w:pPr>
        <w:pStyle w:val="BodyText"/>
        <w:rPr>
          <w:lang w:val="vi-VN"/>
        </w:rPr>
      </w:pPr>
      <w:r w:rsidRPr="004C4804">
        <w:rPr>
          <w:lang w:val="vi-VN"/>
        </w:rPr>
        <w:t xml:space="preserve">Đoạn mã </w:t>
      </w:r>
      <w:r w:rsidR="00AA4F1F">
        <w:rPr>
          <w:lang w:val="en-US"/>
        </w:rPr>
        <w:t>này</w:t>
      </w:r>
      <w:r w:rsidRPr="004C4804">
        <w:rPr>
          <w:lang w:val="vi-VN"/>
        </w:rPr>
        <w:t xml:space="preserve"> thực hiện việc xóa các bài đánh giá dựa trên teacherId được truyền từ </w:t>
      </w:r>
      <w:r w:rsidRPr="004C4804">
        <w:rPr>
          <w:lang w:val="vi-VN"/>
        </w:rPr>
        <w:lastRenderedPageBreak/>
        <w:t xml:space="preserve">tham số yêu cầu. Đầu tiên, nó tìm tất cả các bài đánh giá liên quan đến </w:t>
      </w:r>
      <w:r w:rsidR="002965B8">
        <w:rPr>
          <w:lang w:val="vi-VN"/>
        </w:rPr>
        <w:t>giảng viên</w:t>
      </w:r>
      <w:r w:rsidRPr="004C4804">
        <w:rPr>
          <w:lang w:val="vi-VN"/>
        </w:rPr>
        <w:t xml:space="preserve"> thông qua mô hình AssessmentModel và tạo ra một mảng assessmentIds chứa ID của các bài đánh giá đó. Nếu mảng này không rỗng, hệ thống sẽ xóa tất cả các mục đánh giá tương ứng từ mô hình AssessmentItemModel và sau đó xóa các bài đánh giá từ mô hình AssessmentModel.</w:t>
      </w:r>
    </w:p>
    <w:p w14:paraId="4A9F1FA2" w14:textId="0E95936C" w:rsidR="004C4804" w:rsidRPr="002750B6" w:rsidRDefault="004C4804" w:rsidP="004C4804">
      <w:pPr>
        <w:pStyle w:val="BodyText"/>
        <w:rPr>
          <w:lang w:val="vi-VN"/>
        </w:rPr>
      </w:pPr>
      <w:r w:rsidRPr="004C4804">
        <w:rPr>
          <w:lang w:val="vi-VN"/>
        </w:rPr>
        <w:t>Nếu xóa thành công, hệ thống trả về mã trạng thái 200 và thông báo số lượng bài đánh giá đã bị xóa. Nếu không tìm thấy bài đánh giá nào, mã trạng thái 404 sẽ được trả về kèm thông báo thích hợp. Trong trường hợp xảy ra lỗi, mã trạng thái 500 và thông báo lỗi sẽ được gửi đến người dùng</w:t>
      </w:r>
    </w:p>
    <w:p w14:paraId="0539D1A0" w14:textId="77777777" w:rsidR="004C4804" w:rsidRDefault="004C4804" w:rsidP="004C4804">
      <w:pPr>
        <w:pStyle w:val="phuluccon"/>
      </w:pPr>
      <w:r w:rsidRPr="000E597D">
        <w:rPr>
          <w:lang w:val="vi"/>
        </w:rPr>
        <w:t>1</w:t>
      </w:r>
      <w:r>
        <w:t>2</w:t>
      </w:r>
      <w:r w:rsidRPr="000E597D">
        <w:rPr>
          <w:lang w:val="vi"/>
        </w:rPr>
        <w:t>.</w:t>
      </w:r>
      <w:r>
        <w:t>6</w:t>
      </w:r>
      <w:r w:rsidRPr="000E597D">
        <w:rPr>
          <w:lang w:val="vi"/>
        </w:rPr>
        <w:t xml:space="preserve">. </w:t>
      </w:r>
      <w:r>
        <w:t>Nhận thông tin 1 đánh giá</w:t>
      </w:r>
    </w:p>
    <w:p w14:paraId="492AFAD6" w14:textId="2354888B" w:rsidR="004C4804" w:rsidRDefault="004C4804" w:rsidP="004C4804">
      <w:pPr>
        <w:pStyle w:val="BodyText"/>
        <w:rPr>
          <w:lang w:val="en-US"/>
        </w:rPr>
      </w:pPr>
      <w:r w:rsidRPr="00D03F5A">
        <w:t>API Endpoint: GET /api/admin</w:t>
      </w:r>
      <w:r w:rsidRPr="004C4804">
        <w:rPr>
          <w:rFonts w:eastAsia="SimSun"/>
        </w:rPr>
        <w:t>/assessment/:id</w:t>
      </w:r>
    </w:p>
    <w:p w14:paraId="1169F004" w14:textId="0314A1B1" w:rsidR="004C4804" w:rsidRDefault="004C4804" w:rsidP="004C4804">
      <w:pPr>
        <w:jc w:val="center"/>
      </w:pPr>
      <w:r w:rsidRPr="004C4804">
        <w:rPr>
          <w:noProof/>
        </w:rPr>
        <w:drawing>
          <wp:inline distT="0" distB="0" distL="0" distR="0" wp14:anchorId="498BAF5C" wp14:editId="748C4B10">
            <wp:extent cx="3703641" cy="3711262"/>
            <wp:effectExtent l="0" t="0" r="0" b="3810"/>
            <wp:docPr id="5096072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7246" name="Picture 1" descr="A screenshot of a computer code&#10;&#10;Description automatically generated"/>
                    <pic:cNvPicPr/>
                  </pic:nvPicPr>
                  <pic:blipFill>
                    <a:blip r:embed="rId225"/>
                    <a:stretch>
                      <a:fillRect/>
                    </a:stretch>
                  </pic:blipFill>
                  <pic:spPr>
                    <a:xfrm>
                      <a:off x="0" y="0"/>
                      <a:ext cx="3703641" cy="3711262"/>
                    </a:xfrm>
                    <a:prstGeom prst="rect">
                      <a:avLst/>
                    </a:prstGeom>
                  </pic:spPr>
                </pic:pic>
              </a:graphicData>
            </a:graphic>
          </wp:inline>
        </w:drawing>
      </w:r>
    </w:p>
    <w:p w14:paraId="423888D2" w14:textId="50F340F1" w:rsidR="004C4804" w:rsidRPr="004C4804" w:rsidRDefault="004C4804" w:rsidP="004C4804">
      <w:pPr>
        <w:jc w:val="center"/>
        <w:rPr>
          <w:i/>
          <w:iCs/>
        </w:rPr>
      </w:pPr>
      <w:r w:rsidRPr="004C4804">
        <w:rPr>
          <w:i/>
          <w:iCs/>
        </w:rPr>
        <w:t>Hàm getByID</w:t>
      </w:r>
    </w:p>
    <w:p w14:paraId="0A89E225" w14:textId="373C7C69" w:rsidR="004C4804" w:rsidRPr="002965B8" w:rsidRDefault="004C4804" w:rsidP="004C4804">
      <w:pPr>
        <w:pStyle w:val="phuluccon"/>
        <w:rPr>
          <w:lang w:val="vi"/>
        </w:rPr>
      </w:pPr>
      <w:r w:rsidRPr="000E597D">
        <w:rPr>
          <w:lang w:val="vi"/>
        </w:rPr>
        <w:t>1</w:t>
      </w:r>
      <w:r>
        <w:t>2</w:t>
      </w:r>
      <w:r w:rsidRPr="000E597D">
        <w:rPr>
          <w:lang w:val="vi"/>
        </w:rPr>
        <w:t>.</w:t>
      </w:r>
      <w:r>
        <w:t>7</w:t>
      </w:r>
      <w:r w:rsidRPr="000E597D">
        <w:rPr>
          <w:lang w:val="vi"/>
        </w:rPr>
        <w:t xml:space="preserve">. </w:t>
      </w:r>
      <w:r w:rsidRPr="004C4804">
        <w:rPr>
          <w:lang w:val="vi"/>
        </w:rPr>
        <w:t xml:space="preserve">Tạo mới lần đánh giá (hay phân công </w:t>
      </w:r>
      <w:r w:rsidR="002965B8">
        <w:rPr>
          <w:lang w:val="vi"/>
        </w:rPr>
        <w:t>giảng viên</w:t>
      </w:r>
      <w:r w:rsidRPr="004C4804">
        <w:rPr>
          <w:lang w:val="vi"/>
        </w:rPr>
        <w:t xml:space="preserve"> chấm)</w:t>
      </w:r>
    </w:p>
    <w:p w14:paraId="4E1DBED0" w14:textId="17B55D4F" w:rsidR="004C4804" w:rsidRPr="004C4804" w:rsidRDefault="004C4804" w:rsidP="004C4804">
      <w:pPr>
        <w:pStyle w:val="BodyText"/>
        <w:rPr>
          <w:lang w:val="en-US"/>
        </w:rPr>
      </w:pPr>
      <w:r w:rsidRPr="00D03F5A">
        <w:t xml:space="preserve">API Endpoint: </w:t>
      </w:r>
      <w:r>
        <w:rPr>
          <w:lang w:val="en-US"/>
        </w:rPr>
        <w:t>POST</w:t>
      </w:r>
      <w:r w:rsidRPr="00D03F5A">
        <w:t xml:space="preserve"> /api/admin</w:t>
      </w:r>
      <w:r w:rsidRPr="004C4804">
        <w:rPr>
          <w:rFonts w:eastAsia="SimSun"/>
        </w:rPr>
        <w:t>/assessment</w:t>
      </w:r>
    </w:p>
    <w:p w14:paraId="322DCA26" w14:textId="77777777" w:rsidR="004C4804" w:rsidRPr="004C4804" w:rsidRDefault="004C4804" w:rsidP="004C4804">
      <w:pPr>
        <w:pStyle w:val="BodyText"/>
        <w:rPr>
          <w:lang w:val="en-US"/>
        </w:rPr>
      </w:pPr>
    </w:p>
    <w:p w14:paraId="34A4B8AF" w14:textId="33D5DC90" w:rsidR="004C4804" w:rsidRDefault="004C4804" w:rsidP="004C4804">
      <w:pPr>
        <w:pStyle w:val="BodyText"/>
        <w:jc w:val="center"/>
        <w:rPr>
          <w:lang w:val="en-US"/>
        </w:rPr>
      </w:pPr>
      <w:r w:rsidRPr="004C4804">
        <w:rPr>
          <w:noProof/>
        </w:rPr>
        <w:lastRenderedPageBreak/>
        <w:drawing>
          <wp:inline distT="0" distB="0" distL="0" distR="0" wp14:anchorId="2E7B573B" wp14:editId="1F9BFEC3">
            <wp:extent cx="3772227" cy="1775614"/>
            <wp:effectExtent l="0" t="0" r="0" b="0"/>
            <wp:docPr id="87764309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43096" name="Picture 1" descr="A computer code with black text&#10;&#10;Description automatically generated"/>
                    <pic:cNvPicPr/>
                  </pic:nvPicPr>
                  <pic:blipFill>
                    <a:blip r:embed="rId226"/>
                    <a:stretch>
                      <a:fillRect/>
                    </a:stretch>
                  </pic:blipFill>
                  <pic:spPr>
                    <a:xfrm>
                      <a:off x="0" y="0"/>
                      <a:ext cx="3772227" cy="1775614"/>
                    </a:xfrm>
                    <a:prstGeom prst="rect">
                      <a:avLst/>
                    </a:prstGeom>
                  </pic:spPr>
                </pic:pic>
              </a:graphicData>
            </a:graphic>
          </wp:inline>
        </w:drawing>
      </w:r>
    </w:p>
    <w:p w14:paraId="00C771A6" w14:textId="3A607CA3" w:rsidR="004C4804" w:rsidRDefault="004C4804" w:rsidP="004C4804">
      <w:pPr>
        <w:pStyle w:val="BodyText"/>
        <w:jc w:val="center"/>
        <w:rPr>
          <w:i/>
          <w:iCs/>
          <w:lang w:val="en-US"/>
        </w:rPr>
      </w:pPr>
      <w:r w:rsidRPr="004C4804">
        <w:rPr>
          <w:i/>
          <w:iCs/>
          <w:lang w:val="en-US"/>
        </w:rPr>
        <w:t>Hàm create</w:t>
      </w:r>
    </w:p>
    <w:p w14:paraId="775C2268" w14:textId="4281AD96" w:rsidR="00D975AE" w:rsidRDefault="00D975AE" w:rsidP="00D975AE">
      <w:pPr>
        <w:pStyle w:val="phuluccon"/>
      </w:pPr>
      <w:r w:rsidRPr="000E597D">
        <w:rPr>
          <w:lang w:val="vi"/>
        </w:rPr>
        <w:t>1</w:t>
      </w:r>
      <w:r>
        <w:t>2</w:t>
      </w:r>
      <w:r w:rsidRPr="000E597D">
        <w:rPr>
          <w:lang w:val="vi"/>
        </w:rPr>
        <w:t>.</w:t>
      </w:r>
      <w:r>
        <w:t>8</w:t>
      </w:r>
      <w:r w:rsidRPr="000E597D">
        <w:rPr>
          <w:lang w:val="vi"/>
        </w:rPr>
        <w:t xml:space="preserve">. </w:t>
      </w:r>
      <w:r>
        <w:t>Cập nhật đánh giá</w:t>
      </w:r>
    </w:p>
    <w:p w14:paraId="05B81FA5" w14:textId="16A8B5BE" w:rsidR="00D975AE" w:rsidRPr="00D975AE" w:rsidRDefault="00D975AE" w:rsidP="00D975AE">
      <w:pPr>
        <w:pStyle w:val="BodyText"/>
        <w:rPr>
          <w:lang w:val="en-US"/>
        </w:rPr>
      </w:pPr>
      <w:r w:rsidRPr="00D03F5A">
        <w:t xml:space="preserve">API Endpoint: </w:t>
      </w:r>
      <w:r>
        <w:rPr>
          <w:lang w:val="en-US"/>
        </w:rPr>
        <w:t>PUT</w:t>
      </w:r>
      <w:r w:rsidRPr="00D03F5A">
        <w:t xml:space="preserve"> /api/admin</w:t>
      </w:r>
      <w:r w:rsidRPr="004C4804">
        <w:rPr>
          <w:rFonts w:eastAsia="SimSun"/>
        </w:rPr>
        <w:t>/assessment</w:t>
      </w:r>
      <w:r>
        <w:rPr>
          <w:rFonts w:eastAsia="SimSun"/>
          <w:lang w:val="en-US"/>
        </w:rPr>
        <w:t>/:id</w:t>
      </w:r>
    </w:p>
    <w:p w14:paraId="3BDCF3F7" w14:textId="01719C90" w:rsidR="00D975AE" w:rsidRDefault="00D975AE" w:rsidP="00D975AE">
      <w:pPr>
        <w:pStyle w:val="BodyText"/>
        <w:jc w:val="center"/>
        <w:rPr>
          <w:lang w:val="en-US"/>
        </w:rPr>
      </w:pPr>
      <w:r w:rsidRPr="00D975AE">
        <w:rPr>
          <w:noProof/>
        </w:rPr>
        <w:drawing>
          <wp:inline distT="0" distB="0" distL="0" distR="0" wp14:anchorId="7E8FF402" wp14:editId="1C6061C4">
            <wp:extent cx="3718882" cy="2362405"/>
            <wp:effectExtent l="0" t="0" r="0" b="0"/>
            <wp:docPr id="17375999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9950" name="Picture 1" descr="A computer screen shot of a program code&#10;&#10;Description automatically generated"/>
                    <pic:cNvPicPr/>
                  </pic:nvPicPr>
                  <pic:blipFill>
                    <a:blip r:embed="rId227"/>
                    <a:stretch>
                      <a:fillRect/>
                    </a:stretch>
                  </pic:blipFill>
                  <pic:spPr>
                    <a:xfrm>
                      <a:off x="0" y="0"/>
                      <a:ext cx="3718882" cy="2362405"/>
                    </a:xfrm>
                    <a:prstGeom prst="rect">
                      <a:avLst/>
                    </a:prstGeom>
                  </pic:spPr>
                </pic:pic>
              </a:graphicData>
            </a:graphic>
          </wp:inline>
        </w:drawing>
      </w:r>
    </w:p>
    <w:p w14:paraId="3C718BD3" w14:textId="3B083669" w:rsidR="00D975AE" w:rsidRPr="00D975AE" w:rsidRDefault="00D975AE" w:rsidP="00D975AE">
      <w:pPr>
        <w:pStyle w:val="BodyText"/>
        <w:jc w:val="center"/>
        <w:rPr>
          <w:lang w:val="en-US"/>
        </w:rPr>
      </w:pPr>
      <w:r>
        <w:rPr>
          <w:lang w:val="en-US"/>
        </w:rPr>
        <w:t>Hàm update</w:t>
      </w:r>
    </w:p>
    <w:p w14:paraId="5486A473" w14:textId="043597B2" w:rsidR="00D975AE" w:rsidRDefault="00D975AE" w:rsidP="00D975AE">
      <w:pPr>
        <w:pStyle w:val="phuluccon"/>
      </w:pPr>
      <w:r w:rsidRPr="000E597D">
        <w:rPr>
          <w:lang w:val="vi"/>
        </w:rPr>
        <w:t>1</w:t>
      </w:r>
      <w:r>
        <w:t>2</w:t>
      </w:r>
      <w:r w:rsidRPr="000E597D">
        <w:rPr>
          <w:lang w:val="vi"/>
        </w:rPr>
        <w:t>.</w:t>
      </w:r>
      <w:r w:rsidR="000248FF">
        <w:t>9</w:t>
      </w:r>
      <w:r w:rsidRPr="000E597D">
        <w:rPr>
          <w:lang w:val="vi"/>
        </w:rPr>
        <w:t xml:space="preserve">. </w:t>
      </w:r>
      <w:r>
        <w:t>Xóa 1 đánh giá</w:t>
      </w:r>
    </w:p>
    <w:p w14:paraId="4C5FBB99" w14:textId="3D3A95E3" w:rsidR="00D975AE" w:rsidRPr="00D975AE" w:rsidRDefault="00D975AE" w:rsidP="00D975AE">
      <w:pPr>
        <w:pStyle w:val="BodyText"/>
        <w:rPr>
          <w:lang w:val="en-US"/>
        </w:rPr>
      </w:pPr>
      <w:r w:rsidRPr="00D03F5A">
        <w:t xml:space="preserve">API Endpoint: </w:t>
      </w:r>
      <w:r>
        <w:rPr>
          <w:lang w:val="en-US"/>
        </w:rPr>
        <w:t>DELETE</w:t>
      </w:r>
      <w:r w:rsidRPr="00D03F5A">
        <w:t xml:space="preserve"> /api/admin</w:t>
      </w:r>
      <w:r w:rsidRPr="004C4804">
        <w:rPr>
          <w:rFonts w:eastAsia="SimSun"/>
        </w:rPr>
        <w:t>/assessment</w:t>
      </w:r>
      <w:r>
        <w:rPr>
          <w:rFonts w:eastAsia="SimSun"/>
          <w:lang w:val="en-US"/>
        </w:rPr>
        <w:t>/:id</w:t>
      </w:r>
    </w:p>
    <w:p w14:paraId="15E12CB8" w14:textId="77777777" w:rsidR="004C4804" w:rsidRDefault="004C4804" w:rsidP="00D975AE">
      <w:pPr>
        <w:pStyle w:val="BodyText"/>
        <w:rPr>
          <w:lang w:val="en-US"/>
        </w:rPr>
      </w:pPr>
    </w:p>
    <w:p w14:paraId="089FDDB7" w14:textId="77777777" w:rsidR="00D975AE" w:rsidRDefault="00D975AE" w:rsidP="00D975AE">
      <w:pPr>
        <w:pStyle w:val="BodyText"/>
        <w:rPr>
          <w:lang w:val="en-US"/>
        </w:rPr>
      </w:pPr>
    </w:p>
    <w:p w14:paraId="62D9B208" w14:textId="5610AC62" w:rsidR="00D975AE" w:rsidRDefault="00D975AE" w:rsidP="00D975AE">
      <w:pPr>
        <w:jc w:val="center"/>
      </w:pPr>
      <w:r w:rsidRPr="00D975AE">
        <w:rPr>
          <w:noProof/>
        </w:rPr>
        <w:lastRenderedPageBreak/>
        <w:drawing>
          <wp:inline distT="0" distB="0" distL="0" distR="0" wp14:anchorId="58B20776" wp14:editId="4D5B6AA5">
            <wp:extent cx="3718882" cy="1752752"/>
            <wp:effectExtent l="0" t="0" r="0" b="0"/>
            <wp:docPr id="39032477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24771" name="Picture 1" descr="A computer code with black text&#10;&#10;Description automatically generated"/>
                    <pic:cNvPicPr/>
                  </pic:nvPicPr>
                  <pic:blipFill>
                    <a:blip r:embed="rId228"/>
                    <a:stretch>
                      <a:fillRect/>
                    </a:stretch>
                  </pic:blipFill>
                  <pic:spPr>
                    <a:xfrm>
                      <a:off x="0" y="0"/>
                      <a:ext cx="3718882" cy="1752752"/>
                    </a:xfrm>
                    <a:prstGeom prst="rect">
                      <a:avLst/>
                    </a:prstGeom>
                  </pic:spPr>
                </pic:pic>
              </a:graphicData>
            </a:graphic>
          </wp:inline>
        </w:drawing>
      </w:r>
    </w:p>
    <w:p w14:paraId="6D8F01F5" w14:textId="312F9A4C" w:rsidR="00D975AE" w:rsidRDefault="00D975AE" w:rsidP="00D975AE">
      <w:pPr>
        <w:jc w:val="center"/>
        <w:rPr>
          <w:i/>
          <w:iCs/>
        </w:rPr>
      </w:pPr>
      <w:r w:rsidRPr="00D975AE">
        <w:rPr>
          <w:i/>
          <w:iCs/>
        </w:rPr>
        <w:t>Hàm delete</w:t>
      </w:r>
    </w:p>
    <w:p w14:paraId="2B6BBE28" w14:textId="4A5B608C" w:rsidR="000248FF" w:rsidRDefault="000248FF" w:rsidP="000248FF">
      <w:pPr>
        <w:pStyle w:val="phuluccon"/>
      </w:pPr>
      <w:r w:rsidRPr="000E597D">
        <w:rPr>
          <w:lang w:val="vi"/>
        </w:rPr>
        <w:t>1</w:t>
      </w:r>
      <w:r>
        <w:t>2</w:t>
      </w:r>
      <w:r w:rsidRPr="000E597D">
        <w:rPr>
          <w:lang w:val="vi"/>
        </w:rPr>
        <w:t>.</w:t>
      </w:r>
      <w:r>
        <w:t>10</w:t>
      </w:r>
      <w:r w:rsidRPr="000E597D">
        <w:rPr>
          <w:lang w:val="vi"/>
        </w:rPr>
        <w:t xml:space="preserve">. </w:t>
      </w:r>
      <w:r>
        <w:t>Xóa nhiều đánh giá</w:t>
      </w:r>
    </w:p>
    <w:p w14:paraId="546B5018" w14:textId="4D24885D" w:rsidR="000248FF" w:rsidRDefault="000248FF" w:rsidP="000248FF">
      <w:pPr>
        <w:pStyle w:val="BodyText"/>
        <w:rPr>
          <w:rFonts w:eastAsia="SimSun"/>
          <w:lang w:val="en-US"/>
        </w:rPr>
      </w:pPr>
      <w:r w:rsidRPr="00D03F5A">
        <w:t xml:space="preserve">API Endpoint: </w:t>
      </w:r>
      <w:r>
        <w:rPr>
          <w:lang w:val="en-US"/>
        </w:rPr>
        <w:t>DELETE</w:t>
      </w:r>
      <w:r w:rsidRPr="00D03F5A">
        <w:t xml:space="preserve"> /api/admin</w:t>
      </w:r>
      <w:r w:rsidRPr="004C4804">
        <w:rPr>
          <w:rFonts w:eastAsia="SimSun"/>
        </w:rPr>
        <w:t>/</w:t>
      </w:r>
      <w:r w:rsidRPr="000248FF">
        <w:rPr>
          <w:rFonts w:eastAsia="SimSun"/>
          <w:lang w:val="vi-VN"/>
        </w:rPr>
        <w:t>assessments/multiple</w:t>
      </w:r>
    </w:p>
    <w:p w14:paraId="3BC1D42F" w14:textId="77777777" w:rsidR="000248FF" w:rsidRPr="00EA5E91" w:rsidRDefault="000248FF" w:rsidP="000248FF">
      <w:pPr>
        <w:pStyle w:val="BodyText"/>
        <w:rPr>
          <w:b/>
          <w:bCs/>
          <w:lang w:val="en-US"/>
        </w:rPr>
      </w:pPr>
      <w:r w:rsidRPr="00EA5E91">
        <w:rPr>
          <w:b/>
          <w:bCs/>
          <w:lang w:val="en-US"/>
        </w:rPr>
        <w:t>Tham số truy vấn:</w:t>
      </w:r>
    </w:p>
    <w:p w14:paraId="2B1ABC98" w14:textId="028CC985" w:rsidR="000248FF" w:rsidRPr="000248FF" w:rsidRDefault="000248FF" w:rsidP="000248FF">
      <w:pPr>
        <w:pStyle w:val="BodyText"/>
        <w:rPr>
          <w:b/>
          <w:bCs/>
          <w:lang w:val="en-US"/>
        </w:rPr>
      </w:pPr>
      <w:r w:rsidRPr="000248FF">
        <w:rPr>
          <w:b/>
          <w:bCs/>
          <w:lang w:val="vi-VN"/>
        </w:rPr>
        <w:t>assessment_id</w:t>
      </w:r>
      <w:r w:rsidRPr="008F586B">
        <w:rPr>
          <w:lang w:val="vi-VN"/>
        </w:rPr>
        <w:t xml:space="preserve">: </w:t>
      </w:r>
      <w:r>
        <w:rPr>
          <w:lang w:val="en-US"/>
        </w:rPr>
        <w:t>mảng id đánh giá cần xóa.</w:t>
      </w:r>
    </w:p>
    <w:p w14:paraId="091D1CFF" w14:textId="70A4409E" w:rsidR="000248FF" w:rsidRDefault="000248FF" w:rsidP="000248FF">
      <w:pPr>
        <w:jc w:val="center"/>
      </w:pPr>
      <w:r w:rsidRPr="000248FF">
        <w:rPr>
          <w:noProof/>
        </w:rPr>
        <w:drawing>
          <wp:inline distT="0" distB="0" distL="0" distR="0" wp14:anchorId="684FEA4D" wp14:editId="42158B64">
            <wp:extent cx="3772227" cy="2103302"/>
            <wp:effectExtent l="0" t="0" r="0" b="0"/>
            <wp:docPr id="118191348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13485" name="Picture 1" descr="A computer code with black text&#10;&#10;Description automatically generated"/>
                    <pic:cNvPicPr/>
                  </pic:nvPicPr>
                  <pic:blipFill>
                    <a:blip r:embed="rId229"/>
                    <a:stretch>
                      <a:fillRect/>
                    </a:stretch>
                  </pic:blipFill>
                  <pic:spPr>
                    <a:xfrm>
                      <a:off x="0" y="0"/>
                      <a:ext cx="3772227" cy="2103302"/>
                    </a:xfrm>
                    <a:prstGeom prst="rect">
                      <a:avLst/>
                    </a:prstGeom>
                  </pic:spPr>
                </pic:pic>
              </a:graphicData>
            </a:graphic>
          </wp:inline>
        </w:drawing>
      </w:r>
    </w:p>
    <w:p w14:paraId="36E8BF44" w14:textId="52DF2A35" w:rsidR="000248FF" w:rsidRDefault="000248FF" w:rsidP="000248FF">
      <w:pPr>
        <w:jc w:val="center"/>
        <w:rPr>
          <w:i/>
          <w:iCs/>
        </w:rPr>
      </w:pPr>
      <w:r w:rsidRPr="00D975AE">
        <w:rPr>
          <w:i/>
          <w:iCs/>
        </w:rPr>
        <w:t>Hàm delete</w:t>
      </w:r>
      <w:r>
        <w:rPr>
          <w:i/>
          <w:iCs/>
        </w:rPr>
        <w:t>Multiple</w:t>
      </w:r>
    </w:p>
    <w:p w14:paraId="3B802A51" w14:textId="77EBD57D" w:rsidR="000248FF" w:rsidRDefault="000248FF" w:rsidP="000248FF">
      <w:pPr>
        <w:pStyle w:val="PHULUC"/>
      </w:pPr>
      <w:bookmarkStart w:id="991" w:name="_Toc181602917"/>
      <w:r>
        <w:t xml:space="preserve">PHỤ LỤC </w:t>
      </w:r>
      <w:fldSimple w:instr=" SEQ PHỤ_LỤC \* ARABIC ">
        <w:r w:rsidR="00031219">
          <w:rPr>
            <w:noProof/>
          </w:rPr>
          <w:t>13</w:t>
        </w:r>
      </w:fldSimple>
      <w:r>
        <w:t>. API của bảng tiêu chí (Rubric)</w:t>
      </w:r>
      <w:bookmarkEnd w:id="991"/>
    </w:p>
    <w:p w14:paraId="3C2F0138" w14:textId="2D16A318" w:rsidR="00BC59A3" w:rsidRPr="00BC59A3" w:rsidRDefault="00BC59A3" w:rsidP="00BC59A3">
      <w:pPr>
        <w:pStyle w:val="phuluccon"/>
        <w:rPr>
          <w:lang w:val="vi"/>
        </w:rPr>
      </w:pPr>
      <w:r w:rsidRPr="000E597D">
        <w:rPr>
          <w:lang w:val="vi"/>
        </w:rPr>
        <w:t>1</w:t>
      </w:r>
      <w:r>
        <w:t>3</w:t>
      </w:r>
      <w:r w:rsidRPr="000E597D">
        <w:rPr>
          <w:lang w:val="vi"/>
        </w:rPr>
        <w:t>.</w:t>
      </w:r>
      <w:r>
        <w:t>1</w:t>
      </w:r>
      <w:r w:rsidRPr="000E597D">
        <w:rPr>
          <w:lang w:val="vi"/>
        </w:rPr>
        <w:t xml:space="preserve">. </w:t>
      </w:r>
      <w:r w:rsidRPr="0025618E">
        <w:rPr>
          <w:lang w:val="vi"/>
        </w:rPr>
        <w:t>Lấy tất cả thông tin liên quan</w:t>
      </w:r>
      <w:r w:rsidRPr="00BC59A3">
        <w:rPr>
          <w:lang w:val="vi"/>
        </w:rPr>
        <w:t xml:space="preserve"> </w:t>
      </w:r>
      <w:r w:rsidRPr="0025618E">
        <w:rPr>
          <w:lang w:val="vi"/>
        </w:rPr>
        <w:t xml:space="preserve">đến </w:t>
      </w:r>
      <w:r w:rsidRPr="00BC59A3">
        <w:rPr>
          <w:lang w:val="vi"/>
        </w:rPr>
        <w:t xml:space="preserve">bản tiêu chí </w:t>
      </w:r>
      <w:r w:rsidRPr="0025618E">
        <w:rPr>
          <w:lang w:val="vi"/>
        </w:rPr>
        <w:t>dựa vào id</w:t>
      </w:r>
    </w:p>
    <w:p w14:paraId="48030618" w14:textId="328F1EC9" w:rsidR="006340A9" w:rsidRDefault="006340A9" w:rsidP="006340A9">
      <w:pPr>
        <w:pStyle w:val="BodyText"/>
        <w:rPr>
          <w:lang w:val="en-US"/>
        </w:rPr>
      </w:pPr>
      <w:r w:rsidRPr="00D03F5A">
        <w:t>API Endpoint: GET /api/admin</w:t>
      </w:r>
      <w:r w:rsidRPr="006340A9">
        <w:rPr>
          <w:lang w:val="vi-VN"/>
        </w:rPr>
        <w:t>/rubric/:id/items</w:t>
      </w:r>
    </w:p>
    <w:p w14:paraId="3B397983" w14:textId="77777777" w:rsidR="00F046D9" w:rsidRPr="00EA5E91" w:rsidRDefault="00F046D9" w:rsidP="00F046D9">
      <w:pPr>
        <w:pStyle w:val="BodyText"/>
        <w:rPr>
          <w:b/>
          <w:bCs/>
          <w:lang w:val="en-US"/>
        </w:rPr>
      </w:pPr>
      <w:r w:rsidRPr="00EA5E91">
        <w:rPr>
          <w:b/>
          <w:bCs/>
          <w:lang w:val="en-US"/>
        </w:rPr>
        <w:t>Tham số truy vấn:</w:t>
      </w:r>
    </w:p>
    <w:p w14:paraId="26F7711B" w14:textId="2B6B8AED" w:rsidR="00F046D9" w:rsidRPr="00F046D9" w:rsidRDefault="00F046D9" w:rsidP="00F046D9">
      <w:pPr>
        <w:pStyle w:val="BodyText"/>
        <w:rPr>
          <w:lang w:val="en-US"/>
        </w:rPr>
      </w:pPr>
      <w:r w:rsidRPr="008F586B">
        <w:rPr>
          <w:b/>
          <w:bCs/>
          <w:lang w:val="vi-VN"/>
        </w:rPr>
        <w:t>isDelete</w:t>
      </w:r>
      <w:r w:rsidRPr="008F586B">
        <w:rPr>
          <w:lang w:val="vi-VN"/>
        </w:rPr>
        <w:t xml:space="preserve">: Tham số này được sử dụng để lọc </w:t>
      </w:r>
      <w:r>
        <w:rPr>
          <w:lang w:val="en-US"/>
        </w:rPr>
        <w:t xml:space="preserve">bảng tiêu chí </w:t>
      </w:r>
      <w:r w:rsidRPr="008F586B">
        <w:rPr>
          <w:lang w:val="vi-VN"/>
        </w:rPr>
        <w:t xml:space="preserve">dựa trên trạng thái bị xóa hay không. </w:t>
      </w:r>
    </w:p>
    <w:p w14:paraId="7DBADC77" w14:textId="05B63744" w:rsidR="00F046D9" w:rsidRPr="00F046D9" w:rsidRDefault="00F046D9" w:rsidP="00F046D9">
      <w:pPr>
        <w:pStyle w:val="BodyText"/>
        <w:rPr>
          <w:b/>
          <w:bCs/>
          <w:lang w:val="vi-VN"/>
        </w:rPr>
      </w:pPr>
      <w:r w:rsidRPr="00F046D9">
        <w:rPr>
          <w:b/>
          <w:bCs/>
          <w:lang w:val="vi-VN"/>
        </w:rPr>
        <w:t>include_clos</w:t>
      </w:r>
      <w:r w:rsidRPr="008F586B">
        <w:rPr>
          <w:lang w:val="vi-VN"/>
        </w:rPr>
        <w:t xml:space="preserve">: </w:t>
      </w:r>
      <w:r w:rsidRPr="00F046D9">
        <w:rPr>
          <w:lang w:val="vi-VN"/>
        </w:rPr>
        <w:t xml:space="preserve">Dạng true false khi là true sẽ lấy ra thêm mảng dữ liệu CLO và gắn kèm vào dữ liệu gửi về. </w:t>
      </w:r>
    </w:p>
    <w:p w14:paraId="6BE761B5" w14:textId="77777777" w:rsidR="00F046D9" w:rsidRPr="00F046D9" w:rsidRDefault="00F046D9" w:rsidP="006340A9">
      <w:pPr>
        <w:pStyle w:val="BodyText"/>
        <w:rPr>
          <w:lang w:val="vi-VN"/>
        </w:rPr>
      </w:pPr>
    </w:p>
    <w:p w14:paraId="6AA5EF0C" w14:textId="7919EEA6" w:rsidR="000248FF" w:rsidRDefault="00227D24" w:rsidP="00227D24">
      <w:pPr>
        <w:jc w:val="center"/>
      </w:pPr>
      <w:r w:rsidRPr="00227D24">
        <w:rPr>
          <w:noProof/>
        </w:rPr>
        <w:lastRenderedPageBreak/>
        <w:drawing>
          <wp:inline distT="0" distB="0" distL="0" distR="0" wp14:anchorId="72E55275" wp14:editId="1CB2ACE1">
            <wp:extent cx="5940425" cy="4895215"/>
            <wp:effectExtent l="0" t="0" r="3175" b="635"/>
            <wp:docPr id="1064400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00089" name="Picture 1" descr="A screenshot of a computer program&#10;&#10;Description automatically generated"/>
                    <pic:cNvPicPr/>
                  </pic:nvPicPr>
                  <pic:blipFill>
                    <a:blip r:embed="rId230"/>
                    <a:stretch>
                      <a:fillRect/>
                    </a:stretch>
                  </pic:blipFill>
                  <pic:spPr>
                    <a:xfrm>
                      <a:off x="0" y="0"/>
                      <a:ext cx="5940425" cy="4895215"/>
                    </a:xfrm>
                    <a:prstGeom prst="rect">
                      <a:avLst/>
                    </a:prstGeom>
                  </pic:spPr>
                </pic:pic>
              </a:graphicData>
            </a:graphic>
          </wp:inline>
        </w:drawing>
      </w:r>
    </w:p>
    <w:p w14:paraId="2729B759" w14:textId="78A18AAC" w:rsidR="00227D24" w:rsidRPr="00F046D9" w:rsidRDefault="00F046D9" w:rsidP="00227D24">
      <w:pPr>
        <w:jc w:val="center"/>
        <w:rPr>
          <w:i/>
          <w:iCs/>
        </w:rPr>
      </w:pPr>
      <w:r w:rsidRPr="00F046D9">
        <w:rPr>
          <w:i/>
          <w:iCs/>
        </w:rPr>
        <w:t xml:space="preserve">Hàm </w:t>
      </w:r>
      <w:r w:rsidRPr="00F046D9">
        <w:rPr>
          <w:i/>
          <w:iCs/>
          <w:szCs w:val="26"/>
          <w:lang w:val="vi-VN"/>
        </w:rPr>
        <w:t>getItemsByRubricId</w:t>
      </w:r>
    </w:p>
    <w:p w14:paraId="3F62D9F7" w14:textId="7959E0C6" w:rsidR="00F046D9" w:rsidRPr="00F046D9" w:rsidRDefault="00F046D9" w:rsidP="00F046D9">
      <w:pPr>
        <w:pStyle w:val="BodyText"/>
        <w:rPr>
          <w:lang w:val="vi-VN"/>
        </w:rPr>
      </w:pPr>
      <w:r w:rsidRPr="00F046D9">
        <w:rPr>
          <w:lang w:val="vi-VN"/>
        </w:rPr>
        <w:t xml:space="preserve">Đoạn mã </w:t>
      </w:r>
      <w:r w:rsidR="00AA4F1F">
        <w:rPr>
          <w:lang w:val="en-US"/>
        </w:rPr>
        <w:t>này</w:t>
      </w:r>
      <w:r w:rsidRPr="00F046D9">
        <w:rPr>
          <w:lang w:val="vi-VN"/>
        </w:rPr>
        <w:t xml:space="preserve"> thực hiện việc lấy thông tin chi tiết về một rubric dựa trên rubric_id được cung cấp trong tham số yêu cầu. Đầu tiên, nó tìm kiếm rubric trong mô hình RubricModel và bao gồm thông tin từ mô hình SubjectModel. Nếu không tìm thấy rubric, hệ thống trả về mã trạng thái 404 cùng với thông báo </w:t>
      </w:r>
      <w:r w:rsidR="00553660">
        <w:rPr>
          <w:lang w:val="vi-VN"/>
        </w:rPr>
        <w:t>“</w:t>
      </w:r>
      <w:r w:rsidRPr="00F046D9">
        <w:rPr>
          <w:lang w:val="vi-VN"/>
        </w:rPr>
        <w:t>Rubric not found</w:t>
      </w:r>
      <w:r w:rsidR="00553660">
        <w:rPr>
          <w:lang w:val="vi-VN"/>
        </w:rPr>
        <w:t>”</w:t>
      </w:r>
      <w:r w:rsidRPr="00F046D9">
        <w:rPr>
          <w:lang w:val="vi-VN"/>
        </w:rPr>
        <w:t>.</w:t>
      </w:r>
    </w:p>
    <w:p w14:paraId="4E509E6A" w14:textId="77777777" w:rsidR="00F046D9" w:rsidRPr="00F046D9" w:rsidRDefault="00F046D9" w:rsidP="00F046D9">
      <w:pPr>
        <w:pStyle w:val="BodyText"/>
        <w:rPr>
          <w:lang w:val="vi-VN"/>
        </w:rPr>
      </w:pPr>
      <w:r w:rsidRPr="00F046D9">
        <w:rPr>
          <w:lang w:val="vi-VN"/>
        </w:rPr>
        <w:t>Sau đó, đoạn mã tiếp tục truy vấn các mục rubric (rubric items) từ mô hình RubricItemModel, lọc dựa trên rubric_id và giá trị của isDelete (nếu có). Các mục rubric này bao gồm thông tin về các mục tiêu học tập của khóa học (CLO), chương (Chapter), và mục tiêu học tập của chương trình (PLO).</w:t>
      </w:r>
    </w:p>
    <w:p w14:paraId="05DA1F81" w14:textId="243B824F" w:rsidR="00F046D9" w:rsidRPr="00F046D9" w:rsidRDefault="00F046D9" w:rsidP="00F046D9">
      <w:pPr>
        <w:pStyle w:val="BodyText"/>
        <w:rPr>
          <w:lang w:val="vi-VN"/>
        </w:rPr>
      </w:pPr>
      <w:r w:rsidRPr="00F046D9">
        <w:rPr>
          <w:lang w:val="vi-VN"/>
        </w:rPr>
        <w:t xml:space="preserve">Tiếp theo, cho mỗi mục rubric, hệ thống lấy thông tin chi tiết về các chương liên quan và các PLO liên quan thông qua các truy vấn bổ sung. Nếu tham số include_clos được đặt là </w:t>
      </w:r>
      <w:r w:rsidR="0023624E">
        <w:rPr>
          <w:lang w:val="vi-VN"/>
        </w:rPr>
        <w:t>‘</w:t>
      </w:r>
      <w:r w:rsidRPr="00F046D9">
        <w:rPr>
          <w:lang w:val="vi-VN"/>
        </w:rPr>
        <w:t>true</w:t>
      </w:r>
      <w:r w:rsidR="0023624E">
        <w:rPr>
          <w:lang w:val="vi-VN"/>
        </w:rPr>
        <w:t>’</w:t>
      </w:r>
      <w:r w:rsidRPr="00F046D9">
        <w:rPr>
          <w:lang w:val="vi-VN"/>
        </w:rPr>
        <w:t>, hệ thống sẽ truy vấn thêm thông tin về các CLO liên quan đến subject_id của rubric.</w:t>
      </w:r>
    </w:p>
    <w:p w14:paraId="08A99CF2" w14:textId="7D2D3724" w:rsidR="00F046D9" w:rsidRPr="002750B6" w:rsidRDefault="00F046D9" w:rsidP="00F046D9">
      <w:pPr>
        <w:pStyle w:val="BodyText"/>
        <w:rPr>
          <w:lang w:val="vi-VN"/>
        </w:rPr>
      </w:pPr>
      <w:r w:rsidRPr="00F046D9">
        <w:rPr>
          <w:lang w:val="vi-VN"/>
        </w:rPr>
        <w:lastRenderedPageBreak/>
        <w:t>Cuối cùng, toàn bộ thông tin về rubric, các mục rubric và CLO sẽ được tích hợp vào đối tượng rubric và trả về cho người dùng dưới dạng JSON. Trong trường hợp có lỗi xảy ra, mã trạng thái 500 và thông báo lỗi sẽ được gửi về.</w:t>
      </w:r>
    </w:p>
    <w:p w14:paraId="3D641937" w14:textId="3CC1D1F6" w:rsidR="00F046D9" w:rsidRPr="00771F2A" w:rsidRDefault="00F046D9" w:rsidP="00F046D9">
      <w:pPr>
        <w:pStyle w:val="phuluccon"/>
        <w:rPr>
          <w:lang w:val="vi"/>
        </w:rPr>
      </w:pPr>
      <w:r w:rsidRPr="000E597D">
        <w:rPr>
          <w:lang w:val="vi"/>
        </w:rPr>
        <w:t>1</w:t>
      </w:r>
      <w:r w:rsidRPr="002750B6">
        <w:rPr>
          <w:lang w:val="vi-VN"/>
        </w:rPr>
        <w:t>3</w:t>
      </w:r>
      <w:r w:rsidRPr="000E597D">
        <w:rPr>
          <w:lang w:val="vi"/>
        </w:rPr>
        <w:t>.</w:t>
      </w:r>
      <w:r w:rsidRPr="002750B6">
        <w:rPr>
          <w:lang w:val="vi-VN"/>
        </w:rPr>
        <w:t>2</w:t>
      </w:r>
      <w:r w:rsidRPr="000E597D">
        <w:rPr>
          <w:lang w:val="vi"/>
        </w:rPr>
        <w:t xml:space="preserve">. </w:t>
      </w:r>
      <w:r w:rsidR="00771F2A" w:rsidRPr="00771F2A">
        <w:rPr>
          <w:lang w:val="vi"/>
        </w:rPr>
        <w:t xml:space="preserve">Lấy bảng tiêu chí và kiểm tra đủ điểm của </w:t>
      </w:r>
      <w:r w:rsidR="002965B8">
        <w:rPr>
          <w:lang w:val="vi"/>
        </w:rPr>
        <w:t>giảng viên</w:t>
      </w:r>
      <w:r w:rsidR="00771F2A" w:rsidRPr="00771F2A">
        <w:rPr>
          <w:lang w:val="vi"/>
        </w:rPr>
        <w:t xml:space="preserve"> đã tạo</w:t>
      </w:r>
    </w:p>
    <w:p w14:paraId="6EC6C4A2" w14:textId="29E3787B" w:rsidR="00F046D9" w:rsidRDefault="00F046D9" w:rsidP="00F046D9">
      <w:pPr>
        <w:pStyle w:val="BodyText"/>
        <w:rPr>
          <w:lang w:val="en-US"/>
        </w:rPr>
      </w:pPr>
      <w:r w:rsidRPr="00D03F5A">
        <w:t>API Endpoint: GET /api/admin</w:t>
      </w:r>
      <w:r w:rsidRPr="00F046D9">
        <w:rPr>
          <w:lang w:val="vi-VN"/>
        </w:rPr>
        <w:t>/rubrics/checkScore</w:t>
      </w:r>
    </w:p>
    <w:p w14:paraId="12731DF5" w14:textId="77777777" w:rsidR="00F046D9" w:rsidRDefault="00F046D9" w:rsidP="00F046D9">
      <w:pPr>
        <w:pStyle w:val="BodyText"/>
        <w:rPr>
          <w:b/>
          <w:bCs/>
          <w:lang w:val="en-US"/>
        </w:rPr>
      </w:pPr>
      <w:r w:rsidRPr="00EA5E91">
        <w:rPr>
          <w:b/>
          <w:bCs/>
          <w:lang w:val="en-US"/>
        </w:rPr>
        <w:t>Tham số truy vấn:</w:t>
      </w:r>
    </w:p>
    <w:p w14:paraId="6425EDE7" w14:textId="68BA40DB" w:rsidR="00F046D9" w:rsidRPr="002750B6" w:rsidRDefault="00F046D9" w:rsidP="00F046D9">
      <w:pPr>
        <w:pStyle w:val="BodyText"/>
        <w:rPr>
          <w:lang w:val="vi-VN"/>
        </w:rPr>
      </w:pPr>
      <w:r w:rsidRPr="008F586B">
        <w:rPr>
          <w:b/>
          <w:bCs/>
          <w:lang w:val="vi-VN"/>
        </w:rPr>
        <w:t>teacher_id</w:t>
      </w:r>
      <w:r w:rsidRPr="008F586B">
        <w:rPr>
          <w:lang w:val="vi-VN"/>
        </w:rPr>
        <w:t xml:space="preserve">: Tham số này cho phép lọc các </w:t>
      </w:r>
      <w:r>
        <w:rPr>
          <w:lang w:val="en-US"/>
        </w:rPr>
        <w:t>bảng tiêu chí</w:t>
      </w:r>
      <w:r w:rsidRPr="008F586B">
        <w:rPr>
          <w:lang w:val="vi-VN"/>
        </w:rPr>
        <w:t xml:space="preserve">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655109E2" w14:textId="77777777" w:rsidR="00F046D9" w:rsidRPr="002750B6" w:rsidRDefault="00F046D9" w:rsidP="00F046D9">
      <w:pPr>
        <w:pStyle w:val="BodyText"/>
        <w:rPr>
          <w:lang w:val="vi-VN"/>
        </w:rPr>
      </w:pPr>
      <w:r w:rsidRPr="008F586B">
        <w:rPr>
          <w:b/>
          <w:bCs/>
          <w:lang w:val="vi-VN"/>
        </w:rPr>
        <w:t>isDelete</w:t>
      </w:r>
      <w:r w:rsidRPr="008F586B">
        <w:rPr>
          <w:lang w:val="vi-VN"/>
        </w:rPr>
        <w:t xml:space="preserve">: Tham số này được sử dụng để lọc </w:t>
      </w:r>
      <w:r w:rsidRPr="002750B6">
        <w:rPr>
          <w:lang w:val="vi-VN"/>
        </w:rPr>
        <w:t xml:space="preserve">bảng tiêu chí </w:t>
      </w:r>
      <w:r w:rsidRPr="008F586B">
        <w:rPr>
          <w:lang w:val="vi-VN"/>
        </w:rPr>
        <w:t xml:space="preserve">dựa trên trạng thái bị xóa hay không. </w:t>
      </w:r>
    </w:p>
    <w:p w14:paraId="60F6292F" w14:textId="28A1BCDD" w:rsidR="00F046D9" w:rsidRDefault="00F046D9" w:rsidP="00F046D9">
      <w:pPr>
        <w:jc w:val="center"/>
      </w:pPr>
      <w:r w:rsidRPr="00F046D9">
        <w:rPr>
          <w:noProof/>
        </w:rPr>
        <w:drawing>
          <wp:inline distT="0" distB="0" distL="0" distR="0" wp14:anchorId="5FD739A2" wp14:editId="6F860529">
            <wp:extent cx="3696020" cy="4419983"/>
            <wp:effectExtent l="0" t="0" r="0" b="0"/>
            <wp:docPr id="8056889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8940" name="Picture 1" descr="A screenshot of a computer code&#10;&#10;Description automatically generated"/>
                    <pic:cNvPicPr/>
                  </pic:nvPicPr>
                  <pic:blipFill>
                    <a:blip r:embed="rId231"/>
                    <a:stretch>
                      <a:fillRect/>
                    </a:stretch>
                  </pic:blipFill>
                  <pic:spPr>
                    <a:xfrm>
                      <a:off x="0" y="0"/>
                      <a:ext cx="3696020" cy="4419983"/>
                    </a:xfrm>
                    <a:prstGeom prst="rect">
                      <a:avLst/>
                    </a:prstGeom>
                  </pic:spPr>
                </pic:pic>
              </a:graphicData>
            </a:graphic>
          </wp:inline>
        </w:drawing>
      </w:r>
    </w:p>
    <w:p w14:paraId="07B0A505" w14:textId="308C5809" w:rsidR="00F046D9" w:rsidRPr="00F046D9" w:rsidRDefault="00F046D9" w:rsidP="00F046D9">
      <w:pPr>
        <w:pStyle w:val="BodyText"/>
        <w:jc w:val="center"/>
        <w:rPr>
          <w:i/>
          <w:iCs/>
          <w:lang w:val="en-US"/>
        </w:rPr>
      </w:pPr>
      <w:r w:rsidRPr="00F046D9">
        <w:rPr>
          <w:i/>
          <w:iCs/>
        </w:rPr>
        <w:t xml:space="preserve">Hàm </w:t>
      </w:r>
      <w:r w:rsidRPr="00F046D9">
        <w:rPr>
          <w:i/>
          <w:iCs/>
          <w:lang w:val="en-US"/>
        </w:rPr>
        <w:t>getRubricsForCheckScore phục vụ tạo lần đánh giá tổng hợp</w:t>
      </w:r>
    </w:p>
    <w:p w14:paraId="70B37C26" w14:textId="1EB75A08" w:rsidR="00F046D9" w:rsidRDefault="00F046D9" w:rsidP="00F046D9">
      <w:pPr>
        <w:jc w:val="center"/>
      </w:pPr>
    </w:p>
    <w:p w14:paraId="55B1D751" w14:textId="6E4AA19A" w:rsidR="00771F2A" w:rsidRPr="00771F2A" w:rsidRDefault="00771F2A" w:rsidP="00771F2A">
      <w:pPr>
        <w:pStyle w:val="BodyText"/>
        <w:rPr>
          <w:lang w:val="vi-VN"/>
        </w:rPr>
      </w:pPr>
      <w:r w:rsidRPr="00771F2A">
        <w:rPr>
          <w:lang w:val="vi-VN"/>
        </w:rPr>
        <w:lastRenderedPageBreak/>
        <w:t xml:space="preserve">Hàm </w:t>
      </w:r>
      <w:r w:rsidR="00AA4F1F">
        <w:rPr>
          <w:lang w:val="en-US"/>
        </w:rPr>
        <w:t>này</w:t>
      </w:r>
      <w:r w:rsidRPr="00771F2A">
        <w:rPr>
          <w:lang w:val="vi-VN"/>
        </w:rPr>
        <w:t xml:space="preserve"> lấy các tham số teacher_id và isDelete từ yêu cầu và xây dựng điều kiện tìm kiếm cho mô hình RubricModel. Tiếp theo, hàm truy vấn tất cả các rubric phù hợp với điều kiện đã định và trích xuất rubric_id để sử dụng trong truy vấn tiếp theo.</w:t>
      </w:r>
    </w:p>
    <w:p w14:paraId="38DEF9F1" w14:textId="68F9F64C" w:rsidR="00F046D9" w:rsidRPr="00771F2A" w:rsidRDefault="00771F2A" w:rsidP="00771F2A">
      <w:pPr>
        <w:pStyle w:val="BodyText"/>
        <w:rPr>
          <w:lang w:val="vi-VN"/>
        </w:rPr>
      </w:pPr>
      <w:r w:rsidRPr="00771F2A">
        <w:rPr>
          <w:lang w:val="vi-VN"/>
        </w:rPr>
        <w:t>Hàm sau đó truy vấn các mục rubric từ RubricItemModel và tính tổng điểm tối đa (maxScore) cho từng rubric bằng cách sử dụng hàm SUM, với kết quả được nhóm theo rubric_id. Sau khi có tổng điểm, hàm tích hợp thông tin này vào từng đối tượng rubric thông qua thuộc tính RubricItem. Cuối cùng, hàm trả về danh sách rubric kèm theo điểm số dưới dạng JSON. Nếu xảy ra lỗi, hàm ghi lại và trả về mã trạng thái 500 với thông báo lỗi.</w:t>
      </w:r>
    </w:p>
    <w:p w14:paraId="586AB4EC" w14:textId="54C021DA" w:rsidR="00771F2A" w:rsidRPr="00771F2A" w:rsidRDefault="00771F2A" w:rsidP="00771F2A">
      <w:pPr>
        <w:pStyle w:val="phuluccon"/>
        <w:rPr>
          <w:lang w:val="vi"/>
        </w:rPr>
      </w:pPr>
      <w:r w:rsidRPr="000E597D">
        <w:rPr>
          <w:lang w:val="vi"/>
        </w:rPr>
        <w:t>1</w:t>
      </w:r>
      <w:r w:rsidRPr="00771F2A">
        <w:rPr>
          <w:lang w:val="vi-VN"/>
        </w:rPr>
        <w:t>3</w:t>
      </w:r>
      <w:r w:rsidRPr="000E597D">
        <w:rPr>
          <w:lang w:val="vi"/>
        </w:rPr>
        <w:t>.</w:t>
      </w:r>
      <w:r w:rsidRPr="00771F2A">
        <w:rPr>
          <w:lang w:val="vi-VN"/>
        </w:rPr>
        <w:t>3</w:t>
      </w:r>
      <w:r w:rsidRPr="000E597D">
        <w:rPr>
          <w:lang w:val="vi"/>
        </w:rPr>
        <w:t xml:space="preserve">. </w:t>
      </w:r>
      <w:r w:rsidRPr="00771F2A">
        <w:rPr>
          <w:lang w:val="vi"/>
        </w:rPr>
        <w:t>Lấy</w:t>
      </w:r>
      <w:r w:rsidRPr="00771F2A">
        <w:rPr>
          <w:lang w:val="vi-VN"/>
        </w:rPr>
        <w:t xml:space="preserve"> tất c</w:t>
      </w:r>
      <w:r w:rsidRPr="00771F2A">
        <w:rPr>
          <w:lang w:val="vi"/>
        </w:rPr>
        <w:t xml:space="preserve">ả thông tin bản tiêu chí </w:t>
      </w:r>
    </w:p>
    <w:p w14:paraId="414CA542" w14:textId="1CD4A296" w:rsidR="00771F2A" w:rsidRDefault="00771F2A" w:rsidP="00771F2A">
      <w:pPr>
        <w:pStyle w:val="BodyText"/>
        <w:rPr>
          <w:lang w:val="en-US"/>
        </w:rPr>
      </w:pPr>
      <w:r w:rsidRPr="00D03F5A">
        <w:t>API Endpoint: GET /api/admin</w:t>
      </w:r>
      <w:r w:rsidRPr="006340A9">
        <w:rPr>
          <w:lang w:val="vi-VN"/>
        </w:rPr>
        <w:t>/rubric</w:t>
      </w:r>
      <w:r>
        <w:rPr>
          <w:lang w:val="en-US"/>
        </w:rPr>
        <w:t>s</w:t>
      </w:r>
    </w:p>
    <w:p w14:paraId="2C5CC4F5" w14:textId="3978CEE5" w:rsidR="00771F2A" w:rsidRDefault="00771F2A" w:rsidP="00771F2A">
      <w:pPr>
        <w:jc w:val="center"/>
      </w:pPr>
      <w:r w:rsidRPr="00771F2A">
        <w:rPr>
          <w:noProof/>
        </w:rPr>
        <w:drawing>
          <wp:inline distT="0" distB="0" distL="0" distR="0" wp14:anchorId="6AA5F87C" wp14:editId="6DA8561B">
            <wp:extent cx="3741744" cy="1356478"/>
            <wp:effectExtent l="0" t="0" r="0" b="0"/>
            <wp:docPr id="10990113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11390" name="Picture 1" descr="A screenshot of a computer code&#10;&#10;Description automatically generated"/>
                    <pic:cNvPicPr/>
                  </pic:nvPicPr>
                  <pic:blipFill>
                    <a:blip r:embed="rId232"/>
                    <a:stretch>
                      <a:fillRect/>
                    </a:stretch>
                  </pic:blipFill>
                  <pic:spPr>
                    <a:xfrm>
                      <a:off x="0" y="0"/>
                      <a:ext cx="3741744" cy="1356478"/>
                    </a:xfrm>
                    <a:prstGeom prst="rect">
                      <a:avLst/>
                    </a:prstGeom>
                  </pic:spPr>
                </pic:pic>
              </a:graphicData>
            </a:graphic>
          </wp:inline>
        </w:drawing>
      </w:r>
    </w:p>
    <w:p w14:paraId="025CCAAB" w14:textId="784D5767" w:rsidR="00771F2A" w:rsidRPr="00771F2A" w:rsidRDefault="00771F2A" w:rsidP="00771F2A">
      <w:pPr>
        <w:jc w:val="center"/>
        <w:rPr>
          <w:i/>
          <w:iCs/>
        </w:rPr>
      </w:pPr>
      <w:r w:rsidRPr="00771F2A">
        <w:rPr>
          <w:i/>
          <w:iCs/>
        </w:rPr>
        <w:t>Hàm index</w:t>
      </w:r>
    </w:p>
    <w:p w14:paraId="63E1D01E" w14:textId="51311926" w:rsidR="00771F2A" w:rsidRDefault="00771F2A" w:rsidP="00771F2A">
      <w:pPr>
        <w:pStyle w:val="phuluccon"/>
      </w:pPr>
      <w:r w:rsidRPr="000E597D">
        <w:rPr>
          <w:lang w:val="vi"/>
        </w:rPr>
        <w:t>1</w:t>
      </w:r>
      <w:r w:rsidRPr="00771F2A">
        <w:rPr>
          <w:lang w:val="vi-VN"/>
        </w:rPr>
        <w:t>3</w:t>
      </w:r>
      <w:r w:rsidRPr="000E597D">
        <w:rPr>
          <w:lang w:val="vi"/>
        </w:rPr>
        <w:t>.</w:t>
      </w:r>
      <w:r>
        <w:t>4</w:t>
      </w:r>
      <w:r w:rsidRPr="000E597D">
        <w:rPr>
          <w:lang w:val="vi"/>
        </w:rPr>
        <w:t xml:space="preserve">. </w:t>
      </w:r>
      <w:r w:rsidRPr="00771F2A">
        <w:rPr>
          <w:lang w:val="vi"/>
        </w:rPr>
        <w:t>Tạo mới một bảng tiêu chí</w:t>
      </w:r>
    </w:p>
    <w:p w14:paraId="57D3481F" w14:textId="513C1F03" w:rsidR="00771F2A" w:rsidRDefault="00771F2A" w:rsidP="00771F2A">
      <w:pPr>
        <w:pStyle w:val="BodyText"/>
        <w:rPr>
          <w:lang w:val="en-US"/>
        </w:rPr>
      </w:pPr>
      <w:r w:rsidRPr="00D03F5A">
        <w:t xml:space="preserve">API Endpoint: </w:t>
      </w:r>
      <w:r>
        <w:rPr>
          <w:lang w:val="en-US"/>
        </w:rPr>
        <w:t>POST</w:t>
      </w:r>
      <w:r w:rsidRPr="00D03F5A">
        <w:t xml:space="preserve"> /api/admin</w:t>
      </w:r>
      <w:r w:rsidRPr="006340A9">
        <w:rPr>
          <w:lang w:val="vi-VN"/>
        </w:rPr>
        <w:t>/rubric</w:t>
      </w:r>
    </w:p>
    <w:p w14:paraId="36447989" w14:textId="7C2A117F" w:rsidR="00771F2A" w:rsidRDefault="00771F2A" w:rsidP="00771F2A">
      <w:pPr>
        <w:jc w:val="center"/>
      </w:pPr>
      <w:r w:rsidRPr="00771F2A">
        <w:rPr>
          <w:noProof/>
        </w:rPr>
        <w:drawing>
          <wp:inline distT="0" distB="0" distL="0" distR="0" wp14:anchorId="74EE2933" wp14:editId="2C712BEA">
            <wp:extent cx="3734124" cy="1486029"/>
            <wp:effectExtent l="0" t="0" r="0" b="0"/>
            <wp:docPr id="19709121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2109" name="Picture 1" descr="A computer code with black text&#10;&#10;Description automatically generated"/>
                    <pic:cNvPicPr/>
                  </pic:nvPicPr>
                  <pic:blipFill>
                    <a:blip r:embed="rId233"/>
                    <a:stretch>
                      <a:fillRect/>
                    </a:stretch>
                  </pic:blipFill>
                  <pic:spPr>
                    <a:xfrm>
                      <a:off x="0" y="0"/>
                      <a:ext cx="3734124" cy="1486029"/>
                    </a:xfrm>
                    <a:prstGeom prst="rect">
                      <a:avLst/>
                    </a:prstGeom>
                  </pic:spPr>
                </pic:pic>
              </a:graphicData>
            </a:graphic>
          </wp:inline>
        </w:drawing>
      </w:r>
    </w:p>
    <w:p w14:paraId="1BD1BF33" w14:textId="1E2D7EB6" w:rsidR="00771F2A" w:rsidRDefault="00771F2A" w:rsidP="00771F2A">
      <w:pPr>
        <w:jc w:val="center"/>
        <w:rPr>
          <w:i/>
          <w:iCs/>
        </w:rPr>
      </w:pPr>
      <w:r w:rsidRPr="00771F2A">
        <w:rPr>
          <w:i/>
          <w:iCs/>
        </w:rPr>
        <w:t>Hàm create</w:t>
      </w:r>
    </w:p>
    <w:p w14:paraId="31B4F3EC" w14:textId="18E3937A" w:rsidR="00771F2A" w:rsidRPr="00771F2A" w:rsidRDefault="00771F2A" w:rsidP="00771F2A">
      <w:pPr>
        <w:pStyle w:val="phuluccon"/>
      </w:pPr>
      <w:r w:rsidRPr="000E597D">
        <w:rPr>
          <w:lang w:val="vi"/>
        </w:rPr>
        <w:t>1</w:t>
      </w:r>
      <w:r w:rsidRPr="00771F2A">
        <w:rPr>
          <w:lang w:val="vi-VN"/>
        </w:rPr>
        <w:t>3</w:t>
      </w:r>
      <w:r w:rsidRPr="000E597D">
        <w:rPr>
          <w:lang w:val="vi"/>
        </w:rPr>
        <w:t>.</w:t>
      </w:r>
      <w:r w:rsidRPr="002750B6">
        <w:t>5</w:t>
      </w:r>
      <w:r w:rsidRPr="000E597D">
        <w:rPr>
          <w:lang w:val="vi"/>
        </w:rPr>
        <w:t xml:space="preserve">. </w:t>
      </w:r>
      <w:r w:rsidRPr="00771F2A">
        <w:t>Lấy thông tin 1 tiêu chí</w:t>
      </w:r>
      <w:r>
        <w:t xml:space="preserve"> </w:t>
      </w:r>
    </w:p>
    <w:p w14:paraId="4BD26789" w14:textId="63A63778" w:rsidR="00771F2A" w:rsidRDefault="00771F2A" w:rsidP="00771F2A">
      <w:pPr>
        <w:pStyle w:val="BodyText"/>
        <w:rPr>
          <w:lang w:val="en-US"/>
        </w:rPr>
      </w:pPr>
      <w:r w:rsidRPr="00D03F5A">
        <w:t>API Endpoint: GET /api/admin</w:t>
      </w:r>
      <w:r w:rsidRPr="006340A9">
        <w:rPr>
          <w:lang w:val="vi-VN"/>
        </w:rPr>
        <w:t>/rubric</w:t>
      </w:r>
      <w:r>
        <w:rPr>
          <w:lang w:val="en-US"/>
        </w:rPr>
        <w:t>/:id</w:t>
      </w:r>
    </w:p>
    <w:p w14:paraId="3EF51AD3" w14:textId="207964A6" w:rsidR="00771F2A" w:rsidRDefault="00771F2A" w:rsidP="00771F2A">
      <w:pPr>
        <w:pStyle w:val="BodyText"/>
        <w:jc w:val="center"/>
        <w:rPr>
          <w:lang w:val="en-US"/>
        </w:rPr>
      </w:pPr>
      <w:r w:rsidRPr="00771F2A">
        <w:rPr>
          <w:noProof/>
          <w:lang w:val="en-US"/>
        </w:rPr>
        <w:lastRenderedPageBreak/>
        <w:drawing>
          <wp:inline distT="0" distB="0" distL="0" distR="0" wp14:anchorId="6C16ED06" wp14:editId="0343E4D0">
            <wp:extent cx="3756986" cy="2019475"/>
            <wp:effectExtent l="0" t="0" r="0" b="0"/>
            <wp:docPr id="81156531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65310" name="Picture 1" descr="A computer code with black text&#10;&#10;Description automatically generated"/>
                    <pic:cNvPicPr/>
                  </pic:nvPicPr>
                  <pic:blipFill>
                    <a:blip r:embed="rId234"/>
                    <a:stretch>
                      <a:fillRect/>
                    </a:stretch>
                  </pic:blipFill>
                  <pic:spPr>
                    <a:xfrm>
                      <a:off x="0" y="0"/>
                      <a:ext cx="3756986" cy="2019475"/>
                    </a:xfrm>
                    <a:prstGeom prst="rect">
                      <a:avLst/>
                    </a:prstGeom>
                  </pic:spPr>
                </pic:pic>
              </a:graphicData>
            </a:graphic>
          </wp:inline>
        </w:drawing>
      </w:r>
    </w:p>
    <w:p w14:paraId="48F6B597" w14:textId="38D07BB0" w:rsidR="00771F2A" w:rsidRDefault="00771F2A" w:rsidP="00771F2A">
      <w:pPr>
        <w:pStyle w:val="BodyText"/>
        <w:jc w:val="center"/>
        <w:rPr>
          <w:i/>
          <w:iCs/>
          <w:lang w:val="en-US"/>
        </w:rPr>
      </w:pPr>
      <w:r w:rsidRPr="00771F2A">
        <w:rPr>
          <w:i/>
          <w:iCs/>
          <w:lang w:val="en-US"/>
        </w:rPr>
        <w:t>Hàm getByID</w:t>
      </w:r>
    </w:p>
    <w:p w14:paraId="1E83382C" w14:textId="4E8BD494" w:rsidR="00771F2A" w:rsidRDefault="00771F2A" w:rsidP="00771F2A">
      <w:pPr>
        <w:pStyle w:val="phuluccon"/>
      </w:pPr>
      <w:r w:rsidRPr="000E597D">
        <w:rPr>
          <w:lang w:val="vi"/>
        </w:rPr>
        <w:t>1</w:t>
      </w:r>
      <w:r w:rsidRPr="00771F2A">
        <w:rPr>
          <w:lang w:val="vi-VN"/>
        </w:rPr>
        <w:t>3</w:t>
      </w:r>
      <w:r w:rsidRPr="000E597D">
        <w:rPr>
          <w:lang w:val="vi"/>
        </w:rPr>
        <w:t>.</w:t>
      </w:r>
      <w:r w:rsidRPr="00771F2A">
        <w:t>6</w:t>
      </w:r>
      <w:r w:rsidRPr="000E597D">
        <w:rPr>
          <w:lang w:val="vi"/>
        </w:rPr>
        <w:t xml:space="preserve">. </w:t>
      </w:r>
      <w:r>
        <w:t>Cập nhật</w:t>
      </w:r>
      <w:r w:rsidRPr="00771F2A">
        <w:t xml:space="preserve"> 1 tiêu chí</w:t>
      </w:r>
      <w:r>
        <w:t xml:space="preserve"> </w:t>
      </w:r>
    </w:p>
    <w:p w14:paraId="29C1289F" w14:textId="16F1045B" w:rsidR="00771F2A" w:rsidRDefault="00771F2A" w:rsidP="00771F2A">
      <w:pPr>
        <w:pStyle w:val="BodyText"/>
        <w:rPr>
          <w:lang w:val="en-US"/>
        </w:rPr>
      </w:pPr>
      <w:r w:rsidRPr="00D03F5A">
        <w:t xml:space="preserve">API Endpoint: </w:t>
      </w:r>
      <w:r>
        <w:rPr>
          <w:lang w:val="en-US"/>
        </w:rPr>
        <w:t>PUT</w:t>
      </w:r>
      <w:r w:rsidRPr="00D03F5A">
        <w:t xml:space="preserve"> /api/admin</w:t>
      </w:r>
      <w:r w:rsidRPr="006340A9">
        <w:rPr>
          <w:lang w:val="vi-VN"/>
        </w:rPr>
        <w:t>/rubric</w:t>
      </w:r>
      <w:r>
        <w:rPr>
          <w:lang w:val="en-US"/>
        </w:rPr>
        <w:t>/:id</w:t>
      </w:r>
    </w:p>
    <w:p w14:paraId="6B84495D" w14:textId="359DE3ED" w:rsidR="00771F2A" w:rsidRDefault="004D6DBA" w:rsidP="004D6DBA">
      <w:pPr>
        <w:jc w:val="center"/>
      </w:pPr>
      <w:r w:rsidRPr="004D6DBA">
        <w:rPr>
          <w:noProof/>
        </w:rPr>
        <w:drawing>
          <wp:inline distT="0" distB="0" distL="0" distR="0" wp14:anchorId="053DCB46" wp14:editId="076F300A">
            <wp:extent cx="3711262" cy="2568163"/>
            <wp:effectExtent l="0" t="0" r="3810" b="3810"/>
            <wp:docPr id="194498029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0298" name="Picture 1" descr="A computer code with black text&#10;&#10;Description automatically generated"/>
                    <pic:cNvPicPr/>
                  </pic:nvPicPr>
                  <pic:blipFill>
                    <a:blip r:embed="rId235"/>
                    <a:stretch>
                      <a:fillRect/>
                    </a:stretch>
                  </pic:blipFill>
                  <pic:spPr>
                    <a:xfrm>
                      <a:off x="0" y="0"/>
                      <a:ext cx="3711262" cy="2568163"/>
                    </a:xfrm>
                    <a:prstGeom prst="rect">
                      <a:avLst/>
                    </a:prstGeom>
                  </pic:spPr>
                </pic:pic>
              </a:graphicData>
            </a:graphic>
          </wp:inline>
        </w:drawing>
      </w:r>
    </w:p>
    <w:p w14:paraId="36386371" w14:textId="33AA8BDD" w:rsidR="004D6DBA" w:rsidRDefault="004D6DBA" w:rsidP="004D6DBA">
      <w:pPr>
        <w:pStyle w:val="BodyText"/>
        <w:jc w:val="center"/>
        <w:rPr>
          <w:i/>
          <w:iCs/>
          <w:lang w:val="en-US"/>
        </w:rPr>
      </w:pPr>
      <w:r w:rsidRPr="00771F2A">
        <w:rPr>
          <w:i/>
          <w:iCs/>
          <w:lang w:val="en-US"/>
        </w:rPr>
        <w:t xml:space="preserve">Hàm </w:t>
      </w:r>
      <w:r>
        <w:rPr>
          <w:i/>
          <w:iCs/>
          <w:lang w:val="en-US"/>
        </w:rPr>
        <w:t>update</w:t>
      </w:r>
    </w:p>
    <w:p w14:paraId="11BE4881" w14:textId="68631EDB" w:rsidR="004D6DBA" w:rsidRDefault="004D6DBA" w:rsidP="004D6DBA">
      <w:pPr>
        <w:pStyle w:val="phuluccon"/>
      </w:pPr>
      <w:r w:rsidRPr="000E597D">
        <w:rPr>
          <w:lang w:val="vi"/>
        </w:rPr>
        <w:t>1</w:t>
      </w:r>
      <w:r w:rsidRPr="00771F2A">
        <w:rPr>
          <w:lang w:val="vi-VN"/>
        </w:rPr>
        <w:t>3</w:t>
      </w:r>
      <w:r w:rsidRPr="000E597D">
        <w:rPr>
          <w:lang w:val="vi"/>
        </w:rPr>
        <w:t>.</w:t>
      </w:r>
      <w:r>
        <w:t>7. Lấy tất cả thông tin bảng tiêu chí chưa ẩn</w:t>
      </w:r>
    </w:p>
    <w:p w14:paraId="34AB15CE" w14:textId="08796A16" w:rsidR="004D6DBA" w:rsidRPr="004D6DBA" w:rsidRDefault="004D6DBA" w:rsidP="004D6DBA">
      <w:pPr>
        <w:pStyle w:val="BodyText"/>
        <w:rPr>
          <w:lang w:val="en-US"/>
        </w:rPr>
      </w:pPr>
      <w:r w:rsidRPr="00D03F5A">
        <w:t>API Endpoint: GET /api/admin</w:t>
      </w:r>
      <w:r w:rsidRPr="006340A9">
        <w:rPr>
          <w:lang w:val="vi-VN"/>
        </w:rPr>
        <w:t>/</w:t>
      </w:r>
      <w:r w:rsidRPr="004D6DBA">
        <w:rPr>
          <w:lang w:val="vi-VN"/>
        </w:rPr>
        <w:t>rubrics/isDelete/</w:t>
      </w:r>
      <w:r>
        <w:rPr>
          <w:lang w:val="en-US"/>
        </w:rPr>
        <w:t>false</w:t>
      </w:r>
    </w:p>
    <w:p w14:paraId="4CD904FE" w14:textId="13E5E7F2" w:rsidR="004D6DBA" w:rsidRDefault="004D6DBA" w:rsidP="004D6DBA">
      <w:pPr>
        <w:jc w:val="center"/>
      </w:pPr>
      <w:r w:rsidRPr="004D6DBA">
        <w:rPr>
          <w:noProof/>
        </w:rPr>
        <w:lastRenderedPageBreak/>
        <w:drawing>
          <wp:inline distT="0" distB="0" distL="0" distR="0" wp14:anchorId="75FFE3A9" wp14:editId="27C9F560">
            <wp:extent cx="3711262" cy="2057578"/>
            <wp:effectExtent l="0" t="0" r="3810" b="0"/>
            <wp:docPr id="641444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4778" name="Picture 1" descr="A screenshot of a computer program&#10;&#10;Description automatically generated"/>
                    <pic:cNvPicPr/>
                  </pic:nvPicPr>
                  <pic:blipFill>
                    <a:blip r:embed="rId236"/>
                    <a:stretch>
                      <a:fillRect/>
                    </a:stretch>
                  </pic:blipFill>
                  <pic:spPr>
                    <a:xfrm>
                      <a:off x="0" y="0"/>
                      <a:ext cx="3711262" cy="2057578"/>
                    </a:xfrm>
                    <a:prstGeom prst="rect">
                      <a:avLst/>
                    </a:prstGeom>
                  </pic:spPr>
                </pic:pic>
              </a:graphicData>
            </a:graphic>
          </wp:inline>
        </w:drawing>
      </w:r>
    </w:p>
    <w:p w14:paraId="3E5A0C54" w14:textId="5522AB5B" w:rsidR="004D6DBA" w:rsidRPr="004D6DBA" w:rsidRDefault="004D6DBA" w:rsidP="004D6DBA">
      <w:pPr>
        <w:jc w:val="center"/>
      </w:pPr>
      <w:r>
        <w:t>Hàm isDeleteTofalse</w:t>
      </w:r>
    </w:p>
    <w:p w14:paraId="3E7199F6" w14:textId="3AF3D155" w:rsidR="004D6DBA" w:rsidRDefault="004D6DBA" w:rsidP="004D6DBA">
      <w:pPr>
        <w:pStyle w:val="phuluccon"/>
      </w:pPr>
      <w:r w:rsidRPr="000E597D">
        <w:rPr>
          <w:lang w:val="vi"/>
        </w:rPr>
        <w:t>1</w:t>
      </w:r>
      <w:r w:rsidRPr="00771F2A">
        <w:rPr>
          <w:lang w:val="vi-VN"/>
        </w:rPr>
        <w:t>3</w:t>
      </w:r>
      <w:r w:rsidRPr="000E597D">
        <w:rPr>
          <w:lang w:val="vi"/>
        </w:rPr>
        <w:t>.</w:t>
      </w:r>
      <w:r>
        <w:t>7. Lấy tất cả thông tin bảng tiêu chí đã ẩn</w:t>
      </w:r>
    </w:p>
    <w:p w14:paraId="272C5666" w14:textId="1051F124" w:rsidR="004D6DBA" w:rsidRDefault="004D6DBA" w:rsidP="004D6DBA">
      <w:pPr>
        <w:pStyle w:val="BodyText"/>
        <w:rPr>
          <w:lang w:val="en-US"/>
        </w:rPr>
      </w:pPr>
      <w:r w:rsidRPr="00D03F5A">
        <w:t>API Endpoint: GET /api/admin</w:t>
      </w:r>
      <w:r w:rsidRPr="006340A9">
        <w:rPr>
          <w:lang w:val="vi-VN"/>
        </w:rPr>
        <w:t>/</w:t>
      </w:r>
      <w:r w:rsidRPr="004D6DBA">
        <w:rPr>
          <w:lang w:val="vi-VN"/>
        </w:rPr>
        <w:t>rubrics/isDelete/</w:t>
      </w:r>
      <w:r>
        <w:rPr>
          <w:lang w:val="en-US"/>
        </w:rPr>
        <w:t>true</w:t>
      </w:r>
    </w:p>
    <w:p w14:paraId="2BE5C549" w14:textId="08F255CD" w:rsidR="004D6DBA" w:rsidRPr="004D6DBA" w:rsidRDefault="004D6DBA" w:rsidP="004D6DBA">
      <w:pPr>
        <w:pStyle w:val="BodyText"/>
        <w:jc w:val="center"/>
        <w:rPr>
          <w:lang w:val="en-US"/>
        </w:rPr>
      </w:pPr>
      <w:r w:rsidRPr="004D6DBA">
        <w:rPr>
          <w:noProof/>
        </w:rPr>
        <w:drawing>
          <wp:inline distT="0" distB="0" distL="0" distR="0" wp14:anchorId="53D2563D" wp14:editId="474347EA">
            <wp:extent cx="3703641" cy="2072820"/>
            <wp:effectExtent l="0" t="0" r="0" b="3810"/>
            <wp:docPr id="2269455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45557" name="Picture 1" descr="A screenshot of a computer code&#10;&#10;Description automatically generated"/>
                    <pic:cNvPicPr/>
                  </pic:nvPicPr>
                  <pic:blipFill>
                    <a:blip r:embed="rId237"/>
                    <a:stretch>
                      <a:fillRect/>
                    </a:stretch>
                  </pic:blipFill>
                  <pic:spPr>
                    <a:xfrm>
                      <a:off x="0" y="0"/>
                      <a:ext cx="3703641" cy="2072820"/>
                    </a:xfrm>
                    <a:prstGeom prst="rect">
                      <a:avLst/>
                    </a:prstGeom>
                  </pic:spPr>
                </pic:pic>
              </a:graphicData>
            </a:graphic>
          </wp:inline>
        </w:drawing>
      </w:r>
    </w:p>
    <w:p w14:paraId="4A68FAD0" w14:textId="176691A6" w:rsidR="004D6DBA" w:rsidRDefault="004D6DBA" w:rsidP="004D6DBA">
      <w:pPr>
        <w:jc w:val="center"/>
      </w:pPr>
      <w:r>
        <w:t>Hàm isDeleteTotrue</w:t>
      </w:r>
    </w:p>
    <w:p w14:paraId="71FC8466" w14:textId="2320F991" w:rsidR="004D6DBA" w:rsidRDefault="004D6DBA" w:rsidP="004D6DBA">
      <w:pPr>
        <w:pStyle w:val="phuluccon"/>
      </w:pPr>
      <w:r w:rsidRPr="000E597D">
        <w:rPr>
          <w:lang w:val="vi"/>
        </w:rPr>
        <w:t>1</w:t>
      </w:r>
      <w:r w:rsidRPr="00771F2A">
        <w:rPr>
          <w:lang w:val="vi-VN"/>
        </w:rPr>
        <w:t>3</w:t>
      </w:r>
      <w:r w:rsidRPr="000E597D">
        <w:rPr>
          <w:lang w:val="vi"/>
        </w:rPr>
        <w:t>.</w:t>
      </w:r>
      <w:r>
        <w:t>8. Xóa mềm 1 bảng tiêu chí</w:t>
      </w:r>
    </w:p>
    <w:p w14:paraId="7F7041AD" w14:textId="6A4E02AD" w:rsidR="004D6DBA" w:rsidRDefault="004D6DBA" w:rsidP="004D6DBA">
      <w:pPr>
        <w:pStyle w:val="BodyText"/>
        <w:rPr>
          <w:lang w:val="en-US"/>
        </w:rPr>
      </w:pPr>
      <w:r w:rsidRPr="00D03F5A">
        <w:t xml:space="preserve">API Endpoint: </w:t>
      </w:r>
      <w:r>
        <w:rPr>
          <w:lang w:val="en-US"/>
        </w:rPr>
        <w:t>PUT</w:t>
      </w:r>
      <w:r w:rsidRPr="00D03F5A">
        <w:t xml:space="preserve"> /api/admin</w:t>
      </w:r>
      <w:r w:rsidRPr="004D6DBA">
        <w:rPr>
          <w:lang w:val="vi-VN"/>
        </w:rPr>
        <w:t>/rubric/:id/softDelete</w:t>
      </w:r>
    </w:p>
    <w:p w14:paraId="4A880180" w14:textId="6F315A10" w:rsidR="004D6DBA" w:rsidRPr="004D6DBA" w:rsidRDefault="004D6DBA" w:rsidP="004D6DBA">
      <w:pPr>
        <w:jc w:val="center"/>
      </w:pPr>
      <w:r w:rsidRPr="004D6DBA">
        <w:rPr>
          <w:noProof/>
        </w:rPr>
        <w:lastRenderedPageBreak/>
        <w:drawing>
          <wp:inline distT="0" distB="0" distL="0" distR="0" wp14:anchorId="53590CA0" wp14:editId="7B06F613">
            <wp:extent cx="3734124" cy="2903472"/>
            <wp:effectExtent l="0" t="0" r="0" b="0"/>
            <wp:docPr id="690094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4721" name="Picture 1" descr="A screenshot of a computer program&#10;&#10;Description automatically generated"/>
                    <pic:cNvPicPr/>
                  </pic:nvPicPr>
                  <pic:blipFill>
                    <a:blip r:embed="rId238"/>
                    <a:stretch>
                      <a:fillRect/>
                    </a:stretch>
                  </pic:blipFill>
                  <pic:spPr>
                    <a:xfrm>
                      <a:off x="0" y="0"/>
                      <a:ext cx="3734124" cy="2903472"/>
                    </a:xfrm>
                    <a:prstGeom prst="rect">
                      <a:avLst/>
                    </a:prstGeom>
                  </pic:spPr>
                </pic:pic>
              </a:graphicData>
            </a:graphic>
          </wp:inline>
        </w:drawing>
      </w:r>
    </w:p>
    <w:p w14:paraId="3FF56CE4" w14:textId="38513A01" w:rsidR="004D6DBA" w:rsidRDefault="004D6DBA" w:rsidP="004D6DBA">
      <w:pPr>
        <w:jc w:val="center"/>
        <w:rPr>
          <w:i/>
          <w:iCs/>
        </w:rPr>
      </w:pPr>
      <w:r w:rsidRPr="004D6DBA">
        <w:rPr>
          <w:i/>
          <w:iCs/>
        </w:rPr>
        <w:t xml:space="preserve">Hàm </w:t>
      </w:r>
      <w:r w:rsidRPr="004D6DBA">
        <w:rPr>
          <w:i/>
          <w:iCs/>
          <w:lang w:val="vi-VN"/>
        </w:rPr>
        <w:t>toggleSoftDeleteById</w:t>
      </w:r>
    </w:p>
    <w:p w14:paraId="6F54301C" w14:textId="3AC866EE" w:rsidR="004D6DBA" w:rsidRDefault="004D6DBA" w:rsidP="004D6DBA">
      <w:pPr>
        <w:pStyle w:val="phuluccon"/>
      </w:pPr>
      <w:r w:rsidRPr="000E597D">
        <w:rPr>
          <w:lang w:val="vi"/>
        </w:rPr>
        <w:t>1</w:t>
      </w:r>
      <w:r w:rsidRPr="00771F2A">
        <w:rPr>
          <w:lang w:val="vi-VN"/>
        </w:rPr>
        <w:t>3</w:t>
      </w:r>
      <w:r w:rsidRPr="000E597D">
        <w:rPr>
          <w:lang w:val="vi"/>
        </w:rPr>
        <w:t>.</w:t>
      </w:r>
      <w:r>
        <w:t>9. Xóa mềm nhiều bảng tiêu chí</w:t>
      </w:r>
    </w:p>
    <w:p w14:paraId="496D9BA4" w14:textId="77777777" w:rsidR="004D6DBA" w:rsidRPr="004D6DBA" w:rsidRDefault="004D6DBA" w:rsidP="004D6DBA">
      <w:pPr>
        <w:pStyle w:val="BodyText"/>
        <w:rPr>
          <w:lang w:val="vi-VN"/>
        </w:rPr>
      </w:pPr>
      <w:r w:rsidRPr="00D03F5A">
        <w:t xml:space="preserve">API Endpoint: </w:t>
      </w:r>
      <w:r>
        <w:rPr>
          <w:lang w:val="en-US"/>
        </w:rPr>
        <w:t>PUT</w:t>
      </w:r>
      <w:r w:rsidRPr="00D03F5A">
        <w:t xml:space="preserve"> /api/admin</w:t>
      </w:r>
      <w:r w:rsidRPr="004D6DBA">
        <w:rPr>
          <w:lang w:val="vi-VN"/>
        </w:rPr>
        <w:t>/rubric</w:t>
      </w:r>
      <w:r>
        <w:rPr>
          <w:lang w:val="en-US"/>
        </w:rPr>
        <w:t>s/</w:t>
      </w:r>
      <w:r w:rsidRPr="004D6DBA">
        <w:rPr>
          <w:lang w:val="vi-VN"/>
        </w:rPr>
        <w:t>softDelete</w:t>
      </w:r>
    </w:p>
    <w:p w14:paraId="0BC69471" w14:textId="35BBDFB2" w:rsidR="004D6DBA" w:rsidRDefault="004D6DBA" w:rsidP="004D6DBA">
      <w:pPr>
        <w:pStyle w:val="BodyText"/>
        <w:ind w:firstLine="0"/>
        <w:jc w:val="center"/>
        <w:rPr>
          <w:lang w:val="en-US"/>
        </w:rPr>
      </w:pPr>
      <w:r w:rsidRPr="004D6DBA">
        <w:rPr>
          <w:noProof/>
          <w:lang w:val="en-US"/>
        </w:rPr>
        <w:drawing>
          <wp:inline distT="0" distB="0" distL="0" distR="0" wp14:anchorId="03817859" wp14:editId="3627D084">
            <wp:extent cx="3696020" cy="4054191"/>
            <wp:effectExtent l="0" t="0" r="0" b="3810"/>
            <wp:docPr id="20757488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48893" name="Picture 1" descr="A screenshot of a computer code&#10;&#10;Description automatically generated"/>
                    <pic:cNvPicPr/>
                  </pic:nvPicPr>
                  <pic:blipFill>
                    <a:blip r:embed="rId239"/>
                    <a:stretch>
                      <a:fillRect/>
                    </a:stretch>
                  </pic:blipFill>
                  <pic:spPr>
                    <a:xfrm>
                      <a:off x="0" y="0"/>
                      <a:ext cx="3696020" cy="4054191"/>
                    </a:xfrm>
                    <a:prstGeom prst="rect">
                      <a:avLst/>
                    </a:prstGeom>
                  </pic:spPr>
                </pic:pic>
              </a:graphicData>
            </a:graphic>
          </wp:inline>
        </w:drawing>
      </w:r>
    </w:p>
    <w:p w14:paraId="449F3D79" w14:textId="77777777" w:rsidR="004D6DBA" w:rsidRPr="004D6DBA" w:rsidRDefault="004D6DBA" w:rsidP="004D6DBA">
      <w:pPr>
        <w:pStyle w:val="BodyText"/>
        <w:jc w:val="center"/>
        <w:rPr>
          <w:i/>
          <w:iCs/>
          <w:lang w:val="vi-VN"/>
        </w:rPr>
      </w:pPr>
      <w:r w:rsidRPr="004D6DBA">
        <w:rPr>
          <w:i/>
          <w:iCs/>
          <w:lang w:val="en-US"/>
        </w:rPr>
        <w:t xml:space="preserve">Hàm </w:t>
      </w:r>
      <w:r w:rsidRPr="004D6DBA">
        <w:rPr>
          <w:i/>
          <w:iCs/>
          <w:lang w:val="vi-VN"/>
        </w:rPr>
        <w:t>softDeleteMultiple</w:t>
      </w:r>
    </w:p>
    <w:p w14:paraId="1DA979F3" w14:textId="40367E3D" w:rsidR="004D6DBA" w:rsidRPr="004D6DBA" w:rsidRDefault="004D6DBA" w:rsidP="004D6DBA">
      <w:pPr>
        <w:pStyle w:val="phuluccon"/>
        <w:rPr>
          <w:lang w:val="vi-VN"/>
        </w:rPr>
      </w:pPr>
      <w:r w:rsidRPr="000E597D">
        <w:rPr>
          <w:lang w:val="vi"/>
        </w:rPr>
        <w:lastRenderedPageBreak/>
        <w:t>1</w:t>
      </w:r>
      <w:r w:rsidRPr="00771F2A">
        <w:rPr>
          <w:lang w:val="vi-VN"/>
        </w:rPr>
        <w:t>3</w:t>
      </w:r>
      <w:r w:rsidRPr="000E597D">
        <w:rPr>
          <w:lang w:val="vi"/>
        </w:rPr>
        <w:t>.</w:t>
      </w:r>
      <w:r>
        <w:t>10</w:t>
      </w:r>
      <w:r w:rsidRPr="004D6DBA">
        <w:rPr>
          <w:lang w:val="vi-VN"/>
        </w:rPr>
        <w:t>. Xóa</w:t>
      </w:r>
      <w:r>
        <w:t xml:space="preserve"> 1</w:t>
      </w:r>
      <w:r w:rsidRPr="004D6DBA">
        <w:rPr>
          <w:lang w:val="vi-VN"/>
        </w:rPr>
        <w:t xml:space="preserve"> bảng tiêu chí</w:t>
      </w:r>
    </w:p>
    <w:p w14:paraId="09B81587" w14:textId="2718B421" w:rsidR="004D6DBA" w:rsidRPr="004D6DBA" w:rsidRDefault="004D6DBA" w:rsidP="004D6DBA">
      <w:pPr>
        <w:pStyle w:val="BodyText"/>
        <w:rPr>
          <w:lang w:val="en-US"/>
        </w:rPr>
      </w:pPr>
      <w:r w:rsidRPr="00D03F5A">
        <w:t xml:space="preserve">API Endpoint: </w:t>
      </w:r>
      <w:r>
        <w:rPr>
          <w:lang w:val="en-US"/>
        </w:rPr>
        <w:t>DELETE</w:t>
      </w:r>
      <w:r w:rsidRPr="00D03F5A">
        <w:t xml:space="preserve"> /api/admin</w:t>
      </w:r>
      <w:r w:rsidRPr="004D6DBA">
        <w:rPr>
          <w:lang w:val="vi-VN"/>
        </w:rPr>
        <w:t>/rubric</w:t>
      </w:r>
      <w:r>
        <w:rPr>
          <w:lang w:val="en-US"/>
        </w:rPr>
        <w:t>/:id</w:t>
      </w:r>
    </w:p>
    <w:p w14:paraId="128927FC" w14:textId="278737DD" w:rsidR="004D6DBA" w:rsidRDefault="004D6DBA" w:rsidP="004D6DBA">
      <w:pPr>
        <w:jc w:val="center"/>
      </w:pPr>
      <w:r w:rsidRPr="004D6DBA">
        <w:rPr>
          <w:noProof/>
          <w:lang w:val="vi-VN"/>
        </w:rPr>
        <w:drawing>
          <wp:inline distT="0" distB="0" distL="0" distR="0" wp14:anchorId="0976CECA" wp14:editId="1B8AA5DD">
            <wp:extent cx="3711262" cy="3246401"/>
            <wp:effectExtent l="0" t="0" r="3810" b="0"/>
            <wp:docPr id="18501245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24503" name="Picture 1" descr="A computer screen shot of a computer code&#10;&#10;Description automatically generated"/>
                    <pic:cNvPicPr/>
                  </pic:nvPicPr>
                  <pic:blipFill>
                    <a:blip r:embed="rId240"/>
                    <a:stretch>
                      <a:fillRect/>
                    </a:stretch>
                  </pic:blipFill>
                  <pic:spPr>
                    <a:xfrm>
                      <a:off x="0" y="0"/>
                      <a:ext cx="3711262" cy="3246401"/>
                    </a:xfrm>
                    <a:prstGeom prst="rect">
                      <a:avLst/>
                    </a:prstGeom>
                  </pic:spPr>
                </pic:pic>
              </a:graphicData>
            </a:graphic>
          </wp:inline>
        </w:drawing>
      </w:r>
    </w:p>
    <w:p w14:paraId="5F4ABB75" w14:textId="3C2E9549" w:rsidR="004D6DBA" w:rsidRDefault="004D6DBA" w:rsidP="004D6DBA">
      <w:pPr>
        <w:jc w:val="center"/>
        <w:rPr>
          <w:i/>
          <w:iCs/>
        </w:rPr>
      </w:pPr>
      <w:r w:rsidRPr="004D6DBA">
        <w:rPr>
          <w:i/>
          <w:iCs/>
        </w:rPr>
        <w:t xml:space="preserve">Hàm </w:t>
      </w:r>
      <w:r w:rsidRPr="004D6DBA">
        <w:rPr>
          <w:i/>
          <w:iCs/>
          <w:lang w:val="vi-VN"/>
        </w:rPr>
        <w:t>delete</w:t>
      </w:r>
    </w:p>
    <w:p w14:paraId="4D1BBAC5" w14:textId="5B13BB79" w:rsidR="004D6DBA" w:rsidRPr="004D6DBA" w:rsidRDefault="004D6DBA" w:rsidP="004D6DBA">
      <w:pPr>
        <w:pStyle w:val="phuluccon"/>
        <w:rPr>
          <w:lang w:val="vi-VN"/>
        </w:rPr>
      </w:pPr>
      <w:r w:rsidRPr="000E597D">
        <w:rPr>
          <w:lang w:val="vi"/>
        </w:rPr>
        <w:t>1</w:t>
      </w:r>
      <w:r w:rsidRPr="00771F2A">
        <w:rPr>
          <w:lang w:val="vi-VN"/>
        </w:rPr>
        <w:t>3</w:t>
      </w:r>
      <w:r w:rsidRPr="000E597D">
        <w:rPr>
          <w:lang w:val="vi"/>
        </w:rPr>
        <w:t>.</w:t>
      </w:r>
      <w:r>
        <w:t>11</w:t>
      </w:r>
      <w:r w:rsidRPr="004D6DBA">
        <w:rPr>
          <w:lang w:val="vi-VN"/>
        </w:rPr>
        <w:t>. Xóa</w:t>
      </w:r>
      <w:r>
        <w:t xml:space="preserve"> 1</w:t>
      </w:r>
      <w:r w:rsidRPr="004D6DBA">
        <w:rPr>
          <w:lang w:val="vi-VN"/>
        </w:rPr>
        <w:t xml:space="preserve"> bảng tiêu chí</w:t>
      </w:r>
    </w:p>
    <w:p w14:paraId="4A71788B" w14:textId="618FDD16" w:rsidR="004D6DBA" w:rsidRPr="00F12F83" w:rsidRDefault="004D6DBA" w:rsidP="00F12F83">
      <w:pPr>
        <w:pStyle w:val="BodyText"/>
        <w:rPr>
          <w:lang w:val="en-US"/>
        </w:rPr>
      </w:pPr>
      <w:r w:rsidRPr="00D03F5A">
        <w:t xml:space="preserve">API Endpoint: </w:t>
      </w:r>
      <w:r>
        <w:rPr>
          <w:lang w:val="en-US"/>
        </w:rPr>
        <w:t>DELETE</w:t>
      </w:r>
      <w:r w:rsidRPr="00D03F5A">
        <w:t xml:space="preserve"> /api/admin</w:t>
      </w:r>
      <w:r w:rsidRPr="004D6DBA">
        <w:rPr>
          <w:lang w:val="vi-VN"/>
        </w:rPr>
        <w:t>/rubric</w:t>
      </w:r>
      <w:r w:rsidR="00F12F83">
        <w:rPr>
          <w:lang w:val="en-US"/>
        </w:rPr>
        <w:t>s/</w:t>
      </w:r>
      <w:r w:rsidR="00F12F83" w:rsidRPr="00F12F83">
        <w:rPr>
          <w:lang w:val="vi-VN"/>
        </w:rPr>
        <w:t>multiple</w:t>
      </w:r>
    </w:p>
    <w:p w14:paraId="5AB70208" w14:textId="6A4A1952" w:rsidR="00F12F83" w:rsidRDefault="00F12F83" w:rsidP="00F12F83">
      <w:pPr>
        <w:jc w:val="center"/>
      </w:pPr>
      <w:r w:rsidRPr="00F12F83">
        <w:rPr>
          <w:noProof/>
        </w:rPr>
        <w:drawing>
          <wp:inline distT="0" distB="0" distL="0" distR="0" wp14:anchorId="37BA4D75" wp14:editId="3B6F3D2F">
            <wp:extent cx="3711262" cy="2911092"/>
            <wp:effectExtent l="0" t="0" r="3810" b="3810"/>
            <wp:docPr id="14289833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3377" name="Picture 1" descr="A computer screen shot of a code&#10;&#10;Description automatically generated"/>
                    <pic:cNvPicPr/>
                  </pic:nvPicPr>
                  <pic:blipFill>
                    <a:blip r:embed="rId241"/>
                    <a:stretch>
                      <a:fillRect/>
                    </a:stretch>
                  </pic:blipFill>
                  <pic:spPr>
                    <a:xfrm>
                      <a:off x="0" y="0"/>
                      <a:ext cx="3711262" cy="2911092"/>
                    </a:xfrm>
                    <a:prstGeom prst="rect">
                      <a:avLst/>
                    </a:prstGeom>
                  </pic:spPr>
                </pic:pic>
              </a:graphicData>
            </a:graphic>
          </wp:inline>
        </w:drawing>
      </w:r>
    </w:p>
    <w:p w14:paraId="0CA7E4E3" w14:textId="4AC3E221" w:rsidR="00F12F83" w:rsidRDefault="00F12F83" w:rsidP="00F12F83">
      <w:pPr>
        <w:jc w:val="center"/>
        <w:rPr>
          <w:i/>
          <w:iCs/>
          <w:lang w:val="vi-VN"/>
        </w:rPr>
      </w:pPr>
      <w:r w:rsidRPr="00F12F83">
        <w:rPr>
          <w:i/>
          <w:iCs/>
        </w:rPr>
        <w:t xml:space="preserve">Hàm </w:t>
      </w:r>
      <w:r w:rsidRPr="00F12F83">
        <w:rPr>
          <w:i/>
          <w:iCs/>
          <w:lang w:val="vi-VN"/>
        </w:rPr>
        <w:t>deleteMultiple</w:t>
      </w:r>
    </w:p>
    <w:p w14:paraId="254578F8" w14:textId="4990340E" w:rsidR="00F12F83" w:rsidRDefault="00F12F83" w:rsidP="002750B6">
      <w:pPr>
        <w:pStyle w:val="PHULUC"/>
      </w:pPr>
      <w:bookmarkStart w:id="992" w:name="_Toc181602918"/>
      <w:r w:rsidRPr="00F12F83">
        <w:rPr>
          <w:lang w:val="vi-VN"/>
        </w:rPr>
        <w:lastRenderedPageBreak/>
        <w:t xml:space="preserve">PHỤ LỤC </w:t>
      </w:r>
      <w:r>
        <w:fldChar w:fldCharType="begin"/>
      </w:r>
      <w:r w:rsidRPr="00F12F83">
        <w:rPr>
          <w:lang w:val="vi-VN"/>
        </w:rPr>
        <w:instrText xml:space="preserve"> SEQ PHỤ_LỤC \* ARABIC </w:instrText>
      </w:r>
      <w:r>
        <w:fldChar w:fldCharType="separate"/>
      </w:r>
      <w:r w:rsidR="00031219">
        <w:rPr>
          <w:noProof/>
          <w:lang w:val="vi-VN"/>
        </w:rPr>
        <w:t>14</w:t>
      </w:r>
      <w:r>
        <w:fldChar w:fldCharType="end"/>
      </w:r>
      <w:r w:rsidRPr="00F12F83">
        <w:rPr>
          <w:lang w:val="vi-VN"/>
        </w:rPr>
        <w:t>. API của tiêu chí (Rubric-item)</w:t>
      </w:r>
      <w:bookmarkEnd w:id="992"/>
    </w:p>
    <w:p w14:paraId="3274D5A5" w14:textId="0249C0CE" w:rsidR="002750B6" w:rsidRDefault="002750B6" w:rsidP="002750B6">
      <w:pPr>
        <w:pStyle w:val="phuluccon"/>
      </w:pPr>
      <w:r w:rsidRPr="000E597D">
        <w:rPr>
          <w:lang w:val="vi"/>
        </w:rPr>
        <w:t>1</w:t>
      </w:r>
      <w:r>
        <w:t>4</w:t>
      </w:r>
      <w:r w:rsidRPr="000E597D">
        <w:rPr>
          <w:lang w:val="vi"/>
        </w:rPr>
        <w:t xml:space="preserve">.1. </w:t>
      </w:r>
      <w:r w:rsidRPr="002750B6">
        <w:rPr>
          <w:lang w:val="vi"/>
        </w:rPr>
        <w:t>Lưu tiêu chí và kiểm tra có vượt quá điểm</w:t>
      </w:r>
    </w:p>
    <w:p w14:paraId="0B41BA80" w14:textId="64D59965" w:rsidR="002750B6" w:rsidRDefault="002750B6" w:rsidP="002750B6">
      <w:pPr>
        <w:pStyle w:val="BodyText"/>
        <w:rPr>
          <w:lang w:val="en-US"/>
        </w:rPr>
      </w:pPr>
      <w:r w:rsidRPr="00D03F5A">
        <w:t xml:space="preserve">API Endpoint: </w:t>
      </w:r>
      <w:r w:rsidRPr="002750B6">
        <w:rPr>
          <w:lang w:val="fr-FR"/>
        </w:rPr>
        <w:t xml:space="preserve">POST </w:t>
      </w:r>
      <w:r w:rsidRPr="00D03F5A">
        <w:t>/api/admin</w:t>
      </w:r>
      <w:r w:rsidRPr="002750B6">
        <w:t>/rubric-item/checkScore</w:t>
      </w:r>
    </w:p>
    <w:p w14:paraId="22C7E446" w14:textId="7B64F1A9" w:rsidR="002750B6" w:rsidRDefault="00AC4DD5" w:rsidP="00AC4DD5">
      <w:pPr>
        <w:jc w:val="center"/>
      </w:pPr>
      <w:r w:rsidRPr="00AC4DD5">
        <w:rPr>
          <w:noProof/>
        </w:rPr>
        <w:drawing>
          <wp:inline distT="0" distB="0" distL="0" distR="0" wp14:anchorId="6A97E5D7" wp14:editId="4C976EA4">
            <wp:extent cx="3741744" cy="5052498"/>
            <wp:effectExtent l="0" t="0" r="0" b="0"/>
            <wp:docPr id="19146534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3446" name="Picture 1" descr="A screenshot of a computer code&#10;&#10;Description automatically generated"/>
                    <pic:cNvPicPr/>
                  </pic:nvPicPr>
                  <pic:blipFill>
                    <a:blip r:embed="rId242"/>
                    <a:stretch>
                      <a:fillRect/>
                    </a:stretch>
                  </pic:blipFill>
                  <pic:spPr>
                    <a:xfrm>
                      <a:off x="0" y="0"/>
                      <a:ext cx="3741744" cy="5052498"/>
                    </a:xfrm>
                    <a:prstGeom prst="rect">
                      <a:avLst/>
                    </a:prstGeom>
                  </pic:spPr>
                </pic:pic>
              </a:graphicData>
            </a:graphic>
          </wp:inline>
        </w:drawing>
      </w:r>
    </w:p>
    <w:p w14:paraId="06B414E9" w14:textId="5F6892B9" w:rsidR="00AC4DD5" w:rsidRPr="00AC4DD5" w:rsidRDefault="00AC4DD5" w:rsidP="00AC4DD5">
      <w:pPr>
        <w:jc w:val="center"/>
        <w:rPr>
          <w:i/>
          <w:iCs/>
        </w:rPr>
      </w:pPr>
      <w:r w:rsidRPr="00AC4DD5">
        <w:rPr>
          <w:i/>
          <w:iCs/>
        </w:rPr>
        <w:t>Hàm checkScore</w:t>
      </w:r>
    </w:p>
    <w:p w14:paraId="26A5A222" w14:textId="546A387E" w:rsidR="00AC4DD5" w:rsidRPr="00AC4DD5" w:rsidRDefault="00AC4DD5" w:rsidP="00AC4DD5">
      <w:pPr>
        <w:pStyle w:val="BodyText"/>
        <w:rPr>
          <w:lang w:val="vi-VN"/>
        </w:rPr>
      </w:pPr>
      <w:r w:rsidRPr="00AC4DD5">
        <w:rPr>
          <w:lang w:val="vi-VN"/>
        </w:rPr>
        <w:t xml:space="preserve">Hàm </w:t>
      </w:r>
      <w:r w:rsidR="00AA4F1F">
        <w:rPr>
          <w:lang w:val="en-US"/>
        </w:rPr>
        <w:t>này</w:t>
      </w:r>
      <w:r w:rsidRPr="00AC4DD5">
        <w:rPr>
          <w:lang w:val="vi-VN"/>
        </w:rPr>
        <w:t xml:space="preserve"> bắt đầu bằng cách lấy dữ liệu từ yêu cầu và trích xuất rubric_id từ đối tượng data. Tiếp theo, hàm truy vấn các mục rubric liên quan từ mô hình RubricItemModel, chỉ lấy các mục chưa bị xóa (isDelete: false).</w:t>
      </w:r>
    </w:p>
    <w:p w14:paraId="3B49C200" w14:textId="77777777" w:rsidR="00AC4DD5" w:rsidRPr="00AC4DD5" w:rsidRDefault="00AC4DD5" w:rsidP="00AC4DD5">
      <w:pPr>
        <w:pStyle w:val="BodyText"/>
        <w:rPr>
          <w:lang w:val="vi-VN"/>
        </w:rPr>
      </w:pPr>
      <w:r w:rsidRPr="00AC4DD5">
        <w:rPr>
          <w:lang w:val="vi-VN"/>
        </w:rPr>
        <w:t>Nếu có mục rubric, hàm sẽ tính tổng điểm tối đa (total_maxScore) bằng cách sử dụng hàm SUM trong truy vấn thứ hai. Nếu không có mục nào, nó sẽ thiết lập giá trị mặc định cho total_maxScore là 0. Sau đó, hàm tính tổng điểm bằng cách cộng total_maxScore và maxScore từ yêu cầu.</w:t>
      </w:r>
    </w:p>
    <w:p w14:paraId="1ECA50E6" w14:textId="32CBB775" w:rsidR="002750B6" w:rsidRPr="002E3E72" w:rsidRDefault="00AC4DD5" w:rsidP="00AC4DD5">
      <w:pPr>
        <w:pStyle w:val="BodyText"/>
        <w:rPr>
          <w:lang w:val="vi-VN"/>
        </w:rPr>
      </w:pPr>
      <w:r w:rsidRPr="00AC4DD5">
        <w:rPr>
          <w:lang w:val="vi-VN"/>
        </w:rPr>
        <w:t xml:space="preserve">Nếu tổng điểm không vượt quá 10, hàm sẽ tạo một mục rubric mới và trả về phản </w:t>
      </w:r>
      <w:r w:rsidRPr="00AC4DD5">
        <w:rPr>
          <w:lang w:val="vi-VN"/>
        </w:rPr>
        <w:lastRenderedPageBreak/>
        <w:t>hồi thành công với mã trạng thái 201. Ngược lại, nếu tổng điểm vượt quá 10, hàm sẽ trả về mã trạng thái 400 cùng với thông báo lỗi. Trong trường hợp xảy ra lỗi, hàm ghi lại lỗi và trả về mã trạng thái 500 với thông báo về sự cố trên máy chủ.</w:t>
      </w:r>
    </w:p>
    <w:p w14:paraId="068528C0" w14:textId="32A0412D" w:rsidR="00AC4DD5" w:rsidRPr="002E3E72" w:rsidRDefault="00AC4DD5" w:rsidP="00AC4DD5">
      <w:pPr>
        <w:pStyle w:val="phuluccon"/>
        <w:rPr>
          <w:lang w:val="vi-VN"/>
        </w:rPr>
      </w:pPr>
      <w:r w:rsidRPr="000E597D">
        <w:rPr>
          <w:lang w:val="vi"/>
        </w:rPr>
        <w:t>1</w:t>
      </w:r>
      <w:r w:rsidRPr="002E3E72">
        <w:rPr>
          <w:lang w:val="vi-VN"/>
        </w:rPr>
        <w:t>4</w:t>
      </w:r>
      <w:r w:rsidRPr="000E597D">
        <w:rPr>
          <w:lang w:val="vi"/>
        </w:rPr>
        <w:t>.</w:t>
      </w:r>
      <w:r w:rsidRPr="002E3E72">
        <w:rPr>
          <w:lang w:val="vi-VN"/>
        </w:rPr>
        <w:t>2. Lấy thông tin tất cả tiêu chí</w:t>
      </w:r>
    </w:p>
    <w:p w14:paraId="2688C134" w14:textId="055A1DA0" w:rsidR="00AC4DD5" w:rsidRPr="00AC4DD5" w:rsidRDefault="00AC4DD5" w:rsidP="00AC4DD5">
      <w:pPr>
        <w:pStyle w:val="BodyText"/>
        <w:rPr>
          <w:lang w:val="en-US"/>
        </w:rPr>
      </w:pPr>
      <w:r w:rsidRPr="00D03F5A">
        <w:t xml:space="preserve">API Endpoint: </w:t>
      </w:r>
      <w:r>
        <w:rPr>
          <w:lang w:val="en-US"/>
        </w:rPr>
        <w:t>GET</w:t>
      </w:r>
      <w:r w:rsidRPr="00AC4DD5">
        <w:rPr>
          <w:lang w:val="en-US"/>
        </w:rPr>
        <w:t xml:space="preserve"> </w:t>
      </w:r>
      <w:r w:rsidRPr="00D03F5A">
        <w:t>/api/admin</w:t>
      </w:r>
      <w:r w:rsidRPr="002750B6">
        <w:t>/rubric-item</w:t>
      </w:r>
      <w:r>
        <w:rPr>
          <w:lang w:val="en-US"/>
        </w:rPr>
        <w:t>s</w:t>
      </w:r>
    </w:p>
    <w:p w14:paraId="3AA5517D" w14:textId="7F3C5B38" w:rsidR="00AC4DD5" w:rsidRDefault="00AC4DD5" w:rsidP="00AC4DD5">
      <w:pPr>
        <w:pStyle w:val="BodyText"/>
        <w:jc w:val="center"/>
        <w:rPr>
          <w:lang w:val="en-US"/>
        </w:rPr>
      </w:pPr>
      <w:r w:rsidRPr="00AC4DD5">
        <w:rPr>
          <w:noProof/>
          <w:lang w:val="en-US"/>
        </w:rPr>
        <w:drawing>
          <wp:inline distT="0" distB="0" distL="0" distR="0" wp14:anchorId="49847B7D" wp14:editId="09597564">
            <wp:extent cx="3703641" cy="1318374"/>
            <wp:effectExtent l="0" t="0" r="0" b="0"/>
            <wp:docPr id="1526444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4445" name="Picture 1" descr="A screenshot of a computer code&#10;&#10;Description automatically generated"/>
                    <pic:cNvPicPr/>
                  </pic:nvPicPr>
                  <pic:blipFill>
                    <a:blip r:embed="rId243"/>
                    <a:stretch>
                      <a:fillRect/>
                    </a:stretch>
                  </pic:blipFill>
                  <pic:spPr>
                    <a:xfrm>
                      <a:off x="0" y="0"/>
                      <a:ext cx="3703641" cy="1318374"/>
                    </a:xfrm>
                    <a:prstGeom prst="rect">
                      <a:avLst/>
                    </a:prstGeom>
                  </pic:spPr>
                </pic:pic>
              </a:graphicData>
            </a:graphic>
          </wp:inline>
        </w:drawing>
      </w:r>
    </w:p>
    <w:p w14:paraId="3CA44E16" w14:textId="2F8B0E88" w:rsidR="00AC4DD5" w:rsidRPr="00AC4DD5" w:rsidRDefault="00AC4DD5" w:rsidP="00AC4DD5">
      <w:pPr>
        <w:pStyle w:val="BodyText"/>
        <w:jc w:val="center"/>
        <w:rPr>
          <w:i/>
          <w:iCs/>
          <w:lang w:val="en-US"/>
        </w:rPr>
      </w:pPr>
      <w:r w:rsidRPr="00AC4DD5">
        <w:rPr>
          <w:i/>
          <w:iCs/>
          <w:lang w:val="en-US"/>
        </w:rPr>
        <w:t>Hàm index</w:t>
      </w:r>
    </w:p>
    <w:p w14:paraId="60B0F076" w14:textId="1A6C3B80" w:rsidR="00AC4DD5" w:rsidRPr="00AC4DD5" w:rsidRDefault="00AC4DD5" w:rsidP="00AC4DD5">
      <w:pPr>
        <w:pStyle w:val="phuluccon"/>
      </w:pPr>
      <w:r w:rsidRPr="000E597D">
        <w:rPr>
          <w:lang w:val="vi"/>
        </w:rPr>
        <w:t>1</w:t>
      </w:r>
      <w:r>
        <w:t>4</w:t>
      </w:r>
      <w:r w:rsidRPr="000E597D">
        <w:rPr>
          <w:lang w:val="vi"/>
        </w:rPr>
        <w:t>.</w:t>
      </w:r>
      <w:r>
        <w:t>3. Tạo mới 1 tiêu chí</w:t>
      </w:r>
    </w:p>
    <w:p w14:paraId="7F05CDFB" w14:textId="68DC4196" w:rsidR="00AC4DD5" w:rsidRDefault="00AC4DD5" w:rsidP="00AC4DD5">
      <w:pPr>
        <w:pStyle w:val="BodyText"/>
        <w:rPr>
          <w:lang w:val="en-US"/>
        </w:rPr>
      </w:pPr>
      <w:r w:rsidRPr="00D03F5A">
        <w:t xml:space="preserve">API Endpoint: </w:t>
      </w:r>
      <w:r>
        <w:rPr>
          <w:lang w:val="en-US"/>
        </w:rPr>
        <w:t>POST</w:t>
      </w:r>
      <w:r w:rsidRPr="00AC4DD5">
        <w:rPr>
          <w:lang w:val="en-US"/>
        </w:rPr>
        <w:t xml:space="preserve"> </w:t>
      </w:r>
      <w:r w:rsidRPr="00D03F5A">
        <w:t>/api/admin</w:t>
      </w:r>
      <w:r w:rsidRPr="002750B6">
        <w:t>/rubric-item</w:t>
      </w:r>
    </w:p>
    <w:p w14:paraId="2AAE3DDD" w14:textId="5EA8C5DA" w:rsidR="00AC4DD5" w:rsidRDefault="00AC4DD5" w:rsidP="00AC4DD5">
      <w:pPr>
        <w:jc w:val="center"/>
      </w:pPr>
      <w:r w:rsidRPr="00AC4DD5">
        <w:rPr>
          <w:noProof/>
        </w:rPr>
        <w:drawing>
          <wp:inline distT="0" distB="0" distL="0" distR="0" wp14:anchorId="0BBB3595" wp14:editId="2EE336FB">
            <wp:extent cx="3421380" cy="1348881"/>
            <wp:effectExtent l="0" t="0" r="7620" b="3810"/>
            <wp:docPr id="128666004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60041" name="Picture 1" descr="A computer code with black text&#10;&#10;Description automatically generated"/>
                    <pic:cNvPicPr/>
                  </pic:nvPicPr>
                  <pic:blipFill>
                    <a:blip r:embed="rId244"/>
                    <a:stretch>
                      <a:fillRect/>
                    </a:stretch>
                  </pic:blipFill>
                  <pic:spPr>
                    <a:xfrm>
                      <a:off x="0" y="0"/>
                      <a:ext cx="3426121" cy="1350750"/>
                    </a:xfrm>
                    <a:prstGeom prst="rect">
                      <a:avLst/>
                    </a:prstGeom>
                  </pic:spPr>
                </pic:pic>
              </a:graphicData>
            </a:graphic>
          </wp:inline>
        </w:drawing>
      </w:r>
    </w:p>
    <w:p w14:paraId="1FC94212" w14:textId="49875B5B" w:rsidR="00AC4DD5" w:rsidRPr="00AC4DD5" w:rsidRDefault="00AC4DD5" w:rsidP="00AC4DD5">
      <w:pPr>
        <w:jc w:val="center"/>
        <w:rPr>
          <w:i/>
          <w:iCs/>
        </w:rPr>
      </w:pPr>
      <w:r w:rsidRPr="00AC4DD5">
        <w:rPr>
          <w:i/>
          <w:iCs/>
        </w:rPr>
        <w:t>Hàm create</w:t>
      </w:r>
    </w:p>
    <w:p w14:paraId="2C3CC5C4" w14:textId="6C9D227C" w:rsidR="00AC4DD5" w:rsidRPr="00AC4DD5" w:rsidRDefault="00AC4DD5" w:rsidP="00AC4DD5">
      <w:pPr>
        <w:pStyle w:val="phuluccon"/>
      </w:pPr>
      <w:r w:rsidRPr="000E597D">
        <w:rPr>
          <w:lang w:val="vi"/>
        </w:rPr>
        <w:t>1</w:t>
      </w:r>
      <w:r>
        <w:t>4</w:t>
      </w:r>
      <w:r w:rsidRPr="000E597D">
        <w:rPr>
          <w:lang w:val="vi"/>
        </w:rPr>
        <w:t>.</w:t>
      </w:r>
      <w:r>
        <w:t xml:space="preserve">4. </w:t>
      </w:r>
      <w:r w:rsidR="00B0026A">
        <w:t xml:space="preserve">Lấy thông tin </w:t>
      </w:r>
      <w:r>
        <w:t>1 tiêu chí</w:t>
      </w:r>
    </w:p>
    <w:p w14:paraId="327BBE5B" w14:textId="59E8A10C" w:rsidR="00AC4DD5" w:rsidRPr="00AC4DD5" w:rsidRDefault="00AC4DD5" w:rsidP="00AC4DD5">
      <w:pPr>
        <w:pStyle w:val="BodyText"/>
        <w:rPr>
          <w:lang w:val="en-US"/>
        </w:rPr>
      </w:pPr>
      <w:r w:rsidRPr="00D03F5A">
        <w:t xml:space="preserve">API Endpoint: </w:t>
      </w:r>
      <w:r>
        <w:rPr>
          <w:lang w:val="en-US"/>
        </w:rPr>
        <w:t>GET</w:t>
      </w:r>
      <w:r w:rsidRPr="00AC4DD5">
        <w:rPr>
          <w:lang w:val="en-US"/>
        </w:rPr>
        <w:t xml:space="preserve"> </w:t>
      </w:r>
      <w:r w:rsidRPr="00D03F5A">
        <w:t>/api/admin</w:t>
      </w:r>
      <w:r w:rsidRPr="002750B6">
        <w:t>/rubric-item</w:t>
      </w:r>
      <w:r>
        <w:rPr>
          <w:lang w:val="en-US"/>
        </w:rPr>
        <w:t>/:id</w:t>
      </w:r>
    </w:p>
    <w:p w14:paraId="6E9AE005" w14:textId="1860BE37" w:rsidR="00AC4DD5" w:rsidRDefault="00AC4DD5" w:rsidP="00AC4DD5">
      <w:pPr>
        <w:pStyle w:val="BodyText"/>
        <w:jc w:val="center"/>
        <w:rPr>
          <w:lang w:val="en-US"/>
        </w:rPr>
      </w:pPr>
      <w:r w:rsidRPr="00AC4DD5">
        <w:rPr>
          <w:noProof/>
        </w:rPr>
        <w:drawing>
          <wp:inline distT="0" distB="0" distL="0" distR="0" wp14:anchorId="526DFC8D" wp14:editId="1B7B73BD">
            <wp:extent cx="3208020" cy="1860004"/>
            <wp:effectExtent l="0" t="0" r="0" b="6985"/>
            <wp:docPr id="753731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1559" name="Picture 1" descr="A screenshot of a computer code&#10;&#10;Description automatically generated"/>
                    <pic:cNvPicPr/>
                  </pic:nvPicPr>
                  <pic:blipFill>
                    <a:blip r:embed="rId245"/>
                    <a:stretch>
                      <a:fillRect/>
                    </a:stretch>
                  </pic:blipFill>
                  <pic:spPr>
                    <a:xfrm>
                      <a:off x="0" y="0"/>
                      <a:ext cx="3213358" cy="1863099"/>
                    </a:xfrm>
                    <a:prstGeom prst="rect">
                      <a:avLst/>
                    </a:prstGeom>
                  </pic:spPr>
                </pic:pic>
              </a:graphicData>
            </a:graphic>
          </wp:inline>
        </w:drawing>
      </w:r>
    </w:p>
    <w:p w14:paraId="0EEB4D2E" w14:textId="572C94AE" w:rsidR="00AC4DD5" w:rsidRDefault="00AC4DD5" w:rsidP="00AC4DD5">
      <w:pPr>
        <w:pStyle w:val="BodyText"/>
        <w:jc w:val="center"/>
        <w:rPr>
          <w:i/>
          <w:iCs/>
          <w:lang w:val="en-US"/>
        </w:rPr>
      </w:pPr>
      <w:r w:rsidRPr="00AC4DD5">
        <w:rPr>
          <w:i/>
          <w:iCs/>
          <w:lang w:val="en-US"/>
        </w:rPr>
        <w:t>Hàm getByID</w:t>
      </w:r>
    </w:p>
    <w:p w14:paraId="24CA983F" w14:textId="6F4CBD24" w:rsidR="00AC4DD5" w:rsidRPr="00AC4DD5" w:rsidRDefault="00AC4DD5" w:rsidP="00AC4DD5">
      <w:pPr>
        <w:pStyle w:val="phuluccon"/>
      </w:pPr>
      <w:r w:rsidRPr="000E597D">
        <w:rPr>
          <w:lang w:val="vi"/>
        </w:rPr>
        <w:lastRenderedPageBreak/>
        <w:t>1</w:t>
      </w:r>
      <w:r>
        <w:t>4</w:t>
      </w:r>
      <w:r w:rsidRPr="000E597D">
        <w:rPr>
          <w:lang w:val="vi"/>
        </w:rPr>
        <w:t>.</w:t>
      </w:r>
      <w:r>
        <w:t>5. Cập nhật 1 tiêu chí</w:t>
      </w:r>
    </w:p>
    <w:p w14:paraId="0B3F7624" w14:textId="5E91CA0C" w:rsidR="00AC4DD5" w:rsidRP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2750B6">
        <w:t>/rubric-item</w:t>
      </w:r>
      <w:r>
        <w:rPr>
          <w:lang w:val="en-US"/>
        </w:rPr>
        <w:t>/:id</w:t>
      </w:r>
    </w:p>
    <w:p w14:paraId="52D126A8" w14:textId="785533B2" w:rsidR="00AC4DD5" w:rsidRDefault="00AC4DD5" w:rsidP="00AC4DD5">
      <w:pPr>
        <w:jc w:val="center"/>
      </w:pPr>
      <w:r w:rsidRPr="00AC4DD5">
        <w:rPr>
          <w:noProof/>
        </w:rPr>
        <w:drawing>
          <wp:inline distT="0" distB="0" distL="0" distR="0" wp14:anchorId="77AD3822" wp14:editId="277056DE">
            <wp:extent cx="3703641" cy="2629128"/>
            <wp:effectExtent l="0" t="0" r="0" b="0"/>
            <wp:docPr id="1006920062"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0062" name="Picture 1" descr="A computer code with white text&#10;&#10;Description automatically generated"/>
                    <pic:cNvPicPr/>
                  </pic:nvPicPr>
                  <pic:blipFill>
                    <a:blip r:embed="rId246"/>
                    <a:stretch>
                      <a:fillRect/>
                    </a:stretch>
                  </pic:blipFill>
                  <pic:spPr>
                    <a:xfrm>
                      <a:off x="0" y="0"/>
                      <a:ext cx="3703641" cy="2629128"/>
                    </a:xfrm>
                    <a:prstGeom prst="rect">
                      <a:avLst/>
                    </a:prstGeom>
                  </pic:spPr>
                </pic:pic>
              </a:graphicData>
            </a:graphic>
          </wp:inline>
        </w:drawing>
      </w:r>
    </w:p>
    <w:p w14:paraId="5E771919" w14:textId="45BE4040" w:rsidR="00AC4DD5" w:rsidRDefault="00AC4DD5" w:rsidP="00AC4DD5">
      <w:pPr>
        <w:jc w:val="center"/>
        <w:rPr>
          <w:i/>
          <w:iCs/>
        </w:rPr>
      </w:pPr>
      <w:r w:rsidRPr="00AC4DD5">
        <w:rPr>
          <w:i/>
          <w:iCs/>
        </w:rPr>
        <w:t>Hàm update</w:t>
      </w:r>
    </w:p>
    <w:p w14:paraId="6BD9086E" w14:textId="7AD32E31" w:rsidR="00AC4DD5" w:rsidRPr="00AC4DD5" w:rsidRDefault="00AC4DD5" w:rsidP="00AC4DD5">
      <w:pPr>
        <w:pStyle w:val="phuluccon"/>
      </w:pPr>
      <w:r w:rsidRPr="000E597D">
        <w:rPr>
          <w:lang w:val="vi"/>
        </w:rPr>
        <w:t>1</w:t>
      </w:r>
      <w:r>
        <w:t>4</w:t>
      </w:r>
      <w:r w:rsidRPr="000E597D">
        <w:rPr>
          <w:lang w:val="vi"/>
        </w:rPr>
        <w:t>.</w:t>
      </w:r>
      <w:r w:rsidR="00B0026A">
        <w:t>6</w:t>
      </w:r>
      <w:r>
        <w:t>. Xóa mềm 1 tiêu chí</w:t>
      </w:r>
    </w:p>
    <w:p w14:paraId="00256332" w14:textId="44299EDD" w:rsid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AC4DD5">
        <w:rPr>
          <w:lang w:val="vi-VN"/>
        </w:rPr>
        <w:t>/rubric-item/:id/softDelete</w:t>
      </w:r>
    </w:p>
    <w:p w14:paraId="2CD63162" w14:textId="27832163" w:rsidR="00B0026A" w:rsidRDefault="00B0026A" w:rsidP="00B0026A">
      <w:pPr>
        <w:jc w:val="center"/>
      </w:pPr>
      <w:r w:rsidRPr="00B0026A">
        <w:rPr>
          <w:noProof/>
        </w:rPr>
        <w:drawing>
          <wp:inline distT="0" distB="0" distL="0" distR="0" wp14:anchorId="6CA488C3" wp14:editId="3FE3A7DB">
            <wp:extent cx="5940425" cy="4377055"/>
            <wp:effectExtent l="0" t="0" r="3175" b="4445"/>
            <wp:docPr id="4633822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2297" name="Picture 1" descr="A computer screen shot of text&#10;&#10;Description automatically generated"/>
                    <pic:cNvPicPr/>
                  </pic:nvPicPr>
                  <pic:blipFill>
                    <a:blip r:embed="rId247"/>
                    <a:stretch>
                      <a:fillRect/>
                    </a:stretch>
                  </pic:blipFill>
                  <pic:spPr>
                    <a:xfrm>
                      <a:off x="0" y="0"/>
                      <a:ext cx="5940425" cy="4377055"/>
                    </a:xfrm>
                    <a:prstGeom prst="rect">
                      <a:avLst/>
                    </a:prstGeom>
                  </pic:spPr>
                </pic:pic>
              </a:graphicData>
            </a:graphic>
          </wp:inline>
        </w:drawing>
      </w:r>
    </w:p>
    <w:p w14:paraId="25246239" w14:textId="77777777" w:rsidR="00B0026A" w:rsidRPr="00B0026A" w:rsidRDefault="00B0026A" w:rsidP="00B0026A">
      <w:pPr>
        <w:jc w:val="center"/>
        <w:rPr>
          <w:i/>
          <w:iCs/>
          <w:lang w:val="vi-VN"/>
        </w:rPr>
      </w:pPr>
      <w:r w:rsidRPr="00B0026A">
        <w:rPr>
          <w:i/>
          <w:iCs/>
        </w:rPr>
        <w:lastRenderedPageBreak/>
        <w:t xml:space="preserve">Hàm </w:t>
      </w:r>
      <w:r w:rsidRPr="00B0026A">
        <w:rPr>
          <w:i/>
          <w:iCs/>
          <w:lang w:val="vi-VN"/>
        </w:rPr>
        <w:t>toggleSoftDeleteById</w:t>
      </w:r>
    </w:p>
    <w:p w14:paraId="401C06F7" w14:textId="4E74CCA7" w:rsidR="00B0026A" w:rsidRPr="00B0026A" w:rsidRDefault="00B0026A" w:rsidP="00B0026A">
      <w:pPr>
        <w:pStyle w:val="BodyText"/>
        <w:rPr>
          <w:lang w:val="vi-VN"/>
        </w:rPr>
      </w:pPr>
      <w:r w:rsidRPr="00B0026A">
        <w:rPr>
          <w:lang w:val="vi-VN"/>
        </w:rPr>
        <w:t xml:space="preserve">Hàm </w:t>
      </w:r>
      <w:r w:rsidR="00AA4F1F" w:rsidRPr="00AA4F1F">
        <w:rPr>
          <w:lang w:val="vi-VN"/>
        </w:rPr>
        <w:t>này</w:t>
      </w:r>
      <w:r w:rsidRPr="00B0026A">
        <w:rPr>
          <w:lang w:val="vi-VN"/>
        </w:rPr>
        <w:t xml:space="preserve"> thực hiện việc chuyển đổi trạng thái xóa mềm của một mục rubric dựa trên rubricsitem_id được cung cấp. Đầu tiên, hàm tìm kiếm mục rubric trong cơ sở dữ liệu. Nếu không tìm thấy, nó sẽ trả về mã trạng thái 404 cùng thông báo </w:t>
      </w:r>
      <w:r w:rsidR="00553660">
        <w:rPr>
          <w:lang w:val="vi-VN"/>
        </w:rPr>
        <w:t>“</w:t>
      </w:r>
      <w:r w:rsidRPr="00B0026A">
        <w:rPr>
          <w:lang w:val="vi-VN"/>
        </w:rPr>
        <w:t>RubricItem not found</w:t>
      </w:r>
      <w:r w:rsidR="00553660">
        <w:rPr>
          <w:lang w:val="vi-VN"/>
        </w:rPr>
        <w:t>”</w:t>
      </w:r>
      <w:r w:rsidRPr="00B0026A">
        <w:rPr>
          <w:lang w:val="vi-VN"/>
        </w:rPr>
        <w:t>.</w:t>
      </w:r>
    </w:p>
    <w:p w14:paraId="0E4411A4" w14:textId="77777777" w:rsidR="00B0026A" w:rsidRPr="00B0026A" w:rsidRDefault="00B0026A" w:rsidP="00B0026A">
      <w:pPr>
        <w:pStyle w:val="BodyText"/>
        <w:rPr>
          <w:lang w:val="vi-VN"/>
        </w:rPr>
      </w:pPr>
      <w:r w:rsidRPr="00B0026A">
        <w:rPr>
          <w:lang w:val="vi-VN"/>
        </w:rPr>
        <w:t>Nếu mục rubric tồn tại, hàm sẽ xác định trạng thái xóa mới bằng cách đảo ngược giá trị isDelete. Nếu mục đang được xóa (tức là isDelete là true), hàm sẽ tính tổng điểm tối đa cho các mục rubric khác trong cùng một rubric bằng cách sử dụng hàm SUM. Nếu tổng điểm (bao gồm cả điểm của mục hiện tại) vượt quá 10, hàm sẽ trả về mã trạng thái 400 cùng thông báo lỗi.</w:t>
      </w:r>
    </w:p>
    <w:p w14:paraId="17F30F29" w14:textId="20701125" w:rsidR="00B0026A" w:rsidRPr="002E3E72" w:rsidRDefault="00B0026A" w:rsidP="00B0026A">
      <w:pPr>
        <w:pStyle w:val="BodyText"/>
        <w:rPr>
          <w:lang w:val="vi-VN"/>
        </w:rPr>
      </w:pPr>
      <w:r w:rsidRPr="00B0026A">
        <w:rPr>
          <w:lang w:val="vi-VN"/>
        </w:rPr>
        <w:t xml:space="preserve">Nếu mọi điều kiện đều hợp lệ, hàm sẽ cập nhật trạng thái isDelete của mục rubric và trả về mã trạng thái 200 cùng thông báo xác nhận trạng thái đã được chuyển đổi. Nếu có lỗi xảy ra trong quá trình thực hiện, hàm sẽ ghi lại lỗi và trả về mã trạng thái 500 với thông báo </w:t>
      </w:r>
      <w:r w:rsidR="00553660">
        <w:rPr>
          <w:lang w:val="vi-VN"/>
        </w:rPr>
        <w:t>“</w:t>
      </w:r>
      <w:r w:rsidRPr="00B0026A">
        <w:rPr>
          <w:lang w:val="vi-VN"/>
        </w:rPr>
        <w:t>Server error</w:t>
      </w:r>
      <w:r w:rsidR="00553660">
        <w:rPr>
          <w:lang w:val="vi-VN"/>
        </w:rPr>
        <w:t>”</w:t>
      </w:r>
      <w:r w:rsidRPr="00B0026A">
        <w:rPr>
          <w:lang w:val="vi-VN"/>
        </w:rPr>
        <w:t>.</w:t>
      </w:r>
    </w:p>
    <w:p w14:paraId="355B29B1" w14:textId="1D9CF846" w:rsidR="00AC4DD5" w:rsidRPr="00AC4DD5" w:rsidRDefault="00AC4DD5" w:rsidP="00AC4DD5">
      <w:pPr>
        <w:pStyle w:val="phuluccon"/>
      </w:pPr>
      <w:r w:rsidRPr="000E597D">
        <w:rPr>
          <w:lang w:val="vi"/>
        </w:rPr>
        <w:t>1</w:t>
      </w:r>
      <w:r>
        <w:t>4</w:t>
      </w:r>
      <w:r w:rsidRPr="000E597D">
        <w:rPr>
          <w:lang w:val="vi"/>
        </w:rPr>
        <w:t>.</w:t>
      </w:r>
      <w:r w:rsidR="00B0026A">
        <w:t>7</w:t>
      </w:r>
      <w:r>
        <w:t>. Xóa mềm nhiều tiêu chí</w:t>
      </w:r>
    </w:p>
    <w:p w14:paraId="6FF00BE3" w14:textId="2EFCA9F9" w:rsidR="00AC4DD5" w:rsidRP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AC4DD5">
        <w:rPr>
          <w:lang w:val="vi-VN"/>
        </w:rPr>
        <w:t>/rubric-item</w:t>
      </w:r>
      <w:r>
        <w:rPr>
          <w:lang w:val="en-US"/>
        </w:rPr>
        <w:t>s</w:t>
      </w:r>
      <w:r w:rsidRPr="00AC4DD5">
        <w:rPr>
          <w:lang w:val="vi-VN"/>
        </w:rPr>
        <w:t>/softDelete</w:t>
      </w:r>
    </w:p>
    <w:p w14:paraId="13606944" w14:textId="313AA140" w:rsidR="00AC4DD5" w:rsidRDefault="00B0026A" w:rsidP="00B0026A">
      <w:pPr>
        <w:jc w:val="center"/>
      </w:pPr>
      <w:r w:rsidRPr="00B0026A">
        <w:rPr>
          <w:noProof/>
        </w:rPr>
        <w:lastRenderedPageBreak/>
        <w:drawing>
          <wp:inline distT="0" distB="0" distL="0" distR="0" wp14:anchorId="3148CFD2" wp14:editId="12332271">
            <wp:extent cx="5940425" cy="6082665"/>
            <wp:effectExtent l="0" t="0" r="3175" b="0"/>
            <wp:docPr id="1843433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3969" name="Picture 1" descr="A screenshot of a computer code&#10;&#10;Description automatically generated"/>
                    <pic:cNvPicPr/>
                  </pic:nvPicPr>
                  <pic:blipFill>
                    <a:blip r:embed="rId248"/>
                    <a:stretch>
                      <a:fillRect/>
                    </a:stretch>
                  </pic:blipFill>
                  <pic:spPr>
                    <a:xfrm>
                      <a:off x="0" y="0"/>
                      <a:ext cx="5940425" cy="6082665"/>
                    </a:xfrm>
                    <a:prstGeom prst="rect">
                      <a:avLst/>
                    </a:prstGeom>
                  </pic:spPr>
                </pic:pic>
              </a:graphicData>
            </a:graphic>
          </wp:inline>
        </w:drawing>
      </w:r>
    </w:p>
    <w:p w14:paraId="2948B3C2" w14:textId="77777777" w:rsidR="00B0026A" w:rsidRPr="00B0026A" w:rsidRDefault="00B0026A" w:rsidP="00B0026A">
      <w:pPr>
        <w:jc w:val="center"/>
        <w:rPr>
          <w:i/>
          <w:iCs/>
          <w:lang w:val="vi-VN"/>
        </w:rPr>
      </w:pPr>
      <w:r w:rsidRPr="00B0026A">
        <w:rPr>
          <w:i/>
          <w:iCs/>
        </w:rPr>
        <w:t xml:space="preserve">Hàm </w:t>
      </w:r>
      <w:r w:rsidRPr="00B0026A">
        <w:rPr>
          <w:i/>
          <w:iCs/>
          <w:lang w:val="vi-VN"/>
        </w:rPr>
        <w:t>softDeleteMultiple</w:t>
      </w:r>
    </w:p>
    <w:p w14:paraId="5CC9040F" w14:textId="061FA324" w:rsidR="00B0026A" w:rsidRPr="00B0026A" w:rsidRDefault="00B0026A" w:rsidP="00B0026A">
      <w:pPr>
        <w:pStyle w:val="BodyText"/>
        <w:rPr>
          <w:lang w:val="vi-VN"/>
        </w:rPr>
      </w:pPr>
      <w:r w:rsidRPr="00B0026A">
        <w:rPr>
          <w:lang w:val="vi-VN"/>
        </w:rPr>
        <w:t xml:space="preserve">Hàm </w:t>
      </w:r>
      <w:r w:rsidR="00AA4F1F" w:rsidRPr="00AA4F1F">
        <w:rPr>
          <w:lang w:val="vi-VN"/>
        </w:rPr>
        <w:t>này</w:t>
      </w:r>
      <w:r w:rsidRPr="00B0026A">
        <w:rPr>
          <w:lang w:val="vi-VN"/>
        </w:rPr>
        <w:t xml:space="preserve"> thực hiện việc chuyển đổi trạng thái xóa mềm cho nhiều mục rubric được chỉ định thông qua một mảng rubricsitem_id. Đầu tiên, hàm kiểm tra xem dữ liệu đầu vào có phải là một mảng và có độ dài lớn hơn 0 hay không. Nếu không, nó sẽ trả về mã trạng thái 400 cùng thông báo </w:t>
      </w:r>
      <w:r w:rsidR="00553660">
        <w:rPr>
          <w:lang w:val="vi-VN"/>
        </w:rPr>
        <w:t>“</w:t>
      </w:r>
      <w:r w:rsidRPr="00B0026A">
        <w:rPr>
          <w:lang w:val="vi-VN"/>
        </w:rPr>
        <w:t>No RubricItemModel ids provided</w:t>
      </w:r>
      <w:r w:rsidR="00553660">
        <w:rPr>
          <w:lang w:val="vi-VN"/>
        </w:rPr>
        <w:t>”</w:t>
      </w:r>
      <w:r w:rsidRPr="00B0026A">
        <w:rPr>
          <w:lang w:val="vi-VN"/>
        </w:rPr>
        <w:t>.</w:t>
      </w:r>
    </w:p>
    <w:p w14:paraId="26AD8B58" w14:textId="0D8632DA" w:rsidR="00B0026A" w:rsidRPr="00B0026A" w:rsidRDefault="00B0026A" w:rsidP="00B0026A">
      <w:pPr>
        <w:pStyle w:val="BodyText"/>
        <w:rPr>
          <w:lang w:val="vi-VN"/>
        </w:rPr>
      </w:pPr>
      <w:r w:rsidRPr="00B0026A">
        <w:rPr>
          <w:lang w:val="vi-VN"/>
        </w:rPr>
        <w:t xml:space="preserve">Tiếp theo, hàm tìm kiếm tất cả các mục rubric dựa trên các ID đã cung cấp. Nếu số lượng mục tìm thấy không khớp với số lượng ID đã cung cấp, hàm sẽ trả về mã trạng thái 404 cùng thông báo </w:t>
      </w:r>
      <w:r w:rsidR="00553660">
        <w:rPr>
          <w:lang w:val="vi-VN"/>
        </w:rPr>
        <w:t>“</w:t>
      </w:r>
      <w:r w:rsidRPr="00B0026A">
        <w:rPr>
          <w:lang w:val="vi-VN"/>
        </w:rPr>
        <w:t>One or more RubricItemModels not found</w:t>
      </w:r>
      <w:r w:rsidR="00553660">
        <w:rPr>
          <w:lang w:val="vi-VN"/>
        </w:rPr>
        <w:t>”</w:t>
      </w:r>
      <w:r w:rsidRPr="00B0026A">
        <w:rPr>
          <w:lang w:val="vi-VN"/>
        </w:rPr>
        <w:t>.</w:t>
      </w:r>
    </w:p>
    <w:p w14:paraId="6AC764EA" w14:textId="77777777" w:rsidR="00B0026A" w:rsidRPr="00B0026A" w:rsidRDefault="00B0026A" w:rsidP="00B0026A">
      <w:pPr>
        <w:pStyle w:val="BodyText"/>
        <w:rPr>
          <w:lang w:val="vi-VN"/>
        </w:rPr>
      </w:pPr>
      <w:r w:rsidRPr="00B0026A">
        <w:rPr>
          <w:lang w:val="vi-VN"/>
        </w:rPr>
        <w:t xml:space="preserve">Hàm sẽ xác định rubric_id của các mục rubric và kiểm tra xem có bất kỳ mục nào </w:t>
      </w:r>
      <w:r w:rsidRPr="00B0026A">
        <w:rPr>
          <w:lang w:val="vi-VN"/>
        </w:rPr>
        <w:lastRenderedPageBreak/>
        <w:t>đã bị xóa hay không. Nếu có, nó sẽ tính tổng điểm tối đa từ các mục rubric và so sánh với tổng điểm hiện tại trong cùng rubric. Nếu tổng điểm mới không vượt quá 10, hàm sẽ tiến hành cập nhật trạng thái isDelete cho từng mục rubric và trả về mã trạng thái 200 cùng thông báo xác nhận.</w:t>
      </w:r>
    </w:p>
    <w:p w14:paraId="4278A0FE" w14:textId="2DCB2EAB" w:rsidR="00B0026A" w:rsidRPr="00B0026A" w:rsidRDefault="00B0026A" w:rsidP="00B0026A">
      <w:pPr>
        <w:pStyle w:val="BodyText"/>
        <w:rPr>
          <w:lang w:val="vi-VN"/>
        </w:rPr>
      </w:pPr>
      <w:r w:rsidRPr="00B0026A">
        <w:rPr>
          <w:lang w:val="vi-VN"/>
        </w:rPr>
        <w:t xml:space="preserve">Nếu không có mục nào đã bị xóa, hàm sẽ thực hiện cập nhật trạng thái isDelete cho tất cả các mục và trả về kết quả tương tự. Trong trường hợp có lỗi xảy ra trong quá trình thực hiện, hàm sẽ ghi lại lỗi và trả về mã trạng thái 500 với thông báo </w:t>
      </w:r>
      <w:r w:rsidR="00553660">
        <w:rPr>
          <w:lang w:val="vi-VN"/>
        </w:rPr>
        <w:t>“</w:t>
      </w:r>
      <w:r w:rsidRPr="00B0026A">
        <w:rPr>
          <w:lang w:val="vi-VN"/>
        </w:rPr>
        <w:t>Server error</w:t>
      </w:r>
      <w:r w:rsidR="00553660">
        <w:rPr>
          <w:lang w:val="vi-VN"/>
        </w:rPr>
        <w:t>”</w:t>
      </w:r>
      <w:r w:rsidRPr="00B0026A">
        <w:rPr>
          <w:lang w:val="vi-VN"/>
        </w:rPr>
        <w:t>.</w:t>
      </w:r>
    </w:p>
    <w:p w14:paraId="3FE74BCD" w14:textId="49D53677" w:rsidR="00B0026A" w:rsidRDefault="00B0026A" w:rsidP="00B0026A">
      <w:pPr>
        <w:pStyle w:val="phuluccon"/>
      </w:pPr>
      <w:r w:rsidRPr="000E597D">
        <w:rPr>
          <w:lang w:val="vi"/>
        </w:rPr>
        <w:t>1</w:t>
      </w:r>
      <w:r>
        <w:t>4</w:t>
      </w:r>
      <w:r w:rsidRPr="000E597D">
        <w:rPr>
          <w:lang w:val="vi"/>
        </w:rPr>
        <w:t>.</w:t>
      </w:r>
      <w:r>
        <w:t>8. Xóa 1 tiêu chí</w:t>
      </w:r>
    </w:p>
    <w:p w14:paraId="025433AD" w14:textId="18F2C33C" w:rsidR="00B0026A" w:rsidRPr="00B0026A" w:rsidRDefault="00B0026A" w:rsidP="00B0026A">
      <w:pPr>
        <w:pStyle w:val="BodyText"/>
        <w:rPr>
          <w:lang w:val="en-US"/>
        </w:rPr>
      </w:pPr>
      <w:r w:rsidRPr="00D03F5A">
        <w:t xml:space="preserve">API Endpoint: </w:t>
      </w:r>
      <w:r>
        <w:rPr>
          <w:lang w:val="en-US"/>
        </w:rPr>
        <w:t>DELETE</w:t>
      </w:r>
      <w:r w:rsidRPr="00AC4DD5">
        <w:rPr>
          <w:lang w:val="en-US"/>
        </w:rPr>
        <w:t xml:space="preserve"> </w:t>
      </w:r>
      <w:r w:rsidRPr="00D03F5A">
        <w:t>/api/admin</w:t>
      </w:r>
      <w:r w:rsidRPr="00AC4DD5">
        <w:rPr>
          <w:lang w:val="vi-VN"/>
        </w:rPr>
        <w:t>/rubric-item</w:t>
      </w:r>
      <w:r>
        <w:rPr>
          <w:lang w:val="en-US"/>
        </w:rPr>
        <w:t>/:id</w:t>
      </w:r>
    </w:p>
    <w:p w14:paraId="25BC326D" w14:textId="53BE3144" w:rsidR="00B0026A" w:rsidRDefault="00B0026A" w:rsidP="00B0026A">
      <w:pPr>
        <w:jc w:val="center"/>
      </w:pPr>
      <w:r w:rsidRPr="00B0026A">
        <w:rPr>
          <w:noProof/>
        </w:rPr>
        <w:drawing>
          <wp:inline distT="0" distB="0" distL="0" distR="0" wp14:anchorId="4274CEED" wp14:editId="291074BF">
            <wp:extent cx="3703641" cy="1836579"/>
            <wp:effectExtent l="0" t="0" r="0" b="0"/>
            <wp:docPr id="59192354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3543" name="Picture 1" descr="A computer code with black text&#10;&#10;Description automatically generated"/>
                    <pic:cNvPicPr/>
                  </pic:nvPicPr>
                  <pic:blipFill>
                    <a:blip r:embed="rId249"/>
                    <a:stretch>
                      <a:fillRect/>
                    </a:stretch>
                  </pic:blipFill>
                  <pic:spPr>
                    <a:xfrm>
                      <a:off x="0" y="0"/>
                      <a:ext cx="3703641" cy="1836579"/>
                    </a:xfrm>
                    <a:prstGeom prst="rect">
                      <a:avLst/>
                    </a:prstGeom>
                  </pic:spPr>
                </pic:pic>
              </a:graphicData>
            </a:graphic>
          </wp:inline>
        </w:drawing>
      </w:r>
    </w:p>
    <w:p w14:paraId="280BE781" w14:textId="5B49D5F0" w:rsidR="00B0026A" w:rsidRPr="00B0026A" w:rsidRDefault="00B0026A" w:rsidP="00B0026A">
      <w:pPr>
        <w:jc w:val="center"/>
        <w:rPr>
          <w:i/>
          <w:iCs/>
        </w:rPr>
      </w:pPr>
      <w:r w:rsidRPr="00B0026A">
        <w:rPr>
          <w:i/>
          <w:iCs/>
        </w:rPr>
        <w:t>Hàm delete</w:t>
      </w:r>
    </w:p>
    <w:p w14:paraId="78E51B4A" w14:textId="36A7EFE0" w:rsidR="009E298C" w:rsidRPr="00063B41" w:rsidRDefault="00E76B8D" w:rsidP="009E298C">
      <w:pPr>
        <w:pStyle w:val="PHULUC"/>
        <w:rPr>
          <w:lang w:val="vi"/>
        </w:rPr>
      </w:pPr>
      <w:bookmarkStart w:id="993" w:name="_Toc181602919"/>
      <w:r w:rsidRPr="000E597D">
        <w:rPr>
          <w:lang w:val="vi"/>
        </w:rPr>
        <w:t xml:space="preserve">PHỤ LỤC </w:t>
      </w:r>
      <w:r>
        <w:fldChar w:fldCharType="begin"/>
      </w:r>
      <w:r w:rsidRPr="000E597D">
        <w:rPr>
          <w:lang w:val="vi"/>
        </w:rPr>
        <w:instrText xml:space="preserve"> SEQ PHỤ_LỤC \* ARABIC </w:instrText>
      </w:r>
      <w:r>
        <w:fldChar w:fldCharType="separate"/>
      </w:r>
      <w:r w:rsidR="00031219">
        <w:rPr>
          <w:noProof/>
          <w:lang w:val="vi"/>
        </w:rPr>
        <w:t>15</w:t>
      </w:r>
      <w:r>
        <w:rPr>
          <w:noProof/>
        </w:rPr>
        <w:fldChar w:fldCharType="end"/>
      </w:r>
      <w:r w:rsidRPr="000E597D">
        <w:rPr>
          <w:lang w:val="vi"/>
        </w:rPr>
        <w:t>. API của mục tiêu CT</w:t>
      </w:r>
      <w:r w:rsidR="00063B41" w:rsidRPr="00063B41">
        <w:rPr>
          <w:lang w:val="vi"/>
        </w:rPr>
        <w:t xml:space="preserve"> (PO)</w:t>
      </w:r>
      <w:bookmarkEnd w:id="993"/>
    </w:p>
    <w:p w14:paraId="45335886" w14:textId="4D517614" w:rsidR="00E76B8D" w:rsidRPr="000E597D" w:rsidRDefault="009B5D6E" w:rsidP="004A3D3F">
      <w:pPr>
        <w:pStyle w:val="phuluccon"/>
        <w:rPr>
          <w:lang w:val="vi"/>
        </w:rPr>
      </w:pPr>
      <w:r w:rsidRPr="000E597D">
        <w:rPr>
          <w:lang w:val="vi"/>
        </w:rPr>
        <w:t>1</w:t>
      </w:r>
      <w:r w:rsidR="00195267" w:rsidRPr="002E3E72">
        <w:rPr>
          <w:lang w:val="vi"/>
        </w:rPr>
        <w:t>5</w:t>
      </w:r>
      <w:r w:rsidR="00E76B8D" w:rsidRPr="000E597D">
        <w:rPr>
          <w:lang w:val="vi"/>
        </w:rPr>
        <w:t xml:space="preserve">.1. Lấy thông tin </w:t>
      </w:r>
      <w:r w:rsidR="009E298C" w:rsidRPr="000E597D">
        <w:rPr>
          <w:lang w:val="vi"/>
        </w:rPr>
        <w:t>tất cả mục tiêu CT</w:t>
      </w:r>
    </w:p>
    <w:p w14:paraId="3D983500" w14:textId="58512381" w:rsidR="009B5D6E" w:rsidRDefault="009B5D6E" w:rsidP="009B5D6E">
      <w:pPr>
        <w:pStyle w:val="BodyText"/>
        <w:rPr>
          <w:lang w:val="en-US"/>
        </w:rPr>
      </w:pPr>
      <w:r w:rsidRPr="00D03F5A">
        <w:t>API Endpoint: GET /api/admin/</w:t>
      </w:r>
      <w:r w:rsidRPr="009B5D6E">
        <w:t>pos</w:t>
      </w:r>
    </w:p>
    <w:p w14:paraId="0AF01E1A" w14:textId="5014DC9A" w:rsidR="00841FF8" w:rsidRDefault="00841FF8" w:rsidP="00841FF8">
      <w:pPr>
        <w:jc w:val="center"/>
      </w:pPr>
      <w:r w:rsidRPr="00841FF8">
        <w:rPr>
          <w:noProof/>
        </w:rPr>
        <w:drawing>
          <wp:inline distT="0" distB="0" distL="0" distR="0" wp14:anchorId="4B5FE8D8" wp14:editId="43E17E5D">
            <wp:extent cx="4972050" cy="2800350"/>
            <wp:effectExtent l="0" t="0" r="0" b="0"/>
            <wp:docPr id="4362940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4045" name="Picture 1" descr="A screen shot of a computer program&#10;&#10;Description automatically generated"/>
                    <pic:cNvPicPr/>
                  </pic:nvPicPr>
                  <pic:blipFill rotWithShape="1">
                    <a:blip r:embed="rId250"/>
                    <a:srcRect l="7857" t="13478" r="8445" b="13145"/>
                    <a:stretch/>
                  </pic:blipFill>
                  <pic:spPr bwMode="auto">
                    <a:xfrm>
                      <a:off x="0" y="0"/>
                      <a:ext cx="4972050" cy="2800350"/>
                    </a:xfrm>
                    <a:prstGeom prst="rect">
                      <a:avLst/>
                    </a:prstGeom>
                    <a:ln>
                      <a:noFill/>
                    </a:ln>
                    <a:extLst>
                      <a:ext uri="{53640926-AAD7-44D8-BBD7-CCE9431645EC}">
                        <a14:shadowObscured xmlns:a14="http://schemas.microsoft.com/office/drawing/2010/main"/>
                      </a:ext>
                    </a:extLst>
                  </pic:spPr>
                </pic:pic>
              </a:graphicData>
            </a:graphic>
          </wp:inline>
        </w:drawing>
      </w:r>
    </w:p>
    <w:p w14:paraId="332CDCCD" w14:textId="7DFCE5C0" w:rsidR="00841FF8" w:rsidRDefault="00841FF8" w:rsidP="00841FF8">
      <w:pPr>
        <w:jc w:val="center"/>
        <w:rPr>
          <w:i/>
          <w:iCs/>
        </w:rPr>
      </w:pPr>
      <w:r w:rsidRPr="00841FF8">
        <w:rPr>
          <w:i/>
          <w:iCs/>
        </w:rPr>
        <w:lastRenderedPageBreak/>
        <w:t>Hàm index</w:t>
      </w:r>
    </w:p>
    <w:p w14:paraId="54D75E01" w14:textId="3074F1F1" w:rsidR="009E298C" w:rsidRPr="002750B6" w:rsidRDefault="009E298C" w:rsidP="009E298C">
      <w:pPr>
        <w:pStyle w:val="phuluccon"/>
      </w:pPr>
      <w:r w:rsidRPr="002750B6">
        <w:t>1</w:t>
      </w:r>
      <w:r w:rsidR="00195267">
        <w:t>5</w:t>
      </w:r>
      <w:r w:rsidRPr="002750B6">
        <w:t>.2. Tạo mới mục tiêu CT</w:t>
      </w:r>
    </w:p>
    <w:p w14:paraId="3D4AA50C" w14:textId="73C28474" w:rsidR="009E298C" w:rsidRDefault="009E298C" w:rsidP="009E298C">
      <w:pPr>
        <w:pStyle w:val="BodyText"/>
        <w:rPr>
          <w:lang w:val="fr-FR"/>
        </w:rPr>
      </w:pPr>
      <w:r w:rsidRPr="00D03F5A">
        <w:t xml:space="preserve">API Endpoint: </w:t>
      </w:r>
      <w:r w:rsidRPr="009E298C">
        <w:rPr>
          <w:lang w:val="fr-FR"/>
        </w:rPr>
        <w:t xml:space="preserve">POST </w:t>
      </w:r>
      <w:r w:rsidRPr="00D03F5A">
        <w:t>/api/admin/</w:t>
      </w:r>
      <w:r w:rsidRPr="009E298C">
        <w:rPr>
          <w:lang w:val="fr-FR"/>
        </w:rPr>
        <w:t>p</w:t>
      </w:r>
      <w:r>
        <w:rPr>
          <w:lang w:val="fr-FR"/>
        </w:rPr>
        <w:t>o</w:t>
      </w:r>
    </w:p>
    <w:p w14:paraId="452B209B" w14:textId="7FFC15D4" w:rsidR="00841FF8" w:rsidRDefault="00841FF8" w:rsidP="00841FF8">
      <w:pPr>
        <w:jc w:val="center"/>
        <w:rPr>
          <w:lang w:val="fr-FR"/>
        </w:rPr>
      </w:pPr>
      <w:r w:rsidRPr="00841FF8">
        <w:rPr>
          <w:noProof/>
          <w:lang w:val="fr-FR"/>
        </w:rPr>
        <w:drawing>
          <wp:inline distT="0" distB="0" distL="0" distR="0" wp14:anchorId="04DE6014" wp14:editId="260AECBF">
            <wp:extent cx="5010150" cy="2209800"/>
            <wp:effectExtent l="0" t="0" r="0" b="0"/>
            <wp:docPr id="162354503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45033" name="Picture 1" descr="A computer screen shot of a program code&#10;&#10;Description automatically generated"/>
                    <pic:cNvPicPr/>
                  </pic:nvPicPr>
                  <pic:blipFill rotWithShape="1">
                    <a:blip r:embed="rId251"/>
                    <a:srcRect l="8017" t="13952" r="7643" b="14117"/>
                    <a:stretch/>
                  </pic:blipFill>
                  <pic:spPr bwMode="auto">
                    <a:xfrm>
                      <a:off x="0" y="0"/>
                      <a:ext cx="5010150" cy="2209800"/>
                    </a:xfrm>
                    <a:prstGeom prst="rect">
                      <a:avLst/>
                    </a:prstGeom>
                    <a:ln>
                      <a:noFill/>
                    </a:ln>
                    <a:extLst>
                      <a:ext uri="{53640926-AAD7-44D8-BBD7-CCE9431645EC}">
                        <a14:shadowObscured xmlns:a14="http://schemas.microsoft.com/office/drawing/2010/main"/>
                      </a:ext>
                    </a:extLst>
                  </pic:spPr>
                </pic:pic>
              </a:graphicData>
            </a:graphic>
          </wp:inline>
        </w:drawing>
      </w:r>
    </w:p>
    <w:p w14:paraId="7DF6A852" w14:textId="74E730A0" w:rsidR="00841FF8" w:rsidRPr="002750B6" w:rsidRDefault="00841FF8" w:rsidP="00841FF8">
      <w:pPr>
        <w:jc w:val="center"/>
        <w:rPr>
          <w:i/>
          <w:iCs/>
        </w:rPr>
      </w:pPr>
      <w:r w:rsidRPr="002750B6">
        <w:rPr>
          <w:i/>
          <w:iCs/>
        </w:rPr>
        <w:t>Hàm create</w:t>
      </w:r>
    </w:p>
    <w:p w14:paraId="16E21BC9" w14:textId="712B438D" w:rsidR="009E298C" w:rsidRDefault="009E298C" w:rsidP="009E298C">
      <w:pPr>
        <w:pStyle w:val="phuluccon"/>
      </w:pPr>
      <w:r w:rsidRPr="000E597D">
        <w:t>1</w:t>
      </w:r>
      <w:r w:rsidR="00195267">
        <w:t>5</w:t>
      </w:r>
      <w:r w:rsidRPr="000E597D">
        <w:t xml:space="preserve">.3. </w:t>
      </w:r>
      <w:r w:rsidRPr="009E298C">
        <w:t>Lấy thông tin 1 mục tiêu</w:t>
      </w:r>
      <w:r>
        <w:t xml:space="preserve"> CT</w:t>
      </w:r>
    </w:p>
    <w:p w14:paraId="7244E6A4" w14:textId="15362C08" w:rsidR="009E298C" w:rsidRDefault="009E298C" w:rsidP="009E298C">
      <w:pPr>
        <w:pStyle w:val="BodyText"/>
        <w:rPr>
          <w:lang w:val="en-US"/>
        </w:rPr>
      </w:pPr>
      <w:r w:rsidRPr="00D03F5A">
        <w:t>API Endpoint: GET /api/admin/</w:t>
      </w:r>
      <w:r w:rsidRPr="009B5D6E">
        <w:t>po</w:t>
      </w:r>
      <w:r>
        <w:rPr>
          <w:lang w:val="en-US"/>
        </w:rPr>
        <w:t>/:id</w:t>
      </w:r>
    </w:p>
    <w:p w14:paraId="591D79EE" w14:textId="491B0E18" w:rsidR="00841FF8" w:rsidRDefault="00841FF8" w:rsidP="00841FF8">
      <w:pPr>
        <w:jc w:val="center"/>
      </w:pPr>
      <w:r w:rsidRPr="00841FF8">
        <w:rPr>
          <w:noProof/>
        </w:rPr>
        <w:drawing>
          <wp:inline distT="0" distB="0" distL="0" distR="0" wp14:anchorId="2DF896B8" wp14:editId="41A8DE30">
            <wp:extent cx="5010150" cy="2857500"/>
            <wp:effectExtent l="0" t="0" r="0" b="0"/>
            <wp:docPr id="2947949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4918" name="Picture 1" descr="A computer screen shot of a program code&#10;&#10;Description automatically generated"/>
                    <pic:cNvPicPr/>
                  </pic:nvPicPr>
                  <pic:blipFill rotWithShape="1">
                    <a:blip r:embed="rId252"/>
                    <a:srcRect l="8178" t="12805" r="7483" b="11868"/>
                    <a:stretch/>
                  </pic:blipFill>
                  <pic:spPr bwMode="auto">
                    <a:xfrm>
                      <a:off x="0" y="0"/>
                      <a:ext cx="5010150" cy="2857500"/>
                    </a:xfrm>
                    <a:prstGeom prst="rect">
                      <a:avLst/>
                    </a:prstGeom>
                    <a:ln>
                      <a:noFill/>
                    </a:ln>
                    <a:extLst>
                      <a:ext uri="{53640926-AAD7-44D8-BBD7-CCE9431645EC}">
                        <a14:shadowObscured xmlns:a14="http://schemas.microsoft.com/office/drawing/2010/main"/>
                      </a:ext>
                    </a:extLst>
                  </pic:spPr>
                </pic:pic>
              </a:graphicData>
            </a:graphic>
          </wp:inline>
        </w:drawing>
      </w:r>
    </w:p>
    <w:p w14:paraId="43788541" w14:textId="74D6E88A" w:rsidR="00841FF8" w:rsidRPr="00841FF8" w:rsidRDefault="00841FF8" w:rsidP="00841FF8">
      <w:pPr>
        <w:jc w:val="center"/>
        <w:rPr>
          <w:i/>
          <w:iCs/>
        </w:rPr>
      </w:pPr>
      <w:r w:rsidRPr="00841FF8">
        <w:rPr>
          <w:i/>
          <w:iCs/>
        </w:rPr>
        <w:t>Hàm getByID</w:t>
      </w:r>
    </w:p>
    <w:p w14:paraId="004A0FB0" w14:textId="4BB02F32" w:rsidR="009E298C" w:rsidRPr="000E597D" w:rsidRDefault="009E298C" w:rsidP="009E298C">
      <w:pPr>
        <w:pStyle w:val="phuluccon"/>
        <w:rPr>
          <w:lang w:val="vi-VN"/>
        </w:rPr>
      </w:pPr>
      <w:r w:rsidRPr="000E597D">
        <w:rPr>
          <w:lang w:val="vi-VN"/>
        </w:rPr>
        <w:t>1</w:t>
      </w:r>
      <w:r w:rsidR="00195267">
        <w:t>5</w:t>
      </w:r>
      <w:r w:rsidRPr="000E597D">
        <w:rPr>
          <w:lang w:val="vi-VN"/>
        </w:rPr>
        <w:t>.4. Cập nhật thông tin 1 mục tiêu CT</w:t>
      </w:r>
    </w:p>
    <w:p w14:paraId="7B0EC28A" w14:textId="7C0DCC63" w:rsidR="009E298C" w:rsidRDefault="009E298C" w:rsidP="009E298C">
      <w:pPr>
        <w:pStyle w:val="BodyText"/>
        <w:rPr>
          <w:lang w:val="en-US"/>
        </w:rPr>
      </w:pPr>
      <w:r w:rsidRPr="00D03F5A">
        <w:t xml:space="preserve">API Endpoint: </w:t>
      </w:r>
      <w:r>
        <w:rPr>
          <w:lang w:val="en-US"/>
        </w:rPr>
        <w:t>PUT</w:t>
      </w:r>
      <w:r w:rsidRPr="00D03F5A">
        <w:t xml:space="preserve"> /api/admin/</w:t>
      </w:r>
      <w:r w:rsidRPr="009B5D6E">
        <w:t>po</w:t>
      </w:r>
      <w:r>
        <w:rPr>
          <w:lang w:val="en-US"/>
        </w:rPr>
        <w:t>/:id</w:t>
      </w:r>
    </w:p>
    <w:p w14:paraId="5C63A834" w14:textId="4498A1F5" w:rsidR="00841FF8" w:rsidRDefault="00841FF8" w:rsidP="00841FF8">
      <w:pPr>
        <w:jc w:val="center"/>
      </w:pPr>
      <w:r w:rsidRPr="00841FF8">
        <w:rPr>
          <w:noProof/>
        </w:rPr>
        <w:lastRenderedPageBreak/>
        <w:drawing>
          <wp:inline distT="0" distB="0" distL="0" distR="0" wp14:anchorId="12213237" wp14:editId="2D23104B">
            <wp:extent cx="5029200" cy="3000375"/>
            <wp:effectExtent l="0" t="0" r="0" b="9525"/>
            <wp:docPr id="52150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42" name="Picture 1" descr="A screenshot of a computer program&#10;&#10;Description automatically generated"/>
                    <pic:cNvPicPr/>
                  </pic:nvPicPr>
                  <pic:blipFill rotWithShape="1">
                    <a:blip r:embed="rId253"/>
                    <a:srcRect l="7696" t="12376" r="7643" b="11179"/>
                    <a:stretch/>
                  </pic:blipFill>
                  <pic:spPr bwMode="auto">
                    <a:xfrm>
                      <a:off x="0" y="0"/>
                      <a:ext cx="5029200" cy="3000375"/>
                    </a:xfrm>
                    <a:prstGeom prst="rect">
                      <a:avLst/>
                    </a:prstGeom>
                    <a:ln>
                      <a:noFill/>
                    </a:ln>
                    <a:extLst>
                      <a:ext uri="{53640926-AAD7-44D8-BBD7-CCE9431645EC}">
                        <a14:shadowObscured xmlns:a14="http://schemas.microsoft.com/office/drawing/2010/main"/>
                      </a:ext>
                    </a:extLst>
                  </pic:spPr>
                </pic:pic>
              </a:graphicData>
            </a:graphic>
          </wp:inline>
        </w:drawing>
      </w:r>
    </w:p>
    <w:p w14:paraId="7ED22533" w14:textId="0C122358" w:rsidR="00841FF8" w:rsidRPr="00841FF8" w:rsidRDefault="00841FF8" w:rsidP="00841FF8">
      <w:pPr>
        <w:jc w:val="center"/>
        <w:rPr>
          <w:i/>
          <w:iCs/>
        </w:rPr>
      </w:pPr>
      <w:r w:rsidRPr="00841FF8">
        <w:rPr>
          <w:i/>
          <w:iCs/>
        </w:rPr>
        <w:t>Hàm update</w:t>
      </w:r>
    </w:p>
    <w:p w14:paraId="19F2EE57" w14:textId="070D3C9A" w:rsidR="009E298C" w:rsidRDefault="009E298C" w:rsidP="009E298C">
      <w:pPr>
        <w:pStyle w:val="phuluccon"/>
      </w:pPr>
      <w:r w:rsidRPr="009E298C">
        <w:t>1</w:t>
      </w:r>
      <w:r w:rsidR="00195267">
        <w:t>5</w:t>
      </w:r>
      <w:r w:rsidRPr="009E298C">
        <w:t>.</w:t>
      </w:r>
      <w:r>
        <w:t>4</w:t>
      </w:r>
      <w:r w:rsidRPr="009E298C">
        <w:t xml:space="preserve">. </w:t>
      </w:r>
      <w:r>
        <w:t>Xóa 1 mục tiêu CT</w:t>
      </w:r>
    </w:p>
    <w:p w14:paraId="6B47FE41" w14:textId="07969583" w:rsidR="009E298C" w:rsidRDefault="009E298C" w:rsidP="009E298C">
      <w:pPr>
        <w:pStyle w:val="BodyText"/>
        <w:rPr>
          <w:lang w:val="en-US"/>
        </w:rPr>
      </w:pPr>
      <w:r w:rsidRPr="00D03F5A">
        <w:t xml:space="preserve">API Endpoint: </w:t>
      </w:r>
      <w:r>
        <w:rPr>
          <w:lang w:val="en-US"/>
        </w:rPr>
        <w:t>DELETE</w:t>
      </w:r>
      <w:r w:rsidRPr="00D03F5A">
        <w:t xml:space="preserve"> /api/admin/</w:t>
      </w:r>
      <w:r w:rsidRPr="009B5D6E">
        <w:t>po</w:t>
      </w:r>
      <w:r>
        <w:rPr>
          <w:lang w:val="en-US"/>
        </w:rPr>
        <w:t>/:id</w:t>
      </w:r>
    </w:p>
    <w:p w14:paraId="485FA129" w14:textId="7F0E1F38" w:rsidR="00841FF8" w:rsidRDefault="00841FF8" w:rsidP="00841FF8">
      <w:pPr>
        <w:jc w:val="center"/>
      </w:pPr>
      <w:r w:rsidRPr="00841FF8">
        <w:rPr>
          <w:noProof/>
        </w:rPr>
        <w:drawing>
          <wp:inline distT="0" distB="0" distL="0" distR="0" wp14:anchorId="5BD0A91E" wp14:editId="4CE6E3E6">
            <wp:extent cx="5010150" cy="3286125"/>
            <wp:effectExtent l="0" t="0" r="0" b="9525"/>
            <wp:docPr id="3818238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3866" name="Picture 1" descr="A screenshot of a computer program&#10;&#10;Description automatically generated"/>
                    <pic:cNvPicPr/>
                  </pic:nvPicPr>
                  <pic:blipFill rotWithShape="1">
                    <a:blip r:embed="rId254"/>
                    <a:srcRect l="7696" t="11628" r="7963" b="11225"/>
                    <a:stretch/>
                  </pic:blipFill>
                  <pic:spPr bwMode="auto">
                    <a:xfrm>
                      <a:off x="0" y="0"/>
                      <a:ext cx="5010150" cy="3286125"/>
                    </a:xfrm>
                    <a:prstGeom prst="rect">
                      <a:avLst/>
                    </a:prstGeom>
                    <a:ln>
                      <a:noFill/>
                    </a:ln>
                    <a:extLst>
                      <a:ext uri="{53640926-AAD7-44D8-BBD7-CCE9431645EC}">
                        <a14:shadowObscured xmlns:a14="http://schemas.microsoft.com/office/drawing/2010/main"/>
                      </a:ext>
                    </a:extLst>
                  </pic:spPr>
                </pic:pic>
              </a:graphicData>
            </a:graphic>
          </wp:inline>
        </w:drawing>
      </w:r>
    </w:p>
    <w:p w14:paraId="33CD2C67" w14:textId="62F3EC9B" w:rsidR="00841FF8" w:rsidRPr="001D0EE0" w:rsidRDefault="001D0EE0" w:rsidP="00841FF8">
      <w:pPr>
        <w:jc w:val="center"/>
        <w:rPr>
          <w:i/>
          <w:iCs/>
        </w:rPr>
      </w:pPr>
      <w:r w:rsidRPr="001D0EE0">
        <w:rPr>
          <w:i/>
          <w:iCs/>
        </w:rPr>
        <w:t>Hàm delete</w:t>
      </w:r>
    </w:p>
    <w:p w14:paraId="309E1F52" w14:textId="5714A1E6" w:rsidR="009E298C" w:rsidRDefault="009E298C" w:rsidP="009E298C">
      <w:pPr>
        <w:pStyle w:val="phuluccon"/>
      </w:pPr>
      <w:r w:rsidRPr="009E298C">
        <w:t>1</w:t>
      </w:r>
      <w:r w:rsidR="00195267">
        <w:t>5</w:t>
      </w:r>
      <w:r w:rsidRPr="009E298C">
        <w:t>.</w:t>
      </w:r>
      <w:r>
        <w:t>5</w:t>
      </w:r>
      <w:r w:rsidRPr="009E298C">
        <w:t xml:space="preserve">. </w:t>
      </w:r>
      <w:r>
        <w:t>Xóa nhiều mục tiêu CT</w:t>
      </w:r>
    </w:p>
    <w:p w14:paraId="39079938" w14:textId="63BED8B8" w:rsidR="00140164" w:rsidRDefault="00140164" w:rsidP="00140164">
      <w:pPr>
        <w:pStyle w:val="BodyText"/>
        <w:rPr>
          <w:lang w:val="en-US"/>
        </w:rPr>
      </w:pPr>
      <w:r w:rsidRPr="00D03F5A">
        <w:t xml:space="preserve">API Endpoint: </w:t>
      </w:r>
      <w:r>
        <w:rPr>
          <w:lang w:val="en-US"/>
        </w:rPr>
        <w:t>DELETE</w:t>
      </w:r>
      <w:r w:rsidRPr="00D03F5A">
        <w:t xml:space="preserve"> /api/admin/</w:t>
      </w:r>
      <w:r w:rsidRPr="00140164">
        <w:t>/pos/multiple</w:t>
      </w:r>
    </w:p>
    <w:p w14:paraId="311D2F83" w14:textId="35BC382C" w:rsidR="001D0EE0" w:rsidRDefault="001D0EE0" w:rsidP="001D0EE0">
      <w:pPr>
        <w:jc w:val="center"/>
      </w:pPr>
      <w:r w:rsidRPr="001D0EE0">
        <w:rPr>
          <w:noProof/>
          <w:lang w:val="vi-VN"/>
        </w:rPr>
        <w:lastRenderedPageBreak/>
        <w:drawing>
          <wp:inline distT="0" distB="0" distL="0" distR="0" wp14:anchorId="10C3C8B4" wp14:editId="41F75744">
            <wp:extent cx="4972050" cy="3124200"/>
            <wp:effectExtent l="0" t="0" r="0" b="0"/>
            <wp:docPr id="673669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69815" name="Picture 1" descr="A screenshot of a computer program&#10;&#10;Description automatically generated"/>
                    <pic:cNvPicPr/>
                  </pic:nvPicPr>
                  <pic:blipFill rotWithShape="1">
                    <a:blip r:embed="rId255"/>
                    <a:srcRect l="8177" t="11675" r="8124" b="11737"/>
                    <a:stretch/>
                  </pic:blipFill>
                  <pic:spPr bwMode="auto">
                    <a:xfrm>
                      <a:off x="0" y="0"/>
                      <a:ext cx="4972050" cy="3124200"/>
                    </a:xfrm>
                    <a:prstGeom prst="rect">
                      <a:avLst/>
                    </a:prstGeom>
                    <a:ln>
                      <a:noFill/>
                    </a:ln>
                    <a:extLst>
                      <a:ext uri="{53640926-AAD7-44D8-BBD7-CCE9431645EC}">
                        <a14:shadowObscured xmlns:a14="http://schemas.microsoft.com/office/drawing/2010/main"/>
                      </a:ext>
                    </a:extLst>
                  </pic:spPr>
                </pic:pic>
              </a:graphicData>
            </a:graphic>
          </wp:inline>
        </w:drawing>
      </w:r>
    </w:p>
    <w:p w14:paraId="50000D0C" w14:textId="3D055B26" w:rsidR="001D0EE0" w:rsidRPr="00D63E3B" w:rsidRDefault="00D63E3B" w:rsidP="001D0EE0">
      <w:pPr>
        <w:jc w:val="center"/>
        <w:rPr>
          <w:i/>
          <w:iCs/>
        </w:rPr>
      </w:pPr>
      <w:r w:rsidRPr="00D63E3B">
        <w:rPr>
          <w:i/>
          <w:iCs/>
          <w:szCs w:val="26"/>
        </w:rPr>
        <w:t xml:space="preserve">Hàm </w:t>
      </w:r>
      <w:r w:rsidRPr="001D0EE0">
        <w:rPr>
          <w:i/>
          <w:iCs/>
          <w:szCs w:val="26"/>
          <w:lang w:val="vi-VN"/>
        </w:rPr>
        <w:t>deleteMultiple</w:t>
      </w:r>
    </w:p>
    <w:p w14:paraId="2028CA64" w14:textId="3DB783F4" w:rsidR="00140164" w:rsidRPr="000E597D" w:rsidRDefault="009E298C" w:rsidP="00140164">
      <w:pPr>
        <w:pStyle w:val="phuluccon"/>
        <w:rPr>
          <w:lang w:val="vi-VN"/>
        </w:rPr>
      </w:pPr>
      <w:r w:rsidRPr="000E597D">
        <w:rPr>
          <w:lang w:val="vi-VN"/>
        </w:rPr>
        <w:t>1</w:t>
      </w:r>
      <w:r w:rsidR="00195267">
        <w:t>5</w:t>
      </w:r>
      <w:r w:rsidRPr="000E597D">
        <w:rPr>
          <w:lang w:val="vi-VN"/>
        </w:rPr>
        <w:t>.6. Lấy tất cả thông tin mục tiêu CT chưa ẩn</w:t>
      </w:r>
    </w:p>
    <w:p w14:paraId="57253FA2" w14:textId="306909A5" w:rsidR="00140164" w:rsidRDefault="00140164" w:rsidP="00140164">
      <w:pPr>
        <w:pStyle w:val="BodyText"/>
        <w:rPr>
          <w:lang w:val="en-US"/>
        </w:rPr>
      </w:pPr>
      <w:r w:rsidRPr="00D03F5A">
        <w:t>API Endpoint: GET /api/admin</w:t>
      </w:r>
      <w:r w:rsidRPr="00140164">
        <w:rPr>
          <w:lang w:val="vi-VN"/>
        </w:rPr>
        <w:t>/pos/isDelete/false</w:t>
      </w:r>
    </w:p>
    <w:p w14:paraId="2B4E65E6" w14:textId="4C2277A0" w:rsidR="00D63E3B" w:rsidRDefault="00D63E3B" w:rsidP="00D63E3B">
      <w:pPr>
        <w:jc w:val="center"/>
      </w:pPr>
      <w:r w:rsidRPr="00D63E3B">
        <w:rPr>
          <w:noProof/>
        </w:rPr>
        <w:drawing>
          <wp:inline distT="0" distB="0" distL="0" distR="0" wp14:anchorId="61540585" wp14:editId="3D9F1633">
            <wp:extent cx="4991100" cy="2200275"/>
            <wp:effectExtent l="0" t="0" r="0" b="9525"/>
            <wp:docPr id="18885338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33886" name="Picture 1" descr="A computer screen with text&#10;&#10;Description automatically generated"/>
                    <pic:cNvPicPr/>
                  </pic:nvPicPr>
                  <pic:blipFill rotWithShape="1">
                    <a:blip r:embed="rId256"/>
                    <a:srcRect l="7696" t="15958" r="8284" b="14492"/>
                    <a:stretch/>
                  </pic:blipFill>
                  <pic:spPr bwMode="auto">
                    <a:xfrm>
                      <a:off x="0" y="0"/>
                      <a:ext cx="4991100" cy="2200275"/>
                    </a:xfrm>
                    <a:prstGeom prst="rect">
                      <a:avLst/>
                    </a:prstGeom>
                    <a:ln>
                      <a:noFill/>
                    </a:ln>
                    <a:extLst>
                      <a:ext uri="{53640926-AAD7-44D8-BBD7-CCE9431645EC}">
                        <a14:shadowObscured xmlns:a14="http://schemas.microsoft.com/office/drawing/2010/main"/>
                      </a:ext>
                    </a:extLst>
                  </pic:spPr>
                </pic:pic>
              </a:graphicData>
            </a:graphic>
          </wp:inline>
        </w:drawing>
      </w:r>
    </w:p>
    <w:p w14:paraId="382B1911" w14:textId="3C41E94A" w:rsidR="00D63E3B" w:rsidRPr="00D63E3B" w:rsidRDefault="00D63E3B" w:rsidP="00D63E3B">
      <w:pPr>
        <w:jc w:val="center"/>
        <w:rPr>
          <w:i/>
          <w:iCs/>
        </w:rPr>
      </w:pPr>
      <w:r w:rsidRPr="00D63E3B">
        <w:rPr>
          <w:i/>
          <w:iCs/>
        </w:rPr>
        <w:t>Hàm isDeleteToFalse</w:t>
      </w:r>
    </w:p>
    <w:p w14:paraId="2EEFF34C" w14:textId="5E825171" w:rsidR="00BD5CA1" w:rsidRPr="00BD5CA1" w:rsidRDefault="00BD5CA1" w:rsidP="00BD5CA1">
      <w:pPr>
        <w:pStyle w:val="BodyText"/>
        <w:rPr>
          <w:lang w:val="vi-VN"/>
        </w:rPr>
      </w:pPr>
      <w:r w:rsidRPr="00BD5CA1">
        <w:rPr>
          <w:lang w:val="vi-VN"/>
        </w:rPr>
        <w:t xml:space="preserve">Hàm </w:t>
      </w:r>
      <w:r w:rsidR="00AA4F1F">
        <w:rPr>
          <w:lang w:val="en-US"/>
        </w:rPr>
        <w:t>này</w:t>
      </w:r>
      <w:r w:rsidRPr="00BD5CA1">
        <w:rPr>
          <w:lang w:val="vi-VN"/>
        </w:rPr>
        <w:t xml:space="preserve"> được thiết kế để truy xuất tất cả các đối tượng PoModel chưa bị xóa, tức là có thuộc tính isDelete là false. Nó sử dụng phương thức findAll với điều kiện where: { isDelete: false }.</w:t>
      </w:r>
    </w:p>
    <w:p w14:paraId="018DA7BF" w14:textId="38C922AB" w:rsidR="00D63E3B" w:rsidRPr="002750B6" w:rsidRDefault="00BD5CA1" w:rsidP="00BD5CA1">
      <w:pPr>
        <w:pStyle w:val="BodyText"/>
        <w:rPr>
          <w:lang w:val="vi-VN"/>
        </w:rPr>
      </w:pPr>
      <w:r w:rsidRPr="00BD5CA1">
        <w:rPr>
          <w:lang w:val="vi-VN"/>
        </w:rPr>
        <w:t xml:space="preserve">Nếu truy vấn thành công, hàm trả về danh sách đối tượng dưới dạng JSON với mã trạng thái HTTP 200. Nếu có lỗi xảy ra, hàm ghi lại lỗi vào console và trả về mã trạng thái HTTP 500 cùng với thông báo </w:t>
      </w:r>
      <w:r w:rsidR="00553660">
        <w:rPr>
          <w:lang w:val="vi-VN"/>
        </w:rPr>
        <w:t>“</w:t>
      </w:r>
      <w:r w:rsidRPr="00BD5CA1">
        <w:rPr>
          <w:lang w:val="vi-VN"/>
        </w:rPr>
        <w:t>Server error</w:t>
      </w:r>
      <w:r w:rsidR="00553660">
        <w:rPr>
          <w:lang w:val="vi-VN"/>
        </w:rPr>
        <w:t>”</w:t>
      </w:r>
      <w:r w:rsidRPr="00BD5CA1">
        <w:rPr>
          <w:lang w:val="vi-VN"/>
        </w:rPr>
        <w:t>.</w:t>
      </w:r>
    </w:p>
    <w:p w14:paraId="417A31E8" w14:textId="001737CC" w:rsidR="009E298C" w:rsidRPr="000E597D" w:rsidRDefault="009E298C" w:rsidP="009E298C">
      <w:pPr>
        <w:pStyle w:val="phuluccon"/>
        <w:rPr>
          <w:lang w:val="vi-VN"/>
        </w:rPr>
      </w:pPr>
      <w:r w:rsidRPr="000E597D">
        <w:rPr>
          <w:lang w:val="vi-VN"/>
        </w:rPr>
        <w:lastRenderedPageBreak/>
        <w:t>1</w:t>
      </w:r>
      <w:r w:rsidR="00195267" w:rsidRPr="002E3E72">
        <w:rPr>
          <w:lang w:val="vi-VN"/>
        </w:rPr>
        <w:t>5</w:t>
      </w:r>
      <w:r w:rsidRPr="000E597D">
        <w:rPr>
          <w:lang w:val="vi-VN"/>
        </w:rPr>
        <w:t>.7. Lấy tất cả thông tin mục tiêu CT đã ẩn</w:t>
      </w:r>
    </w:p>
    <w:p w14:paraId="4C1D17BD" w14:textId="3CB3F25D" w:rsidR="00140164" w:rsidRDefault="00140164" w:rsidP="00140164">
      <w:pPr>
        <w:pStyle w:val="BodyText"/>
        <w:rPr>
          <w:lang w:val="en-US"/>
        </w:rPr>
      </w:pPr>
      <w:r w:rsidRPr="00D03F5A">
        <w:t>API Endpoint: GET /api/admin</w:t>
      </w:r>
      <w:r w:rsidRPr="00140164">
        <w:rPr>
          <w:lang w:val="vi-VN"/>
        </w:rPr>
        <w:t>/pos/isDelete/</w:t>
      </w:r>
      <w:r>
        <w:rPr>
          <w:lang w:val="en-US"/>
        </w:rPr>
        <w:t>true</w:t>
      </w:r>
    </w:p>
    <w:p w14:paraId="09E01368" w14:textId="06C47509" w:rsidR="005E74C9" w:rsidRDefault="005E74C9" w:rsidP="005E74C9">
      <w:pPr>
        <w:jc w:val="center"/>
      </w:pPr>
      <w:r w:rsidRPr="005E74C9">
        <w:rPr>
          <w:noProof/>
        </w:rPr>
        <w:drawing>
          <wp:inline distT="0" distB="0" distL="0" distR="0" wp14:anchorId="39CA9131" wp14:editId="3F8407FA">
            <wp:extent cx="5010150" cy="2209800"/>
            <wp:effectExtent l="0" t="0" r="0" b="0"/>
            <wp:docPr id="4976389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8945" name="Picture 1" descr="A computer screen shot of a program&#10;&#10;Description automatically generated"/>
                    <pic:cNvPicPr/>
                  </pic:nvPicPr>
                  <pic:blipFill rotWithShape="1">
                    <a:blip r:embed="rId257"/>
                    <a:srcRect l="7696" t="14672" r="7963" b="14408"/>
                    <a:stretch/>
                  </pic:blipFill>
                  <pic:spPr bwMode="auto">
                    <a:xfrm>
                      <a:off x="0" y="0"/>
                      <a:ext cx="5010150" cy="2209800"/>
                    </a:xfrm>
                    <a:prstGeom prst="rect">
                      <a:avLst/>
                    </a:prstGeom>
                    <a:ln>
                      <a:noFill/>
                    </a:ln>
                    <a:extLst>
                      <a:ext uri="{53640926-AAD7-44D8-BBD7-CCE9431645EC}">
                        <a14:shadowObscured xmlns:a14="http://schemas.microsoft.com/office/drawing/2010/main"/>
                      </a:ext>
                    </a:extLst>
                  </pic:spPr>
                </pic:pic>
              </a:graphicData>
            </a:graphic>
          </wp:inline>
        </w:drawing>
      </w:r>
    </w:p>
    <w:p w14:paraId="05A02E61" w14:textId="7815613D" w:rsidR="005E74C9" w:rsidRPr="005E74C9" w:rsidRDefault="005E74C9" w:rsidP="005E74C9">
      <w:pPr>
        <w:jc w:val="center"/>
        <w:rPr>
          <w:i/>
          <w:iCs/>
        </w:rPr>
      </w:pPr>
      <w:r w:rsidRPr="005E74C9">
        <w:rPr>
          <w:i/>
          <w:iCs/>
        </w:rPr>
        <w:t>Hàm isDeleteToTrue</w:t>
      </w:r>
    </w:p>
    <w:p w14:paraId="641A7B84" w14:textId="270DD3BA" w:rsidR="009E298C" w:rsidRPr="000E597D" w:rsidRDefault="009E298C" w:rsidP="009E298C">
      <w:pPr>
        <w:pStyle w:val="phuluccon"/>
      </w:pPr>
      <w:r w:rsidRPr="00140164">
        <w:t>1</w:t>
      </w:r>
      <w:r w:rsidR="00195267">
        <w:t>5</w:t>
      </w:r>
      <w:r w:rsidRPr="00140164">
        <w:t xml:space="preserve">.8. </w:t>
      </w:r>
      <w:r w:rsidRPr="000E597D">
        <w:t>Xóa mềm 1 mục tiêu CT</w:t>
      </w:r>
    </w:p>
    <w:p w14:paraId="4749B4C5" w14:textId="29F255B4" w:rsidR="00140164" w:rsidRPr="00140164" w:rsidRDefault="00140164" w:rsidP="00140164">
      <w:pPr>
        <w:pStyle w:val="BodyText"/>
        <w:rPr>
          <w:lang w:val="vi-VN"/>
        </w:rPr>
      </w:pPr>
      <w:r w:rsidRPr="00D03F5A">
        <w:t xml:space="preserve">API Endpoint: </w:t>
      </w:r>
      <w:r>
        <w:rPr>
          <w:lang w:val="en-US"/>
        </w:rPr>
        <w:t>PUT</w:t>
      </w:r>
      <w:r w:rsidRPr="00D03F5A">
        <w:t xml:space="preserve"> /api/admin</w:t>
      </w:r>
      <w:r w:rsidRPr="00140164">
        <w:rPr>
          <w:lang w:val="vi-VN"/>
        </w:rPr>
        <w:t>/po/:id/softDelete</w:t>
      </w:r>
    </w:p>
    <w:p w14:paraId="5DD4D8A1" w14:textId="7E79B7D6" w:rsidR="00140164" w:rsidRDefault="005E74C9" w:rsidP="005E74C9">
      <w:pPr>
        <w:jc w:val="center"/>
      </w:pPr>
      <w:r w:rsidRPr="005E74C9">
        <w:rPr>
          <w:noProof/>
          <w:lang w:val="vi-VN"/>
        </w:rPr>
        <w:drawing>
          <wp:inline distT="0" distB="0" distL="0" distR="0" wp14:anchorId="1E8E8DB2" wp14:editId="70A2516F">
            <wp:extent cx="5010150" cy="3943350"/>
            <wp:effectExtent l="0" t="0" r="0" b="0"/>
            <wp:docPr id="12205864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86408" name="Picture 1" descr="A computer screen shot of a program code&#10;&#10;Description automatically generated"/>
                    <pic:cNvPicPr/>
                  </pic:nvPicPr>
                  <pic:blipFill rotWithShape="1">
                    <a:blip r:embed="rId258"/>
                    <a:srcRect l="8017" t="9560" r="7643" b="9676"/>
                    <a:stretch/>
                  </pic:blipFill>
                  <pic:spPr bwMode="auto">
                    <a:xfrm>
                      <a:off x="0" y="0"/>
                      <a:ext cx="5010150" cy="3943350"/>
                    </a:xfrm>
                    <a:prstGeom prst="rect">
                      <a:avLst/>
                    </a:prstGeom>
                    <a:ln>
                      <a:noFill/>
                    </a:ln>
                    <a:extLst>
                      <a:ext uri="{53640926-AAD7-44D8-BBD7-CCE9431645EC}">
                        <a14:shadowObscured xmlns:a14="http://schemas.microsoft.com/office/drawing/2010/main"/>
                      </a:ext>
                    </a:extLst>
                  </pic:spPr>
                </pic:pic>
              </a:graphicData>
            </a:graphic>
          </wp:inline>
        </w:drawing>
      </w:r>
    </w:p>
    <w:p w14:paraId="0B0ACF97" w14:textId="2D1C31A5" w:rsidR="005E74C9" w:rsidRPr="005E74C9" w:rsidRDefault="005E74C9" w:rsidP="005E74C9">
      <w:pPr>
        <w:jc w:val="center"/>
        <w:rPr>
          <w:i/>
          <w:iCs/>
        </w:rPr>
      </w:pPr>
      <w:r w:rsidRPr="005E74C9">
        <w:rPr>
          <w:i/>
          <w:iCs/>
        </w:rPr>
        <w:t>Hàm toggleSoftDeleteById</w:t>
      </w:r>
    </w:p>
    <w:p w14:paraId="380C4767" w14:textId="12BF81E8" w:rsidR="005E74C9" w:rsidRPr="00AA4F1F" w:rsidRDefault="005E74C9" w:rsidP="00AA4F1F">
      <w:pPr>
        <w:pStyle w:val="BodyText"/>
      </w:pPr>
      <w:r w:rsidRPr="00AA4F1F">
        <w:t xml:space="preserve">Hàm </w:t>
      </w:r>
      <w:r w:rsidR="00AA4F1F" w:rsidRPr="00AA4F1F">
        <w:t>này</w:t>
      </w:r>
      <w:r w:rsidRPr="00AA4F1F">
        <w:t xml:space="preserve"> được thiết kế để quản lý trạng thái xóa mềm (isDelete) của các bản ghi trong mô hình PoModel. Khi một yêu cầu được gửi đến hàm với ID của bản ghi, hàm sẽ </w:t>
      </w:r>
      <w:r w:rsidRPr="00AA4F1F">
        <w:lastRenderedPageBreak/>
        <w:t>đầu tiên xác thực xem bản ghi đó có tồn tại trong cơ sở dữ liệu hay không. Nếu không tìm thấy bản ghi, hàm sẽ trả về mã lỗi 404 cùng với thông báo rằng bản ghi không tồn tại.</w:t>
      </w:r>
    </w:p>
    <w:p w14:paraId="4A1C18D4" w14:textId="77777777" w:rsidR="005E74C9" w:rsidRPr="00AA4F1F" w:rsidRDefault="005E74C9" w:rsidP="00AA4F1F">
      <w:pPr>
        <w:pStyle w:val="BodyText"/>
      </w:pPr>
      <w:r w:rsidRPr="00AA4F1F">
        <w:t>Ngược lại, nếu bản ghi được tìm thấy, hàm sẽ tiến hành đảo ngược giá trị của thuộc tính isDelete (từ true thành false hoặc ngược lại). Sau đó, hàm cập nhật trạng thái mới này vào cơ sở dữ liệu. Nếu quá trình cập nhật diễn ra thành công, hàm sẽ phản hồi với mã trạng thái 200 và thông báo xác nhận rằng trạng thái đã được chuyển đổi.</w:t>
      </w:r>
    </w:p>
    <w:p w14:paraId="7DC5BD03" w14:textId="282201A3" w:rsidR="00140164" w:rsidRPr="00AA4F1F" w:rsidRDefault="005E74C9" w:rsidP="00AA4F1F">
      <w:pPr>
        <w:pStyle w:val="BodyText"/>
      </w:pPr>
      <w:r w:rsidRPr="00AA4F1F">
        <w:t xml:space="preserve">Trong trường hợp xảy ra bất kỳ lỗi nào, hàm sẽ ghi lại thông tin lỗi vào console và trả về mã trạng thái 500 với thông báo lỗi </w:t>
      </w:r>
      <w:r w:rsidR="00553660">
        <w:t>“</w:t>
      </w:r>
      <w:r w:rsidRPr="00AA4F1F">
        <w:t>Server error</w:t>
      </w:r>
      <w:r w:rsidR="00553660">
        <w:t>”</w:t>
      </w:r>
      <w:r w:rsidRPr="00AA4F1F">
        <w:t>.</w:t>
      </w:r>
    </w:p>
    <w:p w14:paraId="5846E425" w14:textId="4A7CC544" w:rsidR="009E298C" w:rsidRPr="000E597D" w:rsidRDefault="009E298C" w:rsidP="009E298C">
      <w:pPr>
        <w:pStyle w:val="phuluccon"/>
        <w:rPr>
          <w:lang w:val="vi-VN"/>
        </w:rPr>
      </w:pPr>
      <w:r w:rsidRPr="000E597D">
        <w:rPr>
          <w:lang w:val="vi-VN"/>
        </w:rPr>
        <w:t>1</w:t>
      </w:r>
      <w:r w:rsidR="00195267" w:rsidRPr="002E3E72">
        <w:rPr>
          <w:lang w:val="vi"/>
        </w:rPr>
        <w:t>5</w:t>
      </w:r>
      <w:r w:rsidRPr="000E597D">
        <w:rPr>
          <w:lang w:val="vi-VN"/>
        </w:rPr>
        <w:t>.9. Xóa mềm nhiều mục tiêu CT</w:t>
      </w:r>
    </w:p>
    <w:p w14:paraId="52CED41A" w14:textId="21BDBE63" w:rsidR="00140164" w:rsidRDefault="00140164" w:rsidP="00140164">
      <w:pPr>
        <w:pStyle w:val="BodyText"/>
        <w:rPr>
          <w:lang w:val="en-US"/>
        </w:rPr>
      </w:pPr>
      <w:r w:rsidRPr="00D03F5A">
        <w:t xml:space="preserve">API Endpoint: </w:t>
      </w:r>
      <w:r>
        <w:rPr>
          <w:lang w:val="en-US"/>
        </w:rPr>
        <w:t>PUT</w:t>
      </w:r>
      <w:r w:rsidRPr="00D03F5A">
        <w:t xml:space="preserve"> /api/admin</w:t>
      </w:r>
      <w:r w:rsidRPr="00140164">
        <w:rPr>
          <w:lang w:val="vi-VN"/>
        </w:rPr>
        <w:t>/pos/softDelete</w:t>
      </w:r>
    </w:p>
    <w:p w14:paraId="75D4A7D4" w14:textId="719FD8BA" w:rsidR="001C2253" w:rsidRPr="00140164" w:rsidRDefault="001C2253" w:rsidP="001C2253">
      <w:pPr>
        <w:jc w:val="center"/>
      </w:pPr>
      <w:r w:rsidRPr="001C2253">
        <w:rPr>
          <w:noProof/>
        </w:rPr>
        <w:drawing>
          <wp:inline distT="0" distB="0" distL="0" distR="0" wp14:anchorId="1C4A4BDD" wp14:editId="00DF98FE">
            <wp:extent cx="5000625" cy="5191125"/>
            <wp:effectExtent l="0" t="0" r="9525" b="9525"/>
            <wp:docPr id="1210232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2088" name="Picture 1" descr="A screenshot of a computer program&#10;&#10;Description automatically generated"/>
                    <pic:cNvPicPr/>
                  </pic:nvPicPr>
                  <pic:blipFill rotWithShape="1">
                    <a:blip r:embed="rId259"/>
                    <a:srcRect l="7858" t="3768" r="7962" b="2889"/>
                    <a:stretch/>
                  </pic:blipFill>
                  <pic:spPr bwMode="auto">
                    <a:xfrm>
                      <a:off x="0" y="0"/>
                      <a:ext cx="5000625" cy="5191125"/>
                    </a:xfrm>
                    <a:prstGeom prst="rect">
                      <a:avLst/>
                    </a:prstGeom>
                    <a:ln>
                      <a:noFill/>
                    </a:ln>
                    <a:extLst>
                      <a:ext uri="{53640926-AAD7-44D8-BBD7-CCE9431645EC}">
                        <a14:shadowObscured xmlns:a14="http://schemas.microsoft.com/office/drawing/2010/main"/>
                      </a:ext>
                    </a:extLst>
                  </pic:spPr>
                </pic:pic>
              </a:graphicData>
            </a:graphic>
          </wp:inline>
        </w:drawing>
      </w:r>
    </w:p>
    <w:p w14:paraId="3154B6BB" w14:textId="21CCDE0D" w:rsidR="009E298C" w:rsidRPr="001C2253" w:rsidRDefault="001C2253" w:rsidP="001C2253">
      <w:pPr>
        <w:pStyle w:val="BodyText"/>
        <w:jc w:val="center"/>
        <w:rPr>
          <w:i/>
          <w:iCs/>
        </w:rPr>
      </w:pPr>
      <w:r w:rsidRPr="001C2253">
        <w:rPr>
          <w:i/>
          <w:iCs/>
          <w:lang w:val="vi-VN"/>
        </w:rPr>
        <w:t>Hàm softDeleteMultiple</w:t>
      </w:r>
    </w:p>
    <w:p w14:paraId="2DF8D61A" w14:textId="67FEEC23" w:rsidR="007B1CDF" w:rsidRPr="00063B41" w:rsidRDefault="007B1CDF" w:rsidP="007B1CDF">
      <w:pPr>
        <w:pStyle w:val="PHULUC"/>
        <w:rPr>
          <w:lang w:val="vi"/>
        </w:rPr>
      </w:pPr>
      <w:bookmarkStart w:id="994" w:name="_Toc181602920"/>
      <w:r w:rsidRPr="000E597D">
        <w:rPr>
          <w:lang w:val="vi-VN"/>
        </w:rPr>
        <w:lastRenderedPageBreak/>
        <w:t xml:space="preserve">PHỤ LỤC </w:t>
      </w:r>
      <w:r>
        <w:fldChar w:fldCharType="begin"/>
      </w:r>
      <w:r w:rsidRPr="000E597D">
        <w:rPr>
          <w:lang w:val="vi-VN"/>
        </w:rPr>
        <w:instrText xml:space="preserve"> SEQ PHỤ_LỤC \* ARABIC </w:instrText>
      </w:r>
      <w:r>
        <w:fldChar w:fldCharType="separate"/>
      </w:r>
      <w:r w:rsidR="00031219">
        <w:rPr>
          <w:noProof/>
          <w:lang w:val="vi-VN"/>
        </w:rPr>
        <w:t>16</w:t>
      </w:r>
      <w:r>
        <w:fldChar w:fldCharType="end"/>
      </w:r>
      <w:r w:rsidRPr="000E597D">
        <w:rPr>
          <w:lang w:val="vi-VN"/>
        </w:rPr>
        <w:t>. API của CĐR CT</w:t>
      </w:r>
      <w:r w:rsidR="00063B41" w:rsidRPr="0079337E">
        <w:rPr>
          <w:lang w:val="vi"/>
        </w:rPr>
        <w:t xml:space="preserve"> </w:t>
      </w:r>
      <w:r w:rsidR="00063B41" w:rsidRPr="00063B41">
        <w:rPr>
          <w:lang w:val="vi"/>
        </w:rPr>
        <w:t>(PLO)</w:t>
      </w:r>
      <w:bookmarkEnd w:id="994"/>
    </w:p>
    <w:p w14:paraId="4D27F34C" w14:textId="706FCBAB" w:rsidR="007B1CDF" w:rsidRDefault="007B1CDF" w:rsidP="007B1CDF">
      <w:pPr>
        <w:pStyle w:val="phuluccon"/>
      </w:pPr>
      <w:r>
        <w:t>1</w:t>
      </w:r>
      <w:r w:rsidR="00195267">
        <w:t>6</w:t>
      </w:r>
      <w:r>
        <w:t xml:space="preserve">.1. Lấy thông tin tất </w:t>
      </w:r>
      <w:r w:rsidR="006C6706">
        <w:t xml:space="preserve">CĐR </w:t>
      </w:r>
      <w:r>
        <w:t>CT</w:t>
      </w:r>
    </w:p>
    <w:p w14:paraId="2A4D4082" w14:textId="3DC6E105" w:rsidR="007B1CDF" w:rsidRDefault="007B1CDF" w:rsidP="007B1CDF">
      <w:pPr>
        <w:pStyle w:val="BodyText"/>
        <w:rPr>
          <w:lang w:val="en-US"/>
        </w:rPr>
      </w:pPr>
      <w:r w:rsidRPr="00D03F5A">
        <w:t>API Endpoint: GET /api/admin/</w:t>
      </w:r>
      <w:r w:rsidRPr="009B5D6E">
        <w:t>p</w:t>
      </w:r>
      <w:r>
        <w:rPr>
          <w:lang w:val="en-US"/>
        </w:rPr>
        <w:t>l</w:t>
      </w:r>
      <w:r w:rsidRPr="009B5D6E">
        <w:t>os</w:t>
      </w:r>
    </w:p>
    <w:p w14:paraId="3BEEC102" w14:textId="790C88A8" w:rsidR="00E2550A" w:rsidRDefault="00C059BA" w:rsidP="00C059BA">
      <w:pPr>
        <w:jc w:val="center"/>
      </w:pPr>
      <w:r w:rsidRPr="00C059BA">
        <w:rPr>
          <w:noProof/>
        </w:rPr>
        <w:drawing>
          <wp:inline distT="0" distB="0" distL="0" distR="0" wp14:anchorId="70E3A052" wp14:editId="6CEB875D">
            <wp:extent cx="5013960" cy="1950720"/>
            <wp:effectExtent l="0" t="0" r="0" b="0"/>
            <wp:docPr id="15023236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23694" name="Picture 1" descr="A computer screen shot of a program code&#10;&#10;Description automatically generated"/>
                    <pic:cNvPicPr/>
                  </pic:nvPicPr>
                  <pic:blipFill rotWithShape="1">
                    <a:blip r:embed="rId260"/>
                    <a:srcRect l="7825" t="16032" r="7771" b="15564"/>
                    <a:stretch/>
                  </pic:blipFill>
                  <pic:spPr bwMode="auto">
                    <a:xfrm>
                      <a:off x="0" y="0"/>
                      <a:ext cx="5013960" cy="1950720"/>
                    </a:xfrm>
                    <a:prstGeom prst="rect">
                      <a:avLst/>
                    </a:prstGeom>
                    <a:ln>
                      <a:noFill/>
                    </a:ln>
                    <a:extLst>
                      <a:ext uri="{53640926-AAD7-44D8-BBD7-CCE9431645EC}">
                        <a14:shadowObscured xmlns:a14="http://schemas.microsoft.com/office/drawing/2010/main"/>
                      </a:ext>
                    </a:extLst>
                  </pic:spPr>
                </pic:pic>
              </a:graphicData>
            </a:graphic>
          </wp:inline>
        </w:drawing>
      </w:r>
    </w:p>
    <w:p w14:paraId="105058CD" w14:textId="14B3DD04" w:rsidR="00C059BA" w:rsidRPr="000E597D" w:rsidRDefault="00C059BA" w:rsidP="00C059BA">
      <w:pPr>
        <w:jc w:val="center"/>
        <w:rPr>
          <w:i/>
          <w:iCs/>
        </w:rPr>
      </w:pPr>
      <w:r w:rsidRPr="000E597D">
        <w:rPr>
          <w:i/>
          <w:iCs/>
        </w:rPr>
        <w:t>Hàm index</w:t>
      </w:r>
    </w:p>
    <w:p w14:paraId="40C4229E" w14:textId="77AF5A1B" w:rsidR="006C6706" w:rsidRPr="000E597D" w:rsidRDefault="006C6706" w:rsidP="006C6706">
      <w:pPr>
        <w:pStyle w:val="phuluccon"/>
      </w:pPr>
      <w:r w:rsidRPr="000E597D">
        <w:t>1</w:t>
      </w:r>
      <w:r w:rsidR="00195267">
        <w:t>6</w:t>
      </w:r>
      <w:r w:rsidRPr="000E597D">
        <w:t>.</w:t>
      </w:r>
      <w:r w:rsidR="00E2550A" w:rsidRPr="000E597D">
        <w:t>2</w:t>
      </w:r>
      <w:r w:rsidRPr="000E597D">
        <w:t>. Tạo mới CĐR CT</w:t>
      </w:r>
    </w:p>
    <w:p w14:paraId="3F70D3E7" w14:textId="62AB5203" w:rsidR="006C6706" w:rsidRPr="000E597D" w:rsidRDefault="006C6706" w:rsidP="006C6706">
      <w:pPr>
        <w:pStyle w:val="BodyText"/>
        <w:rPr>
          <w:lang w:val="fr-FR"/>
        </w:rPr>
      </w:pPr>
      <w:r w:rsidRPr="00D03F5A">
        <w:t xml:space="preserve">API Endpoint: </w:t>
      </w:r>
      <w:r w:rsidRPr="00C059BA">
        <w:rPr>
          <w:lang w:val="fr-FR"/>
        </w:rPr>
        <w:t>POST</w:t>
      </w:r>
      <w:r w:rsidRPr="00D03F5A">
        <w:t xml:space="preserve"> /api/admin/</w:t>
      </w:r>
      <w:r w:rsidRPr="009B5D6E">
        <w:t>p</w:t>
      </w:r>
      <w:r w:rsidRPr="00C059BA">
        <w:rPr>
          <w:lang w:val="fr-FR"/>
        </w:rPr>
        <w:t>l</w:t>
      </w:r>
      <w:r w:rsidRPr="009B5D6E">
        <w:t>o</w:t>
      </w:r>
    </w:p>
    <w:p w14:paraId="582A0C10" w14:textId="7CBB8F24" w:rsidR="00C059BA" w:rsidRDefault="00C059BA" w:rsidP="00C059BA">
      <w:pPr>
        <w:jc w:val="center"/>
      </w:pPr>
      <w:r w:rsidRPr="00C059BA">
        <w:rPr>
          <w:noProof/>
        </w:rPr>
        <w:drawing>
          <wp:inline distT="0" distB="0" distL="0" distR="0" wp14:anchorId="426F4F24" wp14:editId="716606BD">
            <wp:extent cx="5608806" cy="3033023"/>
            <wp:effectExtent l="0" t="0" r="0" b="0"/>
            <wp:docPr id="11803221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22169" name="Picture 1" descr="A computer screen shot of a program code&#10;&#10;Description automatically generated"/>
                    <pic:cNvPicPr/>
                  </pic:nvPicPr>
                  <pic:blipFill>
                    <a:blip r:embed="rId261"/>
                    <a:stretch>
                      <a:fillRect/>
                    </a:stretch>
                  </pic:blipFill>
                  <pic:spPr>
                    <a:xfrm>
                      <a:off x="0" y="0"/>
                      <a:ext cx="5608806" cy="3033023"/>
                    </a:xfrm>
                    <a:prstGeom prst="rect">
                      <a:avLst/>
                    </a:prstGeom>
                  </pic:spPr>
                </pic:pic>
              </a:graphicData>
            </a:graphic>
          </wp:inline>
        </w:drawing>
      </w:r>
    </w:p>
    <w:p w14:paraId="6C9E4161" w14:textId="39CA94B1" w:rsidR="00C059BA" w:rsidRPr="00C059BA" w:rsidRDefault="00C059BA" w:rsidP="00C059BA">
      <w:pPr>
        <w:jc w:val="center"/>
        <w:rPr>
          <w:i/>
          <w:iCs/>
        </w:rPr>
      </w:pPr>
      <w:r w:rsidRPr="00C059BA">
        <w:rPr>
          <w:i/>
          <w:iCs/>
        </w:rPr>
        <w:t xml:space="preserve">Hàm </w:t>
      </w:r>
      <w:r>
        <w:rPr>
          <w:i/>
          <w:iCs/>
        </w:rPr>
        <w:t>create</w:t>
      </w:r>
    </w:p>
    <w:p w14:paraId="667E09DA" w14:textId="0AECF903" w:rsidR="006C6706" w:rsidRDefault="006C6706" w:rsidP="006C6706">
      <w:pPr>
        <w:pStyle w:val="phuluccon"/>
      </w:pPr>
      <w:r w:rsidRPr="000E597D">
        <w:t>1</w:t>
      </w:r>
      <w:r w:rsidR="00195267">
        <w:t>6</w:t>
      </w:r>
      <w:r w:rsidRPr="000E597D">
        <w:t>.</w:t>
      </w:r>
      <w:r w:rsidR="00E2550A" w:rsidRPr="000E597D">
        <w:t>3</w:t>
      </w:r>
      <w:r w:rsidRPr="000E597D">
        <w:t xml:space="preserve">. </w:t>
      </w:r>
      <w:r w:rsidRPr="009E298C">
        <w:t>Lấy thông tin 1</w:t>
      </w:r>
      <w:r>
        <w:t xml:space="preserve"> CĐR CT</w:t>
      </w:r>
    </w:p>
    <w:p w14:paraId="0C4CCE3C" w14:textId="42EC3C63" w:rsidR="006C6706" w:rsidRDefault="006C6706" w:rsidP="006C6706">
      <w:pPr>
        <w:pStyle w:val="BodyText"/>
        <w:rPr>
          <w:lang w:val="en-US"/>
        </w:rPr>
      </w:pPr>
      <w:r w:rsidRPr="00D03F5A">
        <w:t>API Endpoint: GET /api/admin/</w:t>
      </w:r>
      <w:r w:rsidRPr="009B5D6E">
        <w:t>p</w:t>
      </w:r>
      <w:r>
        <w:rPr>
          <w:lang w:val="en-US"/>
        </w:rPr>
        <w:t>l</w:t>
      </w:r>
      <w:r w:rsidRPr="009B5D6E">
        <w:t>o</w:t>
      </w:r>
      <w:r>
        <w:rPr>
          <w:lang w:val="en-US"/>
        </w:rPr>
        <w:t>/:id</w:t>
      </w:r>
    </w:p>
    <w:p w14:paraId="2A9F1A03" w14:textId="40281BD0" w:rsidR="00C059BA" w:rsidRDefault="00C059BA" w:rsidP="00C059BA">
      <w:pPr>
        <w:jc w:val="center"/>
      </w:pPr>
      <w:r w:rsidRPr="00C059BA">
        <w:rPr>
          <w:noProof/>
        </w:rPr>
        <w:lastRenderedPageBreak/>
        <w:drawing>
          <wp:inline distT="0" distB="0" distL="0" distR="0" wp14:anchorId="5DBFC21E" wp14:editId="6C2348E5">
            <wp:extent cx="4867134" cy="3084058"/>
            <wp:effectExtent l="0" t="0" r="0" b="2540"/>
            <wp:docPr id="983795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5002" name="Picture 1" descr="A screenshot of a computer program&#10;&#10;Description automatically generated"/>
                    <pic:cNvPicPr/>
                  </pic:nvPicPr>
                  <pic:blipFill>
                    <a:blip r:embed="rId262"/>
                    <a:stretch>
                      <a:fillRect/>
                    </a:stretch>
                  </pic:blipFill>
                  <pic:spPr>
                    <a:xfrm>
                      <a:off x="0" y="0"/>
                      <a:ext cx="4880093" cy="3092269"/>
                    </a:xfrm>
                    <a:prstGeom prst="rect">
                      <a:avLst/>
                    </a:prstGeom>
                  </pic:spPr>
                </pic:pic>
              </a:graphicData>
            </a:graphic>
          </wp:inline>
        </w:drawing>
      </w:r>
    </w:p>
    <w:p w14:paraId="40AC69F9" w14:textId="44ADBACF" w:rsidR="00C059BA" w:rsidRPr="00C059BA" w:rsidRDefault="00C059BA" w:rsidP="00C059BA">
      <w:pPr>
        <w:jc w:val="center"/>
        <w:rPr>
          <w:i/>
          <w:iCs/>
        </w:rPr>
      </w:pPr>
      <w:r w:rsidRPr="00C059BA">
        <w:rPr>
          <w:i/>
          <w:iCs/>
        </w:rPr>
        <w:t xml:space="preserve">Hàm </w:t>
      </w:r>
      <w:r w:rsidRPr="00C059BA">
        <w:rPr>
          <w:i/>
          <w:iCs/>
          <w:lang w:val="vi-VN"/>
        </w:rPr>
        <w:t>getByID</w:t>
      </w:r>
    </w:p>
    <w:p w14:paraId="799085B2" w14:textId="31CAF757" w:rsidR="006C6706" w:rsidRDefault="006C6706" w:rsidP="006C6706">
      <w:pPr>
        <w:pStyle w:val="phuluccon"/>
      </w:pPr>
      <w:r>
        <w:t>1</w:t>
      </w:r>
      <w:r w:rsidR="00195267">
        <w:t>6</w:t>
      </w:r>
      <w:r>
        <w:t>.</w:t>
      </w:r>
      <w:r w:rsidR="00E2550A">
        <w:t>4</w:t>
      </w:r>
      <w:r>
        <w:t>. Cập nhật</w:t>
      </w:r>
      <w:r w:rsidRPr="009E298C">
        <w:t xml:space="preserve"> thông tin 1 </w:t>
      </w:r>
      <w:r>
        <w:t>CĐR CT</w:t>
      </w:r>
    </w:p>
    <w:p w14:paraId="3865FCD1" w14:textId="04E01CFD" w:rsidR="006C6706" w:rsidRDefault="006C6706" w:rsidP="006C6706">
      <w:pPr>
        <w:pStyle w:val="BodyText"/>
        <w:rPr>
          <w:lang w:val="en-US"/>
        </w:rPr>
      </w:pPr>
      <w:r w:rsidRPr="00D03F5A">
        <w:t xml:space="preserve">API Endpoint: </w:t>
      </w:r>
      <w:r>
        <w:rPr>
          <w:lang w:val="en-US"/>
        </w:rPr>
        <w:t>PUT</w:t>
      </w:r>
      <w:r w:rsidRPr="00D03F5A">
        <w:t xml:space="preserve"> /api/admin</w:t>
      </w:r>
      <w:r w:rsidRPr="006C6706">
        <w:rPr>
          <w:lang w:val="vi-VN"/>
        </w:rPr>
        <w:t>/plo/:id</w:t>
      </w:r>
    </w:p>
    <w:p w14:paraId="71DFBDA8" w14:textId="68FB8982" w:rsidR="00C059BA" w:rsidRDefault="00C059BA" w:rsidP="00C059BA">
      <w:pPr>
        <w:jc w:val="center"/>
      </w:pPr>
      <w:r w:rsidRPr="00C059BA">
        <w:rPr>
          <w:noProof/>
        </w:rPr>
        <w:drawing>
          <wp:inline distT="0" distB="0" distL="0" distR="0" wp14:anchorId="14D72CCD" wp14:editId="424885FA">
            <wp:extent cx="4625912" cy="3787658"/>
            <wp:effectExtent l="0" t="0" r="3810" b="3810"/>
            <wp:docPr id="9439881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8190" name="Picture 1" descr="A screenshot of a computer program&#10;&#10;Description automatically generated"/>
                    <pic:cNvPicPr/>
                  </pic:nvPicPr>
                  <pic:blipFill>
                    <a:blip r:embed="rId263"/>
                    <a:stretch>
                      <a:fillRect/>
                    </a:stretch>
                  </pic:blipFill>
                  <pic:spPr>
                    <a:xfrm>
                      <a:off x="0" y="0"/>
                      <a:ext cx="4632492" cy="3793046"/>
                    </a:xfrm>
                    <a:prstGeom prst="rect">
                      <a:avLst/>
                    </a:prstGeom>
                  </pic:spPr>
                </pic:pic>
              </a:graphicData>
            </a:graphic>
          </wp:inline>
        </w:drawing>
      </w:r>
    </w:p>
    <w:p w14:paraId="1FA7DE4E" w14:textId="36EDF37B" w:rsidR="00C059BA" w:rsidRPr="00C059BA" w:rsidRDefault="00C059BA" w:rsidP="00C059BA">
      <w:pPr>
        <w:jc w:val="center"/>
      </w:pPr>
      <w:r>
        <w:t>Hàm update</w:t>
      </w:r>
    </w:p>
    <w:p w14:paraId="3BA0C135" w14:textId="02F743B9" w:rsidR="006C6706" w:rsidRDefault="006C6706" w:rsidP="006C6706">
      <w:pPr>
        <w:pStyle w:val="phuluccon"/>
      </w:pPr>
      <w:r>
        <w:t>1</w:t>
      </w:r>
      <w:r w:rsidR="00195267">
        <w:t>6</w:t>
      </w:r>
      <w:r>
        <w:t>.</w:t>
      </w:r>
      <w:r w:rsidR="00E2550A">
        <w:t>5</w:t>
      </w:r>
      <w:r>
        <w:t>. Xóa 1 mục tiêu CT</w:t>
      </w:r>
    </w:p>
    <w:p w14:paraId="2120DB95" w14:textId="007F2943" w:rsidR="006C6706" w:rsidRDefault="006C6706" w:rsidP="006C6706">
      <w:pPr>
        <w:pStyle w:val="BodyText"/>
        <w:rPr>
          <w:lang w:val="en-US"/>
        </w:rPr>
      </w:pPr>
      <w:r w:rsidRPr="00D03F5A">
        <w:t xml:space="preserve">API Endpoint: </w:t>
      </w:r>
      <w:r>
        <w:rPr>
          <w:lang w:val="en-US"/>
        </w:rPr>
        <w:t>DELETE</w:t>
      </w:r>
      <w:r w:rsidRPr="00D03F5A">
        <w:t xml:space="preserve"> /api/admin</w:t>
      </w:r>
      <w:r w:rsidRPr="006C6706">
        <w:rPr>
          <w:lang w:val="vi-VN"/>
        </w:rPr>
        <w:t>/plo/:id</w:t>
      </w:r>
    </w:p>
    <w:p w14:paraId="656412A6" w14:textId="5C5E7D4F" w:rsidR="009C4551" w:rsidRDefault="009C4551" w:rsidP="009C4551">
      <w:pPr>
        <w:jc w:val="center"/>
      </w:pPr>
      <w:r w:rsidRPr="009C4551">
        <w:rPr>
          <w:noProof/>
        </w:rPr>
        <w:lastRenderedPageBreak/>
        <w:drawing>
          <wp:inline distT="0" distB="0" distL="0" distR="0" wp14:anchorId="2FFA2D9F" wp14:editId="589B88EF">
            <wp:extent cx="5044440" cy="3661176"/>
            <wp:effectExtent l="0" t="0" r="3810" b="0"/>
            <wp:docPr id="20330416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4161" name="Picture 1" descr="A computer code on a white background&#10;&#10;Description automatically generated"/>
                    <pic:cNvPicPr/>
                  </pic:nvPicPr>
                  <pic:blipFill>
                    <a:blip r:embed="rId264"/>
                    <a:stretch>
                      <a:fillRect/>
                    </a:stretch>
                  </pic:blipFill>
                  <pic:spPr>
                    <a:xfrm>
                      <a:off x="0" y="0"/>
                      <a:ext cx="5049062" cy="3664530"/>
                    </a:xfrm>
                    <a:prstGeom prst="rect">
                      <a:avLst/>
                    </a:prstGeom>
                  </pic:spPr>
                </pic:pic>
              </a:graphicData>
            </a:graphic>
          </wp:inline>
        </w:drawing>
      </w:r>
    </w:p>
    <w:p w14:paraId="266AD01E" w14:textId="15C20583" w:rsidR="009C4551" w:rsidRPr="009C4551" w:rsidRDefault="009C4551" w:rsidP="009C4551">
      <w:pPr>
        <w:jc w:val="center"/>
        <w:rPr>
          <w:i/>
          <w:iCs/>
        </w:rPr>
      </w:pPr>
      <w:r w:rsidRPr="009C4551">
        <w:rPr>
          <w:i/>
          <w:iCs/>
        </w:rPr>
        <w:t>Hàm delete</w:t>
      </w:r>
    </w:p>
    <w:p w14:paraId="0494A7FE" w14:textId="553F9058" w:rsidR="006C6706" w:rsidRDefault="006C6706" w:rsidP="006C6706">
      <w:pPr>
        <w:pStyle w:val="phuluccon"/>
      </w:pPr>
      <w:r>
        <w:t>1</w:t>
      </w:r>
      <w:r w:rsidR="00195267">
        <w:t>6</w:t>
      </w:r>
      <w:r>
        <w:t>.</w:t>
      </w:r>
      <w:r w:rsidR="00E2550A">
        <w:t>6</w:t>
      </w:r>
      <w:r>
        <w:t>. Xóa nhiều mục tiêu CT</w:t>
      </w:r>
    </w:p>
    <w:p w14:paraId="55FD6BFA" w14:textId="54F472B8" w:rsidR="006C6706" w:rsidRDefault="006C6706" w:rsidP="00E2550A">
      <w:pPr>
        <w:pStyle w:val="BodyText"/>
        <w:rPr>
          <w:lang w:val="en-US"/>
        </w:rPr>
      </w:pPr>
      <w:r w:rsidRPr="00D03F5A">
        <w:t xml:space="preserve">API Endpoint: </w:t>
      </w:r>
      <w:r>
        <w:rPr>
          <w:lang w:val="en-US"/>
        </w:rPr>
        <w:t>DELETE</w:t>
      </w:r>
      <w:r w:rsidRPr="00D03F5A">
        <w:t xml:space="preserve"> /api/admin/</w:t>
      </w:r>
      <w:r w:rsidRPr="009B5D6E">
        <w:t>p</w:t>
      </w:r>
      <w:r>
        <w:rPr>
          <w:lang w:val="en-US"/>
        </w:rPr>
        <w:t>l</w:t>
      </w:r>
      <w:r w:rsidRPr="009B5D6E">
        <w:t>os</w:t>
      </w:r>
      <w:r>
        <w:rPr>
          <w:lang w:val="en-US"/>
        </w:rPr>
        <w:t>/</w:t>
      </w:r>
      <w:r w:rsidRPr="006C6706">
        <w:rPr>
          <w:lang w:val="vi-VN"/>
        </w:rPr>
        <w:t>multiple</w:t>
      </w:r>
    </w:p>
    <w:p w14:paraId="34F0D256" w14:textId="6DFE3B71" w:rsidR="009C4551" w:rsidRDefault="009C4551" w:rsidP="009C4551">
      <w:pPr>
        <w:jc w:val="center"/>
      </w:pPr>
      <w:r w:rsidRPr="009C4551">
        <w:rPr>
          <w:noProof/>
        </w:rPr>
        <w:drawing>
          <wp:inline distT="0" distB="0" distL="0" distR="0" wp14:anchorId="4D3B61B3" wp14:editId="458B6BF1">
            <wp:extent cx="5601185" cy="3360711"/>
            <wp:effectExtent l="0" t="0" r="0" b="0"/>
            <wp:docPr id="20380471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7183" name="Picture 1" descr="A computer code with text&#10;&#10;Description automatically generated with medium confidence"/>
                    <pic:cNvPicPr/>
                  </pic:nvPicPr>
                  <pic:blipFill>
                    <a:blip r:embed="rId265"/>
                    <a:stretch>
                      <a:fillRect/>
                    </a:stretch>
                  </pic:blipFill>
                  <pic:spPr>
                    <a:xfrm>
                      <a:off x="0" y="0"/>
                      <a:ext cx="5601185" cy="3360711"/>
                    </a:xfrm>
                    <a:prstGeom prst="rect">
                      <a:avLst/>
                    </a:prstGeom>
                  </pic:spPr>
                </pic:pic>
              </a:graphicData>
            </a:graphic>
          </wp:inline>
        </w:drawing>
      </w:r>
    </w:p>
    <w:p w14:paraId="1D1F9659" w14:textId="1BEFA513" w:rsidR="009C4551" w:rsidRPr="009C4551" w:rsidRDefault="009C4551" w:rsidP="009C4551">
      <w:pPr>
        <w:jc w:val="center"/>
      </w:pPr>
      <w:r>
        <w:t xml:space="preserve">Hàm </w:t>
      </w:r>
      <w:r w:rsidRPr="009C4551">
        <w:t>deleteMultiple</w:t>
      </w:r>
    </w:p>
    <w:p w14:paraId="76243234" w14:textId="1EE41837" w:rsidR="006C6706" w:rsidRPr="006C6706" w:rsidRDefault="006C6706" w:rsidP="006C6706">
      <w:pPr>
        <w:pStyle w:val="phuluccon"/>
      </w:pPr>
      <w:r>
        <w:lastRenderedPageBreak/>
        <w:t>1</w:t>
      </w:r>
      <w:r w:rsidR="00195267">
        <w:t>6</w:t>
      </w:r>
      <w:r>
        <w:t>.</w:t>
      </w:r>
      <w:r w:rsidR="00E2550A">
        <w:t>7</w:t>
      </w:r>
      <w:r>
        <w:t xml:space="preserve">. </w:t>
      </w:r>
      <w:r w:rsidRPr="006C6706">
        <w:t>Lấy tất cả thông tin mục tiêu CT chưa ẩn</w:t>
      </w:r>
    </w:p>
    <w:p w14:paraId="65A6F3AB" w14:textId="6BF1BF0D" w:rsidR="006C6706" w:rsidRDefault="006C6706" w:rsidP="006C6706">
      <w:pPr>
        <w:pStyle w:val="BodyText"/>
        <w:rPr>
          <w:lang w:val="en-US"/>
        </w:rPr>
      </w:pPr>
      <w:r w:rsidRPr="00D03F5A">
        <w:t>API Endpoint: GET /api/admin/</w:t>
      </w:r>
      <w:r w:rsidRPr="009B5D6E">
        <w:t>p</w:t>
      </w:r>
      <w:r>
        <w:rPr>
          <w:lang w:val="en-US"/>
        </w:rPr>
        <w:t>l</w:t>
      </w:r>
      <w:r w:rsidRPr="009B5D6E">
        <w:t>os</w:t>
      </w:r>
      <w:r w:rsidRPr="006C6706">
        <w:rPr>
          <w:lang w:val="vi-VN"/>
        </w:rPr>
        <w:t>/isDelete/</w:t>
      </w:r>
      <w:r>
        <w:rPr>
          <w:lang w:val="en-US"/>
        </w:rPr>
        <w:t>false</w:t>
      </w:r>
    </w:p>
    <w:p w14:paraId="356EA4D1" w14:textId="49A6B598" w:rsidR="009C4551" w:rsidRDefault="009C4551" w:rsidP="009C4551">
      <w:pPr>
        <w:jc w:val="center"/>
      </w:pPr>
      <w:r w:rsidRPr="009C4551">
        <w:rPr>
          <w:noProof/>
        </w:rPr>
        <w:drawing>
          <wp:inline distT="0" distB="0" distL="0" distR="0" wp14:anchorId="1B915D0A" wp14:editId="15C10839">
            <wp:extent cx="5624047" cy="2324301"/>
            <wp:effectExtent l="0" t="0" r="0" b="0"/>
            <wp:docPr id="1846217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7176" name="Picture 1" descr="A screenshot of a computer code&#10;&#10;Description automatically generated"/>
                    <pic:cNvPicPr/>
                  </pic:nvPicPr>
                  <pic:blipFill>
                    <a:blip r:embed="rId266"/>
                    <a:stretch>
                      <a:fillRect/>
                    </a:stretch>
                  </pic:blipFill>
                  <pic:spPr>
                    <a:xfrm>
                      <a:off x="0" y="0"/>
                      <a:ext cx="5624047" cy="2324301"/>
                    </a:xfrm>
                    <a:prstGeom prst="rect">
                      <a:avLst/>
                    </a:prstGeom>
                  </pic:spPr>
                </pic:pic>
              </a:graphicData>
            </a:graphic>
          </wp:inline>
        </w:drawing>
      </w:r>
    </w:p>
    <w:p w14:paraId="2C0E815D" w14:textId="69A096F3" w:rsidR="009C4551" w:rsidRPr="009C4551" w:rsidRDefault="009C4551" w:rsidP="009C4551">
      <w:pPr>
        <w:jc w:val="center"/>
      </w:pPr>
      <w:r>
        <w:t xml:space="preserve">Hàm </w:t>
      </w:r>
      <w:r w:rsidRPr="009C4551">
        <w:rPr>
          <w:lang w:val="vi-VN"/>
        </w:rPr>
        <w:t>isDeleteTofalse</w:t>
      </w:r>
    </w:p>
    <w:p w14:paraId="0EA5B550" w14:textId="201A6A78" w:rsidR="006C6706" w:rsidRPr="006C6706" w:rsidRDefault="006C6706" w:rsidP="006C6706">
      <w:pPr>
        <w:pStyle w:val="phuluccon"/>
      </w:pPr>
      <w:r>
        <w:t>1</w:t>
      </w:r>
      <w:r w:rsidR="00195267">
        <w:t>6</w:t>
      </w:r>
      <w:r>
        <w:t>.</w:t>
      </w:r>
      <w:r w:rsidR="00E2550A">
        <w:t>8</w:t>
      </w:r>
      <w:r>
        <w:t xml:space="preserve">. </w:t>
      </w:r>
      <w:r w:rsidRPr="006C6706">
        <w:t xml:space="preserve">Lấy tất cả thông tin mục tiêu CT </w:t>
      </w:r>
      <w:r>
        <w:t>đã</w:t>
      </w:r>
      <w:r w:rsidRPr="006C6706">
        <w:t xml:space="preserve"> ẩn</w:t>
      </w:r>
    </w:p>
    <w:p w14:paraId="61D63D0F" w14:textId="5A05FD74" w:rsidR="007B1CDF" w:rsidRDefault="006C6706" w:rsidP="006C6706">
      <w:pPr>
        <w:pStyle w:val="BodyText"/>
        <w:rPr>
          <w:lang w:val="en-US"/>
        </w:rPr>
      </w:pPr>
      <w:r w:rsidRPr="00D03F5A">
        <w:t>API Endpoint: GET /api/admin/</w:t>
      </w:r>
      <w:r w:rsidRPr="009B5D6E">
        <w:t>p</w:t>
      </w:r>
      <w:r>
        <w:rPr>
          <w:lang w:val="en-US"/>
        </w:rPr>
        <w:t>l</w:t>
      </w:r>
      <w:r w:rsidRPr="009B5D6E">
        <w:t>os</w:t>
      </w:r>
      <w:r w:rsidRPr="006C6706">
        <w:rPr>
          <w:lang w:val="vi-VN"/>
        </w:rPr>
        <w:t>/isDelete/</w:t>
      </w:r>
      <w:r>
        <w:rPr>
          <w:lang w:val="en-US"/>
        </w:rPr>
        <w:t>true</w:t>
      </w:r>
    </w:p>
    <w:p w14:paraId="3649EEE5" w14:textId="2AE0B7A0" w:rsidR="009C4551" w:rsidRDefault="009C4551" w:rsidP="009C4551">
      <w:pPr>
        <w:jc w:val="center"/>
      </w:pPr>
      <w:r w:rsidRPr="009C4551">
        <w:rPr>
          <w:noProof/>
        </w:rPr>
        <w:drawing>
          <wp:inline distT="0" distB="0" distL="0" distR="0" wp14:anchorId="09F14753" wp14:editId="336557B7">
            <wp:extent cx="5608806" cy="2331922"/>
            <wp:effectExtent l="0" t="0" r="0" b="0"/>
            <wp:docPr id="64024220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2204" name="Picture 1" descr="A computer code on a white background&#10;&#10;Description automatically generated"/>
                    <pic:cNvPicPr/>
                  </pic:nvPicPr>
                  <pic:blipFill>
                    <a:blip r:embed="rId267"/>
                    <a:stretch>
                      <a:fillRect/>
                    </a:stretch>
                  </pic:blipFill>
                  <pic:spPr>
                    <a:xfrm>
                      <a:off x="0" y="0"/>
                      <a:ext cx="5608806" cy="2331922"/>
                    </a:xfrm>
                    <a:prstGeom prst="rect">
                      <a:avLst/>
                    </a:prstGeom>
                  </pic:spPr>
                </pic:pic>
              </a:graphicData>
            </a:graphic>
          </wp:inline>
        </w:drawing>
      </w:r>
    </w:p>
    <w:p w14:paraId="049ADE9E" w14:textId="487093EF" w:rsidR="009C4551" w:rsidRDefault="009C4551" w:rsidP="009C4551">
      <w:pPr>
        <w:jc w:val="center"/>
      </w:pPr>
      <w:r>
        <w:t xml:space="preserve">Hàm </w:t>
      </w:r>
      <w:r w:rsidRPr="009C4551">
        <w:t>isDeleteTotrue</w:t>
      </w:r>
    </w:p>
    <w:p w14:paraId="487061DE" w14:textId="50BAD3DA" w:rsidR="006C6706" w:rsidRDefault="006C6706" w:rsidP="006C6706">
      <w:pPr>
        <w:pStyle w:val="phuluccon"/>
      </w:pPr>
      <w:r w:rsidRPr="00140164">
        <w:t>1</w:t>
      </w:r>
      <w:r w:rsidR="00195267">
        <w:t>6</w:t>
      </w:r>
      <w:r w:rsidRPr="00140164">
        <w:t>.</w:t>
      </w:r>
      <w:r w:rsidR="00E2550A">
        <w:t>9</w:t>
      </w:r>
      <w:r w:rsidRPr="00140164">
        <w:t xml:space="preserve">. </w:t>
      </w:r>
      <w:r w:rsidRPr="006C6706">
        <w:t>Xóa mềm 1 mục tiêu CT</w:t>
      </w:r>
    </w:p>
    <w:p w14:paraId="5174CB72" w14:textId="2900C7BF" w:rsidR="006C6706" w:rsidRDefault="006C6706" w:rsidP="006C6706">
      <w:pPr>
        <w:pStyle w:val="BodyText"/>
        <w:rPr>
          <w:lang w:val="en-US"/>
        </w:rPr>
      </w:pPr>
      <w:r w:rsidRPr="00D03F5A">
        <w:t xml:space="preserve">API Endpoint: </w:t>
      </w:r>
      <w:r>
        <w:rPr>
          <w:lang w:val="en-US"/>
        </w:rPr>
        <w:t>PUT</w:t>
      </w:r>
      <w:r w:rsidRPr="00D03F5A">
        <w:t xml:space="preserve"> /api/admin</w:t>
      </w:r>
      <w:r>
        <w:rPr>
          <w:lang w:val="en-US"/>
        </w:rPr>
        <w:t>/</w:t>
      </w:r>
      <w:r w:rsidRPr="006C6706">
        <w:rPr>
          <w:lang w:val="vi-VN"/>
        </w:rPr>
        <w:t>plo/:id/softDelete</w:t>
      </w:r>
    </w:p>
    <w:p w14:paraId="60E60250" w14:textId="017F458F" w:rsidR="009C4551" w:rsidRDefault="009C4551" w:rsidP="009C4551">
      <w:pPr>
        <w:jc w:val="center"/>
      </w:pPr>
      <w:r w:rsidRPr="009C4551">
        <w:rPr>
          <w:noProof/>
        </w:rPr>
        <w:lastRenderedPageBreak/>
        <w:drawing>
          <wp:inline distT="0" distB="0" distL="0" distR="0" wp14:anchorId="0A9C28EA" wp14:editId="1EC048F7">
            <wp:extent cx="4160299" cy="2818765"/>
            <wp:effectExtent l="0" t="0" r="0" b="635"/>
            <wp:docPr id="16261268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6877" name="Picture 1" descr="A computer screen shot of a program&#10;&#10;Description automatically generated"/>
                    <pic:cNvPicPr/>
                  </pic:nvPicPr>
                  <pic:blipFill rotWithShape="1">
                    <a:blip r:embed="rId268"/>
                    <a:srcRect t="9093"/>
                    <a:stretch/>
                  </pic:blipFill>
                  <pic:spPr bwMode="auto">
                    <a:xfrm>
                      <a:off x="0" y="0"/>
                      <a:ext cx="4173947" cy="2828012"/>
                    </a:xfrm>
                    <a:prstGeom prst="rect">
                      <a:avLst/>
                    </a:prstGeom>
                    <a:ln>
                      <a:noFill/>
                    </a:ln>
                    <a:extLst>
                      <a:ext uri="{53640926-AAD7-44D8-BBD7-CCE9431645EC}">
                        <a14:shadowObscured xmlns:a14="http://schemas.microsoft.com/office/drawing/2010/main"/>
                      </a:ext>
                    </a:extLst>
                  </pic:spPr>
                </pic:pic>
              </a:graphicData>
            </a:graphic>
          </wp:inline>
        </w:drawing>
      </w:r>
    </w:p>
    <w:p w14:paraId="16D3546B" w14:textId="7043DBC4" w:rsidR="009C4551" w:rsidRPr="009C4551" w:rsidRDefault="009C4551" w:rsidP="009C4551">
      <w:pPr>
        <w:jc w:val="center"/>
      </w:pPr>
      <w:r>
        <w:t xml:space="preserve">Hàm </w:t>
      </w:r>
      <w:r w:rsidRPr="009C4551">
        <w:rPr>
          <w:lang w:val="vi-VN"/>
        </w:rPr>
        <w:t>toggleSoftDeleteById</w:t>
      </w:r>
    </w:p>
    <w:p w14:paraId="1A6753EC" w14:textId="7D445EFA" w:rsidR="006C6706" w:rsidRPr="006C6706" w:rsidRDefault="006C6706" w:rsidP="006C6706">
      <w:pPr>
        <w:pStyle w:val="phuluccon"/>
      </w:pPr>
      <w:r w:rsidRPr="00140164">
        <w:t>1</w:t>
      </w:r>
      <w:r w:rsidR="00195267">
        <w:t>6</w:t>
      </w:r>
      <w:r w:rsidR="009C4551">
        <w:t>.10</w:t>
      </w:r>
      <w:r w:rsidRPr="00140164">
        <w:t xml:space="preserve">. </w:t>
      </w:r>
      <w:r w:rsidRPr="006C6706">
        <w:t>Xóa mềm nhiều mục tiêu CT</w:t>
      </w:r>
    </w:p>
    <w:p w14:paraId="5A3729B2" w14:textId="06534984" w:rsidR="006C6706" w:rsidRDefault="006C6706" w:rsidP="006C6706">
      <w:pPr>
        <w:pStyle w:val="BodyText"/>
        <w:rPr>
          <w:lang w:val="en-US"/>
        </w:rPr>
      </w:pPr>
      <w:r w:rsidRPr="00D03F5A">
        <w:t xml:space="preserve">API Endpoint: </w:t>
      </w:r>
      <w:r>
        <w:rPr>
          <w:lang w:val="en-US"/>
        </w:rPr>
        <w:t>PUT</w:t>
      </w:r>
      <w:r w:rsidRPr="00D03F5A">
        <w:t xml:space="preserve"> /api/admin</w:t>
      </w:r>
      <w:r w:rsidRPr="006C6706">
        <w:rPr>
          <w:lang w:val="vi-VN"/>
        </w:rPr>
        <w:t>/plos/softDelete</w:t>
      </w:r>
    </w:p>
    <w:p w14:paraId="6349834A" w14:textId="16300358" w:rsidR="009C4551" w:rsidRDefault="009C4551" w:rsidP="009C4551">
      <w:pPr>
        <w:jc w:val="center"/>
      </w:pPr>
      <w:r w:rsidRPr="009C4551">
        <w:rPr>
          <w:noProof/>
        </w:rPr>
        <w:drawing>
          <wp:inline distT="0" distB="0" distL="0" distR="0" wp14:anchorId="4AFD1425" wp14:editId="44CB3F29">
            <wp:extent cx="4479925" cy="4502736"/>
            <wp:effectExtent l="0" t="0" r="0" b="0"/>
            <wp:docPr id="802341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41854" name="Picture 1" descr="A screenshot of a computer program&#10;&#10;Description automatically generated"/>
                    <pic:cNvPicPr/>
                  </pic:nvPicPr>
                  <pic:blipFill rotWithShape="1">
                    <a:blip r:embed="rId269"/>
                    <a:srcRect t="6566" b="3206"/>
                    <a:stretch/>
                  </pic:blipFill>
                  <pic:spPr bwMode="auto">
                    <a:xfrm>
                      <a:off x="0" y="0"/>
                      <a:ext cx="4480948" cy="4503764"/>
                    </a:xfrm>
                    <a:prstGeom prst="rect">
                      <a:avLst/>
                    </a:prstGeom>
                    <a:ln>
                      <a:noFill/>
                    </a:ln>
                    <a:extLst>
                      <a:ext uri="{53640926-AAD7-44D8-BBD7-CCE9431645EC}">
                        <a14:shadowObscured xmlns:a14="http://schemas.microsoft.com/office/drawing/2010/main"/>
                      </a:ext>
                    </a:extLst>
                  </pic:spPr>
                </pic:pic>
              </a:graphicData>
            </a:graphic>
          </wp:inline>
        </w:drawing>
      </w:r>
    </w:p>
    <w:p w14:paraId="1A3DC244" w14:textId="77777777" w:rsidR="009C4551" w:rsidRPr="009C4551" w:rsidRDefault="009C4551" w:rsidP="009C4551">
      <w:pPr>
        <w:jc w:val="center"/>
        <w:rPr>
          <w:lang w:val="vi-VN"/>
        </w:rPr>
      </w:pPr>
      <w:r>
        <w:t xml:space="preserve">Hàm </w:t>
      </w:r>
      <w:r w:rsidRPr="009C4551">
        <w:rPr>
          <w:lang w:val="vi-VN"/>
        </w:rPr>
        <w:t>softDeleteMultiple</w:t>
      </w:r>
    </w:p>
    <w:p w14:paraId="7ED01DE1" w14:textId="54F90576" w:rsidR="009C4551" w:rsidRPr="009C4551" w:rsidRDefault="00063B41" w:rsidP="00063B41">
      <w:pPr>
        <w:pStyle w:val="PHULUC"/>
      </w:pPr>
      <w:bookmarkStart w:id="995" w:name="_Toc181602921"/>
      <w:r>
        <w:lastRenderedPageBreak/>
        <w:t xml:space="preserve">PHỤ LỤC </w:t>
      </w:r>
      <w:fldSimple w:instr=" SEQ PHỤ_LỤC \* ARABIC ">
        <w:r w:rsidR="00031219">
          <w:rPr>
            <w:noProof/>
          </w:rPr>
          <w:t>17</w:t>
        </w:r>
      </w:fldSimple>
      <w:r>
        <w:t>. API của CĐR môn học (CLO)</w:t>
      </w:r>
      <w:bookmarkEnd w:id="995"/>
    </w:p>
    <w:p w14:paraId="72D8879F" w14:textId="411A3B02" w:rsidR="00063B41" w:rsidRDefault="00063B41" w:rsidP="00063B41">
      <w:pPr>
        <w:pStyle w:val="phuluccon"/>
      </w:pPr>
      <w:r>
        <w:t>17.1. Lấy thông tin tất</w:t>
      </w:r>
      <w:r w:rsidR="0079337E">
        <w:t xml:space="preserve"> cả</w:t>
      </w:r>
      <w:r>
        <w:t xml:space="preserve"> CĐR</w:t>
      </w:r>
      <w:r w:rsidR="0079337E">
        <w:t xml:space="preserve"> của</w:t>
      </w:r>
      <w:r>
        <w:t xml:space="preserve"> môn học</w:t>
      </w:r>
    </w:p>
    <w:p w14:paraId="77D7DE96" w14:textId="27660E02" w:rsidR="00063B41" w:rsidRDefault="00063B41" w:rsidP="00063B41">
      <w:pPr>
        <w:pStyle w:val="BodyText"/>
        <w:rPr>
          <w:lang w:val="en-US"/>
        </w:rPr>
      </w:pPr>
      <w:r w:rsidRPr="00D03F5A">
        <w:t>API Endpoint: GET /api/admin/</w:t>
      </w:r>
      <w:r w:rsidR="00155FC6">
        <w:rPr>
          <w:lang w:val="en-US"/>
        </w:rPr>
        <w:t>c</w:t>
      </w:r>
      <w:r>
        <w:rPr>
          <w:lang w:val="en-US"/>
        </w:rPr>
        <w:t>l</w:t>
      </w:r>
      <w:r w:rsidRPr="009B5D6E">
        <w:t>os</w:t>
      </w:r>
    </w:p>
    <w:p w14:paraId="6ADC3267" w14:textId="77777777" w:rsidR="00155FC6" w:rsidRPr="00EA5E91" w:rsidRDefault="00155FC6" w:rsidP="00155FC6">
      <w:pPr>
        <w:pStyle w:val="BodyText"/>
        <w:rPr>
          <w:b/>
          <w:bCs/>
          <w:lang w:val="en-US"/>
        </w:rPr>
      </w:pPr>
      <w:r w:rsidRPr="00EA5E91">
        <w:rPr>
          <w:b/>
          <w:bCs/>
          <w:lang w:val="en-US"/>
        </w:rPr>
        <w:t>Tham số truy vấn:</w:t>
      </w:r>
    </w:p>
    <w:p w14:paraId="1C867A01" w14:textId="5AF5BB14" w:rsidR="00155FC6" w:rsidRPr="00155FC6" w:rsidRDefault="00155FC6" w:rsidP="00155FC6">
      <w:pPr>
        <w:pStyle w:val="BodyText"/>
        <w:rPr>
          <w:b/>
          <w:bCs/>
          <w:lang w:val="vi-VN"/>
        </w:rPr>
      </w:pPr>
      <w:r w:rsidRPr="00155FC6">
        <w:rPr>
          <w:b/>
          <w:bCs/>
          <w:lang w:val="vi-VN"/>
        </w:rPr>
        <w:t>subject_id</w:t>
      </w:r>
      <w:r w:rsidRPr="008F586B">
        <w:rPr>
          <w:lang w:val="vi-VN"/>
        </w:rPr>
        <w:t xml:space="preserve">: Tham số này cho phép lọc các </w:t>
      </w:r>
      <w:r>
        <w:rPr>
          <w:lang w:val="en-US"/>
        </w:rPr>
        <w:t>CĐR</w:t>
      </w:r>
      <w:r w:rsidRPr="008F586B">
        <w:rPr>
          <w:lang w:val="vi-VN"/>
        </w:rPr>
        <w:t xml:space="preserve"> dựa trên ID của </w:t>
      </w:r>
      <w:r>
        <w:rPr>
          <w:lang w:val="en-US"/>
        </w:rPr>
        <w:t>môn học</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Pr="00155FC6">
        <w:rPr>
          <w:lang w:val="vi-VN"/>
        </w:rPr>
        <w:t>môn học</w:t>
      </w:r>
      <w:r w:rsidRPr="008F586B">
        <w:rPr>
          <w:lang w:val="vi-VN"/>
        </w:rPr>
        <w:t xml:space="preserve"> có ID tương ứng. </w:t>
      </w:r>
    </w:p>
    <w:p w14:paraId="3D46C65E" w14:textId="20AA3998" w:rsidR="00155FC6" w:rsidRPr="002E3E72" w:rsidRDefault="00155FC6" w:rsidP="00155FC6">
      <w:pPr>
        <w:pStyle w:val="BodyText"/>
        <w:rPr>
          <w:lang w:val="vi-VN"/>
        </w:rPr>
      </w:pPr>
      <w:r w:rsidRPr="008F586B">
        <w:rPr>
          <w:b/>
          <w:bCs/>
          <w:lang w:val="vi-VN"/>
        </w:rPr>
        <w:t>isDelete</w:t>
      </w:r>
      <w:r w:rsidRPr="008F586B">
        <w:rPr>
          <w:lang w:val="vi-VN"/>
        </w:rPr>
        <w:t xml:space="preserve">: Tham số này được sử dụng để lọc các </w:t>
      </w:r>
      <w:r w:rsidRPr="00155FC6">
        <w:rPr>
          <w:lang w:val="vi-VN"/>
        </w:rPr>
        <w:t>CĐR</w:t>
      </w:r>
      <w:r w:rsidRPr="006A37A5">
        <w:t xml:space="preserve"> </w:t>
      </w:r>
      <w:r w:rsidRPr="008F586B">
        <w:rPr>
          <w:lang w:val="vi-VN"/>
        </w:rPr>
        <w:t xml:space="preserve">dựa trên trạng thái bị xóa hay không. </w:t>
      </w:r>
    </w:p>
    <w:p w14:paraId="0E339E3D" w14:textId="46480E96" w:rsidR="009C4551" w:rsidRDefault="00155FC6" w:rsidP="00155FC6">
      <w:pPr>
        <w:jc w:val="center"/>
      </w:pPr>
      <w:r w:rsidRPr="00155FC6">
        <w:rPr>
          <w:noProof/>
        </w:rPr>
        <w:drawing>
          <wp:inline distT="0" distB="0" distL="0" distR="0" wp14:anchorId="556473C5" wp14:editId="6E615195">
            <wp:extent cx="3718882" cy="3619814"/>
            <wp:effectExtent l="0" t="0" r="0" b="0"/>
            <wp:docPr id="4145437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43766" name="Picture 1" descr="A screenshot of a computer program&#10;&#10;Description automatically generated"/>
                    <pic:cNvPicPr/>
                  </pic:nvPicPr>
                  <pic:blipFill>
                    <a:blip r:embed="rId270"/>
                    <a:stretch>
                      <a:fillRect/>
                    </a:stretch>
                  </pic:blipFill>
                  <pic:spPr>
                    <a:xfrm>
                      <a:off x="0" y="0"/>
                      <a:ext cx="3718882" cy="3619814"/>
                    </a:xfrm>
                    <a:prstGeom prst="rect">
                      <a:avLst/>
                    </a:prstGeom>
                  </pic:spPr>
                </pic:pic>
              </a:graphicData>
            </a:graphic>
          </wp:inline>
        </w:drawing>
      </w:r>
    </w:p>
    <w:p w14:paraId="1C2F7669" w14:textId="0336E652" w:rsidR="00155FC6" w:rsidRPr="00155FC6" w:rsidRDefault="00155FC6" w:rsidP="00155FC6">
      <w:pPr>
        <w:jc w:val="center"/>
        <w:rPr>
          <w:i/>
          <w:iCs/>
        </w:rPr>
      </w:pPr>
      <w:r w:rsidRPr="00155FC6">
        <w:rPr>
          <w:i/>
          <w:iCs/>
        </w:rPr>
        <w:t>Hàm index</w:t>
      </w:r>
    </w:p>
    <w:p w14:paraId="4925C12B" w14:textId="7871DF5A" w:rsidR="006C6706" w:rsidRDefault="00155FC6" w:rsidP="00155FC6">
      <w:pPr>
        <w:pStyle w:val="BodyText"/>
        <w:rPr>
          <w:lang w:val="en-US"/>
        </w:rPr>
      </w:pPr>
      <w:r w:rsidRPr="00155FC6">
        <w:rPr>
          <w:lang w:val="en-US"/>
        </w:rPr>
        <w:t xml:space="preserve">Hàm </w:t>
      </w:r>
      <w:r w:rsidR="00AA4F1F">
        <w:rPr>
          <w:lang w:val="en-US"/>
        </w:rPr>
        <w:t>này</w:t>
      </w:r>
      <w:r w:rsidRPr="00155FC6">
        <w:rPr>
          <w:lang w:val="en-US"/>
        </w:rPr>
        <w:t xml:space="preserve"> sử dụng tham số truy vấn subject_id và isDelete để xây dựng điều kiện lọc cho truy vấn cơ sở dữ liệu. Nếu các tham số này được cung cấp, hàm sẽ tìm kiếm các đối tượng CLO phù hợp. Kết quả trả về bao gồm danh sách CLOs nếu tìm thấy, hoặc mã lỗi 404 nếu không có đối tượng nào thỏa mãn điều kiện. Trường hợp xảy ra lỗi trong quá trình xử lý, hàm trả về mã lỗi 500 kèm thông báo lỗi.</w:t>
      </w:r>
    </w:p>
    <w:p w14:paraId="7B51F009" w14:textId="338E5EE2" w:rsidR="00155FC6" w:rsidRPr="002E3E72" w:rsidRDefault="00155FC6" w:rsidP="00155FC6">
      <w:pPr>
        <w:pStyle w:val="phuluccon"/>
        <w:rPr>
          <w:lang w:val="fr-FR"/>
        </w:rPr>
      </w:pPr>
      <w:r w:rsidRPr="002E3E72">
        <w:rPr>
          <w:lang w:val="fr-FR"/>
        </w:rPr>
        <w:lastRenderedPageBreak/>
        <w:t>17.2. Tạo mới CĐR môn học</w:t>
      </w:r>
    </w:p>
    <w:p w14:paraId="11727CD0" w14:textId="77DAC330" w:rsidR="00155FC6" w:rsidRPr="002E3E72" w:rsidRDefault="00155FC6" w:rsidP="00155FC6">
      <w:pPr>
        <w:pStyle w:val="BodyText"/>
        <w:rPr>
          <w:lang w:val="fr-FR"/>
        </w:rPr>
      </w:pPr>
      <w:r w:rsidRPr="00D03F5A">
        <w:t xml:space="preserve">API Endpoint: </w:t>
      </w:r>
      <w:r w:rsidRPr="00155FC6">
        <w:rPr>
          <w:lang w:val="fr-FR"/>
        </w:rPr>
        <w:t>POST</w:t>
      </w:r>
      <w:r w:rsidRPr="00D03F5A">
        <w:t xml:space="preserve"> /api/admin/</w:t>
      </w:r>
      <w:r w:rsidRPr="00155FC6">
        <w:rPr>
          <w:lang w:val="fr-FR"/>
        </w:rPr>
        <w:t>cl</w:t>
      </w:r>
      <w:r w:rsidRPr="009B5D6E">
        <w:t>o</w:t>
      </w:r>
    </w:p>
    <w:p w14:paraId="0A251135" w14:textId="0197BF2D" w:rsidR="00155FC6" w:rsidRDefault="00155FC6" w:rsidP="00155FC6">
      <w:pPr>
        <w:jc w:val="center"/>
      </w:pPr>
      <w:r w:rsidRPr="00155FC6">
        <w:rPr>
          <w:noProof/>
        </w:rPr>
        <w:drawing>
          <wp:inline distT="0" distB="0" distL="0" distR="0" wp14:anchorId="358DD5B9" wp14:editId="6D3F55A8">
            <wp:extent cx="3734124" cy="1486029"/>
            <wp:effectExtent l="0" t="0" r="0" b="0"/>
            <wp:docPr id="54961488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4884" name="Picture 1" descr="A computer code with black text&#10;&#10;Description automatically generated"/>
                    <pic:cNvPicPr/>
                  </pic:nvPicPr>
                  <pic:blipFill>
                    <a:blip r:embed="rId271"/>
                    <a:stretch>
                      <a:fillRect/>
                    </a:stretch>
                  </pic:blipFill>
                  <pic:spPr>
                    <a:xfrm>
                      <a:off x="0" y="0"/>
                      <a:ext cx="3734124" cy="1486029"/>
                    </a:xfrm>
                    <a:prstGeom prst="rect">
                      <a:avLst/>
                    </a:prstGeom>
                  </pic:spPr>
                </pic:pic>
              </a:graphicData>
            </a:graphic>
          </wp:inline>
        </w:drawing>
      </w:r>
    </w:p>
    <w:p w14:paraId="1450FA3D" w14:textId="12E0967E" w:rsidR="00155FC6" w:rsidRPr="00155FC6" w:rsidRDefault="00155FC6" w:rsidP="00155FC6">
      <w:pPr>
        <w:jc w:val="center"/>
        <w:rPr>
          <w:i/>
          <w:iCs/>
        </w:rPr>
      </w:pPr>
      <w:r w:rsidRPr="00155FC6">
        <w:rPr>
          <w:i/>
          <w:iCs/>
        </w:rPr>
        <w:t>Hàm create</w:t>
      </w:r>
    </w:p>
    <w:p w14:paraId="42CC89D3" w14:textId="759DCFCC" w:rsidR="00155FC6" w:rsidRDefault="00155FC6" w:rsidP="00155FC6">
      <w:pPr>
        <w:pStyle w:val="phuluccon"/>
      </w:pPr>
      <w:r>
        <w:t>17.3. Lấy thông tin 1 CĐR môn học</w:t>
      </w:r>
    </w:p>
    <w:p w14:paraId="3BD02EBB" w14:textId="04D3B49A" w:rsidR="00155FC6" w:rsidRDefault="00155FC6" w:rsidP="00155FC6">
      <w:pPr>
        <w:pStyle w:val="BodyText"/>
        <w:rPr>
          <w:lang w:val="en-US"/>
        </w:rPr>
      </w:pPr>
      <w:r w:rsidRPr="00D03F5A">
        <w:t xml:space="preserve">API Endpoint: </w:t>
      </w:r>
      <w:r w:rsidRPr="00155FC6">
        <w:rPr>
          <w:lang w:val="en-US"/>
        </w:rPr>
        <w:t>GET</w:t>
      </w:r>
      <w:r w:rsidRPr="00D03F5A">
        <w:t xml:space="preserve"> /api/admin/</w:t>
      </w:r>
      <w:r w:rsidRPr="00155FC6">
        <w:rPr>
          <w:lang w:val="en-US"/>
        </w:rPr>
        <w:t>cl</w:t>
      </w:r>
      <w:r w:rsidRPr="009B5D6E">
        <w:t>o</w:t>
      </w:r>
      <w:r>
        <w:rPr>
          <w:lang w:val="en-US"/>
        </w:rPr>
        <w:t>/:id</w:t>
      </w:r>
    </w:p>
    <w:p w14:paraId="2A71CC82" w14:textId="2907D906" w:rsidR="00155FC6" w:rsidRPr="00155FC6" w:rsidRDefault="00155FC6" w:rsidP="00155FC6">
      <w:pPr>
        <w:jc w:val="center"/>
      </w:pPr>
      <w:r w:rsidRPr="00155FC6">
        <w:rPr>
          <w:noProof/>
        </w:rPr>
        <w:drawing>
          <wp:inline distT="0" distB="0" distL="0" distR="0" wp14:anchorId="2D1D77B9" wp14:editId="57E70994">
            <wp:extent cx="3711262" cy="1806097"/>
            <wp:effectExtent l="0" t="0" r="3810" b="3810"/>
            <wp:docPr id="68160985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09853" name="Picture 1" descr="A computer code with black text&#10;&#10;Description automatically generated"/>
                    <pic:cNvPicPr/>
                  </pic:nvPicPr>
                  <pic:blipFill>
                    <a:blip r:embed="rId272"/>
                    <a:stretch>
                      <a:fillRect/>
                    </a:stretch>
                  </pic:blipFill>
                  <pic:spPr>
                    <a:xfrm>
                      <a:off x="0" y="0"/>
                      <a:ext cx="3711262" cy="1806097"/>
                    </a:xfrm>
                    <a:prstGeom prst="rect">
                      <a:avLst/>
                    </a:prstGeom>
                  </pic:spPr>
                </pic:pic>
              </a:graphicData>
            </a:graphic>
          </wp:inline>
        </w:drawing>
      </w:r>
    </w:p>
    <w:p w14:paraId="64A84176" w14:textId="7EF0274D" w:rsidR="00155FC6" w:rsidRPr="00155FC6" w:rsidRDefault="00155FC6" w:rsidP="00155FC6">
      <w:pPr>
        <w:jc w:val="center"/>
        <w:rPr>
          <w:i/>
          <w:iCs/>
        </w:rPr>
      </w:pPr>
      <w:r w:rsidRPr="00155FC6">
        <w:rPr>
          <w:i/>
          <w:iCs/>
        </w:rPr>
        <w:t xml:space="preserve">Hàm </w:t>
      </w:r>
      <w:r>
        <w:rPr>
          <w:i/>
          <w:iCs/>
        </w:rPr>
        <w:t>getByID</w:t>
      </w:r>
    </w:p>
    <w:p w14:paraId="6EB5C7CC" w14:textId="78DFA9D8" w:rsidR="00155FC6" w:rsidRDefault="00155FC6" w:rsidP="00155FC6">
      <w:pPr>
        <w:pStyle w:val="phuluccon"/>
      </w:pPr>
      <w:r>
        <w:t>17.4. Cập nhật 1 CĐR môn học</w:t>
      </w:r>
    </w:p>
    <w:p w14:paraId="4EBECA6E" w14:textId="3F66FCB2" w:rsidR="00155FC6" w:rsidRDefault="00155FC6" w:rsidP="00155FC6">
      <w:pPr>
        <w:pStyle w:val="BodyText"/>
        <w:rPr>
          <w:lang w:val="en-US"/>
        </w:rPr>
      </w:pPr>
      <w:r w:rsidRPr="00D03F5A">
        <w:t xml:space="preserve">API Endpoint: </w:t>
      </w:r>
      <w:r>
        <w:rPr>
          <w:lang w:val="en-US"/>
        </w:rPr>
        <w:t>PUT</w:t>
      </w:r>
      <w:r w:rsidRPr="00D03F5A">
        <w:t xml:space="preserve"> /api/admin/</w:t>
      </w:r>
      <w:r w:rsidRPr="00155FC6">
        <w:rPr>
          <w:lang w:val="en-US"/>
        </w:rPr>
        <w:t>cl</w:t>
      </w:r>
      <w:r w:rsidRPr="009B5D6E">
        <w:t>o</w:t>
      </w:r>
      <w:r>
        <w:rPr>
          <w:lang w:val="en-US"/>
        </w:rPr>
        <w:t>/:id</w:t>
      </w:r>
    </w:p>
    <w:p w14:paraId="1446CDCD" w14:textId="292284C9" w:rsidR="00155FC6" w:rsidRDefault="00155FC6" w:rsidP="00155FC6">
      <w:pPr>
        <w:pStyle w:val="BodyText"/>
        <w:jc w:val="center"/>
        <w:rPr>
          <w:lang w:val="en-US"/>
        </w:rPr>
      </w:pPr>
      <w:r w:rsidRPr="00155FC6">
        <w:rPr>
          <w:noProof/>
          <w:lang w:val="en-US"/>
        </w:rPr>
        <w:drawing>
          <wp:inline distT="0" distB="0" distL="0" distR="0" wp14:anchorId="2C4CD69B" wp14:editId="375455CB">
            <wp:extent cx="3825572" cy="2187130"/>
            <wp:effectExtent l="0" t="0" r="3810" b="3810"/>
            <wp:docPr id="192649276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2765" name="Picture 1" descr="A computer code with text&#10;&#10;Description automatically generated with medium confidence"/>
                    <pic:cNvPicPr/>
                  </pic:nvPicPr>
                  <pic:blipFill>
                    <a:blip r:embed="rId273"/>
                    <a:stretch>
                      <a:fillRect/>
                    </a:stretch>
                  </pic:blipFill>
                  <pic:spPr>
                    <a:xfrm>
                      <a:off x="0" y="0"/>
                      <a:ext cx="3825572" cy="2187130"/>
                    </a:xfrm>
                    <a:prstGeom prst="rect">
                      <a:avLst/>
                    </a:prstGeom>
                  </pic:spPr>
                </pic:pic>
              </a:graphicData>
            </a:graphic>
          </wp:inline>
        </w:drawing>
      </w:r>
    </w:p>
    <w:p w14:paraId="01487CC1" w14:textId="3EF955A3" w:rsidR="00155FC6" w:rsidRDefault="00155FC6" w:rsidP="00155FC6">
      <w:pPr>
        <w:pStyle w:val="BodyText"/>
        <w:jc w:val="center"/>
        <w:rPr>
          <w:i/>
          <w:iCs/>
          <w:lang w:val="en-US"/>
        </w:rPr>
      </w:pPr>
      <w:r w:rsidRPr="00F52BFA">
        <w:rPr>
          <w:i/>
          <w:iCs/>
          <w:lang w:val="en-US"/>
        </w:rPr>
        <w:t xml:space="preserve">Hàm </w:t>
      </w:r>
      <w:r w:rsidR="00F52BFA" w:rsidRPr="00F52BFA">
        <w:rPr>
          <w:i/>
          <w:iCs/>
          <w:lang w:val="en-US"/>
        </w:rPr>
        <w:t>update</w:t>
      </w:r>
    </w:p>
    <w:p w14:paraId="1B7EF55A" w14:textId="6E3FE0D8" w:rsidR="00F52BFA" w:rsidRDefault="00F52BFA" w:rsidP="00F52BFA">
      <w:pPr>
        <w:pStyle w:val="phuluccon"/>
      </w:pPr>
      <w:r>
        <w:lastRenderedPageBreak/>
        <w:t>17.5. Xóa 1 CĐR môn học</w:t>
      </w:r>
    </w:p>
    <w:p w14:paraId="70974686" w14:textId="588D6CDD" w:rsidR="00F52BFA" w:rsidRDefault="00F52BFA" w:rsidP="00F52BFA">
      <w:pPr>
        <w:pStyle w:val="BodyText"/>
        <w:rPr>
          <w:lang w:val="en-US"/>
        </w:rPr>
      </w:pPr>
      <w:r w:rsidRPr="00D03F5A">
        <w:t xml:space="preserve">API Endpoint: </w:t>
      </w:r>
      <w:r>
        <w:rPr>
          <w:lang w:val="en-US"/>
        </w:rPr>
        <w:t>DELETE</w:t>
      </w:r>
      <w:r w:rsidRPr="00D03F5A">
        <w:t xml:space="preserve"> /api/admin/</w:t>
      </w:r>
      <w:r w:rsidRPr="00155FC6">
        <w:rPr>
          <w:lang w:val="en-US"/>
        </w:rPr>
        <w:t>cl</w:t>
      </w:r>
      <w:r w:rsidRPr="009B5D6E">
        <w:t>o</w:t>
      </w:r>
      <w:r>
        <w:rPr>
          <w:lang w:val="en-US"/>
        </w:rPr>
        <w:t>/:id</w:t>
      </w:r>
    </w:p>
    <w:p w14:paraId="78C47374" w14:textId="65B7F527" w:rsidR="00F52BFA" w:rsidRDefault="00F52BFA" w:rsidP="00F52BFA">
      <w:pPr>
        <w:jc w:val="center"/>
      </w:pPr>
      <w:r w:rsidRPr="00F52BFA">
        <w:rPr>
          <w:noProof/>
        </w:rPr>
        <w:drawing>
          <wp:inline distT="0" distB="0" distL="0" distR="0" wp14:anchorId="5D44B75A" wp14:editId="7B210CBB">
            <wp:extent cx="3718882" cy="2187130"/>
            <wp:effectExtent l="0" t="0" r="0" b="3810"/>
            <wp:docPr id="10200122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229" name="Picture 1" descr="A screenshot of a computer program&#10;&#10;Description automatically generated"/>
                    <pic:cNvPicPr/>
                  </pic:nvPicPr>
                  <pic:blipFill>
                    <a:blip r:embed="rId274"/>
                    <a:stretch>
                      <a:fillRect/>
                    </a:stretch>
                  </pic:blipFill>
                  <pic:spPr>
                    <a:xfrm>
                      <a:off x="0" y="0"/>
                      <a:ext cx="3718882" cy="2187130"/>
                    </a:xfrm>
                    <a:prstGeom prst="rect">
                      <a:avLst/>
                    </a:prstGeom>
                  </pic:spPr>
                </pic:pic>
              </a:graphicData>
            </a:graphic>
          </wp:inline>
        </w:drawing>
      </w:r>
    </w:p>
    <w:p w14:paraId="13B7AC67" w14:textId="1BB7CBC9" w:rsidR="00F52BFA" w:rsidRDefault="00F52BFA" w:rsidP="00F52BFA">
      <w:pPr>
        <w:jc w:val="center"/>
        <w:rPr>
          <w:i/>
          <w:iCs/>
        </w:rPr>
      </w:pPr>
      <w:r w:rsidRPr="00F52BFA">
        <w:rPr>
          <w:i/>
          <w:iCs/>
        </w:rPr>
        <w:t>Hàm delete</w:t>
      </w:r>
    </w:p>
    <w:p w14:paraId="745E68F6" w14:textId="3D04FCA3" w:rsidR="00F52BFA" w:rsidRDefault="00F52BFA" w:rsidP="00F52BFA">
      <w:pPr>
        <w:pStyle w:val="phuluccon"/>
      </w:pPr>
      <w:r>
        <w:t>17.6. Xóa nhiều CĐR môn học</w:t>
      </w:r>
    </w:p>
    <w:p w14:paraId="5AEA9E50" w14:textId="77777777" w:rsidR="00F52BFA" w:rsidRPr="00F52BFA" w:rsidRDefault="00F52BFA" w:rsidP="00F52BFA">
      <w:pPr>
        <w:pStyle w:val="BodyText"/>
        <w:rPr>
          <w:lang w:val="vi-VN"/>
        </w:rPr>
      </w:pPr>
      <w:r w:rsidRPr="00D03F5A">
        <w:t xml:space="preserve">API Endpoint: </w:t>
      </w:r>
      <w:r>
        <w:rPr>
          <w:lang w:val="en-US"/>
        </w:rPr>
        <w:t>DELETE</w:t>
      </w:r>
      <w:r w:rsidRPr="00D03F5A">
        <w:t xml:space="preserve"> /api/admin/</w:t>
      </w:r>
      <w:r w:rsidRPr="00155FC6">
        <w:rPr>
          <w:lang w:val="en-US"/>
        </w:rPr>
        <w:t>cl</w:t>
      </w:r>
      <w:r w:rsidRPr="009B5D6E">
        <w:t>o</w:t>
      </w:r>
      <w:r>
        <w:rPr>
          <w:lang w:val="en-US"/>
        </w:rPr>
        <w:t>/</w:t>
      </w:r>
      <w:r w:rsidRPr="00F52BFA">
        <w:rPr>
          <w:lang w:val="vi-VN"/>
        </w:rPr>
        <w:t>multiple</w:t>
      </w:r>
    </w:p>
    <w:p w14:paraId="64EDA8F0" w14:textId="0318732A" w:rsidR="00F52BFA" w:rsidRDefault="00F52BFA" w:rsidP="00F52BFA">
      <w:pPr>
        <w:pStyle w:val="BodyText"/>
        <w:jc w:val="center"/>
        <w:rPr>
          <w:lang w:val="en-US"/>
        </w:rPr>
      </w:pPr>
      <w:r w:rsidRPr="00F52BFA">
        <w:rPr>
          <w:noProof/>
          <w:lang w:val="en-US"/>
        </w:rPr>
        <w:drawing>
          <wp:inline distT="0" distB="0" distL="0" distR="0" wp14:anchorId="5C06BF4A" wp14:editId="355303E2">
            <wp:extent cx="3711262" cy="2286198"/>
            <wp:effectExtent l="0" t="0" r="3810" b="0"/>
            <wp:docPr id="181385596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55966" name="Picture 1" descr="A computer code on a white background&#10;&#10;Description automatically generated"/>
                    <pic:cNvPicPr/>
                  </pic:nvPicPr>
                  <pic:blipFill>
                    <a:blip r:embed="rId275"/>
                    <a:stretch>
                      <a:fillRect/>
                    </a:stretch>
                  </pic:blipFill>
                  <pic:spPr>
                    <a:xfrm>
                      <a:off x="0" y="0"/>
                      <a:ext cx="3711262" cy="2286198"/>
                    </a:xfrm>
                    <a:prstGeom prst="rect">
                      <a:avLst/>
                    </a:prstGeom>
                  </pic:spPr>
                </pic:pic>
              </a:graphicData>
            </a:graphic>
          </wp:inline>
        </w:drawing>
      </w:r>
    </w:p>
    <w:p w14:paraId="4DBAD09A" w14:textId="40E3F1D2" w:rsidR="00F52BFA" w:rsidRPr="00F52BFA" w:rsidRDefault="00F52BFA" w:rsidP="00F52BFA">
      <w:pPr>
        <w:pStyle w:val="BodyText"/>
        <w:jc w:val="center"/>
        <w:rPr>
          <w:i/>
          <w:iCs/>
          <w:lang w:val="en-US"/>
        </w:rPr>
      </w:pPr>
      <w:r w:rsidRPr="00F52BFA">
        <w:rPr>
          <w:i/>
          <w:iCs/>
          <w:lang w:val="en-US"/>
        </w:rPr>
        <w:t xml:space="preserve">Hàm </w:t>
      </w:r>
      <w:r w:rsidRPr="00F52BFA">
        <w:rPr>
          <w:i/>
          <w:iCs/>
        </w:rPr>
        <w:t>delete</w:t>
      </w:r>
      <w:r w:rsidRPr="00F52BFA">
        <w:rPr>
          <w:i/>
          <w:iCs/>
          <w:lang w:val="en-US"/>
        </w:rPr>
        <w:t>Multiple</w:t>
      </w:r>
    </w:p>
    <w:p w14:paraId="4EAD2DCE" w14:textId="23C79E10" w:rsidR="00F52BFA" w:rsidRDefault="00F52BFA" w:rsidP="00F52BFA">
      <w:pPr>
        <w:pStyle w:val="phuluccon"/>
      </w:pPr>
      <w:r>
        <w:t>17.7. Xóa mềm 1 CĐR môn học</w:t>
      </w:r>
    </w:p>
    <w:p w14:paraId="0790F4AD" w14:textId="2A2C7199"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cl</w:t>
      </w:r>
      <w:r w:rsidRPr="009B5D6E">
        <w:t>o</w:t>
      </w:r>
      <w:r>
        <w:rPr>
          <w:lang w:val="en-US"/>
        </w:rPr>
        <w:t>/</w:t>
      </w:r>
      <w:r w:rsidRPr="00F52BFA">
        <w:rPr>
          <w:lang w:val="vi-VN"/>
        </w:rPr>
        <w:t>:id/softDelete</w:t>
      </w:r>
    </w:p>
    <w:p w14:paraId="0A9BFE2A" w14:textId="08509DC0" w:rsidR="00F52BFA" w:rsidRDefault="00F52BFA" w:rsidP="00F52BFA">
      <w:pPr>
        <w:jc w:val="center"/>
      </w:pPr>
      <w:r w:rsidRPr="00F52BFA">
        <w:rPr>
          <w:noProof/>
          <w:lang w:val="vi-VN"/>
        </w:rPr>
        <w:lastRenderedPageBreak/>
        <w:drawing>
          <wp:inline distT="0" distB="0" distL="0" distR="0" wp14:anchorId="17C08886" wp14:editId="79EAA10B">
            <wp:extent cx="3741744" cy="2751058"/>
            <wp:effectExtent l="0" t="0" r="0" b="0"/>
            <wp:docPr id="158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34" name="Picture 1" descr="A computer screen shot of a program code&#10;&#10;Description automatically generated"/>
                    <pic:cNvPicPr/>
                  </pic:nvPicPr>
                  <pic:blipFill>
                    <a:blip r:embed="rId276"/>
                    <a:stretch>
                      <a:fillRect/>
                    </a:stretch>
                  </pic:blipFill>
                  <pic:spPr>
                    <a:xfrm>
                      <a:off x="0" y="0"/>
                      <a:ext cx="3741744" cy="2751058"/>
                    </a:xfrm>
                    <a:prstGeom prst="rect">
                      <a:avLst/>
                    </a:prstGeom>
                  </pic:spPr>
                </pic:pic>
              </a:graphicData>
            </a:graphic>
          </wp:inline>
        </w:drawing>
      </w:r>
    </w:p>
    <w:p w14:paraId="3992E2CA" w14:textId="77777777" w:rsidR="00F52BFA" w:rsidRPr="00F52BFA" w:rsidRDefault="00F52BFA" w:rsidP="00F52BFA">
      <w:pPr>
        <w:jc w:val="center"/>
        <w:rPr>
          <w:i/>
          <w:iCs/>
          <w:lang w:val="vi-VN"/>
        </w:rPr>
      </w:pPr>
      <w:r w:rsidRPr="00F52BFA">
        <w:rPr>
          <w:i/>
          <w:iCs/>
        </w:rPr>
        <w:t xml:space="preserve">Hàm </w:t>
      </w:r>
      <w:r w:rsidRPr="00F52BFA">
        <w:rPr>
          <w:i/>
          <w:iCs/>
          <w:lang w:val="vi-VN"/>
        </w:rPr>
        <w:t>toggleSoftDeleteById</w:t>
      </w:r>
    </w:p>
    <w:p w14:paraId="6B4FB318" w14:textId="4FE80841" w:rsidR="00F52BFA" w:rsidRPr="00F52BFA" w:rsidRDefault="00F52BFA" w:rsidP="00F52BFA">
      <w:pPr>
        <w:pStyle w:val="phuluccon"/>
        <w:rPr>
          <w:lang w:val="vi-VN"/>
        </w:rPr>
      </w:pPr>
      <w:r w:rsidRPr="00F52BFA">
        <w:rPr>
          <w:lang w:val="vi-VN"/>
        </w:rPr>
        <w:t>17.8. Xóa mềm nhiều CĐR môn học</w:t>
      </w:r>
    </w:p>
    <w:p w14:paraId="6B968625" w14:textId="4639F8B1"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cl</w:t>
      </w:r>
      <w:r w:rsidRPr="009B5D6E">
        <w:t>o</w:t>
      </w:r>
      <w:r>
        <w:rPr>
          <w:lang w:val="en-US"/>
        </w:rPr>
        <w:t>s/</w:t>
      </w:r>
      <w:r w:rsidRPr="00F52BFA">
        <w:rPr>
          <w:lang w:val="vi-VN"/>
        </w:rPr>
        <w:t>softDelete</w:t>
      </w:r>
    </w:p>
    <w:p w14:paraId="2A5FED09" w14:textId="4AF68237" w:rsidR="00F52BFA" w:rsidRDefault="00F52BFA" w:rsidP="00F52BFA">
      <w:pPr>
        <w:jc w:val="center"/>
      </w:pPr>
      <w:r w:rsidRPr="00F52BFA">
        <w:rPr>
          <w:noProof/>
          <w:lang w:val="vi-VN"/>
        </w:rPr>
        <w:drawing>
          <wp:inline distT="0" distB="0" distL="0" distR="0" wp14:anchorId="6DEE6320" wp14:editId="7F7C3924">
            <wp:extent cx="3749365" cy="3970364"/>
            <wp:effectExtent l="0" t="0" r="3810" b="0"/>
            <wp:docPr id="15099607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60799" name="Picture 1" descr="A screenshot of a computer code&#10;&#10;Description automatically generated"/>
                    <pic:cNvPicPr/>
                  </pic:nvPicPr>
                  <pic:blipFill>
                    <a:blip r:embed="rId277"/>
                    <a:stretch>
                      <a:fillRect/>
                    </a:stretch>
                  </pic:blipFill>
                  <pic:spPr>
                    <a:xfrm>
                      <a:off x="0" y="0"/>
                      <a:ext cx="3749365" cy="3970364"/>
                    </a:xfrm>
                    <a:prstGeom prst="rect">
                      <a:avLst/>
                    </a:prstGeom>
                  </pic:spPr>
                </pic:pic>
              </a:graphicData>
            </a:graphic>
          </wp:inline>
        </w:drawing>
      </w:r>
    </w:p>
    <w:p w14:paraId="2462F722" w14:textId="04E69154" w:rsidR="00F52BFA" w:rsidRPr="00F52BFA" w:rsidRDefault="00F52BFA" w:rsidP="00F52BFA">
      <w:pPr>
        <w:jc w:val="center"/>
        <w:rPr>
          <w:i/>
          <w:iCs/>
          <w:lang w:val="vi-VN"/>
        </w:rPr>
      </w:pPr>
      <w:r w:rsidRPr="00F52BFA">
        <w:rPr>
          <w:i/>
          <w:iCs/>
        </w:rPr>
        <w:t xml:space="preserve">Hàm </w:t>
      </w:r>
      <w:r w:rsidRPr="00F52BFA">
        <w:rPr>
          <w:i/>
          <w:iCs/>
          <w:lang w:val="vi-VN"/>
        </w:rPr>
        <w:t>softDeleteMultiple</w:t>
      </w:r>
    </w:p>
    <w:p w14:paraId="338C31E5" w14:textId="1017A902" w:rsidR="00F52BFA" w:rsidRDefault="00F52BFA" w:rsidP="00F52BFA">
      <w:pPr>
        <w:pStyle w:val="PHULUC"/>
      </w:pPr>
      <w:bookmarkStart w:id="996" w:name="_Toc181602922"/>
      <w:r>
        <w:lastRenderedPageBreak/>
        <w:t xml:space="preserve">PHỤ LỤC </w:t>
      </w:r>
      <w:fldSimple w:instr=" SEQ PHỤ_LỤC \* ARABIC ">
        <w:r w:rsidR="00031219">
          <w:rPr>
            <w:noProof/>
          </w:rPr>
          <w:t>18</w:t>
        </w:r>
      </w:fldSimple>
      <w:r>
        <w:t>. API của chương môn học</w:t>
      </w:r>
      <w:bookmarkEnd w:id="996"/>
    </w:p>
    <w:p w14:paraId="1F954C47" w14:textId="744BD49A" w:rsidR="00F52BFA" w:rsidRDefault="00F52BFA" w:rsidP="00F52BFA">
      <w:pPr>
        <w:pStyle w:val="phuluccon"/>
      </w:pPr>
      <w:r>
        <w:t>1</w:t>
      </w:r>
      <w:r w:rsidR="0079337E">
        <w:t>8</w:t>
      </w:r>
      <w:r>
        <w:t xml:space="preserve">.1. Lấy thông tin tất </w:t>
      </w:r>
      <w:r w:rsidR="0079337E">
        <w:t>cả chương của</w:t>
      </w:r>
      <w:r>
        <w:t xml:space="preserve"> môn học</w:t>
      </w:r>
    </w:p>
    <w:p w14:paraId="3D9BF691" w14:textId="4FD15C67" w:rsidR="00F52BFA" w:rsidRDefault="00F52BFA" w:rsidP="00F52BFA">
      <w:pPr>
        <w:pStyle w:val="BodyText"/>
        <w:rPr>
          <w:lang w:val="en-US"/>
        </w:rPr>
      </w:pPr>
      <w:r w:rsidRPr="00D03F5A">
        <w:t>API Endpoint: GET /api/admin/</w:t>
      </w:r>
      <w:r w:rsidR="0079337E">
        <w:rPr>
          <w:lang w:val="en-US"/>
        </w:rPr>
        <w:t>chapters</w:t>
      </w:r>
    </w:p>
    <w:p w14:paraId="234EEA0D" w14:textId="77777777" w:rsidR="00F52BFA" w:rsidRPr="00EA5E91" w:rsidRDefault="00F52BFA" w:rsidP="00F52BFA">
      <w:pPr>
        <w:pStyle w:val="BodyText"/>
        <w:rPr>
          <w:b/>
          <w:bCs/>
          <w:lang w:val="en-US"/>
        </w:rPr>
      </w:pPr>
      <w:r w:rsidRPr="00EA5E91">
        <w:rPr>
          <w:b/>
          <w:bCs/>
          <w:lang w:val="en-US"/>
        </w:rPr>
        <w:t>Tham số truy vấn:</w:t>
      </w:r>
    </w:p>
    <w:p w14:paraId="2575B23E" w14:textId="465A4737" w:rsidR="00F52BFA" w:rsidRPr="00155FC6" w:rsidRDefault="00F52BFA" w:rsidP="00F52BFA">
      <w:pPr>
        <w:pStyle w:val="BodyText"/>
        <w:rPr>
          <w:b/>
          <w:bCs/>
          <w:lang w:val="vi-VN"/>
        </w:rPr>
      </w:pPr>
      <w:r w:rsidRPr="00155FC6">
        <w:rPr>
          <w:b/>
          <w:bCs/>
          <w:lang w:val="vi-VN"/>
        </w:rPr>
        <w:t>subject_id</w:t>
      </w:r>
      <w:r w:rsidRPr="008F586B">
        <w:rPr>
          <w:lang w:val="vi-VN"/>
        </w:rPr>
        <w:t xml:space="preserve">: Tham số này cho phép lọc các </w:t>
      </w:r>
      <w:r w:rsidR="0079337E">
        <w:rPr>
          <w:lang w:val="en-US"/>
        </w:rPr>
        <w:t>chương</w:t>
      </w:r>
      <w:r w:rsidRPr="008F586B">
        <w:rPr>
          <w:lang w:val="vi-VN"/>
        </w:rPr>
        <w:t xml:space="preserve"> dựa trên ID của </w:t>
      </w:r>
      <w:r>
        <w:rPr>
          <w:lang w:val="en-US"/>
        </w:rPr>
        <w:t>môn học</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Pr="00155FC6">
        <w:rPr>
          <w:lang w:val="vi-VN"/>
        </w:rPr>
        <w:t>môn học</w:t>
      </w:r>
      <w:r w:rsidRPr="008F586B">
        <w:rPr>
          <w:lang w:val="vi-VN"/>
        </w:rPr>
        <w:t xml:space="preserve"> có ID tương ứng. </w:t>
      </w:r>
    </w:p>
    <w:p w14:paraId="2F43ACDF" w14:textId="7E33EB7B" w:rsidR="00F52BFA" w:rsidRPr="0079337E" w:rsidRDefault="00F52BFA" w:rsidP="00F52BFA">
      <w:pPr>
        <w:pStyle w:val="BodyText"/>
        <w:rPr>
          <w:lang w:val="vi-VN"/>
        </w:rPr>
      </w:pPr>
      <w:r w:rsidRPr="008F586B">
        <w:rPr>
          <w:b/>
          <w:bCs/>
          <w:lang w:val="vi-VN"/>
        </w:rPr>
        <w:t>isDelete</w:t>
      </w:r>
      <w:r w:rsidRPr="008F586B">
        <w:rPr>
          <w:lang w:val="vi-VN"/>
        </w:rPr>
        <w:t xml:space="preserve">: Tham số này được sử dụng để lọc các </w:t>
      </w:r>
      <w:r w:rsidR="0079337E" w:rsidRPr="0079337E">
        <w:rPr>
          <w:lang w:val="vi-VN"/>
        </w:rPr>
        <w:t>chương</w:t>
      </w:r>
      <w:r w:rsidR="0079337E" w:rsidRPr="008F586B">
        <w:rPr>
          <w:lang w:val="vi-VN"/>
        </w:rPr>
        <w:t xml:space="preserve"> </w:t>
      </w:r>
      <w:r w:rsidRPr="008F586B">
        <w:rPr>
          <w:lang w:val="vi-VN"/>
        </w:rPr>
        <w:t xml:space="preserve">dựa trên trạng thái bị xóa hay không. </w:t>
      </w:r>
    </w:p>
    <w:p w14:paraId="524BB144" w14:textId="2F12BB2A" w:rsidR="00F52BFA" w:rsidRDefault="0079337E" w:rsidP="00F52BFA">
      <w:pPr>
        <w:jc w:val="center"/>
      </w:pPr>
      <w:r w:rsidRPr="0079337E">
        <w:rPr>
          <w:noProof/>
        </w:rPr>
        <w:drawing>
          <wp:inline distT="0" distB="0" distL="0" distR="0" wp14:anchorId="7CA2FE24" wp14:editId="5CC5979D">
            <wp:extent cx="4701947" cy="4549534"/>
            <wp:effectExtent l="0" t="0" r="3810" b="3810"/>
            <wp:docPr id="7850944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4423" name="Picture 1" descr="A screenshot of a computer code&#10;&#10;Description automatically generated"/>
                    <pic:cNvPicPr/>
                  </pic:nvPicPr>
                  <pic:blipFill>
                    <a:blip r:embed="rId278"/>
                    <a:stretch>
                      <a:fillRect/>
                    </a:stretch>
                  </pic:blipFill>
                  <pic:spPr>
                    <a:xfrm>
                      <a:off x="0" y="0"/>
                      <a:ext cx="4701947" cy="4549534"/>
                    </a:xfrm>
                    <a:prstGeom prst="rect">
                      <a:avLst/>
                    </a:prstGeom>
                  </pic:spPr>
                </pic:pic>
              </a:graphicData>
            </a:graphic>
          </wp:inline>
        </w:drawing>
      </w:r>
    </w:p>
    <w:p w14:paraId="3CDC57C4" w14:textId="77777777" w:rsidR="00F52BFA" w:rsidRPr="00155FC6" w:rsidRDefault="00F52BFA" w:rsidP="00F52BFA">
      <w:pPr>
        <w:jc w:val="center"/>
        <w:rPr>
          <w:i/>
          <w:iCs/>
        </w:rPr>
      </w:pPr>
      <w:r w:rsidRPr="00155FC6">
        <w:rPr>
          <w:i/>
          <w:iCs/>
        </w:rPr>
        <w:t>Hàm index</w:t>
      </w:r>
    </w:p>
    <w:p w14:paraId="6C1FE0C7" w14:textId="0FF48DE0" w:rsidR="00F52BFA" w:rsidRPr="005B6709" w:rsidRDefault="005B6709" w:rsidP="005B6709">
      <w:pPr>
        <w:pStyle w:val="BodyText"/>
        <w:rPr>
          <w:lang w:val="vi-VN"/>
        </w:rPr>
      </w:pPr>
      <w:r w:rsidRPr="005B6709">
        <w:rPr>
          <w:lang w:val="vi-VN"/>
        </w:rPr>
        <w:t xml:space="preserve">Hàm </w:t>
      </w:r>
      <w:r w:rsidR="00AA4F1F">
        <w:rPr>
          <w:lang w:val="en-US"/>
        </w:rPr>
        <w:t>này</w:t>
      </w:r>
      <w:r w:rsidRPr="005B6709">
        <w:rPr>
          <w:lang w:val="vi-VN"/>
        </w:rPr>
        <w:t xml:space="preserve"> xử lý yêu cầu truy vấn thông tin các chương dựa trên tham số subject_id và isDelete. Nếu cả hai tham số được cung cấp, hàm sẽ tìm kiếm các chương liên quan đến môn học cụ thể, có trạng thái xóa mềm tương ứng. Nếu không tìm thấy chương nào, mã lỗi </w:t>
      </w:r>
      <w:r w:rsidRPr="005B6709">
        <w:rPr>
          <w:lang w:val="vi-VN"/>
        </w:rPr>
        <w:lastRenderedPageBreak/>
        <w:t>404 sẽ được trả về. Nếu chỉ có subject_id, hàm sẽ tìm kiếm các chương không bị xóa. Nếu không có tham số nào, hàm sẽ trả về tất cả các chương. Trong trường hợp có lỗi trong quá trình thực thi, mã lỗi 500 cùng thông báo lỗi sẽ được gửi đến người dùng</w:t>
      </w:r>
      <w:r w:rsidR="00F52BFA" w:rsidRPr="005B6709">
        <w:rPr>
          <w:lang w:val="vi-VN"/>
        </w:rPr>
        <w:t>.</w:t>
      </w:r>
    </w:p>
    <w:p w14:paraId="1DFF25AF" w14:textId="440A10F9" w:rsidR="00F52BFA" w:rsidRPr="0079337E" w:rsidRDefault="00F52BFA" w:rsidP="00F52BFA">
      <w:pPr>
        <w:pStyle w:val="phuluccon"/>
        <w:rPr>
          <w:lang w:val="fr-FR"/>
        </w:rPr>
      </w:pPr>
      <w:r w:rsidRPr="0079337E">
        <w:rPr>
          <w:lang w:val="fr-FR"/>
        </w:rPr>
        <w:t>1</w:t>
      </w:r>
      <w:r w:rsidR="005B6709">
        <w:rPr>
          <w:lang w:val="fr-FR"/>
        </w:rPr>
        <w:t>8</w:t>
      </w:r>
      <w:r w:rsidRPr="0079337E">
        <w:rPr>
          <w:lang w:val="fr-FR"/>
        </w:rPr>
        <w:t xml:space="preserve">.2. Tạo mới </w:t>
      </w:r>
      <w:r w:rsidR="005B6709">
        <w:rPr>
          <w:lang w:val="fr-FR"/>
        </w:rPr>
        <w:t>chương</w:t>
      </w:r>
      <w:r w:rsidRPr="0079337E">
        <w:rPr>
          <w:lang w:val="fr-FR"/>
        </w:rPr>
        <w:t xml:space="preserve"> môn học</w:t>
      </w:r>
    </w:p>
    <w:p w14:paraId="605579EC" w14:textId="6881A1A4" w:rsidR="00F52BFA" w:rsidRPr="0079337E" w:rsidRDefault="00F52BFA" w:rsidP="00F52BFA">
      <w:pPr>
        <w:pStyle w:val="BodyText"/>
        <w:rPr>
          <w:lang w:val="fr-FR"/>
        </w:rPr>
      </w:pPr>
      <w:r w:rsidRPr="00D03F5A">
        <w:t xml:space="preserve">API Endpoint: </w:t>
      </w:r>
      <w:r w:rsidRPr="00155FC6">
        <w:rPr>
          <w:lang w:val="fr-FR"/>
        </w:rPr>
        <w:t>POST</w:t>
      </w:r>
      <w:r w:rsidRPr="00D03F5A">
        <w:t xml:space="preserve"> /api/admin/</w:t>
      </w:r>
      <w:r w:rsidR="005B6709">
        <w:rPr>
          <w:lang w:val="fr-FR"/>
        </w:rPr>
        <w:t>chapter</w:t>
      </w:r>
    </w:p>
    <w:p w14:paraId="4A333A49" w14:textId="71990D07" w:rsidR="00F52BFA" w:rsidRDefault="005B6709" w:rsidP="00F52BFA">
      <w:pPr>
        <w:jc w:val="center"/>
      </w:pPr>
      <w:r w:rsidRPr="005B6709">
        <w:rPr>
          <w:noProof/>
        </w:rPr>
        <w:drawing>
          <wp:inline distT="0" distB="0" distL="0" distR="0" wp14:anchorId="1795A83A" wp14:editId="798FB9C9">
            <wp:extent cx="3703641" cy="1562235"/>
            <wp:effectExtent l="0" t="0" r="0" b="0"/>
            <wp:docPr id="21325918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181" name="Picture 1" descr="A computer code with black text&#10;&#10;Description automatically generated"/>
                    <pic:cNvPicPr/>
                  </pic:nvPicPr>
                  <pic:blipFill>
                    <a:blip r:embed="rId279"/>
                    <a:stretch>
                      <a:fillRect/>
                    </a:stretch>
                  </pic:blipFill>
                  <pic:spPr>
                    <a:xfrm>
                      <a:off x="0" y="0"/>
                      <a:ext cx="3703641" cy="1562235"/>
                    </a:xfrm>
                    <a:prstGeom prst="rect">
                      <a:avLst/>
                    </a:prstGeom>
                  </pic:spPr>
                </pic:pic>
              </a:graphicData>
            </a:graphic>
          </wp:inline>
        </w:drawing>
      </w:r>
    </w:p>
    <w:p w14:paraId="2A4FDD69" w14:textId="77777777" w:rsidR="00F52BFA" w:rsidRPr="00155FC6" w:rsidRDefault="00F52BFA" w:rsidP="00F52BFA">
      <w:pPr>
        <w:jc w:val="center"/>
        <w:rPr>
          <w:i/>
          <w:iCs/>
        </w:rPr>
      </w:pPr>
      <w:r w:rsidRPr="00155FC6">
        <w:rPr>
          <w:i/>
          <w:iCs/>
        </w:rPr>
        <w:t>Hàm create</w:t>
      </w:r>
    </w:p>
    <w:p w14:paraId="54EDC548" w14:textId="4BAC328E" w:rsidR="00F52BFA" w:rsidRDefault="00F52BFA" w:rsidP="00F52BFA">
      <w:pPr>
        <w:pStyle w:val="phuluccon"/>
      </w:pPr>
      <w:r>
        <w:t>1</w:t>
      </w:r>
      <w:r w:rsidR="005B6709">
        <w:t>8</w:t>
      </w:r>
      <w:r>
        <w:t xml:space="preserve">.3. Lấy thông tin 1 </w:t>
      </w:r>
      <w:r w:rsidR="005B6709">
        <w:t xml:space="preserve">chương </w:t>
      </w:r>
      <w:r>
        <w:t>môn học</w:t>
      </w:r>
    </w:p>
    <w:p w14:paraId="40B64794" w14:textId="57558EAB" w:rsidR="00F52BFA" w:rsidRDefault="00F52BFA" w:rsidP="00F52BFA">
      <w:pPr>
        <w:pStyle w:val="BodyText"/>
        <w:rPr>
          <w:lang w:val="en-US"/>
        </w:rPr>
      </w:pPr>
      <w:r w:rsidRPr="00D03F5A">
        <w:t xml:space="preserve">API Endpoint: </w:t>
      </w:r>
      <w:r w:rsidRPr="00155FC6">
        <w:rPr>
          <w:lang w:val="en-US"/>
        </w:rPr>
        <w:t>GET</w:t>
      </w:r>
      <w:r w:rsidRPr="00D03F5A">
        <w:t xml:space="preserve"> /api/admin/</w:t>
      </w:r>
      <w:r w:rsidRPr="00155FC6">
        <w:rPr>
          <w:lang w:val="en-US"/>
        </w:rPr>
        <w:t>c</w:t>
      </w:r>
      <w:r w:rsidR="005B6709">
        <w:rPr>
          <w:lang w:val="en-US"/>
        </w:rPr>
        <w:t>hapter</w:t>
      </w:r>
      <w:r>
        <w:rPr>
          <w:lang w:val="en-US"/>
        </w:rPr>
        <w:t>/:id</w:t>
      </w:r>
    </w:p>
    <w:p w14:paraId="2BE4CC3D" w14:textId="02AAD98A" w:rsidR="00F52BFA" w:rsidRPr="00155FC6" w:rsidRDefault="005B6709" w:rsidP="00F52BFA">
      <w:pPr>
        <w:jc w:val="center"/>
      </w:pPr>
      <w:r w:rsidRPr="005B6709">
        <w:rPr>
          <w:noProof/>
        </w:rPr>
        <w:drawing>
          <wp:inline distT="0" distB="0" distL="0" distR="0" wp14:anchorId="6F683D33" wp14:editId="719116D0">
            <wp:extent cx="3741744" cy="2095682"/>
            <wp:effectExtent l="0" t="0" r="0" b="0"/>
            <wp:docPr id="13791648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4843" name="Picture 1" descr="A computer screen shot of a program code&#10;&#10;Description automatically generated"/>
                    <pic:cNvPicPr/>
                  </pic:nvPicPr>
                  <pic:blipFill>
                    <a:blip r:embed="rId280"/>
                    <a:stretch>
                      <a:fillRect/>
                    </a:stretch>
                  </pic:blipFill>
                  <pic:spPr>
                    <a:xfrm>
                      <a:off x="0" y="0"/>
                      <a:ext cx="3741744" cy="2095682"/>
                    </a:xfrm>
                    <a:prstGeom prst="rect">
                      <a:avLst/>
                    </a:prstGeom>
                  </pic:spPr>
                </pic:pic>
              </a:graphicData>
            </a:graphic>
          </wp:inline>
        </w:drawing>
      </w:r>
    </w:p>
    <w:p w14:paraId="037C00FA" w14:textId="77777777" w:rsidR="00F52BFA" w:rsidRPr="00155FC6" w:rsidRDefault="00F52BFA" w:rsidP="00F52BFA">
      <w:pPr>
        <w:jc w:val="center"/>
        <w:rPr>
          <w:i/>
          <w:iCs/>
        </w:rPr>
      </w:pPr>
      <w:r w:rsidRPr="00155FC6">
        <w:rPr>
          <w:i/>
          <w:iCs/>
        </w:rPr>
        <w:t xml:space="preserve">Hàm </w:t>
      </w:r>
      <w:r>
        <w:rPr>
          <w:i/>
          <w:iCs/>
        </w:rPr>
        <w:t>getByID</w:t>
      </w:r>
    </w:p>
    <w:p w14:paraId="473E2EDE" w14:textId="0E98E297" w:rsidR="00F52BFA" w:rsidRDefault="00F52BFA" w:rsidP="00F52BFA">
      <w:pPr>
        <w:pStyle w:val="phuluccon"/>
      </w:pPr>
      <w:r>
        <w:t>1</w:t>
      </w:r>
      <w:r w:rsidR="005B6709">
        <w:t>8</w:t>
      </w:r>
      <w:r>
        <w:t xml:space="preserve">.4. Cập nhật 1 </w:t>
      </w:r>
      <w:r w:rsidR="005B6709">
        <w:t>chương</w:t>
      </w:r>
      <w:r>
        <w:t xml:space="preserve"> môn học</w:t>
      </w:r>
    </w:p>
    <w:p w14:paraId="3798CF65" w14:textId="32F3DAEB" w:rsidR="00F52BFA" w:rsidRDefault="00F52BFA" w:rsidP="00F52BFA">
      <w:pPr>
        <w:pStyle w:val="BodyText"/>
        <w:rPr>
          <w:lang w:val="en-US"/>
        </w:rPr>
      </w:pPr>
      <w:r w:rsidRPr="00D03F5A">
        <w:t xml:space="preserve">API Endpoint: </w:t>
      </w:r>
      <w:r>
        <w:rPr>
          <w:lang w:val="en-US"/>
        </w:rPr>
        <w:t>PUT</w:t>
      </w:r>
      <w:r w:rsidRPr="00D03F5A">
        <w:t xml:space="preserve"> /api/admin/</w:t>
      </w:r>
      <w:r w:rsidRPr="00155FC6">
        <w:rPr>
          <w:lang w:val="en-US"/>
        </w:rPr>
        <w:t>c</w:t>
      </w:r>
      <w:r w:rsidR="005B6709">
        <w:rPr>
          <w:lang w:val="en-US"/>
        </w:rPr>
        <w:t>hapter</w:t>
      </w:r>
      <w:r>
        <w:rPr>
          <w:lang w:val="en-US"/>
        </w:rPr>
        <w:t>/:id</w:t>
      </w:r>
    </w:p>
    <w:p w14:paraId="7C5919DF" w14:textId="4E224E6B" w:rsidR="00F52BFA" w:rsidRDefault="005B6709" w:rsidP="00F52BFA">
      <w:pPr>
        <w:pStyle w:val="BodyText"/>
        <w:jc w:val="center"/>
        <w:rPr>
          <w:lang w:val="en-US"/>
        </w:rPr>
      </w:pPr>
      <w:r w:rsidRPr="005B6709">
        <w:rPr>
          <w:noProof/>
          <w:lang w:val="en-US"/>
        </w:rPr>
        <w:lastRenderedPageBreak/>
        <w:drawing>
          <wp:inline distT="0" distB="0" distL="0" distR="0" wp14:anchorId="15272E39" wp14:editId="0EF50DA1">
            <wp:extent cx="3703641" cy="2499577"/>
            <wp:effectExtent l="0" t="0" r="0" b="0"/>
            <wp:docPr id="8358822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82214" name="Picture 1" descr="A screen shot of a computer code&#10;&#10;Description automatically generated"/>
                    <pic:cNvPicPr/>
                  </pic:nvPicPr>
                  <pic:blipFill>
                    <a:blip r:embed="rId281"/>
                    <a:stretch>
                      <a:fillRect/>
                    </a:stretch>
                  </pic:blipFill>
                  <pic:spPr>
                    <a:xfrm>
                      <a:off x="0" y="0"/>
                      <a:ext cx="3703641" cy="2499577"/>
                    </a:xfrm>
                    <a:prstGeom prst="rect">
                      <a:avLst/>
                    </a:prstGeom>
                  </pic:spPr>
                </pic:pic>
              </a:graphicData>
            </a:graphic>
          </wp:inline>
        </w:drawing>
      </w:r>
    </w:p>
    <w:p w14:paraId="01428B75" w14:textId="77777777" w:rsidR="00F52BFA" w:rsidRDefault="00F52BFA" w:rsidP="00F52BFA">
      <w:pPr>
        <w:pStyle w:val="BodyText"/>
        <w:jc w:val="center"/>
        <w:rPr>
          <w:i/>
          <w:iCs/>
          <w:lang w:val="en-US"/>
        </w:rPr>
      </w:pPr>
      <w:r w:rsidRPr="00F52BFA">
        <w:rPr>
          <w:i/>
          <w:iCs/>
          <w:lang w:val="en-US"/>
        </w:rPr>
        <w:t>Hàm update</w:t>
      </w:r>
    </w:p>
    <w:p w14:paraId="70ECBC53" w14:textId="04A07812" w:rsidR="00F52BFA" w:rsidRDefault="00F52BFA" w:rsidP="00F52BFA">
      <w:pPr>
        <w:pStyle w:val="phuluccon"/>
      </w:pPr>
      <w:r>
        <w:t>1</w:t>
      </w:r>
      <w:r w:rsidR="005B6709">
        <w:t>8</w:t>
      </w:r>
      <w:r>
        <w:t xml:space="preserve">.5. Xóa 1 </w:t>
      </w:r>
      <w:r w:rsidR="005B6709">
        <w:t>chương</w:t>
      </w:r>
      <w:r>
        <w:t xml:space="preserve"> môn học</w:t>
      </w:r>
    </w:p>
    <w:p w14:paraId="4501BE87" w14:textId="646508F2" w:rsidR="00F52BFA" w:rsidRDefault="00F52BFA" w:rsidP="00F52BFA">
      <w:pPr>
        <w:pStyle w:val="BodyText"/>
        <w:rPr>
          <w:lang w:val="en-US"/>
        </w:rPr>
      </w:pPr>
      <w:r w:rsidRPr="00D03F5A">
        <w:t xml:space="preserve">API Endpoint: </w:t>
      </w:r>
      <w:r>
        <w:rPr>
          <w:lang w:val="en-US"/>
        </w:rPr>
        <w:t>DELETE</w:t>
      </w:r>
      <w:r w:rsidRPr="00D03F5A">
        <w:t xml:space="preserve"> /api/admin/</w:t>
      </w:r>
      <w:r w:rsidR="005B6709">
        <w:rPr>
          <w:lang w:val="en-US"/>
        </w:rPr>
        <w:t>chapter</w:t>
      </w:r>
      <w:r>
        <w:rPr>
          <w:lang w:val="en-US"/>
        </w:rPr>
        <w:t>/:id</w:t>
      </w:r>
    </w:p>
    <w:p w14:paraId="6EF72884" w14:textId="3FBF8C34" w:rsidR="00F52BFA" w:rsidRDefault="005B6709" w:rsidP="00F52BFA">
      <w:pPr>
        <w:jc w:val="center"/>
      </w:pPr>
      <w:r w:rsidRPr="005B6709">
        <w:rPr>
          <w:noProof/>
        </w:rPr>
        <w:drawing>
          <wp:inline distT="0" distB="0" distL="0" distR="0" wp14:anchorId="327286F3" wp14:editId="6E1F039F">
            <wp:extent cx="3718882" cy="1585097"/>
            <wp:effectExtent l="0" t="0" r="0" b="0"/>
            <wp:docPr id="204563014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0141" name="Picture 1" descr="A computer code with black text&#10;&#10;Description automatically generated"/>
                    <pic:cNvPicPr/>
                  </pic:nvPicPr>
                  <pic:blipFill>
                    <a:blip r:embed="rId282"/>
                    <a:stretch>
                      <a:fillRect/>
                    </a:stretch>
                  </pic:blipFill>
                  <pic:spPr>
                    <a:xfrm>
                      <a:off x="0" y="0"/>
                      <a:ext cx="3718882" cy="1585097"/>
                    </a:xfrm>
                    <a:prstGeom prst="rect">
                      <a:avLst/>
                    </a:prstGeom>
                  </pic:spPr>
                </pic:pic>
              </a:graphicData>
            </a:graphic>
          </wp:inline>
        </w:drawing>
      </w:r>
    </w:p>
    <w:p w14:paraId="1ADA4A3D" w14:textId="77777777" w:rsidR="00F52BFA" w:rsidRDefault="00F52BFA" w:rsidP="00F52BFA">
      <w:pPr>
        <w:jc w:val="center"/>
        <w:rPr>
          <w:i/>
          <w:iCs/>
        </w:rPr>
      </w:pPr>
      <w:r w:rsidRPr="00F52BFA">
        <w:rPr>
          <w:i/>
          <w:iCs/>
        </w:rPr>
        <w:t>Hàm delete</w:t>
      </w:r>
    </w:p>
    <w:p w14:paraId="435ECA6C" w14:textId="05D14B1A" w:rsidR="00F52BFA" w:rsidRDefault="00F52BFA" w:rsidP="00F52BFA">
      <w:pPr>
        <w:pStyle w:val="phuluccon"/>
      </w:pPr>
      <w:r>
        <w:t>1</w:t>
      </w:r>
      <w:r w:rsidR="005B6709">
        <w:t>8</w:t>
      </w:r>
      <w:r>
        <w:t xml:space="preserve">.6. Xóa nhiều </w:t>
      </w:r>
      <w:r w:rsidR="005B6709">
        <w:t>chương</w:t>
      </w:r>
      <w:r>
        <w:t xml:space="preserve"> môn học</w:t>
      </w:r>
    </w:p>
    <w:p w14:paraId="268856EB" w14:textId="161CED50" w:rsidR="00F52BFA" w:rsidRPr="00F52BFA" w:rsidRDefault="00F52BFA" w:rsidP="00F52BFA">
      <w:pPr>
        <w:pStyle w:val="BodyText"/>
        <w:rPr>
          <w:lang w:val="vi-VN"/>
        </w:rPr>
      </w:pPr>
      <w:r w:rsidRPr="00D03F5A">
        <w:t xml:space="preserve">API Endpoint: </w:t>
      </w:r>
      <w:r>
        <w:rPr>
          <w:lang w:val="en-US"/>
        </w:rPr>
        <w:t>DELETE</w:t>
      </w:r>
      <w:r w:rsidRPr="00D03F5A">
        <w:t xml:space="preserve"> /api/admin/</w:t>
      </w:r>
      <w:r w:rsidR="005B6709">
        <w:rPr>
          <w:lang w:val="en-US"/>
        </w:rPr>
        <w:t>chapter</w:t>
      </w:r>
      <w:r>
        <w:rPr>
          <w:lang w:val="en-US"/>
        </w:rPr>
        <w:t>/</w:t>
      </w:r>
      <w:r w:rsidRPr="00F52BFA">
        <w:rPr>
          <w:lang w:val="vi-VN"/>
        </w:rPr>
        <w:t>multiple</w:t>
      </w:r>
    </w:p>
    <w:p w14:paraId="577B4C5D" w14:textId="6092A9B3" w:rsidR="00F52BFA" w:rsidRDefault="005B6709" w:rsidP="00F52BFA">
      <w:pPr>
        <w:pStyle w:val="BodyText"/>
        <w:jc w:val="center"/>
        <w:rPr>
          <w:lang w:val="en-US"/>
        </w:rPr>
      </w:pPr>
      <w:r w:rsidRPr="005B6709">
        <w:rPr>
          <w:noProof/>
          <w:lang w:val="en-US"/>
        </w:rPr>
        <w:lastRenderedPageBreak/>
        <w:drawing>
          <wp:inline distT="0" distB="0" distL="0" distR="0" wp14:anchorId="758534A1" wp14:editId="76FB65EF">
            <wp:extent cx="3718882" cy="2537680"/>
            <wp:effectExtent l="0" t="0" r="0" b="0"/>
            <wp:docPr id="17904663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6329" name="Picture 1" descr="A screenshot of a computer code&#10;&#10;Description automatically generated"/>
                    <pic:cNvPicPr/>
                  </pic:nvPicPr>
                  <pic:blipFill>
                    <a:blip r:embed="rId283"/>
                    <a:stretch>
                      <a:fillRect/>
                    </a:stretch>
                  </pic:blipFill>
                  <pic:spPr>
                    <a:xfrm>
                      <a:off x="0" y="0"/>
                      <a:ext cx="3718882" cy="2537680"/>
                    </a:xfrm>
                    <a:prstGeom prst="rect">
                      <a:avLst/>
                    </a:prstGeom>
                  </pic:spPr>
                </pic:pic>
              </a:graphicData>
            </a:graphic>
          </wp:inline>
        </w:drawing>
      </w:r>
    </w:p>
    <w:p w14:paraId="302D6134" w14:textId="77777777" w:rsidR="00F52BFA" w:rsidRPr="00F52BFA" w:rsidRDefault="00F52BFA" w:rsidP="00F52BFA">
      <w:pPr>
        <w:pStyle w:val="BodyText"/>
        <w:jc w:val="center"/>
        <w:rPr>
          <w:i/>
          <w:iCs/>
          <w:lang w:val="en-US"/>
        </w:rPr>
      </w:pPr>
      <w:r w:rsidRPr="00F52BFA">
        <w:rPr>
          <w:i/>
          <w:iCs/>
          <w:lang w:val="en-US"/>
        </w:rPr>
        <w:t xml:space="preserve">Hàm </w:t>
      </w:r>
      <w:r w:rsidRPr="00F52BFA">
        <w:rPr>
          <w:i/>
          <w:iCs/>
        </w:rPr>
        <w:t>delete</w:t>
      </w:r>
      <w:r w:rsidRPr="00F52BFA">
        <w:rPr>
          <w:i/>
          <w:iCs/>
          <w:lang w:val="en-US"/>
        </w:rPr>
        <w:t>Multiple</w:t>
      </w:r>
    </w:p>
    <w:p w14:paraId="57F6E46D" w14:textId="75ADD2EF" w:rsidR="00F52BFA" w:rsidRDefault="00F52BFA" w:rsidP="00F52BFA">
      <w:pPr>
        <w:pStyle w:val="phuluccon"/>
      </w:pPr>
      <w:r>
        <w:t>1</w:t>
      </w:r>
      <w:r w:rsidR="005B6709">
        <w:t>8</w:t>
      </w:r>
      <w:r>
        <w:t xml:space="preserve">.7. Xóa mềm 1 </w:t>
      </w:r>
      <w:r w:rsidR="005B6709">
        <w:t>chương</w:t>
      </w:r>
      <w:r>
        <w:t xml:space="preserve"> môn học</w:t>
      </w:r>
    </w:p>
    <w:p w14:paraId="35A60FF3" w14:textId="498213E7"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005B6709">
        <w:rPr>
          <w:lang w:val="en-US"/>
        </w:rPr>
        <w:t>chapter</w:t>
      </w:r>
      <w:r>
        <w:rPr>
          <w:lang w:val="en-US"/>
        </w:rPr>
        <w:t>/</w:t>
      </w:r>
      <w:r w:rsidRPr="00F52BFA">
        <w:rPr>
          <w:lang w:val="vi-VN"/>
        </w:rPr>
        <w:t>:id/softDelete</w:t>
      </w:r>
    </w:p>
    <w:p w14:paraId="3EBEBBC3" w14:textId="07AF0964" w:rsidR="00F52BFA" w:rsidRDefault="005B6709" w:rsidP="00F52BFA">
      <w:pPr>
        <w:jc w:val="center"/>
      </w:pPr>
      <w:r w:rsidRPr="005B6709">
        <w:rPr>
          <w:noProof/>
        </w:rPr>
        <w:drawing>
          <wp:inline distT="0" distB="0" distL="0" distR="0" wp14:anchorId="61080536" wp14:editId="66BE6EAB">
            <wp:extent cx="3711262" cy="2537680"/>
            <wp:effectExtent l="0" t="0" r="3810" b="0"/>
            <wp:docPr id="10751761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76134" name="Picture 1" descr="A computer screen shot of a program&#10;&#10;Description automatically generated"/>
                    <pic:cNvPicPr/>
                  </pic:nvPicPr>
                  <pic:blipFill>
                    <a:blip r:embed="rId284"/>
                    <a:stretch>
                      <a:fillRect/>
                    </a:stretch>
                  </pic:blipFill>
                  <pic:spPr>
                    <a:xfrm>
                      <a:off x="0" y="0"/>
                      <a:ext cx="3711262" cy="2537680"/>
                    </a:xfrm>
                    <a:prstGeom prst="rect">
                      <a:avLst/>
                    </a:prstGeom>
                  </pic:spPr>
                </pic:pic>
              </a:graphicData>
            </a:graphic>
          </wp:inline>
        </w:drawing>
      </w:r>
    </w:p>
    <w:p w14:paraId="3636038E" w14:textId="77777777" w:rsidR="00F52BFA" w:rsidRPr="00F52BFA" w:rsidRDefault="00F52BFA" w:rsidP="00F52BFA">
      <w:pPr>
        <w:jc w:val="center"/>
        <w:rPr>
          <w:i/>
          <w:iCs/>
          <w:lang w:val="vi-VN"/>
        </w:rPr>
      </w:pPr>
      <w:r w:rsidRPr="00F52BFA">
        <w:rPr>
          <w:i/>
          <w:iCs/>
        </w:rPr>
        <w:t xml:space="preserve">Hàm </w:t>
      </w:r>
      <w:r w:rsidRPr="00F52BFA">
        <w:rPr>
          <w:i/>
          <w:iCs/>
          <w:lang w:val="vi-VN"/>
        </w:rPr>
        <w:t>toggleSoftDeleteById</w:t>
      </w:r>
    </w:p>
    <w:p w14:paraId="51331EA6" w14:textId="7F2C06F0" w:rsidR="00F52BFA" w:rsidRPr="00F52BFA" w:rsidRDefault="00F52BFA" w:rsidP="00F52BFA">
      <w:pPr>
        <w:pStyle w:val="phuluccon"/>
        <w:rPr>
          <w:lang w:val="vi-VN"/>
        </w:rPr>
      </w:pPr>
      <w:r w:rsidRPr="00F52BFA">
        <w:rPr>
          <w:lang w:val="vi-VN"/>
        </w:rPr>
        <w:t>1</w:t>
      </w:r>
      <w:r w:rsidR="005B6709" w:rsidRPr="005B6709">
        <w:rPr>
          <w:lang w:val="vi-VN"/>
        </w:rPr>
        <w:t>8</w:t>
      </w:r>
      <w:r w:rsidRPr="00F52BFA">
        <w:rPr>
          <w:lang w:val="vi-VN"/>
        </w:rPr>
        <w:t xml:space="preserve">.8. Xóa mềm nhiều </w:t>
      </w:r>
      <w:r w:rsidR="005B6709" w:rsidRPr="005B6709">
        <w:rPr>
          <w:lang w:val="vi-VN"/>
        </w:rPr>
        <w:t>chương</w:t>
      </w:r>
      <w:r w:rsidRPr="00F52BFA">
        <w:rPr>
          <w:lang w:val="vi-VN"/>
        </w:rPr>
        <w:t xml:space="preserve"> môn học</w:t>
      </w:r>
    </w:p>
    <w:p w14:paraId="312BABC2" w14:textId="5D831D80"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w:t>
      </w:r>
      <w:r w:rsidR="005B6709">
        <w:rPr>
          <w:lang w:val="en-US"/>
        </w:rPr>
        <w:t>hapter</w:t>
      </w:r>
      <w:r>
        <w:rPr>
          <w:lang w:val="en-US"/>
        </w:rPr>
        <w:t>s/</w:t>
      </w:r>
      <w:r w:rsidRPr="00F52BFA">
        <w:rPr>
          <w:lang w:val="vi-VN"/>
        </w:rPr>
        <w:t>softDelete</w:t>
      </w:r>
    </w:p>
    <w:p w14:paraId="73690911" w14:textId="2C4DBE3F" w:rsidR="00F52BFA" w:rsidRDefault="005B6709" w:rsidP="00F52BFA">
      <w:pPr>
        <w:jc w:val="center"/>
      </w:pPr>
      <w:r w:rsidRPr="005B6709">
        <w:rPr>
          <w:noProof/>
        </w:rPr>
        <w:lastRenderedPageBreak/>
        <w:drawing>
          <wp:inline distT="0" distB="0" distL="0" distR="0" wp14:anchorId="3D883E5E" wp14:editId="416AEF25">
            <wp:extent cx="3718882" cy="3947502"/>
            <wp:effectExtent l="0" t="0" r="0" b="0"/>
            <wp:docPr id="12159010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01055" name="Picture 1" descr="A screenshot of a computer code&#10;&#10;Description automatically generated"/>
                    <pic:cNvPicPr/>
                  </pic:nvPicPr>
                  <pic:blipFill>
                    <a:blip r:embed="rId285"/>
                    <a:stretch>
                      <a:fillRect/>
                    </a:stretch>
                  </pic:blipFill>
                  <pic:spPr>
                    <a:xfrm>
                      <a:off x="0" y="0"/>
                      <a:ext cx="3718882" cy="3947502"/>
                    </a:xfrm>
                    <a:prstGeom prst="rect">
                      <a:avLst/>
                    </a:prstGeom>
                  </pic:spPr>
                </pic:pic>
              </a:graphicData>
            </a:graphic>
          </wp:inline>
        </w:drawing>
      </w:r>
    </w:p>
    <w:p w14:paraId="1F8DB7FB" w14:textId="77777777" w:rsidR="00F52BFA" w:rsidRPr="00F52BFA" w:rsidRDefault="00F52BFA" w:rsidP="00F52BFA">
      <w:pPr>
        <w:jc w:val="center"/>
        <w:rPr>
          <w:i/>
          <w:iCs/>
          <w:lang w:val="vi-VN"/>
        </w:rPr>
      </w:pPr>
      <w:r w:rsidRPr="00F52BFA">
        <w:rPr>
          <w:i/>
          <w:iCs/>
        </w:rPr>
        <w:t xml:space="preserve">Hàm </w:t>
      </w:r>
      <w:r w:rsidRPr="00F52BFA">
        <w:rPr>
          <w:i/>
          <w:iCs/>
          <w:lang w:val="vi-VN"/>
        </w:rPr>
        <w:t>softDeleteMultiple</w:t>
      </w:r>
    </w:p>
    <w:p w14:paraId="41DBF4E1" w14:textId="162DB641" w:rsidR="00F52BFA" w:rsidRPr="005C7D00" w:rsidRDefault="005C7D00" w:rsidP="005C7D00">
      <w:pPr>
        <w:pStyle w:val="PHULUC"/>
      </w:pPr>
      <w:bookmarkStart w:id="997" w:name="_Toc181602923"/>
      <w:r>
        <w:t xml:space="preserve">PHỤ LỤC </w:t>
      </w:r>
      <w:fldSimple w:instr=" SEQ PHỤ_LỤC \* ARABIC ">
        <w:r w:rsidR="00031219">
          <w:rPr>
            <w:noProof/>
          </w:rPr>
          <w:t>19</w:t>
        </w:r>
      </w:fldSimple>
      <w:r>
        <w:t>. API của assessment item</w:t>
      </w:r>
      <w:bookmarkEnd w:id="997"/>
    </w:p>
    <w:p w14:paraId="570C2E2F" w14:textId="4BE292A9" w:rsidR="005C7D00" w:rsidRPr="005C7D00" w:rsidRDefault="005C7D00" w:rsidP="005C7D00">
      <w:pPr>
        <w:pStyle w:val="phuluccon"/>
      </w:pPr>
      <w:r w:rsidRPr="005C7D00">
        <w:t xml:space="preserve">19.1. Tạo mới </w:t>
      </w:r>
      <w:r>
        <w:t>assessment item</w:t>
      </w:r>
    </w:p>
    <w:p w14:paraId="666A76D0" w14:textId="77777777" w:rsidR="005C7D00" w:rsidRPr="005C7D00" w:rsidRDefault="005C7D00" w:rsidP="005C7D00">
      <w:pPr>
        <w:pStyle w:val="BodyText"/>
        <w:rPr>
          <w:lang w:val="vi-VN"/>
        </w:rPr>
      </w:pPr>
      <w:r w:rsidRPr="00D03F5A">
        <w:t xml:space="preserve">API Endpoint: </w:t>
      </w:r>
      <w:r w:rsidRPr="005C7D00">
        <w:rPr>
          <w:lang w:val="en-US"/>
        </w:rPr>
        <w:t>POST</w:t>
      </w:r>
      <w:r w:rsidRPr="00D03F5A">
        <w:t xml:space="preserve"> /api/admin/</w:t>
      </w:r>
      <w:r w:rsidRPr="005C7D00">
        <w:rPr>
          <w:lang w:val="vi-VN"/>
        </w:rPr>
        <w:t>assessment-item</w:t>
      </w:r>
    </w:p>
    <w:p w14:paraId="0954A70E" w14:textId="4EA38BC3" w:rsidR="005C7D00" w:rsidRDefault="005C7D00" w:rsidP="005C7D00">
      <w:pPr>
        <w:pStyle w:val="BodyText"/>
        <w:ind w:firstLine="0"/>
        <w:jc w:val="center"/>
        <w:rPr>
          <w:lang w:val="fr-FR"/>
        </w:rPr>
      </w:pPr>
      <w:r w:rsidRPr="005C7D00">
        <w:rPr>
          <w:noProof/>
          <w:lang w:val="fr-FR"/>
        </w:rPr>
        <w:drawing>
          <wp:inline distT="0" distB="0" distL="0" distR="0" wp14:anchorId="733587B6" wp14:editId="1623C592">
            <wp:extent cx="3756986" cy="1691787"/>
            <wp:effectExtent l="0" t="0" r="0" b="3810"/>
            <wp:docPr id="145286378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3787" name="Picture 1" descr="A computer code with black text&#10;&#10;Description automatically generated"/>
                    <pic:cNvPicPr/>
                  </pic:nvPicPr>
                  <pic:blipFill>
                    <a:blip r:embed="rId286"/>
                    <a:stretch>
                      <a:fillRect/>
                    </a:stretch>
                  </pic:blipFill>
                  <pic:spPr>
                    <a:xfrm>
                      <a:off x="0" y="0"/>
                      <a:ext cx="3756986" cy="1691787"/>
                    </a:xfrm>
                    <a:prstGeom prst="rect">
                      <a:avLst/>
                    </a:prstGeom>
                  </pic:spPr>
                </pic:pic>
              </a:graphicData>
            </a:graphic>
          </wp:inline>
        </w:drawing>
      </w:r>
    </w:p>
    <w:p w14:paraId="5EAD84EF" w14:textId="2BE1F9C5" w:rsidR="005C7D00" w:rsidRPr="002E3E72" w:rsidRDefault="005C7D00" w:rsidP="005C7D00">
      <w:pPr>
        <w:pStyle w:val="BodyText"/>
        <w:ind w:firstLine="0"/>
        <w:jc w:val="center"/>
        <w:rPr>
          <w:i/>
          <w:iCs/>
          <w:lang w:val="en-US"/>
        </w:rPr>
      </w:pPr>
      <w:r w:rsidRPr="002E3E72">
        <w:rPr>
          <w:i/>
          <w:iCs/>
          <w:lang w:val="en-US"/>
        </w:rPr>
        <w:t>Hàm create</w:t>
      </w:r>
    </w:p>
    <w:p w14:paraId="35D16811" w14:textId="6FAF72B0" w:rsidR="005C7D00" w:rsidRPr="005C7D00" w:rsidRDefault="005C7D00" w:rsidP="005C7D00">
      <w:pPr>
        <w:pStyle w:val="phuluccon"/>
      </w:pPr>
      <w:r w:rsidRPr="005C7D00">
        <w:t>19.2. C</w:t>
      </w:r>
      <w:r>
        <w:t>ập nhật 1 assessment item</w:t>
      </w:r>
    </w:p>
    <w:p w14:paraId="3D921909" w14:textId="32958784" w:rsidR="005C7D00" w:rsidRPr="005C7D00" w:rsidRDefault="005C7D00" w:rsidP="005C7D00">
      <w:pPr>
        <w:pStyle w:val="BodyText"/>
        <w:rPr>
          <w:lang w:val="en-US"/>
        </w:rPr>
      </w:pPr>
      <w:r w:rsidRPr="00D03F5A">
        <w:t xml:space="preserve">API Endpoint: </w:t>
      </w:r>
      <w:r w:rsidRPr="005C7D00">
        <w:rPr>
          <w:lang w:val="en-US"/>
        </w:rPr>
        <w:t>PUT</w:t>
      </w:r>
      <w:r w:rsidRPr="00D03F5A">
        <w:t xml:space="preserve"> /api/admin/</w:t>
      </w:r>
      <w:r w:rsidRPr="005C7D00">
        <w:rPr>
          <w:lang w:val="vi-VN"/>
        </w:rPr>
        <w:t>assessment-item</w:t>
      </w:r>
      <w:r>
        <w:rPr>
          <w:lang w:val="en-US"/>
        </w:rPr>
        <w:t>/:id</w:t>
      </w:r>
    </w:p>
    <w:p w14:paraId="3E0A66AE" w14:textId="06D51A9C" w:rsidR="00F52BFA" w:rsidRDefault="005C7D00" w:rsidP="005C7D00">
      <w:pPr>
        <w:jc w:val="center"/>
      </w:pPr>
      <w:r w:rsidRPr="005C7D00">
        <w:rPr>
          <w:noProof/>
          <w:lang w:val="vi-VN"/>
        </w:rPr>
        <w:lastRenderedPageBreak/>
        <w:drawing>
          <wp:inline distT="0" distB="0" distL="0" distR="0" wp14:anchorId="386A900A" wp14:editId="5DF70A5F">
            <wp:extent cx="3711262" cy="2072820"/>
            <wp:effectExtent l="0" t="0" r="3810" b="3810"/>
            <wp:docPr id="16846585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8577" name="Picture 1" descr="A computer screen shot of a program code&#10;&#10;Description automatically generated"/>
                    <pic:cNvPicPr/>
                  </pic:nvPicPr>
                  <pic:blipFill>
                    <a:blip r:embed="rId287"/>
                    <a:stretch>
                      <a:fillRect/>
                    </a:stretch>
                  </pic:blipFill>
                  <pic:spPr>
                    <a:xfrm>
                      <a:off x="0" y="0"/>
                      <a:ext cx="3711262" cy="2072820"/>
                    </a:xfrm>
                    <a:prstGeom prst="rect">
                      <a:avLst/>
                    </a:prstGeom>
                  </pic:spPr>
                </pic:pic>
              </a:graphicData>
            </a:graphic>
          </wp:inline>
        </w:drawing>
      </w:r>
    </w:p>
    <w:p w14:paraId="1D3CD071" w14:textId="2C04549D" w:rsidR="005C7D00" w:rsidRDefault="005C7D00" w:rsidP="005C7D00">
      <w:pPr>
        <w:jc w:val="center"/>
        <w:rPr>
          <w:i/>
          <w:iCs/>
        </w:rPr>
      </w:pPr>
      <w:r w:rsidRPr="005C7D00">
        <w:rPr>
          <w:i/>
          <w:iCs/>
        </w:rPr>
        <w:t>Hàm update</w:t>
      </w:r>
    </w:p>
    <w:p w14:paraId="4B3A551B" w14:textId="5F929F42" w:rsidR="005C7D00" w:rsidRDefault="005C7D00" w:rsidP="005C7D00">
      <w:pPr>
        <w:pStyle w:val="PHULUC"/>
      </w:pPr>
      <w:bookmarkStart w:id="998" w:name="_Toc181602924"/>
      <w:r>
        <w:t xml:space="preserve">PHỤ LỤC </w:t>
      </w:r>
      <w:fldSimple w:instr=" SEQ PHỤ_LỤC \* ARABIC ">
        <w:r w:rsidR="00031219">
          <w:rPr>
            <w:noProof/>
          </w:rPr>
          <w:t>20</w:t>
        </w:r>
      </w:fldSimple>
      <w:r>
        <w:t>. API của ánh xạ CĐR CT với mục tiêu CT</w:t>
      </w:r>
      <w:bookmarkEnd w:id="998"/>
    </w:p>
    <w:p w14:paraId="1A105C39" w14:textId="470C4743" w:rsidR="005C7D00" w:rsidRPr="005C7D00" w:rsidRDefault="005C7D00" w:rsidP="005C7D00">
      <w:pPr>
        <w:pStyle w:val="phuluccon"/>
      </w:pPr>
      <w:r>
        <w:t>20</w:t>
      </w:r>
      <w:r w:rsidRPr="005C7D00">
        <w:t xml:space="preserve">.1. </w:t>
      </w:r>
      <w:r>
        <w:t>Nhận thông tin tất cả</w:t>
      </w:r>
      <w:r w:rsidRPr="005C7D00">
        <w:t xml:space="preserve"> </w:t>
      </w:r>
      <w:r>
        <w:t>ánh xạ</w:t>
      </w:r>
    </w:p>
    <w:p w14:paraId="7E2CDC67" w14:textId="79F68240" w:rsidR="005C7D00" w:rsidRDefault="005C7D00" w:rsidP="005C7D00">
      <w:pPr>
        <w:pStyle w:val="BodyText"/>
        <w:rPr>
          <w:lang w:val="en-US"/>
        </w:rPr>
      </w:pPr>
      <w:r w:rsidRPr="00D03F5A">
        <w:t xml:space="preserve">API Endpoint: </w:t>
      </w:r>
      <w:r>
        <w:rPr>
          <w:lang w:val="en-US"/>
        </w:rPr>
        <w:t>GE</w:t>
      </w:r>
      <w:r w:rsidRPr="005C7D00">
        <w:rPr>
          <w:lang w:val="en-US"/>
        </w:rPr>
        <w:t>T</w:t>
      </w:r>
      <w:r w:rsidRPr="00D03F5A">
        <w:t xml:space="preserve"> /api/admin/</w:t>
      </w:r>
      <w:r w:rsidRPr="005C7D00">
        <w:rPr>
          <w:lang w:val="vi-VN"/>
        </w:rPr>
        <w:t>po-plo</w:t>
      </w:r>
    </w:p>
    <w:p w14:paraId="2F8CA250" w14:textId="5508A2E8" w:rsidR="005C7D00" w:rsidRDefault="005C7D00" w:rsidP="005C7D00">
      <w:pPr>
        <w:pStyle w:val="BodyText"/>
        <w:jc w:val="center"/>
        <w:rPr>
          <w:lang w:val="en-US"/>
        </w:rPr>
      </w:pPr>
      <w:r w:rsidRPr="005C7D00">
        <w:rPr>
          <w:noProof/>
          <w:lang w:val="en-US"/>
        </w:rPr>
        <w:drawing>
          <wp:inline distT="0" distB="0" distL="0" distR="0" wp14:anchorId="475E74C0" wp14:editId="37E2FD7A">
            <wp:extent cx="3711262" cy="1318374"/>
            <wp:effectExtent l="0" t="0" r="3810" b="0"/>
            <wp:docPr id="553940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0778" name="Picture 1" descr="A screenshot of a computer program&#10;&#10;Description automatically generated"/>
                    <pic:cNvPicPr/>
                  </pic:nvPicPr>
                  <pic:blipFill>
                    <a:blip r:embed="rId288"/>
                    <a:stretch>
                      <a:fillRect/>
                    </a:stretch>
                  </pic:blipFill>
                  <pic:spPr>
                    <a:xfrm>
                      <a:off x="0" y="0"/>
                      <a:ext cx="3711262" cy="1318374"/>
                    </a:xfrm>
                    <a:prstGeom prst="rect">
                      <a:avLst/>
                    </a:prstGeom>
                  </pic:spPr>
                </pic:pic>
              </a:graphicData>
            </a:graphic>
          </wp:inline>
        </w:drawing>
      </w:r>
    </w:p>
    <w:p w14:paraId="4D619636" w14:textId="566A1E58" w:rsidR="005C7D00" w:rsidRPr="005C7D00" w:rsidRDefault="005C7D00" w:rsidP="005C7D00">
      <w:pPr>
        <w:pStyle w:val="BodyText"/>
        <w:jc w:val="center"/>
        <w:rPr>
          <w:i/>
          <w:iCs/>
          <w:lang w:val="en-US"/>
        </w:rPr>
      </w:pPr>
      <w:r w:rsidRPr="005C7D00">
        <w:rPr>
          <w:i/>
          <w:iCs/>
          <w:lang w:val="en-US"/>
        </w:rPr>
        <w:t>Hàm getAll</w:t>
      </w:r>
    </w:p>
    <w:p w14:paraId="625A0724" w14:textId="32EDD45B" w:rsidR="005C7D00" w:rsidRPr="005C7D00" w:rsidRDefault="005C7D00" w:rsidP="005C7D00">
      <w:pPr>
        <w:pStyle w:val="phuluccon"/>
      </w:pPr>
      <w:r>
        <w:t>20</w:t>
      </w:r>
      <w:r w:rsidRPr="005C7D00">
        <w:t xml:space="preserve">.1. Tạo mới </w:t>
      </w:r>
      <w:r>
        <w:t>ánh xạ</w:t>
      </w:r>
    </w:p>
    <w:p w14:paraId="32D0D8E7" w14:textId="22D68FB2" w:rsidR="005C7D00" w:rsidRPr="005C7D00" w:rsidRDefault="005C7D00" w:rsidP="005C7D00">
      <w:pPr>
        <w:pStyle w:val="BodyText"/>
        <w:rPr>
          <w:lang w:val="vi-VN"/>
        </w:rPr>
      </w:pPr>
      <w:r w:rsidRPr="00D03F5A">
        <w:t xml:space="preserve">API Endpoint: </w:t>
      </w:r>
      <w:r w:rsidRPr="005C7D00">
        <w:rPr>
          <w:lang w:val="fr-FR"/>
        </w:rPr>
        <w:t>POST</w:t>
      </w:r>
      <w:r w:rsidRPr="00D03F5A">
        <w:t xml:space="preserve"> /api/admin/</w:t>
      </w:r>
      <w:r w:rsidRPr="005C7D00">
        <w:rPr>
          <w:lang w:val="vi-VN"/>
        </w:rPr>
        <w:t>po-plo</w:t>
      </w:r>
    </w:p>
    <w:p w14:paraId="111DF42E" w14:textId="6CF2DD28" w:rsidR="005C7D00" w:rsidRPr="005C7D00" w:rsidRDefault="005C7D00" w:rsidP="005C7D00">
      <w:pPr>
        <w:pStyle w:val="BodyText"/>
        <w:ind w:firstLine="0"/>
        <w:jc w:val="center"/>
        <w:rPr>
          <w:lang w:val="vi-VN"/>
        </w:rPr>
      </w:pPr>
      <w:r w:rsidRPr="005C7D00">
        <w:rPr>
          <w:noProof/>
          <w:lang w:val="vi-VN"/>
        </w:rPr>
        <w:drawing>
          <wp:inline distT="0" distB="0" distL="0" distR="0" wp14:anchorId="3C1B3BAC" wp14:editId="0236D2D5">
            <wp:extent cx="3711262" cy="2385267"/>
            <wp:effectExtent l="0" t="0" r="3810" b="0"/>
            <wp:docPr id="75984804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8046" name="Picture 1" descr="A computer code with text&#10;&#10;Description automatically generated"/>
                    <pic:cNvPicPr/>
                  </pic:nvPicPr>
                  <pic:blipFill>
                    <a:blip r:embed="rId289"/>
                    <a:stretch>
                      <a:fillRect/>
                    </a:stretch>
                  </pic:blipFill>
                  <pic:spPr>
                    <a:xfrm>
                      <a:off x="0" y="0"/>
                      <a:ext cx="3711262" cy="2385267"/>
                    </a:xfrm>
                    <a:prstGeom prst="rect">
                      <a:avLst/>
                    </a:prstGeom>
                  </pic:spPr>
                </pic:pic>
              </a:graphicData>
            </a:graphic>
          </wp:inline>
        </w:drawing>
      </w:r>
    </w:p>
    <w:p w14:paraId="452D4F85" w14:textId="4C06C49B" w:rsidR="005C7D00" w:rsidRPr="005C7D00" w:rsidRDefault="005C7D00" w:rsidP="005C7D00">
      <w:pPr>
        <w:pStyle w:val="BodyText"/>
        <w:ind w:firstLine="0"/>
        <w:jc w:val="center"/>
        <w:rPr>
          <w:i/>
          <w:iCs/>
          <w:lang w:val="en-US"/>
        </w:rPr>
      </w:pPr>
      <w:r w:rsidRPr="005C7D00">
        <w:rPr>
          <w:i/>
          <w:iCs/>
          <w:lang w:val="en-US"/>
        </w:rPr>
        <w:t xml:space="preserve">Hàm </w:t>
      </w:r>
      <w:r w:rsidR="00A57A5E" w:rsidRPr="00A57A5E">
        <w:rPr>
          <w:i/>
          <w:iCs/>
          <w:lang w:val="en-US"/>
        </w:rPr>
        <w:t>SavePoPlo</w:t>
      </w:r>
    </w:p>
    <w:p w14:paraId="76506DBE" w14:textId="17D79D23" w:rsidR="005C7D00" w:rsidRPr="005C7D00" w:rsidRDefault="005C7D00" w:rsidP="005C7D00">
      <w:pPr>
        <w:pStyle w:val="phuluccon"/>
      </w:pPr>
      <w:r>
        <w:lastRenderedPageBreak/>
        <w:t>20</w:t>
      </w:r>
      <w:r w:rsidRPr="005C7D00">
        <w:t xml:space="preserve">.2. </w:t>
      </w:r>
      <w:r>
        <w:t>Xóa 1 ánh xạ</w:t>
      </w:r>
    </w:p>
    <w:p w14:paraId="068EF65B" w14:textId="7FCB3EE7" w:rsidR="005C7D00" w:rsidRDefault="005C7D00" w:rsidP="005C7D00">
      <w:pPr>
        <w:pStyle w:val="BodyText"/>
        <w:rPr>
          <w:lang w:val="en-US"/>
        </w:rPr>
      </w:pPr>
      <w:r w:rsidRPr="00D03F5A">
        <w:t xml:space="preserve">API Endpoint: </w:t>
      </w:r>
      <w:r>
        <w:rPr>
          <w:lang w:val="en-US"/>
        </w:rPr>
        <w:t>DELETE</w:t>
      </w:r>
      <w:r w:rsidRPr="00D03F5A">
        <w:t xml:space="preserve"> /api/admin/</w:t>
      </w:r>
      <w:r w:rsidRPr="005C7D00">
        <w:rPr>
          <w:lang w:val="vi-VN"/>
        </w:rPr>
        <w:t>po-plo</w:t>
      </w:r>
    </w:p>
    <w:p w14:paraId="6530089E" w14:textId="33F46660" w:rsidR="005C7D00" w:rsidRDefault="00A57A5E" w:rsidP="00A57A5E">
      <w:pPr>
        <w:pStyle w:val="BodyText"/>
        <w:jc w:val="center"/>
        <w:rPr>
          <w:b/>
          <w:bCs/>
          <w:lang w:val="en-US"/>
        </w:rPr>
      </w:pPr>
      <w:r w:rsidRPr="00A57A5E">
        <w:rPr>
          <w:b/>
          <w:bCs/>
          <w:noProof/>
          <w:lang w:val="en-US"/>
        </w:rPr>
        <w:drawing>
          <wp:inline distT="0" distB="0" distL="0" distR="0" wp14:anchorId="4208367C" wp14:editId="50C5A314">
            <wp:extent cx="3673158" cy="2781541"/>
            <wp:effectExtent l="0" t="0" r="3810" b="0"/>
            <wp:docPr id="713593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3663" name="Picture 1" descr="A screen shot of a computer code&#10;&#10;Description automatically generated"/>
                    <pic:cNvPicPr/>
                  </pic:nvPicPr>
                  <pic:blipFill>
                    <a:blip r:embed="rId290"/>
                    <a:stretch>
                      <a:fillRect/>
                    </a:stretch>
                  </pic:blipFill>
                  <pic:spPr>
                    <a:xfrm>
                      <a:off x="0" y="0"/>
                      <a:ext cx="3673158" cy="2781541"/>
                    </a:xfrm>
                    <a:prstGeom prst="rect">
                      <a:avLst/>
                    </a:prstGeom>
                  </pic:spPr>
                </pic:pic>
              </a:graphicData>
            </a:graphic>
          </wp:inline>
        </w:drawing>
      </w:r>
    </w:p>
    <w:p w14:paraId="3608938A" w14:textId="77777777" w:rsidR="00A57A5E" w:rsidRPr="00A57A5E" w:rsidRDefault="00A57A5E" w:rsidP="00A57A5E">
      <w:pPr>
        <w:jc w:val="center"/>
        <w:rPr>
          <w:i/>
          <w:iCs/>
          <w:lang w:val="vi-VN"/>
        </w:rPr>
      </w:pPr>
      <w:r w:rsidRPr="00A57A5E">
        <w:rPr>
          <w:i/>
          <w:iCs/>
        </w:rPr>
        <w:t xml:space="preserve">Hàm </w:t>
      </w:r>
      <w:r w:rsidRPr="00A57A5E">
        <w:rPr>
          <w:i/>
          <w:iCs/>
          <w:lang w:val="vi-VN"/>
        </w:rPr>
        <w:t>DeletePoPlo</w:t>
      </w:r>
    </w:p>
    <w:p w14:paraId="3BE5C979" w14:textId="0F472637" w:rsidR="00A57A5E" w:rsidRDefault="00A57A5E" w:rsidP="00A57A5E">
      <w:pPr>
        <w:pStyle w:val="PHULUC"/>
      </w:pPr>
      <w:bookmarkStart w:id="999" w:name="_Toc181602925"/>
      <w:r>
        <w:t xml:space="preserve">PHỤ LỤC </w:t>
      </w:r>
      <w:fldSimple w:instr=" SEQ PHỤ_LỤC \* ARABIC ">
        <w:r w:rsidR="00031219">
          <w:rPr>
            <w:noProof/>
          </w:rPr>
          <w:t>21</w:t>
        </w:r>
      </w:fldSimple>
      <w:r>
        <w:t>. API của ánh xạ CĐR CT với CĐR môn học</w:t>
      </w:r>
      <w:bookmarkEnd w:id="999"/>
    </w:p>
    <w:p w14:paraId="5F2C08C1" w14:textId="1E9BFC45" w:rsidR="00A57A5E" w:rsidRPr="005C7D00" w:rsidRDefault="00A57A5E" w:rsidP="00A57A5E">
      <w:pPr>
        <w:pStyle w:val="phuluccon"/>
      </w:pPr>
      <w:r>
        <w:t>21</w:t>
      </w:r>
      <w:r w:rsidRPr="005C7D00">
        <w:t xml:space="preserve">.1. </w:t>
      </w:r>
      <w:r>
        <w:t>Nhận thông tin tất cả</w:t>
      </w:r>
      <w:r w:rsidRPr="005C7D00">
        <w:t xml:space="preserve"> </w:t>
      </w:r>
      <w:r>
        <w:t>ánh xạ</w:t>
      </w:r>
    </w:p>
    <w:p w14:paraId="3758AFE7" w14:textId="31F1B5B8" w:rsidR="00A57A5E" w:rsidRPr="00A57A5E" w:rsidRDefault="00A57A5E" w:rsidP="00A57A5E">
      <w:pPr>
        <w:pStyle w:val="BodyText"/>
        <w:rPr>
          <w:lang w:val="en-US"/>
        </w:rPr>
      </w:pPr>
      <w:r w:rsidRPr="00D03F5A">
        <w:t xml:space="preserve">API Endpoint: </w:t>
      </w:r>
      <w:r>
        <w:rPr>
          <w:lang w:val="en-US"/>
        </w:rPr>
        <w:t>GE</w:t>
      </w:r>
      <w:r w:rsidRPr="005C7D00">
        <w:rPr>
          <w:lang w:val="en-US"/>
        </w:rPr>
        <w:t>T</w:t>
      </w:r>
      <w:r w:rsidRPr="00D03F5A">
        <w:t xml:space="preserve"> /api/admin/</w:t>
      </w:r>
      <w:r w:rsidRPr="00A57A5E">
        <w:rPr>
          <w:lang w:val="vi-VN"/>
        </w:rPr>
        <w:t>plo-clo</w:t>
      </w:r>
    </w:p>
    <w:p w14:paraId="6060F7F3" w14:textId="67B6A96E" w:rsidR="00A57A5E" w:rsidRDefault="00A57A5E" w:rsidP="00A57A5E">
      <w:pPr>
        <w:pStyle w:val="BodyText"/>
        <w:jc w:val="center"/>
        <w:rPr>
          <w:lang w:val="en-US"/>
        </w:rPr>
      </w:pPr>
      <w:r w:rsidRPr="00A57A5E">
        <w:rPr>
          <w:noProof/>
          <w:lang w:val="en-US"/>
        </w:rPr>
        <w:lastRenderedPageBreak/>
        <w:drawing>
          <wp:inline distT="0" distB="0" distL="0" distR="0" wp14:anchorId="658EDCF7" wp14:editId="3DA2EB53">
            <wp:extent cx="5082980" cy="4077053"/>
            <wp:effectExtent l="0" t="0" r="3810" b="0"/>
            <wp:docPr id="1200043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3075" name="Picture 1" descr="A screenshot of a computer program&#10;&#10;Description automatically generated"/>
                    <pic:cNvPicPr/>
                  </pic:nvPicPr>
                  <pic:blipFill>
                    <a:blip r:embed="rId291"/>
                    <a:stretch>
                      <a:fillRect/>
                    </a:stretch>
                  </pic:blipFill>
                  <pic:spPr>
                    <a:xfrm>
                      <a:off x="0" y="0"/>
                      <a:ext cx="5082980" cy="4077053"/>
                    </a:xfrm>
                    <a:prstGeom prst="rect">
                      <a:avLst/>
                    </a:prstGeom>
                  </pic:spPr>
                </pic:pic>
              </a:graphicData>
            </a:graphic>
          </wp:inline>
        </w:drawing>
      </w:r>
    </w:p>
    <w:p w14:paraId="0315069D" w14:textId="47AD0AB8" w:rsidR="00A57A5E" w:rsidRDefault="00A57A5E" w:rsidP="00A57A5E">
      <w:pPr>
        <w:pStyle w:val="BodyText"/>
        <w:jc w:val="center"/>
        <w:rPr>
          <w:i/>
          <w:iCs/>
          <w:lang w:val="en-US"/>
        </w:rPr>
      </w:pPr>
      <w:r w:rsidRPr="005C7D00">
        <w:rPr>
          <w:i/>
          <w:iCs/>
          <w:lang w:val="en-US"/>
        </w:rPr>
        <w:t xml:space="preserve">Hàm </w:t>
      </w:r>
      <w:r>
        <w:rPr>
          <w:i/>
          <w:iCs/>
          <w:lang w:val="en-US"/>
        </w:rPr>
        <w:t>index</w:t>
      </w:r>
    </w:p>
    <w:p w14:paraId="1AC152B8" w14:textId="7BD1C940" w:rsidR="00A57A5E" w:rsidRPr="00A57A5E" w:rsidRDefault="00A57A5E" w:rsidP="00A57A5E">
      <w:pPr>
        <w:pStyle w:val="BodyText"/>
        <w:rPr>
          <w:lang w:val="vi-VN"/>
        </w:rPr>
      </w:pPr>
      <w:r w:rsidRPr="00A57A5E">
        <w:rPr>
          <w:lang w:val="vi-VN"/>
        </w:rPr>
        <w:t xml:space="preserve">Hàm </w:t>
      </w:r>
      <w:r w:rsidR="00AA4F1F">
        <w:rPr>
          <w:lang w:val="en-US"/>
        </w:rPr>
        <w:t>này</w:t>
      </w:r>
      <w:r w:rsidRPr="00A57A5E">
        <w:rPr>
          <w:lang w:val="vi-VN"/>
        </w:rPr>
        <w:t xml:space="preserve"> có nhiệm vụ truy vấn thông tin PLO-CLO dựa trên các tham số id_clos và clo_id.</w:t>
      </w:r>
    </w:p>
    <w:p w14:paraId="058F0F59" w14:textId="4B95E8BD" w:rsidR="00A57A5E" w:rsidRPr="00A57A5E" w:rsidRDefault="00A57A5E" w:rsidP="00A57A5E">
      <w:pPr>
        <w:pStyle w:val="BodyText"/>
        <w:rPr>
          <w:lang w:val="vi-VN"/>
        </w:rPr>
      </w:pPr>
      <w:r w:rsidRPr="00A57A5E">
        <w:rPr>
          <w:lang w:val="vi-VN"/>
        </w:rPr>
        <w:t xml:space="preserve">Đầu tiên, nếu tham số id_clos được cung cấp, hàm sẽ phân tích và lấy danh sách ID CLO, sau đó truy xuất các bản ghi PLO-CLO tương ứng. Nếu không tìm thấy bản ghi nào, hàm sẽ trả về mã trạng thái 404 cùng thông báo </w:t>
      </w:r>
      <w:r w:rsidR="00553660">
        <w:rPr>
          <w:lang w:val="vi-VN"/>
        </w:rPr>
        <w:t>“</w:t>
      </w:r>
      <w:r w:rsidRPr="00A57A5E">
        <w:rPr>
          <w:lang w:val="vi-VN"/>
        </w:rPr>
        <w:t>No PLO-CLOs found for the given CLO IDs.</w:t>
      </w:r>
      <w:r w:rsidR="00553660">
        <w:rPr>
          <w:lang w:val="vi-VN"/>
        </w:rPr>
        <w:t>”</w:t>
      </w:r>
    </w:p>
    <w:p w14:paraId="5C4C8D24" w14:textId="77777777" w:rsidR="00A57A5E" w:rsidRPr="00A57A5E" w:rsidRDefault="00A57A5E" w:rsidP="00A57A5E">
      <w:pPr>
        <w:pStyle w:val="BodyText"/>
        <w:rPr>
          <w:lang w:val="vi-VN"/>
        </w:rPr>
      </w:pPr>
      <w:r w:rsidRPr="00A57A5E">
        <w:rPr>
          <w:lang w:val="vi-VN"/>
        </w:rPr>
        <w:t>Tiếp theo, trong trường hợp chỉ có clo_id, hàm sẽ tìm kiếm các bản ghi PLO-CLO liên quan và trích xuất các ID PLO. Nếu không có bản ghi nào, mã 404 cũng sẽ được trả về.</w:t>
      </w:r>
    </w:p>
    <w:p w14:paraId="7FCF86AD" w14:textId="77777777" w:rsidR="00A57A5E" w:rsidRPr="00A57A5E" w:rsidRDefault="00A57A5E" w:rsidP="00A57A5E">
      <w:pPr>
        <w:pStyle w:val="BodyText"/>
        <w:rPr>
          <w:lang w:val="vi-VN"/>
        </w:rPr>
      </w:pPr>
      <w:r w:rsidRPr="00A57A5E">
        <w:rPr>
          <w:lang w:val="vi-VN"/>
        </w:rPr>
        <w:t>Cuối cùng, nếu không có tham số nào được cung cấp, hàm sẽ truy vấn tất cả các bản ghi PLO-CLO có sẵn.</w:t>
      </w:r>
    </w:p>
    <w:p w14:paraId="76B57A64" w14:textId="0DA1E69A" w:rsidR="00A57A5E" w:rsidRPr="002E3E72" w:rsidRDefault="00A57A5E" w:rsidP="00A57A5E">
      <w:pPr>
        <w:pStyle w:val="BodyText"/>
        <w:rPr>
          <w:lang w:val="vi-VN"/>
        </w:rPr>
      </w:pPr>
      <w:r w:rsidRPr="00A57A5E">
        <w:rPr>
          <w:lang w:val="vi-VN"/>
        </w:rPr>
        <w:t xml:space="preserve">Trong mọi tình huống, nếu có lỗi xảy ra, mã trạng thái 500 và thông báo </w:t>
      </w:r>
      <w:r w:rsidR="00553660">
        <w:rPr>
          <w:lang w:val="vi-VN"/>
        </w:rPr>
        <w:t>“</w:t>
      </w:r>
      <w:r w:rsidRPr="00A57A5E">
        <w:rPr>
          <w:lang w:val="vi-VN"/>
        </w:rPr>
        <w:t>Internal server error</w:t>
      </w:r>
      <w:r w:rsidR="00553660">
        <w:rPr>
          <w:lang w:val="vi-VN"/>
        </w:rPr>
        <w:t>”</w:t>
      </w:r>
      <w:r w:rsidRPr="00A57A5E">
        <w:rPr>
          <w:lang w:val="vi-VN"/>
        </w:rPr>
        <w:t xml:space="preserve"> sẽ được gửi tới người dùng, cùng với việc ghi lại thông tin chi tiết về lỗi trong console để hỗ trợ xử lý sự cố.</w:t>
      </w:r>
    </w:p>
    <w:p w14:paraId="58AB66A3" w14:textId="0CC526AF" w:rsidR="00A57A5E" w:rsidRPr="005C7D00" w:rsidRDefault="00A57A5E" w:rsidP="00A57A5E">
      <w:pPr>
        <w:pStyle w:val="phuluccon"/>
      </w:pPr>
      <w:r>
        <w:lastRenderedPageBreak/>
        <w:t>2</w:t>
      </w:r>
      <w:r w:rsidR="00195267">
        <w:t>1</w:t>
      </w:r>
      <w:r w:rsidRPr="005C7D00">
        <w:t>.</w:t>
      </w:r>
      <w:r w:rsidR="00195267">
        <w:t>2</w:t>
      </w:r>
      <w:r w:rsidRPr="005C7D00">
        <w:t xml:space="preserve">. Tạo mới </w:t>
      </w:r>
      <w:r>
        <w:t>ánh xạ</w:t>
      </w:r>
    </w:p>
    <w:p w14:paraId="428D5E7F" w14:textId="092765B9" w:rsidR="00A57A5E" w:rsidRPr="00A57A5E" w:rsidRDefault="00A57A5E" w:rsidP="00A57A5E">
      <w:pPr>
        <w:pStyle w:val="BodyText"/>
        <w:rPr>
          <w:lang w:val="en-US"/>
        </w:rPr>
      </w:pPr>
      <w:r w:rsidRPr="00D03F5A">
        <w:t xml:space="preserve">API Endpoint: </w:t>
      </w:r>
      <w:r w:rsidRPr="005C7D00">
        <w:rPr>
          <w:lang w:val="fr-FR"/>
        </w:rPr>
        <w:t>POST</w:t>
      </w:r>
      <w:r w:rsidRPr="00D03F5A">
        <w:t xml:space="preserve"> /api/admin/</w:t>
      </w:r>
      <w:r w:rsidRPr="00A57A5E">
        <w:rPr>
          <w:lang w:val="vi-VN"/>
        </w:rPr>
        <w:t>plo-clo</w:t>
      </w:r>
    </w:p>
    <w:p w14:paraId="446F1277" w14:textId="48746A2E" w:rsidR="00A57A5E" w:rsidRPr="00A57A5E" w:rsidRDefault="00A57A5E" w:rsidP="00A57A5E">
      <w:pPr>
        <w:pStyle w:val="BodyText"/>
        <w:ind w:firstLine="0"/>
        <w:jc w:val="center"/>
        <w:rPr>
          <w:lang w:val="en-US"/>
        </w:rPr>
      </w:pPr>
      <w:r w:rsidRPr="00A57A5E">
        <w:rPr>
          <w:noProof/>
          <w:lang w:val="en-US"/>
        </w:rPr>
        <w:drawing>
          <wp:inline distT="0" distB="0" distL="0" distR="0" wp14:anchorId="351A553B" wp14:editId="4043EEA7">
            <wp:extent cx="3856054" cy="2438611"/>
            <wp:effectExtent l="0" t="0" r="0" b="0"/>
            <wp:docPr id="18964604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044" name="Picture 1" descr="A computer code with text&#10;&#10;Description automatically generated"/>
                    <pic:cNvPicPr/>
                  </pic:nvPicPr>
                  <pic:blipFill>
                    <a:blip r:embed="rId292"/>
                    <a:stretch>
                      <a:fillRect/>
                    </a:stretch>
                  </pic:blipFill>
                  <pic:spPr>
                    <a:xfrm>
                      <a:off x="0" y="0"/>
                      <a:ext cx="3856054" cy="2438611"/>
                    </a:xfrm>
                    <a:prstGeom prst="rect">
                      <a:avLst/>
                    </a:prstGeom>
                  </pic:spPr>
                </pic:pic>
              </a:graphicData>
            </a:graphic>
          </wp:inline>
        </w:drawing>
      </w:r>
    </w:p>
    <w:p w14:paraId="74244162" w14:textId="564D6368" w:rsidR="00A57A5E" w:rsidRPr="005C7D00" w:rsidRDefault="00A57A5E" w:rsidP="00A57A5E">
      <w:pPr>
        <w:pStyle w:val="BodyText"/>
        <w:ind w:firstLine="0"/>
        <w:jc w:val="center"/>
        <w:rPr>
          <w:i/>
          <w:iCs/>
          <w:lang w:val="en-US"/>
        </w:rPr>
      </w:pPr>
      <w:r w:rsidRPr="005C7D00">
        <w:rPr>
          <w:i/>
          <w:iCs/>
          <w:lang w:val="en-US"/>
        </w:rPr>
        <w:t xml:space="preserve">Hàm </w:t>
      </w:r>
      <w:r w:rsidRPr="00A57A5E">
        <w:rPr>
          <w:i/>
          <w:iCs/>
          <w:lang w:val="en-US"/>
        </w:rPr>
        <w:t>Save</w:t>
      </w:r>
      <w:r>
        <w:rPr>
          <w:i/>
          <w:iCs/>
          <w:lang w:val="en-US"/>
        </w:rPr>
        <w:t>Clo</w:t>
      </w:r>
      <w:r w:rsidRPr="00A57A5E">
        <w:rPr>
          <w:i/>
          <w:iCs/>
          <w:lang w:val="en-US"/>
        </w:rPr>
        <w:t>Plo</w:t>
      </w:r>
    </w:p>
    <w:p w14:paraId="2DED4ADB" w14:textId="2D4532E1" w:rsidR="00A57A5E" w:rsidRPr="005C7D00" w:rsidRDefault="00A57A5E" w:rsidP="00A57A5E">
      <w:pPr>
        <w:pStyle w:val="phuluccon"/>
      </w:pPr>
      <w:r>
        <w:t>2</w:t>
      </w:r>
      <w:r w:rsidR="00195267">
        <w:t>1</w:t>
      </w:r>
      <w:r w:rsidRPr="005C7D00">
        <w:t>.</w:t>
      </w:r>
      <w:r w:rsidR="00195267">
        <w:t>3</w:t>
      </w:r>
      <w:r w:rsidRPr="005C7D00">
        <w:t xml:space="preserve">. </w:t>
      </w:r>
      <w:r>
        <w:t>Xóa 1 ánh xạ</w:t>
      </w:r>
    </w:p>
    <w:p w14:paraId="035D8FF3" w14:textId="2391839E" w:rsidR="00A57A5E" w:rsidRPr="00A57A5E" w:rsidRDefault="00A57A5E" w:rsidP="00A57A5E">
      <w:pPr>
        <w:pStyle w:val="BodyText"/>
        <w:rPr>
          <w:lang w:val="en-US"/>
        </w:rPr>
      </w:pPr>
      <w:r w:rsidRPr="00D03F5A">
        <w:t xml:space="preserve">API Endpoint: </w:t>
      </w:r>
      <w:r>
        <w:rPr>
          <w:lang w:val="en-US"/>
        </w:rPr>
        <w:t>DELETE</w:t>
      </w:r>
      <w:r w:rsidRPr="00D03F5A">
        <w:t xml:space="preserve"> /api/admin/</w:t>
      </w:r>
      <w:r w:rsidRPr="00A57A5E">
        <w:rPr>
          <w:lang w:val="vi-VN"/>
        </w:rPr>
        <w:t>plo-clo</w:t>
      </w:r>
    </w:p>
    <w:p w14:paraId="37680F55" w14:textId="160E044F" w:rsidR="00A57A5E" w:rsidRDefault="00A57A5E" w:rsidP="00A57A5E">
      <w:pPr>
        <w:pStyle w:val="BodyText"/>
        <w:jc w:val="center"/>
        <w:rPr>
          <w:b/>
          <w:bCs/>
          <w:lang w:val="en-US"/>
        </w:rPr>
      </w:pPr>
      <w:r w:rsidRPr="00A57A5E">
        <w:rPr>
          <w:b/>
          <w:bCs/>
          <w:noProof/>
          <w:lang w:val="en-US"/>
        </w:rPr>
        <w:drawing>
          <wp:inline distT="0" distB="0" distL="0" distR="0" wp14:anchorId="32C8006D" wp14:editId="67D82981">
            <wp:extent cx="3833192" cy="2758679"/>
            <wp:effectExtent l="0" t="0" r="0" b="3810"/>
            <wp:docPr id="17421285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28505" name="Picture 1" descr="A screenshot of a computer code&#10;&#10;Description automatically generated"/>
                    <pic:cNvPicPr/>
                  </pic:nvPicPr>
                  <pic:blipFill>
                    <a:blip r:embed="rId293"/>
                    <a:stretch>
                      <a:fillRect/>
                    </a:stretch>
                  </pic:blipFill>
                  <pic:spPr>
                    <a:xfrm>
                      <a:off x="0" y="0"/>
                      <a:ext cx="3833192" cy="2758679"/>
                    </a:xfrm>
                    <a:prstGeom prst="rect">
                      <a:avLst/>
                    </a:prstGeom>
                  </pic:spPr>
                </pic:pic>
              </a:graphicData>
            </a:graphic>
          </wp:inline>
        </w:drawing>
      </w:r>
    </w:p>
    <w:p w14:paraId="2E20F03E" w14:textId="7F26DEA6" w:rsidR="00A57A5E" w:rsidRDefault="00A57A5E" w:rsidP="00A57A5E">
      <w:pPr>
        <w:jc w:val="center"/>
        <w:rPr>
          <w:i/>
          <w:iCs/>
        </w:rPr>
      </w:pPr>
      <w:r w:rsidRPr="00A57A5E">
        <w:rPr>
          <w:i/>
          <w:iCs/>
        </w:rPr>
        <w:t xml:space="preserve">Hàm </w:t>
      </w:r>
      <w:r w:rsidRPr="00A57A5E">
        <w:rPr>
          <w:i/>
          <w:iCs/>
          <w:lang w:val="vi-VN"/>
        </w:rPr>
        <w:t>Delete</w:t>
      </w:r>
      <w:r>
        <w:rPr>
          <w:i/>
          <w:iCs/>
        </w:rPr>
        <w:t>Clo</w:t>
      </w:r>
      <w:r w:rsidRPr="00A57A5E">
        <w:rPr>
          <w:i/>
          <w:iCs/>
          <w:lang w:val="vi-VN"/>
        </w:rPr>
        <w:t>Plo</w:t>
      </w:r>
    </w:p>
    <w:p w14:paraId="38A667E1" w14:textId="452A0A23" w:rsidR="00A57A5E" w:rsidRPr="00A57A5E" w:rsidRDefault="00A57A5E" w:rsidP="00A57A5E">
      <w:pPr>
        <w:pStyle w:val="PHULUC"/>
      </w:pPr>
      <w:bookmarkStart w:id="1000" w:name="_Toc181602926"/>
      <w:r>
        <w:t xml:space="preserve">PHỤ LỤC </w:t>
      </w:r>
      <w:fldSimple w:instr=" SEQ PHỤ_LỤC \* ARABIC ">
        <w:r w:rsidR="00031219">
          <w:rPr>
            <w:noProof/>
          </w:rPr>
          <w:t>22</w:t>
        </w:r>
      </w:fldSimple>
      <w:r>
        <w:t xml:space="preserve">. </w:t>
      </w:r>
      <w:r w:rsidRPr="00042C55">
        <w:t xml:space="preserve">API của ánh xạ </w:t>
      </w:r>
      <w:r>
        <w:t>chương môn học</w:t>
      </w:r>
      <w:r w:rsidRPr="00042C55">
        <w:t xml:space="preserve"> với CĐR môn học</w:t>
      </w:r>
      <w:bookmarkEnd w:id="1000"/>
    </w:p>
    <w:p w14:paraId="035DF53F" w14:textId="6B2D6C00" w:rsidR="00A57A5E" w:rsidRPr="005C7D00" w:rsidRDefault="00A57A5E" w:rsidP="00A57A5E">
      <w:pPr>
        <w:pStyle w:val="phuluccon"/>
      </w:pPr>
      <w:r>
        <w:t>22</w:t>
      </w:r>
      <w:r w:rsidRPr="005C7D00">
        <w:t xml:space="preserve">.1. </w:t>
      </w:r>
      <w:r>
        <w:t>Nhận thông tin tất cả</w:t>
      </w:r>
      <w:r w:rsidRPr="005C7D00">
        <w:t xml:space="preserve"> </w:t>
      </w:r>
      <w:r>
        <w:t>ánh xạ</w:t>
      </w:r>
    </w:p>
    <w:p w14:paraId="274ADA00" w14:textId="140F749B" w:rsidR="00195267" w:rsidRPr="00195267" w:rsidRDefault="00A57A5E" w:rsidP="00195267">
      <w:pPr>
        <w:pStyle w:val="BodyText"/>
        <w:rPr>
          <w:lang w:val="vi-VN"/>
        </w:rPr>
      </w:pPr>
      <w:r w:rsidRPr="00D03F5A">
        <w:t xml:space="preserve">API Endpoint: </w:t>
      </w:r>
      <w:r>
        <w:rPr>
          <w:lang w:val="en-US"/>
        </w:rPr>
        <w:t>GE</w:t>
      </w:r>
      <w:r w:rsidRPr="005C7D00">
        <w:rPr>
          <w:lang w:val="en-US"/>
        </w:rPr>
        <w:t>T</w:t>
      </w:r>
      <w:r w:rsidRPr="00D03F5A">
        <w:t xml:space="preserve"> /api/admin/</w:t>
      </w:r>
      <w:r w:rsidR="00195267" w:rsidRPr="00195267">
        <w:rPr>
          <w:lang w:val="vi-VN"/>
        </w:rPr>
        <w:t>clo-chapter</w:t>
      </w:r>
    </w:p>
    <w:p w14:paraId="46961601" w14:textId="7D99EF4A" w:rsidR="00A57A5E" w:rsidRPr="00A57A5E" w:rsidRDefault="00A57A5E" w:rsidP="00A57A5E">
      <w:pPr>
        <w:pStyle w:val="BodyText"/>
        <w:rPr>
          <w:lang w:val="en-US"/>
        </w:rPr>
      </w:pPr>
    </w:p>
    <w:p w14:paraId="06D6ECF9" w14:textId="13D9398A" w:rsidR="00A57A5E" w:rsidRDefault="00195267" w:rsidP="00A57A5E">
      <w:pPr>
        <w:pStyle w:val="BodyText"/>
        <w:jc w:val="center"/>
        <w:rPr>
          <w:lang w:val="en-US"/>
        </w:rPr>
      </w:pPr>
      <w:r w:rsidRPr="00195267">
        <w:rPr>
          <w:noProof/>
          <w:lang w:val="en-US"/>
        </w:rPr>
        <w:lastRenderedPageBreak/>
        <w:drawing>
          <wp:inline distT="0" distB="0" distL="0" distR="0" wp14:anchorId="0F811051" wp14:editId="4D89DD10">
            <wp:extent cx="5540220" cy="4160881"/>
            <wp:effectExtent l="0" t="0" r="3810" b="0"/>
            <wp:docPr id="4827546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54644" name="Picture 1" descr="A screenshot of a computer code&#10;&#10;Description automatically generated"/>
                    <pic:cNvPicPr/>
                  </pic:nvPicPr>
                  <pic:blipFill>
                    <a:blip r:embed="rId294"/>
                    <a:stretch>
                      <a:fillRect/>
                    </a:stretch>
                  </pic:blipFill>
                  <pic:spPr>
                    <a:xfrm>
                      <a:off x="0" y="0"/>
                      <a:ext cx="5540220" cy="4160881"/>
                    </a:xfrm>
                    <a:prstGeom prst="rect">
                      <a:avLst/>
                    </a:prstGeom>
                  </pic:spPr>
                </pic:pic>
              </a:graphicData>
            </a:graphic>
          </wp:inline>
        </w:drawing>
      </w:r>
    </w:p>
    <w:p w14:paraId="7E4DC04E" w14:textId="766195B1" w:rsidR="00A57A5E" w:rsidRDefault="00A57A5E" w:rsidP="00A57A5E">
      <w:pPr>
        <w:pStyle w:val="BodyText"/>
        <w:jc w:val="center"/>
        <w:rPr>
          <w:i/>
          <w:iCs/>
          <w:lang w:val="en-US"/>
        </w:rPr>
      </w:pPr>
      <w:r w:rsidRPr="005C7D00">
        <w:rPr>
          <w:i/>
          <w:iCs/>
          <w:lang w:val="en-US"/>
        </w:rPr>
        <w:t xml:space="preserve">Hàm </w:t>
      </w:r>
      <w:r w:rsidR="00195267" w:rsidRPr="00195267">
        <w:rPr>
          <w:i/>
          <w:iCs/>
          <w:lang w:val="en-US"/>
        </w:rPr>
        <w:t>getCloChapter</w:t>
      </w:r>
    </w:p>
    <w:p w14:paraId="7CD1C42B" w14:textId="56F42525" w:rsidR="00195267" w:rsidRPr="00195267" w:rsidRDefault="00195267" w:rsidP="00195267">
      <w:pPr>
        <w:pStyle w:val="BodyText"/>
        <w:rPr>
          <w:lang w:val="vi-VN"/>
        </w:rPr>
      </w:pPr>
      <w:r w:rsidRPr="00195267">
        <w:rPr>
          <w:lang w:val="vi-VN"/>
        </w:rPr>
        <w:t xml:space="preserve">Hàm </w:t>
      </w:r>
      <w:r w:rsidR="00AA4F1F">
        <w:rPr>
          <w:lang w:val="en-US"/>
        </w:rPr>
        <w:t>này</w:t>
      </w:r>
      <w:r w:rsidRPr="00195267">
        <w:rPr>
          <w:lang w:val="vi-VN"/>
        </w:rPr>
        <w:t xml:space="preserve"> được thiết kế để truy xuất thông tin liên quan đến các chương (chapter) của CLO (Course Learning Outcomes) dựa trên các tham số clo_id và chapter_ids.</w:t>
      </w:r>
    </w:p>
    <w:p w14:paraId="165F9DCF" w14:textId="7D18D210" w:rsidR="00195267" w:rsidRPr="00195267" w:rsidRDefault="00195267" w:rsidP="00195267">
      <w:pPr>
        <w:pStyle w:val="BodyText"/>
        <w:rPr>
          <w:lang w:val="vi-VN"/>
        </w:rPr>
      </w:pPr>
      <w:r w:rsidRPr="00195267">
        <w:rPr>
          <w:lang w:val="vi-VN"/>
        </w:rPr>
        <w:t xml:space="preserve">Đầu tiên, nếu clo_id được cung cấp, hàm sẽ tìm tất cả các bản ghi trong mô hình CloChapterModel dựa trên clo_id. Nếu không tìm thấy bản ghi nào, hàm sẽ trả về mã 404 cùng thông báo </w:t>
      </w:r>
      <w:r w:rsidR="00553660">
        <w:rPr>
          <w:lang w:val="vi-VN"/>
        </w:rPr>
        <w:t>“</w:t>
      </w:r>
      <w:r w:rsidRPr="00195267">
        <w:rPr>
          <w:lang w:val="vi-VN"/>
        </w:rPr>
        <w:t>No chapters found for the given CLO ID</w:t>
      </w:r>
      <w:r w:rsidR="00553660">
        <w:rPr>
          <w:lang w:val="vi-VN"/>
        </w:rPr>
        <w:t>”</w:t>
      </w:r>
      <w:r w:rsidRPr="00195267">
        <w:rPr>
          <w:lang w:val="vi-VN"/>
        </w:rPr>
        <w:t>. Ngược lại, nó sẽ trích xuất các chapter_id và tiếp tục truy vấn mô hình ChapterModel để lấy thông tin chi tiết về các chương đó.</w:t>
      </w:r>
    </w:p>
    <w:p w14:paraId="6D35CF29" w14:textId="1CFFC101" w:rsidR="00195267" w:rsidRPr="00195267" w:rsidRDefault="00195267" w:rsidP="00195267">
      <w:pPr>
        <w:pStyle w:val="BodyText"/>
        <w:rPr>
          <w:lang w:val="vi-VN"/>
        </w:rPr>
      </w:pPr>
      <w:r w:rsidRPr="00195267">
        <w:rPr>
          <w:lang w:val="vi-VN"/>
        </w:rPr>
        <w:t xml:space="preserve">Trong trường hợp chapter_ids được cung cấp, hàm sẽ phân tích JSON để lấy danh sách ID chương và tìm các bản ghi CLO-Chapter tương ứng trong CloChapterModel. Nếu không có bản ghi nào, mã 404 sẽ được trả về cùng với thông báo </w:t>
      </w:r>
      <w:r w:rsidR="00553660">
        <w:rPr>
          <w:lang w:val="vi-VN"/>
        </w:rPr>
        <w:t>“</w:t>
      </w:r>
      <w:r w:rsidRPr="00195267">
        <w:rPr>
          <w:lang w:val="vi-VN"/>
        </w:rPr>
        <w:t>No CLO-Chapters found for the given Chapter IDs</w:t>
      </w:r>
      <w:r w:rsidR="00553660">
        <w:rPr>
          <w:lang w:val="vi-VN"/>
        </w:rPr>
        <w:t>”</w:t>
      </w:r>
      <w:r w:rsidRPr="00195267">
        <w:rPr>
          <w:lang w:val="vi-VN"/>
        </w:rPr>
        <w:t>.</w:t>
      </w:r>
    </w:p>
    <w:p w14:paraId="4459443E" w14:textId="77777777" w:rsidR="00195267" w:rsidRPr="00195267" w:rsidRDefault="00195267" w:rsidP="00195267">
      <w:pPr>
        <w:pStyle w:val="BodyText"/>
        <w:rPr>
          <w:lang w:val="vi-VN"/>
        </w:rPr>
      </w:pPr>
      <w:r w:rsidRPr="00195267">
        <w:rPr>
          <w:lang w:val="vi-VN"/>
        </w:rPr>
        <w:t>Cuối cùng, nếu không có tham số nào được cung cấp, hàm sẽ truy vấn và trả về tất cả các bản ghi CLO-Chapter có sẵn.</w:t>
      </w:r>
    </w:p>
    <w:p w14:paraId="750D87BE" w14:textId="64E5A89E" w:rsidR="00A57A5E" w:rsidRPr="002E3E72" w:rsidRDefault="00195267" w:rsidP="00195267">
      <w:pPr>
        <w:pStyle w:val="BodyText"/>
        <w:rPr>
          <w:lang w:val="vi-VN"/>
        </w:rPr>
      </w:pPr>
      <w:r w:rsidRPr="00195267">
        <w:rPr>
          <w:lang w:val="vi-VN"/>
        </w:rPr>
        <w:t xml:space="preserve">Nếu xảy ra lỗi trong quá trình thực hiện, hàm sẽ ghi lại thông tin chi tiết về lỗi và </w:t>
      </w:r>
      <w:r w:rsidRPr="00195267">
        <w:rPr>
          <w:lang w:val="vi-VN"/>
        </w:rPr>
        <w:lastRenderedPageBreak/>
        <w:t xml:space="preserve">trả về mã trạng thái 500 với thông báo </w:t>
      </w:r>
      <w:r w:rsidR="00553660">
        <w:rPr>
          <w:lang w:val="vi-VN"/>
        </w:rPr>
        <w:t>“</w:t>
      </w:r>
      <w:r w:rsidRPr="00195267">
        <w:rPr>
          <w:lang w:val="vi-VN"/>
        </w:rPr>
        <w:t>Internal server error</w:t>
      </w:r>
      <w:r w:rsidR="00553660">
        <w:rPr>
          <w:lang w:val="vi-VN"/>
        </w:rPr>
        <w:t>”</w:t>
      </w:r>
      <w:r w:rsidRPr="00195267">
        <w:rPr>
          <w:lang w:val="vi-VN"/>
        </w:rPr>
        <w:t xml:space="preserve"> cho người dùng.</w:t>
      </w:r>
    </w:p>
    <w:p w14:paraId="231D7997" w14:textId="514862AB" w:rsidR="00A57A5E" w:rsidRPr="00195267" w:rsidRDefault="00A57A5E" w:rsidP="00A57A5E">
      <w:pPr>
        <w:pStyle w:val="phuluccon"/>
        <w:rPr>
          <w:lang w:val="fr-FR"/>
        </w:rPr>
      </w:pPr>
      <w:r w:rsidRPr="00195267">
        <w:rPr>
          <w:lang w:val="fr-FR"/>
        </w:rPr>
        <w:t>22.</w:t>
      </w:r>
      <w:r w:rsidR="00195267" w:rsidRPr="00195267">
        <w:rPr>
          <w:lang w:val="fr-FR"/>
        </w:rPr>
        <w:t>2</w:t>
      </w:r>
      <w:r w:rsidRPr="00195267">
        <w:rPr>
          <w:lang w:val="fr-FR"/>
        </w:rPr>
        <w:t>. Tạo mới ánh xạ</w:t>
      </w:r>
    </w:p>
    <w:p w14:paraId="3CCE492F" w14:textId="2E40307B" w:rsidR="00A57A5E" w:rsidRPr="002E3E72" w:rsidRDefault="00A57A5E" w:rsidP="00195267">
      <w:pPr>
        <w:pStyle w:val="BodyText"/>
        <w:rPr>
          <w:lang w:val="fr-FR"/>
        </w:rPr>
      </w:pPr>
      <w:r w:rsidRPr="00D03F5A">
        <w:t xml:space="preserve">API Endpoint: </w:t>
      </w:r>
      <w:r w:rsidRPr="005C7D00">
        <w:rPr>
          <w:lang w:val="fr-FR"/>
        </w:rPr>
        <w:t>POST</w:t>
      </w:r>
      <w:r w:rsidRPr="00D03F5A">
        <w:t xml:space="preserve"> /api/admin/</w:t>
      </w:r>
      <w:r w:rsidR="00195267" w:rsidRPr="00195267">
        <w:rPr>
          <w:lang w:val="vi-VN"/>
        </w:rPr>
        <w:t>clo-chapter</w:t>
      </w:r>
    </w:p>
    <w:p w14:paraId="50DA53CF" w14:textId="187E2BA9" w:rsidR="00A57A5E" w:rsidRPr="00A57A5E" w:rsidRDefault="00195267" w:rsidP="00A57A5E">
      <w:pPr>
        <w:pStyle w:val="BodyText"/>
        <w:ind w:firstLine="0"/>
        <w:jc w:val="center"/>
        <w:rPr>
          <w:lang w:val="en-US"/>
        </w:rPr>
      </w:pPr>
      <w:r w:rsidRPr="00195267">
        <w:rPr>
          <w:noProof/>
          <w:lang w:val="en-US"/>
        </w:rPr>
        <w:drawing>
          <wp:inline distT="0" distB="0" distL="0" distR="0" wp14:anchorId="3B5D9FCD" wp14:editId="4DEAEAD2">
            <wp:extent cx="3863675" cy="1737511"/>
            <wp:effectExtent l="0" t="0" r="3810" b="0"/>
            <wp:docPr id="71589775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97753" name="Picture 1" descr="A computer code with text&#10;&#10;Description automatically generated"/>
                    <pic:cNvPicPr/>
                  </pic:nvPicPr>
                  <pic:blipFill>
                    <a:blip r:embed="rId295"/>
                    <a:stretch>
                      <a:fillRect/>
                    </a:stretch>
                  </pic:blipFill>
                  <pic:spPr>
                    <a:xfrm>
                      <a:off x="0" y="0"/>
                      <a:ext cx="3863675" cy="1737511"/>
                    </a:xfrm>
                    <a:prstGeom prst="rect">
                      <a:avLst/>
                    </a:prstGeom>
                  </pic:spPr>
                </pic:pic>
              </a:graphicData>
            </a:graphic>
          </wp:inline>
        </w:drawing>
      </w:r>
    </w:p>
    <w:p w14:paraId="62CE0DD4" w14:textId="4498AF1E" w:rsidR="00A57A5E" w:rsidRPr="00195267" w:rsidRDefault="00A57A5E" w:rsidP="00195267">
      <w:pPr>
        <w:pStyle w:val="BodyText"/>
        <w:jc w:val="center"/>
        <w:rPr>
          <w:i/>
          <w:iCs/>
          <w:lang w:val="en-US"/>
        </w:rPr>
      </w:pPr>
      <w:r w:rsidRPr="005C7D00">
        <w:rPr>
          <w:i/>
          <w:iCs/>
          <w:lang w:val="en-US"/>
        </w:rPr>
        <w:t xml:space="preserve">Hàm </w:t>
      </w:r>
      <w:r w:rsidR="00195267" w:rsidRPr="00195267">
        <w:rPr>
          <w:i/>
          <w:iCs/>
          <w:lang w:val="vi-VN"/>
        </w:rPr>
        <w:t>SaveCloChapter</w:t>
      </w:r>
    </w:p>
    <w:p w14:paraId="15F571DC" w14:textId="0E7BB41A" w:rsidR="00A57A5E" w:rsidRPr="005C7D00" w:rsidRDefault="00A57A5E" w:rsidP="00A57A5E">
      <w:pPr>
        <w:pStyle w:val="phuluccon"/>
      </w:pPr>
      <w:r>
        <w:t>22</w:t>
      </w:r>
      <w:r w:rsidRPr="005C7D00">
        <w:t>.</w:t>
      </w:r>
      <w:r w:rsidR="00195267">
        <w:t>3</w:t>
      </w:r>
      <w:r w:rsidRPr="005C7D00">
        <w:t xml:space="preserve">. </w:t>
      </w:r>
      <w:r>
        <w:t>Xóa 1 ánh xạ</w:t>
      </w:r>
    </w:p>
    <w:p w14:paraId="041DB15C" w14:textId="656343E0" w:rsidR="00A57A5E" w:rsidRPr="00195267" w:rsidRDefault="00A57A5E" w:rsidP="00195267">
      <w:pPr>
        <w:pStyle w:val="BodyText"/>
        <w:rPr>
          <w:lang w:val="en-US"/>
        </w:rPr>
      </w:pPr>
      <w:r w:rsidRPr="00D03F5A">
        <w:t xml:space="preserve">API Endpoint: </w:t>
      </w:r>
      <w:r>
        <w:rPr>
          <w:lang w:val="en-US"/>
        </w:rPr>
        <w:t>DELETE</w:t>
      </w:r>
      <w:r w:rsidRPr="00D03F5A">
        <w:t xml:space="preserve"> /api/admin/</w:t>
      </w:r>
      <w:r w:rsidR="00195267" w:rsidRPr="00195267">
        <w:rPr>
          <w:lang w:val="vi-VN"/>
        </w:rPr>
        <w:t>clo-chapter</w:t>
      </w:r>
    </w:p>
    <w:p w14:paraId="0229BEE3" w14:textId="6C5FF467" w:rsidR="00A57A5E" w:rsidRDefault="00195267" w:rsidP="00A57A5E">
      <w:pPr>
        <w:pStyle w:val="BodyText"/>
        <w:jc w:val="center"/>
        <w:rPr>
          <w:b/>
          <w:bCs/>
          <w:lang w:val="en-US"/>
        </w:rPr>
      </w:pPr>
      <w:r w:rsidRPr="00195267">
        <w:rPr>
          <w:b/>
          <w:bCs/>
          <w:noProof/>
          <w:lang w:val="en-US"/>
        </w:rPr>
        <w:drawing>
          <wp:inline distT="0" distB="0" distL="0" distR="0" wp14:anchorId="38300589" wp14:editId="34FE7424">
            <wp:extent cx="3810330" cy="2156647"/>
            <wp:effectExtent l="0" t="0" r="0" b="0"/>
            <wp:docPr id="77361348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3489" name="Picture 1" descr="A computer code with black text&#10;&#10;Description automatically generated"/>
                    <pic:cNvPicPr/>
                  </pic:nvPicPr>
                  <pic:blipFill>
                    <a:blip r:embed="rId296"/>
                    <a:stretch>
                      <a:fillRect/>
                    </a:stretch>
                  </pic:blipFill>
                  <pic:spPr>
                    <a:xfrm>
                      <a:off x="0" y="0"/>
                      <a:ext cx="3810330" cy="2156647"/>
                    </a:xfrm>
                    <a:prstGeom prst="rect">
                      <a:avLst/>
                    </a:prstGeom>
                  </pic:spPr>
                </pic:pic>
              </a:graphicData>
            </a:graphic>
          </wp:inline>
        </w:drawing>
      </w:r>
    </w:p>
    <w:p w14:paraId="628A855B" w14:textId="77777777" w:rsidR="00195267" w:rsidRPr="00195267" w:rsidRDefault="00A57A5E" w:rsidP="00195267">
      <w:pPr>
        <w:pStyle w:val="BodyText"/>
        <w:jc w:val="center"/>
        <w:rPr>
          <w:i/>
          <w:iCs/>
          <w:lang w:val="vi-VN"/>
        </w:rPr>
      </w:pPr>
      <w:r w:rsidRPr="00A57A5E">
        <w:rPr>
          <w:i/>
          <w:iCs/>
          <w:lang w:val="en-US"/>
        </w:rPr>
        <w:t>Hàm</w:t>
      </w:r>
      <w:r w:rsidRPr="00A57A5E">
        <w:rPr>
          <w:i/>
          <w:iCs/>
        </w:rPr>
        <w:t xml:space="preserve"> </w:t>
      </w:r>
      <w:r w:rsidR="00195267" w:rsidRPr="00195267">
        <w:rPr>
          <w:i/>
          <w:iCs/>
          <w:lang w:val="vi-VN"/>
        </w:rPr>
        <w:t>DeleteCloChapter</w:t>
      </w:r>
    </w:p>
    <w:p w14:paraId="62AB42BC" w14:textId="772AEF9D" w:rsidR="00A57A5E" w:rsidRPr="00A57A5E" w:rsidRDefault="00A57A5E" w:rsidP="00195267">
      <w:pPr>
        <w:pStyle w:val="BodyText"/>
        <w:jc w:val="center"/>
      </w:pPr>
    </w:p>
    <w:p w14:paraId="29FCC5C3" w14:textId="77777777" w:rsidR="005C7D00" w:rsidRPr="00195267" w:rsidRDefault="005C7D00" w:rsidP="00195267">
      <w:pPr>
        <w:pStyle w:val="BodyText"/>
      </w:pPr>
    </w:p>
    <w:p w14:paraId="69B84934" w14:textId="77777777" w:rsidR="005C7D00" w:rsidRDefault="005C7D00" w:rsidP="005C7D00">
      <w:pPr>
        <w:pStyle w:val="BodyText"/>
      </w:pPr>
    </w:p>
    <w:p w14:paraId="10220089" w14:textId="77777777" w:rsidR="005C7D00" w:rsidRPr="005C7D00" w:rsidRDefault="005C7D00" w:rsidP="005C7D00">
      <w:pPr>
        <w:pStyle w:val="BodyText"/>
      </w:pPr>
    </w:p>
    <w:sectPr w:rsidR="005C7D00" w:rsidRPr="005C7D00" w:rsidSect="006D33F5">
      <w:footerReference w:type="default" r:id="rId297"/>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5A25B3" w14:textId="77777777" w:rsidR="0012218E" w:rsidRDefault="0012218E" w:rsidP="002A2A70">
      <w:r>
        <w:separator/>
      </w:r>
    </w:p>
  </w:endnote>
  <w:endnote w:type="continuationSeparator" w:id="0">
    <w:p w14:paraId="09CEF38F" w14:textId="77777777" w:rsidR="0012218E" w:rsidRDefault="0012218E"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CFE5A6" w14:textId="77777777" w:rsidR="0012218E" w:rsidRDefault="0012218E" w:rsidP="002A2A70">
      <w:r>
        <w:separator/>
      </w:r>
    </w:p>
  </w:footnote>
  <w:footnote w:type="continuationSeparator" w:id="0">
    <w:p w14:paraId="6EADE290" w14:textId="77777777" w:rsidR="0012218E" w:rsidRDefault="0012218E"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B710532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6A64AF6"/>
    <w:multiLevelType w:val="hybridMultilevel"/>
    <w:tmpl w:val="8806E6E2"/>
    <w:lvl w:ilvl="0" w:tplc="3466730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85D064F"/>
    <w:multiLevelType w:val="hybridMultilevel"/>
    <w:tmpl w:val="F4A85E1A"/>
    <w:lvl w:ilvl="0" w:tplc="DC961572">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95D67C6"/>
    <w:multiLevelType w:val="multilevel"/>
    <w:tmpl w:val="AEEE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863EF"/>
    <w:multiLevelType w:val="multilevel"/>
    <w:tmpl w:val="49AC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F05EF"/>
    <w:multiLevelType w:val="multilevel"/>
    <w:tmpl w:val="94C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82BBA"/>
    <w:multiLevelType w:val="multilevel"/>
    <w:tmpl w:val="72025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AB0D69"/>
    <w:multiLevelType w:val="multilevel"/>
    <w:tmpl w:val="6354E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65DC"/>
    <w:multiLevelType w:val="multilevel"/>
    <w:tmpl w:val="ECD89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46992"/>
    <w:multiLevelType w:val="hybridMultilevel"/>
    <w:tmpl w:val="8BE08CF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25590C86"/>
    <w:multiLevelType w:val="multilevel"/>
    <w:tmpl w:val="38A0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5B3B30"/>
    <w:multiLevelType w:val="multilevel"/>
    <w:tmpl w:val="C9704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C43625"/>
    <w:multiLevelType w:val="multilevel"/>
    <w:tmpl w:val="E03AD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2E0EAB"/>
    <w:multiLevelType w:val="multilevel"/>
    <w:tmpl w:val="9A345F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34266640"/>
    <w:multiLevelType w:val="hybridMultilevel"/>
    <w:tmpl w:val="9B8E0C0C"/>
    <w:lvl w:ilvl="0" w:tplc="6F28E474">
      <w:start w:val="1"/>
      <w:numFmt w:val="lowerLetter"/>
      <w:pStyle w:val="Heading5"/>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36471087"/>
    <w:multiLevelType w:val="hybridMultilevel"/>
    <w:tmpl w:val="8E0E4416"/>
    <w:lvl w:ilvl="0" w:tplc="DC961572">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9B1CF8"/>
    <w:multiLevelType w:val="multilevel"/>
    <w:tmpl w:val="C686A744"/>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8" w15:restartNumberingAfterBreak="0">
    <w:nsid w:val="516A1762"/>
    <w:multiLevelType w:val="multilevel"/>
    <w:tmpl w:val="5A1C7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676875"/>
    <w:multiLevelType w:val="hybridMultilevel"/>
    <w:tmpl w:val="2190F596"/>
    <w:lvl w:ilvl="0" w:tplc="736425BE">
      <w:start w:val="1"/>
      <w:numFmt w:val="decimal"/>
      <w:pStyle w:val="211"/>
      <w:lvlText w:val="2.1.%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0" w15:restartNumberingAfterBreak="0">
    <w:nsid w:val="582971DF"/>
    <w:multiLevelType w:val="hybridMultilevel"/>
    <w:tmpl w:val="6F9AD0DA"/>
    <w:lvl w:ilvl="0" w:tplc="17CC3370">
      <w:start w:val="1"/>
      <w:numFmt w:val="decimal"/>
      <w:pStyle w:val="251"/>
      <w:lvlText w:val="2.5.%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1" w15:restartNumberingAfterBreak="0">
    <w:nsid w:val="59000B01"/>
    <w:multiLevelType w:val="multilevel"/>
    <w:tmpl w:val="CC2A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174A2E"/>
    <w:multiLevelType w:val="hybridMultilevel"/>
    <w:tmpl w:val="07BE42F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5DFB3915"/>
    <w:multiLevelType w:val="hybridMultilevel"/>
    <w:tmpl w:val="4B764258"/>
    <w:lvl w:ilvl="0" w:tplc="720C9D70">
      <w:start w:val="1"/>
      <w:numFmt w:val="decimal"/>
      <w:pStyle w:val="221"/>
      <w:lvlText w:val="2.2.%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4" w15:restartNumberingAfterBreak="0">
    <w:nsid w:val="5E5826B1"/>
    <w:multiLevelType w:val="multilevel"/>
    <w:tmpl w:val="1D32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5573A1"/>
    <w:multiLevelType w:val="multilevel"/>
    <w:tmpl w:val="4F0E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270A7A"/>
    <w:multiLevelType w:val="multilevel"/>
    <w:tmpl w:val="43A4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881463">
    <w:abstractNumId w:val="17"/>
  </w:num>
  <w:num w:numId="2" w16cid:durableId="753745461">
    <w:abstractNumId w:val="14"/>
  </w:num>
  <w:num w:numId="3" w16cid:durableId="1779059875">
    <w:abstractNumId w:val="1"/>
  </w:num>
  <w:num w:numId="4" w16cid:durableId="649015209">
    <w:abstractNumId w:val="0"/>
  </w:num>
  <w:num w:numId="5" w16cid:durableId="1536233230">
    <w:abstractNumId w:val="15"/>
  </w:num>
  <w:num w:numId="6" w16cid:durableId="1897619498">
    <w:abstractNumId w:val="3"/>
  </w:num>
  <w:num w:numId="7" w16cid:durableId="463739405">
    <w:abstractNumId w:val="2"/>
  </w:num>
  <w:num w:numId="8" w16cid:durableId="1439518745">
    <w:abstractNumId w:val="9"/>
  </w:num>
  <w:num w:numId="9" w16cid:durableId="357051330">
    <w:abstractNumId w:val="12"/>
  </w:num>
  <w:num w:numId="10" w16cid:durableId="630281419">
    <w:abstractNumId w:val="16"/>
  </w:num>
  <w:num w:numId="11" w16cid:durableId="709066231">
    <w:abstractNumId w:val="19"/>
  </w:num>
  <w:num w:numId="12" w16cid:durableId="494616742">
    <w:abstractNumId w:val="23"/>
  </w:num>
  <w:num w:numId="13" w16cid:durableId="957446077">
    <w:abstractNumId w:val="25"/>
  </w:num>
  <w:num w:numId="14" w16cid:durableId="1831407600">
    <w:abstractNumId w:val="26"/>
  </w:num>
  <w:num w:numId="15" w16cid:durableId="304816800">
    <w:abstractNumId w:val="8"/>
  </w:num>
  <w:num w:numId="16" w16cid:durableId="2090148922">
    <w:abstractNumId w:val="21"/>
  </w:num>
  <w:num w:numId="17" w16cid:durableId="1083527770">
    <w:abstractNumId w:val="4"/>
  </w:num>
  <w:num w:numId="18" w16cid:durableId="1328512514">
    <w:abstractNumId w:val="7"/>
  </w:num>
  <w:num w:numId="19" w16cid:durableId="393090273">
    <w:abstractNumId w:val="5"/>
  </w:num>
  <w:num w:numId="20" w16cid:durableId="65882986">
    <w:abstractNumId w:val="11"/>
  </w:num>
  <w:num w:numId="21" w16cid:durableId="1651978293">
    <w:abstractNumId w:val="24"/>
  </w:num>
  <w:num w:numId="22" w16cid:durableId="699555090">
    <w:abstractNumId w:val="6"/>
  </w:num>
  <w:num w:numId="23" w16cid:durableId="217281522">
    <w:abstractNumId w:val="13"/>
  </w:num>
  <w:num w:numId="24" w16cid:durableId="1290936292">
    <w:abstractNumId w:val="18"/>
  </w:num>
  <w:num w:numId="25" w16cid:durableId="81416194">
    <w:abstractNumId w:val="10"/>
  </w:num>
  <w:num w:numId="26" w16cid:durableId="1589462629">
    <w:abstractNumId w:val="22"/>
  </w:num>
  <w:num w:numId="27" w16cid:durableId="1359547114">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attachedTemplate r:id="rId1"/>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7"/>
    <w:rsid w:val="00000AA5"/>
    <w:rsid w:val="00002FA6"/>
    <w:rsid w:val="0000329D"/>
    <w:rsid w:val="00003435"/>
    <w:rsid w:val="000047FC"/>
    <w:rsid w:val="00005099"/>
    <w:rsid w:val="000103B5"/>
    <w:rsid w:val="00012B98"/>
    <w:rsid w:val="00013C4C"/>
    <w:rsid w:val="000159B5"/>
    <w:rsid w:val="000159E8"/>
    <w:rsid w:val="0001680B"/>
    <w:rsid w:val="000248DA"/>
    <w:rsid w:val="000248FF"/>
    <w:rsid w:val="00024C14"/>
    <w:rsid w:val="00030ABA"/>
    <w:rsid w:val="00030E6D"/>
    <w:rsid w:val="00031219"/>
    <w:rsid w:val="000320A0"/>
    <w:rsid w:val="0005068E"/>
    <w:rsid w:val="000509CC"/>
    <w:rsid w:val="00050E5C"/>
    <w:rsid w:val="00050FBD"/>
    <w:rsid w:val="000513C9"/>
    <w:rsid w:val="00051E45"/>
    <w:rsid w:val="000548A8"/>
    <w:rsid w:val="00057052"/>
    <w:rsid w:val="00062B6C"/>
    <w:rsid w:val="00062E3F"/>
    <w:rsid w:val="00063B41"/>
    <w:rsid w:val="0007078F"/>
    <w:rsid w:val="000709D3"/>
    <w:rsid w:val="00071E53"/>
    <w:rsid w:val="00076D3D"/>
    <w:rsid w:val="00076DBB"/>
    <w:rsid w:val="000779A6"/>
    <w:rsid w:val="00084868"/>
    <w:rsid w:val="000851ED"/>
    <w:rsid w:val="00085B22"/>
    <w:rsid w:val="00085E58"/>
    <w:rsid w:val="00086DAC"/>
    <w:rsid w:val="000907FD"/>
    <w:rsid w:val="00092AE8"/>
    <w:rsid w:val="0009514F"/>
    <w:rsid w:val="00096116"/>
    <w:rsid w:val="000A1506"/>
    <w:rsid w:val="000A186A"/>
    <w:rsid w:val="000A549E"/>
    <w:rsid w:val="000A7305"/>
    <w:rsid w:val="000A7B12"/>
    <w:rsid w:val="000B11C4"/>
    <w:rsid w:val="000B29E4"/>
    <w:rsid w:val="000B355F"/>
    <w:rsid w:val="000C03D1"/>
    <w:rsid w:val="000C0411"/>
    <w:rsid w:val="000C2565"/>
    <w:rsid w:val="000C5CAB"/>
    <w:rsid w:val="000C7C67"/>
    <w:rsid w:val="000D1B28"/>
    <w:rsid w:val="000D36E0"/>
    <w:rsid w:val="000D5DEE"/>
    <w:rsid w:val="000E03B8"/>
    <w:rsid w:val="000E0EE9"/>
    <w:rsid w:val="000E19F4"/>
    <w:rsid w:val="000E3544"/>
    <w:rsid w:val="000E474B"/>
    <w:rsid w:val="000E597D"/>
    <w:rsid w:val="000E6AA3"/>
    <w:rsid w:val="000E6BFF"/>
    <w:rsid w:val="000E7FC3"/>
    <w:rsid w:val="000F09CB"/>
    <w:rsid w:val="000F1D39"/>
    <w:rsid w:val="000F3072"/>
    <w:rsid w:val="000F766B"/>
    <w:rsid w:val="000F78E5"/>
    <w:rsid w:val="00100597"/>
    <w:rsid w:val="00102BF9"/>
    <w:rsid w:val="001053AA"/>
    <w:rsid w:val="001057DC"/>
    <w:rsid w:val="00106318"/>
    <w:rsid w:val="00106DE0"/>
    <w:rsid w:val="001071F6"/>
    <w:rsid w:val="00111D5A"/>
    <w:rsid w:val="00114A8C"/>
    <w:rsid w:val="0011648A"/>
    <w:rsid w:val="00117C50"/>
    <w:rsid w:val="0012135D"/>
    <w:rsid w:val="0012218E"/>
    <w:rsid w:val="00125469"/>
    <w:rsid w:val="00127304"/>
    <w:rsid w:val="001317AC"/>
    <w:rsid w:val="00133598"/>
    <w:rsid w:val="001360B3"/>
    <w:rsid w:val="001379FB"/>
    <w:rsid w:val="00137C21"/>
    <w:rsid w:val="00140164"/>
    <w:rsid w:val="001468C6"/>
    <w:rsid w:val="00147BC9"/>
    <w:rsid w:val="001506F1"/>
    <w:rsid w:val="00150E3D"/>
    <w:rsid w:val="00151E94"/>
    <w:rsid w:val="00152E76"/>
    <w:rsid w:val="00152EB9"/>
    <w:rsid w:val="0015424F"/>
    <w:rsid w:val="00155FC6"/>
    <w:rsid w:val="00156B20"/>
    <w:rsid w:val="0016091B"/>
    <w:rsid w:val="0016139E"/>
    <w:rsid w:val="0016525F"/>
    <w:rsid w:val="001659B2"/>
    <w:rsid w:val="00171644"/>
    <w:rsid w:val="00174DF7"/>
    <w:rsid w:val="001807C3"/>
    <w:rsid w:val="00180B74"/>
    <w:rsid w:val="00180E70"/>
    <w:rsid w:val="00182B36"/>
    <w:rsid w:val="00182D6A"/>
    <w:rsid w:val="00183CC0"/>
    <w:rsid w:val="00190C54"/>
    <w:rsid w:val="00190CAD"/>
    <w:rsid w:val="00191758"/>
    <w:rsid w:val="00195267"/>
    <w:rsid w:val="00195EDD"/>
    <w:rsid w:val="0019708C"/>
    <w:rsid w:val="00197BFC"/>
    <w:rsid w:val="001A11F9"/>
    <w:rsid w:val="001A1587"/>
    <w:rsid w:val="001A1BBA"/>
    <w:rsid w:val="001A3188"/>
    <w:rsid w:val="001A6DDD"/>
    <w:rsid w:val="001B06F8"/>
    <w:rsid w:val="001B16CB"/>
    <w:rsid w:val="001B2B36"/>
    <w:rsid w:val="001B2F7D"/>
    <w:rsid w:val="001B47DF"/>
    <w:rsid w:val="001B65E1"/>
    <w:rsid w:val="001C2253"/>
    <w:rsid w:val="001C45DC"/>
    <w:rsid w:val="001C6067"/>
    <w:rsid w:val="001D0DA2"/>
    <w:rsid w:val="001D0EE0"/>
    <w:rsid w:val="001D3936"/>
    <w:rsid w:val="001D4CF1"/>
    <w:rsid w:val="001D66B1"/>
    <w:rsid w:val="001E093E"/>
    <w:rsid w:val="001E46CF"/>
    <w:rsid w:val="001E7BCC"/>
    <w:rsid w:val="001F51AB"/>
    <w:rsid w:val="001F7FB6"/>
    <w:rsid w:val="00202D76"/>
    <w:rsid w:val="00204C27"/>
    <w:rsid w:val="00206ED1"/>
    <w:rsid w:val="0021167B"/>
    <w:rsid w:val="0021251E"/>
    <w:rsid w:val="00220C30"/>
    <w:rsid w:val="00223860"/>
    <w:rsid w:val="00223A22"/>
    <w:rsid w:val="00223C1B"/>
    <w:rsid w:val="002247EF"/>
    <w:rsid w:val="00227D24"/>
    <w:rsid w:val="002316FD"/>
    <w:rsid w:val="00231ADB"/>
    <w:rsid w:val="00234F69"/>
    <w:rsid w:val="00236174"/>
    <w:rsid w:val="0023624E"/>
    <w:rsid w:val="002368AC"/>
    <w:rsid w:val="00236A44"/>
    <w:rsid w:val="002414D5"/>
    <w:rsid w:val="00242295"/>
    <w:rsid w:val="002422AC"/>
    <w:rsid w:val="00242D1A"/>
    <w:rsid w:val="0025084C"/>
    <w:rsid w:val="00251FEC"/>
    <w:rsid w:val="0025618E"/>
    <w:rsid w:val="00256352"/>
    <w:rsid w:val="002564CB"/>
    <w:rsid w:val="002575BA"/>
    <w:rsid w:val="00261337"/>
    <w:rsid w:val="00264117"/>
    <w:rsid w:val="00264525"/>
    <w:rsid w:val="00266BEB"/>
    <w:rsid w:val="00266DCB"/>
    <w:rsid w:val="00267B53"/>
    <w:rsid w:val="00271DF5"/>
    <w:rsid w:val="00274085"/>
    <w:rsid w:val="002740D1"/>
    <w:rsid w:val="002750B6"/>
    <w:rsid w:val="002751E1"/>
    <w:rsid w:val="00275C58"/>
    <w:rsid w:val="00280751"/>
    <w:rsid w:val="002819B0"/>
    <w:rsid w:val="00281B3A"/>
    <w:rsid w:val="00282E85"/>
    <w:rsid w:val="00283F99"/>
    <w:rsid w:val="00284216"/>
    <w:rsid w:val="0028448A"/>
    <w:rsid w:val="00284EB5"/>
    <w:rsid w:val="00286AD8"/>
    <w:rsid w:val="00286FE8"/>
    <w:rsid w:val="00292701"/>
    <w:rsid w:val="00292CDD"/>
    <w:rsid w:val="00296245"/>
    <w:rsid w:val="002965B8"/>
    <w:rsid w:val="002979CB"/>
    <w:rsid w:val="002A0432"/>
    <w:rsid w:val="002A1E1F"/>
    <w:rsid w:val="002A2A70"/>
    <w:rsid w:val="002A4D1C"/>
    <w:rsid w:val="002A4E97"/>
    <w:rsid w:val="002B3F74"/>
    <w:rsid w:val="002B437F"/>
    <w:rsid w:val="002B5571"/>
    <w:rsid w:val="002B670B"/>
    <w:rsid w:val="002B6C6D"/>
    <w:rsid w:val="002C4067"/>
    <w:rsid w:val="002C4348"/>
    <w:rsid w:val="002C4939"/>
    <w:rsid w:val="002D2D26"/>
    <w:rsid w:val="002D40A2"/>
    <w:rsid w:val="002D5B53"/>
    <w:rsid w:val="002E3E72"/>
    <w:rsid w:val="002E62C1"/>
    <w:rsid w:val="002E7C57"/>
    <w:rsid w:val="002F4204"/>
    <w:rsid w:val="002F4589"/>
    <w:rsid w:val="00301009"/>
    <w:rsid w:val="00311B9F"/>
    <w:rsid w:val="00313829"/>
    <w:rsid w:val="0032007C"/>
    <w:rsid w:val="0032037E"/>
    <w:rsid w:val="0032060C"/>
    <w:rsid w:val="00320B64"/>
    <w:rsid w:val="003211E0"/>
    <w:rsid w:val="00324FE1"/>
    <w:rsid w:val="00326E77"/>
    <w:rsid w:val="00330467"/>
    <w:rsid w:val="00331DCA"/>
    <w:rsid w:val="003333D9"/>
    <w:rsid w:val="003337BF"/>
    <w:rsid w:val="00333AAA"/>
    <w:rsid w:val="00335B13"/>
    <w:rsid w:val="0033660F"/>
    <w:rsid w:val="003413F1"/>
    <w:rsid w:val="00342F38"/>
    <w:rsid w:val="003442FA"/>
    <w:rsid w:val="00345972"/>
    <w:rsid w:val="003527AD"/>
    <w:rsid w:val="00352C49"/>
    <w:rsid w:val="00354592"/>
    <w:rsid w:val="00355E03"/>
    <w:rsid w:val="003563A3"/>
    <w:rsid w:val="00356451"/>
    <w:rsid w:val="003610B1"/>
    <w:rsid w:val="003637C8"/>
    <w:rsid w:val="00365156"/>
    <w:rsid w:val="00367540"/>
    <w:rsid w:val="0036788A"/>
    <w:rsid w:val="0037139A"/>
    <w:rsid w:val="00372DFC"/>
    <w:rsid w:val="003738B4"/>
    <w:rsid w:val="003741A9"/>
    <w:rsid w:val="00380DAF"/>
    <w:rsid w:val="00381793"/>
    <w:rsid w:val="00383386"/>
    <w:rsid w:val="00384C78"/>
    <w:rsid w:val="00385829"/>
    <w:rsid w:val="00390A45"/>
    <w:rsid w:val="0039430B"/>
    <w:rsid w:val="00395006"/>
    <w:rsid w:val="00395E51"/>
    <w:rsid w:val="00397CEB"/>
    <w:rsid w:val="003A0C17"/>
    <w:rsid w:val="003A1D0D"/>
    <w:rsid w:val="003A3218"/>
    <w:rsid w:val="003A68AF"/>
    <w:rsid w:val="003A7B70"/>
    <w:rsid w:val="003B01E9"/>
    <w:rsid w:val="003B2601"/>
    <w:rsid w:val="003B308B"/>
    <w:rsid w:val="003C18E7"/>
    <w:rsid w:val="003C31D2"/>
    <w:rsid w:val="003C3CD9"/>
    <w:rsid w:val="003D3CC4"/>
    <w:rsid w:val="003D5C8C"/>
    <w:rsid w:val="003D65DE"/>
    <w:rsid w:val="003E00E6"/>
    <w:rsid w:val="003E0FAC"/>
    <w:rsid w:val="003E2A28"/>
    <w:rsid w:val="003E469F"/>
    <w:rsid w:val="003F15EA"/>
    <w:rsid w:val="003F1C55"/>
    <w:rsid w:val="003F528E"/>
    <w:rsid w:val="003F702D"/>
    <w:rsid w:val="004003B8"/>
    <w:rsid w:val="004003CB"/>
    <w:rsid w:val="00403D19"/>
    <w:rsid w:val="0040422F"/>
    <w:rsid w:val="00404660"/>
    <w:rsid w:val="00405BC9"/>
    <w:rsid w:val="00410D95"/>
    <w:rsid w:val="004112C8"/>
    <w:rsid w:val="00413526"/>
    <w:rsid w:val="00413F46"/>
    <w:rsid w:val="004142F4"/>
    <w:rsid w:val="00414318"/>
    <w:rsid w:val="00416F7F"/>
    <w:rsid w:val="004222D0"/>
    <w:rsid w:val="00422EBD"/>
    <w:rsid w:val="0042513E"/>
    <w:rsid w:val="00425740"/>
    <w:rsid w:val="00425DD4"/>
    <w:rsid w:val="00426692"/>
    <w:rsid w:val="004270C4"/>
    <w:rsid w:val="004277B8"/>
    <w:rsid w:val="00427FCC"/>
    <w:rsid w:val="004324A4"/>
    <w:rsid w:val="00433B0D"/>
    <w:rsid w:val="00433F04"/>
    <w:rsid w:val="0043521A"/>
    <w:rsid w:val="00437D12"/>
    <w:rsid w:val="00445C09"/>
    <w:rsid w:val="00446B34"/>
    <w:rsid w:val="004536F9"/>
    <w:rsid w:val="004538C4"/>
    <w:rsid w:val="004551A4"/>
    <w:rsid w:val="00455416"/>
    <w:rsid w:val="0045598C"/>
    <w:rsid w:val="004564CA"/>
    <w:rsid w:val="004569F7"/>
    <w:rsid w:val="00456B75"/>
    <w:rsid w:val="00456C48"/>
    <w:rsid w:val="00457F2D"/>
    <w:rsid w:val="00460EAE"/>
    <w:rsid w:val="00460EFF"/>
    <w:rsid w:val="00463278"/>
    <w:rsid w:val="004639F0"/>
    <w:rsid w:val="00464293"/>
    <w:rsid w:val="004702F6"/>
    <w:rsid w:val="004705F0"/>
    <w:rsid w:val="004711E8"/>
    <w:rsid w:val="004729D9"/>
    <w:rsid w:val="00474140"/>
    <w:rsid w:val="004744F0"/>
    <w:rsid w:val="0047507C"/>
    <w:rsid w:val="00476536"/>
    <w:rsid w:val="00476933"/>
    <w:rsid w:val="0048179F"/>
    <w:rsid w:val="004817F9"/>
    <w:rsid w:val="00482B94"/>
    <w:rsid w:val="00482BAC"/>
    <w:rsid w:val="004A3502"/>
    <w:rsid w:val="004A3D3F"/>
    <w:rsid w:val="004A4707"/>
    <w:rsid w:val="004A5D06"/>
    <w:rsid w:val="004A745C"/>
    <w:rsid w:val="004A76C4"/>
    <w:rsid w:val="004A7910"/>
    <w:rsid w:val="004B2583"/>
    <w:rsid w:val="004B7190"/>
    <w:rsid w:val="004B77FF"/>
    <w:rsid w:val="004B7FD9"/>
    <w:rsid w:val="004C4804"/>
    <w:rsid w:val="004C6E1E"/>
    <w:rsid w:val="004C7521"/>
    <w:rsid w:val="004C7927"/>
    <w:rsid w:val="004D0AAB"/>
    <w:rsid w:val="004D3B15"/>
    <w:rsid w:val="004D3CBD"/>
    <w:rsid w:val="004D42F5"/>
    <w:rsid w:val="004D51C3"/>
    <w:rsid w:val="004D6DBA"/>
    <w:rsid w:val="004D75D3"/>
    <w:rsid w:val="004E1D96"/>
    <w:rsid w:val="004E3F57"/>
    <w:rsid w:val="004E5607"/>
    <w:rsid w:val="004F19D9"/>
    <w:rsid w:val="004F3659"/>
    <w:rsid w:val="004F4AA2"/>
    <w:rsid w:val="004F5B93"/>
    <w:rsid w:val="004F68DF"/>
    <w:rsid w:val="00502E90"/>
    <w:rsid w:val="00503A84"/>
    <w:rsid w:val="005047D2"/>
    <w:rsid w:val="00512365"/>
    <w:rsid w:val="00516AD0"/>
    <w:rsid w:val="005279B6"/>
    <w:rsid w:val="00531643"/>
    <w:rsid w:val="00531D87"/>
    <w:rsid w:val="00532E12"/>
    <w:rsid w:val="005338F8"/>
    <w:rsid w:val="00533EC3"/>
    <w:rsid w:val="00536608"/>
    <w:rsid w:val="005373F7"/>
    <w:rsid w:val="0054172B"/>
    <w:rsid w:val="0055363A"/>
    <w:rsid w:val="00553660"/>
    <w:rsid w:val="00553C30"/>
    <w:rsid w:val="005603D7"/>
    <w:rsid w:val="0056524B"/>
    <w:rsid w:val="00565FCA"/>
    <w:rsid w:val="00566B4A"/>
    <w:rsid w:val="005707CD"/>
    <w:rsid w:val="005747E2"/>
    <w:rsid w:val="00576858"/>
    <w:rsid w:val="00577B3D"/>
    <w:rsid w:val="00577C08"/>
    <w:rsid w:val="00582652"/>
    <w:rsid w:val="0058463E"/>
    <w:rsid w:val="005857BA"/>
    <w:rsid w:val="0058620D"/>
    <w:rsid w:val="00592AB3"/>
    <w:rsid w:val="0059354A"/>
    <w:rsid w:val="005A2903"/>
    <w:rsid w:val="005A3D40"/>
    <w:rsid w:val="005A6BE4"/>
    <w:rsid w:val="005A721E"/>
    <w:rsid w:val="005A73B5"/>
    <w:rsid w:val="005B0B1C"/>
    <w:rsid w:val="005B16F3"/>
    <w:rsid w:val="005B2AD1"/>
    <w:rsid w:val="005B2ADA"/>
    <w:rsid w:val="005B5D40"/>
    <w:rsid w:val="005B6105"/>
    <w:rsid w:val="005B6709"/>
    <w:rsid w:val="005C1A45"/>
    <w:rsid w:val="005C5014"/>
    <w:rsid w:val="005C7D00"/>
    <w:rsid w:val="005D0BEA"/>
    <w:rsid w:val="005D4481"/>
    <w:rsid w:val="005D4651"/>
    <w:rsid w:val="005D5973"/>
    <w:rsid w:val="005D5B23"/>
    <w:rsid w:val="005D6B36"/>
    <w:rsid w:val="005E30A5"/>
    <w:rsid w:val="005E74C9"/>
    <w:rsid w:val="005E7B56"/>
    <w:rsid w:val="005F0E61"/>
    <w:rsid w:val="005F0EA3"/>
    <w:rsid w:val="005F126C"/>
    <w:rsid w:val="005F131B"/>
    <w:rsid w:val="005F338E"/>
    <w:rsid w:val="005F6791"/>
    <w:rsid w:val="005F7847"/>
    <w:rsid w:val="0060136D"/>
    <w:rsid w:val="006028ED"/>
    <w:rsid w:val="00602F79"/>
    <w:rsid w:val="0060306E"/>
    <w:rsid w:val="006058D5"/>
    <w:rsid w:val="00605B99"/>
    <w:rsid w:val="006067FE"/>
    <w:rsid w:val="00610C94"/>
    <w:rsid w:val="006114AC"/>
    <w:rsid w:val="0061185B"/>
    <w:rsid w:val="00611C59"/>
    <w:rsid w:val="0061380C"/>
    <w:rsid w:val="00626651"/>
    <w:rsid w:val="00630C4A"/>
    <w:rsid w:val="00631233"/>
    <w:rsid w:val="006332D4"/>
    <w:rsid w:val="006340A9"/>
    <w:rsid w:val="006361E3"/>
    <w:rsid w:val="006412F3"/>
    <w:rsid w:val="00642774"/>
    <w:rsid w:val="00643E72"/>
    <w:rsid w:val="0064765F"/>
    <w:rsid w:val="00647761"/>
    <w:rsid w:val="00650464"/>
    <w:rsid w:val="0065069B"/>
    <w:rsid w:val="00651339"/>
    <w:rsid w:val="006537DF"/>
    <w:rsid w:val="006548F1"/>
    <w:rsid w:val="00657403"/>
    <w:rsid w:val="00663961"/>
    <w:rsid w:val="006640D3"/>
    <w:rsid w:val="006667DA"/>
    <w:rsid w:val="00667772"/>
    <w:rsid w:val="0067065A"/>
    <w:rsid w:val="00680116"/>
    <w:rsid w:val="00681309"/>
    <w:rsid w:val="00681743"/>
    <w:rsid w:val="006824DE"/>
    <w:rsid w:val="0068732B"/>
    <w:rsid w:val="006907D2"/>
    <w:rsid w:val="006919F7"/>
    <w:rsid w:val="006948E5"/>
    <w:rsid w:val="006A127E"/>
    <w:rsid w:val="006A19C0"/>
    <w:rsid w:val="006A34F0"/>
    <w:rsid w:val="006A37A5"/>
    <w:rsid w:val="006A6F08"/>
    <w:rsid w:val="006B02C3"/>
    <w:rsid w:val="006B1F89"/>
    <w:rsid w:val="006B20AC"/>
    <w:rsid w:val="006B2C61"/>
    <w:rsid w:val="006B3910"/>
    <w:rsid w:val="006B559C"/>
    <w:rsid w:val="006C003D"/>
    <w:rsid w:val="006C2373"/>
    <w:rsid w:val="006C3F57"/>
    <w:rsid w:val="006C4ACD"/>
    <w:rsid w:val="006C57F4"/>
    <w:rsid w:val="006C63A0"/>
    <w:rsid w:val="006C6706"/>
    <w:rsid w:val="006D13D3"/>
    <w:rsid w:val="006D1A05"/>
    <w:rsid w:val="006D211A"/>
    <w:rsid w:val="006D33F5"/>
    <w:rsid w:val="006D379C"/>
    <w:rsid w:val="006D748E"/>
    <w:rsid w:val="006E1192"/>
    <w:rsid w:val="006E3E89"/>
    <w:rsid w:val="006E6005"/>
    <w:rsid w:val="006F185D"/>
    <w:rsid w:val="006F1DD2"/>
    <w:rsid w:val="006F30FA"/>
    <w:rsid w:val="006F3C54"/>
    <w:rsid w:val="006F448F"/>
    <w:rsid w:val="006F76FC"/>
    <w:rsid w:val="006F793F"/>
    <w:rsid w:val="006F7B3F"/>
    <w:rsid w:val="00700366"/>
    <w:rsid w:val="007017AF"/>
    <w:rsid w:val="00703B84"/>
    <w:rsid w:val="00706DDB"/>
    <w:rsid w:val="00710E85"/>
    <w:rsid w:val="007119B7"/>
    <w:rsid w:val="0071249A"/>
    <w:rsid w:val="00717016"/>
    <w:rsid w:val="00717E5C"/>
    <w:rsid w:val="00720D1A"/>
    <w:rsid w:val="007227B4"/>
    <w:rsid w:val="00722CDD"/>
    <w:rsid w:val="00723721"/>
    <w:rsid w:val="007239F4"/>
    <w:rsid w:val="00727F81"/>
    <w:rsid w:val="007301DE"/>
    <w:rsid w:val="00730FFB"/>
    <w:rsid w:val="0073155E"/>
    <w:rsid w:val="00732126"/>
    <w:rsid w:val="00735040"/>
    <w:rsid w:val="0073792B"/>
    <w:rsid w:val="007416CB"/>
    <w:rsid w:val="007427AE"/>
    <w:rsid w:val="00750E92"/>
    <w:rsid w:val="007521AF"/>
    <w:rsid w:val="007554F6"/>
    <w:rsid w:val="007567B7"/>
    <w:rsid w:val="00757493"/>
    <w:rsid w:val="00757925"/>
    <w:rsid w:val="00763772"/>
    <w:rsid w:val="00766420"/>
    <w:rsid w:val="00766748"/>
    <w:rsid w:val="007718DE"/>
    <w:rsid w:val="00771E8D"/>
    <w:rsid w:val="00771F2A"/>
    <w:rsid w:val="00772821"/>
    <w:rsid w:val="0077348E"/>
    <w:rsid w:val="007745F6"/>
    <w:rsid w:val="00774905"/>
    <w:rsid w:val="0078356E"/>
    <w:rsid w:val="007845AF"/>
    <w:rsid w:val="00785181"/>
    <w:rsid w:val="00785617"/>
    <w:rsid w:val="0078669B"/>
    <w:rsid w:val="007868A4"/>
    <w:rsid w:val="00792986"/>
    <w:rsid w:val="0079337E"/>
    <w:rsid w:val="00795CC5"/>
    <w:rsid w:val="007961E4"/>
    <w:rsid w:val="007A1360"/>
    <w:rsid w:val="007A3DF5"/>
    <w:rsid w:val="007B1CDF"/>
    <w:rsid w:val="007B217A"/>
    <w:rsid w:val="007B2DB3"/>
    <w:rsid w:val="007B2F19"/>
    <w:rsid w:val="007B47F4"/>
    <w:rsid w:val="007B6AE5"/>
    <w:rsid w:val="007B6CA0"/>
    <w:rsid w:val="007C0A30"/>
    <w:rsid w:val="007C29BF"/>
    <w:rsid w:val="007C3054"/>
    <w:rsid w:val="007C374F"/>
    <w:rsid w:val="007C40FB"/>
    <w:rsid w:val="007C6126"/>
    <w:rsid w:val="007C696B"/>
    <w:rsid w:val="007D4D8C"/>
    <w:rsid w:val="007E0BD4"/>
    <w:rsid w:val="007E0D63"/>
    <w:rsid w:val="007E3758"/>
    <w:rsid w:val="007E3FD0"/>
    <w:rsid w:val="007E581F"/>
    <w:rsid w:val="007E5D24"/>
    <w:rsid w:val="007E7549"/>
    <w:rsid w:val="007F065E"/>
    <w:rsid w:val="007F0834"/>
    <w:rsid w:val="007F09E6"/>
    <w:rsid w:val="007F15F2"/>
    <w:rsid w:val="007F28AE"/>
    <w:rsid w:val="007F309C"/>
    <w:rsid w:val="007F47E2"/>
    <w:rsid w:val="007F510F"/>
    <w:rsid w:val="0080116A"/>
    <w:rsid w:val="00806125"/>
    <w:rsid w:val="00806F3E"/>
    <w:rsid w:val="0081123B"/>
    <w:rsid w:val="00811298"/>
    <w:rsid w:val="0081251F"/>
    <w:rsid w:val="00812EF4"/>
    <w:rsid w:val="008149B5"/>
    <w:rsid w:val="008153A1"/>
    <w:rsid w:val="00816598"/>
    <w:rsid w:val="0082097F"/>
    <w:rsid w:val="00820AEC"/>
    <w:rsid w:val="0082145D"/>
    <w:rsid w:val="00822950"/>
    <w:rsid w:val="00823DA5"/>
    <w:rsid w:val="0082442E"/>
    <w:rsid w:val="00825B4E"/>
    <w:rsid w:val="00831CBC"/>
    <w:rsid w:val="00832BB8"/>
    <w:rsid w:val="0083576F"/>
    <w:rsid w:val="00835AFD"/>
    <w:rsid w:val="00837541"/>
    <w:rsid w:val="00841319"/>
    <w:rsid w:val="00841B66"/>
    <w:rsid w:val="00841FF8"/>
    <w:rsid w:val="00842C96"/>
    <w:rsid w:val="00844827"/>
    <w:rsid w:val="00846556"/>
    <w:rsid w:val="00846A72"/>
    <w:rsid w:val="00846C1A"/>
    <w:rsid w:val="0085414E"/>
    <w:rsid w:val="008545E5"/>
    <w:rsid w:val="008553DD"/>
    <w:rsid w:val="00855DBF"/>
    <w:rsid w:val="00864C53"/>
    <w:rsid w:val="00865126"/>
    <w:rsid w:val="00865999"/>
    <w:rsid w:val="00865F72"/>
    <w:rsid w:val="00867AD3"/>
    <w:rsid w:val="00870C4E"/>
    <w:rsid w:val="00871FAC"/>
    <w:rsid w:val="00872A73"/>
    <w:rsid w:val="00874156"/>
    <w:rsid w:val="00874438"/>
    <w:rsid w:val="00875161"/>
    <w:rsid w:val="00875634"/>
    <w:rsid w:val="00877B11"/>
    <w:rsid w:val="00877DC5"/>
    <w:rsid w:val="008821AF"/>
    <w:rsid w:val="00882251"/>
    <w:rsid w:val="00882B9D"/>
    <w:rsid w:val="00892911"/>
    <w:rsid w:val="00894128"/>
    <w:rsid w:val="00894B31"/>
    <w:rsid w:val="008A0305"/>
    <w:rsid w:val="008A0563"/>
    <w:rsid w:val="008A0A02"/>
    <w:rsid w:val="008A0F1E"/>
    <w:rsid w:val="008A28B9"/>
    <w:rsid w:val="008A2FE5"/>
    <w:rsid w:val="008A3971"/>
    <w:rsid w:val="008A57B7"/>
    <w:rsid w:val="008A5A2A"/>
    <w:rsid w:val="008A6A1C"/>
    <w:rsid w:val="008B1B36"/>
    <w:rsid w:val="008B2BF2"/>
    <w:rsid w:val="008B6343"/>
    <w:rsid w:val="008B7903"/>
    <w:rsid w:val="008B7A18"/>
    <w:rsid w:val="008C5F27"/>
    <w:rsid w:val="008C63EA"/>
    <w:rsid w:val="008D0E20"/>
    <w:rsid w:val="008D18EA"/>
    <w:rsid w:val="008D4417"/>
    <w:rsid w:val="008D61EF"/>
    <w:rsid w:val="008D68CA"/>
    <w:rsid w:val="008E383C"/>
    <w:rsid w:val="008E488C"/>
    <w:rsid w:val="008E48FC"/>
    <w:rsid w:val="008E4CB3"/>
    <w:rsid w:val="008E4F0B"/>
    <w:rsid w:val="008E5752"/>
    <w:rsid w:val="008E6654"/>
    <w:rsid w:val="008E668A"/>
    <w:rsid w:val="008E684C"/>
    <w:rsid w:val="008F2BBB"/>
    <w:rsid w:val="008F360E"/>
    <w:rsid w:val="008F586B"/>
    <w:rsid w:val="008F61F2"/>
    <w:rsid w:val="00900D69"/>
    <w:rsid w:val="00901EDE"/>
    <w:rsid w:val="00903671"/>
    <w:rsid w:val="00904587"/>
    <w:rsid w:val="0090642E"/>
    <w:rsid w:val="00914370"/>
    <w:rsid w:val="00914373"/>
    <w:rsid w:val="0091599D"/>
    <w:rsid w:val="00926FA4"/>
    <w:rsid w:val="00927B67"/>
    <w:rsid w:val="009315A9"/>
    <w:rsid w:val="0093221F"/>
    <w:rsid w:val="0094265C"/>
    <w:rsid w:val="00942858"/>
    <w:rsid w:val="00944E2C"/>
    <w:rsid w:val="009460B9"/>
    <w:rsid w:val="00951A3E"/>
    <w:rsid w:val="0095467C"/>
    <w:rsid w:val="0095509E"/>
    <w:rsid w:val="0095561E"/>
    <w:rsid w:val="00956E64"/>
    <w:rsid w:val="00957B99"/>
    <w:rsid w:val="00957EEB"/>
    <w:rsid w:val="00965A4D"/>
    <w:rsid w:val="00966847"/>
    <w:rsid w:val="009710A2"/>
    <w:rsid w:val="00971973"/>
    <w:rsid w:val="009733B1"/>
    <w:rsid w:val="009759B4"/>
    <w:rsid w:val="0097668C"/>
    <w:rsid w:val="00976EB5"/>
    <w:rsid w:val="009777B8"/>
    <w:rsid w:val="00977B5A"/>
    <w:rsid w:val="00980A7D"/>
    <w:rsid w:val="00983DF3"/>
    <w:rsid w:val="0098462E"/>
    <w:rsid w:val="00991C8F"/>
    <w:rsid w:val="00992794"/>
    <w:rsid w:val="00996926"/>
    <w:rsid w:val="009A06D1"/>
    <w:rsid w:val="009A1FF5"/>
    <w:rsid w:val="009A5396"/>
    <w:rsid w:val="009A5411"/>
    <w:rsid w:val="009A6701"/>
    <w:rsid w:val="009B0AA0"/>
    <w:rsid w:val="009B1468"/>
    <w:rsid w:val="009B1843"/>
    <w:rsid w:val="009B2090"/>
    <w:rsid w:val="009B2AB2"/>
    <w:rsid w:val="009B53F2"/>
    <w:rsid w:val="009B5D6E"/>
    <w:rsid w:val="009C0D03"/>
    <w:rsid w:val="009C4551"/>
    <w:rsid w:val="009C46A1"/>
    <w:rsid w:val="009C4C6A"/>
    <w:rsid w:val="009D0058"/>
    <w:rsid w:val="009D05AF"/>
    <w:rsid w:val="009D22FB"/>
    <w:rsid w:val="009D46F4"/>
    <w:rsid w:val="009D74C2"/>
    <w:rsid w:val="009D7E67"/>
    <w:rsid w:val="009E25FB"/>
    <w:rsid w:val="009E298C"/>
    <w:rsid w:val="009E5D32"/>
    <w:rsid w:val="009E7991"/>
    <w:rsid w:val="009E7E6B"/>
    <w:rsid w:val="009F21D0"/>
    <w:rsid w:val="009F2E8C"/>
    <w:rsid w:val="009F3232"/>
    <w:rsid w:val="009F5D2D"/>
    <w:rsid w:val="00A01F7E"/>
    <w:rsid w:val="00A01F82"/>
    <w:rsid w:val="00A02D79"/>
    <w:rsid w:val="00A035E0"/>
    <w:rsid w:val="00A134FB"/>
    <w:rsid w:val="00A16326"/>
    <w:rsid w:val="00A165F0"/>
    <w:rsid w:val="00A16BCE"/>
    <w:rsid w:val="00A171A9"/>
    <w:rsid w:val="00A17DAE"/>
    <w:rsid w:val="00A20AFD"/>
    <w:rsid w:val="00A21D5D"/>
    <w:rsid w:val="00A2261E"/>
    <w:rsid w:val="00A22D9E"/>
    <w:rsid w:val="00A247C2"/>
    <w:rsid w:val="00A31426"/>
    <w:rsid w:val="00A339BB"/>
    <w:rsid w:val="00A33D81"/>
    <w:rsid w:val="00A34992"/>
    <w:rsid w:val="00A3591C"/>
    <w:rsid w:val="00A36C28"/>
    <w:rsid w:val="00A437C7"/>
    <w:rsid w:val="00A43D17"/>
    <w:rsid w:val="00A4519A"/>
    <w:rsid w:val="00A45BA2"/>
    <w:rsid w:val="00A45C67"/>
    <w:rsid w:val="00A4656A"/>
    <w:rsid w:val="00A46699"/>
    <w:rsid w:val="00A46B51"/>
    <w:rsid w:val="00A51EAB"/>
    <w:rsid w:val="00A57A5E"/>
    <w:rsid w:val="00A650AA"/>
    <w:rsid w:val="00A66125"/>
    <w:rsid w:val="00A67C07"/>
    <w:rsid w:val="00A7001A"/>
    <w:rsid w:val="00A718CA"/>
    <w:rsid w:val="00A72926"/>
    <w:rsid w:val="00A772A3"/>
    <w:rsid w:val="00A803A6"/>
    <w:rsid w:val="00A820BF"/>
    <w:rsid w:val="00A83EDF"/>
    <w:rsid w:val="00A83FD6"/>
    <w:rsid w:val="00A846AE"/>
    <w:rsid w:val="00A91716"/>
    <w:rsid w:val="00A91A7A"/>
    <w:rsid w:val="00A91C75"/>
    <w:rsid w:val="00A9428D"/>
    <w:rsid w:val="00A9497A"/>
    <w:rsid w:val="00A94C80"/>
    <w:rsid w:val="00A94E8D"/>
    <w:rsid w:val="00A94E95"/>
    <w:rsid w:val="00A95127"/>
    <w:rsid w:val="00A956F7"/>
    <w:rsid w:val="00A96611"/>
    <w:rsid w:val="00AA2273"/>
    <w:rsid w:val="00AA2CB9"/>
    <w:rsid w:val="00AA2F7F"/>
    <w:rsid w:val="00AA2FF7"/>
    <w:rsid w:val="00AA4528"/>
    <w:rsid w:val="00AA4681"/>
    <w:rsid w:val="00AA475A"/>
    <w:rsid w:val="00AA4F1F"/>
    <w:rsid w:val="00AA5476"/>
    <w:rsid w:val="00AA5B4A"/>
    <w:rsid w:val="00AA6829"/>
    <w:rsid w:val="00AB01F6"/>
    <w:rsid w:val="00AB1E88"/>
    <w:rsid w:val="00AB405F"/>
    <w:rsid w:val="00AB6A01"/>
    <w:rsid w:val="00AC0341"/>
    <w:rsid w:val="00AC12C2"/>
    <w:rsid w:val="00AC1BA3"/>
    <w:rsid w:val="00AC2573"/>
    <w:rsid w:val="00AC4DD5"/>
    <w:rsid w:val="00AD0B9E"/>
    <w:rsid w:val="00AD113E"/>
    <w:rsid w:val="00AD128D"/>
    <w:rsid w:val="00AD17A6"/>
    <w:rsid w:val="00AD2A47"/>
    <w:rsid w:val="00AD3918"/>
    <w:rsid w:val="00AD3A40"/>
    <w:rsid w:val="00AD60C1"/>
    <w:rsid w:val="00AD6EC8"/>
    <w:rsid w:val="00AD79BD"/>
    <w:rsid w:val="00AE0B59"/>
    <w:rsid w:val="00AF03C9"/>
    <w:rsid w:val="00AF4014"/>
    <w:rsid w:val="00AF4536"/>
    <w:rsid w:val="00AF6D52"/>
    <w:rsid w:val="00B0026A"/>
    <w:rsid w:val="00B00520"/>
    <w:rsid w:val="00B01195"/>
    <w:rsid w:val="00B0135B"/>
    <w:rsid w:val="00B0156B"/>
    <w:rsid w:val="00B040D2"/>
    <w:rsid w:val="00B0438A"/>
    <w:rsid w:val="00B05C58"/>
    <w:rsid w:val="00B066DB"/>
    <w:rsid w:val="00B13B03"/>
    <w:rsid w:val="00B14BE2"/>
    <w:rsid w:val="00B15F1C"/>
    <w:rsid w:val="00B22E4F"/>
    <w:rsid w:val="00B23CEE"/>
    <w:rsid w:val="00B24B7A"/>
    <w:rsid w:val="00B254B1"/>
    <w:rsid w:val="00B25AD9"/>
    <w:rsid w:val="00B267AF"/>
    <w:rsid w:val="00B27CB5"/>
    <w:rsid w:val="00B31AD3"/>
    <w:rsid w:val="00B326B0"/>
    <w:rsid w:val="00B33738"/>
    <w:rsid w:val="00B3422A"/>
    <w:rsid w:val="00B34FDE"/>
    <w:rsid w:val="00B3540E"/>
    <w:rsid w:val="00B36061"/>
    <w:rsid w:val="00B36C54"/>
    <w:rsid w:val="00B40CE7"/>
    <w:rsid w:val="00B417C1"/>
    <w:rsid w:val="00B418CA"/>
    <w:rsid w:val="00B46EB3"/>
    <w:rsid w:val="00B508EE"/>
    <w:rsid w:val="00B5397A"/>
    <w:rsid w:val="00B54A2C"/>
    <w:rsid w:val="00B54ACE"/>
    <w:rsid w:val="00B57991"/>
    <w:rsid w:val="00B57B38"/>
    <w:rsid w:val="00B64054"/>
    <w:rsid w:val="00B70FE4"/>
    <w:rsid w:val="00B72E68"/>
    <w:rsid w:val="00B754D8"/>
    <w:rsid w:val="00B80643"/>
    <w:rsid w:val="00B87E52"/>
    <w:rsid w:val="00B90250"/>
    <w:rsid w:val="00B92703"/>
    <w:rsid w:val="00B955E7"/>
    <w:rsid w:val="00B969D2"/>
    <w:rsid w:val="00B969DA"/>
    <w:rsid w:val="00BA3426"/>
    <w:rsid w:val="00BA3A22"/>
    <w:rsid w:val="00BA7CBE"/>
    <w:rsid w:val="00BB1499"/>
    <w:rsid w:val="00BB3A04"/>
    <w:rsid w:val="00BB3BCC"/>
    <w:rsid w:val="00BB43F1"/>
    <w:rsid w:val="00BB4831"/>
    <w:rsid w:val="00BB5248"/>
    <w:rsid w:val="00BB5869"/>
    <w:rsid w:val="00BB7E63"/>
    <w:rsid w:val="00BC07D2"/>
    <w:rsid w:val="00BC1EF7"/>
    <w:rsid w:val="00BC215A"/>
    <w:rsid w:val="00BC59A3"/>
    <w:rsid w:val="00BD1D48"/>
    <w:rsid w:val="00BD295F"/>
    <w:rsid w:val="00BD3BA9"/>
    <w:rsid w:val="00BD5052"/>
    <w:rsid w:val="00BD5596"/>
    <w:rsid w:val="00BD5CA1"/>
    <w:rsid w:val="00BE0F0C"/>
    <w:rsid w:val="00BE1185"/>
    <w:rsid w:val="00BE1281"/>
    <w:rsid w:val="00BE16EB"/>
    <w:rsid w:val="00BE545C"/>
    <w:rsid w:val="00BE61AF"/>
    <w:rsid w:val="00BE72C8"/>
    <w:rsid w:val="00BE7ABC"/>
    <w:rsid w:val="00BF1928"/>
    <w:rsid w:val="00BF1A5B"/>
    <w:rsid w:val="00BF2C9E"/>
    <w:rsid w:val="00BF3913"/>
    <w:rsid w:val="00BF52A6"/>
    <w:rsid w:val="00BF7BF5"/>
    <w:rsid w:val="00C005CF"/>
    <w:rsid w:val="00C007CB"/>
    <w:rsid w:val="00C0258F"/>
    <w:rsid w:val="00C059BA"/>
    <w:rsid w:val="00C074B8"/>
    <w:rsid w:val="00C0765C"/>
    <w:rsid w:val="00C10484"/>
    <w:rsid w:val="00C15EFD"/>
    <w:rsid w:val="00C163E6"/>
    <w:rsid w:val="00C17E6C"/>
    <w:rsid w:val="00C21EFE"/>
    <w:rsid w:val="00C22166"/>
    <w:rsid w:val="00C26C55"/>
    <w:rsid w:val="00C27476"/>
    <w:rsid w:val="00C30663"/>
    <w:rsid w:val="00C373AD"/>
    <w:rsid w:val="00C40FDA"/>
    <w:rsid w:val="00C458E1"/>
    <w:rsid w:val="00C46F52"/>
    <w:rsid w:val="00C507D1"/>
    <w:rsid w:val="00C5143D"/>
    <w:rsid w:val="00C52D9A"/>
    <w:rsid w:val="00C536D8"/>
    <w:rsid w:val="00C613A4"/>
    <w:rsid w:val="00C7131C"/>
    <w:rsid w:val="00C72FC0"/>
    <w:rsid w:val="00C73D9D"/>
    <w:rsid w:val="00C74608"/>
    <w:rsid w:val="00C76030"/>
    <w:rsid w:val="00C76AFF"/>
    <w:rsid w:val="00C76DE5"/>
    <w:rsid w:val="00C77FEF"/>
    <w:rsid w:val="00C825E4"/>
    <w:rsid w:val="00C832AE"/>
    <w:rsid w:val="00C85D97"/>
    <w:rsid w:val="00C86AEB"/>
    <w:rsid w:val="00C91E98"/>
    <w:rsid w:val="00C9328B"/>
    <w:rsid w:val="00C95274"/>
    <w:rsid w:val="00C96EBD"/>
    <w:rsid w:val="00CA3EB5"/>
    <w:rsid w:val="00CA6980"/>
    <w:rsid w:val="00CA6BE7"/>
    <w:rsid w:val="00CB18E3"/>
    <w:rsid w:val="00CB4716"/>
    <w:rsid w:val="00CB4868"/>
    <w:rsid w:val="00CB5467"/>
    <w:rsid w:val="00CC14E3"/>
    <w:rsid w:val="00CD0683"/>
    <w:rsid w:val="00CD090F"/>
    <w:rsid w:val="00CD2E73"/>
    <w:rsid w:val="00CD6CDD"/>
    <w:rsid w:val="00CE0542"/>
    <w:rsid w:val="00CE05A6"/>
    <w:rsid w:val="00CE0A1D"/>
    <w:rsid w:val="00CE0A3B"/>
    <w:rsid w:val="00CE1E8C"/>
    <w:rsid w:val="00CE3BCE"/>
    <w:rsid w:val="00CE3EF4"/>
    <w:rsid w:val="00CE625A"/>
    <w:rsid w:val="00CE6529"/>
    <w:rsid w:val="00CE7C89"/>
    <w:rsid w:val="00CF01B9"/>
    <w:rsid w:val="00CF0341"/>
    <w:rsid w:val="00CF1530"/>
    <w:rsid w:val="00CF2835"/>
    <w:rsid w:val="00CF2CE1"/>
    <w:rsid w:val="00CF39D2"/>
    <w:rsid w:val="00CF3FEE"/>
    <w:rsid w:val="00CF7001"/>
    <w:rsid w:val="00CF71A0"/>
    <w:rsid w:val="00CF7209"/>
    <w:rsid w:val="00CF7E67"/>
    <w:rsid w:val="00D00523"/>
    <w:rsid w:val="00D00F7B"/>
    <w:rsid w:val="00D027D2"/>
    <w:rsid w:val="00D03F5A"/>
    <w:rsid w:val="00D051A6"/>
    <w:rsid w:val="00D05983"/>
    <w:rsid w:val="00D13E7A"/>
    <w:rsid w:val="00D13E87"/>
    <w:rsid w:val="00D173F7"/>
    <w:rsid w:val="00D2235F"/>
    <w:rsid w:val="00D235AD"/>
    <w:rsid w:val="00D2364F"/>
    <w:rsid w:val="00D27502"/>
    <w:rsid w:val="00D3169A"/>
    <w:rsid w:val="00D31985"/>
    <w:rsid w:val="00D32BE8"/>
    <w:rsid w:val="00D37C90"/>
    <w:rsid w:val="00D456B0"/>
    <w:rsid w:val="00D51DE4"/>
    <w:rsid w:val="00D51ED2"/>
    <w:rsid w:val="00D525A0"/>
    <w:rsid w:val="00D529A2"/>
    <w:rsid w:val="00D5441C"/>
    <w:rsid w:val="00D56DED"/>
    <w:rsid w:val="00D61554"/>
    <w:rsid w:val="00D62BD3"/>
    <w:rsid w:val="00D63E3B"/>
    <w:rsid w:val="00D64CC5"/>
    <w:rsid w:val="00D6569E"/>
    <w:rsid w:val="00D65A0C"/>
    <w:rsid w:val="00D660DB"/>
    <w:rsid w:val="00D74DB2"/>
    <w:rsid w:val="00D8024A"/>
    <w:rsid w:val="00D81262"/>
    <w:rsid w:val="00D8149C"/>
    <w:rsid w:val="00D86EB7"/>
    <w:rsid w:val="00D871B1"/>
    <w:rsid w:val="00D913A9"/>
    <w:rsid w:val="00D91C2B"/>
    <w:rsid w:val="00D92669"/>
    <w:rsid w:val="00D92BD5"/>
    <w:rsid w:val="00D975AE"/>
    <w:rsid w:val="00D97810"/>
    <w:rsid w:val="00DA3AAF"/>
    <w:rsid w:val="00DA663F"/>
    <w:rsid w:val="00DA78D9"/>
    <w:rsid w:val="00DB70DA"/>
    <w:rsid w:val="00DC2932"/>
    <w:rsid w:val="00DC3262"/>
    <w:rsid w:val="00DC4377"/>
    <w:rsid w:val="00DC7278"/>
    <w:rsid w:val="00DC7291"/>
    <w:rsid w:val="00DD1A21"/>
    <w:rsid w:val="00DD215F"/>
    <w:rsid w:val="00DE07F3"/>
    <w:rsid w:val="00DE18FC"/>
    <w:rsid w:val="00DE29D7"/>
    <w:rsid w:val="00DE38C7"/>
    <w:rsid w:val="00DE4BDC"/>
    <w:rsid w:val="00DE511C"/>
    <w:rsid w:val="00DE7C1C"/>
    <w:rsid w:val="00DF3DC8"/>
    <w:rsid w:val="00E000EC"/>
    <w:rsid w:val="00E01EB3"/>
    <w:rsid w:val="00E0636F"/>
    <w:rsid w:val="00E066D4"/>
    <w:rsid w:val="00E11744"/>
    <w:rsid w:val="00E201E4"/>
    <w:rsid w:val="00E2550A"/>
    <w:rsid w:val="00E2649B"/>
    <w:rsid w:val="00E301F5"/>
    <w:rsid w:val="00E3068A"/>
    <w:rsid w:val="00E31318"/>
    <w:rsid w:val="00E31939"/>
    <w:rsid w:val="00E32FC7"/>
    <w:rsid w:val="00E34D3D"/>
    <w:rsid w:val="00E35CDD"/>
    <w:rsid w:val="00E36658"/>
    <w:rsid w:val="00E373B9"/>
    <w:rsid w:val="00E37590"/>
    <w:rsid w:val="00E3759C"/>
    <w:rsid w:val="00E37DF9"/>
    <w:rsid w:val="00E4017D"/>
    <w:rsid w:val="00E401C3"/>
    <w:rsid w:val="00E4032B"/>
    <w:rsid w:val="00E42A27"/>
    <w:rsid w:val="00E42AFF"/>
    <w:rsid w:val="00E44161"/>
    <w:rsid w:val="00E46532"/>
    <w:rsid w:val="00E509B6"/>
    <w:rsid w:val="00E50A97"/>
    <w:rsid w:val="00E51B86"/>
    <w:rsid w:val="00E60048"/>
    <w:rsid w:val="00E603BC"/>
    <w:rsid w:val="00E6075B"/>
    <w:rsid w:val="00E6157A"/>
    <w:rsid w:val="00E61F2F"/>
    <w:rsid w:val="00E62EEE"/>
    <w:rsid w:val="00E648AC"/>
    <w:rsid w:val="00E679E9"/>
    <w:rsid w:val="00E70219"/>
    <w:rsid w:val="00E7027A"/>
    <w:rsid w:val="00E7062B"/>
    <w:rsid w:val="00E7219E"/>
    <w:rsid w:val="00E72B6B"/>
    <w:rsid w:val="00E73611"/>
    <w:rsid w:val="00E75CA3"/>
    <w:rsid w:val="00E76B8D"/>
    <w:rsid w:val="00E82455"/>
    <w:rsid w:val="00E82871"/>
    <w:rsid w:val="00E8392C"/>
    <w:rsid w:val="00E9283E"/>
    <w:rsid w:val="00EA174E"/>
    <w:rsid w:val="00EA4B5E"/>
    <w:rsid w:val="00EA5E91"/>
    <w:rsid w:val="00EA6990"/>
    <w:rsid w:val="00EB30F5"/>
    <w:rsid w:val="00EB56EC"/>
    <w:rsid w:val="00EB58EB"/>
    <w:rsid w:val="00EB64AC"/>
    <w:rsid w:val="00EB7115"/>
    <w:rsid w:val="00EB7E18"/>
    <w:rsid w:val="00EC0B64"/>
    <w:rsid w:val="00EC32FE"/>
    <w:rsid w:val="00ED15C7"/>
    <w:rsid w:val="00ED19BD"/>
    <w:rsid w:val="00ED3BA9"/>
    <w:rsid w:val="00ED4399"/>
    <w:rsid w:val="00ED4A71"/>
    <w:rsid w:val="00ED56BA"/>
    <w:rsid w:val="00ED58A7"/>
    <w:rsid w:val="00ED66D6"/>
    <w:rsid w:val="00ED7B88"/>
    <w:rsid w:val="00EE0C1F"/>
    <w:rsid w:val="00EE68BB"/>
    <w:rsid w:val="00EE6EC6"/>
    <w:rsid w:val="00EF0088"/>
    <w:rsid w:val="00EF0D82"/>
    <w:rsid w:val="00EF1F86"/>
    <w:rsid w:val="00EF2080"/>
    <w:rsid w:val="00EF2DC2"/>
    <w:rsid w:val="00EF7859"/>
    <w:rsid w:val="00EF7B76"/>
    <w:rsid w:val="00F046D9"/>
    <w:rsid w:val="00F12A89"/>
    <w:rsid w:val="00F12AFA"/>
    <w:rsid w:val="00F12F83"/>
    <w:rsid w:val="00F13DAF"/>
    <w:rsid w:val="00F14E0E"/>
    <w:rsid w:val="00F15F58"/>
    <w:rsid w:val="00F16F22"/>
    <w:rsid w:val="00F22207"/>
    <w:rsid w:val="00F2364D"/>
    <w:rsid w:val="00F23719"/>
    <w:rsid w:val="00F250DF"/>
    <w:rsid w:val="00F25B80"/>
    <w:rsid w:val="00F26458"/>
    <w:rsid w:val="00F33CFE"/>
    <w:rsid w:val="00F36248"/>
    <w:rsid w:val="00F3716D"/>
    <w:rsid w:val="00F4057E"/>
    <w:rsid w:val="00F42209"/>
    <w:rsid w:val="00F44A28"/>
    <w:rsid w:val="00F45582"/>
    <w:rsid w:val="00F46544"/>
    <w:rsid w:val="00F46B31"/>
    <w:rsid w:val="00F50C5C"/>
    <w:rsid w:val="00F52BFA"/>
    <w:rsid w:val="00F554FE"/>
    <w:rsid w:val="00F5566E"/>
    <w:rsid w:val="00F602A1"/>
    <w:rsid w:val="00F605F2"/>
    <w:rsid w:val="00F62CC6"/>
    <w:rsid w:val="00F708CC"/>
    <w:rsid w:val="00F71820"/>
    <w:rsid w:val="00F71F99"/>
    <w:rsid w:val="00F7381F"/>
    <w:rsid w:val="00F74781"/>
    <w:rsid w:val="00F74B60"/>
    <w:rsid w:val="00F7511C"/>
    <w:rsid w:val="00F75CAA"/>
    <w:rsid w:val="00F76FC3"/>
    <w:rsid w:val="00F774A6"/>
    <w:rsid w:val="00F81DD6"/>
    <w:rsid w:val="00F82429"/>
    <w:rsid w:val="00F84A55"/>
    <w:rsid w:val="00F85AEF"/>
    <w:rsid w:val="00F87D81"/>
    <w:rsid w:val="00F908AD"/>
    <w:rsid w:val="00F91A49"/>
    <w:rsid w:val="00F956EB"/>
    <w:rsid w:val="00F9614A"/>
    <w:rsid w:val="00F96475"/>
    <w:rsid w:val="00F96491"/>
    <w:rsid w:val="00FA06B4"/>
    <w:rsid w:val="00FA2879"/>
    <w:rsid w:val="00FA5441"/>
    <w:rsid w:val="00FA5EE9"/>
    <w:rsid w:val="00FA7942"/>
    <w:rsid w:val="00FA79E2"/>
    <w:rsid w:val="00FB2FA0"/>
    <w:rsid w:val="00FB4792"/>
    <w:rsid w:val="00FB6614"/>
    <w:rsid w:val="00FB7627"/>
    <w:rsid w:val="00FC057B"/>
    <w:rsid w:val="00FC2644"/>
    <w:rsid w:val="00FC58CC"/>
    <w:rsid w:val="00FC5DF5"/>
    <w:rsid w:val="00FC5E12"/>
    <w:rsid w:val="00FC6D8F"/>
    <w:rsid w:val="00FC737E"/>
    <w:rsid w:val="00FD6CF1"/>
    <w:rsid w:val="00FE1CD2"/>
    <w:rsid w:val="00FE4CFB"/>
    <w:rsid w:val="00FE54DF"/>
    <w:rsid w:val="00FE622D"/>
    <w:rsid w:val="00FE67B2"/>
    <w:rsid w:val="00FE7CFD"/>
    <w:rsid w:val="00FE7EF7"/>
    <w:rsid w:val="00FF3D6D"/>
    <w:rsid w:val="00FF3EB3"/>
    <w:rsid w:val="00FF42C4"/>
    <w:rsid w:val="00FF501E"/>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4246"/>
  <w15:docId w15:val="{A46DE81E-40EA-4FF0-B37A-E39325930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iPriority w:val="9"/>
    <w:unhideWhenUsed/>
    <w:qFormat/>
    <w:rsid w:val="00C27476"/>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BodyText"/>
    <w:next w:val="Normal"/>
    <w:link w:val="Heading4Char"/>
    <w:uiPriority w:val="9"/>
    <w:unhideWhenUsed/>
    <w:qFormat/>
    <w:rsid w:val="00474140"/>
    <w:pPr>
      <w:outlineLvl w:val="3"/>
    </w:pPr>
    <w:rPr>
      <w:b/>
      <w:lang w:val="en-US"/>
    </w:rPr>
  </w:style>
  <w:style w:type="paragraph" w:styleId="Heading5">
    <w:name w:val="heading 5"/>
    <w:basedOn w:val="Normal"/>
    <w:next w:val="Normal"/>
    <w:link w:val="Heading5Char"/>
    <w:uiPriority w:val="9"/>
    <w:unhideWhenUsed/>
    <w:qFormat/>
    <w:rsid w:val="009F3232"/>
    <w:pPr>
      <w:keepNext/>
      <w:keepLines/>
      <w:numPr>
        <w:numId w:val="5"/>
      </w:numPr>
      <w:outlineLvl w:val="4"/>
    </w:pPr>
    <w:rPr>
      <w:rFonts w:eastAsia="SimSun"/>
      <w:b/>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C27476"/>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474140"/>
    <w:rPr>
      <w:rFonts w:ascii="Times New Roman" w:eastAsia="Times New Roman" w:hAnsi="Times New Roman" w:cs="Times New Roman"/>
      <w:b/>
      <w:sz w:val="26"/>
      <w:szCs w:val="26"/>
    </w:rPr>
  </w:style>
  <w:style w:type="character" w:customStyle="1" w:styleId="Heading5Char">
    <w:name w:val="Heading 5 Char"/>
    <w:basedOn w:val="DefaultParagraphFont"/>
    <w:link w:val="Heading5"/>
    <w:uiPriority w:val="9"/>
    <w:rsid w:val="009F3232"/>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B5397A"/>
    <w:pPr>
      <w:ind w:left="284"/>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5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 w:type="paragraph" w:styleId="TOC4">
    <w:name w:val="toc 4"/>
    <w:basedOn w:val="Normal"/>
    <w:next w:val="Normal"/>
    <w:autoRedefine/>
    <w:uiPriority w:val="39"/>
    <w:unhideWhenUsed/>
    <w:rsid w:val="007961E4"/>
    <w:pPr>
      <w:spacing w:after="100"/>
      <w:ind w:left="780"/>
    </w:pPr>
  </w:style>
  <w:style w:type="paragraph" w:customStyle="1" w:styleId="caption-1">
    <w:name w:val="caption-1"/>
    <w:basedOn w:val="Normal"/>
    <w:link w:val="caption-1Char"/>
    <w:qFormat/>
    <w:rsid w:val="008A3971"/>
    <w:pPr>
      <w:jc w:val="center"/>
    </w:pPr>
    <w:rPr>
      <w:i/>
      <w:sz w:val="22"/>
    </w:rPr>
  </w:style>
  <w:style w:type="character" w:customStyle="1" w:styleId="caption-1Char">
    <w:name w:val="caption-1 Char"/>
    <w:basedOn w:val="DefaultParagraphFont"/>
    <w:link w:val="caption-1"/>
    <w:rsid w:val="008A3971"/>
    <w:rPr>
      <w:rFonts w:ascii="Times New Roman" w:eastAsia="Times New Roman" w:hAnsi="Times New Roman" w:cs="Times New Roman"/>
      <w:i/>
      <w:szCs w:val="24"/>
    </w:rPr>
  </w:style>
  <w:style w:type="paragraph" w:styleId="Title">
    <w:name w:val="Title"/>
    <w:basedOn w:val="Normal"/>
    <w:next w:val="Normal"/>
    <w:link w:val="TitleChar"/>
    <w:uiPriority w:val="10"/>
    <w:qFormat/>
    <w:rsid w:val="00B36061"/>
    <w:pPr>
      <w:spacing w:after="80" w:line="240" w:lineRule="auto"/>
      <w:contextualSpacing/>
    </w:pPr>
    <w:rPr>
      <w:rFonts w:asciiTheme="majorHAnsi" w:eastAsiaTheme="majorEastAsia" w:hAnsiTheme="majorHAnsi" w:cstheme="majorBidi"/>
      <w:spacing w:val="-10"/>
      <w:kern w:val="28"/>
      <w:sz w:val="56"/>
      <w:szCs w:val="56"/>
      <w:lang w:val="vi-VN"/>
    </w:rPr>
  </w:style>
  <w:style w:type="character" w:customStyle="1" w:styleId="TitleChar">
    <w:name w:val="Title Char"/>
    <w:basedOn w:val="DefaultParagraphFont"/>
    <w:link w:val="Title"/>
    <w:uiPriority w:val="10"/>
    <w:rsid w:val="00B36061"/>
    <w:rPr>
      <w:rFonts w:asciiTheme="majorHAnsi" w:eastAsiaTheme="majorEastAsia" w:hAnsiTheme="majorHAnsi" w:cstheme="majorBidi"/>
      <w:spacing w:val="-10"/>
      <w:kern w:val="28"/>
      <w:sz w:val="56"/>
      <w:szCs w:val="56"/>
      <w:lang w:val="vi-VN"/>
    </w:rPr>
  </w:style>
  <w:style w:type="paragraph" w:styleId="Quote">
    <w:name w:val="Quote"/>
    <w:basedOn w:val="Normal"/>
    <w:next w:val="Normal"/>
    <w:link w:val="QuoteChar"/>
    <w:uiPriority w:val="29"/>
    <w:qFormat/>
    <w:rsid w:val="00B36061"/>
    <w:pPr>
      <w:spacing w:before="160" w:after="160"/>
      <w:jc w:val="center"/>
    </w:pPr>
    <w:rPr>
      <w:rFonts w:eastAsiaTheme="minorHAnsi"/>
      <w:i/>
      <w:iCs/>
      <w:color w:val="404040" w:themeColor="text1" w:themeTint="BF"/>
      <w:lang w:val="vi-VN"/>
    </w:rPr>
  </w:style>
  <w:style w:type="character" w:customStyle="1" w:styleId="QuoteChar">
    <w:name w:val="Quote Char"/>
    <w:basedOn w:val="DefaultParagraphFont"/>
    <w:link w:val="Quote"/>
    <w:uiPriority w:val="29"/>
    <w:rsid w:val="00B36061"/>
    <w:rPr>
      <w:rFonts w:ascii="Times New Roman" w:hAnsi="Times New Roman" w:cs="Times New Roman"/>
      <w:i/>
      <w:iCs/>
      <w:color w:val="404040" w:themeColor="text1" w:themeTint="BF"/>
      <w:sz w:val="26"/>
      <w:szCs w:val="24"/>
      <w:lang w:val="vi-VN"/>
    </w:rPr>
  </w:style>
  <w:style w:type="character" w:styleId="IntenseEmphasis">
    <w:name w:val="Intense Emphasis"/>
    <w:basedOn w:val="DefaultParagraphFont"/>
    <w:uiPriority w:val="21"/>
    <w:qFormat/>
    <w:rsid w:val="00B36061"/>
    <w:rPr>
      <w:i/>
      <w:iCs/>
      <w:color w:val="2E74B5" w:themeColor="accent1" w:themeShade="BF"/>
    </w:rPr>
  </w:style>
  <w:style w:type="paragraph" w:styleId="IntenseQuote">
    <w:name w:val="Intense Quote"/>
    <w:basedOn w:val="Normal"/>
    <w:next w:val="Normal"/>
    <w:link w:val="IntenseQuoteChar"/>
    <w:uiPriority w:val="30"/>
    <w:qFormat/>
    <w:rsid w:val="00B36061"/>
    <w:pPr>
      <w:pBdr>
        <w:top w:val="single" w:sz="4" w:space="10" w:color="2E74B5" w:themeColor="accent1" w:themeShade="BF"/>
        <w:bottom w:val="single" w:sz="4" w:space="10" w:color="2E74B5" w:themeColor="accent1" w:themeShade="BF"/>
      </w:pBdr>
      <w:spacing w:before="360" w:after="360"/>
      <w:ind w:left="864" w:right="864"/>
      <w:jc w:val="center"/>
    </w:pPr>
    <w:rPr>
      <w:rFonts w:eastAsiaTheme="minorHAnsi"/>
      <w:i/>
      <w:iCs/>
      <w:color w:val="2E74B5" w:themeColor="accent1" w:themeShade="BF"/>
      <w:lang w:val="vi-VN"/>
    </w:rPr>
  </w:style>
  <w:style w:type="character" w:customStyle="1" w:styleId="IntenseQuoteChar">
    <w:name w:val="Intense Quote Char"/>
    <w:basedOn w:val="DefaultParagraphFont"/>
    <w:link w:val="IntenseQuote"/>
    <w:uiPriority w:val="30"/>
    <w:rsid w:val="00B36061"/>
    <w:rPr>
      <w:rFonts w:ascii="Times New Roman" w:hAnsi="Times New Roman" w:cs="Times New Roman"/>
      <w:i/>
      <w:iCs/>
      <w:color w:val="2E74B5" w:themeColor="accent1" w:themeShade="BF"/>
      <w:sz w:val="26"/>
      <w:szCs w:val="24"/>
      <w:lang w:val="vi-VN"/>
    </w:rPr>
  </w:style>
  <w:style w:type="character" w:styleId="IntenseReference">
    <w:name w:val="Intense Reference"/>
    <w:basedOn w:val="DefaultParagraphFont"/>
    <w:uiPriority w:val="32"/>
    <w:qFormat/>
    <w:rsid w:val="00B36061"/>
    <w:rPr>
      <w:b/>
      <w:bCs/>
      <w:smallCaps/>
      <w:color w:val="2E74B5" w:themeColor="accent1" w:themeShade="BF"/>
      <w:spacing w:val="5"/>
    </w:rPr>
  </w:style>
  <w:style w:type="paragraph" w:customStyle="1" w:styleId="BANG">
    <w:name w:val="BANG"/>
    <w:link w:val="BANGChar"/>
    <w:autoRedefine/>
    <w:qFormat/>
    <w:rsid w:val="003E469F"/>
    <w:pPr>
      <w:spacing w:after="0" w:line="240" w:lineRule="auto"/>
    </w:pPr>
    <w:rPr>
      <w:rFonts w:ascii="Calibri" w:eastAsia="Calibri" w:hAnsi="Calibri" w:cs="Times New Roman"/>
      <w:i/>
      <w:sz w:val="20"/>
      <w:szCs w:val="26"/>
      <w:shd w:val="clear" w:color="auto" w:fill="FBFBFB"/>
      <w:lang w:val="vi-VN" w:eastAsia="vi-VN"/>
    </w:rPr>
  </w:style>
  <w:style w:type="character" w:customStyle="1" w:styleId="BANGChar">
    <w:name w:val="BANG Char"/>
    <w:basedOn w:val="DefaultParagraphFont"/>
    <w:link w:val="BANG"/>
    <w:rsid w:val="003E469F"/>
    <w:rPr>
      <w:rFonts w:ascii="Calibri" w:eastAsia="Calibri" w:hAnsi="Calibri" w:cs="Times New Roman"/>
      <w:i/>
      <w:sz w:val="20"/>
      <w:szCs w:val="26"/>
      <w:lang w:val="vi-VN" w:eastAsia="vi-VN"/>
    </w:rPr>
  </w:style>
  <w:style w:type="paragraph" w:customStyle="1" w:styleId="headinglv3">
    <w:name w:val="heading lv3"/>
    <w:basedOn w:val="Heading3"/>
    <w:link w:val="headinglv3Char"/>
    <w:qFormat/>
    <w:rsid w:val="00B36061"/>
    <w:pPr>
      <w:spacing w:before="120" w:after="120"/>
      <w:ind w:left="341" w:hanging="57"/>
    </w:pPr>
  </w:style>
  <w:style w:type="character" w:customStyle="1" w:styleId="headinglv3Char">
    <w:name w:val="heading lv3 Char"/>
    <w:basedOn w:val="Heading3Char"/>
    <w:link w:val="headinglv3"/>
    <w:rsid w:val="00B36061"/>
    <w:rPr>
      <w:rFonts w:ascii="Times New Roman" w:eastAsia="SimSun" w:hAnsi="Times New Roman" w:cs="Times New Roman"/>
      <w:b/>
      <w:bCs/>
      <w:color w:val="000000" w:themeColor="text1"/>
      <w:sz w:val="26"/>
      <w:szCs w:val="24"/>
    </w:rPr>
  </w:style>
  <w:style w:type="paragraph" w:customStyle="1" w:styleId="bbbbbbbbbbbbbbbbbbb">
    <w:name w:val="bbbbbbbbbbbbbbbbbbb"/>
    <w:basedOn w:val="Normal"/>
    <w:link w:val="bbbbbbbbbbbbbbbbbbbChar"/>
    <w:qFormat/>
    <w:rsid w:val="00B36061"/>
    <w:pPr>
      <w:ind w:left="341" w:hanging="57"/>
      <w:outlineLvl w:val="2"/>
    </w:pPr>
    <w:rPr>
      <w:b/>
    </w:rPr>
  </w:style>
  <w:style w:type="character" w:customStyle="1" w:styleId="bbbbbbbbbbbbbbbbbbbChar">
    <w:name w:val="bbbbbbbbbbbbbbbbbbb Char"/>
    <w:basedOn w:val="DefaultParagraphFont"/>
    <w:link w:val="bbbbbbbbbbbbbbbbbbb"/>
    <w:rsid w:val="00B36061"/>
    <w:rPr>
      <w:rFonts w:ascii="Times New Roman" w:eastAsia="Times New Roman" w:hAnsi="Times New Roman" w:cs="Times New Roman"/>
      <w:b/>
      <w:sz w:val="26"/>
      <w:szCs w:val="24"/>
    </w:rPr>
  </w:style>
  <w:style w:type="paragraph" w:customStyle="1" w:styleId="211">
    <w:name w:val="2.1.1"/>
    <w:basedOn w:val="Heading3"/>
    <w:link w:val="211Char"/>
    <w:autoRedefine/>
    <w:qFormat/>
    <w:rsid w:val="00B36061"/>
    <w:pPr>
      <w:numPr>
        <w:ilvl w:val="0"/>
        <w:numId w:val="11"/>
      </w:numPr>
      <w:spacing w:before="120" w:after="120"/>
      <w:ind w:left="341" w:hanging="57"/>
    </w:pPr>
  </w:style>
  <w:style w:type="character" w:customStyle="1" w:styleId="211Char">
    <w:name w:val="2.1.1 Char"/>
    <w:basedOn w:val="Heading3Char"/>
    <w:link w:val="211"/>
    <w:rsid w:val="00B36061"/>
    <w:rPr>
      <w:rFonts w:ascii="Times New Roman" w:eastAsia="SimSun" w:hAnsi="Times New Roman" w:cs="Times New Roman"/>
      <w:b/>
      <w:bCs/>
      <w:color w:val="000000" w:themeColor="text1"/>
      <w:sz w:val="26"/>
      <w:szCs w:val="24"/>
    </w:rPr>
  </w:style>
  <w:style w:type="paragraph" w:customStyle="1" w:styleId="221">
    <w:name w:val="2.2.1"/>
    <w:basedOn w:val="Heading3"/>
    <w:next w:val="Heading3"/>
    <w:link w:val="221Char"/>
    <w:qFormat/>
    <w:rsid w:val="00B36061"/>
    <w:pPr>
      <w:numPr>
        <w:ilvl w:val="0"/>
        <w:numId w:val="12"/>
      </w:numPr>
      <w:spacing w:before="120" w:after="120"/>
    </w:pPr>
    <w:rPr>
      <w:lang w:val="vi"/>
    </w:rPr>
  </w:style>
  <w:style w:type="character" w:customStyle="1" w:styleId="221Char">
    <w:name w:val="2.2.1 Char"/>
    <w:basedOn w:val="Heading3Char"/>
    <w:link w:val="221"/>
    <w:rsid w:val="00B36061"/>
    <w:rPr>
      <w:rFonts w:ascii="Times New Roman" w:eastAsia="SimSun" w:hAnsi="Times New Roman" w:cs="Times New Roman"/>
      <w:b/>
      <w:bCs/>
      <w:color w:val="000000" w:themeColor="text1"/>
      <w:sz w:val="26"/>
      <w:szCs w:val="24"/>
      <w:lang w:val="vi"/>
    </w:rPr>
  </w:style>
  <w:style w:type="character" w:customStyle="1" w:styleId="overflow-hidden">
    <w:name w:val="overflow-hidden"/>
    <w:basedOn w:val="DefaultParagraphFont"/>
    <w:rsid w:val="007845AF"/>
  </w:style>
  <w:style w:type="paragraph" w:styleId="z-TopofForm">
    <w:name w:val="HTML Top of Form"/>
    <w:basedOn w:val="Normal"/>
    <w:next w:val="Normal"/>
    <w:link w:val="z-TopofFormChar"/>
    <w:hidden/>
    <w:uiPriority w:val="99"/>
    <w:semiHidden/>
    <w:unhideWhenUsed/>
    <w:rsid w:val="007845AF"/>
    <w:pPr>
      <w:pBdr>
        <w:bottom w:val="single" w:sz="6" w:space="1" w:color="auto"/>
      </w:pBdr>
      <w:spacing w:line="240" w:lineRule="auto"/>
      <w:jc w:val="center"/>
    </w:pPr>
    <w:rPr>
      <w:rFonts w:ascii="Arial"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7845AF"/>
    <w:rPr>
      <w:rFonts w:ascii="Arial" w:eastAsia="Times New Roman" w:hAnsi="Arial" w:cs="Arial"/>
      <w:vanish/>
      <w:sz w:val="16"/>
      <w:szCs w:val="16"/>
      <w:lang w:val="vi-VN" w:eastAsia="vi-VN"/>
    </w:rPr>
  </w:style>
  <w:style w:type="paragraph" w:styleId="z-BottomofForm">
    <w:name w:val="HTML Bottom of Form"/>
    <w:basedOn w:val="Normal"/>
    <w:next w:val="Normal"/>
    <w:link w:val="z-BottomofFormChar"/>
    <w:hidden/>
    <w:uiPriority w:val="99"/>
    <w:unhideWhenUsed/>
    <w:rsid w:val="007845AF"/>
    <w:pPr>
      <w:pBdr>
        <w:top w:val="single" w:sz="6" w:space="1" w:color="auto"/>
      </w:pBdr>
      <w:spacing w:line="240" w:lineRule="auto"/>
      <w:jc w:val="center"/>
    </w:pPr>
    <w:rPr>
      <w:rFonts w:ascii="Arial" w:hAnsi="Arial" w:cs="Arial"/>
      <w:vanish/>
      <w:sz w:val="16"/>
      <w:szCs w:val="16"/>
      <w:lang w:val="vi-VN" w:eastAsia="vi-VN"/>
    </w:rPr>
  </w:style>
  <w:style w:type="character" w:customStyle="1" w:styleId="z-BottomofFormChar">
    <w:name w:val="z-Bottom of Form Char"/>
    <w:basedOn w:val="DefaultParagraphFont"/>
    <w:link w:val="z-BottomofForm"/>
    <w:uiPriority w:val="99"/>
    <w:rsid w:val="007845AF"/>
    <w:rPr>
      <w:rFonts w:ascii="Arial" w:eastAsia="Times New Roman" w:hAnsi="Arial" w:cs="Arial"/>
      <w:vanish/>
      <w:sz w:val="16"/>
      <w:szCs w:val="16"/>
      <w:lang w:val="vi-VN" w:eastAsia="vi-VN"/>
    </w:rPr>
  </w:style>
  <w:style w:type="character" w:styleId="FollowedHyperlink">
    <w:name w:val="FollowedHyperlink"/>
    <w:basedOn w:val="DefaultParagraphFont"/>
    <w:uiPriority w:val="99"/>
    <w:semiHidden/>
    <w:unhideWhenUsed/>
    <w:rsid w:val="00F25B80"/>
    <w:rPr>
      <w:color w:val="954F72" w:themeColor="followedHyperlink"/>
      <w:u w:val="single"/>
    </w:rPr>
  </w:style>
  <w:style w:type="paragraph" w:customStyle="1" w:styleId="PHULUC">
    <w:name w:val="PHU LUC"/>
    <w:basedOn w:val="Heading5"/>
    <w:link w:val="PHULUCChar"/>
    <w:qFormat/>
    <w:rsid w:val="00BB43F1"/>
    <w:pPr>
      <w:numPr>
        <w:numId w:val="0"/>
      </w:numPr>
      <w:ind w:left="1003" w:hanging="357"/>
    </w:pPr>
  </w:style>
  <w:style w:type="character" w:customStyle="1" w:styleId="PHULUCChar">
    <w:name w:val="PHU LUC Char"/>
    <w:basedOn w:val="Heading5Char"/>
    <w:link w:val="PHULUC"/>
    <w:rsid w:val="00BB43F1"/>
    <w:rPr>
      <w:rFonts w:ascii="Times New Roman" w:eastAsia="SimSun" w:hAnsi="Times New Roman" w:cs="Times New Roman"/>
      <w:b/>
      <w:sz w:val="26"/>
      <w:szCs w:val="24"/>
    </w:rPr>
  </w:style>
  <w:style w:type="paragraph" w:customStyle="1" w:styleId="phuluccon">
    <w:name w:val="phuluccon"/>
    <w:basedOn w:val="PHULUC"/>
    <w:link w:val="phulucconChar"/>
    <w:qFormat/>
    <w:rsid w:val="005F131B"/>
    <w:pPr>
      <w:outlineLvl w:val="5"/>
    </w:pPr>
  </w:style>
  <w:style w:type="character" w:customStyle="1" w:styleId="phulucconChar">
    <w:name w:val="phuluccon Char"/>
    <w:basedOn w:val="PHULUCChar"/>
    <w:link w:val="phuluccon"/>
    <w:rsid w:val="005F131B"/>
    <w:rPr>
      <w:rFonts w:ascii="Times New Roman" w:eastAsia="SimSun" w:hAnsi="Times New Roman" w:cs="Times New Roman"/>
      <w:b/>
      <w:sz w:val="26"/>
      <w:szCs w:val="24"/>
    </w:rPr>
  </w:style>
  <w:style w:type="paragraph" w:customStyle="1" w:styleId="Bangs">
    <w:name w:val="Bangs"/>
    <w:basedOn w:val="caption-1"/>
    <w:link w:val="BangsChar"/>
    <w:qFormat/>
    <w:rsid w:val="003E469F"/>
    <w:pPr>
      <w:jc w:val="both"/>
    </w:pPr>
  </w:style>
  <w:style w:type="character" w:customStyle="1" w:styleId="BangsChar">
    <w:name w:val="Bangs Char"/>
    <w:basedOn w:val="caption-1Char"/>
    <w:link w:val="Bangs"/>
    <w:rsid w:val="003E469F"/>
    <w:rPr>
      <w:rFonts w:ascii="Times New Roman" w:eastAsia="Times New Roman" w:hAnsi="Times New Roman" w:cs="Times New Roman"/>
      <w:i/>
      <w:szCs w:val="24"/>
    </w:rPr>
  </w:style>
  <w:style w:type="paragraph" w:customStyle="1" w:styleId="251">
    <w:name w:val="2.5.1"/>
    <w:basedOn w:val="211"/>
    <w:link w:val="251Char"/>
    <w:qFormat/>
    <w:rsid w:val="00A02D79"/>
    <w:pPr>
      <w:numPr>
        <w:numId w:val="27"/>
      </w:numPr>
    </w:pPr>
  </w:style>
  <w:style w:type="character" w:customStyle="1" w:styleId="251Char">
    <w:name w:val="2.5.1 Char"/>
    <w:basedOn w:val="211Char"/>
    <w:link w:val="251"/>
    <w:rsid w:val="00A02D79"/>
    <w:rPr>
      <w:rFonts w:ascii="Times New Roman" w:eastAsia="SimSun" w:hAnsi="Times New Roman" w:cs="Times New Roman"/>
      <w:b/>
      <w:bCs/>
      <w:color w:val="000000" w:themeColor="text1"/>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658">
      <w:bodyDiv w:val="1"/>
      <w:marLeft w:val="0"/>
      <w:marRight w:val="0"/>
      <w:marTop w:val="0"/>
      <w:marBottom w:val="0"/>
      <w:divBdr>
        <w:top w:val="none" w:sz="0" w:space="0" w:color="auto"/>
        <w:left w:val="none" w:sz="0" w:space="0" w:color="auto"/>
        <w:bottom w:val="none" w:sz="0" w:space="0" w:color="auto"/>
        <w:right w:val="none" w:sz="0" w:space="0" w:color="auto"/>
      </w:divBdr>
      <w:divsChild>
        <w:div w:id="63380869">
          <w:marLeft w:val="0"/>
          <w:marRight w:val="0"/>
          <w:marTop w:val="0"/>
          <w:marBottom w:val="0"/>
          <w:divBdr>
            <w:top w:val="none" w:sz="0" w:space="0" w:color="auto"/>
            <w:left w:val="none" w:sz="0" w:space="0" w:color="auto"/>
            <w:bottom w:val="none" w:sz="0" w:space="0" w:color="auto"/>
            <w:right w:val="none" w:sz="0" w:space="0" w:color="auto"/>
          </w:divBdr>
          <w:divsChild>
            <w:div w:id="10215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413">
      <w:bodyDiv w:val="1"/>
      <w:marLeft w:val="0"/>
      <w:marRight w:val="0"/>
      <w:marTop w:val="0"/>
      <w:marBottom w:val="0"/>
      <w:divBdr>
        <w:top w:val="none" w:sz="0" w:space="0" w:color="auto"/>
        <w:left w:val="none" w:sz="0" w:space="0" w:color="auto"/>
        <w:bottom w:val="none" w:sz="0" w:space="0" w:color="auto"/>
        <w:right w:val="none" w:sz="0" w:space="0" w:color="auto"/>
      </w:divBdr>
    </w:div>
    <w:div w:id="10184451">
      <w:bodyDiv w:val="1"/>
      <w:marLeft w:val="0"/>
      <w:marRight w:val="0"/>
      <w:marTop w:val="0"/>
      <w:marBottom w:val="0"/>
      <w:divBdr>
        <w:top w:val="none" w:sz="0" w:space="0" w:color="auto"/>
        <w:left w:val="none" w:sz="0" w:space="0" w:color="auto"/>
        <w:bottom w:val="none" w:sz="0" w:space="0" w:color="auto"/>
        <w:right w:val="none" w:sz="0" w:space="0" w:color="auto"/>
      </w:divBdr>
    </w:div>
    <w:div w:id="19017571">
      <w:bodyDiv w:val="1"/>
      <w:marLeft w:val="0"/>
      <w:marRight w:val="0"/>
      <w:marTop w:val="0"/>
      <w:marBottom w:val="0"/>
      <w:divBdr>
        <w:top w:val="none" w:sz="0" w:space="0" w:color="auto"/>
        <w:left w:val="none" w:sz="0" w:space="0" w:color="auto"/>
        <w:bottom w:val="none" w:sz="0" w:space="0" w:color="auto"/>
        <w:right w:val="none" w:sz="0" w:space="0" w:color="auto"/>
      </w:divBdr>
    </w:div>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0474030">
      <w:bodyDiv w:val="1"/>
      <w:marLeft w:val="0"/>
      <w:marRight w:val="0"/>
      <w:marTop w:val="0"/>
      <w:marBottom w:val="0"/>
      <w:divBdr>
        <w:top w:val="none" w:sz="0" w:space="0" w:color="auto"/>
        <w:left w:val="none" w:sz="0" w:space="0" w:color="auto"/>
        <w:bottom w:val="none" w:sz="0" w:space="0" w:color="auto"/>
        <w:right w:val="none" w:sz="0" w:space="0" w:color="auto"/>
      </w:divBdr>
    </w:div>
    <w:div w:id="20980083">
      <w:bodyDiv w:val="1"/>
      <w:marLeft w:val="0"/>
      <w:marRight w:val="0"/>
      <w:marTop w:val="0"/>
      <w:marBottom w:val="0"/>
      <w:divBdr>
        <w:top w:val="none" w:sz="0" w:space="0" w:color="auto"/>
        <w:left w:val="none" w:sz="0" w:space="0" w:color="auto"/>
        <w:bottom w:val="none" w:sz="0" w:space="0" w:color="auto"/>
        <w:right w:val="none" w:sz="0" w:space="0" w:color="auto"/>
      </w:divBdr>
      <w:divsChild>
        <w:div w:id="848177412">
          <w:marLeft w:val="0"/>
          <w:marRight w:val="0"/>
          <w:marTop w:val="0"/>
          <w:marBottom w:val="0"/>
          <w:divBdr>
            <w:top w:val="none" w:sz="0" w:space="0" w:color="auto"/>
            <w:left w:val="none" w:sz="0" w:space="0" w:color="auto"/>
            <w:bottom w:val="none" w:sz="0" w:space="0" w:color="auto"/>
            <w:right w:val="none" w:sz="0" w:space="0" w:color="auto"/>
          </w:divBdr>
          <w:divsChild>
            <w:div w:id="138425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1788254">
      <w:bodyDiv w:val="1"/>
      <w:marLeft w:val="0"/>
      <w:marRight w:val="0"/>
      <w:marTop w:val="0"/>
      <w:marBottom w:val="0"/>
      <w:divBdr>
        <w:top w:val="none" w:sz="0" w:space="0" w:color="auto"/>
        <w:left w:val="none" w:sz="0" w:space="0" w:color="auto"/>
        <w:bottom w:val="none" w:sz="0" w:space="0" w:color="auto"/>
        <w:right w:val="none" w:sz="0" w:space="0" w:color="auto"/>
      </w:divBdr>
      <w:divsChild>
        <w:div w:id="58403272">
          <w:marLeft w:val="0"/>
          <w:marRight w:val="0"/>
          <w:marTop w:val="0"/>
          <w:marBottom w:val="0"/>
          <w:divBdr>
            <w:top w:val="none" w:sz="0" w:space="0" w:color="auto"/>
            <w:left w:val="none" w:sz="0" w:space="0" w:color="auto"/>
            <w:bottom w:val="none" w:sz="0" w:space="0" w:color="auto"/>
            <w:right w:val="none" w:sz="0" w:space="0" w:color="auto"/>
          </w:divBdr>
          <w:divsChild>
            <w:div w:id="6916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7808">
      <w:bodyDiv w:val="1"/>
      <w:marLeft w:val="0"/>
      <w:marRight w:val="0"/>
      <w:marTop w:val="0"/>
      <w:marBottom w:val="0"/>
      <w:divBdr>
        <w:top w:val="none" w:sz="0" w:space="0" w:color="auto"/>
        <w:left w:val="none" w:sz="0" w:space="0" w:color="auto"/>
        <w:bottom w:val="none" w:sz="0" w:space="0" w:color="auto"/>
        <w:right w:val="none" w:sz="0" w:space="0" w:color="auto"/>
      </w:divBdr>
    </w:div>
    <w:div w:id="23680968">
      <w:bodyDiv w:val="1"/>
      <w:marLeft w:val="0"/>
      <w:marRight w:val="0"/>
      <w:marTop w:val="0"/>
      <w:marBottom w:val="0"/>
      <w:divBdr>
        <w:top w:val="none" w:sz="0" w:space="0" w:color="auto"/>
        <w:left w:val="none" w:sz="0" w:space="0" w:color="auto"/>
        <w:bottom w:val="none" w:sz="0" w:space="0" w:color="auto"/>
        <w:right w:val="none" w:sz="0" w:space="0" w:color="auto"/>
      </w:divBdr>
      <w:divsChild>
        <w:div w:id="716004702">
          <w:marLeft w:val="0"/>
          <w:marRight w:val="0"/>
          <w:marTop w:val="0"/>
          <w:marBottom w:val="0"/>
          <w:divBdr>
            <w:top w:val="none" w:sz="0" w:space="0" w:color="auto"/>
            <w:left w:val="none" w:sz="0" w:space="0" w:color="auto"/>
            <w:bottom w:val="none" w:sz="0" w:space="0" w:color="auto"/>
            <w:right w:val="none" w:sz="0" w:space="0" w:color="auto"/>
          </w:divBdr>
          <w:divsChild>
            <w:div w:id="65511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3441">
      <w:bodyDiv w:val="1"/>
      <w:marLeft w:val="0"/>
      <w:marRight w:val="0"/>
      <w:marTop w:val="0"/>
      <w:marBottom w:val="0"/>
      <w:divBdr>
        <w:top w:val="none" w:sz="0" w:space="0" w:color="auto"/>
        <w:left w:val="none" w:sz="0" w:space="0" w:color="auto"/>
        <w:bottom w:val="none" w:sz="0" w:space="0" w:color="auto"/>
        <w:right w:val="none" w:sz="0" w:space="0" w:color="auto"/>
      </w:divBdr>
      <w:divsChild>
        <w:div w:id="1458181121">
          <w:marLeft w:val="0"/>
          <w:marRight w:val="0"/>
          <w:marTop w:val="0"/>
          <w:marBottom w:val="0"/>
          <w:divBdr>
            <w:top w:val="none" w:sz="0" w:space="0" w:color="auto"/>
            <w:left w:val="none" w:sz="0" w:space="0" w:color="auto"/>
            <w:bottom w:val="none" w:sz="0" w:space="0" w:color="auto"/>
            <w:right w:val="none" w:sz="0" w:space="0" w:color="auto"/>
          </w:divBdr>
          <w:divsChild>
            <w:div w:id="202297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980">
      <w:bodyDiv w:val="1"/>
      <w:marLeft w:val="0"/>
      <w:marRight w:val="0"/>
      <w:marTop w:val="0"/>
      <w:marBottom w:val="0"/>
      <w:divBdr>
        <w:top w:val="none" w:sz="0" w:space="0" w:color="auto"/>
        <w:left w:val="none" w:sz="0" w:space="0" w:color="auto"/>
        <w:bottom w:val="none" w:sz="0" w:space="0" w:color="auto"/>
        <w:right w:val="none" w:sz="0" w:space="0" w:color="auto"/>
      </w:divBdr>
      <w:divsChild>
        <w:div w:id="751782050">
          <w:marLeft w:val="0"/>
          <w:marRight w:val="0"/>
          <w:marTop w:val="0"/>
          <w:marBottom w:val="0"/>
          <w:divBdr>
            <w:top w:val="none" w:sz="0" w:space="0" w:color="auto"/>
            <w:left w:val="none" w:sz="0" w:space="0" w:color="auto"/>
            <w:bottom w:val="none" w:sz="0" w:space="0" w:color="auto"/>
            <w:right w:val="none" w:sz="0" w:space="0" w:color="auto"/>
          </w:divBdr>
          <w:divsChild>
            <w:div w:id="99133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1243">
      <w:bodyDiv w:val="1"/>
      <w:marLeft w:val="0"/>
      <w:marRight w:val="0"/>
      <w:marTop w:val="0"/>
      <w:marBottom w:val="0"/>
      <w:divBdr>
        <w:top w:val="none" w:sz="0" w:space="0" w:color="auto"/>
        <w:left w:val="none" w:sz="0" w:space="0" w:color="auto"/>
        <w:bottom w:val="none" w:sz="0" w:space="0" w:color="auto"/>
        <w:right w:val="none" w:sz="0" w:space="0" w:color="auto"/>
      </w:divBdr>
      <w:divsChild>
        <w:div w:id="1389643064">
          <w:marLeft w:val="0"/>
          <w:marRight w:val="0"/>
          <w:marTop w:val="0"/>
          <w:marBottom w:val="0"/>
          <w:divBdr>
            <w:top w:val="none" w:sz="0" w:space="0" w:color="auto"/>
            <w:left w:val="none" w:sz="0" w:space="0" w:color="auto"/>
            <w:bottom w:val="none" w:sz="0" w:space="0" w:color="auto"/>
            <w:right w:val="none" w:sz="0" w:space="0" w:color="auto"/>
          </w:divBdr>
          <w:divsChild>
            <w:div w:id="15104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0426843">
      <w:bodyDiv w:val="1"/>
      <w:marLeft w:val="0"/>
      <w:marRight w:val="0"/>
      <w:marTop w:val="0"/>
      <w:marBottom w:val="0"/>
      <w:divBdr>
        <w:top w:val="none" w:sz="0" w:space="0" w:color="auto"/>
        <w:left w:val="none" w:sz="0" w:space="0" w:color="auto"/>
        <w:bottom w:val="none" w:sz="0" w:space="0" w:color="auto"/>
        <w:right w:val="none" w:sz="0" w:space="0" w:color="auto"/>
      </w:divBdr>
      <w:divsChild>
        <w:div w:id="63256910">
          <w:marLeft w:val="0"/>
          <w:marRight w:val="0"/>
          <w:marTop w:val="0"/>
          <w:marBottom w:val="0"/>
          <w:divBdr>
            <w:top w:val="none" w:sz="0" w:space="0" w:color="auto"/>
            <w:left w:val="none" w:sz="0" w:space="0" w:color="auto"/>
            <w:bottom w:val="none" w:sz="0" w:space="0" w:color="auto"/>
            <w:right w:val="none" w:sz="0" w:space="0" w:color="auto"/>
          </w:divBdr>
          <w:divsChild>
            <w:div w:id="3744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7560">
      <w:bodyDiv w:val="1"/>
      <w:marLeft w:val="0"/>
      <w:marRight w:val="0"/>
      <w:marTop w:val="0"/>
      <w:marBottom w:val="0"/>
      <w:divBdr>
        <w:top w:val="none" w:sz="0" w:space="0" w:color="auto"/>
        <w:left w:val="none" w:sz="0" w:space="0" w:color="auto"/>
        <w:bottom w:val="none" w:sz="0" w:space="0" w:color="auto"/>
        <w:right w:val="none" w:sz="0" w:space="0" w:color="auto"/>
      </w:divBdr>
    </w:div>
    <w:div w:id="32770425">
      <w:bodyDiv w:val="1"/>
      <w:marLeft w:val="0"/>
      <w:marRight w:val="0"/>
      <w:marTop w:val="0"/>
      <w:marBottom w:val="0"/>
      <w:divBdr>
        <w:top w:val="none" w:sz="0" w:space="0" w:color="auto"/>
        <w:left w:val="none" w:sz="0" w:space="0" w:color="auto"/>
        <w:bottom w:val="none" w:sz="0" w:space="0" w:color="auto"/>
        <w:right w:val="none" w:sz="0" w:space="0" w:color="auto"/>
      </w:divBdr>
    </w:div>
    <w:div w:id="34234274">
      <w:bodyDiv w:val="1"/>
      <w:marLeft w:val="0"/>
      <w:marRight w:val="0"/>
      <w:marTop w:val="0"/>
      <w:marBottom w:val="0"/>
      <w:divBdr>
        <w:top w:val="none" w:sz="0" w:space="0" w:color="auto"/>
        <w:left w:val="none" w:sz="0" w:space="0" w:color="auto"/>
        <w:bottom w:val="none" w:sz="0" w:space="0" w:color="auto"/>
        <w:right w:val="none" w:sz="0" w:space="0" w:color="auto"/>
      </w:divBdr>
      <w:divsChild>
        <w:div w:id="917133932">
          <w:marLeft w:val="0"/>
          <w:marRight w:val="0"/>
          <w:marTop w:val="0"/>
          <w:marBottom w:val="0"/>
          <w:divBdr>
            <w:top w:val="none" w:sz="0" w:space="0" w:color="auto"/>
            <w:left w:val="none" w:sz="0" w:space="0" w:color="auto"/>
            <w:bottom w:val="none" w:sz="0" w:space="0" w:color="auto"/>
            <w:right w:val="none" w:sz="0" w:space="0" w:color="auto"/>
          </w:divBdr>
          <w:divsChild>
            <w:div w:id="1581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9301">
      <w:bodyDiv w:val="1"/>
      <w:marLeft w:val="0"/>
      <w:marRight w:val="0"/>
      <w:marTop w:val="0"/>
      <w:marBottom w:val="0"/>
      <w:divBdr>
        <w:top w:val="none" w:sz="0" w:space="0" w:color="auto"/>
        <w:left w:val="none" w:sz="0" w:space="0" w:color="auto"/>
        <w:bottom w:val="none" w:sz="0" w:space="0" w:color="auto"/>
        <w:right w:val="none" w:sz="0" w:space="0" w:color="auto"/>
      </w:divBdr>
      <w:divsChild>
        <w:div w:id="333652564">
          <w:marLeft w:val="0"/>
          <w:marRight w:val="0"/>
          <w:marTop w:val="0"/>
          <w:marBottom w:val="0"/>
          <w:divBdr>
            <w:top w:val="none" w:sz="0" w:space="0" w:color="auto"/>
            <w:left w:val="none" w:sz="0" w:space="0" w:color="auto"/>
            <w:bottom w:val="none" w:sz="0" w:space="0" w:color="auto"/>
            <w:right w:val="none" w:sz="0" w:space="0" w:color="auto"/>
          </w:divBdr>
          <w:divsChild>
            <w:div w:id="3500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063065">
      <w:bodyDiv w:val="1"/>
      <w:marLeft w:val="0"/>
      <w:marRight w:val="0"/>
      <w:marTop w:val="0"/>
      <w:marBottom w:val="0"/>
      <w:divBdr>
        <w:top w:val="none" w:sz="0" w:space="0" w:color="auto"/>
        <w:left w:val="none" w:sz="0" w:space="0" w:color="auto"/>
        <w:bottom w:val="none" w:sz="0" w:space="0" w:color="auto"/>
        <w:right w:val="none" w:sz="0" w:space="0" w:color="auto"/>
      </w:divBdr>
      <w:divsChild>
        <w:div w:id="835801958">
          <w:marLeft w:val="0"/>
          <w:marRight w:val="0"/>
          <w:marTop w:val="0"/>
          <w:marBottom w:val="0"/>
          <w:divBdr>
            <w:top w:val="none" w:sz="0" w:space="0" w:color="auto"/>
            <w:left w:val="none" w:sz="0" w:space="0" w:color="auto"/>
            <w:bottom w:val="none" w:sz="0" w:space="0" w:color="auto"/>
            <w:right w:val="none" w:sz="0" w:space="0" w:color="auto"/>
          </w:divBdr>
          <w:divsChild>
            <w:div w:id="16450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445475">
      <w:bodyDiv w:val="1"/>
      <w:marLeft w:val="0"/>
      <w:marRight w:val="0"/>
      <w:marTop w:val="0"/>
      <w:marBottom w:val="0"/>
      <w:divBdr>
        <w:top w:val="none" w:sz="0" w:space="0" w:color="auto"/>
        <w:left w:val="none" w:sz="0" w:space="0" w:color="auto"/>
        <w:bottom w:val="none" w:sz="0" w:space="0" w:color="auto"/>
        <w:right w:val="none" w:sz="0" w:space="0" w:color="auto"/>
      </w:divBdr>
    </w:div>
    <w:div w:id="43994032">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50620559">
      <w:bodyDiv w:val="1"/>
      <w:marLeft w:val="0"/>
      <w:marRight w:val="0"/>
      <w:marTop w:val="0"/>
      <w:marBottom w:val="0"/>
      <w:divBdr>
        <w:top w:val="none" w:sz="0" w:space="0" w:color="auto"/>
        <w:left w:val="none" w:sz="0" w:space="0" w:color="auto"/>
        <w:bottom w:val="none" w:sz="0" w:space="0" w:color="auto"/>
        <w:right w:val="none" w:sz="0" w:space="0" w:color="auto"/>
      </w:divBdr>
    </w:div>
    <w:div w:id="53893871">
      <w:bodyDiv w:val="1"/>
      <w:marLeft w:val="0"/>
      <w:marRight w:val="0"/>
      <w:marTop w:val="0"/>
      <w:marBottom w:val="0"/>
      <w:divBdr>
        <w:top w:val="none" w:sz="0" w:space="0" w:color="auto"/>
        <w:left w:val="none" w:sz="0" w:space="0" w:color="auto"/>
        <w:bottom w:val="none" w:sz="0" w:space="0" w:color="auto"/>
        <w:right w:val="none" w:sz="0" w:space="0" w:color="auto"/>
      </w:divBdr>
    </w:div>
    <w:div w:id="55323853">
      <w:bodyDiv w:val="1"/>
      <w:marLeft w:val="0"/>
      <w:marRight w:val="0"/>
      <w:marTop w:val="0"/>
      <w:marBottom w:val="0"/>
      <w:divBdr>
        <w:top w:val="none" w:sz="0" w:space="0" w:color="auto"/>
        <w:left w:val="none" w:sz="0" w:space="0" w:color="auto"/>
        <w:bottom w:val="none" w:sz="0" w:space="0" w:color="auto"/>
        <w:right w:val="none" w:sz="0" w:space="0" w:color="auto"/>
      </w:divBdr>
    </w:div>
    <w:div w:id="58403603">
      <w:bodyDiv w:val="1"/>
      <w:marLeft w:val="0"/>
      <w:marRight w:val="0"/>
      <w:marTop w:val="0"/>
      <w:marBottom w:val="0"/>
      <w:divBdr>
        <w:top w:val="none" w:sz="0" w:space="0" w:color="auto"/>
        <w:left w:val="none" w:sz="0" w:space="0" w:color="auto"/>
        <w:bottom w:val="none" w:sz="0" w:space="0" w:color="auto"/>
        <w:right w:val="none" w:sz="0" w:space="0" w:color="auto"/>
      </w:divBdr>
    </w:div>
    <w:div w:id="58797314">
      <w:bodyDiv w:val="1"/>
      <w:marLeft w:val="0"/>
      <w:marRight w:val="0"/>
      <w:marTop w:val="0"/>
      <w:marBottom w:val="0"/>
      <w:divBdr>
        <w:top w:val="none" w:sz="0" w:space="0" w:color="auto"/>
        <w:left w:val="none" w:sz="0" w:space="0" w:color="auto"/>
        <w:bottom w:val="none" w:sz="0" w:space="0" w:color="auto"/>
        <w:right w:val="none" w:sz="0" w:space="0" w:color="auto"/>
      </w:divBdr>
    </w:div>
    <w:div w:id="59906316">
      <w:bodyDiv w:val="1"/>
      <w:marLeft w:val="0"/>
      <w:marRight w:val="0"/>
      <w:marTop w:val="0"/>
      <w:marBottom w:val="0"/>
      <w:divBdr>
        <w:top w:val="none" w:sz="0" w:space="0" w:color="auto"/>
        <w:left w:val="none" w:sz="0" w:space="0" w:color="auto"/>
        <w:bottom w:val="none" w:sz="0" w:space="0" w:color="auto"/>
        <w:right w:val="none" w:sz="0" w:space="0" w:color="auto"/>
      </w:divBdr>
      <w:divsChild>
        <w:div w:id="1583099160">
          <w:marLeft w:val="0"/>
          <w:marRight w:val="0"/>
          <w:marTop w:val="0"/>
          <w:marBottom w:val="0"/>
          <w:divBdr>
            <w:top w:val="none" w:sz="0" w:space="0" w:color="auto"/>
            <w:left w:val="none" w:sz="0" w:space="0" w:color="auto"/>
            <w:bottom w:val="none" w:sz="0" w:space="0" w:color="auto"/>
            <w:right w:val="none" w:sz="0" w:space="0" w:color="auto"/>
          </w:divBdr>
          <w:divsChild>
            <w:div w:id="87543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4919">
      <w:bodyDiv w:val="1"/>
      <w:marLeft w:val="0"/>
      <w:marRight w:val="0"/>
      <w:marTop w:val="0"/>
      <w:marBottom w:val="0"/>
      <w:divBdr>
        <w:top w:val="none" w:sz="0" w:space="0" w:color="auto"/>
        <w:left w:val="none" w:sz="0" w:space="0" w:color="auto"/>
        <w:bottom w:val="none" w:sz="0" w:space="0" w:color="auto"/>
        <w:right w:val="none" w:sz="0" w:space="0" w:color="auto"/>
      </w:divBdr>
    </w:div>
    <w:div w:id="62410208">
      <w:bodyDiv w:val="1"/>
      <w:marLeft w:val="0"/>
      <w:marRight w:val="0"/>
      <w:marTop w:val="0"/>
      <w:marBottom w:val="0"/>
      <w:divBdr>
        <w:top w:val="none" w:sz="0" w:space="0" w:color="auto"/>
        <w:left w:val="none" w:sz="0" w:space="0" w:color="auto"/>
        <w:bottom w:val="none" w:sz="0" w:space="0" w:color="auto"/>
        <w:right w:val="none" w:sz="0" w:space="0" w:color="auto"/>
      </w:divBdr>
    </w:div>
    <w:div w:id="62800953">
      <w:bodyDiv w:val="1"/>
      <w:marLeft w:val="0"/>
      <w:marRight w:val="0"/>
      <w:marTop w:val="0"/>
      <w:marBottom w:val="0"/>
      <w:divBdr>
        <w:top w:val="none" w:sz="0" w:space="0" w:color="auto"/>
        <w:left w:val="none" w:sz="0" w:space="0" w:color="auto"/>
        <w:bottom w:val="none" w:sz="0" w:space="0" w:color="auto"/>
        <w:right w:val="none" w:sz="0" w:space="0" w:color="auto"/>
      </w:divBdr>
      <w:divsChild>
        <w:div w:id="67189908">
          <w:marLeft w:val="0"/>
          <w:marRight w:val="0"/>
          <w:marTop w:val="0"/>
          <w:marBottom w:val="0"/>
          <w:divBdr>
            <w:top w:val="none" w:sz="0" w:space="0" w:color="auto"/>
            <w:left w:val="none" w:sz="0" w:space="0" w:color="auto"/>
            <w:bottom w:val="none" w:sz="0" w:space="0" w:color="auto"/>
            <w:right w:val="none" w:sz="0" w:space="0" w:color="auto"/>
          </w:divBdr>
          <w:divsChild>
            <w:div w:id="1672638505">
              <w:marLeft w:val="0"/>
              <w:marRight w:val="0"/>
              <w:marTop w:val="0"/>
              <w:marBottom w:val="0"/>
              <w:divBdr>
                <w:top w:val="none" w:sz="0" w:space="0" w:color="auto"/>
                <w:left w:val="none" w:sz="0" w:space="0" w:color="auto"/>
                <w:bottom w:val="none" w:sz="0" w:space="0" w:color="auto"/>
                <w:right w:val="none" w:sz="0" w:space="0" w:color="auto"/>
              </w:divBdr>
              <w:divsChild>
                <w:div w:id="492719419">
                  <w:marLeft w:val="0"/>
                  <w:marRight w:val="0"/>
                  <w:marTop w:val="0"/>
                  <w:marBottom w:val="0"/>
                  <w:divBdr>
                    <w:top w:val="none" w:sz="0" w:space="0" w:color="auto"/>
                    <w:left w:val="none" w:sz="0" w:space="0" w:color="auto"/>
                    <w:bottom w:val="none" w:sz="0" w:space="0" w:color="auto"/>
                    <w:right w:val="none" w:sz="0" w:space="0" w:color="auto"/>
                  </w:divBdr>
                  <w:divsChild>
                    <w:div w:id="835073268">
                      <w:marLeft w:val="0"/>
                      <w:marRight w:val="0"/>
                      <w:marTop w:val="0"/>
                      <w:marBottom w:val="0"/>
                      <w:divBdr>
                        <w:top w:val="none" w:sz="0" w:space="0" w:color="auto"/>
                        <w:left w:val="none" w:sz="0" w:space="0" w:color="auto"/>
                        <w:bottom w:val="none" w:sz="0" w:space="0" w:color="auto"/>
                        <w:right w:val="none" w:sz="0" w:space="0" w:color="auto"/>
                      </w:divBdr>
                      <w:divsChild>
                        <w:div w:id="70663494">
                          <w:marLeft w:val="0"/>
                          <w:marRight w:val="0"/>
                          <w:marTop w:val="0"/>
                          <w:marBottom w:val="0"/>
                          <w:divBdr>
                            <w:top w:val="none" w:sz="0" w:space="0" w:color="auto"/>
                            <w:left w:val="none" w:sz="0" w:space="0" w:color="auto"/>
                            <w:bottom w:val="none" w:sz="0" w:space="0" w:color="auto"/>
                            <w:right w:val="none" w:sz="0" w:space="0" w:color="auto"/>
                          </w:divBdr>
                          <w:divsChild>
                            <w:div w:id="14026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6229">
      <w:bodyDiv w:val="1"/>
      <w:marLeft w:val="0"/>
      <w:marRight w:val="0"/>
      <w:marTop w:val="0"/>
      <w:marBottom w:val="0"/>
      <w:divBdr>
        <w:top w:val="none" w:sz="0" w:space="0" w:color="auto"/>
        <w:left w:val="none" w:sz="0" w:space="0" w:color="auto"/>
        <w:bottom w:val="none" w:sz="0" w:space="0" w:color="auto"/>
        <w:right w:val="none" w:sz="0" w:space="0" w:color="auto"/>
      </w:divBdr>
    </w:div>
    <w:div w:id="65347943">
      <w:bodyDiv w:val="1"/>
      <w:marLeft w:val="0"/>
      <w:marRight w:val="0"/>
      <w:marTop w:val="0"/>
      <w:marBottom w:val="0"/>
      <w:divBdr>
        <w:top w:val="none" w:sz="0" w:space="0" w:color="auto"/>
        <w:left w:val="none" w:sz="0" w:space="0" w:color="auto"/>
        <w:bottom w:val="none" w:sz="0" w:space="0" w:color="auto"/>
        <w:right w:val="none" w:sz="0" w:space="0" w:color="auto"/>
      </w:divBdr>
      <w:divsChild>
        <w:div w:id="1753046730">
          <w:marLeft w:val="0"/>
          <w:marRight w:val="0"/>
          <w:marTop w:val="0"/>
          <w:marBottom w:val="0"/>
          <w:divBdr>
            <w:top w:val="none" w:sz="0" w:space="0" w:color="auto"/>
            <w:left w:val="none" w:sz="0" w:space="0" w:color="auto"/>
            <w:bottom w:val="none" w:sz="0" w:space="0" w:color="auto"/>
            <w:right w:val="none" w:sz="0" w:space="0" w:color="auto"/>
          </w:divBdr>
          <w:divsChild>
            <w:div w:id="513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7746">
      <w:bodyDiv w:val="1"/>
      <w:marLeft w:val="0"/>
      <w:marRight w:val="0"/>
      <w:marTop w:val="0"/>
      <w:marBottom w:val="0"/>
      <w:divBdr>
        <w:top w:val="none" w:sz="0" w:space="0" w:color="auto"/>
        <w:left w:val="none" w:sz="0" w:space="0" w:color="auto"/>
        <w:bottom w:val="none" w:sz="0" w:space="0" w:color="auto"/>
        <w:right w:val="none" w:sz="0" w:space="0" w:color="auto"/>
      </w:divBdr>
      <w:divsChild>
        <w:div w:id="1724407561">
          <w:marLeft w:val="0"/>
          <w:marRight w:val="0"/>
          <w:marTop w:val="0"/>
          <w:marBottom w:val="0"/>
          <w:divBdr>
            <w:top w:val="none" w:sz="0" w:space="0" w:color="auto"/>
            <w:left w:val="none" w:sz="0" w:space="0" w:color="auto"/>
            <w:bottom w:val="none" w:sz="0" w:space="0" w:color="auto"/>
            <w:right w:val="none" w:sz="0" w:space="0" w:color="auto"/>
          </w:divBdr>
          <w:divsChild>
            <w:div w:id="2263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558">
      <w:bodyDiv w:val="1"/>
      <w:marLeft w:val="0"/>
      <w:marRight w:val="0"/>
      <w:marTop w:val="0"/>
      <w:marBottom w:val="0"/>
      <w:divBdr>
        <w:top w:val="none" w:sz="0" w:space="0" w:color="auto"/>
        <w:left w:val="none" w:sz="0" w:space="0" w:color="auto"/>
        <w:bottom w:val="none" w:sz="0" w:space="0" w:color="auto"/>
        <w:right w:val="none" w:sz="0" w:space="0" w:color="auto"/>
      </w:divBdr>
      <w:divsChild>
        <w:div w:id="1532065330">
          <w:marLeft w:val="0"/>
          <w:marRight w:val="0"/>
          <w:marTop w:val="0"/>
          <w:marBottom w:val="0"/>
          <w:divBdr>
            <w:top w:val="none" w:sz="0" w:space="0" w:color="auto"/>
            <w:left w:val="none" w:sz="0" w:space="0" w:color="auto"/>
            <w:bottom w:val="none" w:sz="0" w:space="0" w:color="auto"/>
            <w:right w:val="none" w:sz="0" w:space="0" w:color="auto"/>
          </w:divBdr>
          <w:divsChild>
            <w:div w:id="1539276738">
              <w:marLeft w:val="0"/>
              <w:marRight w:val="0"/>
              <w:marTop w:val="0"/>
              <w:marBottom w:val="0"/>
              <w:divBdr>
                <w:top w:val="none" w:sz="0" w:space="0" w:color="auto"/>
                <w:left w:val="none" w:sz="0" w:space="0" w:color="auto"/>
                <w:bottom w:val="none" w:sz="0" w:space="0" w:color="auto"/>
                <w:right w:val="none" w:sz="0" w:space="0" w:color="auto"/>
              </w:divBdr>
              <w:divsChild>
                <w:div w:id="321472546">
                  <w:marLeft w:val="0"/>
                  <w:marRight w:val="0"/>
                  <w:marTop w:val="0"/>
                  <w:marBottom w:val="0"/>
                  <w:divBdr>
                    <w:top w:val="none" w:sz="0" w:space="0" w:color="auto"/>
                    <w:left w:val="none" w:sz="0" w:space="0" w:color="auto"/>
                    <w:bottom w:val="none" w:sz="0" w:space="0" w:color="auto"/>
                    <w:right w:val="none" w:sz="0" w:space="0" w:color="auto"/>
                  </w:divBdr>
                  <w:divsChild>
                    <w:div w:id="92363219">
                      <w:marLeft w:val="0"/>
                      <w:marRight w:val="0"/>
                      <w:marTop w:val="0"/>
                      <w:marBottom w:val="0"/>
                      <w:divBdr>
                        <w:top w:val="none" w:sz="0" w:space="0" w:color="auto"/>
                        <w:left w:val="none" w:sz="0" w:space="0" w:color="auto"/>
                        <w:bottom w:val="none" w:sz="0" w:space="0" w:color="auto"/>
                        <w:right w:val="none" w:sz="0" w:space="0" w:color="auto"/>
                      </w:divBdr>
                      <w:divsChild>
                        <w:div w:id="1996105384">
                          <w:marLeft w:val="0"/>
                          <w:marRight w:val="0"/>
                          <w:marTop w:val="0"/>
                          <w:marBottom w:val="0"/>
                          <w:divBdr>
                            <w:top w:val="none" w:sz="0" w:space="0" w:color="auto"/>
                            <w:left w:val="none" w:sz="0" w:space="0" w:color="auto"/>
                            <w:bottom w:val="none" w:sz="0" w:space="0" w:color="auto"/>
                            <w:right w:val="none" w:sz="0" w:space="0" w:color="auto"/>
                          </w:divBdr>
                          <w:divsChild>
                            <w:div w:id="13200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04204">
      <w:bodyDiv w:val="1"/>
      <w:marLeft w:val="0"/>
      <w:marRight w:val="0"/>
      <w:marTop w:val="0"/>
      <w:marBottom w:val="0"/>
      <w:divBdr>
        <w:top w:val="none" w:sz="0" w:space="0" w:color="auto"/>
        <w:left w:val="none" w:sz="0" w:space="0" w:color="auto"/>
        <w:bottom w:val="none" w:sz="0" w:space="0" w:color="auto"/>
        <w:right w:val="none" w:sz="0" w:space="0" w:color="auto"/>
      </w:divBdr>
      <w:divsChild>
        <w:div w:id="741753354">
          <w:marLeft w:val="0"/>
          <w:marRight w:val="0"/>
          <w:marTop w:val="0"/>
          <w:marBottom w:val="0"/>
          <w:divBdr>
            <w:top w:val="none" w:sz="0" w:space="0" w:color="auto"/>
            <w:left w:val="none" w:sz="0" w:space="0" w:color="auto"/>
            <w:bottom w:val="none" w:sz="0" w:space="0" w:color="auto"/>
            <w:right w:val="none" w:sz="0" w:space="0" w:color="auto"/>
          </w:divBdr>
          <w:divsChild>
            <w:div w:id="148546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15">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1200363">
      <w:bodyDiv w:val="1"/>
      <w:marLeft w:val="0"/>
      <w:marRight w:val="0"/>
      <w:marTop w:val="0"/>
      <w:marBottom w:val="0"/>
      <w:divBdr>
        <w:top w:val="none" w:sz="0" w:space="0" w:color="auto"/>
        <w:left w:val="none" w:sz="0" w:space="0" w:color="auto"/>
        <w:bottom w:val="none" w:sz="0" w:space="0" w:color="auto"/>
        <w:right w:val="none" w:sz="0" w:space="0" w:color="auto"/>
      </w:divBdr>
    </w:div>
    <w:div w:id="71707605">
      <w:bodyDiv w:val="1"/>
      <w:marLeft w:val="0"/>
      <w:marRight w:val="0"/>
      <w:marTop w:val="0"/>
      <w:marBottom w:val="0"/>
      <w:divBdr>
        <w:top w:val="none" w:sz="0" w:space="0" w:color="auto"/>
        <w:left w:val="none" w:sz="0" w:space="0" w:color="auto"/>
        <w:bottom w:val="none" w:sz="0" w:space="0" w:color="auto"/>
        <w:right w:val="none" w:sz="0" w:space="0" w:color="auto"/>
      </w:divBdr>
    </w:div>
    <w:div w:id="72628705">
      <w:bodyDiv w:val="1"/>
      <w:marLeft w:val="0"/>
      <w:marRight w:val="0"/>
      <w:marTop w:val="0"/>
      <w:marBottom w:val="0"/>
      <w:divBdr>
        <w:top w:val="none" w:sz="0" w:space="0" w:color="auto"/>
        <w:left w:val="none" w:sz="0" w:space="0" w:color="auto"/>
        <w:bottom w:val="none" w:sz="0" w:space="0" w:color="auto"/>
        <w:right w:val="none" w:sz="0" w:space="0" w:color="auto"/>
      </w:divBdr>
    </w:div>
    <w:div w:id="76362197">
      <w:bodyDiv w:val="1"/>
      <w:marLeft w:val="0"/>
      <w:marRight w:val="0"/>
      <w:marTop w:val="0"/>
      <w:marBottom w:val="0"/>
      <w:divBdr>
        <w:top w:val="none" w:sz="0" w:space="0" w:color="auto"/>
        <w:left w:val="none" w:sz="0" w:space="0" w:color="auto"/>
        <w:bottom w:val="none" w:sz="0" w:space="0" w:color="auto"/>
        <w:right w:val="none" w:sz="0" w:space="0" w:color="auto"/>
      </w:divBdr>
      <w:divsChild>
        <w:div w:id="1978799115">
          <w:marLeft w:val="0"/>
          <w:marRight w:val="0"/>
          <w:marTop w:val="0"/>
          <w:marBottom w:val="0"/>
          <w:divBdr>
            <w:top w:val="none" w:sz="0" w:space="0" w:color="auto"/>
            <w:left w:val="none" w:sz="0" w:space="0" w:color="auto"/>
            <w:bottom w:val="none" w:sz="0" w:space="0" w:color="auto"/>
            <w:right w:val="none" w:sz="0" w:space="0" w:color="auto"/>
          </w:divBdr>
          <w:divsChild>
            <w:div w:id="14079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0653">
      <w:bodyDiv w:val="1"/>
      <w:marLeft w:val="0"/>
      <w:marRight w:val="0"/>
      <w:marTop w:val="0"/>
      <w:marBottom w:val="0"/>
      <w:divBdr>
        <w:top w:val="none" w:sz="0" w:space="0" w:color="auto"/>
        <w:left w:val="none" w:sz="0" w:space="0" w:color="auto"/>
        <w:bottom w:val="none" w:sz="0" w:space="0" w:color="auto"/>
        <w:right w:val="none" w:sz="0" w:space="0" w:color="auto"/>
      </w:divBdr>
      <w:divsChild>
        <w:div w:id="293561371">
          <w:marLeft w:val="0"/>
          <w:marRight w:val="0"/>
          <w:marTop w:val="0"/>
          <w:marBottom w:val="0"/>
          <w:divBdr>
            <w:top w:val="none" w:sz="0" w:space="0" w:color="auto"/>
            <w:left w:val="none" w:sz="0" w:space="0" w:color="auto"/>
            <w:bottom w:val="none" w:sz="0" w:space="0" w:color="auto"/>
            <w:right w:val="none" w:sz="0" w:space="0" w:color="auto"/>
          </w:divBdr>
          <w:divsChild>
            <w:div w:id="76993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6293">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3385846">
      <w:bodyDiv w:val="1"/>
      <w:marLeft w:val="0"/>
      <w:marRight w:val="0"/>
      <w:marTop w:val="0"/>
      <w:marBottom w:val="0"/>
      <w:divBdr>
        <w:top w:val="none" w:sz="0" w:space="0" w:color="auto"/>
        <w:left w:val="none" w:sz="0" w:space="0" w:color="auto"/>
        <w:bottom w:val="none" w:sz="0" w:space="0" w:color="auto"/>
        <w:right w:val="none" w:sz="0" w:space="0" w:color="auto"/>
      </w:divBdr>
    </w:div>
    <w:div w:id="86389460">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6632">
      <w:bodyDiv w:val="1"/>
      <w:marLeft w:val="0"/>
      <w:marRight w:val="0"/>
      <w:marTop w:val="0"/>
      <w:marBottom w:val="0"/>
      <w:divBdr>
        <w:top w:val="none" w:sz="0" w:space="0" w:color="auto"/>
        <w:left w:val="none" w:sz="0" w:space="0" w:color="auto"/>
        <w:bottom w:val="none" w:sz="0" w:space="0" w:color="auto"/>
        <w:right w:val="none" w:sz="0" w:space="0" w:color="auto"/>
      </w:divBdr>
    </w:div>
    <w:div w:id="92895864">
      <w:bodyDiv w:val="1"/>
      <w:marLeft w:val="0"/>
      <w:marRight w:val="0"/>
      <w:marTop w:val="0"/>
      <w:marBottom w:val="0"/>
      <w:divBdr>
        <w:top w:val="none" w:sz="0" w:space="0" w:color="auto"/>
        <w:left w:val="none" w:sz="0" w:space="0" w:color="auto"/>
        <w:bottom w:val="none" w:sz="0" w:space="0" w:color="auto"/>
        <w:right w:val="none" w:sz="0" w:space="0" w:color="auto"/>
      </w:divBdr>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96604934">
      <w:bodyDiv w:val="1"/>
      <w:marLeft w:val="0"/>
      <w:marRight w:val="0"/>
      <w:marTop w:val="0"/>
      <w:marBottom w:val="0"/>
      <w:divBdr>
        <w:top w:val="none" w:sz="0" w:space="0" w:color="auto"/>
        <w:left w:val="none" w:sz="0" w:space="0" w:color="auto"/>
        <w:bottom w:val="none" w:sz="0" w:space="0" w:color="auto"/>
        <w:right w:val="none" w:sz="0" w:space="0" w:color="auto"/>
      </w:divBdr>
    </w:div>
    <w:div w:id="97868231">
      <w:bodyDiv w:val="1"/>
      <w:marLeft w:val="0"/>
      <w:marRight w:val="0"/>
      <w:marTop w:val="0"/>
      <w:marBottom w:val="0"/>
      <w:divBdr>
        <w:top w:val="none" w:sz="0" w:space="0" w:color="auto"/>
        <w:left w:val="none" w:sz="0" w:space="0" w:color="auto"/>
        <w:bottom w:val="none" w:sz="0" w:space="0" w:color="auto"/>
        <w:right w:val="none" w:sz="0" w:space="0" w:color="auto"/>
      </w:divBdr>
    </w:div>
    <w:div w:id="99956895">
      <w:bodyDiv w:val="1"/>
      <w:marLeft w:val="0"/>
      <w:marRight w:val="0"/>
      <w:marTop w:val="0"/>
      <w:marBottom w:val="0"/>
      <w:divBdr>
        <w:top w:val="none" w:sz="0" w:space="0" w:color="auto"/>
        <w:left w:val="none" w:sz="0" w:space="0" w:color="auto"/>
        <w:bottom w:val="none" w:sz="0" w:space="0" w:color="auto"/>
        <w:right w:val="none" w:sz="0" w:space="0" w:color="auto"/>
      </w:divBdr>
    </w:div>
    <w:div w:id="100300352">
      <w:bodyDiv w:val="1"/>
      <w:marLeft w:val="0"/>
      <w:marRight w:val="0"/>
      <w:marTop w:val="0"/>
      <w:marBottom w:val="0"/>
      <w:divBdr>
        <w:top w:val="none" w:sz="0" w:space="0" w:color="auto"/>
        <w:left w:val="none" w:sz="0" w:space="0" w:color="auto"/>
        <w:bottom w:val="none" w:sz="0" w:space="0" w:color="auto"/>
        <w:right w:val="none" w:sz="0" w:space="0" w:color="auto"/>
      </w:divBdr>
    </w:div>
    <w:div w:id="103353046">
      <w:bodyDiv w:val="1"/>
      <w:marLeft w:val="0"/>
      <w:marRight w:val="0"/>
      <w:marTop w:val="0"/>
      <w:marBottom w:val="0"/>
      <w:divBdr>
        <w:top w:val="none" w:sz="0" w:space="0" w:color="auto"/>
        <w:left w:val="none" w:sz="0" w:space="0" w:color="auto"/>
        <w:bottom w:val="none" w:sz="0" w:space="0" w:color="auto"/>
        <w:right w:val="none" w:sz="0" w:space="0" w:color="auto"/>
      </w:divBdr>
    </w:div>
    <w:div w:id="103421736">
      <w:bodyDiv w:val="1"/>
      <w:marLeft w:val="0"/>
      <w:marRight w:val="0"/>
      <w:marTop w:val="0"/>
      <w:marBottom w:val="0"/>
      <w:divBdr>
        <w:top w:val="none" w:sz="0" w:space="0" w:color="auto"/>
        <w:left w:val="none" w:sz="0" w:space="0" w:color="auto"/>
        <w:bottom w:val="none" w:sz="0" w:space="0" w:color="auto"/>
        <w:right w:val="none" w:sz="0" w:space="0" w:color="auto"/>
      </w:divBdr>
    </w:div>
    <w:div w:id="103623301">
      <w:bodyDiv w:val="1"/>
      <w:marLeft w:val="0"/>
      <w:marRight w:val="0"/>
      <w:marTop w:val="0"/>
      <w:marBottom w:val="0"/>
      <w:divBdr>
        <w:top w:val="none" w:sz="0" w:space="0" w:color="auto"/>
        <w:left w:val="none" w:sz="0" w:space="0" w:color="auto"/>
        <w:bottom w:val="none" w:sz="0" w:space="0" w:color="auto"/>
        <w:right w:val="none" w:sz="0" w:space="0" w:color="auto"/>
      </w:divBdr>
      <w:divsChild>
        <w:div w:id="923878028">
          <w:marLeft w:val="0"/>
          <w:marRight w:val="0"/>
          <w:marTop w:val="0"/>
          <w:marBottom w:val="0"/>
          <w:divBdr>
            <w:top w:val="none" w:sz="0" w:space="0" w:color="auto"/>
            <w:left w:val="none" w:sz="0" w:space="0" w:color="auto"/>
            <w:bottom w:val="none" w:sz="0" w:space="0" w:color="auto"/>
            <w:right w:val="none" w:sz="0" w:space="0" w:color="auto"/>
          </w:divBdr>
          <w:divsChild>
            <w:div w:id="3182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395769">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07899767">
      <w:bodyDiv w:val="1"/>
      <w:marLeft w:val="0"/>
      <w:marRight w:val="0"/>
      <w:marTop w:val="0"/>
      <w:marBottom w:val="0"/>
      <w:divBdr>
        <w:top w:val="none" w:sz="0" w:space="0" w:color="auto"/>
        <w:left w:val="none" w:sz="0" w:space="0" w:color="auto"/>
        <w:bottom w:val="none" w:sz="0" w:space="0" w:color="auto"/>
        <w:right w:val="none" w:sz="0" w:space="0" w:color="auto"/>
      </w:divBdr>
    </w:div>
    <w:div w:id="111094814">
      <w:bodyDiv w:val="1"/>
      <w:marLeft w:val="0"/>
      <w:marRight w:val="0"/>
      <w:marTop w:val="0"/>
      <w:marBottom w:val="0"/>
      <w:divBdr>
        <w:top w:val="none" w:sz="0" w:space="0" w:color="auto"/>
        <w:left w:val="none" w:sz="0" w:space="0" w:color="auto"/>
        <w:bottom w:val="none" w:sz="0" w:space="0" w:color="auto"/>
        <w:right w:val="none" w:sz="0" w:space="0" w:color="auto"/>
      </w:divBdr>
      <w:divsChild>
        <w:div w:id="552545230">
          <w:marLeft w:val="0"/>
          <w:marRight w:val="0"/>
          <w:marTop w:val="0"/>
          <w:marBottom w:val="0"/>
          <w:divBdr>
            <w:top w:val="none" w:sz="0" w:space="0" w:color="auto"/>
            <w:left w:val="none" w:sz="0" w:space="0" w:color="auto"/>
            <w:bottom w:val="none" w:sz="0" w:space="0" w:color="auto"/>
            <w:right w:val="none" w:sz="0" w:space="0" w:color="auto"/>
          </w:divBdr>
          <w:divsChild>
            <w:div w:id="14416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8046">
      <w:bodyDiv w:val="1"/>
      <w:marLeft w:val="0"/>
      <w:marRight w:val="0"/>
      <w:marTop w:val="0"/>
      <w:marBottom w:val="0"/>
      <w:divBdr>
        <w:top w:val="none" w:sz="0" w:space="0" w:color="auto"/>
        <w:left w:val="none" w:sz="0" w:space="0" w:color="auto"/>
        <w:bottom w:val="none" w:sz="0" w:space="0" w:color="auto"/>
        <w:right w:val="none" w:sz="0" w:space="0" w:color="auto"/>
      </w:divBdr>
      <w:divsChild>
        <w:div w:id="182789543">
          <w:marLeft w:val="0"/>
          <w:marRight w:val="0"/>
          <w:marTop w:val="0"/>
          <w:marBottom w:val="0"/>
          <w:divBdr>
            <w:top w:val="none" w:sz="0" w:space="0" w:color="auto"/>
            <w:left w:val="none" w:sz="0" w:space="0" w:color="auto"/>
            <w:bottom w:val="none" w:sz="0" w:space="0" w:color="auto"/>
            <w:right w:val="none" w:sz="0" w:space="0" w:color="auto"/>
          </w:divBdr>
          <w:divsChild>
            <w:div w:id="10930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1528">
      <w:bodyDiv w:val="1"/>
      <w:marLeft w:val="0"/>
      <w:marRight w:val="0"/>
      <w:marTop w:val="0"/>
      <w:marBottom w:val="0"/>
      <w:divBdr>
        <w:top w:val="none" w:sz="0" w:space="0" w:color="auto"/>
        <w:left w:val="none" w:sz="0" w:space="0" w:color="auto"/>
        <w:bottom w:val="none" w:sz="0" w:space="0" w:color="auto"/>
        <w:right w:val="none" w:sz="0" w:space="0" w:color="auto"/>
      </w:divBdr>
    </w:div>
    <w:div w:id="119689879">
      <w:bodyDiv w:val="1"/>
      <w:marLeft w:val="0"/>
      <w:marRight w:val="0"/>
      <w:marTop w:val="0"/>
      <w:marBottom w:val="0"/>
      <w:divBdr>
        <w:top w:val="none" w:sz="0" w:space="0" w:color="auto"/>
        <w:left w:val="none" w:sz="0" w:space="0" w:color="auto"/>
        <w:bottom w:val="none" w:sz="0" w:space="0" w:color="auto"/>
        <w:right w:val="none" w:sz="0" w:space="0" w:color="auto"/>
      </w:divBdr>
      <w:divsChild>
        <w:div w:id="408121362">
          <w:marLeft w:val="0"/>
          <w:marRight w:val="0"/>
          <w:marTop w:val="0"/>
          <w:marBottom w:val="0"/>
          <w:divBdr>
            <w:top w:val="none" w:sz="0" w:space="0" w:color="auto"/>
            <w:left w:val="none" w:sz="0" w:space="0" w:color="auto"/>
            <w:bottom w:val="none" w:sz="0" w:space="0" w:color="auto"/>
            <w:right w:val="none" w:sz="0" w:space="0" w:color="auto"/>
          </w:divBdr>
          <w:divsChild>
            <w:div w:id="2896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4099">
      <w:bodyDiv w:val="1"/>
      <w:marLeft w:val="0"/>
      <w:marRight w:val="0"/>
      <w:marTop w:val="0"/>
      <w:marBottom w:val="0"/>
      <w:divBdr>
        <w:top w:val="none" w:sz="0" w:space="0" w:color="auto"/>
        <w:left w:val="none" w:sz="0" w:space="0" w:color="auto"/>
        <w:bottom w:val="none" w:sz="0" w:space="0" w:color="auto"/>
        <w:right w:val="none" w:sz="0" w:space="0" w:color="auto"/>
      </w:divBdr>
      <w:divsChild>
        <w:div w:id="634868395">
          <w:marLeft w:val="0"/>
          <w:marRight w:val="0"/>
          <w:marTop w:val="0"/>
          <w:marBottom w:val="0"/>
          <w:divBdr>
            <w:top w:val="none" w:sz="0" w:space="0" w:color="auto"/>
            <w:left w:val="none" w:sz="0" w:space="0" w:color="auto"/>
            <w:bottom w:val="none" w:sz="0" w:space="0" w:color="auto"/>
            <w:right w:val="none" w:sz="0" w:space="0" w:color="auto"/>
          </w:divBdr>
          <w:divsChild>
            <w:div w:id="195339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8814">
      <w:bodyDiv w:val="1"/>
      <w:marLeft w:val="0"/>
      <w:marRight w:val="0"/>
      <w:marTop w:val="0"/>
      <w:marBottom w:val="0"/>
      <w:divBdr>
        <w:top w:val="none" w:sz="0" w:space="0" w:color="auto"/>
        <w:left w:val="none" w:sz="0" w:space="0" w:color="auto"/>
        <w:bottom w:val="none" w:sz="0" w:space="0" w:color="auto"/>
        <w:right w:val="none" w:sz="0" w:space="0" w:color="auto"/>
      </w:divBdr>
      <w:divsChild>
        <w:div w:id="968559397">
          <w:marLeft w:val="0"/>
          <w:marRight w:val="0"/>
          <w:marTop w:val="0"/>
          <w:marBottom w:val="0"/>
          <w:divBdr>
            <w:top w:val="none" w:sz="0" w:space="0" w:color="auto"/>
            <w:left w:val="none" w:sz="0" w:space="0" w:color="auto"/>
            <w:bottom w:val="none" w:sz="0" w:space="0" w:color="auto"/>
            <w:right w:val="none" w:sz="0" w:space="0" w:color="auto"/>
          </w:divBdr>
          <w:divsChild>
            <w:div w:id="60820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546">
      <w:bodyDiv w:val="1"/>
      <w:marLeft w:val="0"/>
      <w:marRight w:val="0"/>
      <w:marTop w:val="0"/>
      <w:marBottom w:val="0"/>
      <w:divBdr>
        <w:top w:val="none" w:sz="0" w:space="0" w:color="auto"/>
        <w:left w:val="none" w:sz="0" w:space="0" w:color="auto"/>
        <w:bottom w:val="none" w:sz="0" w:space="0" w:color="auto"/>
        <w:right w:val="none" w:sz="0" w:space="0" w:color="auto"/>
      </w:divBdr>
    </w:div>
    <w:div w:id="132142274">
      <w:bodyDiv w:val="1"/>
      <w:marLeft w:val="0"/>
      <w:marRight w:val="0"/>
      <w:marTop w:val="0"/>
      <w:marBottom w:val="0"/>
      <w:divBdr>
        <w:top w:val="none" w:sz="0" w:space="0" w:color="auto"/>
        <w:left w:val="none" w:sz="0" w:space="0" w:color="auto"/>
        <w:bottom w:val="none" w:sz="0" w:space="0" w:color="auto"/>
        <w:right w:val="none" w:sz="0" w:space="0" w:color="auto"/>
      </w:divBdr>
    </w:div>
    <w:div w:id="132450600">
      <w:bodyDiv w:val="1"/>
      <w:marLeft w:val="0"/>
      <w:marRight w:val="0"/>
      <w:marTop w:val="0"/>
      <w:marBottom w:val="0"/>
      <w:divBdr>
        <w:top w:val="none" w:sz="0" w:space="0" w:color="auto"/>
        <w:left w:val="none" w:sz="0" w:space="0" w:color="auto"/>
        <w:bottom w:val="none" w:sz="0" w:space="0" w:color="auto"/>
        <w:right w:val="none" w:sz="0" w:space="0" w:color="auto"/>
      </w:divBdr>
      <w:divsChild>
        <w:div w:id="871965051">
          <w:marLeft w:val="0"/>
          <w:marRight w:val="0"/>
          <w:marTop w:val="0"/>
          <w:marBottom w:val="0"/>
          <w:divBdr>
            <w:top w:val="none" w:sz="0" w:space="0" w:color="auto"/>
            <w:left w:val="none" w:sz="0" w:space="0" w:color="auto"/>
            <w:bottom w:val="none" w:sz="0" w:space="0" w:color="auto"/>
            <w:right w:val="none" w:sz="0" w:space="0" w:color="auto"/>
          </w:divBdr>
          <w:divsChild>
            <w:div w:id="1413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4029285">
      <w:bodyDiv w:val="1"/>
      <w:marLeft w:val="0"/>
      <w:marRight w:val="0"/>
      <w:marTop w:val="0"/>
      <w:marBottom w:val="0"/>
      <w:divBdr>
        <w:top w:val="none" w:sz="0" w:space="0" w:color="auto"/>
        <w:left w:val="none" w:sz="0" w:space="0" w:color="auto"/>
        <w:bottom w:val="none" w:sz="0" w:space="0" w:color="auto"/>
        <w:right w:val="none" w:sz="0" w:space="0" w:color="auto"/>
      </w:divBdr>
    </w:div>
    <w:div w:id="136774065">
      <w:bodyDiv w:val="1"/>
      <w:marLeft w:val="0"/>
      <w:marRight w:val="0"/>
      <w:marTop w:val="0"/>
      <w:marBottom w:val="0"/>
      <w:divBdr>
        <w:top w:val="none" w:sz="0" w:space="0" w:color="auto"/>
        <w:left w:val="none" w:sz="0" w:space="0" w:color="auto"/>
        <w:bottom w:val="none" w:sz="0" w:space="0" w:color="auto"/>
        <w:right w:val="none" w:sz="0" w:space="0" w:color="auto"/>
      </w:divBdr>
      <w:divsChild>
        <w:div w:id="1607541449">
          <w:marLeft w:val="0"/>
          <w:marRight w:val="0"/>
          <w:marTop w:val="0"/>
          <w:marBottom w:val="0"/>
          <w:divBdr>
            <w:top w:val="none" w:sz="0" w:space="0" w:color="auto"/>
            <w:left w:val="none" w:sz="0" w:space="0" w:color="auto"/>
            <w:bottom w:val="none" w:sz="0" w:space="0" w:color="auto"/>
            <w:right w:val="none" w:sz="0" w:space="0" w:color="auto"/>
          </w:divBdr>
          <w:divsChild>
            <w:div w:id="11985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841">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351719">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47332586">
      <w:bodyDiv w:val="1"/>
      <w:marLeft w:val="0"/>
      <w:marRight w:val="0"/>
      <w:marTop w:val="0"/>
      <w:marBottom w:val="0"/>
      <w:divBdr>
        <w:top w:val="none" w:sz="0" w:space="0" w:color="auto"/>
        <w:left w:val="none" w:sz="0" w:space="0" w:color="auto"/>
        <w:bottom w:val="none" w:sz="0" w:space="0" w:color="auto"/>
        <w:right w:val="none" w:sz="0" w:space="0" w:color="auto"/>
      </w:divBdr>
    </w:div>
    <w:div w:id="148331723">
      <w:bodyDiv w:val="1"/>
      <w:marLeft w:val="0"/>
      <w:marRight w:val="0"/>
      <w:marTop w:val="0"/>
      <w:marBottom w:val="0"/>
      <w:divBdr>
        <w:top w:val="none" w:sz="0" w:space="0" w:color="auto"/>
        <w:left w:val="none" w:sz="0" w:space="0" w:color="auto"/>
        <w:bottom w:val="none" w:sz="0" w:space="0" w:color="auto"/>
        <w:right w:val="none" w:sz="0" w:space="0" w:color="auto"/>
      </w:divBdr>
    </w:div>
    <w:div w:id="151800620">
      <w:bodyDiv w:val="1"/>
      <w:marLeft w:val="0"/>
      <w:marRight w:val="0"/>
      <w:marTop w:val="0"/>
      <w:marBottom w:val="0"/>
      <w:divBdr>
        <w:top w:val="none" w:sz="0" w:space="0" w:color="auto"/>
        <w:left w:val="none" w:sz="0" w:space="0" w:color="auto"/>
        <w:bottom w:val="none" w:sz="0" w:space="0" w:color="auto"/>
        <w:right w:val="none" w:sz="0" w:space="0" w:color="auto"/>
      </w:divBdr>
    </w:div>
    <w:div w:id="154760182">
      <w:bodyDiv w:val="1"/>
      <w:marLeft w:val="0"/>
      <w:marRight w:val="0"/>
      <w:marTop w:val="0"/>
      <w:marBottom w:val="0"/>
      <w:divBdr>
        <w:top w:val="none" w:sz="0" w:space="0" w:color="auto"/>
        <w:left w:val="none" w:sz="0" w:space="0" w:color="auto"/>
        <w:bottom w:val="none" w:sz="0" w:space="0" w:color="auto"/>
        <w:right w:val="none" w:sz="0" w:space="0" w:color="auto"/>
      </w:divBdr>
      <w:divsChild>
        <w:div w:id="1050150756">
          <w:marLeft w:val="0"/>
          <w:marRight w:val="0"/>
          <w:marTop w:val="0"/>
          <w:marBottom w:val="0"/>
          <w:divBdr>
            <w:top w:val="none" w:sz="0" w:space="0" w:color="auto"/>
            <w:left w:val="none" w:sz="0" w:space="0" w:color="auto"/>
            <w:bottom w:val="none" w:sz="0" w:space="0" w:color="auto"/>
            <w:right w:val="none" w:sz="0" w:space="0" w:color="auto"/>
          </w:divBdr>
          <w:divsChild>
            <w:div w:id="15373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0137">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59321175">
      <w:bodyDiv w:val="1"/>
      <w:marLeft w:val="0"/>
      <w:marRight w:val="0"/>
      <w:marTop w:val="0"/>
      <w:marBottom w:val="0"/>
      <w:divBdr>
        <w:top w:val="none" w:sz="0" w:space="0" w:color="auto"/>
        <w:left w:val="none" w:sz="0" w:space="0" w:color="auto"/>
        <w:bottom w:val="none" w:sz="0" w:space="0" w:color="auto"/>
        <w:right w:val="none" w:sz="0" w:space="0" w:color="auto"/>
      </w:divBdr>
    </w:div>
    <w:div w:id="164903507">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3811937">
      <w:bodyDiv w:val="1"/>
      <w:marLeft w:val="0"/>
      <w:marRight w:val="0"/>
      <w:marTop w:val="0"/>
      <w:marBottom w:val="0"/>
      <w:divBdr>
        <w:top w:val="none" w:sz="0" w:space="0" w:color="auto"/>
        <w:left w:val="none" w:sz="0" w:space="0" w:color="auto"/>
        <w:bottom w:val="none" w:sz="0" w:space="0" w:color="auto"/>
        <w:right w:val="none" w:sz="0" w:space="0" w:color="auto"/>
      </w:divBdr>
    </w:div>
    <w:div w:id="176576175">
      <w:bodyDiv w:val="1"/>
      <w:marLeft w:val="0"/>
      <w:marRight w:val="0"/>
      <w:marTop w:val="0"/>
      <w:marBottom w:val="0"/>
      <w:divBdr>
        <w:top w:val="none" w:sz="0" w:space="0" w:color="auto"/>
        <w:left w:val="none" w:sz="0" w:space="0" w:color="auto"/>
        <w:bottom w:val="none" w:sz="0" w:space="0" w:color="auto"/>
        <w:right w:val="none" w:sz="0" w:space="0" w:color="auto"/>
      </w:divBdr>
    </w:div>
    <w:div w:id="176582001">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78591039">
      <w:bodyDiv w:val="1"/>
      <w:marLeft w:val="0"/>
      <w:marRight w:val="0"/>
      <w:marTop w:val="0"/>
      <w:marBottom w:val="0"/>
      <w:divBdr>
        <w:top w:val="none" w:sz="0" w:space="0" w:color="auto"/>
        <w:left w:val="none" w:sz="0" w:space="0" w:color="auto"/>
        <w:bottom w:val="none" w:sz="0" w:space="0" w:color="auto"/>
        <w:right w:val="none" w:sz="0" w:space="0" w:color="auto"/>
      </w:divBdr>
      <w:divsChild>
        <w:div w:id="1489243527">
          <w:marLeft w:val="0"/>
          <w:marRight w:val="0"/>
          <w:marTop w:val="0"/>
          <w:marBottom w:val="0"/>
          <w:divBdr>
            <w:top w:val="none" w:sz="0" w:space="0" w:color="auto"/>
            <w:left w:val="none" w:sz="0" w:space="0" w:color="auto"/>
            <w:bottom w:val="none" w:sz="0" w:space="0" w:color="auto"/>
            <w:right w:val="none" w:sz="0" w:space="0" w:color="auto"/>
          </w:divBdr>
          <w:divsChild>
            <w:div w:id="1129783781">
              <w:marLeft w:val="0"/>
              <w:marRight w:val="0"/>
              <w:marTop w:val="0"/>
              <w:marBottom w:val="0"/>
              <w:divBdr>
                <w:top w:val="none" w:sz="0" w:space="0" w:color="auto"/>
                <w:left w:val="none" w:sz="0" w:space="0" w:color="auto"/>
                <w:bottom w:val="none" w:sz="0" w:space="0" w:color="auto"/>
                <w:right w:val="none" w:sz="0" w:space="0" w:color="auto"/>
              </w:divBdr>
              <w:divsChild>
                <w:div w:id="635835859">
                  <w:marLeft w:val="0"/>
                  <w:marRight w:val="0"/>
                  <w:marTop w:val="0"/>
                  <w:marBottom w:val="0"/>
                  <w:divBdr>
                    <w:top w:val="none" w:sz="0" w:space="0" w:color="auto"/>
                    <w:left w:val="none" w:sz="0" w:space="0" w:color="auto"/>
                    <w:bottom w:val="none" w:sz="0" w:space="0" w:color="auto"/>
                    <w:right w:val="none" w:sz="0" w:space="0" w:color="auto"/>
                  </w:divBdr>
                  <w:divsChild>
                    <w:div w:id="970940350">
                      <w:marLeft w:val="0"/>
                      <w:marRight w:val="0"/>
                      <w:marTop w:val="0"/>
                      <w:marBottom w:val="0"/>
                      <w:divBdr>
                        <w:top w:val="none" w:sz="0" w:space="0" w:color="auto"/>
                        <w:left w:val="none" w:sz="0" w:space="0" w:color="auto"/>
                        <w:bottom w:val="none" w:sz="0" w:space="0" w:color="auto"/>
                        <w:right w:val="none" w:sz="0" w:space="0" w:color="auto"/>
                      </w:divBdr>
                      <w:divsChild>
                        <w:div w:id="1985621557">
                          <w:marLeft w:val="0"/>
                          <w:marRight w:val="0"/>
                          <w:marTop w:val="0"/>
                          <w:marBottom w:val="0"/>
                          <w:divBdr>
                            <w:top w:val="none" w:sz="0" w:space="0" w:color="auto"/>
                            <w:left w:val="none" w:sz="0" w:space="0" w:color="auto"/>
                            <w:bottom w:val="none" w:sz="0" w:space="0" w:color="auto"/>
                            <w:right w:val="none" w:sz="0" w:space="0" w:color="auto"/>
                          </w:divBdr>
                          <w:divsChild>
                            <w:div w:id="9003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82491">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88639424">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192619477">
      <w:bodyDiv w:val="1"/>
      <w:marLeft w:val="0"/>
      <w:marRight w:val="0"/>
      <w:marTop w:val="0"/>
      <w:marBottom w:val="0"/>
      <w:divBdr>
        <w:top w:val="none" w:sz="0" w:space="0" w:color="auto"/>
        <w:left w:val="none" w:sz="0" w:space="0" w:color="auto"/>
        <w:bottom w:val="none" w:sz="0" w:space="0" w:color="auto"/>
        <w:right w:val="none" w:sz="0" w:space="0" w:color="auto"/>
      </w:divBdr>
    </w:div>
    <w:div w:id="193999540">
      <w:bodyDiv w:val="1"/>
      <w:marLeft w:val="0"/>
      <w:marRight w:val="0"/>
      <w:marTop w:val="0"/>
      <w:marBottom w:val="0"/>
      <w:divBdr>
        <w:top w:val="none" w:sz="0" w:space="0" w:color="auto"/>
        <w:left w:val="none" w:sz="0" w:space="0" w:color="auto"/>
        <w:bottom w:val="none" w:sz="0" w:space="0" w:color="auto"/>
        <w:right w:val="none" w:sz="0" w:space="0" w:color="auto"/>
      </w:divBdr>
    </w:div>
    <w:div w:id="200286532">
      <w:bodyDiv w:val="1"/>
      <w:marLeft w:val="0"/>
      <w:marRight w:val="0"/>
      <w:marTop w:val="0"/>
      <w:marBottom w:val="0"/>
      <w:divBdr>
        <w:top w:val="none" w:sz="0" w:space="0" w:color="auto"/>
        <w:left w:val="none" w:sz="0" w:space="0" w:color="auto"/>
        <w:bottom w:val="none" w:sz="0" w:space="0" w:color="auto"/>
        <w:right w:val="none" w:sz="0" w:space="0" w:color="auto"/>
      </w:divBdr>
    </w:div>
    <w:div w:id="202790590">
      <w:bodyDiv w:val="1"/>
      <w:marLeft w:val="0"/>
      <w:marRight w:val="0"/>
      <w:marTop w:val="0"/>
      <w:marBottom w:val="0"/>
      <w:divBdr>
        <w:top w:val="none" w:sz="0" w:space="0" w:color="auto"/>
        <w:left w:val="none" w:sz="0" w:space="0" w:color="auto"/>
        <w:bottom w:val="none" w:sz="0" w:space="0" w:color="auto"/>
        <w:right w:val="none" w:sz="0" w:space="0" w:color="auto"/>
      </w:divBdr>
      <w:divsChild>
        <w:div w:id="110171828">
          <w:marLeft w:val="0"/>
          <w:marRight w:val="0"/>
          <w:marTop w:val="0"/>
          <w:marBottom w:val="0"/>
          <w:divBdr>
            <w:top w:val="none" w:sz="0" w:space="0" w:color="auto"/>
            <w:left w:val="none" w:sz="0" w:space="0" w:color="auto"/>
            <w:bottom w:val="none" w:sz="0" w:space="0" w:color="auto"/>
            <w:right w:val="none" w:sz="0" w:space="0" w:color="auto"/>
          </w:divBdr>
          <w:divsChild>
            <w:div w:id="5282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8770">
      <w:bodyDiv w:val="1"/>
      <w:marLeft w:val="0"/>
      <w:marRight w:val="0"/>
      <w:marTop w:val="0"/>
      <w:marBottom w:val="0"/>
      <w:divBdr>
        <w:top w:val="none" w:sz="0" w:space="0" w:color="auto"/>
        <w:left w:val="none" w:sz="0" w:space="0" w:color="auto"/>
        <w:bottom w:val="none" w:sz="0" w:space="0" w:color="auto"/>
        <w:right w:val="none" w:sz="0" w:space="0" w:color="auto"/>
      </w:divBdr>
    </w:div>
    <w:div w:id="214512389">
      <w:bodyDiv w:val="1"/>
      <w:marLeft w:val="0"/>
      <w:marRight w:val="0"/>
      <w:marTop w:val="0"/>
      <w:marBottom w:val="0"/>
      <w:divBdr>
        <w:top w:val="none" w:sz="0" w:space="0" w:color="auto"/>
        <w:left w:val="none" w:sz="0" w:space="0" w:color="auto"/>
        <w:bottom w:val="none" w:sz="0" w:space="0" w:color="auto"/>
        <w:right w:val="none" w:sz="0" w:space="0" w:color="auto"/>
      </w:divBdr>
      <w:divsChild>
        <w:div w:id="700399891">
          <w:marLeft w:val="0"/>
          <w:marRight w:val="0"/>
          <w:marTop w:val="0"/>
          <w:marBottom w:val="0"/>
          <w:divBdr>
            <w:top w:val="none" w:sz="0" w:space="0" w:color="auto"/>
            <w:left w:val="none" w:sz="0" w:space="0" w:color="auto"/>
            <w:bottom w:val="none" w:sz="0" w:space="0" w:color="auto"/>
            <w:right w:val="none" w:sz="0" w:space="0" w:color="auto"/>
          </w:divBdr>
          <w:divsChild>
            <w:div w:id="2463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18514556">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21867462">
      <w:bodyDiv w:val="1"/>
      <w:marLeft w:val="0"/>
      <w:marRight w:val="0"/>
      <w:marTop w:val="0"/>
      <w:marBottom w:val="0"/>
      <w:divBdr>
        <w:top w:val="none" w:sz="0" w:space="0" w:color="auto"/>
        <w:left w:val="none" w:sz="0" w:space="0" w:color="auto"/>
        <w:bottom w:val="none" w:sz="0" w:space="0" w:color="auto"/>
        <w:right w:val="none" w:sz="0" w:space="0" w:color="auto"/>
      </w:divBdr>
    </w:div>
    <w:div w:id="223830839">
      <w:bodyDiv w:val="1"/>
      <w:marLeft w:val="0"/>
      <w:marRight w:val="0"/>
      <w:marTop w:val="0"/>
      <w:marBottom w:val="0"/>
      <w:divBdr>
        <w:top w:val="none" w:sz="0" w:space="0" w:color="auto"/>
        <w:left w:val="none" w:sz="0" w:space="0" w:color="auto"/>
        <w:bottom w:val="none" w:sz="0" w:space="0" w:color="auto"/>
        <w:right w:val="none" w:sz="0" w:space="0" w:color="auto"/>
      </w:divBdr>
    </w:div>
    <w:div w:id="228616160">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1352385">
      <w:bodyDiv w:val="1"/>
      <w:marLeft w:val="0"/>
      <w:marRight w:val="0"/>
      <w:marTop w:val="0"/>
      <w:marBottom w:val="0"/>
      <w:divBdr>
        <w:top w:val="none" w:sz="0" w:space="0" w:color="auto"/>
        <w:left w:val="none" w:sz="0" w:space="0" w:color="auto"/>
        <w:bottom w:val="none" w:sz="0" w:space="0" w:color="auto"/>
        <w:right w:val="none" w:sz="0" w:space="0" w:color="auto"/>
      </w:divBdr>
    </w:div>
    <w:div w:id="232349431">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07975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5726766">
      <w:bodyDiv w:val="1"/>
      <w:marLeft w:val="0"/>
      <w:marRight w:val="0"/>
      <w:marTop w:val="0"/>
      <w:marBottom w:val="0"/>
      <w:divBdr>
        <w:top w:val="none" w:sz="0" w:space="0" w:color="auto"/>
        <w:left w:val="none" w:sz="0" w:space="0" w:color="auto"/>
        <w:bottom w:val="none" w:sz="0" w:space="0" w:color="auto"/>
        <w:right w:val="none" w:sz="0" w:space="0" w:color="auto"/>
      </w:divBdr>
      <w:divsChild>
        <w:div w:id="1614555529">
          <w:marLeft w:val="0"/>
          <w:marRight w:val="0"/>
          <w:marTop w:val="0"/>
          <w:marBottom w:val="0"/>
          <w:divBdr>
            <w:top w:val="none" w:sz="0" w:space="0" w:color="auto"/>
            <w:left w:val="none" w:sz="0" w:space="0" w:color="auto"/>
            <w:bottom w:val="none" w:sz="0" w:space="0" w:color="auto"/>
            <w:right w:val="none" w:sz="0" w:space="0" w:color="auto"/>
          </w:divBdr>
          <w:divsChild>
            <w:div w:id="2026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8235">
      <w:bodyDiv w:val="1"/>
      <w:marLeft w:val="0"/>
      <w:marRight w:val="0"/>
      <w:marTop w:val="0"/>
      <w:marBottom w:val="0"/>
      <w:divBdr>
        <w:top w:val="none" w:sz="0" w:space="0" w:color="auto"/>
        <w:left w:val="none" w:sz="0" w:space="0" w:color="auto"/>
        <w:bottom w:val="none" w:sz="0" w:space="0" w:color="auto"/>
        <w:right w:val="none" w:sz="0" w:space="0" w:color="auto"/>
      </w:divBdr>
    </w:div>
    <w:div w:id="248121024">
      <w:bodyDiv w:val="1"/>
      <w:marLeft w:val="0"/>
      <w:marRight w:val="0"/>
      <w:marTop w:val="0"/>
      <w:marBottom w:val="0"/>
      <w:divBdr>
        <w:top w:val="none" w:sz="0" w:space="0" w:color="auto"/>
        <w:left w:val="none" w:sz="0" w:space="0" w:color="auto"/>
        <w:bottom w:val="none" w:sz="0" w:space="0" w:color="auto"/>
        <w:right w:val="none" w:sz="0" w:space="0" w:color="auto"/>
      </w:divBdr>
    </w:div>
    <w:div w:id="251012300">
      <w:bodyDiv w:val="1"/>
      <w:marLeft w:val="0"/>
      <w:marRight w:val="0"/>
      <w:marTop w:val="0"/>
      <w:marBottom w:val="0"/>
      <w:divBdr>
        <w:top w:val="none" w:sz="0" w:space="0" w:color="auto"/>
        <w:left w:val="none" w:sz="0" w:space="0" w:color="auto"/>
        <w:bottom w:val="none" w:sz="0" w:space="0" w:color="auto"/>
        <w:right w:val="none" w:sz="0" w:space="0" w:color="auto"/>
      </w:divBdr>
      <w:divsChild>
        <w:div w:id="2010014197">
          <w:marLeft w:val="0"/>
          <w:marRight w:val="0"/>
          <w:marTop w:val="0"/>
          <w:marBottom w:val="0"/>
          <w:divBdr>
            <w:top w:val="none" w:sz="0" w:space="0" w:color="auto"/>
            <w:left w:val="none" w:sz="0" w:space="0" w:color="auto"/>
            <w:bottom w:val="none" w:sz="0" w:space="0" w:color="auto"/>
            <w:right w:val="none" w:sz="0" w:space="0" w:color="auto"/>
          </w:divBdr>
          <w:divsChild>
            <w:div w:id="567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513613">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54947203">
      <w:bodyDiv w:val="1"/>
      <w:marLeft w:val="0"/>
      <w:marRight w:val="0"/>
      <w:marTop w:val="0"/>
      <w:marBottom w:val="0"/>
      <w:divBdr>
        <w:top w:val="none" w:sz="0" w:space="0" w:color="auto"/>
        <w:left w:val="none" w:sz="0" w:space="0" w:color="auto"/>
        <w:bottom w:val="none" w:sz="0" w:space="0" w:color="auto"/>
        <w:right w:val="none" w:sz="0" w:space="0" w:color="auto"/>
      </w:divBdr>
    </w:div>
    <w:div w:id="256451191">
      <w:bodyDiv w:val="1"/>
      <w:marLeft w:val="0"/>
      <w:marRight w:val="0"/>
      <w:marTop w:val="0"/>
      <w:marBottom w:val="0"/>
      <w:divBdr>
        <w:top w:val="none" w:sz="0" w:space="0" w:color="auto"/>
        <w:left w:val="none" w:sz="0" w:space="0" w:color="auto"/>
        <w:bottom w:val="none" w:sz="0" w:space="0" w:color="auto"/>
        <w:right w:val="none" w:sz="0" w:space="0" w:color="auto"/>
      </w:divBdr>
    </w:div>
    <w:div w:id="256988711">
      <w:bodyDiv w:val="1"/>
      <w:marLeft w:val="0"/>
      <w:marRight w:val="0"/>
      <w:marTop w:val="0"/>
      <w:marBottom w:val="0"/>
      <w:divBdr>
        <w:top w:val="none" w:sz="0" w:space="0" w:color="auto"/>
        <w:left w:val="none" w:sz="0" w:space="0" w:color="auto"/>
        <w:bottom w:val="none" w:sz="0" w:space="0" w:color="auto"/>
        <w:right w:val="none" w:sz="0" w:space="0" w:color="auto"/>
      </w:divBdr>
    </w:div>
    <w:div w:id="260457189">
      <w:bodyDiv w:val="1"/>
      <w:marLeft w:val="0"/>
      <w:marRight w:val="0"/>
      <w:marTop w:val="0"/>
      <w:marBottom w:val="0"/>
      <w:divBdr>
        <w:top w:val="none" w:sz="0" w:space="0" w:color="auto"/>
        <w:left w:val="none" w:sz="0" w:space="0" w:color="auto"/>
        <w:bottom w:val="none" w:sz="0" w:space="0" w:color="auto"/>
        <w:right w:val="none" w:sz="0" w:space="0" w:color="auto"/>
      </w:divBdr>
      <w:divsChild>
        <w:div w:id="1466391599">
          <w:marLeft w:val="0"/>
          <w:marRight w:val="0"/>
          <w:marTop w:val="0"/>
          <w:marBottom w:val="0"/>
          <w:divBdr>
            <w:top w:val="none" w:sz="0" w:space="0" w:color="auto"/>
            <w:left w:val="none" w:sz="0" w:space="0" w:color="auto"/>
            <w:bottom w:val="none" w:sz="0" w:space="0" w:color="auto"/>
            <w:right w:val="none" w:sz="0" w:space="0" w:color="auto"/>
          </w:divBdr>
          <w:divsChild>
            <w:div w:id="171534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830">
      <w:bodyDiv w:val="1"/>
      <w:marLeft w:val="0"/>
      <w:marRight w:val="0"/>
      <w:marTop w:val="0"/>
      <w:marBottom w:val="0"/>
      <w:divBdr>
        <w:top w:val="none" w:sz="0" w:space="0" w:color="auto"/>
        <w:left w:val="none" w:sz="0" w:space="0" w:color="auto"/>
        <w:bottom w:val="none" w:sz="0" w:space="0" w:color="auto"/>
        <w:right w:val="none" w:sz="0" w:space="0" w:color="auto"/>
      </w:divBdr>
      <w:divsChild>
        <w:div w:id="988637255">
          <w:marLeft w:val="0"/>
          <w:marRight w:val="0"/>
          <w:marTop w:val="0"/>
          <w:marBottom w:val="0"/>
          <w:divBdr>
            <w:top w:val="none" w:sz="0" w:space="0" w:color="auto"/>
            <w:left w:val="none" w:sz="0" w:space="0" w:color="auto"/>
            <w:bottom w:val="none" w:sz="0" w:space="0" w:color="auto"/>
            <w:right w:val="none" w:sz="0" w:space="0" w:color="auto"/>
          </w:divBdr>
          <w:divsChild>
            <w:div w:id="50849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648">
      <w:bodyDiv w:val="1"/>
      <w:marLeft w:val="0"/>
      <w:marRight w:val="0"/>
      <w:marTop w:val="0"/>
      <w:marBottom w:val="0"/>
      <w:divBdr>
        <w:top w:val="none" w:sz="0" w:space="0" w:color="auto"/>
        <w:left w:val="none" w:sz="0" w:space="0" w:color="auto"/>
        <w:bottom w:val="none" w:sz="0" w:space="0" w:color="auto"/>
        <w:right w:val="none" w:sz="0" w:space="0" w:color="auto"/>
      </w:divBdr>
    </w:div>
    <w:div w:id="264119175">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0549487">
      <w:bodyDiv w:val="1"/>
      <w:marLeft w:val="0"/>
      <w:marRight w:val="0"/>
      <w:marTop w:val="0"/>
      <w:marBottom w:val="0"/>
      <w:divBdr>
        <w:top w:val="none" w:sz="0" w:space="0" w:color="auto"/>
        <w:left w:val="none" w:sz="0" w:space="0" w:color="auto"/>
        <w:bottom w:val="none" w:sz="0" w:space="0" w:color="auto"/>
        <w:right w:val="none" w:sz="0" w:space="0" w:color="auto"/>
      </w:divBdr>
      <w:divsChild>
        <w:div w:id="803740661">
          <w:marLeft w:val="0"/>
          <w:marRight w:val="0"/>
          <w:marTop w:val="0"/>
          <w:marBottom w:val="0"/>
          <w:divBdr>
            <w:top w:val="none" w:sz="0" w:space="0" w:color="auto"/>
            <w:left w:val="none" w:sz="0" w:space="0" w:color="auto"/>
            <w:bottom w:val="none" w:sz="0" w:space="0" w:color="auto"/>
            <w:right w:val="none" w:sz="0" w:space="0" w:color="auto"/>
          </w:divBdr>
          <w:divsChild>
            <w:div w:id="2024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8688">
      <w:bodyDiv w:val="1"/>
      <w:marLeft w:val="0"/>
      <w:marRight w:val="0"/>
      <w:marTop w:val="0"/>
      <w:marBottom w:val="0"/>
      <w:divBdr>
        <w:top w:val="none" w:sz="0" w:space="0" w:color="auto"/>
        <w:left w:val="none" w:sz="0" w:space="0" w:color="auto"/>
        <w:bottom w:val="none" w:sz="0" w:space="0" w:color="auto"/>
        <w:right w:val="none" w:sz="0" w:space="0" w:color="auto"/>
      </w:divBdr>
      <w:divsChild>
        <w:div w:id="1184320788">
          <w:marLeft w:val="0"/>
          <w:marRight w:val="0"/>
          <w:marTop w:val="0"/>
          <w:marBottom w:val="0"/>
          <w:divBdr>
            <w:top w:val="none" w:sz="0" w:space="0" w:color="auto"/>
            <w:left w:val="none" w:sz="0" w:space="0" w:color="auto"/>
            <w:bottom w:val="none" w:sz="0" w:space="0" w:color="auto"/>
            <w:right w:val="none" w:sz="0" w:space="0" w:color="auto"/>
          </w:divBdr>
          <w:divsChild>
            <w:div w:id="1037857945">
              <w:marLeft w:val="0"/>
              <w:marRight w:val="0"/>
              <w:marTop w:val="0"/>
              <w:marBottom w:val="0"/>
              <w:divBdr>
                <w:top w:val="none" w:sz="0" w:space="0" w:color="auto"/>
                <w:left w:val="none" w:sz="0" w:space="0" w:color="auto"/>
                <w:bottom w:val="none" w:sz="0" w:space="0" w:color="auto"/>
                <w:right w:val="none" w:sz="0" w:space="0" w:color="auto"/>
              </w:divBdr>
              <w:divsChild>
                <w:div w:id="1045638145">
                  <w:marLeft w:val="0"/>
                  <w:marRight w:val="0"/>
                  <w:marTop w:val="0"/>
                  <w:marBottom w:val="0"/>
                  <w:divBdr>
                    <w:top w:val="none" w:sz="0" w:space="0" w:color="auto"/>
                    <w:left w:val="none" w:sz="0" w:space="0" w:color="auto"/>
                    <w:bottom w:val="none" w:sz="0" w:space="0" w:color="auto"/>
                    <w:right w:val="none" w:sz="0" w:space="0" w:color="auto"/>
                  </w:divBdr>
                  <w:divsChild>
                    <w:div w:id="34279984">
                      <w:marLeft w:val="0"/>
                      <w:marRight w:val="0"/>
                      <w:marTop w:val="0"/>
                      <w:marBottom w:val="0"/>
                      <w:divBdr>
                        <w:top w:val="none" w:sz="0" w:space="0" w:color="auto"/>
                        <w:left w:val="none" w:sz="0" w:space="0" w:color="auto"/>
                        <w:bottom w:val="none" w:sz="0" w:space="0" w:color="auto"/>
                        <w:right w:val="none" w:sz="0" w:space="0" w:color="auto"/>
                      </w:divBdr>
                      <w:divsChild>
                        <w:div w:id="1674379551">
                          <w:marLeft w:val="0"/>
                          <w:marRight w:val="0"/>
                          <w:marTop w:val="0"/>
                          <w:marBottom w:val="0"/>
                          <w:divBdr>
                            <w:top w:val="none" w:sz="0" w:space="0" w:color="auto"/>
                            <w:left w:val="none" w:sz="0" w:space="0" w:color="auto"/>
                            <w:bottom w:val="none" w:sz="0" w:space="0" w:color="auto"/>
                            <w:right w:val="none" w:sz="0" w:space="0" w:color="auto"/>
                          </w:divBdr>
                          <w:divsChild>
                            <w:div w:id="17476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068739">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0844800">
      <w:bodyDiv w:val="1"/>
      <w:marLeft w:val="0"/>
      <w:marRight w:val="0"/>
      <w:marTop w:val="0"/>
      <w:marBottom w:val="0"/>
      <w:divBdr>
        <w:top w:val="none" w:sz="0" w:space="0" w:color="auto"/>
        <w:left w:val="none" w:sz="0" w:space="0" w:color="auto"/>
        <w:bottom w:val="none" w:sz="0" w:space="0" w:color="auto"/>
        <w:right w:val="none" w:sz="0" w:space="0" w:color="auto"/>
      </w:divBdr>
      <w:divsChild>
        <w:div w:id="13119955">
          <w:marLeft w:val="0"/>
          <w:marRight w:val="0"/>
          <w:marTop w:val="0"/>
          <w:marBottom w:val="0"/>
          <w:divBdr>
            <w:top w:val="none" w:sz="0" w:space="0" w:color="auto"/>
            <w:left w:val="none" w:sz="0" w:space="0" w:color="auto"/>
            <w:bottom w:val="none" w:sz="0" w:space="0" w:color="auto"/>
            <w:right w:val="none" w:sz="0" w:space="0" w:color="auto"/>
          </w:divBdr>
          <w:divsChild>
            <w:div w:id="1934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285085247">
      <w:bodyDiv w:val="1"/>
      <w:marLeft w:val="0"/>
      <w:marRight w:val="0"/>
      <w:marTop w:val="0"/>
      <w:marBottom w:val="0"/>
      <w:divBdr>
        <w:top w:val="none" w:sz="0" w:space="0" w:color="auto"/>
        <w:left w:val="none" w:sz="0" w:space="0" w:color="auto"/>
        <w:bottom w:val="none" w:sz="0" w:space="0" w:color="auto"/>
        <w:right w:val="none" w:sz="0" w:space="0" w:color="auto"/>
      </w:divBdr>
    </w:div>
    <w:div w:id="295449751">
      <w:bodyDiv w:val="1"/>
      <w:marLeft w:val="0"/>
      <w:marRight w:val="0"/>
      <w:marTop w:val="0"/>
      <w:marBottom w:val="0"/>
      <w:divBdr>
        <w:top w:val="none" w:sz="0" w:space="0" w:color="auto"/>
        <w:left w:val="none" w:sz="0" w:space="0" w:color="auto"/>
        <w:bottom w:val="none" w:sz="0" w:space="0" w:color="auto"/>
        <w:right w:val="none" w:sz="0" w:space="0" w:color="auto"/>
      </w:divBdr>
    </w:div>
    <w:div w:id="295533134">
      <w:bodyDiv w:val="1"/>
      <w:marLeft w:val="0"/>
      <w:marRight w:val="0"/>
      <w:marTop w:val="0"/>
      <w:marBottom w:val="0"/>
      <w:divBdr>
        <w:top w:val="none" w:sz="0" w:space="0" w:color="auto"/>
        <w:left w:val="none" w:sz="0" w:space="0" w:color="auto"/>
        <w:bottom w:val="none" w:sz="0" w:space="0" w:color="auto"/>
        <w:right w:val="none" w:sz="0" w:space="0" w:color="auto"/>
      </w:divBdr>
      <w:divsChild>
        <w:div w:id="110050512">
          <w:marLeft w:val="0"/>
          <w:marRight w:val="0"/>
          <w:marTop w:val="0"/>
          <w:marBottom w:val="0"/>
          <w:divBdr>
            <w:top w:val="none" w:sz="0" w:space="0" w:color="auto"/>
            <w:left w:val="none" w:sz="0" w:space="0" w:color="auto"/>
            <w:bottom w:val="none" w:sz="0" w:space="0" w:color="auto"/>
            <w:right w:val="none" w:sz="0" w:space="0" w:color="auto"/>
          </w:divBdr>
          <w:divsChild>
            <w:div w:id="122683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1720">
      <w:bodyDiv w:val="1"/>
      <w:marLeft w:val="0"/>
      <w:marRight w:val="0"/>
      <w:marTop w:val="0"/>
      <w:marBottom w:val="0"/>
      <w:divBdr>
        <w:top w:val="none" w:sz="0" w:space="0" w:color="auto"/>
        <w:left w:val="none" w:sz="0" w:space="0" w:color="auto"/>
        <w:bottom w:val="none" w:sz="0" w:space="0" w:color="auto"/>
        <w:right w:val="none" w:sz="0" w:space="0" w:color="auto"/>
      </w:divBdr>
      <w:divsChild>
        <w:div w:id="850873777">
          <w:marLeft w:val="0"/>
          <w:marRight w:val="0"/>
          <w:marTop w:val="0"/>
          <w:marBottom w:val="0"/>
          <w:divBdr>
            <w:top w:val="none" w:sz="0" w:space="0" w:color="auto"/>
            <w:left w:val="none" w:sz="0" w:space="0" w:color="auto"/>
            <w:bottom w:val="none" w:sz="0" w:space="0" w:color="auto"/>
            <w:right w:val="none" w:sz="0" w:space="0" w:color="auto"/>
          </w:divBdr>
          <w:divsChild>
            <w:div w:id="16596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4073">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4093472">
      <w:bodyDiv w:val="1"/>
      <w:marLeft w:val="0"/>
      <w:marRight w:val="0"/>
      <w:marTop w:val="0"/>
      <w:marBottom w:val="0"/>
      <w:divBdr>
        <w:top w:val="none" w:sz="0" w:space="0" w:color="auto"/>
        <w:left w:val="none" w:sz="0" w:space="0" w:color="auto"/>
        <w:bottom w:val="none" w:sz="0" w:space="0" w:color="auto"/>
        <w:right w:val="none" w:sz="0" w:space="0" w:color="auto"/>
      </w:divBdr>
      <w:divsChild>
        <w:div w:id="1428235957">
          <w:marLeft w:val="0"/>
          <w:marRight w:val="0"/>
          <w:marTop w:val="0"/>
          <w:marBottom w:val="0"/>
          <w:divBdr>
            <w:top w:val="none" w:sz="0" w:space="0" w:color="auto"/>
            <w:left w:val="none" w:sz="0" w:space="0" w:color="auto"/>
            <w:bottom w:val="none" w:sz="0" w:space="0" w:color="auto"/>
            <w:right w:val="none" w:sz="0" w:space="0" w:color="auto"/>
          </w:divBdr>
          <w:divsChild>
            <w:div w:id="38949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46132">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6324863">
      <w:bodyDiv w:val="1"/>
      <w:marLeft w:val="0"/>
      <w:marRight w:val="0"/>
      <w:marTop w:val="0"/>
      <w:marBottom w:val="0"/>
      <w:divBdr>
        <w:top w:val="none" w:sz="0" w:space="0" w:color="auto"/>
        <w:left w:val="none" w:sz="0" w:space="0" w:color="auto"/>
        <w:bottom w:val="none" w:sz="0" w:space="0" w:color="auto"/>
        <w:right w:val="none" w:sz="0" w:space="0" w:color="auto"/>
      </w:divBdr>
      <w:divsChild>
        <w:div w:id="205652052">
          <w:marLeft w:val="0"/>
          <w:marRight w:val="0"/>
          <w:marTop w:val="0"/>
          <w:marBottom w:val="0"/>
          <w:divBdr>
            <w:top w:val="none" w:sz="0" w:space="0" w:color="auto"/>
            <w:left w:val="none" w:sz="0" w:space="0" w:color="auto"/>
            <w:bottom w:val="none" w:sz="0" w:space="0" w:color="auto"/>
            <w:right w:val="none" w:sz="0" w:space="0" w:color="auto"/>
          </w:divBdr>
          <w:divsChild>
            <w:div w:id="131047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4187485">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16961923">
      <w:bodyDiv w:val="1"/>
      <w:marLeft w:val="0"/>
      <w:marRight w:val="0"/>
      <w:marTop w:val="0"/>
      <w:marBottom w:val="0"/>
      <w:divBdr>
        <w:top w:val="none" w:sz="0" w:space="0" w:color="auto"/>
        <w:left w:val="none" w:sz="0" w:space="0" w:color="auto"/>
        <w:bottom w:val="none" w:sz="0" w:space="0" w:color="auto"/>
        <w:right w:val="none" w:sz="0" w:space="0" w:color="auto"/>
      </w:divBdr>
      <w:divsChild>
        <w:div w:id="143082808">
          <w:marLeft w:val="0"/>
          <w:marRight w:val="0"/>
          <w:marTop w:val="0"/>
          <w:marBottom w:val="0"/>
          <w:divBdr>
            <w:top w:val="none" w:sz="0" w:space="0" w:color="auto"/>
            <w:left w:val="none" w:sz="0" w:space="0" w:color="auto"/>
            <w:bottom w:val="none" w:sz="0" w:space="0" w:color="auto"/>
            <w:right w:val="none" w:sz="0" w:space="0" w:color="auto"/>
          </w:divBdr>
          <w:divsChild>
            <w:div w:id="1054474400">
              <w:marLeft w:val="0"/>
              <w:marRight w:val="0"/>
              <w:marTop w:val="0"/>
              <w:marBottom w:val="0"/>
              <w:divBdr>
                <w:top w:val="none" w:sz="0" w:space="0" w:color="auto"/>
                <w:left w:val="none" w:sz="0" w:space="0" w:color="auto"/>
                <w:bottom w:val="none" w:sz="0" w:space="0" w:color="auto"/>
                <w:right w:val="none" w:sz="0" w:space="0" w:color="auto"/>
              </w:divBdr>
              <w:divsChild>
                <w:div w:id="1172187120">
                  <w:marLeft w:val="0"/>
                  <w:marRight w:val="0"/>
                  <w:marTop w:val="0"/>
                  <w:marBottom w:val="0"/>
                  <w:divBdr>
                    <w:top w:val="none" w:sz="0" w:space="0" w:color="auto"/>
                    <w:left w:val="none" w:sz="0" w:space="0" w:color="auto"/>
                    <w:bottom w:val="none" w:sz="0" w:space="0" w:color="auto"/>
                    <w:right w:val="none" w:sz="0" w:space="0" w:color="auto"/>
                  </w:divBdr>
                  <w:divsChild>
                    <w:div w:id="403723855">
                      <w:marLeft w:val="0"/>
                      <w:marRight w:val="0"/>
                      <w:marTop w:val="0"/>
                      <w:marBottom w:val="0"/>
                      <w:divBdr>
                        <w:top w:val="none" w:sz="0" w:space="0" w:color="auto"/>
                        <w:left w:val="none" w:sz="0" w:space="0" w:color="auto"/>
                        <w:bottom w:val="none" w:sz="0" w:space="0" w:color="auto"/>
                        <w:right w:val="none" w:sz="0" w:space="0" w:color="auto"/>
                      </w:divBdr>
                      <w:divsChild>
                        <w:div w:id="1982074518">
                          <w:marLeft w:val="0"/>
                          <w:marRight w:val="0"/>
                          <w:marTop w:val="0"/>
                          <w:marBottom w:val="0"/>
                          <w:divBdr>
                            <w:top w:val="none" w:sz="0" w:space="0" w:color="auto"/>
                            <w:left w:val="none" w:sz="0" w:space="0" w:color="auto"/>
                            <w:bottom w:val="none" w:sz="0" w:space="0" w:color="auto"/>
                            <w:right w:val="none" w:sz="0" w:space="0" w:color="auto"/>
                          </w:divBdr>
                          <w:divsChild>
                            <w:div w:id="17865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239932">
      <w:bodyDiv w:val="1"/>
      <w:marLeft w:val="0"/>
      <w:marRight w:val="0"/>
      <w:marTop w:val="0"/>
      <w:marBottom w:val="0"/>
      <w:divBdr>
        <w:top w:val="none" w:sz="0" w:space="0" w:color="auto"/>
        <w:left w:val="none" w:sz="0" w:space="0" w:color="auto"/>
        <w:bottom w:val="none" w:sz="0" w:space="0" w:color="auto"/>
        <w:right w:val="none" w:sz="0" w:space="0" w:color="auto"/>
      </w:divBdr>
      <w:divsChild>
        <w:div w:id="262424978">
          <w:marLeft w:val="0"/>
          <w:marRight w:val="0"/>
          <w:marTop w:val="0"/>
          <w:marBottom w:val="0"/>
          <w:divBdr>
            <w:top w:val="none" w:sz="0" w:space="0" w:color="auto"/>
            <w:left w:val="none" w:sz="0" w:space="0" w:color="auto"/>
            <w:bottom w:val="none" w:sz="0" w:space="0" w:color="auto"/>
            <w:right w:val="none" w:sz="0" w:space="0" w:color="auto"/>
          </w:divBdr>
          <w:divsChild>
            <w:div w:id="310840001">
              <w:marLeft w:val="0"/>
              <w:marRight w:val="0"/>
              <w:marTop w:val="0"/>
              <w:marBottom w:val="0"/>
              <w:divBdr>
                <w:top w:val="none" w:sz="0" w:space="0" w:color="auto"/>
                <w:left w:val="none" w:sz="0" w:space="0" w:color="auto"/>
                <w:bottom w:val="none" w:sz="0" w:space="0" w:color="auto"/>
                <w:right w:val="none" w:sz="0" w:space="0" w:color="auto"/>
              </w:divBdr>
              <w:divsChild>
                <w:div w:id="1557468769">
                  <w:marLeft w:val="0"/>
                  <w:marRight w:val="0"/>
                  <w:marTop w:val="0"/>
                  <w:marBottom w:val="0"/>
                  <w:divBdr>
                    <w:top w:val="none" w:sz="0" w:space="0" w:color="auto"/>
                    <w:left w:val="none" w:sz="0" w:space="0" w:color="auto"/>
                    <w:bottom w:val="none" w:sz="0" w:space="0" w:color="auto"/>
                    <w:right w:val="none" w:sz="0" w:space="0" w:color="auto"/>
                  </w:divBdr>
                  <w:divsChild>
                    <w:div w:id="204801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97035">
      <w:bodyDiv w:val="1"/>
      <w:marLeft w:val="0"/>
      <w:marRight w:val="0"/>
      <w:marTop w:val="0"/>
      <w:marBottom w:val="0"/>
      <w:divBdr>
        <w:top w:val="none" w:sz="0" w:space="0" w:color="auto"/>
        <w:left w:val="none" w:sz="0" w:space="0" w:color="auto"/>
        <w:bottom w:val="none" w:sz="0" w:space="0" w:color="auto"/>
        <w:right w:val="none" w:sz="0" w:space="0" w:color="auto"/>
      </w:divBdr>
      <w:divsChild>
        <w:div w:id="1048145521">
          <w:marLeft w:val="0"/>
          <w:marRight w:val="0"/>
          <w:marTop w:val="0"/>
          <w:marBottom w:val="0"/>
          <w:divBdr>
            <w:top w:val="none" w:sz="0" w:space="0" w:color="auto"/>
            <w:left w:val="none" w:sz="0" w:space="0" w:color="auto"/>
            <w:bottom w:val="none" w:sz="0" w:space="0" w:color="auto"/>
            <w:right w:val="none" w:sz="0" w:space="0" w:color="auto"/>
          </w:divBdr>
          <w:divsChild>
            <w:div w:id="19719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558">
      <w:bodyDiv w:val="1"/>
      <w:marLeft w:val="0"/>
      <w:marRight w:val="0"/>
      <w:marTop w:val="0"/>
      <w:marBottom w:val="0"/>
      <w:divBdr>
        <w:top w:val="none" w:sz="0" w:space="0" w:color="auto"/>
        <w:left w:val="none" w:sz="0" w:space="0" w:color="auto"/>
        <w:bottom w:val="none" w:sz="0" w:space="0" w:color="auto"/>
        <w:right w:val="none" w:sz="0" w:space="0" w:color="auto"/>
      </w:divBdr>
      <w:divsChild>
        <w:div w:id="708914159">
          <w:marLeft w:val="0"/>
          <w:marRight w:val="0"/>
          <w:marTop w:val="0"/>
          <w:marBottom w:val="0"/>
          <w:divBdr>
            <w:top w:val="none" w:sz="0" w:space="0" w:color="auto"/>
            <w:left w:val="none" w:sz="0" w:space="0" w:color="auto"/>
            <w:bottom w:val="none" w:sz="0" w:space="0" w:color="auto"/>
            <w:right w:val="none" w:sz="0" w:space="0" w:color="auto"/>
          </w:divBdr>
          <w:divsChild>
            <w:div w:id="10837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5073">
      <w:bodyDiv w:val="1"/>
      <w:marLeft w:val="0"/>
      <w:marRight w:val="0"/>
      <w:marTop w:val="0"/>
      <w:marBottom w:val="0"/>
      <w:divBdr>
        <w:top w:val="none" w:sz="0" w:space="0" w:color="auto"/>
        <w:left w:val="none" w:sz="0" w:space="0" w:color="auto"/>
        <w:bottom w:val="none" w:sz="0" w:space="0" w:color="auto"/>
        <w:right w:val="none" w:sz="0" w:space="0" w:color="auto"/>
      </w:divBdr>
      <w:divsChild>
        <w:div w:id="399330840">
          <w:marLeft w:val="0"/>
          <w:marRight w:val="0"/>
          <w:marTop w:val="0"/>
          <w:marBottom w:val="0"/>
          <w:divBdr>
            <w:top w:val="none" w:sz="0" w:space="0" w:color="auto"/>
            <w:left w:val="none" w:sz="0" w:space="0" w:color="auto"/>
            <w:bottom w:val="none" w:sz="0" w:space="0" w:color="auto"/>
            <w:right w:val="none" w:sz="0" w:space="0" w:color="auto"/>
          </w:divBdr>
          <w:divsChild>
            <w:div w:id="17286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486499">
      <w:bodyDiv w:val="1"/>
      <w:marLeft w:val="0"/>
      <w:marRight w:val="0"/>
      <w:marTop w:val="0"/>
      <w:marBottom w:val="0"/>
      <w:divBdr>
        <w:top w:val="none" w:sz="0" w:space="0" w:color="auto"/>
        <w:left w:val="none" w:sz="0" w:space="0" w:color="auto"/>
        <w:bottom w:val="none" w:sz="0" w:space="0" w:color="auto"/>
        <w:right w:val="none" w:sz="0" w:space="0" w:color="auto"/>
      </w:divBdr>
      <w:divsChild>
        <w:div w:id="1505586724">
          <w:marLeft w:val="0"/>
          <w:marRight w:val="0"/>
          <w:marTop w:val="0"/>
          <w:marBottom w:val="0"/>
          <w:divBdr>
            <w:top w:val="none" w:sz="0" w:space="0" w:color="auto"/>
            <w:left w:val="none" w:sz="0" w:space="0" w:color="auto"/>
            <w:bottom w:val="none" w:sz="0" w:space="0" w:color="auto"/>
            <w:right w:val="none" w:sz="0" w:space="0" w:color="auto"/>
          </w:divBdr>
          <w:divsChild>
            <w:div w:id="20625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33144106">
      <w:bodyDiv w:val="1"/>
      <w:marLeft w:val="0"/>
      <w:marRight w:val="0"/>
      <w:marTop w:val="0"/>
      <w:marBottom w:val="0"/>
      <w:divBdr>
        <w:top w:val="none" w:sz="0" w:space="0" w:color="auto"/>
        <w:left w:val="none" w:sz="0" w:space="0" w:color="auto"/>
        <w:bottom w:val="none" w:sz="0" w:space="0" w:color="auto"/>
        <w:right w:val="none" w:sz="0" w:space="0" w:color="auto"/>
      </w:divBdr>
    </w:div>
    <w:div w:id="334382865">
      <w:bodyDiv w:val="1"/>
      <w:marLeft w:val="0"/>
      <w:marRight w:val="0"/>
      <w:marTop w:val="0"/>
      <w:marBottom w:val="0"/>
      <w:divBdr>
        <w:top w:val="none" w:sz="0" w:space="0" w:color="auto"/>
        <w:left w:val="none" w:sz="0" w:space="0" w:color="auto"/>
        <w:bottom w:val="none" w:sz="0" w:space="0" w:color="auto"/>
        <w:right w:val="none" w:sz="0" w:space="0" w:color="auto"/>
      </w:divBdr>
    </w:div>
    <w:div w:id="336007312">
      <w:bodyDiv w:val="1"/>
      <w:marLeft w:val="0"/>
      <w:marRight w:val="0"/>
      <w:marTop w:val="0"/>
      <w:marBottom w:val="0"/>
      <w:divBdr>
        <w:top w:val="none" w:sz="0" w:space="0" w:color="auto"/>
        <w:left w:val="none" w:sz="0" w:space="0" w:color="auto"/>
        <w:bottom w:val="none" w:sz="0" w:space="0" w:color="auto"/>
        <w:right w:val="none" w:sz="0" w:space="0" w:color="auto"/>
      </w:divBdr>
      <w:divsChild>
        <w:div w:id="2126608253">
          <w:marLeft w:val="0"/>
          <w:marRight w:val="0"/>
          <w:marTop w:val="0"/>
          <w:marBottom w:val="0"/>
          <w:divBdr>
            <w:top w:val="none" w:sz="0" w:space="0" w:color="auto"/>
            <w:left w:val="none" w:sz="0" w:space="0" w:color="auto"/>
            <w:bottom w:val="none" w:sz="0" w:space="0" w:color="auto"/>
            <w:right w:val="none" w:sz="0" w:space="0" w:color="auto"/>
          </w:divBdr>
          <w:divsChild>
            <w:div w:id="21309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0807">
      <w:bodyDiv w:val="1"/>
      <w:marLeft w:val="0"/>
      <w:marRight w:val="0"/>
      <w:marTop w:val="0"/>
      <w:marBottom w:val="0"/>
      <w:divBdr>
        <w:top w:val="none" w:sz="0" w:space="0" w:color="auto"/>
        <w:left w:val="none" w:sz="0" w:space="0" w:color="auto"/>
        <w:bottom w:val="none" w:sz="0" w:space="0" w:color="auto"/>
        <w:right w:val="none" w:sz="0" w:space="0" w:color="auto"/>
      </w:divBdr>
    </w:div>
    <w:div w:id="337080411">
      <w:bodyDiv w:val="1"/>
      <w:marLeft w:val="0"/>
      <w:marRight w:val="0"/>
      <w:marTop w:val="0"/>
      <w:marBottom w:val="0"/>
      <w:divBdr>
        <w:top w:val="none" w:sz="0" w:space="0" w:color="auto"/>
        <w:left w:val="none" w:sz="0" w:space="0" w:color="auto"/>
        <w:bottom w:val="none" w:sz="0" w:space="0" w:color="auto"/>
        <w:right w:val="none" w:sz="0" w:space="0" w:color="auto"/>
      </w:divBdr>
    </w:div>
    <w:div w:id="338235722">
      <w:bodyDiv w:val="1"/>
      <w:marLeft w:val="0"/>
      <w:marRight w:val="0"/>
      <w:marTop w:val="0"/>
      <w:marBottom w:val="0"/>
      <w:divBdr>
        <w:top w:val="none" w:sz="0" w:space="0" w:color="auto"/>
        <w:left w:val="none" w:sz="0" w:space="0" w:color="auto"/>
        <w:bottom w:val="none" w:sz="0" w:space="0" w:color="auto"/>
        <w:right w:val="none" w:sz="0" w:space="0" w:color="auto"/>
      </w:divBdr>
      <w:divsChild>
        <w:div w:id="1428966115">
          <w:marLeft w:val="0"/>
          <w:marRight w:val="0"/>
          <w:marTop w:val="0"/>
          <w:marBottom w:val="0"/>
          <w:divBdr>
            <w:top w:val="none" w:sz="0" w:space="0" w:color="auto"/>
            <w:left w:val="none" w:sz="0" w:space="0" w:color="auto"/>
            <w:bottom w:val="none" w:sz="0" w:space="0" w:color="auto"/>
            <w:right w:val="none" w:sz="0" w:space="0" w:color="auto"/>
          </w:divBdr>
          <w:divsChild>
            <w:div w:id="30955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7338">
      <w:bodyDiv w:val="1"/>
      <w:marLeft w:val="0"/>
      <w:marRight w:val="0"/>
      <w:marTop w:val="0"/>
      <w:marBottom w:val="0"/>
      <w:divBdr>
        <w:top w:val="none" w:sz="0" w:space="0" w:color="auto"/>
        <w:left w:val="none" w:sz="0" w:space="0" w:color="auto"/>
        <w:bottom w:val="none" w:sz="0" w:space="0" w:color="auto"/>
        <w:right w:val="none" w:sz="0" w:space="0" w:color="auto"/>
      </w:divBdr>
      <w:divsChild>
        <w:div w:id="1932811494">
          <w:marLeft w:val="0"/>
          <w:marRight w:val="0"/>
          <w:marTop w:val="0"/>
          <w:marBottom w:val="0"/>
          <w:divBdr>
            <w:top w:val="none" w:sz="0" w:space="0" w:color="auto"/>
            <w:left w:val="none" w:sz="0" w:space="0" w:color="auto"/>
            <w:bottom w:val="none" w:sz="0" w:space="0" w:color="auto"/>
            <w:right w:val="none" w:sz="0" w:space="0" w:color="auto"/>
          </w:divBdr>
          <w:divsChild>
            <w:div w:id="20500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38475">
      <w:bodyDiv w:val="1"/>
      <w:marLeft w:val="0"/>
      <w:marRight w:val="0"/>
      <w:marTop w:val="0"/>
      <w:marBottom w:val="0"/>
      <w:divBdr>
        <w:top w:val="none" w:sz="0" w:space="0" w:color="auto"/>
        <w:left w:val="none" w:sz="0" w:space="0" w:color="auto"/>
        <w:bottom w:val="none" w:sz="0" w:space="0" w:color="auto"/>
        <w:right w:val="none" w:sz="0" w:space="0" w:color="auto"/>
      </w:divBdr>
    </w:div>
    <w:div w:id="341200270">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6639983">
      <w:bodyDiv w:val="1"/>
      <w:marLeft w:val="0"/>
      <w:marRight w:val="0"/>
      <w:marTop w:val="0"/>
      <w:marBottom w:val="0"/>
      <w:divBdr>
        <w:top w:val="none" w:sz="0" w:space="0" w:color="auto"/>
        <w:left w:val="none" w:sz="0" w:space="0" w:color="auto"/>
        <w:bottom w:val="none" w:sz="0" w:space="0" w:color="auto"/>
        <w:right w:val="none" w:sz="0" w:space="0" w:color="auto"/>
      </w:divBdr>
    </w:div>
    <w:div w:id="346947939">
      <w:bodyDiv w:val="1"/>
      <w:marLeft w:val="0"/>
      <w:marRight w:val="0"/>
      <w:marTop w:val="0"/>
      <w:marBottom w:val="0"/>
      <w:divBdr>
        <w:top w:val="none" w:sz="0" w:space="0" w:color="auto"/>
        <w:left w:val="none" w:sz="0" w:space="0" w:color="auto"/>
        <w:bottom w:val="none" w:sz="0" w:space="0" w:color="auto"/>
        <w:right w:val="none" w:sz="0" w:space="0" w:color="auto"/>
      </w:divBdr>
    </w:div>
    <w:div w:id="347290841">
      <w:bodyDiv w:val="1"/>
      <w:marLeft w:val="0"/>
      <w:marRight w:val="0"/>
      <w:marTop w:val="0"/>
      <w:marBottom w:val="0"/>
      <w:divBdr>
        <w:top w:val="none" w:sz="0" w:space="0" w:color="auto"/>
        <w:left w:val="none" w:sz="0" w:space="0" w:color="auto"/>
        <w:bottom w:val="none" w:sz="0" w:space="0" w:color="auto"/>
        <w:right w:val="none" w:sz="0" w:space="0" w:color="auto"/>
      </w:divBdr>
      <w:divsChild>
        <w:div w:id="1734548779">
          <w:marLeft w:val="0"/>
          <w:marRight w:val="0"/>
          <w:marTop w:val="0"/>
          <w:marBottom w:val="0"/>
          <w:divBdr>
            <w:top w:val="none" w:sz="0" w:space="0" w:color="auto"/>
            <w:left w:val="none" w:sz="0" w:space="0" w:color="auto"/>
            <w:bottom w:val="none" w:sz="0" w:space="0" w:color="auto"/>
            <w:right w:val="none" w:sz="0" w:space="0" w:color="auto"/>
          </w:divBdr>
          <w:divsChild>
            <w:div w:id="96759932">
              <w:marLeft w:val="0"/>
              <w:marRight w:val="0"/>
              <w:marTop w:val="0"/>
              <w:marBottom w:val="0"/>
              <w:divBdr>
                <w:top w:val="none" w:sz="0" w:space="0" w:color="auto"/>
                <w:left w:val="none" w:sz="0" w:space="0" w:color="auto"/>
                <w:bottom w:val="none" w:sz="0" w:space="0" w:color="auto"/>
                <w:right w:val="none" w:sz="0" w:space="0" w:color="auto"/>
              </w:divBdr>
              <w:divsChild>
                <w:div w:id="703867473">
                  <w:marLeft w:val="0"/>
                  <w:marRight w:val="0"/>
                  <w:marTop w:val="0"/>
                  <w:marBottom w:val="0"/>
                  <w:divBdr>
                    <w:top w:val="none" w:sz="0" w:space="0" w:color="auto"/>
                    <w:left w:val="none" w:sz="0" w:space="0" w:color="auto"/>
                    <w:bottom w:val="none" w:sz="0" w:space="0" w:color="auto"/>
                    <w:right w:val="none" w:sz="0" w:space="0" w:color="auto"/>
                  </w:divBdr>
                  <w:divsChild>
                    <w:div w:id="1942838837">
                      <w:marLeft w:val="0"/>
                      <w:marRight w:val="0"/>
                      <w:marTop w:val="0"/>
                      <w:marBottom w:val="0"/>
                      <w:divBdr>
                        <w:top w:val="none" w:sz="0" w:space="0" w:color="auto"/>
                        <w:left w:val="none" w:sz="0" w:space="0" w:color="auto"/>
                        <w:bottom w:val="none" w:sz="0" w:space="0" w:color="auto"/>
                        <w:right w:val="none" w:sz="0" w:space="0" w:color="auto"/>
                      </w:divBdr>
                      <w:divsChild>
                        <w:div w:id="844826060">
                          <w:marLeft w:val="0"/>
                          <w:marRight w:val="0"/>
                          <w:marTop w:val="0"/>
                          <w:marBottom w:val="0"/>
                          <w:divBdr>
                            <w:top w:val="none" w:sz="0" w:space="0" w:color="auto"/>
                            <w:left w:val="none" w:sz="0" w:space="0" w:color="auto"/>
                            <w:bottom w:val="none" w:sz="0" w:space="0" w:color="auto"/>
                            <w:right w:val="none" w:sz="0" w:space="0" w:color="auto"/>
                          </w:divBdr>
                          <w:divsChild>
                            <w:div w:id="1704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761062">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037735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1610119">
      <w:bodyDiv w:val="1"/>
      <w:marLeft w:val="0"/>
      <w:marRight w:val="0"/>
      <w:marTop w:val="0"/>
      <w:marBottom w:val="0"/>
      <w:divBdr>
        <w:top w:val="none" w:sz="0" w:space="0" w:color="auto"/>
        <w:left w:val="none" w:sz="0" w:space="0" w:color="auto"/>
        <w:bottom w:val="none" w:sz="0" w:space="0" w:color="auto"/>
        <w:right w:val="none" w:sz="0" w:space="0" w:color="auto"/>
      </w:divBdr>
    </w:div>
    <w:div w:id="353960846">
      <w:bodyDiv w:val="1"/>
      <w:marLeft w:val="0"/>
      <w:marRight w:val="0"/>
      <w:marTop w:val="0"/>
      <w:marBottom w:val="0"/>
      <w:divBdr>
        <w:top w:val="none" w:sz="0" w:space="0" w:color="auto"/>
        <w:left w:val="none" w:sz="0" w:space="0" w:color="auto"/>
        <w:bottom w:val="none" w:sz="0" w:space="0" w:color="auto"/>
        <w:right w:val="none" w:sz="0" w:space="0" w:color="auto"/>
      </w:divBdr>
      <w:divsChild>
        <w:div w:id="364255975">
          <w:marLeft w:val="0"/>
          <w:marRight w:val="0"/>
          <w:marTop w:val="0"/>
          <w:marBottom w:val="0"/>
          <w:divBdr>
            <w:top w:val="none" w:sz="0" w:space="0" w:color="auto"/>
            <w:left w:val="none" w:sz="0" w:space="0" w:color="auto"/>
            <w:bottom w:val="none" w:sz="0" w:space="0" w:color="auto"/>
            <w:right w:val="none" w:sz="0" w:space="0" w:color="auto"/>
          </w:divBdr>
          <w:divsChild>
            <w:div w:id="20311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81002">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5814046">
      <w:bodyDiv w:val="1"/>
      <w:marLeft w:val="0"/>
      <w:marRight w:val="0"/>
      <w:marTop w:val="0"/>
      <w:marBottom w:val="0"/>
      <w:divBdr>
        <w:top w:val="none" w:sz="0" w:space="0" w:color="auto"/>
        <w:left w:val="none" w:sz="0" w:space="0" w:color="auto"/>
        <w:bottom w:val="none" w:sz="0" w:space="0" w:color="auto"/>
        <w:right w:val="none" w:sz="0" w:space="0" w:color="auto"/>
      </w:divBdr>
      <w:divsChild>
        <w:div w:id="1744836140">
          <w:marLeft w:val="0"/>
          <w:marRight w:val="0"/>
          <w:marTop w:val="0"/>
          <w:marBottom w:val="0"/>
          <w:divBdr>
            <w:top w:val="none" w:sz="0" w:space="0" w:color="auto"/>
            <w:left w:val="none" w:sz="0" w:space="0" w:color="auto"/>
            <w:bottom w:val="none" w:sz="0" w:space="0" w:color="auto"/>
            <w:right w:val="none" w:sz="0" w:space="0" w:color="auto"/>
          </w:divBdr>
          <w:divsChild>
            <w:div w:id="3570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92798">
      <w:bodyDiv w:val="1"/>
      <w:marLeft w:val="0"/>
      <w:marRight w:val="0"/>
      <w:marTop w:val="0"/>
      <w:marBottom w:val="0"/>
      <w:divBdr>
        <w:top w:val="none" w:sz="0" w:space="0" w:color="auto"/>
        <w:left w:val="none" w:sz="0" w:space="0" w:color="auto"/>
        <w:bottom w:val="none" w:sz="0" w:space="0" w:color="auto"/>
        <w:right w:val="none" w:sz="0" w:space="0" w:color="auto"/>
      </w:divBdr>
    </w:div>
    <w:div w:id="358170306">
      <w:bodyDiv w:val="1"/>
      <w:marLeft w:val="0"/>
      <w:marRight w:val="0"/>
      <w:marTop w:val="0"/>
      <w:marBottom w:val="0"/>
      <w:divBdr>
        <w:top w:val="none" w:sz="0" w:space="0" w:color="auto"/>
        <w:left w:val="none" w:sz="0" w:space="0" w:color="auto"/>
        <w:bottom w:val="none" w:sz="0" w:space="0" w:color="auto"/>
        <w:right w:val="none" w:sz="0" w:space="0" w:color="auto"/>
      </w:divBdr>
      <w:divsChild>
        <w:div w:id="1361542984">
          <w:marLeft w:val="0"/>
          <w:marRight w:val="0"/>
          <w:marTop w:val="0"/>
          <w:marBottom w:val="0"/>
          <w:divBdr>
            <w:top w:val="none" w:sz="0" w:space="0" w:color="auto"/>
            <w:left w:val="none" w:sz="0" w:space="0" w:color="auto"/>
            <w:bottom w:val="none" w:sz="0" w:space="0" w:color="auto"/>
            <w:right w:val="none" w:sz="0" w:space="0" w:color="auto"/>
          </w:divBdr>
          <w:divsChild>
            <w:div w:id="3104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61367914">
      <w:bodyDiv w:val="1"/>
      <w:marLeft w:val="0"/>
      <w:marRight w:val="0"/>
      <w:marTop w:val="0"/>
      <w:marBottom w:val="0"/>
      <w:divBdr>
        <w:top w:val="none" w:sz="0" w:space="0" w:color="auto"/>
        <w:left w:val="none" w:sz="0" w:space="0" w:color="auto"/>
        <w:bottom w:val="none" w:sz="0" w:space="0" w:color="auto"/>
        <w:right w:val="none" w:sz="0" w:space="0" w:color="auto"/>
      </w:divBdr>
    </w:div>
    <w:div w:id="363870986">
      <w:bodyDiv w:val="1"/>
      <w:marLeft w:val="0"/>
      <w:marRight w:val="0"/>
      <w:marTop w:val="0"/>
      <w:marBottom w:val="0"/>
      <w:divBdr>
        <w:top w:val="none" w:sz="0" w:space="0" w:color="auto"/>
        <w:left w:val="none" w:sz="0" w:space="0" w:color="auto"/>
        <w:bottom w:val="none" w:sz="0" w:space="0" w:color="auto"/>
        <w:right w:val="none" w:sz="0" w:space="0" w:color="auto"/>
      </w:divBdr>
    </w:div>
    <w:div w:id="364255681">
      <w:bodyDiv w:val="1"/>
      <w:marLeft w:val="0"/>
      <w:marRight w:val="0"/>
      <w:marTop w:val="0"/>
      <w:marBottom w:val="0"/>
      <w:divBdr>
        <w:top w:val="none" w:sz="0" w:space="0" w:color="auto"/>
        <w:left w:val="none" w:sz="0" w:space="0" w:color="auto"/>
        <w:bottom w:val="none" w:sz="0" w:space="0" w:color="auto"/>
        <w:right w:val="none" w:sz="0" w:space="0" w:color="auto"/>
      </w:divBdr>
    </w:div>
    <w:div w:id="364526536">
      <w:bodyDiv w:val="1"/>
      <w:marLeft w:val="0"/>
      <w:marRight w:val="0"/>
      <w:marTop w:val="0"/>
      <w:marBottom w:val="0"/>
      <w:divBdr>
        <w:top w:val="none" w:sz="0" w:space="0" w:color="auto"/>
        <w:left w:val="none" w:sz="0" w:space="0" w:color="auto"/>
        <w:bottom w:val="none" w:sz="0" w:space="0" w:color="auto"/>
        <w:right w:val="none" w:sz="0" w:space="0" w:color="auto"/>
      </w:divBdr>
    </w:div>
    <w:div w:id="368066645">
      <w:bodyDiv w:val="1"/>
      <w:marLeft w:val="0"/>
      <w:marRight w:val="0"/>
      <w:marTop w:val="0"/>
      <w:marBottom w:val="0"/>
      <w:divBdr>
        <w:top w:val="none" w:sz="0" w:space="0" w:color="auto"/>
        <w:left w:val="none" w:sz="0" w:space="0" w:color="auto"/>
        <w:bottom w:val="none" w:sz="0" w:space="0" w:color="auto"/>
        <w:right w:val="none" w:sz="0" w:space="0" w:color="auto"/>
      </w:divBdr>
      <w:divsChild>
        <w:div w:id="1666974677">
          <w:marLeft w:val="0"/>
          <w:marRight w:val="0"/>
          <w:marTop w:val="0"/>
          <w:marBottom w:val="0"/>
          <w:divBdr>
            <w:top w:val="none" w:sz="0" w:space="0" w:color="auto"/>
            <w:left w:val="none" w:sz="0" w:space="0" w:color="auto"/>
            <w:bottom w:val="none" w:sz="0" w:space="0" w:color="auto"/>
            <w:right w:val="none" w:sz="0" w:space="0" w:color="auto"/>
          </w:divBdr>
          <w:divsChild>
            <w:div w:id="36826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23099">
      <w:bodyDiv w:val="1"/>
      <w:marLeft w:val="0"/>
      <w:marRight w:val="0"/>
      <w:marTop w:val="0"/>
      <w:marBottom w:val="0"/>
      <w:divBdr>
        <w:top w:val="none" w:sz="0" w:space="0" w:color="auto"/>
        <w:left w:val="none" w:sz="0" w:space="0" w:color="auto"/>
        <w:bottom w:val="none" w:sz="0" w:space="0" w:color="auto"/>
        <w:right w:val="none" w:sz="0" w:space="0" w:color="auto"/>
      </w:divBdr>
    </w:div>
    <w:div w:id="373817864">
      <w:bodyDiv w:val="1"/>
      <w:marLeft w:val="0"/>
      <w:marRight w:val="0"/>
      <w:marTop w:val="0"/>
      <w:marBottom w:val="0"/>
      <w:divBdr>
        <w:top w:val="none" w:sz="0" w:space="0" w:color="auto"/>
        <w:left w:val="none" w:sz="0" w:space="0" w:color="auto"/>
        <w:bottom w:val="none" w:sz="0" w:space="0" w:color="auto"/>
        <w:right w:val="none" w:sz="0" w:space="0" w:color="auto"/>
      </w:divBdr>
    </w:div>
    <w:div w:id="375853966">
      <w:bodyDiv w:val="1"/>
      <w:marLeft w:val="0"/>
      <w:marRight w:val="0"/>
      <w:marTop w:val="0"/>
      <w:marBottom w:val="0"/>
      <w:divBdr>
        <w:top w:val="none" w:sz="0" w:space="0" w:color="auto"/>
        <w:left w:val="none" w:sz="0" w:space="0" w:color="auto"/>
        <w:bottom w:val="none" w:sz="0" w:space="0" w:color="auto"/>
        <w:right w:val="none" w:sz="0" w:space="0" w:color="auto"/>
      </w:divBdr>
      <w:divsChild>
        <w:div w:id="1554922364">
          <w:marLeft w:val="0"/>
          <w:marRight w:val="0"/>
          <w:marTop w:val="0"/>
          <w:marBottom w:val="0"/>
          <w:divBdr>
            <w:top w:val="none" w:sz="0" w:space="0" w:color="auto"/>
            <w:left w:val="none" w:sz="0" w:space="0" w:color="auto"/>
            <w:bottom w:val="none" w:sz="0" w:space="0" w:color="auto"/>
            <w:right w:val="none" w:sz="0" w:space="0" w:color="auto"/>
          </w:divBdr>
          <w:divsChild>
            <w:div w:id="2010474208">
              <w:marLeft w:val="0"/>
              <w:marRight w:val="0"/>
              <w:marTop w:val="0"/>
              <w:marBottom w:val="0"/>
              <w:divBdr>
                <w:top w:val="none" w:sz="0" w:space="0" w:color="auto"/>
                <w:left w:val="none" w:sz="0" w:space="0" w:color="auto"/>
                <w:bottom w:val="none" w:sz="0" w:space="0" w:color="auto"/>
                <w:right w:val="none" w:sz="0" w:space="0" w:color="auto"/>
              </w:divBdr>
            </w:div>
            <w:div w:id="886333397">
              <w:marLeft w:val="0"/>
              <w:marRight w:val="0"/>
              <w:marTop w:val="0"/>
              <w:marBottom w:val="0"/>
              <w:divBdr>
                <w:top w:val="none" w:sz="0" w:space="0" w:color="auto"/>
                <w:left w:val="none" w:sz="0" w:space="0" w:color="auto"/>
                <w:bottom w:val="none" w:sz="0" w:space="0" w:color="auto"/>
                <w:right w:val="none" w:sz="0" w:space="0" w:color="auto"/>
              </w:divBdr>
            </w:div>
            <w:div w:id="457380735">
              <w:marLeft w:val="0"/>
              <w:marRight w:val="0"/>
              <w:marTop w:val="0"/>
              <w:marBottom w:val="0"/>
              <w:divBdr>
                <w:top w:val="none" w:sz="0" w:space="0" w:color="auto"/>
                <w:left w:val="none" w:sz="0" w:space="0" w:color="auto"/>
                <w:bottom w:val="none" w:sz="0" w:space="0" w:color="auto"/>
                <w:right w:val="none" w:sz="0" w:space="0" w:color="auto"/>
              </w:divBdr>
            </w:div>
            <w:div w:id="2025398999">
              <w:marLeft w:val="0"/>
              <w:marRight w:val="0"/>
              <w:marTop w:val="0"/>
              <w:marBottom w:val="0"/>
              <w:divBdr>
                <w:top w:val="none" w:sz="0" w:space="0" w:color="auto"/>
                <w:left w:val="none" w:sz="0" w:space="0" w:color="auto"/>
                <w:bottom w:val="none" w:sz="0" w:space="0" w:color="auto"/>
                <w:right w:val="none" w:sz="0" w:space="0" w:color="auto"/>
              </w:divBdr>
            </w:div>
            <w:div w:id="327901785">
              <w:marLeft w:val="0"/>
              <w:marRight w:val="0"/>
              <w:marTop w:val="0"/>
              <w:marBottom w:val="0"/>
              <w:divBdr>
                <w:top w:val="none" w:sz="0" w:space="0" w:color="auto"/>
                <w:left w:val="none" w:sz="0" w:space="0" w:color="auto"/>
                <w:bottom w:val="none" w:sz="0" w:space="0" w:color="auto"/>
                <w:right w:val="none" w:sz="0" w:space="0" w:color="auto"/>
              </w:divBdr>
            </w:div>
            <w:div w:id="469782774">
              <w:marLeft w:val="0"/>
              <w:marRight w:val="0"/>
              <w:marTop w:val="0"/>
              <w:marBottom w:val="0"/>
              <w:divBdr>
                <w:top w:val="none" w:sz="0" w:space="0" w:color="auto"/>
                <w:left w:val="none" w:sz="0" w:space="0" w:color="auto"/>
                <w:bottom w:val="none" w:sz="0" w:space="0" w:color="auto"/>
                <w:right w:val="none" w:sz="0" w:space="0" w:color="auto"/>
              </w:divBdr>
            </w:div>
            <w:div w:id="484132695">
              <w:marLeft w:val="0"/>
              <w:marRight w:val="0"/>
              <w:marTop w:val="0"/>
              <w:marBottom w:val="0"/>
              <w:divBdr>
                <w:top w:val="none" w:sz="0" w:space="0" w:color="auto"/>
                <w:left w:val="none" w:sz="0" w:space="0" w:color="auto"/>
                <w:bottom w:val="none" w:sz="0" w:space="0" w:color="auto"/>
                <w:right w:val="none" w:sz="0" w:space="0" w:color="auto"/>
              </w:divBdr>
            </w:div>
            <w:div w:id="1617714620">
              <w:marLeft w:val="0"/>
              <w:marRight w:val="0"/>
              <w:marTop w:val="0"/>
              <w:marBottom w:val="0"/>
              <w:divBdr>
                <w:top w:val="none" w:sz="0" w:space="0" w:color="auto"/>
                <w:left w:val="none" w:sz="0" w:space="0" w:color="auto"/>
                <w:bottom w:val="none" w:sz="0" w:space="0" w:color="auto"/>
                <w:right w:val="none" w:sz="0" w:space="0" w:color="auto"/>
              </w:divBdr>
            </w:div>
            <w:div w:id="229119285">
              <w:marLeft w:val="0"/>
              <w:marRight w:val="0"/>
              <w:marTop w:val="0"/>
              <w:marBottom w:val="0"/>
              <w:divBdr>
                <w:top w:val="none" w:sz="0" w:space="0" w:color="auto"/>
                <w:left w:val="none" w:sz="0" w:space="0" w:color="auto"/>
                <w:bottom w:val="none" w:sz="0" w:space="0" w:color="auto"/>
                <w:right w:val="none" w:sz="0" w:space="0" w:color="auto"/>
              </w:divBdr>
            </w:div>
            <w:div w:id="707416226">
              <w:marLeft w:val="0"/>
              <w:marRight w:val="0"/>
              <w:marTop w:val="0"/>
              <w:marBottom w:val="0"/>
              <w:divBdr>
                <w:top w:val="none" w:sz="0" w:space="0" w:color="auto"/>
                <w:left w:val="none" w:sz="0" w:space="0" w:color="auto"/>
                <w:bottom w:val="none" w:sz="0" w:space="0" w:color="auto"/>
                <w:right w:val="none" w:sz="0" w:space="0" w:color="auto"/>
              </w:divBdr>
            </w:div>
            <w:div w:id="2071071232">
              <w:marLeft w:val="0"/>
              <w:marRight w:val="0"/>
              <w:marTop w:val="0"/>
              <w:marBottom w:val="0"/>
              <w:divBdr>
                <w:top w:val="none" w:sz="0" w:space="0" w:color="auto"/>
                <w:left w:val="none" w:sz="0" w:space="0" w:color="auto"/>
                <w:bottom w:val="none" w:sz="0" w:space="0" w:color="auto"/>
                <w:right w:val="none" w:sz="0" w:space="0" w:color="auto"/>
              </w:divBdr>
            </w:div>
            <w:div w:id="762072232">
              <w:marLeft w:val="0"/>
              <w:marRight w:val="0"/>
              <w:marTop w:val="0"/>
              <w:marBottom w:val="0"/>
              <w:divBdr>
                <w:top w:val="none" w:sz="0" w:space="0" w:color="auto"/>
                <w:left w:val="none" w:sz="0" w:space="0" w:color="auto"/>
                <w:bottom w:val="none" w:sz="0" w:space="0" w:color="auto"/>
                <w:right w:val="none" w:sz="0" w:space="0" w:color="auto"/>
              </w:divBdr>
            </w:div>
            <w:div w:id="1974288319">
              <w:marLeft w:val="0"/>
              <w:marRight w:val="0"/>
              <w:marTop w:val="0"/>
              <w:marBottom w:val="0"/>
              <w:divBdr>
                <w:top w:val="none" w:sz="0" w:space="0" w:color="auto"/>
                <w:left w:val="none" w:sz="0" w:space="0" w:color="auto"/>
                <w:bottom w:val="none" w:sz="0" w:space="0" w:color="auto"/>
                <w:right w:val="none" w:sz="0" w:space="0" w:color="auto"/>
              </w:divBdr>
            </w:div>
            <w:div w:id="50181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39023">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85566155">
      <w:bodyDiv w:val="1"/>
      <w:marLeft w:val="0"/>
      <w:marRight w:val="0"/>
      <w:marTop w:val="0"/>
      <w:marBottom w:val="0"/>
      <w:divBdr>
        <w:top w:val="none" w:sz="0" w:space="0" w:color="auto"/>
        <w:left w:val="none" w:sz="0" w:space="0" w:color="auto"/>
        <w:bottom w:val="none" w:sz="0" w:space="0" w:color="auto"/>
        <w:right w:val="none" w:sz="0" w:space="0" w:color="auto"/>
      </w:divBdr>
    </w:div>
    <w:div w:id="391003199">
      <w:bodyDiv w:val="1"/>
      <w:marLeft w:val="0"/>
      <w:marRight w:val="0"/>
      <w:marTop w:val="0"/>
      <w:marBottom w:val="0"/>
      <w:divBdr>
        <w:top w:val="none" w:sz="0" w:space="0" w:color="auto"/>
        <w:left w:val="none" w:sz="0" w:space="0" w:color="auto"/>
        <w:bottom w:val="none" w:sz="0" w:space="0" w:color="auto"/>
        <w:right w:val="none" w:sz="0" w:space="0" w:color="auto"/>
      </w:divBdr>
    </w:div>
    <w:div w:id="392387166">
      <w:bodyDiv w:val="1"/>
      <w:marLeft w:val="0"/>
      <w:marRight w:val="0"/>
      <w:marTop w:val="0"/>
      <w:marBottom w:val="0"/>
      <w:divBdr>
        <w:top w:val="none" w:sz="0" w:space="0" w:color="auto"/>
        <w:left w:val="none" w:sz="0" w:space="0" w:color="auto"/>
        <w:bottom w:val="none" w:sz="0" w:space="0" w:color="auto"/>
        <w:right w:val="none" w:sz="0" w:space="0" w:color="auto"/>
      </w:divBdr>
    </w:div>
    <w:div w:id="393549424">
      <w:bodyDiv w:val="1"/>
      <w:marLeft w:val="0"/>
      <w:marRight w:val="0"/>
      <w:marTop w:val="0"/>
      <w:marBottom w:val="0"/>
      <w:divBdr>
        <w:top w:val="none" w:sz="0" w:space="0" w:color="auto"/>
        <w:left w:val="none" w:sz="0" w:space="0" w:color="auto"/>
        <w:bottom w:val="none" w:sz="0" w:space="0" w:color="auto"/>
        <w:right w:val="none" w:sz="0" w:space="0" w:color="auto"/>
      </w:divBdr>
      <w:divsChild>
        <w:div w:id="1232470780">
          <w:marLeft w:val="0"/>
          <w:marRight w:val="0"/>
          <w:marTop w:val="0"/>
          <w:marBottom w:val="0"/>
          <w:divBdr>
            <w:top w:val="none" w:sz="0" w:space="0" w:color="auto"/>
            <w:left w:val="none" w:sz="0" w:space="0" w:color="auto"/>
            <w:bottom w:val="none" w:sz="0" w:space="0" w:color="auto"/>
            <w:right w:val="none" w:sz="0" w:space="0" w:color="auto"/>
          </w:divBdr>
          <w:divsChild>
            <w:div w:id="2206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130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2870509">
      <w:bodyDiv w:val="1"/>
      <w:marLeft w:val="0"/>
      <w:marRight w:val="0"/>
      <w:marTop w:val="0"/>
      <w:marBottom w:val="0"/>
      <w:divBdr>
        <w:top w:val="none" w:sz="0" w:space="0" w:color="auto"/>
        <w:left w:val="none" w:sz="0" w:space="0" w:color="auto"/>
        <w:bottom w:val="none" w:sz="0" w:space="0" w:color="auto"/>
        <w:right w:val="none" w:sz="0" w:space="0" w:color="auto"/>
      </w:divBdr>
    </w:div>
    <w:div w:id="403182409">
      <w:bodyDiv w:val="1"/>
      <w:marLeft w:val="0"/>
      <w:marRight w:val="0"/>
      <w:marTop w:val="0"/>
      <w:marBottom w:val="0"/>
      <w:divBdr>
        <w:top w:val="none" w:sz="0" w:space="0" w:color="auto"/>
        <w:left w:val="none" w:sz="0" w:space="0" w:color="auto"/>
        <w:bottom w:val="none" w:sz="0" w:space="0" w:color="auto"/>
        <w:right w:val="none" w:sz="0" w:space="0" w:color="auto"/>
      </w:divBdr>
    </w:div>
    <w:div w:id="403720236">
      <w:bodyDiv w:val="1"/>
      <w:marLeft w:val="0"/>
      <w:marRight w:val="0"/>
      <w:marTop w:val="0"/>
      <w:marBottom w:val="0"/>
      <w:divBdr>
        <w:top w:val="none" w:sz="0" w:space="0" w:color="auto"/>
        <w:left w:val="none" w:sz="0" w:space="0" w:color="auto"/>
        <w:bottom w:val="none" w:sz="0" w:space="0" w:color="auto"/>
        <w:right w:val="none" w:sz="0" w:space="0" w:color="auto"/>
      </w:divBdr>
    </w:div>
    <w:div w:id="403911961">
      <w:bodyDiv w:val="1"/>
      <w:marLeft w:val="0"/>
      <w:marRight w:val="0"/>
      <w:marTop w:val="0"/>
      <w:marBottom w:val="0"/>
      <w:divBdr>
        <w:top w:val="none" w:sz="0" w:space="0" w:color="auto"/>
        <w:left w:val="none" w:sz="0" w:space="0" w:color="auto"/>
        <w:bottom w:val="none" w:sz="0" w:space="0" w:color="auto"/>
        <w:right w:val="none" w:sz="0" w:space="0" w:color="auto"/>
      </w:divBdr>
      <w:divsChild>
        <w:div w:id="818769818">
          <w:marLeft w:val="0"/>
          <w:marRight w:val="0"/>
          <w:marTop w:val="0"/>
          <w:marBottom w:val="0"/>
          <w:divBdr>
            <w:top w:val="none" w:sz="0" w:space="0" w:color="auto"/>
            <w:left w:val="none" w:sz="0" w:space="0" w:color="auto"/>
            <w:bottom w:val="none" w:sz="0" w:space="0" w:color="auto"/>
            <w:right w:val="none" w:sz="0" w:space="0" w:color="auto"/>
          </w:divBdr>
          <w:divsChild>
            <w:div w:id="2022275365">
              <w:marLeft w:val="0"/>
              <w:marRight w:val="0"/>
              <w:marTop w:val="0"/>
              <w:marBottom w:val="0"/>
              <w:divBdr>
                <w:top w:val="none" w:sz="0" w:space="0" w:color="auto"/>
                <w:left w:val="none" w:sz="0" w:space="0" w:color="auto"/>
                <w:bottom w:val="none" w:sz="0" w:space="0" w:color="auto"/>
                <w:right w:val="none" w:sz="0" w:space="0" w:color="auto"/>
              </w:divBdr>
              <w:divsChild>
                <w:div w:id="113987272">
                  <w:marLeft w:val="0"/>
                  <w:marRight w:val="0"/>
                  <w:marTop w:val="0"/>
                  <w:marBottom w:val="0"/>
                  <w:divBdr>
                    <w:top w:val="none" w:sz="0" w:space="0" w:color="auto"/>
                    <w:left w:val="none" w:sz="0" w:space="0" w:color="auto"/>
                    <w:bottom w:val="none" w:sz="0" w:space="0" w:color="auto"/>
                    <w:right w:val="none" w:sz="0" w:space="0" w:color="auto"/>
                  </w:divBdr>
                  <w:divsChild>
                    <w:div w:id="1795981074">
                      <w:marLeft w:val="0"/>
                      <w:marRight w:val="0"/>
                      <w:marTop w:val="0"/>
                      <w:marBottom w:val="0"/>
                      <w:divBdr>
                        <w:top w:val="none" w:sz="0" w:space="0" w:color="auto"/>
                        <w:left w:val="none" w:sz="0" w:space="0" w:color="auto"/>
                        <w:bottom w:val="none" w:sz="0" w:space="0" w:color="auto"/>
                        <w:right w:val="none" w:sz="0" w:space="0" w:color="auto"/>
                      </w:divBdr>
                      <w:divsChild>
                        <w:div w:id="1679892201">
                          <w:marLeft w:val="0"/>
                          <w:marRight w:val="0"/>
                          <w:marTop w:val="0"/>
                          <w:marBottom w:val="0"/>
                          <w:divBdr>
                            <w:top w:val="none" w:sz="0" w:space="0" w:color="auto"/>
                            <w:left w:val="none" w:sz="0" w:space="0" w:color="auto"/>
                            <w:bottom w:val="none" w:sz="0" w:space="0" w:color="auto"/>
                            <w:right w:val="none" w:sz="0" w:space="0" w:color="auto"/>
                          </w:divBdr>
                          <w:divsChild>
                            <w:div w:id="6577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379543">
      <w:bodyDiv w:val="1"/>
      <w:marLeft w:val="0"/>
      <w:marRight w:val="0"/>
      <w:marTop w:val="0"/>
      <w:marBottom w:val="0"/>
      <w:divBdr>
        <w:top w:val="none" w:sz="0" w:space="0" w:color="auto"/>
        <w:left w:val="none" w:sz="0" w:space="0" w:color="auto"/>
        <w:bottom w:val="none" w:sz="0" w:space="0" w:color="auto"/>
        <w:right w:val="none" w:sz="0" w:space="0" w:color="auto"/>
      </w:divBdr>
    </w:div>
    <w:div w:id="406223603">
      <w:bodyDiv w:val="1"/>
      <w:marLeft w:val="0"/>
      <w:marRight w:val="0"/>
      <w:marTop w:val="0"/>
      <w:marBottom w:val="0"/>
      <w:divBdr>
        <w:top w:val="none" w:sz="0" w:space="0" w:color="auto"/>
        <w:left w:val="none" w:sz="0" w:space="0" w:color="auto"/>
        <w:bottom w:val="none" w:sz="0" w:space="0" w:color="auto"/>
        <w:right w:val="none" w:sz="0" w:space="0" w:color="auto"/>
      </w:divBdr>
      <w:divsChild>
        <w:div w:id="416096856">
          <w:marLeft w:val="0"/>
          <w:marRight w:val="0"/>
          <w:marTop w:val="0"/>
          <w:marBottom w:val="0"/>
          <w:divBdr>
            <w:top w:val="none" w:sz="0" w:space="0" w:color="auto"/>
            <w:left w:val="none" w:sz="0" w:space="0" w:color="auto"/>
            <w:bottom w:val="none" w:sz="0" w:space="0" w:color="auto"/>
            <w:right w:val="none" w:sz="0" w:space="0" w:color="auto"/>
          </w:divBdr>
          <w:divsChild>
            <w:div w:id="168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783820">
      <w:bodyDiv w:val="1"/>
      <w:marLeft w:val="0"/>
      <w:marRight w:val="0"/>
      <w:marTop w:val="0"/>
      <w:marBottom w:val="0"/>
      <w:divBdr>
        <w:top w:val="none" w:sz="0" w:space="0" w:color="auto"/>
        <w:left w:val="none" w:sz="0" w:space="0" w:color="auto"/>
        <w:bottom w:val="none" w:sz="0" w:space="0" w:color="auto"/>
        <w:right w:val="none" w:sz="0" w:space="0" w:color="auto"/>
      </w:divBdr>
      <w:divsChild>
        <w:div w:id="1768230580">
          <w:marLeft w:val="0"/>
          <w:marRight w:val="0"/>
          <w:marTop w:val="0"/>
          <w:marBottom w:val="0"/>
          <w:divBdr>
            <w:top w:val="none" w:sz="0" w:space="0" w:color="auto"/>
            <w:left w:val="none" w:sz="0" w:space="0" w:color="auto"/>
            <w:bottom w:val="none" w:sz="0" w:space="0" w:color="auto"/>
            <w:right w:val="none" w:sz="0" w:space="0" w:color="auto"/>
          </w:divBdr>
          <w:divsChild>
            <w:div w:id="14070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37844">
      <w:bodyDiv w:val="1"/>
      <w:marLeft w:val="0"/>
      <w:marRight w:val="0"/>
      <w:marTop w:val="0"/>
      <w:marBottom w:val="0"/>
      <w:divBdr>
        <w:top w:val="none" w:sz="0" w:space="0" w:color="auto"/>
        <w:left w:val="none" w:sz="0" w:space="0" w:color="auto"/>
        <w:bottom w:val="none" w:sz="0" w:space="0" w:color="auto"/>
        <w:right w:val="none" w:sz="0" w:space="0" w:color="auto"/>
      </w:divBdr>
    </w:div>
    <w:div w:id="418717094">
      <w:bodyDiv w:val="1"/>
      <w:marLeft w:val="0"/>
      <w:marRight w:val="0"/>
      <w:marTop w:val="0"/>
      <w:marBottom w:val="0"/>
      <w:divBdr>
        <w:top w:val="none" w:sz="0" w:space="0" w:color="auto"/>
        <w:left w:val="none" w:sz="0" w:space="0" w:color="auto"/>
        <w:bottom w:val="none" w:sz="0" w:space="0" w:color="auto"/>
        <w:right w:val="none" w:sz="0" w:space="0" w:color="auto"/>
      </w:divBdr>
    </w:div>
    <w:div w:id="424495414">
      <w:bodyDiv w:val="1"/>
      <w:marLeft w:val="0"/>
      <w:marRight w:val="0"/>
      <w:marTop w:val="0"/>
      <w:marBottom w:val="0"/>
      <w:divBdr>
        <w:top w:val="none" w:sz="0" w:space="0" w:color="auto"/>
        <w:left w:val="none" w:sz="0" w:space="0" w:color="auto"/>
        <w:bottom w:val="none" w:sz="0" w:space="0" w:color="auto"/>
        <w:right w:val="none" w:sz="0" w:space="0" w:color="auto"/>
      </w:divBdr>
      <w:divsChild>
        <w:div w:id="2134593859">
          <w:marLeft w:val="0"/>
          <w:marRight w:val="0"/>
          <w:marTop w:val="0"/>
          <w:marBottom w:val="0"/>
          <w:divBdr>
            <w:top w:val="none" w:sz="0" w:space="0" w:color="auto"/>
            <w:left w:val="none" w:sz="0" w:space="0" w:color="auto"/>
            <w:bottom w:val="none" w:sz="0" w:space="0" w:color="auto"/>
            <w:right w:val="none" w:sz="0" w:space="0" w:color="auto"/>
          </w:divBdr>
          <w:divsChild>
            <w:div w:id="142995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355705">
      <w:bodyDiv w:val="1"/>
      <w:marLeft w:val="0"/>
      <w:marRight w:val="0"/>
      <w:marTop w:val="0"/>
      <w:marBottom w:val="0"/>
      <w:divBdr>
        <w:top w:val="none" w:sz="0" w:space="0" w:color="auto"/>
        <w:left w:val="none" w:sz="0" w:space="0" w:color="auto"/>
        <w:bottom w:val="none" w:sz="0" w:space="0" w:color="auto"/>
        <w:right w:val="none" w:sz="0" w:space="0" w:color="auto"/>
      </w:divBdr>
    </w:div>
    <w:div w:id="430320639">
      <w:bodyDiv w:val="1"/>
      <w:marLeft w:val="0"/>
      <w:marRight w:val="0"/>
      <w:marTop w:val="0"/>
      <w:marBottom w:val="0"/>
      <w:divBdr>
        <w:top w:val="none" w:sz="0" w:space="0" w:color="auto"/>
        <w:left w:val="none" w:sz="0" w:space="0" w:color="auto"/>
        <w:bottom w:val="none" w:sz="0" w:space="0" w:color="auto"/>
        <w:right w:val="none" w:sz="0" w:space="0" w:color="auto"/>
      </w:divBdr>
      <w:divsChild>
        <w:div w:id="1397237139">
          <w:marLeft w:val="0"/>
          <w:marRight w:val="0"/>
          <w:marTop w:val="0"/>
          <w:marBottom w:val="0"/>
          <w:divBdr>
            <w:top w:val="none" w:sz="0" w:space="0" w:color="auto"/>
            <w:left w:val="none" w:sz="0" w:space="0" w:color="auto"/>
            <w:bottom w:val="none" w:sz="0" w:space="0" w:color="auto"/>
            <w:right w:val="none" w:sz="0" w:space="0" w:color="auto"/>
          </w:divBdr>
          <w:divsChild>
            <w:div w:id="12770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4255890">
      <w:bodyDiv w:val="1"/>
      <w:marLeft w:val="0"/>
      <w:marRight w:val="0"/>
      <w:marTop w:val="0"/>
      <w:marBottom w:val="0"/>
      <w:divBdr>
        <w:top w:val="none" w:sz="0" w:space="0" w:color="auto"/>
        <w:left w:val="none" w:sz="0" w:space="0" w:color="auto"/>
        <w:bottom w:val="none" w:sz="0" w:space="0" w:color="auto"/>
        <w:right w:val="none" w:sz="0" w:space="0" w:color="auto"/>
      </w:divBdr>
      <w:divsChild>
        <w:div w:id="1329866905">
          <w:marLeft w:val="0"/>
          <w:marRight w:val="0"/>
          <w:marTop w:val="0"/>
          <w:marBottom w:val="0"/>
          <w:divBdr>
            <w:top w:val="none" w:sz="0" w:space="0" w:color="auto"/>
            <w:left w:val="none" w:sz="0" w:space="0" w:color="auto"/>
            <w:bottom w:val="none" w:sz="0" w:space="0" w:color="auto"/>
            <w:right w:val="none" w:sz="0" w:space="0" w:color="auto"/>
          </w:divBdr>
          <w:divsChild>
            <w:div w:id="237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1496">
      <w:bodyDiv w:val="1"/>
      <w:marLeft w:val="0"/>
      <w:marRight w:val="0"/>
      <w:marTop w:val="0"/>
      <w:marBottom w:val="0"/>
      <w:divBdr>
        <w:top w:val="none" w:sz="0" w:space="0" w:color="auto"/>
        <w:left w:val="none" w:sz="0" w:space="0" w:color="auto"/>
        <w:bottom w:val="none" w:sz="0" w:space="0" w:color="auto"/>
        <w:right w:val="none" w:sz="0" w:space="0" w:color="auto"/>
      </w:divBdr>
      <w:divsChild>
        <w:div w:id="1434671568">
          <w:marLeft w:val="0"/>
          <w:marRight w:val="0"/>
          <w:marTop w:val="0"/>
          <w:marBottom w:val="0"/>
          <w:divBdr>
            <w:top w:val="none" w:sz="0" w:space="0" w:color="auto"/>
            <w:left w:val="none" w:sz="0" w:space="0" w:color="auto"/>
            <w:bottom w:val="none" w:sz="0" w:space="0" w:color="auto"/>
            <w:right w:val="none" w:sz="0" w:space="0" w:color="auto"/>
          </w:divBdr>
          <w:divsChild>
            <w:div w:id="1556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95609">
      <w:bodyDiv w:val="1"/>
      <w:marLeft w:val="0"/>
      <w:marRight w:val="0"/>
      <w:marTop w:val="0"/>
      <w:marBottom w:val="0"/>
      <w:divBdr>
        <w:top w:val="none" w:sz="0" w:space="0" w:color="auto"/>
        <w:left w:val="none" w:sz="0" w:space="0" w:color="auto"/>
        <w:bottom w:val="none" w:sz="0" w:space="0" w:color="auto"/>
        <w:right w:val="none" w:sz="0" w:space="0" w:color="auto"/>
      </w:divBdr>
      <w:divsChild>
        <w:div w:id="1162508354">
          <w:marLeft w:val="0"/>
          <w:marRight w:val="0"/>
          <w:marTop w:val="0"/>
          <w:marBottom w:val="0"/>
          <w:divBdr>
            <w:top w:val="none" w:sz="0" w:space="0" w:color="auto"/>
            <w:left w:val="none" w:sz="0" w:space="0" w:color="auto"/>
            <w:bottom w:val="none" w:sz="0" w:space="0" w:color="auto"/>
            <w:right w:val="none" w:sz="0" w:space="0" w:color="auto"/>
          </w:divBdr>
          <w:divsChild>
            <w:div w:id="5709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4898">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5584790">
      <w:bodyDiv w:val="1"/>
      <w:marLeft w:val="0"/>
      <w:marRight w:val="0"/>
      <w:marTop w:val="0"/>
      <w:marBottom w:val="0"/>
      <w:divBdr>
        <w:top w:val="none" w:sz="0" w:space="0" w:color="auto"/>
        <w:left w:val="none" w:sz="0" w:space="0" w:color="auto"/>
        <w:bottom w:val="none" w:sz="0" w:space="0" w:color="auto"/>
        <w:right w:val="none" w:sz="0" w:space="0" w:color="auto"/>
      </w:divBdr>
      <w:divsChild>
        <w:div w:id="219706837">
          <w:marLeft w:val="0"/>
          <w:marRight w:val="0"/>
          <w:marTop w:val="0"/>
          <w:marBottom w:val="0"/>
          <w:divBdr>
            <w:top w:val="none" w:sz="0" w:space="0" w:color="auto"/>
            <w:left w:val="none" w:sz="0" w:space="0" w:color="auto"/>
            <w:bottom w:val="none" w:sz="0" w:space="0" w:color="auto"/>
            <w:right w:val="none" w:sz="0" w:space="0" w:color="auto"/>
          </w:divBdr>
          <w:divsChild>
            <w:div w:id="1476213844">
              <w:marLeft w:val="0"/>
              <w:marRight w:val="0"/>
              <w:marTop w:val="0"/>
              <w:marBottom w:val="0"/>
              <w:divBdr>
                <w:top w:val="none" w:sz="0" w:space="0" w:color="auto"/>
                <w:left w:val="none" w:sz="0" w:space="0" w:color="auto"/>
                <w:bottom w:val="none" w:sz="0" w:space="0" w:color="auto"/>
                <w:right w:val="none" w:sz="0" w:space="0" w:color="auto"/>
              </w:divBdr>
              <w:divsChild>
                <w:div w:id="1606838025">
                  <w:marLeft w:val="0"/>
                  <w:marRight w:val="0"/>
                  <w:marTop w:val="0"/>
                  <w:marBottom w:val="0"/>
                  <w:divBdr>
                    <w:top w:val="none" w:sz="0" w:space="0" w:color="auto"/>
                    <w:left w:val="none" w:sz="0" w:space="0" w:color="auto"/>
                    <w:bottom w:val="none" w:sz="0" w:space="0" w:color="auto"/>
                    <w:right w:val="none" w:sz="0" w:space="0" w:color="auto"/>
                  </w:divBdr>
                  <w:divsChild>
                    <w:div w:id="52124848">
                      <w:marLeft w:val="0"/>
                      <w:marRight w:val="0"/>
                      <w:marTop w:val="0"/>
                      <w:marBottom w:val="0"/>
                      <w:divBdr>
                        <w:top w:val="none" w:sz="0" w:space="0" w:color="auto"/>
                        <w:left w:val="none" w:sz="0" w:space="0" w:color="auto"/>
                        <w:bottom w:val="none" w:sz="0" w:space="0" w:color="auto"/>
                        <w:right w:val="none" w:sz="0" w:space="0" w:color="auto"/>
                      </w:divBdr>
                      <w:divsChild>
                        <w:div w:id="528566984">
                          <w:marLeft w:val="0"/>
                          <w:marRight w:val="0"/>
                          <w:marTop w:val="0"/>
                          <w:marBottom w:val="0"/>
                          <w:divBdr>
                            <w:top w:val="none" w:sz="0" w:space="0" w:color="auto"/>
                            <w:left w:val="none" w:sz="0" w:space="0" w:color="auto"/>
                            <w:bottom w:val="none" w:sz="0" w:space="0" w:color="auto"/>
                            <w:right w:val="none" w:sz="0" w:space="0" w:color="auto"/>
                          </w:divBdr>
                          <w:divsChild>
                            <w:div w:id="47345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81818">
      <w:bodyDiv w:val="1"/>
      <w:marLeft w:val="0"/>
      <w:marRight w:val="0"/>
      <w:marTop w:val="0"/>
      <w:marBottom w:val="0"/>
      <w:divBdr>
        <w:top w:val="none" w:sz="0" w:space="0" w:color="auto"/>
        <w:left w:val="none" w:sz="0" w:space="0" w:color="auto"/>
        <w:bottom w:val="none" w:sz="0" w:space="0" w:color="auto"/>
        <w:right w:val="none" w:sz="0" w:space="0" w:color="auto"/>
      </w:divBdr>
    </w:div>
    <w:div w:id="448858083">
      <w:bodyDiv w:val="1"/>
      <w:marLeft w:val="0"/>
      <w:marRight w:val="0"/>
      <w:marTop w:val="0"/>
      <w:marBottom w:val="0"/>
      <w:divBdr>
        <w:top w:val="none" w:sz="0" w:space="0" w:color="auto"/>
        <w:left w:val="none" w:sz="0" w:space="0" w:color="auto"/>
        <w:bottom w:val="none" w:sz="0" w:space="0" w:color="auto"/>
        <w:right w:val="none" w:sz="0" w:space="0" w:color="auto"/>
      </w:divBdr>
      <w:divsChild>
        <w:div w:id="1056466915">
          <w:marLeft w:val="0"/>
          <w:marRight w:val="0"/>
          <w:marTop w:val="0"/>
          <w:marBottom w:val="0"/>
          <w:divBdr>
            <w:top w:val="none" w:sz="0" w:space="0" w:color="auto"/>
            <w:left w:val="none" w:sz="0" w:space="0" w:color="auto"/>
            <w:bottom w:val="none" w:sz="0" w:space="0" w:color="auto"/>
            <w:right w:val="none" w:sz="0" w:space="0" w:color="auto"/>
          </w:divBdr>
          <w:divsChild>
            <w:div w:id="50883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5370">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58845818">
      <w:bodyDiv w:val="1"/>
      <w:marLeft w:val="0"/>
      <w:marRight w:val="0"/>
      <w:marTop w:val="0"/>
      <w:marBottom w:val="0"/>
      <w:divBdr>
        <w:top w:val="none" w:sz="0" w:space="0" w:color="auto"/>
        <w:left w:val="none" w:sz="0" w:space="0" w:color="auto"/>
        <w:bottom w:val="none" w:sz="0" w:space="0" w:color="auto"/>
        <w:right w:val="none" w:sz="0" w:space="0" w:color="auto"/>
      </w:divBdr>
      <w:divsChild>
        <w:div w:id="362945812">
          <w:marLeft w:val="0"/>
          <w:marRight w:val="0"/>
          <w:marTop w:val="0"/>
          <w:marBottom w:val="0"/>
          <w:divBdr>
            <w:top w:val="none" w:sz="0" w:space="0" w:color="auto"/>
            <w:left w:val="none" w:sz="0" w:space="0" w:color="auto"/>
            <w:bottom w:val="none" w:sz="0" w:space="0" w:color="auto"/>
            <w:right w:val="none" w:sz="0" w:space="0" w:color="auto"/>
          </w:divBdr>
          <w:divsChild>
            <w:div w:id="1662270752">
              <w:marLeft w:val="0"/>
              <w:marRight w:val="0"/>
              <w:marTop w:val="0"/>
              <w:marBottom w:val="0"/>
              <w:divBdr>
                <w:top w:val="none" w:sz="0" w:space="0" w:color="auto"/>
                <w:left w:val="none" w:sz="0" w:space="0" w:color="auto"/>
                <w:bottom w:val="none" w:sz="0" w:space="0" w:color="auto"/>
                <w:right w:val="none" w:sz="0" w:space="0" w:color="auto"/>
              </w:divBdr>
              <w:divsChild>
                <w:div w:id="1767384136">
                  <w:marLeft w:val="0"/>
                  <w:marRight w:val="0"/>
                  <w:marTop w:val="0"/>
                  <w:marBottom w:val="0"/>
                  <w:divBdr>
                    <w:top w:val="none" w:sz="0" w:space="0" w:color="auto"/>
                    <w:left w:val="none" w:sz="0" w:space="0" w:color="auto"/>
                    <w:bottom w:val="none" w:sz="0" w:space="0" w:color="auto"/>
                    <w:right w:val="none" w:sz="0" w:space="0" w:color="auto"/>
                  </w:divBdr>
                  <w:divsChild>
                    <w:div w:id="1908222908">
                      <w:marLeft w:val="0"/>
                      <w:marRight w:val="0"/>
                      <w:marTop w:val="0"/>
                      <w:marBottom w:val="0"/>
                      <w:divBdr>
                        <w:top w:val="none" w:sz="0" w:space="0" w:color="auto"/>
                        <w:left w:val="none" w:sz="0" w:space="0" w:color="auto"/>
                        <w:bottom w:val="none" w:sz="0" w:space="0" w:color="auto"/>
                        <w:right w:val="none" w:sz="0" w:space="0" w:color="auto"/>
                      </w:divBdr>
                      <w:divsChild>
                        <w:div w:id="282930896">
                          <w:marLeft w:val="0"/>
                          <w:marRight w:val="0"/>
                          <w:marTop w:val="0"/>
                          <w:marBottom w:val="0"/>
                          <w:divBdr>
                            <w:top w:val="none" w:sz="0" w:space="0" w:color="auto"/>
                            <w:left w:val="none" w:sz="0" w:space="0" w:color="auto"/>
                            <w:bottom w:val="none" w:sz="0" w:space="0" w:color="auto"/>
                            <w:right w:val="none" w:sz="0" w:space="0" w:color="auto"/>
                          </w:divBdr>
                          <w:divsChild>
                            <w:div w:id="195756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3472367">
      <w:bodyDiv w:val="1"/>
      <w:marLeft w:val="0"/>
      <w:marRight w:val="0"/>
      <w:marTop w:val="0"/>
      <w:marBottom w:val="0"/>
      <w:divBdr>
        <w:top w:val="none" w:sz="0" w:space="0" w:color="auto"/>
        <w:left w:val="none" w:sz="0" w:space="0" w:color="auto"/>
        <w:bottom w:val="none" w:sz="0" w:space="0" w:color="auto"/>
        <w:right w:val="none" w:sz="0" w:space="0" w:color="auto"/>
      </w:divBdr>
      <w:divsChild>
        <w:div w:id="89669127">
          <w:marLeft w:val="0"/>
          <w:marRight w:val="0"/>
          <w:marTop w:val="0"/>
          <w:marBottom w:val="0"/>
          <w:divBdr>
            <w:top w:val="none" w:sz="0" w:space="0" w:color="auto"/>
            <w:left w:val="none" w:sz="0" w:space="0" w:color="auto"/>
            <w:bottom w:val="none" w:sz="0" w:space="0" w:color="auto"/>
            <w:right w:val="none" w:sz="0" w:space="0" w:color="auto"/>
          </w:divBdr>
          <w:divsChild>
            <w:div w:id="21951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90671">
      <w:bodyDiv w:val="1"/>
      <w:marLeft w:val="0"/>
      <w:marRight w:val="0"/>
      <w:marTop w:val="0"/>
      <w:marBottom w:val="0"/>
      <w:divBdr>
        <w:top w:val="none" w:sz="0" w:space="0" w:color="auto"/>
        <w:left w:val="none" w:sz="0" w:space="0" w:color="auto"/>
        <w:bottom w:val="none" w:sz="0" w:space="0" w:color="auto"/>
        <w:right w:val="none" w:sz="0" w:space="0" w:color="auto"/>
      </w:divBdr>
      <w:divsChild>
        <w:div w:id="1083912062">
          <w:marLeft w:val="0"/>
          <w:marRight w:val="0"/>
          <w:marTop w:val="0"/>
          <w:marBottom w:val="0"/>
          <w:divBdr>
            <w:top w:val="none" w:sz="0" w:space="0" w:color="auto"/>
            <w:left w:val="none" w:sz="0" w:space="0" w:color="auto"/>
            <w:bottom w:val="none" w:sz="0" w:space="0" w:color="auto"/>
            <w:right w:val="none" w:sz="0" w:space="0" w:color="auto"/>
          </w:divBdr>
          <w:divsChild>
            <w:div w:id="8923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0433">
      <w:bodyDiv w:val="1"/>
      <w:marLeft w:val="0"/>
      <w:marRight w:val="0"/>
      <w:marTop w:val="0"/>
      <w:marBottom w:val="0"/>
      <w:divBdr>
        <w:top w:val="none" w:sz="0" w:space="0" w:color="auto"/>
        <w:left w:val="none" w:sz="0" w:space="0" w:color="auto"/>
        <w:bottom w:val="none" w:sz="0" w:space="0" w:color="auto"/>
        <w:right w:val="none" w:sz="0" w:space="0" w:color="auto"/>
      </w:divBdr>
      <w:divsChild>
        <w:div w:id="1927809666">
          <w:marLeft w:val="0"/>
          <w:marRight w:val="0"/>
          <w:marTop w:val="0"/>
          <w:marBottom w:val="0"/>
          <w:divBdr>
            <w:top w:val="none" w:sz="0" w:space="0" w:color="auto"/>
            <w:left w:val="none" w:sz="0" w:space="0" w:color="auto"/>
            <w:bottom w:val="none" w:sz="0" w:space="0" w:color="auto"/>
            <w:right w:val="none" w:sz="0" w:space="0" w:color="auto"/>
          </w:divBdr>
          <w:divsChild>
            <w:div w:id="2036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68591125">
      <w:bodyDiv w:val="1"/>
      <w:marLeft w:val="0"/>
      <w:marRight w:val="0"/>
      <w:marTop w:val="0"/>
      <w:marBottom w:val="0"/>
      <w:divBdr>
        <w:top w:val="none" w:sz="0" w:space="0" w:color="auto"/>
        <w:left w:val="none" w:sz="0" w:space="0" w:color="auto"/>
        <w:bottom w:val="none" w:sz="0" w:space="0" w:color="auto"/>
        <w:right w:val="none" w:sz="0" w:space="0" w:color="auto"/>
      </w:divBdr>
      <w:divsChild>
        <w:div w:id="2100715594">
          <w:marLeft w:val="0"/>
          <w:marRight w:val="0"/>
          <w:marTop w:val="0"/>
          <w:marBottom w:val="0"/>
          <w:divBdr>
            <w:top w:val="none" w:sz="0" w:space="0" w:color="auto"/>
            <w:left w:val="none" w:sz="0" w:space="0" w:color="auto"/>
            <w:bottom w:val="none" w:sz="0" w:space="0" w:color="auto"/>
            <w:right w:val="none" w:sz="0" w:space="0" w:color="auto"/>
          </w:divBdr>
          <w:divsChild>
            <w:div w:id="204697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8244">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3570958">
      <w:bodyDiv w:val="1"/>
      <w:marLeft w:val="0"/>
      <w:marRight w:val="0"/>
      <w:marTop w:val="0"/>
      <w:marBottom w:val="0"/>
      <w:divBdr>
        <w:top w:val="none" w:sz="0" w:space="0" w:color="auto"/>
        <w:left w:val="none" w:sz="0" w:space="0" w:color="auto"/>
        <w:bottom w:val="none" w:sz="0" w:space="0" w:color="auto"/>
        <w:right w:val="none" w:sz="0" w:space="0" w:color="auto"/>
      </w:divBdr>
    </w:div>
    <w:div w:id="473763573">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073056">
      <w:bodyDiv w:val="1"/>
      <w:marLeft w:val="0"/>
      <w:marRight w:val="0"/>
      <w:marTop w:val="0"/>
      <w:marBottom w:val="0"/>
      <w:divBdr>
        <w:top w:val="none" w:sz="0" w:space="0" w:color="auto"/>
        <w:left w:val="none" w:sz="0" w:space="0" w:color="auto"/>
        <w:bottom w:val="none" w:sz="0" w:space="0" w:color="auto"/>
        <w:right w:val="none" w:sz="0" w:space="0" w:color="auto"/>
      </w:divBdr>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78108702">
      <w:bodyDiv w:val="1"/>
      <w:marLeft w:val="0"/>
      <w:marRight w:val="0"/>
      <w:marTop w:val="0"/>
      <w:marBottom w:val="0"/>
      <w:divBdr>
        <w:top w:val="none" w:sz="0" w:space="0" w:color="auto"/>
        <w:left w:val="none" w:sz="0" w:space="0" w:color="auto"/>
        <w:bottom w:val="none" w:sz="0" w:space="0" w:color="auto"/>
        <w:right w:val="none" w:sz="0" w:space="0" w:color="auto"/>
      </w:divBdr>
      <w:divsChild>
        <w:div w:id="625552808">
          <w:marLeft w:val="0"/>
          <w:marRight w:val="0"/>
          <w:marTop w:val="0"/>
          <w:marBottom w:val="0"/>
          <w:divBdr>
            <w:top w:val="none" w:sz="0" w:space="0" w:color="auto"/>
            <w:left w:val="none" w:sz="0" w:space="0" w:color="auto"/>
            <w:bottom w:val="none" w:sz="0" w:space="0" w:color="auto"/>
            <w:right w:val="none" w:sz="0" w:space="0" w:color="auto"/>
          </w:divBdr>
          <w:divsChild>
            <w:div w:id="185148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89521066">
      <w:bodyDiv w:val="1"/>
      <w:marLeft w:val="0"/>
      <w:marRight w:val="0"/>
      <w:marTop w:val="0"/>
      <w:marBottom w:val="0"/>
      <w:divBdr>
        <w:top w:val="none" w:sz="0" w:space="0" w:color="auto"/>
        <w:left w:val="none" w:sz="0" w:space="0" w:color="auto"/>
        <w:bottom w:val="none" w:sz="0" w:space="0" w:color="auto"/>
        <w:right w:val="none" w:sz="0" w:space="0" w:color="auto"/>
      </w:divBdr>
    </w:div>
    <w:div w:id="491214978">
      <w:bodyDiv w:val="1"/>
      <w:marLeft w:val="0"/>
      <w:marRight w:val="0"/>
      <w:marTop w:val="0"/>
      <w:marBottom w:val="0"/>
      <w:divBdr>
        <w:top w:val="none" w:sz="0" w:space="0" w:color="auto"/>
        <w:left w:val="none" w:sz="0" w:space="0" w:color="auto"/>
        <w:bottom w:val="none" w:sz="0" w:space="0" w:color="auto"/>
        <w:right w:val="none" w:sz="0" w:space="0" w:color="auto"/>
      </w:divBdr>
      <w:divsChild>
        <w:div w:id="2111661290">
          <w:marLeft w:val="0"/>
          <w:marRight w:val="0"/>
          <w:marTop w:val="0"/>
          <w:marBottom w:val="0"/>
          <w:divBdr>
            <w:top w:val="none" w:sz="0" w:space="0" w:color="auto"/>
            <w:left w:val="none" w:sz="0" w:space="0" w:color="auto"/>
            <w:bottom w:val="none" w:sz="0" w:space="0" w:color="auto"/>
            <w:right w:val="none" w:sz="0" w:space="0" w:color="auto"/>
          </w:divBdr>
          <w:divsChild>
            <w:div w:id="743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0218">
      <w:bodyDiv w:val="1"/>
      <w:marLeft w:val="0"/>
      <w:marRight w:val="0"/>
      <w:marTop w:val="0"/>
      <w:marBottom w:val="0"/>
      <w:divBdr>
        <w:top w:val="none" w:sz="0" w:space="0" w:color="auto"/>
        <w:left w:val="none" w:sz="0" w:space="0" w:color="auto"/>
        <w:bottom w:val="none" w:sz="0" w:space="0" w:color="auto"/>
        <w:right w:val="none" w:sz="0" w:space="0" w:color="auto"/>
      </w:divBdr>
      <w:divsChild>
        <w:div w:id="555243597">
          <w:marLeft w:val="0"/>
          <w:marRight w:val="0"/>
          <w:marTop w:val="0"/>
          <w:marBottom w:val="0"/>
          <w:divBdr>
            <w:top w:val="none" w:sz="0" w:space="0" w:color="auto"/>
            <w:left w:val="none" w:sz="0" w:space="0" w:color="auto"/>
            <w:bottom w:val="none" w:sz="0" w:space="0" w:color="auto"/>
            <w:right w:val="none" w:sz="0" w:space="0" w:color="auto"/>
          </w:divBdr>
          <w:divsChild>
            <w:div w:id="1269192514">
              <w:marLeft w:val="0"/>
              <w:marRight w:val="0"/>
              <w:marTop w:val="0"/>
              <w:marBottom w:val="0"/>
              <w:divBdr>
                <w:top w:val="none" w:sz="0" w:space="0" w:color="auto"/>
                <w:left w:val="none" w:sz="0" w:space="0" w:color="auto"/>
                <w:bottom w:val="none" w:sz="0" w:space="0" w:color="auto"/>
                <w:right w:val="none" w:sz="0" w:space="0" w:color="auto"/>
              </w:divBdr>
              <w:divsChild>
                <w:div w:id="1845631537">
                  <w:marLeft w:val="0"/>
                  <w:marRight w:val="0"/>
                  <w:marTop w:val="0"/>
                  <w:marBottom w:val="0"/>
                  <w:divBdr>
                    <w:top w:val="none" w:sz="0" w:space="0" w:color="auto"/>
                    <w:left w:val="none" w:sz="0" w:space="0" w:color="auto"/>
                    <w:bottom w:val="none" w:sz="0" w:space="0" w:color="auto"/>
                    <w:right w:val="none" w:sz="0" w:space="0" w:color="auto"/>
                  </w:divBdr>
                  <w:divsChild>
                    <w:div w:id="1173884905">
                      <w:marLeft w:val="0"/>
                      <w:marRight w:val="0"/>
                      <w:marTop w:val="0"/>
                      <w:marBottom w:val="0"/>
                      <w:divBdr>
                        <w:top w:val="none" w:sz="0" w:space="0" w:color="auto"/>
                        <w:left w:val="none" w:sz="0" w:space="0" w:color="auto"/>
                        <w:bottom w:val="none" w:sz="0" w:space="0" w:color="auto"/>
                        <w:right w:val="none" w:sz="0" w:space="0" w:color="auto"/>
                      </w:divBdr>
                      <w:divsChild>
                        <w:div w:id="1465150290">
                          <w:marLeft w:val="0"/>
                          <w:marRight w:val="0"/>
                          <w:marTop w:val="0"/>
                          <w:marBottom w:val="0"/>
                          <w:divBdr>
                            <w:top w:val="none" w:sz="0" w:space="0" w:color="auto"/>
                            <w:left w:val="none" w:sz="0" w:space="0" w:color="auto"/>
                            <w:bottom w:val="none" w:sz="0" w:space="0" w:color="auto"/>
                            <w:right w:val="none" w:sz="0" w:space="0" w:color="auto"/>
                          </w:divBdr>
                          <w:divsChild>
                            <w:div w:id="15102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6580323">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004419">
      <w:bodyDiv w:val="1"/>
      <w:marLeft w:val="0"/>
      <w:marRight w:val="0"/>
      <w:marTop w:val="0"/>
      <w:marBottom w:val="0"/>
      <w:divBdr>
        <w:top w:val="none" w:sz="0" w:space="0" w:color="auto"/>
        <w:left w:val="none" w:sz="0" w:space="0" w:color="auto"/>
        <w:bottom w:val="none" w:sz="0" w:space="0" w:color="auto"/>
        <w:right w:val="none" w:sz="0" w:space="0" w:color="auto"/>
      </w:divBdr>
    </w:div>
    <w:div w:id="499346789">
      <w:bodyDiv w:val="1"/>
      <w:marLeft w:val="0"/>
      <w:marRight w:val="0"/>
      <w:marTop w:val="0"/>
      <w:marBottom w:val="0"/>
      <w:divBdr>
        <w:top w:val="none" w:sz="0" w:space="0" w:color="auto"/>
        <w:left w:val="none" w:sz="0" w:space="0" w:color="auto"/>
        <w:bottom w:val="none" w:sz="0" w:space="0" w:color="auto"/>
        <w:right w:val="none" w:sz="0" w:space="0" w:color="auto"/>
      </w:divBdr>
    </w:div>
    <w:div w:id="49934837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2358951">
      <w:bodyDiv w:val="1"/>
      <w:marLeft w:val="0"/>
      <w:marRight w:val="0"/>
      <w:marTop w:val="0"/>
      <w:marBottom w:val="0"/>
      <w:divBdr>
        <w:top w:val="none" w:sz="0" w:space="0" w:color="auto"/>
        <w:left w:val="none" w:sz="0" w:space="0" w:color="auto"/>
        <w:bottom w:val="none" w:sz="0" w:space="0" w:color="auto"/>
        <w:right w:val="none" w:sz="0" w:space="0" w:color="auto"/>
      </w:divBdr>
    </w:div>
    <w:div w:id="502863368">
      <w:bodyDiv w:val="1"/>
      <w:marLeft w:val="0"/>
      <w:marRight w:val="0"/>
      <w:marTop w:val="0"/>
      <w:marBottom w:val="0"/>
      <w:divBdr>
        <w:top w:val="none" w:sz="0" w:space="0" w:color="auto"/>
        <w:left w:val="none" w:sz="0" w:space="0" w:color="auto"/>
        <w:bottom w:val="none" w:sz="0" w:space="0" w:color="auto"/>
        <w:right w:val="none" w:sz="0" w:space="0" w:color="auto"/>
      </w:divBdr>
    </w:div>
    <w:div w:id="503714693">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2033175">
      <w:bodyDiv w:val="1"/>
      <w:marLeft w:val="0"/>
      <w:marRight w:val="0"/>
      <w:marTop w:val="0"/>
      <w:marBottom w:val="0"/>
      <w:divBdr>
        <w:top w:val="none" w:sz="0" w:space="0" w:color="auto"/>
        <w:left w:val="none" w:sz="0" w:space="0" w:color="auto"/>
        <w:bottom w:val="none" w:sz="0" w:space="0" w:color="auto"/>
        <w:right w:val="none" w:sz="0" w:space="0" w:color="auto"/>
      </w:divBdr>
      <w:divsChild>
        <w:div w:id="889416936">
          <w:marLeft w:val="0"/>
          <w:marRight w:val="0"/>
          <w:marTop w:val="0"/>
          <w:marBottom w:val="0"/>
          <w:divBdr>
            <w:top w:val="none" w:sz="0" w:space="0" w:color="auto"/>
            <w:left w:val="none" w:sz="0" w:space="0" w:color="auto"/>
            <w:bottom w:val="none" w:sz="0" w:space="0" w:color="auto"/>
            <w:right w:val="none" w:sz="0" w:space="0" w:color="auto"/>
          </w:divBdr>
          <w:divsChild>
            <w:div w:id="14891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15460566">
      <w:bodyDiv w:val="1"/>
      <w:marLeft w:val="0"/>
      <w:marRight w:val="0"/>
      <w:marTop w:val="0"/>
      <w:marBottom w:val="0"/>
      <w:divBdr>
        <w:top w:val="none" w:sz="0" w:space="0" w:color="auto"/>
        <w:left w:val="none" w:sz="0" w:space="0" w:color="auto"/>
        <w:bottom w:val="none" w:sz="0" w:space="0" w:color="auto"/>
        <w:right w:val="none" w:sz="0" w:space="0" w:color="auto"/>
      </w:divBdr>
      <w:divsChild>
        <w:div w:id="1195577449">
          <w:marLeft w:val="0"/>
          <w:marRight w:val="0"/>
          <w:marTop w:val="0"/>
          <w:marBottom w:val="0"/>
          <w:divBdr>
            <w:top w:val="none" w:sz="0" w:space="0" w:color="auto"/>
            <w:left w:val="none" w:sz="0" w:space="0" w:color="auto"/>
            <w:bottom w:val="none" w:sz="0" w:space="0" w:color="auto"/>
            <w:right w:val="none" w:sz="0" w:space="0" w:color="auto"/>
          </w:divBdr>
          <w:divsChild>
            <w:div w:id="129351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2643">
      <w:bodyDiv w:val="1"/>
      <w:marLeft w:val="0"/>
      <w:marRight w:val="0"/>
      <w:marTop w:val="0"/>
      <w:marBottom w:val="0"/>
      <w:divBdr>
        <w:top w:val="none" w:sz="0" w:space="0" w:color="auto"/>
        <w:left w:val="none" w:sz="0" w:space="0" w:color="auto"/>
        <w:bottom w:val="none" w:sz="0" w:space="0" w:color="auto"/>
        <w:right w:val="none" w:sz="0" w:space="0" w:color="auto"/>
      </w:divBdr>
    </w:div>
    <w:div w:id="516896148">
      <w:bodyDiv w:val="1"/>
      <w:marLeft w:val="0"/>
      <w:marRight w:val="0"/>
      <w:marTop w:val="0"/>
      <w:marBottom w:val="0"/>
      <w:divBdr>
        <w:top w:val="none" w:sz="0" w:space="0" w:color="auto"/>
        <w:left w:val="none" w:sz="0" w:space="0" w:color="auto"/>
        <w:bottom w:val="none" w:sz="0" w:space="0" w:color="auto"/>
        <w:right w:val="none" w:sz="0" w:space="0" w:color="auto"/>
      </w:divBdr>
      <w:divsChild>
        <w:div w:id="1456371677">
          <w:marLeft w:val="0"/>
          <w:marRight w:val="0"/>
          <w:marTop w:val="0"/>
          <w:marBottom w:val="0"/>
          <w:divBdr>
            <w:top w:val="none" w:sz="0" w:space="0" w:color="auto"/>
            <w:left w:val="none" w:sz="0" w:space="0" w:color="auto"/>
            <w:bottom w:val="none" w:sz="0" w:space="0" w:color="auto"/>
            <w:right w:val="none" w:sz="0" w:space="0" w:color="auto"/>
          </w:divBdr>
          <w:divsChild>
            <w:div w:id="485174194">
              <w:marLeft w:val="0"/>
              <w:marRight w:val="0"/>
              <w:marTop w:val="0"/>
              <w:marBottom w:val="0"/>
              <w:divBdr>
                <w:top w:val="none" w:sz="0" w:space="0" w:color="auto"/>
                <w:left w:val="none" w:sz="0" w:space="0" w:color="auto"/>
                <w:bottom w:val="none" w:sz="0" w:space="0" w:color="auto"/>
                <w:right w:val="none" w:sz="0" w:space="0" w:color="auto"/>
              </w:divBdr>
              <w:divsChild>
                <w:div w:id="1794447229">
                  <w:marLeft w:val="0"/>
                  <w:marRight w:val="0"/>
                  <w:marTop w:val="0"/>
                  <w:marBottom w:val="0"/>
                  <w:divBdr>
                    <w:top w:val="none" w:sz="0" w:space="0" w:color="auto"/>
                    <w:left w:val="none" w:sz="0" w:space="0" w:color="auto"/>
                    <w:bottom w:val="none" w:sz="0" w:space="0" w:color="auto"/>
                    <w:right w:val="none" w:sz="0" w:space="0" w:color="auto"/>
                  </w:divBdr>
                  <w:divsChild>
                    <w:div w:id="8934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842350">
          <w:marLeft w:val="0"/>
          <w:marRight w:val="0"/>
          <w:marTop w:val="0"/>
          <w:marBottom w:val="0"/>
          <w:divBdr>
            <w:top w:val="none" w:sz="0" w:space="0" w:color="auto"/>
            <w:left w:val="none" w:sz="0" w:space="0" w:color="auto"/>
            <w:bottom w:val="none" w:sz="0" w:space="0" w:color="auto"/>
            <w:right w:val="none" w:sz="0" w:space="0" w:color="auto"/>
          </w:divBdr>
          <w:divsChild>
            <w:div w:id="387919224">
              <w:marLeft w:val="0"/>
              <w:marRight w:val="0"/>
              <w:marTop w:val="0"/>
              <w:marBottom w:val="0"/>
              <w:divBdr>
                <w:top w:val="none" w:sz="0" w:space="0" w:color="auto"/>
                <w:left w:val="none" w:sz="0" w:space="0" w:color="auto"/>
                <w:bottom w:val="none" w:sz="0" w:space="0" w:color="auto"/>
                <w:right w:val="none" w:sz="0" w:space="0" w:color="auto"/>
              </w:divBdr>
              <w:divsChild>
                <w:div w:id="1764379881">
                  <w:marLeft w:val="0"/>
                  <w:marRight w:val="0"/>
                  <w:marTop w:val="0"/>
                  <w:marBottom w:val="0"/>
                  <w:divBdr>
                    <w:top w:val="none" w:sz="0" w:space="0" w:color="auto"/>
                    <w:left w:val="none" w:sz="0" w:space="0" w:color="auto"/>
                    <w:bottom w:val="none" w:sz="0" w:space="0" w:color="auto"/>
                    <w:right w:val="none" w:sz="0" w:space="0" w:color="auto"/>
                  </w:divBdr>
                  <w:divsChild>
                    <w:div w:id="102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016232">
      <w:bodyDiv w:val="1"/>
      <w:marLeft w:val="0"/>
      <w:marRight w:val="0"/>
      <w:marTop w:val="0"/>
      <w:marBottom w:val="0"/>
      <w:divBdr>
        <w:top w:val="none" w:sz="0" w:space="0" w:color="auto"/>
        <w:left w:val="none" w:sz="0" w:space="0" w:color="auto"/>
        <w:bottom w:val="none" w:sz="0" w:space="0" w:color="auto"/>
        <w:right w:val="none" w:sz="0" w:space="0" w:color="auto"/>
      </w:divBdr>
      <w:divsChild>
        <w:div w:id="104691285">
          <w:marLeft w:val="0"/>
          <w:marRight w:val="0"/>
          <w:marTop w:val="0"/>
          <w:marBottom w:val="0"/>
          <w:divBdr>
            <w:top w:val="none" w:sz="0" w:space="0" w:color="auto"/>
            <w:left w:val="none" w:sz="0" w:space="0" w:color="auto"/>
            <w:bottom w:val="none" w:sz="0" w:space="0" w:color="auto"/>
            <w:right w:val="none" w:sz="0" w:space="0" w:color="auto"/>
          </w:divBdr>
          <w:divsChild>
            <w:div w:id="214662797">
              <w:marLeft w:val="0"/>
              <w:marRight w:val="0"/>
              <w:marTop w:val="0"/>
              <w:marBottom w:val="0"/>
              <w:divBdr>
                <w:top w:val="none" w:sz="0" w:space="0" w:color="auto"/>
                <w:left w:val="none" w:sz="0" w:space="0" w:color="auto"/>
                <w:bottom w:val="none" w:sz="0" w:space="0" w:color="auto"/>
                <w:right w:val="none" w:sz="0" w:space="0" w:color="auto"/>
              </w:divBdr>
              <w:divsChild>
                <w:div w:id="947732645">
                  <w:marLeft w:val="0"/>
                  <w:marRight w:val="0"/>
                  <w:marTop w:val="0"/>
                  <w:marBottom w:val="0"/>
                  <w:divBdr>
                    <w:top w:val="none" w:sz="0" w:space="0" w:color="auto"/>
                    <w:left w:val="none" w:sz="0" w:space="0" w:color="auto"/>
                    <w:bottom w:val="none" w:sz="0" w:space="0" w:color="auto"/>
                    <w:right w:val="none" w:sz="0" w:space="0" w:color="auto"/>
                  </w:divBdr>
                  <w:divsChild>
                    <w:div w:id="17219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07569">
          <w:marLeft w:val="0"/>
          <w:marRight w:val="0"/>
          <w:marTop w:val="0"/>
          <w:marBottom w:val="0"/>
          <w:divBdr>
            <w:top w:val="none" w:sz="0" w:space="0" w:color="auto"/>
            <w:left w:val="none" w:sz="0" w:space="0" w:color="auto"/>
            <w:bottom w:val="none" w:sz="0" w:space="0" w:color="auto"/>
            <w:right w:val="none" w:sz="0" w:space="0" w:color="auto"/>
          </w:divBdr>
          <w:divsChild>
            <w:div w:id="1870679256">
              <w:marLeft w:val="0"/>
              <w:marRight w:val="0"/>
              <w:marTop w:val="0"/>
              <w:marBottom w:val="0"/>
              <w:divBdr>
                <w:top w:val="none" w:sz="0" w:space="0" w:color="auto"/>
                <w:left w:val="none" w:sz="0" w:space="0" w:color="auto"/>
                <w:bottom w:val="none" w:sz="0" w:space="0" w:color="auto"/>
                <w:right w:val="none" w:sz="0" w:space="0" w:color="auto"/>
              </w:divBdr>
              <w:divsChild>
                <w:div w:id="1300261498">
                  <w:marLeft w:val="0"/>
                  <w:marRight w:val="0"/>
                  <w:marTop w:val="0"/>
                  <w:marBottom w:val="0"/>
                  <w:divBdr>
                    <w:top w:val="none" w:sz="0" w:space="0" w:color="auto"/>
                    <w:left w:val="none" w:sz="0" w:space="0" w:color="auto"/>
                    <w:bottom w:val="none" w:sz="0" w:space="0" w:color="auto"/>
                    <w:right w:val="none" w:sz="0" w:space="0" w:color="auto"/>
                  </w:divBdr>
                  <w:divsChild>
                    <w:div w:id="86798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331284">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3808805">
      <w:bodyDiv w:val="1"/>
      <w:marLeft w:val="0"/>
      <w:marRight w:val="0"/>
      <w:marTop w:val="0"/>
      <w:marBottom w:val="0"/>
      <w:divBdr>
        <w:top w:val="none" w:sz="0" w:space="0" w:color="auto"/>
        <w:left w:val="none" w:sz="0" w:space="0" w:color="auto"/>
        <w:bottom w:val="none" w:sz="0" w:space="0" w:color="auto"/>
        <w:right w:val="none" w:sz="0" w:space="0" w:color="auto"/>
      </w:divBdr>
    </w:div>
    <w:div w:id="536167383">
      <w:bodyDiv w:val="1"/>
      <w:marLeft w:val="0"/>
      <w:marRight w:val="0"/>
      <w:marTop w:val="0"/>
      <w:marBottom w:val="0"/>
      <w:divBdr>
        <w:top w:val="none" w:sz="0" w:space="0" w:color="auto"/>
        <w:left w:val="none" w:sz="0" w:space="0" w:color="auto"/>
        <w:bottom w:val="none" w:sz="0" w:space="0" w:color="auto"/>
        <w:right w:val="none" w:sz="0" w:space="0" w:color="auto"/>
      </w:divBdr>
    </w:div>
    <w:div w:id="537553553">
      <w:bodyDiv w:val="1"/>
      <w:marLeft w:val="0"/>
      <w:marRight w:val="0"/>
      <w:marTop w:val="0"/>
      <w:marBottom w:val="0"/>
      <w:divBdr>
        <w:top w:val="none" w:sz="0" w:space="0" w:color="auto"/>
        <w:left w:val="none" w:sz="0" w:space="0" w:color="auto"/>
        <w:bottom w:val="none" w:sz="0" w:space="0" w:color="auto"/>
        <w:right w:val="none" w:sz="0" w:space="0" w:color="auto"/>
      </w:divBdr>
      <w:divsChild>
        <w:div w:id="277839608">
          <w:marLeft w:val="0"/>
          <w:marRight w:val="0"/>
          <w:marTop w:val="0"/>
          <w:marBottom w:val="0"/>
          <w:divBdr>
            <w:top w:val="none" w:sz="0" w:space="0" w:color="auto"/>
            <w:left w:val="none" w:sz="0" w:space="0" w:color="auto"/>
            <w:bottom w:val="none" w:sz="0" w:space="0" w:color="auto"/>
            <w:right w:val="none" w:sz="0" w:space="0" w:color="auto"/>
          </w:divBdr>
          <w:divsChild>
            <w:div w:id="5313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18157">
      <w:bodyDiv w:val="1"/>
      <w:marLeft w:val="0"/>
      <w:marRight w:val="0"/>
      <w:marTop w:val="0"/>
      <w:marBottom w:val="0"/>
      <w:divBdr>
        <w:top w:val="none" w:sz="0" w:space="0" w:color="auto"/>
        <w:left w:val="none" w:sz="0" w:space="0" w:color="auto"/>
        <w:bottom w:val="none" w:sz="0" w:space="0" w:color="auto"/>
        <w:right w:val="none" w:sz="0" w:space="0" w:color="auto"/>
      </w:divBdr>
    </w:div>
    <w:div w:id="538473578">
      <w:bodyDiv w:val="1"/>
      <w:marLeft w:val="0"/>
      <w:marRight w:val="0"/>
      <w:marTop w:val="0"/>
      <w:marBottom w:val="0"/>
      <w:divBdr>
        <w:top w:val="none" w:sz="0" w:space="0" w:color="auto"/>
        <w:left w:val="none" w:sz="0" w:space="0" w:color="auto"/>
        <w:bottom w:val="none" w:sz="0" w:space="0" w:color="auto"/>
        <w:right w:val="none" w:sz="0" w:space="0" w:color="auto"/>
      </w:divBdr>
    </w:div>
    <w:div w:id="539171420">
      <w:bodyDiv w:val="1"/>
      <w:marLeft w:val="0"/>
      <w:marRight w:val="0"/>
      <w:marTop w:val="0"/>
      <w:marBottom w:val="0"/>
      <w:divBdr>
        <w:top w:val="none" w:sz="0" w:space="0" w:color="auto"/>
        <w:left w:val="none" w:sz="0" w:space="0" w:color="auto"/>
        <w:bottom w:val="none" w:sz="0" w:space="0" w:color="auto"/>
        <w:right w:val="none" w:sz="0" w:space="0" w:color="auto"/>
      </w:divBdr>
      <w:divsChild>
        <w:div w:id="782378561">
          <w:marLeft w:val="0"/>
          <w:marRight w:val="0"/>
          <w:marTop w:val="0"/>
          <w:marBottom w:val="0"/>
          <w:divBdr>
            <w:top w:val="none" w:sz="0" w:space="0" w:color="auto"/>
            <w:left w:val="none" w:sz="0" w:space="0" w:color="auto"/>
            <w:bottom w:val="none" w:sz="0" w:space="0" w:color="auto"/>
            <w:right w:val="none" w:sz="0" w:space="0" w:color="auto"/>
          </w:divBdr>
          <w:divsChild>
            <w:div w:id="8372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39634770">
      <w:bodyDiv w:val="1"/>
      <w:marLeft w:val="0"/>
      <w:marRight w:val="0"/>
      <w:marTop w:val="0"/>
      <w:marBottom w:val="0"/>
      <w:divBdr>
        <w:top w:val="none" w:sz="0" w:space="0" w:color="auto"/>
        <w:left w:val="none" w:sz="0" w:space="0" w:color="auto"/>
        <w:bottom w:val="none" w:sz="0" w:space="0" w:color="auto"/>
        <w:right w:val="none" w:sz="0" w:space="0" w:color="auto"/>
      </w:divBdr>
      <w:divsChild>
        <w:div w:id="78527620">
          <w:marLeft w:val="0"/>
          <w:marRight w:val="0"/>
          <w:marTop w:val="0"/>
          <w:marBottom w:val="0"/>
          <w:divBdr>
            <w:top w:val="none" w:sz="0" w:space="0" w:color="auto"/>
            <w:left w:val="none" w:sz="0" w:space="0" w:color="auto"/>
            <w:bottom w:val="none" w:sz="0" w:space="0" w:color="auto"/>
            <w:right w:val="none" w:sz="0" w:space="0" w:color="auto"/>
          </w:divBdr>
          <w:divsChild>
            <w:div w:id="180114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8316">
      <w:bodyDiv w:val="1"/>
      <w:marLeft w:val="0"/>
      <w:marRight w:val="0"/>
      <w:marTop w:val="0"/>
      <w:marBottom w:val="0"/>
      <w:divBdr>
        <w:top w:val="none" w:sz="0" w:space="0" w:color="auto"/>
        <w:left w:val="none" w:sz="0" w:space="0" w:color="auto"/>
        <w:bottom w:val="none" w:sz="0" w:space="0" w:color="auto"/>
        <w:right w:val="none" w:sz="0" w:space="0" w:color="auto"/>
      </w:divBdr>
    </w:div>
    <w:div w:id="540484038">
      <w:bodyDiv w:val="1"/>
      <w:marLeft w:val="0"/>
      <w:marRight w:val="0"/>
      <w:marTop w:val="0"/>
      <w:marBottom w:val="0"/>
      <w:divBdr>
        <w:top w:val="none" w:sz="0" w:space="0" w:color="auto"/>
        <w:left w:val="none" w:sz="0" w:space="0" w:color="auto"/>
        <w:bottom w:val="none" w:sz="0" w:space="0" w:color="auto"/>
        <w:right w:val="none" w:sz="0" w:space="0" w:color="auto"/>
      </w:divBdr>
    </w:div>
    <w:div w:id="541485008">
      <w:bodyDiv w:val="1"/>
      <w:marLeft w:val="0"/>
      <w:marRight w:val="0"/>
      <w:marTop w:val="0"/>
      <w:marBottom w:val="0"/>
      <w:divBdr>
        <w:top w:val="none" w:sz="0" w:space="0" w:color="auto"/>
        <w:left w:val="none" w:sz="0" w:space="0" w:color="auto"/>
        <w:bottom w:val="none" w:sz="0" w:space="0" w:color="auto"/>
        <w:right w:val="none" w:sz="0" w:space="0" w:color="auto"/>
      </w:divBdr>
      <w:divsChild>
        <w:div w:id="728110182">
          <w:marLeft w:val="0"/>
          <w:marRight w:val="0"/>
          <w:marTop w:val="0"/>
          <w:marBottom w:val="0"/>
          <w:divBdr>
            <w:top w:val="none" w:sz="0" w:space="0" w:color="auto"/>
            <w:left w:val="none" w:sz="0" w:space="0" w:color="auto"/>
            <w:bottom w:val="none" w:sz="0" w:space="0" w:color="auto"/>
            <w:right w:val="none" w:sz="0" w:space="0" w:color="auto"/>
          </w:divBdr>
          <w:divsChild>
            <w:div w:id="17052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43449470">
      <w:bodyDiv w:val="1"/>
      <w:marLeft w:val="0"/>
      <w:marRight w:val="0"/>
      <w:marTop w:val="0"/>
      <w:marBottom w:val="0"/>
      <w:divBdr>
        <w:top w:val="none" w:sz="0" w:space="0" w:color="auto"/>
        <w:left w:val="none" w:sz="0" w:space="0" w:color="auto"/>
        <w:bottom w:val="none" w:sz="0" w:space="0" w:color="auto"/>
        <w:right w:val="none" w:sz="0" w:space="0" w:color="auto"/>
      </w:divBdr>
    </w:div>
    <w:div w:id="543560838">
      <w:bodyDiv w:val="1"/>
      <w:marLeft w:val="0"/>
      <w:marRight w:val="0"/>
      <w:marTop w:val="0"/>
      <w:marBottom w:val="0"/>
      <w:divBdr>
        <w:top w:val="none" w:sz="0" w:space="0" w:color="auto"/>
        <w:left w:val="none" w:sz="0" w:space="0" w:color="auto"/>
        <w:bottom w:val="none" w:sz="0" w:space="0" w:color="auto"/>
        <w:right w:val="none" w:sz="0" w:space="0" w:color="auto"/>
      </w:divBdr>
      <w:divsChild>
        <w:div w:id="1083795904">
          <w:marLeft w:val="0"/>
          <w:marRight w:val="0"/>
          <w:marTop w:val="0"/>
          <w:marBottom w:val="0"/>
          <w:divBdr>
            <w:top w:val="none" w:sz="0" w:space="0" w:color="auto"/>
            <w:left w:val="none" w:sz="0" w:space="0" w:color="auto"/>
            <w:bottom w:val="none" w:sz="0" w:space="0" w:color="auto"/>
            <w:right w:val="none" w:sz="0" w:space="0" w:color="auto"/>
          </w:divBdr>
          <w:divsChild>
            <w:div w:id="14813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2573">
      <w:bodyDiv w:val="1"/>
      <w:marLeft w:val="0"/>
      <w:marRight w:val="0"/>
      <w:marTop w:val="0"/>
      <w:marBottom w:val="0"/>
      <w:divBdr>
        <w:top w:val="none" w:sz="0" w:space="0" w:color="auto"/>
        <w:left w:val="none" w:sz="0" w:space="0" w:color="auto"/>
        <w:bottom w:val="none" w:sz="0" w:space="0" w:color="auto"/>
        <w:right w:val="none" w:sz="0" w:space="0" w:color="auto"/>
      </w:divBdr>
      <w:divsChild>
        <w:div w:id="322122309">
          <w:marLeft w:val="0"/>
          <w:marRight w:val="0"/>
          <w:marTop w:val="0"/>
          <w:marBottom w:val="0"/>
          <w:divBdr>
            <w:top w:val="none" w:sz="0" w:space="0" w:color="auto"/>
            <w:left w:val="none" w:sz="0" w:space="0" w:color="auto"/>
            <w:bottom w:val="none" w:sz="0" w:space="0" w:color="auto"/>
            <w:right w:val="none" w:sz="0" w:space="0" w:color="auto"/>
          </w:divBdr>
          <w:divsChild>
            <w:div w:id="657223832">
              <w:marLeft w:val="0"/>
              <w:marRight w:val="0"/>
              <w:marTop w:val="0"/>
              <w:marBottom w:val="0"/>
              <w:divBdr>
                <w:top w:val="none" w:sz="0" w:space="0" w:color="auto"/>
                <w:left w:val="none" w:sz="0" w:space="0" w:color="auto"/>
                <w:bottom w:val="none" w:sz="0" w:space="0" w:color="auto"/>
                <w:right w:val="none" w:sz="0" w:space="0" w:color="auto"/>
              </w:divBdr>
              <w:divsChild>
                <w:div w:id="17509196">
                  <w:marLeft w:val="0"/>
                  <w:marRight w:val="0"/>
                  <w:marTop w:val="0"/>
                  <w:marBottom w:val="0"/>
                  <w:divBdr>
                    <w:top w:val="none" w:sz="0" w:space="0" w:color="auto"/>
                    <w:left w:val="none" w:sz="0" w:space="0" w:color="auto"/>
                    <w:bottom w:val="none" w:sz="0" w:space="0" w:color="auto"/>
                    <w:right w:val="none" w:sz="0" w:space="0" w:color="auto"/>
                  </w:divBdr>
                  <w:divsChild>
                    <w:div w:id="18422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76735">
      <w:bodyDiv w:val="1"/>
      <w:marLeft w:val="0"/>
      <w:marRight w:val="0"/>
      <w:marTop w:val="0"/>
      <w:marBottom w:val="0"/>
      <w:divBdr>
        <w:top w:val="none" w:sz="0" w:space="0" w:color="auto"/>
        <w:left w:val="none" w:sz="0" w:space="0" w:color="auto"/>
        <w:bottom w:val="none" w:sz="0" w:space="0" w:color="auto"/>
        <w:right w:val="none" w:sz="0" w:space="0" w:color="auto"/>
      </w:divBdr>
    </w:div>
    <w:div w:id="552815193">
      <w:bodyDiv w:val="1"/>
      <w:marLeft w:val="0"/>
      <w:marRight w:val="0"/>
      <w:marTop w:val="0"/>
      <w:marBottom w:val="0"/>
      <w:divBdr>
        <w:top w:val="none" w:sz="0" w:space="0" w:color="auto"/>
        <w:left w:val="none" w:sz="0" w:space="0" w:color="auto"/>
        <w:bottom w:val="none" w:sz="0" w:space="0" w:color="auto"/>
        <w:right w:val="none" w:sz="0" w:space="0" w:color="auto"/>
      </w:divBdr>
      <w:divsChild>
        <w:div w:id="2322781">
          <w:marLeft w:val="0"/>
          <w:marRight w:val="0"/>
          <w:marTop w:val="0"/>
          <w:marBottom w:val="0"/>
          <w:divBdr>
            <w:top w:val="none" w:sz="0" w:space="0" w:color="auto"/>
            <w:left w:val="none" w:sz="0" w:space="0" w:color="auto"/>
            <w:bottom w:val="none" w:sz="0" w:space="0" w:color="auto"/>
            <w:right w:val="none" w:sz="0" w:space="0" w:color="auto"/>
          </w:divBdr>
          <w:divsChild>
            <w:div w:id="187861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9585">
      <w:bodyDiv w:val="1"/>
      <w:marLeft w:val="0"/>
      <w:marRight w:val="0"/>
      <w:marTop w:val="0"/>
      <w:marBottom w:val="0"/>
      <w:divBdr>
        <w:top w:val="none" w:sz="0" w:space="0" w:color="auto"/>
        <w:left w:val="none" w:sz="0" w:space="0" w:color="auto"/>
        <w:bottom w:val="none" w:sz="0" w:space="0" w:color="auto"/>
        <w:right w:val="none" w:sz="0" w:space="0" w:color="auto"/>
      </w:divBdr>
      <w:divsChild>
        <w:div w:id="132413743">
          <w:marLeft w:val="0"/>
          <w:marRight w:val="0"/>
          <w:marTop w:val="0"/>
          <w:marBottom w:val="0"/>
          <w:divBdr>
            <w:top w:val="none" w:sz="0" w:space="0" w:color="auto"/>
            <w:left w:val="none" w:sz="0" w:space="0" w:color="auto"/>
            <w:bottom w:val="none" w:sz="0" w:space="0" w:color="auto"/>
            <w:right w:val="none" w:sz="0" w:space="0" w:color="auto"/>
          </w:divBdr>
          <w:divsChild>
            <w:div w:id="1728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6346">
      <w:bodyDiv w:val="1"/>
      <w:marLeft w:val="0"/>
      <w:marRight w:val="0"/>
      <w:marTop w:val="0"/>
      <w:marBottom w:val="0"/>
      <w:divBdr>
        <w:top w:val="none" w:sz="0" w:space="0" w:color="auto"/>
        <w:left w:val="none" w:sz="0" w:space="0" w:color="auto"/>
        <w:bottom w:val="none" w:sz="0" w:space="0" w:color="auto"/>
        <w:right w:val="none" w:sz="0" w:space="0" w:color="auto"/>
      </w:divBdr>
      <w:divsChild>
        <w:div w:id="1385325412">
          <w:marLeft w:val="0"/>
          <w:marRight w:val="0"/>
          <w:marTop w:val="0"/>
          <w:marBottom w:val="0"/>
          <w:divBdr>
            <w:top w:val="none" w:sz="0" w:space="0" w:color="auto"/>
            <w:left w:val="none" w:sz="0" w:space="0" w:color="auto"/>
            <w:bottom w:val="none" w:sz="0" w:space="0" w:color="auto"/>
            <w:right w:val="none" w:sz="0" w:space="0" w:color="auto"/>
          </w:divBdr>
          <w:divsChild>
            <w:div w:id="168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49209">
      <w:bodyDiv w:val="1"/>
      <w:marLeft w:val="0"/>
      <w:marRight w:val="0"/>
      <w:marTop w:val="0"/>
      <w:marBottom w:val="0"/>
      <w:divBdr>
        <w:top w:val="none" w:sz="0" w:space="0" w:color="auto"/>
        <w:left w:val="none" w:sz="0" w:space="0" w:color="auto"/>
        <w:bottom w:val="none" w:sz="0" w:space="0" w:color="auto"/>
        <w:right w:val="none" w:sz="0" w:space="0" w:color="auto"/>
      </w:divBdr>
    </w:div>
    <w:div w:id="568343716">
      <w:bodyDiv w:val="1"/>
      <w:marLeft w:val="0"/>
      <w:marRight w:val="0"/>
      <w:marTop w:val="0"/>
      <w:marBottom w:val="0"/>
      <w:divBdr>
        <w:top w:val="none" w:sz="0" w:space="0" w:color="auto"/>
        <w:left w:val="none" w:sz="0" w:space="0" w:color="auto"/>
        <w:bottom w:val="none" w:sz="0" w:space="0" w:color="auto"/>
        <w:right w:val="none" w:sz="0" w:space="0" w:color="auto"/>
      </w:divBdr>
      <w:divsChild>
        <w:div w:id="667486209">
          <w:marLeft w:val="0"/>
          <w:marRight w:val="0"/>
          <w:marTop w:val="0"/>
          <w:marBottom w:val="0"/>
          <w:divBdr>
            <w:top w:val="none" w:sz="0" w:space="0" w:color="auto"/>
            <w:left w:val="none" w:sz="0" w:space="0" w:color="auto"/>
            <w:bottom w:val="none" w:sz="0" w:space="0" w:color="auto"/>
            <w:right w:val="none" w:sz="0" w:space="0" w:color="auto"/>
          </w:divBdr>
          <w:divsChild>
            <w:div w:id="179478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088319">
      <w:bodyDiv w:val="1"/>
      <w:marLeft w:val="0"/>
      <w:marRight w:val="0"/>
      <w:marTop w:val="0"/>
      <w:marBottom w:val="0"/>
      <w:divBdr>
        <w:top w:val="none" w:sz="0" w:space="0" w:color="auto"/>
        <w:left w:val="none" w:sz="0" w:space="0" w:color="auto"/>
        <w:bottom w:val="none" w:sz="0" w:space="0" w:color="auto"/>
        <w:right w:val="none" w:sz="0" w:space="0" w:color="auto"/>
      </w:divBdr>
      <w:divsChild>
        <w:div w:id="1306619746">
          <w:marLeft w:val="0"/>
          <w:marRight w:val="0"/>
          <w:marTop w:val="0"/>
          <w:marBottom w:val="0"/>
          <w:divBdr>
            <w:top w:val="none" w:sz="0" w:space="0" w:color="auto"/>
            <w:left w:val="none" w:sz="0" w:space="0" w:color="auto"/>
            <w:bottom w:val="none" w:sz="0" w:space="0" w:color="auto"/>
            <w:right w:val="none" w:sz="0" w:space="0" w:color="auto"/>
          </w:divBdr>
          <w:divsChild>
            <w:div w:id="170559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73592125">
      <w:bodyDiv w:val="1"/>
      <w:marLeft w:val="0"/>
      <w:marRight w:val="0"/>
      <w:marTop w:val="0"/>
      <w:marBottom w:val="0"/>
      <w:divBdr>
        <w:top w:val="none" w:sz="0" w:space="0" w:color="auto"/>
        <w:left w:val="none" w:sz="0" w:space="0" w:color="auto"/>
        <w:bottom w:val="none" w:sz="0" w:space="0" w:color="auto"/>
        <w:right w:val="none" w:sz="0" w:space="0" w:color="auto"/>
      </w:divBdr>
    </w:div>
    <w:div w:id="574703104">
      <w:bodyDiv w:val="1"/>
      <w:marLeft w:val="0"/>
      <w:marRight w:val="0"/>
      <w:marTop w:val="0"/>
      <w:marBottom w:val="0"/>
      <w:divBdr>
        <w:top w:val="none" w:sz="0" w:space="0" w:color="auto"/>
        <w:left w:val="none" w:sz="0" w:space="0" w:color="auto"/>
        <w:bottom w:val="none" w:sz="0" w:space="0" w:color="auto"/>
        <w:right w:val="none" w:sz="0" w:space="0" w:color="auto"/>
      </w:divBdr>
    </w:div>
    <w:div w:id="576208842">
      <w:bodyDiv w:val="1"/>
      <w:marLeft w:val="0"/>
      <w:marRight w:val="0"/>
      <w:marTop w:val="0"/>
      <w:marBottom w:val="0"/>
      <w:divBdr>
        <w:top w:val="none" w:sz="0" w:space="0" w:color="auto"/>
        <w:left w:val="none" w:sz="0" w:space="0" w:color="auto"/>
        <w:bottom w:val="none" w:sz="0" w:space="0" w:color="auto"/>
        <w:right w:val="none" w:sz="0" w:space="0" w:color="auto"/>
      </w:divBdr>
    </w:div>
    <w:div w:id="581988437">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87661735">
      <w:bodyDiv w:val="1"/>
      <w:marLeft w:val="0"/>
      <w:marRight w:val="0"/>
      <w:marTop w:val="0"/>
      <w:marBottom w:val="0"/>
      <w:divBdr>
        <w:top w:val="none" w:sz="0" w:space="0" w:color="auto"/>
        <w:left w:val="none" w:sz="0" w:space="0" w:color="auto"/>
        <w:bottom w:val="none" w:sz="0" w:space="0" w:color="auto"/>
        <w:right w:val="none" w:sz="0" w:space="0" w:color="auto"/>
      </w:divBdr>
    </w:div>
    <w:div w:id="593972358">
      <w:bodyDiv w:val="1"/>
      <w:marLeft w:val="0"/>
      <w:marRight w:val="0"/>
      <w:marTop w:val="0"/>
      <w:marBottom w:val="0"/>
      <w:divBdr>
        <w:top w:val="none" w:sz="0" w:space="0" w:color="auto"/>
        <w:left w:val="none" w:sz="0" w:space="0" w:color="auto"/>
        <w:bottom w:val="none" w:sz="0" w:space="0" w:color="auto"/>
        <w:right w:val="none" w:sz="0" w:space="0" w:color="auto"/>
      </w:divBdr>
    </w:div>
    <w:div w:id="595217212">
      <w:bodyDiv w:val="1"/>
      <w:marLeft w:val="0"/>
      <w:marRight w:val="0"/>
      <w:marTop w:val="0"/>
      <w:marBottom w:val="0"/>
      <w:divBdr>
        <w:top w:val="none" w:sz="0" w:space="0" w:color="auto"/>
        <w:left w:val="none" w:sz="0" w:space="0" w:color="auto"/>
        <w:bottom w:val="none" w:sz="0" w:space="0" w:color="auto"/>
        <w:right w:val="none" w:sz="0" w:space="0" w:color="auto"/>
      </w:divBdr>
    </w:div>
    <w:div w:id="596013828">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6623267">
      <w:bodyDiv w:val="1"/>
      <w:marLeft w:val="0"/>
      <w:marRight w:val="0"/>
      <w:marTop w:val="0"/>
      <w:marBottom w:val="0"/>
      <w:divBdr>
        <w:top w:val="none" w:sz="0" w:space="0" w:color="auto"/>
        <w:left w:val="none" w:sz="0" w:space="0" w:color="auto"/>
        <w:bottom w:val="none" w:sz="0" w:space="0" w:color="auto"/>
        <w:right w:val="none" w:sz="0" w:space="0" w:color="auto"/>
      </w:divBdr>
    </w:div>
    <w:div w:id="60935587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10094331">
      <w:bodyDiv w:val="1"/>
      <w:marLeft w:val="0"/>
      <w:marRight w:val="0"/>
      <w:marTop w:val="0"/>
      <w:marBottom w:val="0"/>
      <w:divBdr>
        <w:top w:val="none" w:sz="0" w:space="0" w:color="auto"/>
        <w:left w:val="none" w:sz="0" w:space="0" w:color="auto"/>
        <w:bottom w:val="none" w:sz="0" w:space="0" w:color="auto"/>
        <w:right w:val="none" w:sz="0" w:space="0" w:color="auto"/>
      </w:divBdr>
    </w:div>
    <w:div w:id="610820887">
      <w:bodyDiv w:val="1"/>
      <w:marLeft w:val="0"/>
      <w:marRight w:val="0"/>
      <w:marTop w:val="0"/>
      <w:marBottom w:val="0"/>
      <w:divBdr>
        <w:top w:val="none" w:sz="0" w:space="0" w:color="auto"/>
        <w:left w:val="none" w:sz="0" w:space="0" w:color="auto"/>
        <w:bottom w:val="none" w:sz="0" w:space="0" w:color="auto"/>
        <w:right w:val="none" w:sz="0" w:space="0" w:color="auto"/>
      </w:divBdr>
    </w:div>
    <w:div w:id="610821389">
      <w:bodyDiv w:val="1"/>
      <w:marLeft w:val="0"/>
      <w:marRight w:val="0"/>
      <w:marTop w:val="0"/>
      <w:marBottom w:val="0"/>
      <w:divBdr>
        <w:top w:val="none" w:sz="0" w:space="0" w:color="auto"/>
        <w:left w:val="none" w:sz="0" w:space="0" w:color="auto"/>
        <w:bottom w:val="none" w:sz="0" w:space="0" w:color="auto"/>
        <w:right w:val="none" w:sz="0" w:space="0" w:color="auto"/>
      </w:divBdr>
      <w:divsChild>
        <w:div w:id="1948266328">
          <w:marLeft w:val="0"/>
          <w:marRight w:val="0"/>
          <w:marTop w:val="0"/>
          <w:marBottom w:val="0"/>
          <w:divBdr>
            <w:top w:val="none" w:sz="0" w:space="0" w:color="auto"/>
            <w:left w:val="none" w:sz="0" w:space="0" w:color="auto"/>
            <w:bottom w:val="none" w:sz="0" w:space="0" w:color="auto"/>
            <w:right w:val="none" w:sz="0" w:space="0" w:color="auto"/>
          </w:divBdr>
          <w:divsChild>
            <w:div w:id="1988974731">
              <w:marLeft w:val="0"/>
              <w:marRight w:val="0"/>
              <w:marTop w:val="0"/>
              <w:marBottom w:val="0"/>
              <w:divBdr>
                <w:top w:val="none" w:sz="0" w:space="0" w:color="auto"/>
                <w:left w:val="none" w:sz="0" w:space="0" w:color="auto"/>
                <w:bottom w:val="none" w:sz="0" w:space="0" w:color="auto"/>
                <w:right w:val="none" w:sz="0" w:space="0" w:color="auto"/>
              </w:divBdr>
              <w:divsChild>
                <w:div w:id="1063017141">
                  <w:marLeft w:val="0"/>
                  <w:marRight w:val="0"/>
                  <w:marTop w:val="0"/>
                  <w:marBottom w:val="0"/>
                  <w:divBdr>
                    <w:top w:val="none" w:sz="0" w:space="0" w:color="auto"/>
                    <w:left w:val="none" w:sz="0" w:space="0" w:color="auto"/>
                    <w:bottom w:val="none" w:sz="0" w:space="0" w:color="auto"/>
                    <w:right w:val="none" w:sz="0" w:space="0" w:color="auto"/>
                  </w:divBdr>
                  <w:divsChild>
                    <w:div w:id="56369393">
                      <w:marLeft w:val="0"/>
                      <w:marRight w:val="0"/>
                      <w:marTop w:val="0"/>
                      <w:marBottom w:val="0"/>
                      <w:divBdr>
                        <w:top w:val="none" w:sz="0" w:space="0" w:color="auto"/>
                        <w:left w:val="none" w:sz="0" w:space="0" w:color="auto"/>
                        <w:bottom w:val="none" w:sz="0" w:space="0" w:color="auto"/>
                        <w:right w:val="none" w:sz="0" w:space="0" w:color="auto"/>
                      </w:divBdr>
                      <w:divsChild>
                        <w:div w:id="1592351704">
                          <w:marLeft w:val="0"/>
                          <w:marRight w:val="0"/>
                          <w:marTop w:val="0"/>
                          <w:marBottom w:val="0"/>
                          <w:divBdr>
                            <w:top w:val="none" w:sz="0" w:space="0" w:color="auto"/>
                            <w:left w:val="none" w:sz="0" w:space="0" w:color="auto"/>
                            <w:bottom w:val="none" w:sz="0" w:space="0" w:color="auto"/>
                            <w:right w:val="none" w:sz="0" w:space="0" w:color="auto"/>
                          </w:divBdr>
                          <w:divsChild>
                            <w:div w:id="1495871430">
                              <w:marLeft w:val="0"/>
                              <w:marRight w:val="0"/>
                              <w:marTop w:val="0"/>
                              <w:marBottom w:val="0"/>
                              <w:divBdr>
                                <w:top w:val="none" w:sz="0" w:space="0" w:color="auto"/>
                                <w:left w:val="none" w:sz="0" w:space="0" w:color="auto"/>
                                <w:bottom w:val="none" w:sz="0" w:space="0" w:color="auto"/>
                                <w:right w:val="none" w:sz="0" w:space="0" w:color="auto"/>
                              </w:divBdr>
                              <w:divsChild>
                                <w:div w:id="1651212169">
                                  <w:marLeft w:val="0"/>
                                  <w:marRight w:val="0"/>
                                  <w:marTop w:val="0"/>
                                  <w:marBottom w:val="0"/>
                                  <w:divBdr>
                                    <w:top w:val="none" w:sz="0" w:space="0" w:color="auto"/>
                                    <w:left w:val="none" w:sz="0" w:space="0" w:color="auto"/>
                                    <w:bottom w:val="none" w:sz="0" w:space="0" w:color="auto"/>
                                    <w:right w:val="none" w:sz="0" w:space="0" w:color="auto"/>
                                  </w:divBdr>
                                  <w:divsChild>
                                    <w:div w:id="264969541">
                                      <w:marLeft w:val="0"/>
                                      <w:marRight w:val="0"/>
                                      <w:marTop w:val="0"/>
                                      <w:marBottom w:val="0"/>
                                      <w:divBdr>
                                        <w:top w:val="none" w:sz="0" w:space="0" w:color="auto"/>
                                        <w:left w:val="none" w:sz="0" w:space="0" w:color="auto"/>
                                        <w:bottom w:val="none" w:sz="0" w:space="0" w:color="auto"/>
                                        <w:right w:val="none" w:sz="0" w:space="0" w:color="auto"/>
                                      </w:divBdr>
                                      <w:divsChild>
                                        <w:div w:id="130902881">
                                          <w:marLeft w:val="0"/>
                                          <w:marRight w:val="0"/>
                                          <w:marTop w:val="0"/>
                                          <w:marBottom w:val="0"/>
                                          <w:divBdr>
                                            <w:top w:val="none" w:sz="0" w:space="0" w:color="auto"/>
                                            <w:left w:val="none" w:sz="0" w:space="0" w:color="auto"/>
                                            <w:bottom w:val="none" w:sz="0" w:space="0" w:color="auto"/>
                                            <w:right w:val="none" w:sz="0" w:space="0" w:color="auto"/>
                                          </w:divBdr>
                                          <w:divsChild>
                                            <w:div w:id="2067146496">
                                              <w:marLeft w:val="0"/>
                                              <w:marRight w:val="0"/>
                                              <w:marTop w:val="0"/>
                                              <w:marBottom w:val="0"/>
                                              <w:divBdr>
                                                <w:top w:val="none" w:sz="0" w:space="0" w:color="auto"/>
                                                <w:left w:val="none" w:sz="0" w:space="0" w:color="auto"/>
                                                <w:bottom w:val="none" w:sz="0" w:space="0" w:color="auto"/>
                                                <w:right w:val="none" w:sz="0" w:space="0" w:color="auto"/>
                                              </w:divBdr>
                                              <w:divsChild>
                                                <w:div w:id="1824543933">
                                                  <w:marLeft w:val="0"/>
                                                  <w:marRight w:val="0"/>
                                                  <w:marTop w:val="0"/>
                                                  <w:marBottom w:val="0"/>
                                                  <w:divBdr>
                                                    <w:top w:val="none" w:sz="0" w:space="0" w:color="auto"/>
                                                    <w:left w:val="none" w:sz="0" w:space="0" w:color="auto"/>
                                                    <w:bottom w:val="none" w:sz="0" w:space="0" w:color="auto"/>
                                                    <w:right w:val="none" w:sz="0" w:space="0" w:color="auto"/>
                                                  </w:divBdr>
                                                  <w:divsChild>
                                                    <w:div w:id="14044922">
                                                      <w:marLeft w:val="0"/>
                                                      <w:marRight w:val="0"/>
                                                      <w:marTop w:val="0"/>
                                                      <w:marBottom w:val="0"/>
                                                      <w:divBdr>
                                                        <w:top w:val="none" w:sz="0" w:space="0" w:color="auto"/>
                                                        <w:left w:val="none" w:sz="0" w:space="0" w:color="auto"/>
                                                        <w:bottom w:val="none" w:sz="0" w:space="0" w:color="auto"/>
                                                        <w:right w:val="none" w:sz="0" w:space="0" w:color="auto"/>
                                                      </w:divBdr>
                                                      <w:divsChild>
                                                        <w:div w:id="16123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69867">
                                              <w:marLeft w:val="0"/>
                                              <w:marRight w:val="0"/>
                                              <w:marTop w:val="0"/>
                                              <w:marBottom w:val="0"/>
                                              <w:divBdr>
                                                <w:top w:val="none" w:sz="0" w:space="0" w:color="auto"/>
                                                <w:left w:val="none" w:sz="0" w:space="0" w:color="auto"/>
                                                <w:bottom w:val="none" w:sz="0" w:space="0" w:color="auto"/>
                                                <w:right w:val="none" w:sz="0" w:space="0" w:color="auto"/>
                                              </w:divBdr>
                                              <w:divsChild>
                                                <w:div w:id="272447171">
                                                  <w:marLeft w:val="0"/>
                                                  <w:marRight w:val="0"/>
                                                  <w:marTop w:val="0"/>
                                                  <w:marBottom w:val="0"/>
                                                  <w:divBdr>
                                                    <w:top w:val="none" w:sz="0" w:space="0" w:color="auto"/>
                                                    <w:left w:val="none" w:sz="0" w:space="0" w:color="auto"/>
                                                    <w:bottom w:val="none" w:sz="0" w:space="0" w:color="auto"/>
                                                    <w:right w:val="none" w:sz="0" w:space="0" w:color="auto"/>
                                                  </w:divBdr>
                                                  <w:divsChild>
                                                    <w:div w:id="1300384523">
                                                      <w:marLeft w:val="0"/>
                                                      <w:marRight w:val="0"/>
                                                      <w:marTop w:val="0"/>
                                                      <w:marBottom w:val="0"/>
                                                      <w:divBdr>
                                                        <w:top w:val="none" w:sz="0" w:space="0" w:color="auto"/>
                                                        <w:left w:val="none" w:sz="0" w:space="0" w:color="auto"/>
                                                        <w:bottom w:val="none" w:sz="0" w:space="0" w:color="auto"/>
                                                        <w:right w:val="none" w:sz="0" w:space="0" w:color="auto"/>
                                                      </w:divBdr>
                                                      <w:divsChild>
                                                        <w:div w:id="109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1492437">
          <w:marLeft w:val="0"/>
          <w:marRight w:val="0"/>
          <w:marTop w:val="0"/>
          <w:marBottom w:val="0"/>
          <w:divBdr>
            <w:top w:val="none" w:sz="0" w:space="0" w:color="auto"/>
            <w:left w:val="none" w:sz="0" w:space="0" w:color="auto"/>
            <w:bottom w:val="none" w:sz="0" w:space="0" w:color="auto"/>
            <w:right w:val="none" w:sz="0" w:space="0" w:color="auto"/>
          </w:divBdr>
          <w:divsChild>
            <w:div w:id="783229920">
              <w:marLeft w:val="0"/>
              <w:marRight w:val="0"/>
              <w:marTop w:val="0"/>
              <w:marBottom w:val="0"/>
              <w:divBdr>
                <w:top w:val="none" w:sz="0" w:space="0" w:color="auto"/>
                <w:left w:val="none" w:sz="0" w:space="0" w:color="auto"/>
                <w:bottom w:val="none" w:sz="0" w:space="0" w:color="auto"/>
                <w:right w:val="none" w:sz="0" w:space="0" w:color="auto"/>
              </w:divBdr>
              <w:divsChild>
                <w:div w:id="582573677">
                  <w:marLeft w:val="0"/>
                  <w:marRight w:val="0"/>
                  <w:marTop w:val="0"/>
                  <w:marBottom w:val="0"/>
                  <w:divBdr>
                    <w:top w:val="none" w:sz="0" w:space="0" w:color="auto"/>
                    <w:left w:val="none" w:sz="0" w:space="0" w:color="auto"/>
                    <w:bottom w:val="none" w:sz="0" w:space="0" w:color="auto"/>
                    <w:right w:val="none" w:sz="0" w:space="0" w:color="auto"/>
                  </w:divBdr>
                  <w:divsChild>
                    <w:div w:id="142175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79971">
      <w:bodyDiv w:val="1"/>
      <w:marLeft w:val="0"/>
      <w:marRight w:val="0"/>
      <w:marTop w:val="0"/>
      <w:marBottom w:val="0"/>
      <w:divBdr>
        <w:top w:val="none" w:sz="0" w:space="0" w:color="auto"/>
        <w:left w:val="none" w:sz="0" w:space="0" w:color="auto"/>
        <w:bottom w:val="none" w:sz="0" w:space="0" w:color="auto"/>
        <w:right w:val="none" w:sz="0" w:space="0" w:color="auto"/>
      </w:divBdr>
    </w:div>
    <w:div w:id="612324864">
      <w:bodyDiv w:val="1"/>
      <w:marLeft w:val="0"/>
      <w:marRight w:val="0"/>
      <w:marTop w:val="0"/>
      <w:marBottom w:val="0"/>
      <w:divBdr>
        <w:top w:val="none" w:sz="0" w:space="0" w:color="auto"/>
        <w:left w:val="none" w:sz="0" w:space="0" w:color="auto"/>
        <w:bottom w:val="none" w:sz="0" w:space="0" w:color="auto"/>
        <w:right w:val="none" w:sz="0" w:space="0" w:color="auto"/>
      </w:divBdr>
      <w:divsChild>
        <w:div w:id="1812599663">
          <w:marLeft w:val="0"/>
          <w:marRight w:val="0"/>
          <w:marTop w:val="0"/>
          <w:marBottom w:val="0"/>
          <w:divBdr>
            <w:top w:val="none" w:sz="0" w:space="0" w:color="auto"/>
            <w:left w:val="none" w:sz="0" w:space="0" w:color="auto"/>
            <w:bottom w:val="none" w:sz="0" w:space="0" w:color="auto"/>
            <w:right w:val="none" w:sz="0" w:space="0" w:color="auto"/>
          </w:divBdr>
          <w:divsChild>
            <w:div w:id="1135946397">
              <w:marLeft w:val="0"/>
              <w:marRight w:val="0"/>
              <w:marTop w:val="0"/>
              <w:marBottom w:val="0"/>
              <w:divBdr>
                <w:top w:val="none" w:sz="0" w:space="0" w:color="auto"/>
                <w:left w:val="none" w:sz="0" w:space="0" w:color="auto"/>
                <w:bottom w:val="none" w:sz="0" w:space="0" w:color="auto"/>
                <w:right w:val="none" w:sz="0" w:space="0" w:color="auto"/>
              </w:divBdr>
              <w:divsChild>
                <w:div w:id="1928926198">
                  <w:marLeft w:val="0"/>
                  <w:marRight w:val="0"/>
                  <w:marTop w:val="0"/>
                  <w:marBottom w:val="0"/>
                  <w:divBdr>
                    <w:top w:val="none" w:sz="0" w:space="0" w:color="auto"/>
                    <w:left w:val="none" w:sz="0" w:space="0" w:color="auto"/>
                    <w:bottom w:val="none" w:sz="0" w:space="0" w:color="auto"/>
                    <w:right w:val="none" w:sz="0" w:space="0" w:color="auto"/>
                  </w:divBdr>
                  <w:divsChild>
                    <w:div w:id="419914361">
                      <w:marLeft w:val="0"/>
                      <w:marRight w:val="0"/>
                      <w:marTop w:val="0"/>
                      <w:marBottom w:val="0"/>
                      <w:divBdr>
                        <w:top w:val="none" w:sz="0" w:space="0" w:color="auto"/>
                        <w:left w:val="none" w:sz="0" w:space="0" w:color="auto"/>
                        <w:bottom w:val="none" w:sz="0" w:space="0" w:color="auto"/>
                        <w:right w:val="none" w:sz="0" w:space="0" w:color="auto"/>
                      </w:divBdr>
                      <w:divsChild>
                        <w:div w:id="1453401011">
                          <w:marLeft w:val="0"/>
                          <w:marRight w:val="0"/>
                          <w:marTop w:val="0"/>
                          <w:marBottom w:val="0"/>
                          <w:divBdr>
                            <w:top w:val="none" w:sz="0" w:space="0" w:color="auto"/>
                            <w:left w:val="none" w:sz="0" w:space="0" w:color="auto"/>
                            <w:bottom w:val="none" w:sz="0" w:space="0" w:color="auto"/>
                            <w:right w:val="none" w:sz="0" w:space="0" w:color="auto"/>
                          </w:divBdr>
                          <w:divsChild>
                            <w:div w:id="18672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706577">
      <w:bodyDiv w:val="1"/>
      <w:marLeft w:val="0"/>
      <w:marRight w:val="0"/>
      <w:marTop w:val="0"/>
      <w:marBottom w:val="0"/>
      <w:divBdr>
        <w:top w:val="none" w:sz="0" w:space="0" w:color="auto"/>
        <w:left w:val="none" w:sz="0" w:space="0" w:color="auto"/>
        <w:bottom w:val="none" w:sz="0" w:space="0" w:color="auto"/>
        <w:right w:val="none" w:sz="0" w:space="0" w:color="auto"/>
      </w:divBdr>
    </w:div>
    <w:div w:id="616259877">
      <w:bodyDiv w:val="1"/>
      <w:marLeft w:val="0"/>
      <w:marRight w:val="0"/>
      <w:marTop w:val="0"/>
      <w:marBottom w:val="0"/>
      <w:divBdr>
        <w:top w:val="none" w:sz="0" w:space="0" w:color="auto"/>
        <w:left w:val="none" w:sz="0" w:space="0" w:color="auto"/>
        <w:bottom w:val="none" w:sz="0" w:space="0" w:color="auto"/>
        <w:right w:val="none" w:sz="0" w:space="0" w:color="auto"/>
      </w:divBdr>
      <w:divsChild>
        <w:div w:id="1433550043">
          <w:marLeft w:val="0"/>
          <w:marRight w:val="0"/>
          <w:marTop w:val="0"/>
          <w:marBottom w:val="0"/>
          <w:divBdr>
            <w:top w:val="none" w:sz="0" w:space="0" w:color="auto"/>
            <w:left w:val="none" w:sz="0" w:space="0" w:color="auto"/>
            <w:bottom w:val="none" w:sz="0" w:space="0" w:color="auto"/>
            <w:right w:val="none" w:sz="0" w:space="0" w:color="auto"/>
          </w:divBdr>
          <w:divsChild>
            <w:div w:id="14221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08976">
      <w:bodyDiv w:val="1"/>
      <w:marLeft w:val="0"/>
      <w:marRight w:val="0"/>
      <w:marTop w:val="0"/>
      <w:marBottom w:val="0"/>
      <w:divBdr>
        <w:top w:val="none" w:sz="0" w:space="0" w:color="auto"/>
        <w:left w:val="none" w:sz="0" w:space="0" w:color="auto"/>
        <w:bottom w:val="none" w:sz="0" w:space="0" w:color="auto"/>
        <w:right w:val="none" w:sz="0" w:space="0" w:color="auto"/>
      </w:divBdr>
    </w:div>
    <w:div w:id="626083140">
      <w:bodyDiv w:val="1"/>
      <w:marLeft w:val="0"/>
      <w:marRight w:val="0"/>
      <w:marTop w:val="0"/>
      <w:marBottom w:val="0"/>
      <w:divBdr>
        <w:top w:val="none" w:sz="0" w:space="0" w:color="auto"/>
        <w:left w:val="none" w:sz="0" w:space="0" w:color="auto"/>
        <w:bottom w:val="none" w:sz="0" w:space="0" w:color="auto"/>
        <w:right w:val="none" w:sz="0" w:space="0" w:color="auto"/>
      </w:divBdr>
      <w:divsChild>
        <w:div w:id="855995441">
          <w:marLeft w:val="0"/>
          <w:marRight w:val="0"/>
          <w:marTop w:val="0"/>
          <w:marBottom w:val="0"/>
          <w:divBdr>
            <w:top w:val="none" w:sz="0" w:space="0" w:color="auto"/>
            <w:left w:val="none" w:sz="0" w:space="0" w:color="auto"/>
            <w:bottom w:val="none" w:sz="0" w:space="0" w:color="auto"/>
            <w:right w:val="none" w:sz="0" w:space="0" w:color="auto"/>
          </w:divBdr>
          <w:divsChild>
            <w:div w:id="1489831320">
              <w:marLeft w:val="0"/>
              <w:marRight w:val="0"/>
              <w:marTop w:val="0"/>
              <w:marBottom w:val="0"/>
              <w:divBdr>
                <w:top w:val="none" w:sz="0" w:space="0" w:color="auto"/>
                <w:left w:val="none" w:sz="0" w:space="0" w:color="auto"/>
                <w:bottom w:val="none" w:sz="0" w:space="0" w:color="auto"/>
                <w:right w:val="none" w:sz="0" w:space="0" w:color="auto"/>
              </w:divBdr>
              <w:divsChild>
                <w:div w:id="1428117232">
                  <w:marLeft w:val="0"/>
                  <w:marRight w:val="0"/>
                  <w:marTop w:val="0"/>
                  <w:marBottom w:val="0"/>
                  <w:divBdr>
                    <w:top w:val="none" w:sz="0" w:space="0" w:color="auto"/>
                    <w:left w:val="none" w:sz="0" w:space="0" w:color="auto"/>
                    <w:bottom w:val="none" w:sz="0" w:space="0" w:color="auto"/>
                    <w:right w:val="none" w:sz="0" w:space="0" w:color="auto"/>
                  </w:divBdr>
                  <w:divsChild>
                    <w:div w:id="987707892">
                      <w:marLeft w:val="0"/>
                      <w:marRight w:val="0"/>
                      <w:marTop w:val="0"/>
                      <w:marBottom w:val="0"/>
                      <w:divBdr>
                        <w:top w:val="none" w:sz="0" w:space="0" w:color="auto"/>
                        <w:left w:val="none" w:sz="0" w:space="0" w:color="auto"/>
                        <w:bottom w:val="none" w:sz="0" w:space="0" w:color="auto"/>
                        <w:right w:val="none" w:sz="0" w:space="0" w:color="auto"/>
                      </w:divBdr>
                      <w:divsChild>
                        <w:div w:id="1355494211">
                          <w:marLeft w:val="0"/>
                          <w:marRight w:val="0"/>
                          <w:marTop w:val="0"/>
                          <w:marBottom w:val="0"/>
                          <w:divBdr>
                            <w:top w:val="none" w:sz="0" w:space="0" w:color="auto"/>
                            <w:left w:val="none" w:sz="0" w:space="0" w:color="auto"/>
                            <w:bottom w:val="none" w:sz="0" w:space="0" w:color="auto"/>
                            <w:right w:val="none" w:sz="0" w:space="0" w:color="auto"/>
                          </w:divBdr>
                          <w:divsChild>
                            <w:div w:id="14183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157283">
      <w:bodyDiv w:val="1"/>
      <w:marLeft w:val="0"/>
      <w:marRight w:val="0"/>
      <w:marTop w:val="0"/>
      <w:marBottom w:val="0"/>
      <w:divBdr>
        <w:top w:val="none" w:sz="0" w:space="0" w:color="auto"/>
        <w:left w:val="none" w:sz="0" w:space="0" w:color="auto"/>
        <w:bottom w:val="none" w:sz="0" w:space="0" w:color="auto"/>
        <w:right w:val="none" w:sz="0" w:space="0" w:color="auto"/>
      </w:divBdr>
      <w:divsChild>
        <w:div w:id="1089429064">
          <w:marLeft w:val="0"/>
          <w:marRight w:val="0"/>
          <w:marTop w:val="0"/>
          <w:marBottom w:val="0"/>
          <w:divBdr>
            <w:top w:val="none" w:sz="0" w:space="0" w:color="auto"/>
            <w:left w:val="none" w:sz="0" w:space="0" w:color="auto"/>
            <w:bottom w:val="none" w:sz="0" w:space="0" w:color="auto"/>
            <w:right w:val="none" w:sz="0" w:space="0" w:color="auto"/>
          </w:divBdr>
          <w:divsChild>
            <w:div w:id="16431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1216">
      <w:bodyDiv w:val="1"/>
      <w:marLeft w:val="0"/>
      <w:marRight w:val="0"/>
      <w:marTop w:val="0"/>
      <w:marBottom w:val="0"/>
      <w:divBdr>
        <w:top w:val="none" w:sz="0" w:space="0" w:color="auto"/>
        <w:left w:val="none" w:sz="0" w:space="0" w:color="auto"/>
        <w:bottom w:val="none" w:sz="0" w:space="0" w:color="auto"/>
        <w:right w:val="none" w:sz="0" w:space="0" w:color="auto"/>
      </w:divBdr>
      <w:divsChild>
        <w:div w:id="1017267696">
          <w:marLeft w:val="0"/>
          <w:marRight w:val="0"/>
          <w:marTop w:val="0"/>
          <w:marBottom w:val="0"/>
          <w:divBdr>
            <w:top w:val="none" w:sz="0" w:space="0" w:color="auto"/>
            <w:left w:val="none" w:sz="0" w:space="0" w:color="auto"/>
            <w:bottom w:val="none" w:sz="0" w:space="0" w:color="auto"/>
            <w:right w:val="none" w:sz="0" w:space="0" w:color="auto"/>
          </w:divBdr>
          <w:divsChild>
            <w:div w:id="5427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9217">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6419">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8877648">
      <w:bodyDiv w:val="1"/>
      <w:marLeft w:val="0"/>
      <w:marRight w:val="0"/>
      <w:marTop w:val="0"/>
      <w:marBottom w:val="0"/>
      <w:divBdr>
        <w:top w:val="none" w:sz="0" w:space="0" w:color="auto"/>
        <w:left w:val="none" w:sz="0" w:space="0" w:color="auto"/>
        <w:bottom w:val="none" w:sz="0" w:space="0" w:color="auto"/>
        <w:right w:val="none" w:sz="0" w:space="0" w:color="auto"/>
      </w:divBdr>
    </w:div>
    <w:div w:id="639118812">
      <w:bodyDiv w:val="1"/>
      <w:marLeft w:val="0"/>
      <w:marRight w:val="0"/>
      <w:marTop w:val="0"/>
      <w:marBottom w:val="0"/>
      <w:divBdr>
        <w:top w:val="none" w:sz="0" w:space="0" w:color="auto"/>
        <w:left w:val="none" w:sz="0" w:space="0" w:color="auto"/>
        <w:bottom w:val="none" w:sz="0" w:space="0" w:color="auto"/>
        <w:right w:val="none" w:sz="0" w:space="0" w:color="auto"/>
      </w:divBdr>
    </w:div>
    <w:div w:id="642391431">
      <w:bodyDiv w:val="1"/>
      <w:marLeft w:val="0"/>
      <w:marRight w:val="0"/>
      <w:marTop w:val="0"/>
      <w:marBottom w:val="0"/>
      <w:divBdr>
        <w:top w:val="none" w:sz="0" w:space="0" w:color="auto"/>
        <w:left w:val="none" w:sz="0" w:space="0" w:color="auto"/>
        <w:bottom w:val="none" w:sz="0" w:space="0" w:color="auto"/>
        <w:right w:val="none" w:sz="0" w:space="0" w:color="auto"/>
      </w:divBdr>
      <w:divsChild>
        <w:div w:id="545685017">
          <w:marLeft w:val="0"/>
          <w:marRight w:val="0"/>
          <w:marTop w:val="0"/>
          <w:marBottom w:val="0"/>
          <w:divBdr>
            <w:top w:val="none" w:sz="0" w:space="0" w:color="auto"/>
            <w:left w:val="none" w:sz="0" w:space="0" w:color="auto"/>
            <w:bottom w:val="none" w:sz="0" w:space="0" w:color="auto"/>
            <w:right w:val="none" w:sz="0" w:space="0" w:color="auto"/>
          </w:divBdr>
          <w:divsChild>
            <w:div w:id="100035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7282">
      <w:bodyDiv w:val="1"/>
      <w:marLeft w:val="0"/>
      <w:marRight w:val="0"/>
      <w:marTop w:val="0"/>
      <w:marBottom w:val="0"/>
      <w:divBdr>
        <w:top w:val="none" w:sz="0" w:space="0" w:color="auto"/>
        <w:left w:val="none" w:sz="0" w:space="0" w:color="auto"/>
        <w:bottom w:val="none" w:sz="0" w:space="0" w:color="auto"/>
        <w:right w:val="none" w:sz="0" w:space="0" w:color="auto"/>
      </w:divBdr>
      <w:divsChild>
        <w:div w:id="1948003572">
          <w:marLeft w:val="0"/>
          <w:marRight w:val="0"/>
          <w:marTop w:val="0"/>
          <w:marBottom w:val="0"/>
          <w:divBdr>
            <w:top w:val="none" w:sz="0" w:space="0" w:color="auto"/>
            <w:left w:val="none" w:sz="0" w:space="0" w:color="auto"/>
            <w:bottom w:val="none" w:sz="0" w:space="0" w:color="auto"/>
            <w:right w:val="none" w:sz="0" w:space="0" w:color="auto"/>
          </w:divBdr>
          <w:divsChild>
            <w:div w:id="13982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7375">
      <w:bodyDiv w:val="1"/>
      <w:marLeft w:val="0"/>
      <w:marRight w:val="0"/>
      <w:marTop w:val="0"/>
      <w:marBottom w:val="0"/>
      <w:divBdr>
        <w:top w:val="none" w:sz="0" w:space="0" w:color="auto"/>
        <w:left w:val="none" w:sz="0" w:space="0" w:color="auto"/>
        <w:bottom w:val="none" w:sz="0" w:space="0" w:color="auto"/>
        <w:right w:val="none" w:sz="0" w:space="0" w:color="auto"/>
      </w:divBdr>
      <w:divsChild>
        <w:div w:id="1526597950">
          <w:marLeft w:val="0"/>
          <w:marRight w:val="0"/>
          <w:marTop w:val="0"/>
          <w:marBottom w:val="0"/>
          <w:divBdr>
            <w:top w:val="none" w:sz="0" w:space="0" w:color="auto"/>
            <w:left w:val="none" w:sz="0" w:space="0" w:color="auto"/>
            <w:bottom w:val="none" w:sz="0" w:space="0" w:color="auto"/>
            <w:right w:val="none" w:sz="0" w:space="0" w:color="auto"/>
          </w:divBdr>
          <w:divsChild>
            <w:div w:id="529685449">
              <w:marLeft w:val="0"/>
              <w:marRight w:val="0"/>
              <w:marTop w:val="0"/>
              <w:marBottom w:val="0"/>
              <w:divBdr>
                <w:top w:val="none" w:sz="0" w:space="0" w:color="auto"/>
                <w:left w:val="none" w:sz="0" w:space="0" w:color="auto"/>
                <w:bottom w:val="none" w:sz="0" w:space="0" w:color="auto"/>
                <w:right w:val="none" w:sz="0" w:space="0" w:color="auto"/>
              </w:divBdr>
              <w:divsChild>
                <w:div w:id="433983403">
                  <w:marLeft w:val="0"/>
                  <w:marRight w:val="0"/>
                  <w:marTop w:val="0"/>
                  <w:marBottom w:val="0"/>
                  <w:divBdr>
                    <w:top w:val="none" w:sz="0" w:space="0" w:color="auto"/>
                    <w:left w:val="none" w:sz="0" w:space="0" w:color="auto"/>
                    <w:bottom w:val="none" w:sz="0" w:space="0" w:color="auto"/>
                    <w:right w:val="none" w:sz="0" w:space="0" w:color="auto"/>
                  </w:divBdr>
                  <w:divsChild>
                    <w:div w:id="658197530">
                      <w:marLeft w:val="0"/>
                      <w:marRight w:val="0"/>
                      <w:marTop w:val="0"/>
                      <w:marBottom w:val="0"/>
                      <w:divBdr>
                        <w:top w:val="none" w:sz="0" w:space="0" w:color="auto"/>
                        <w:left w:val="none" w:sz="0" w:space="0" w:color="auto"/>
                        <w:bottom w:val="none" w:sz="0" w:space="0" w:color="auto"/>
                        <w:right w:val="none" w:sz="0" w:space="0" w:color="auto"/>
                      </w:divBdr>
                      <w:divsChild>
                        <w:div w:id="223877366">
                          <w:marLeft w:val="0"/>
                          <w:marRight w:val="0"/>
                          <w:marTop w:val="0"/>
                          <w:marBottom w:val="0"/>
                          <w:divBdr>
                            <w:top w:val="none" w:sz="0" w:space="0" w:color="auto"/>
                            <w:left w:val="none" w:sz="0" w:space="0" w:color="auto"/>
                            <w:bottom w:val="none" w:sz="0" w:space="0" w:color="auto"/>
                            <w:right w:val="none" w:sz="0" w:space="0" w:color="auto"/>
                          </w:divBdr>
                          <w:divsChild>
                            <w:div w:id="17215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48560048">
      <w:bodyDiv w:val="1"/>
      <w:marLeft w:val="0"/>
      <w:marRight w:val="0"/>
      <w:marTop w:val="0"/>
      <w:marBottom w:val="0"/>
      <w:divBdr>
        <w:top w:val="none" w:sz="0" w:space="0" w:color="auto"/>
        <w:left w:val="none" w:sz="0" w:space="0" w:color="auto"/>
        <w:bottom w:val="none" w:sz="0" w:space="0" w:color="auto"/>
        <w:right w:val="none" w:sz="0" w:space="0" w:color="auto"/>
      </w:divBdr>
    </w:div>
    <w:div w:id="651182188">
      <w:bodyDiv w:val="1"/>
      <w:marLeft w:val="0"/>
      <w:marRight w:val="0"/>
      <w:marTop w:val="0"/>
      <w:marBottom w:val="0"/>
      <w:divBdr>
        <w:top w:val="none" w:sz="0" w:space="0" w:color="auto"/>
        <w:left w:val="none" w:sz="0" w:space="0" w:color="auto"/>
        <w:bottom w:val="none" w:sz="0" w:space="0" w:color="auto"/>
        <w:right w:val="none" w:sz="0" w:space="0" w:color="auto"/>
      </w:divBdr>
    </w:div>
    <w:div w:id="652804660">
      <w:bodyDiv w:val="1"/>
      <w:marLeft w:val="0"/>
      <w:marRight w:val="0"/>
      <w:marTop w:val="0"/>
      <w:marBottom w:val="0"/>
      <w:divBdr>
        <w:top w:val="none" w:sz="0" w:space="0" w:color="auto"/>
        <w:left w:val="none" w:sz="0" w:space="0" w:color="auto"/>
        <w:bottom w:val="none" w:sz="0" w:space="0" w:color="auto"/>
        <w:right w:val="none" w:sz="0" w:space="0" w:color="auto"/>
      </w:divBdr>
      <w:divsChild>
        <w:div w:id="1094979636">
          <w:marLeft w:val="0"/>
          <w:marRight w:val="0"/>
          <w:marTop w:val="0"/>
          <w:marBottom w:val="0"/>
          <w:divBdr>
            <w:top w:val="none" w:sz="0" w:space="0" w:color="auto"/>
            <w:left w:val="none" w:sz="0" w:space="0" w:color="auto"/>
            <w:bottom w:val="none" w:sz="0" w:space="0" w:color="auto"/>
            <w:right w:val="none" w:sz="0" w:space="0" w:color="auto"/>
          </w:divBdr>
          <w:divsChild>
            <w:div w:id="1189567339">
              <w:marLeft w:val="0"/>
              <w:marRight w:val="0"/>
              <w:marTop w:val="0"/>
              <w:marBottom w:val="0"/>
              <w:divBdr>
                <w:top w:val="none" w:sz="0" w:space="0" w:color="auto"/>
                <w:left w:val="none" w:sz="0" w:space="0" w:color="auto"/>
                <w:bottom w:val="none" w:sz="0" w:space="0" w:color="auto"/>
                <w:right w:val="none" w:sz="0" w:space="0" w:color="auto"/>
              </w:divBdr>
              <w:divsChild>
                <w:div w:id="1504276850">
                  <w:marLeft w:val="0"/>
                  <w:marRight w:val="0"/>
                  <w:marTop w:val="0"/>
                  <w:marBottom w:val="0"/>
                  <w:divBdr>
                    <w:top w:val="none" w:sz="0" w:space="0" w:color="auto"/>
                    <w:left w:val="none" w:sz="0" w:space="0" w:color="auto"/>
                    <w:bottom w:val="none" w:sz="0" w:space="0" w:color="auto"/>
                    <w:right w:val="none" w:sz="0" w:space="0" w:color="auto"/>
                  </w:divBdr>
                  <w:divsChild>
                    <w:div w:id="806777493">
                      <w:marLeft w:val="0"/>
                      <w:marRight w:val="0"/>
                      <w:marTop w:val="0"/>
                      <w:marBottom w:val="0"/>
                      <w:divBdr>
                        <w:top w:val="none" w:sz="0" w:space="0" w:color="auto"/>
                        <w:left w:val="none" w:sz="0" w:space="0" w:color="auto"/>
                        <w:bottom w:val="none" w:sz="0" w:space="0" w:color="auto"/>
                        <w:right w:val="none" w:sz="0" w:space="0" w:color="auto"/>
                      </w:divBdr>
                      <w:divsChild>
                        <w:div w:id="927544411">
                          <w:marLeft w:val="0"/>
                          <w:marRight w:val="0"/>
                          <w:marTop w:val="0"/>
                          <w:marBottom w:val="0"/>
                          <w:divBdr>
                            <w:top w:val="none" w:sz="0" w:space="0" w:color="auto"/>
                            <w:left w:val="none" w:sz="0" w:space="0" w:color="auto"/>
                            <w:bottom w:val="none" w:sz="0" w:space="0" w:color="auto"/>
                            <w:right w:val="none" w:sz="0" w:space="0" w:color="auto"/>
                          </w:divBdr>
                          <w:divsChild>
                            <w:div w:id="195921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265769">
      <w:bodyDiv w:val="1"/>
      <w:marLeft w:val="0"/>
      <w:marRight w:val="0"/>
      <w:marTop w:val="0"/>
      <w:marBottom w:val="0"/>
      <w:divBdr>
        <w:top w:val="none" w:sz="0" w:space="0" w:color="auto"/>
        <w:left w:val="none" w:sz="0" w:space="0" w:color="auto"/>
        <w:bottom w:val="none" w:sz="0" w:space="0" w:color="auto"/>
        <w:right w:val="none" w:sz="0" w:space="0" w:color="auto"/>
      </w:divBdr>
      <w:divsChild>
        <w:div w:id="377054967">
          <w:marLeft w:val="0"/>
          <w:marRight w:val="0"/>
          <w:marTop w:val="0"/>
          <w:marBottom w:val="0"/>
          <w:divBdr>
            <w:top w:val="none" w:sz="0" w:space="0" w:color="auto"/>
            <w:left w:val="none" w:sz="0" w:space="0" w:color="auto"/>
            <w:bottom w:val="none" w:sz="0" w:space="0" w:color="auto"/>
            <w:right w:val="none" w:sz="0" w:space="0" w:color="auto"/>
          </w:divBdr>
          <w:divsChild>
            <w:div w:id="1820922702">
              <w:marLeft w:val="0"/>
              <w:marRight w:val="0"/>
              <w:marTop w:val="0"/>
              <w:marBottom w:val="0"/>
              <w:divBdr>
                <w:top w:val="none" w:sz="0" w:space="0" w:color="auto"/>
                <w:left w:val="none" w:sz="0" w:space="0" w:color="auto"/>
                <w:bottom w:val="none" w:sz="0" w:space="0" w:color="auto"/>
                <w:right w:val="none" w:sz="0" w:space="0" w:color="auto"/>
              </w:divBdr>
              <w:divsChild>
                <w:div w:id="440490240">
                  <w:marLeft w:val="0"/>
                  <w:marRight w:val="0"/>
                  <w:marTop w:val="0"/>
                  <w:marBottom w:val="0"/>
                  <w:divBdr>
                    <w:top w:val="none" w:sz="0" w:space="0" w:color="auto"/>
                    <w:left w:val="none" w:sz="0" w:space="0" w:color="auto"/>
                    <w:bottom w:val="none" w:sz="0" w:space="0" w:color="auto"/>
                    <w:right w:val="none" w:sz="0" w:space="0" w:color="auto"/>
                  </w:divBdr>
                  <w:divsChild>
                    <w:div w:id="970984556">
                      <w:marLeft w:val="0"/>
                      <w:marRight w:val="0"/>
                      <w:marTop w:val="0"/>
                      <w:marBottom w:val="0"/>
                      <w:divBdr>
                        <w:top w:val="none" w:sz="0" w:space="0" w:color="auto"/>
                        <w:left w:val="none" w:sz="0" w:space="0" w:color="auto"/>
                        <w:bottom w:val="none" w:sz="0" w:space="0" w:color="auto"/>
                        <w:right w:val="none" w:sz="0" w:space="0" w:color="auto"/>
                      </w:divBdr>
                      <w:divsChild>
                        <w:div w:id="603611628">
                          <w:marLeft w:val="0"/>
                          <w:marRight w:val="0"/>
                          <w:marTop w:val="0"/>
                          <w:marBottom w:val="0"/>
                          <w:divBdr>
                            <w:top w:val="none" w:sz="0" w:space="0" w:color="auto"/>
                            <w:left w:val="none" w:sz="0" w:space="0" w:color="auto"/>
                            <w:bottom w:val="none" w:sz="0" w:space="0" w:color="auto"/>
                            <w:right w:val="none" w:sz="0" w:space="0" w:color="auto"/>
                          </w:divBdr>
                          <w:divsChild>
                            <w:div w:id="18943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569520">
      <w:bodyDiv w:val="1"/>
      <w:marLeft w:val="0"/>
      <w:marRight w:val="0"/>
      <w:marTop w:val="0"/>
      <w:marBottom w:val="0"/>
      <w:divBdr>
        <w:top w:val="none" w:sz="0" w:space="0" w:color="auto"/>
        <w:left w:val="none" w:sz="0" w:space="0" w:color="auto"/>
        <w:bottom w:val="none" w:sz="0" w:space="0" w:color="auto"/>
        <w:right w:val="none" w:sz="0" w:space="0" w:color="auto"/>
      </w:divBdr>
    </w:div>
    <w:div w:id="656689961">
      <w:bodyDiv w:val="1"/>
      <w:marLeft w:val="0"/>
      <w:marRight w:val="0"/>
      <w:marTop w:val="0"/>
      <w:marBottom w:val="0"/>
      <w:divBdr>
        <w:top w:val="none" w:sz="0" w:space="0" w:color="auto"/>
        <w:left w:val="none" w:sz="0" w:space="0" w:color="auto"/>
        <w:bottom w:val="none" w:sz="0" w:space="0" w:color="auto"/>
        <w:right w:val="none" w:sz="0" w:space="0" w:color="auto"/>
      </w:divBdr>
      <w:divsChild>
        <w:div w:id="1734964143">
          <w:marLeft w:val="0"/>
          <w:marRight w:val="0"/>
          <w:marTop w:val="0"/>
          <w:marBottom w:val="0"/>
          <w:divBdr>
            <w:top w:val="none" w:sz="0" w:space="0" w:color="auto"/>
            <w:left w:val="none" w:sz="0" w:space="0" w:color="auto"/>
            <w:bottom w:val="none" w:sz="0" w:space="0" w:color="auto"/>
            <w:right w:val="none" w:sz="0" w:space="0" w:color="auto"/>
          </w:divBdr>
          <w:divsChild>
            <w:div w:id="303704323">
              <w:marLeft w:val="0"/>
              <w:marRight w:val="0"/>
              <w:marTop w:val="0"/>
              <w:marBottom w:val="0"/>
              <w:divBdr>
                <w:top w:val="none" w:sz="0" w:space="0" w:color="auto"/>
                <w:left w:val="none" w:sz="0" w:space="0" w:color="auto"/>
                <w:bottom w:val="none" w:sz="0" w:space="0" w:color="auto"/>
                <w:right w:val="none" w:sz="0" w:space="0" w:color="auto"/>
              </w:divBdr>
              <w:divsChild>
                <w:div w:id="1252398062">
                  <w:marLeft w:val="0"/>
                  <w:marRight w:val="0"/>
                  <w:marTop w:val="0"/>
                  <w:marBottom w:val="0"/>
                  <w:divBdr>
                    <w:top w:val="none" w:sz="0" w:space="0" w:color="auto"/>
                    <w:left w:val="none" w:sz="0" w:space="0" w:color="auto"/>
                    <w:bottom w:val="none" w:sz="0" w:space="0" w:color="auto"/>
                    <w:right w:val="none" w:sz="0" w:space="0" w:color="auto"/>
                  </w:divBdr>
                  <w:divsChild>
                    <w:div w:id="326713654">
                      <w:marLeft w:val="0"/>
                      <w:marRight w:val="0"/>
                      <w:marTop w:val="0"/>
                      <w:marBottom w:val="0"/>
                      <w:divBdr>
                        <w:top w:val="none" w:sz="0" w:space="0" w:color="auto"/>
                        <w:left w:val="none" w:sz="0" w:space="0" w:color="auto"/>
                        <w:bottom w:val="none" w:sz="0" w:space="0" w:color="auto"/>
                        <w:right w:val="none" w:sz="0" w:space="0" w:color="auto"/>
                      </w:divBdr>
                      <w:divsChild>
                        <w:div w:id="1882472600">
                          <w:marLeft w:val="0"/>
                          <w:marRight w:val="0"/>
                          <w:marTop w:val="0"/>
                          <w:marBottom w:val="0"/>
                          <w:divBdr>
                            <w:top w:val="none" w:sz="0" w:space="0" w:color="auto"/>
                            <w:left w:val="none" w:sz="0" w:space="0" w:color="auto"/>
                            <w:bottom w:val="none" w:sz="0" w:space="0" w:color="auto"/>
                            <w:right w:val="none" w:sz="0" w:space="0" w:color="auto"/>
                          </w:divBdr>
                          <w:divsChild>
                            <w:div w:id="21242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127348">
      <w:bodyDiv w:val="1"/>
      <w:marLeft w:val="0"/>
      <w:marRight w:val="0"/>
      <w:marTop w:val="0"/>
      <w:marBottom w:val="0"/>
      <w:divBdr>
        <w:top w:val="none" w:sz="0" w:space="0" w:color="auto"/>
        <w:left w:val="none" w:sz="0" w:space="0" w:color="auto"/>
        <w:bottom w:val="none" w:sz="0" w:space="0" w:color="auto"/>
        <w:right w:val="none" w:sz="0" w:space="0" w:color="auto"/>
      </w:divBdr>
      <w:divsChild>
        <w:div w:id="894514594">
          <w:marLeft w:val="0"/>
          <w:marRight w:val="0"/>
          <w:marTop w:val="0"/>
          <w:marBottom w:val="0"/>
          <w:divBdr>
            <w:top w:val="none" w:sz="0" w:space="0" w:color="auto"/>
            <w:left w:val="none" w:sz="0" w:space="0" w:color="auto"/>
            <w:bottom w:val="none" w:sz="0" w:space="0" w:color="auto"/>
            <w:right w:val="none" w:sz="0" w:space="0" w:color="auto"/>
          </w:divBdr>
          <w:divsChild>
            <w:div w:id="14205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3076">
      <w:bodyDiv w:val="1"/>
      <w:marLeft w:val="0"/>
      <w:marRight w:val="0"/>
      <w:marTop w:val="0"/>
      <w:marBottom w:val="0"/>
      <w:divBdr>
        <w:top w:val="none" w:sz="0" w:space="0" w:color="auto"/>
        <w:left w:val="none" w:sz="0" w:space="0" w:color="auto"/>
        <w:bottom w:val="none" w:sz="0" w:space="0" w:color="auto"/>
        <w:right w:val="none" w:sz="0" w:space="0" w:color="auto"/>
      </w:divBdr>
    </w:div>
    <w:div w:id="664013090">
      <w:bodyDiv w:val="1"/>
      <w:marLeft w:val="0"/>
      <w:marRight w:val="0"/>
      <w:marTop w:val="0"/>
      <w:marBottom w:val="0"/>
      <w:divBdr>
        <w:top w:val="none" w:sz="0" w:space="0" w:color="auto"/>
        <w:left w:val="none" w:sz="0" w:space="0" w:color="auto"/>
        <w:bottom w:val="none" w:sz="0" w:space="0" w:color="auto"/>
        <w:right w:val="none" w:sz="0" w:space="0" w:color="auto"/>
      </w:divBdr>
    </w:div>
    <w:div w:id="665673877">
      <w:bodyDiv w:val="1"/>
      <w:marLeft w:val="0"/>
      <w:marRight w:val="0"/>
      <w:marTop w:val="0"/>
      <w:marBottom w:val="0"/>
      <w:divBdr>
        <w:top w:val="none" w:sz="0" w:space="0" w:color="auto"/>
        <w:left w:val="none" w:sz="0" w:space="0" w:color="auto"/>
        <w:bottom w:val="none" w:sz="0" w:space="0" w:color="auto"/>
        <w:right w:val="none" w:sz="0" w:space="0" w:color="auto"/>
      </w:divBdr>
    </w:div>
    <w:div w:id="667251744">
      <w:bodyDiv w:val="1"/>
      <w:marLeft w:val="0"/>
      <w:marRight w:val="0"/>
      <w:marTop w:val="0"/>
      <w:marBottom w:val="0"/>
      <w:divBdr>
        <w:top w:val="none" w:sz="0" w:space="0" w:color="auto"/>
        <w:left w:val="none" w:sz="0" w:space="0" w:color="auto"/>
        <w:bottom w:val="none" w:sz="0" w:space="0" w:color="auto"/>
        <w:right w:val="none" w:sz="0" w:space="0" w:color="auto"/>
      </w:divBdr>
      <w:divsChild>
        <w:div w:id="91977834">
          <w:marLeft w:val="0"/>
          <w:marRight w:val="0"/>
          <w:marTop w:val="0"/>
          <w:marBottom w:val="0"/>
          <w:divBdr>
            <w:top w:val="none" w:sz="0" w:space="0" w:color="auto"/>
            <w:left w:val="none" w:sz="0" w:space="0" w:color="auto"/>
            <w:bottom w:val="none" w:sz="0" w:space="0" w:color="auto"/>
            <w:right w:val="none" w:sz="0" w:space="0" w:color="auto"/>
          </w:divBdr>
          <w:divsChild>
            <w:div w:id="33287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2932">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8482064">
      <w:bodyDiv w:val="1"/>
      <w:marLeft w:val="0"/>
      <w:marRight w:val="0"/>
      <w:marTop w:val="0"/>
      <w:marBottom w:val="0"/>
      <w:divBdr>
        <w:top w:val="none" w:sz="0" w:space="0" w:color="auto"/>
        <w:left w:val="none" w:sz="0" w:space="0" w:color="auto"/>
        <w:bottom w:val="none" w:sz="0" w:space="0" w:color="auto"/>
        <w:right w:val="none" w:sz="0" w:space="0" w:color="auto"/>
      </w:divBdr>
    </w:div>
    <w:div w:id="66933288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214614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17793">
      <w:bodyDiv w:val="1"/>
      <w:marLeft w:val="0"/>
      <w:marRight w:val="0"/>
      <w:marTop w:val="0"/>
      <w:marBottom w:val="0"/>
      <w:divBdr>
        <w:top w:val="none" w:sz="0" w:space="0" w:color="auto"/>
        <w:left w:val="none" w:sz="0" w:space="0" w:color="auto"/>
        <w:bottom w:val="none" w:sz="0" w:space="0" w:color="auto"/>
        <w:right w:val="none" w:sz="0" w:space="0" w:color="auto"/>
      </w:divBdr>
    </w:div>
    <w:div w:id="675890347">
      <w:bodyDiv w:val="1"/>
      <w:marLeft w:val="0"/>
      <w:marRight w:val="0"/>
      <w:marTop w:val="0"/>
      <w:marBottom w:val="0"/>
      <w:divBdr>
        <w:top w:val="none" w:sz="0" w:space="0" w:color="auto"/>
        <w:left w:val="none" w:sz="0" w:space="0" w:color="auto"/>
        <w:bottom w:val="none" w:sz="0" w:space="0" w:color="auto"/>
        <w:right w:val="none" w:sz="0" w:space="0" w:color="auto"/>
      </w:divBdr>
      <w:divsChild>
        <w:div w:id="506020256">
          <w:marLeft w:val="0"/>
          <w:marRight w:val="0"/>
          <w:marTop w:val="0"/>
          <w:marBottom w:val="0"/>
          <w:divBdr>
            <w:top w:val="none" w:sz="0" w:space="0" w:color="auto"/>
            <w:left w:val="none" w:sz="0" w:space="0" w:color="auto"/>
            <w:bottom w:val="none" w:sz="0" w:space="0" w:color="auto"/>
            <w:right w:val="none" w:sz="0" w:space="0" w:color="auto"/>
          </w:divBdr>
          <w:divsChild>
            <w:div w:id="21291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81661030">
      <w:bodyDiv w:val="1"/>
      <w:marLeft w:val="0"/>
      <w:marRight w:val="0"/>
      <w:marTop w:val="0"/>
      <w:marBottom w:val="0"/>
      <w:divBdr>
        <w:top w:val="none" w:sz="0" w:space="0" w:color="auto"/>
        <w:left w:val="none" w:sz="0" w:space="0" w:color="auto"/>
        <w:bottom w:val="none" w:sz="0" w:space="0" w:color="auto"/>
        <w:right w:val="none" w:sz="0" w:space="0" w:color="auto"/>
      </w:divBdr>
    </w:div>
    <w:div w:id="683896046">
      <w:bodyDiv w:val="1"/>
      <w:marLeft w:val="0"/>
      <w:marRight w:val="0"/>
      <w:marTop w:val="0"/>
      <w:marBottom w:val="0"/>
      <w:divBdr>
        <w:top w:val="none" w:sz="0" w:space="0" w:color="auto"/>
        <w:left w:val="none" w:sz="0" w:space="0" w:color="auto"/>
        <w:bottom w:val="none" w:sz="0" w:space="0" w:color="auto"/>
        <w:right w:val="none" w:sz="0" w:space="0" w:color="auto"/>
      </w:divBdr>
    </w:div>
    <w:div w:id="685986574">
      <w:bodyDiv w:val="1"/>
      <w:marLeft w:val="0"/>
      <w:marRight w:val="0"/>
      <w:marTop w:val="0"/>
      <w:marBottom w:val="0"/>
      <w:divBdr>
        <w:top w:val="none" w:sz="0" w:space="0" w:color="auto"/>
        <w:left w:val="none" w:sz="0" w:space="0" w:color="auto"/>
        <w:bottom w:val="none" w:sz="0" w:space="0" w:color="auto"/>
        <w:right w:val="none" w:sz="0" w:space="0" w:color="auto"/>
      </w:divBdr>
    </w:div>
    <w:div w:id="688220916">
      <w:bodyDiv w:val="1"/>
      <w:marLeft w:val="0"/>
      <w:marRight w:val="0"/>
      <w:marTop w:val="0"/>
      <w:marBottom w:val="0"/>
      <w:divBdr>
        <w:top w:val="none" w:sz="0" w:space="0" w:color="auto"/>
        <w:left w:val="none" w:sz="0" w:space="0" w:color="auto"/>
        <w:bottom w:val="none" w:sz="0" w:space="0" w:color="auto"/>
        <w:right w:val="none" w:sz="0" w:space="0" w:color="auto"/>
      </w:divBdr>
    </w:div>
    <w:div w:id="688524609">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691036140">
      <w:bodyDiv w:val="1"/>
      <w:marLeft w:val="0"/>
      <w:marRight w:val="0"/>
      <w:marTop w:val="0"/>
      <w:marBottom w:val="0"/>
      <w:divBdr>
        <w:top w:val="none" w:sz="0" w:space="0" w:color="auto"/>
        <w:left w:val="none" w:sz="0" w:space="0" w:color="auto"/>
        <w:bottom w:val="none" w:sz="0" w:space="0" w:color="auto"/>
        <w:right w:val="none" w:sz="0" w:space="0" w:color="auto"/>
      </w:divBdr>
    </w:div>
    <w:div w:id="694692723">
      <w:bodyDiv w:val="1"/>
      <w:marLeft w:val="0"/>
      <w:marRight w:val="0"/>
      <w:marTop w:val="0"/>
      <w:marBottom w:val="0"/>
      <w:divBdr>
        <w:top w:val="none" w:sz="0" w:space="0" w:color="auto"/>
        <w:left w:val="none" w:sz="0" w:space="0" w:color="auto"/>
        <w:bottom w:val="none" w:sz="0" w:space="0" w:color="auto"/>
        <w:right w:val="none" w:sz="0" w:space="0" w:color="auto"/>
      </w:divBdr>
    </w:div>
    <w:div w:id="696665409">
      <w:bodyDiv w:val="1"/>
      <w:marLeft w:val="0"/>
      <w:marRight w:val="0"/>
      <w:marTop w:val="0"/>
      <w:marBottom w:val="0"/>
      <w:divBdr>
        <w:top w:val="none" w:sz="0" w:space="0" w:color="auto"/>
        <w:left w:val="none" w:sz="0" w:space="0" w:color="auto"/>
        <w:bottom w:val="none" w:sz="0" w:space="0" w:color="auto"/>
        <w:right w:val="none" w:sz="0" w:space="0" w:color="auto"/>
      </w:divBdr>
    </w:div>
    <w:div w:id="701827048">
      <w:bodyDiv w:val="1"/>
      <w:marLeft w:val="0"/>
      <w:marRight w:val="0"/>
      <w:marTop w:val="0"/>
      <w:marBottom w:val="0"/>
      <w:divBdr>
        <w:top w:val="none" w:sz="0" w:space="0" w:color="auto"/>
        <w:left w:val="none" w:sz="0" w:space="0" w:color="auto"/>
        <w:bottom w:val="none" w:sz="0" w:space="0" w:color="auto"/>
        <w:right w:val="none" w:sz="0" w:space="0" w:color="auto"/>
      </w:divBdr>
    </w:div>
    <w:div w:id="704910199">
      <w:bodyDiv w:val="1"/>
      <w:marLeft w:val="0"/>
      <w:marRight w:val="0"/>
      <w:marTop w:val="0"/>
      <w:marBottom w:val="0"/>
      <w:divBdr>
        <w:top w:val="none" w:sz="0" w:space="0" w:color="auto"/>
        <w:left w:val="none" w:sz="0" w:space="0" w:color="auto"/>
        <w:bottom w:val="none" w:sz="0" w:space="0" w:color="auto"/>
        <w:right w:val="none" w:sz="0" w:space="0" w:color="auto"/>
      </w:divBdr>
      <w:divsChild>
        <w:div w:id="1311205358">
          <w:marLeft w:val="0"/>
          <w:marRight w:val="0"/>
          <w:marTop w:val="0"/>
          <w:marBottom w:val="0"/>
          <w:divBdr>
            <w:top w:val="none" w:sz="0" w:space="0" w:color="auto"/>
            <w:left w:val="none" w:sz="0" w:space="0" w:color="auto"/>
            <w:bottom w:val="none" w:sz="0" w:space="0" w:color="auto"/>
            <w:right w:val="none" w:sz="0" w:space="0" w:color="auto"/>
          </w:divBdr>
          <w:divsChild>
            <w:div w:id="15756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3479">
      <w:bodyDiv w:val="1"/>
      <w:marLeft w:val="0"/>
      <w:marRight w:val="0"/>
      <w:marTop w:val="0"/>
      <w:marBottom w:val="0"/>
      <w:divBdr>
        <w:top w:val="none" w:sz="0" w:space="0" w:color="auto"/>
        <w:left w:val="none" w:sz="0" w:space="0" w:color="auto"/>
        <w:bottom w:val="none" w:sz="0" w:space="0" w:color="auto"/>
        <w:right w:val="none" w:sz="0" w:space="0" w:color="auto"/>
      </w:divBdr>
      <w:divsChild>
        <w:div w:id="2064985072">
          <w:marLeft w:val="0"/>
          <w:marRight w:val="0"/>
          <w:marTop w:val="0"/>
          <w:marBottom w:val="0"/>
          <w:divBdr>
            <w:top w:val="none" w:sz="0" w:space="0" w:color="auto"/>
            <w:left w:val="none" w:sz="0" w:space="0" w:color="auto"/>
            <w:bottom w:val="none" w:sz="0" w:space="0" w:color="auto"/>
            <w:right w:val="none" w:sz="0" w:space="0" w:color="auto"/>
          </w:divBdr>
          <w:divsChild>
            <w:div w:id="9342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9370">
      <w:bodyDiv w:val="1"/>
      <w:marLeft w:val="0"/>
      <w:marRight w:val="0"/>
      <w:marTop w:val="0"/>
      <w:marBottom w:val="0"/>
      <w:divBdr>
        <w:top w:val="none" w:sz="0" w:space="0" w:color="auto"/>
        <w:left w:val="none" w:sz="0" w:space="0" w:color="auto"/>
        <w:bottom w:val="none" w:sz="0" w:space="0" w:color="auto"/>
        <w:right w:val="none" w:sz="0" w:space="0" w:color="auto"/>
      </w:divBdr>
    </w:div>
    <w:div w:id="723060462">
      <w:bodyDiv w:val="1"/>
      <w:marLeft w:val="0"/>
      <w:marRight w:val="0"/>
      <w:marTop w:val="0"/>
      <w:marBottom w:val="0"/>
      <w:divBdr>
        <w:top w:val="none" w:sz="0" w:space="0" w:color="auto"/>
        <w:left w:val="none" w:sz="0" w:space="0" w:color="auto"/>
        <w:bottom w:val="none" w:sz="0" w:space="0" w:color="auto"/>
        <w:right w:val="none" w:sz="0" w:space="0" w:color="auto"/>
      </w:divBdr>
    </w:div>
    <w:div w:id="723064448">
      <w:bodyDiv w:val="1"/>
      <w:marLeft w:val="0"/>
      <w:marRight w:val="0"/>
      <w:marTop w:val="0"/>
      <w:marBottom w:val="0"/>
      <w:divBdr>
        <w:top w:val="none" w:sz="0" w:space="0" w:color="auto"/>
        <w:left w:val="none" w:sz="0" w:space="0" w:color="auto"/>
        <w:bottom w:val="none" w:sz="0" w:space="0" w:color="auto"/>
        <w:right w:val="none" w:sz="0" w:space="0" w:color="auto"/>
      </w:divBdr>
      <w:divsChild>
        <w:div w:id="1524048779">
          <w:marLeft w:val="0"/>
          <w:marRight w:val="0"/>
          <w:marTop w:val="0"/>
          <w:marBottom w:val="0"/>
          <w:divBdr>
            <w:top w:val="none" w:sz="0" w:space="0" w:color="auto"/>
            <w:left w:val="none" w:sz="0" w:space="0" w:color="auto"/>
            <w:bottom w:val="none" w:sz="0" w:space="0" w:color="auto"/>
            <w:right w:val="none" w:sz="0" w:space="0" w:color="auto"/>
          </w:divBdr>
          <w:divsChild>
            <w:div w:id="6495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0514">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2971094">
      <w:bodyDiv w:val="1"/>
      <w:marLeft w:val="0"/>
      <w:marRight w:val="0"/>
      <w:marTop w:val="0"/>
      <w:marBottom w:val="0"/>
      <w:divBdr>
        <w:top w:val="none" w:sz="0" w:space="0" w:color="auto"/>
        <w:left w:val="none" w:sz="0" w:space="0" w:color="auto"/>
        <w:bottom w:val="none" w:sz="0" w:space="0" w:color="auto"/>
        <w:right w:val="none" w:sz="0" w:space="0" w:color="auto"/>
      </w:divBdr>
      <w:divsChild>
        <w:div w:id="1363901323">
          <w:marLeft w:val="0"/>
          <w:marRight w:val="0"/>
          <w:marTop w:val="0"/>
          <w:marBottom w:val="0"/>
          <w:divBdr>
            <w:top w:val="none" w:sz="0" w:space="0" w:color="auto"/>
            <w:left w:val="none" w:sz="0" w:space="0" w:color="auto"/>
            <w:bottom w:val="none" w:sz="0" w:space="0" w:color="auto"/>
            <w:right w:val="none" w:sz="0" w:space="0" w:color="auto"/>
          </w:divBdr>
          <w:divsChild>
            <w:div w:id="933442602">
              <w:marLeft w:val="0"/>
              <w:marRight w:val="0"/>
              <w:marTop w:val="0"/>
              <w:marBottom w:val="0"/>
              <w:divBdr>
                <w:top w:val="none" w:sz="0" w:space="0" w:color="auto"/>
                <w:left w:val="none" w:sz="0" w:space="0" w:color="auto"/>
                <w:bottom w:val="none" w:sz="0" w:space="0" w:color="auto"/>
                <w:right w:val="none" w:sz="0" w:space="0" w:color="auto"/>
              </w:divBdr>
              <w:divsChild>
                <w:div w:id="1964921883">
                  <w:marLeft w:val="0"/>
                  <w:marRight w:val="0"/>
                  <w:marTop w:val="0"/>
                  <w:marBottom w:val="0"/>
                  <w:divBdr>
                    <w:top w:val="none" w:sz="0" w:space="0" w:color="auto"/>
                    <w:left w:val="none" w:sz="0" w:space="0" w:color="auto"/>
                    <w:bottom w:val="none" w:sz="0" w:space="0" w:color="auto"/>
                    <w:right w:val="none" w:sz="0" w:space="0" w:color="auto"/>
                  </w:divBdr>
                  <w:divsChild>
                    <w:div w:id="1922987723">
                      <w:marLeft w:val="0"/>
                      <w:marRight w:val="0"/>
                      <w:marTop w:val="0"/>
                      <w:marBottom w:val="0"/>
                      <w:divBdr>
                        <w:top w:val="none" w:sz="0" w:space="0" w:color="auto"/>
                        <w:left w:val="none" w:sz="0" w:space="0" w:color="auto"/>
                        <w:bottom w:val="none" w:sz="0" w:space="0" w:color="auto"/>
                        <w:right w:val="none" w:sz="0" w:space="0" w:color="auto"/>
                      </w:divBdr>
                      <w:divsChild>
                        <w:div w:id="160782255">
                          <w:marLeft w:val="0"/>
                          <w:marRight w:val="0"/>
                          <w:marTop w:val="0"/>
                          <w:marBottom w:val="0"/>
                          <w:divBdr>
                            <w:top w:val="none" w:sz="0" w:space="0" w:color="auto"/>
                            <w:left w:val="none" w:sz="0" w:space="0" w:color="auto"/>
                            <w:bottom w:val="none" w:sz="0" w:space="0" w:color="auto"/>
                            <w:right w:val="none" w:sz="0" w:space="0" w:color="auto"/>
                          </w:divBdr>
                          <w:divsChild>
                            <w:div w:id="5538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938433">
      <w:bodyDiv w:val="1"/>
      <w:marLeft w:val="0"/>
      <w:marRight w:val="0"/>
      <w:marTop w:val="0"/>
      <w:marBottom w:val="0"/>
      <w:divBdr>
        <w:top w:val="none" w:sz="0" w:space="0" w:color="auto"/>
        <w:left w:val="none" w:sz="0" w:space="0" w:color="auto"/>
        <w:bottom w:val="none" w:sz="0" w:space="0" w:color="auto"/>
        <w:right w:val="none" w:sz="0" w:space="0" w:color="auto"/>
      </w:divBdr>
    </w:div>
    <w:div w:id="736635914">
      <w:bodyDiv w:val="1"/>
      <w:marLeft w:val="0"/>
      <w:marRight w:val="0"/>
      <w:marTop w:val="0"/>
      <w:marBottom w:val="0"/>
      <w:divBdr>
        <w:top w:val="none" w:sz="0" w:space="0" w:color="auto"/>
        <w:left w:val="none" w:sz="0" w:space="0" w:color="auto"/>
        <w:bottom w:val="none" w:sz="0" w:space="0" w:color="auto"/>
        <w:right w:val="none" w:sz="0" w:space="0" w:color="auto"/>
      </w:divBdr>
    </w:div>
    <w:div w:id="738329713">
      <w:bodyDiv w:val="1"/>
      <w:marLeft w:val="0"/>
      <w:marRight w:val="0"/>
      <w:marTop w:val="0"/>
      <w:marBottom w:val="0"/>
      <w:divBdr>
        <w:top w:val="none" w:sz="0" w:space="0" w:color="auto"/>
        <w:left w:val="none" w:sz="0" w:space="0" w:color="auto"/>
        <w:bottom w:val="none" w:sz="0" w:space="0" w:color="auto"/>
        <w:right w:val="none" w:sz="0" w:space="0" w:color="auto"/>
      </w:divBdr>
    </w:div>
    <w:div w:id="738402051">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1560083">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46272337">
      <w:bodyDiv w:val="1"/>
      <w:marLeft w:val="0"/>
      <w:marRight w:val="0"/>
      <w:marTop w:val="0"/>
      <w:marBottom w:val="0"/>
      <w:divBdr>
        <w:top w:val="none" w:sz="0" w:space="0" w:color="auto"/>
        <w:left w:val="none" w:sz="0" w:space="0" w:color="auto"/>
        <w:bottom w:val="none" w:sz="0" w:space="0" w:color="auto"/>
        <w:right w:val="none" w:sz="0" w:space="0" w:color="auto"/>
      </w:divBdr>
    </w:div>
    <w:div w:id="747385538">
      <w:bodyDiv w:val="1"/>
      <w:marLeft w:val="0"/>
      <w:marRight w:val="0"/>
      <w:marTop w:val="0"/>
      <w:marBottom w:val="0"/>
      <w:divBdr>
        <w:top w:val="none" w:sz="0" w:space="0" w:color="auto"/>
        <w:left w:val="none" w:sz="0" w:space="0" w:color="auto"/>
        <w:bottom w:val="none" w:sz="0" w:space="0" w:color="auto"/>
        <w:right w:val="none" w:sz="0" w:space="0" w:color="auto"/>
      </w:divBdr>
    </w:div>
    <w:div w:id="748504447">
      <w:bodyDiv w:val="1"/>
      <w:marLeft w:val="0"/>
      <w:marRight w:val="0"/>
      <w:marTop w:val="0"/>
      <w:marBottom w:val="0"/>
      <w:divBdr>
        <w:top w:val="none" w:sz="0" w:space="0" w:color="auto"/>
        <w:left w:val="none" w:sz="0" w:space="0" w:color="auto"/>
        <w:bottom w:val="none" w:sz="0" w:space="0" w:color="auto"/>
        <w:right w:val="none" w:sz="0" w:space="0" w:color="auto"/>
      </w:divBdr>
    </w:div>
    <w:div w:id="751001563">
      <w:bodyDiv w:val="1"/>
      <w:marLeft w:val="0"/>
      <w:marRight w:val="0"/>
      <w:marTop w:val="0"/>
      <w:marBottom w:val="0"/>
      <w:divBdr>
        <w:top w:val="none" w:sz="0" w:space="0" w:color="auto"/>
        <w:left w:val="none" w:sz="0" w:space="0" w:color="auto"/>
        <w:bottom w:val="none" w:sz="0" w:space="0" w:color="auto"/>
        <w:right w:val="none" w:sz="0" w:space="0" w:color="auto"/>
      </w:divBdr>
    </w:div>
    <w:div w:id="751438145">
      <w:bodyDiv w:val="1"/>
      <w:marLeft w:val="0"/>
      <w:marRight w:val="0"/>
      <w:marTop w:val="0"/>
      <w:marBottom w:val="0"/>
      <w:divBdr>
        <w:top w:val="none" w:sz="0" w:space="0" w:color="auto"/>
        <w:left w:val="none" w:sz="0" w:space="0" w:color="auto"/>
        <w:bottom w:val="none" w:sz="0" w:space="0" w:color="auto"/>
        <w:right w:val="none" w:sz="0" w:space="0" w:color="auto"/>
      </w:divBdr>
    </w:div>
    <w:div w:id="751774905">
      <w:bodyDiv w:val="1"/>
      <w:marLeft w:val="0"/>
      <w:marRight w:val="0"/>
      <w:marTop w:val="0"/>
      <w:marBottom w:val="0"/>
      <w:divBdr>
        <w:top w:val="none" w:sz="0" w:space="0" w:color="auto"/>
        <w:left w:val="none" w:sz="0" w:space="0" w:color="auto"/>
        <w:bottom w:val="none" w:sz="0" w:space="0" w:color="auto"/>
        <w:right w:val="none" w:sz="0" w:space="0" w:color="auto"/>
      </w:divBdr>
    </w:div>
    <w:div w:id="751781954">
      <w:bodyDiv w:val="1"/>
      <w:marLeft w:val="0"/>
      <w:marRight w:val="0"/>
      <w:marTop w:val="0"/>
      <w:marBottom w:val="0"/>
      <w:divBdr>
        <w:top w:val="none" w:sz="0" w:space="0" w:color="auto"/>
        <w:left w:val="none" w:sz="0" w:space="0" w:color="auto"/>
        <w:bottom w:val="none" w:sz="0" w:space="0" w:color="auto"/>
        <w:right w:val="none" w:sz="0" w:space="0" w:color="auto"/>
      </w:divBdr>
    </w:div>
    <w:div w:id="752892020">
      <w:bodyDiv w:val="1"/>
      <w:marLeft w:val="0"/>
      <w:marRight w:val="0"/>
      <w:marTop w:val="0"/>
      <w:marBottom w:val="0"/>
      <w:divBdr>
        <w:top w:val="none" w:sz="0" w:space="0" w:color="auto"/>
        <w:left w:val="none" w:sz="0" w:space="0" w:color="auto"/>
        <w:bottom w:val="none" w:sz="0" w:space="0" w:color="auto"/>
        <w:right w:val="none" w:sz="0" w:space="0" w:color="auto"/>
      </w:divBdr>
      <w:divsChild>
        <w:div w:id="581649558">
          <w:marLeft w:val="0"/>
          <w:marRight w:val="0"/>
          <w:marTop w:val="0"/>
          <w:marBottom w:val="0"/>
          <w:divBdr>
            <w:top w:val="none" w:sz="0" w:space="0" w:color="auto"/>
            <w:left w:val="none" w:sz="0" w:space="0" w:color="auto"/>
            <w:bottom w:val="none" w:sz="0" w:space="0" w:color="auto"/>
            <w:right w:val="none" w:sz="0" w:space="0" w:color="auto"/>
          </w:divBdr>
          <w:divsChild>
            <w:div w:id="1249653921">
              <w:marLeft w:val="0"/>
              <w:marRight w:val="0"/>
              <w:marTop w:val="0"/>
              <w:marBottom w:val="0"/>
              <w:divBdr>
                <w:top w:val="none" w:sz="0" w:space="0" w:color="auto"/>
                <w:left w:val="none" w:sz="0" w:space="0" w:color="auto"/>
                <w:bottom w:val="none" w:sz="0" w:space="0" w:color="auto"/>
                <w:right w:val="none" w:sz="0" w:space="0" w:color="auto"/>
              </w:divBdr>
              <w:divsChild>
                <w:div w:id="840313234">
                  <w:marLeft w:val="0"/>
                  <w:marRight w:val="0"/>
                  <w:marTop w:val="0"/>
                  <w:marBottom w:val="0"/>
                  <w:divBdr>
                    <w:top w:val="none" w:sz="0" w:space="0" w:color="auto"/>
                    <w:left w:val="none" w:sz="0" w:space="0" w:color="auto"/>
                    <w:bottom w:val="none" w:sz="0" w:space="0" w:color="auto"/>
                    <w:right w:val="none" w:sz="0" w:space="0" w:color="auto"/>
                  </w:divBdr>
                  <w:divsChild>
                    <w:div w:id="6307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240253">
          <w:marLeft w:val="0"/>
          <w:marRight w:val="0"/>
          <w:marTop w:val="0"/>
          <w:marBottom w:val="0"/>
          <w:divBdr>
            <w:top w:val="none" w:sz="0" w:space="0" w:color="auto"/>
            <w:left w:val="none" w:sz="0" w:space="0" w:color="auto"/>
            <w:bottom w:val="none" w:sz="0" w:space="0" w:color="auto"/>
            <w:right w:val="none" w:sz="0" w:space="0" w:color="auto"/>
          </w:divBdr>
          <w:divsChild>
            <w:div w:id="1025250331">
              <w:marLeft w:val="0"/>
              <w:marRight w:val="0"/>
              <w:marTop w:val="0"/>
              <w:marBottom w:val="0"/>
              <w:divBdr>
                <w:top w:val="none" w:sz="0" w:space="0" w:color="auto"/>
                <w:left w:val="none" w:sz="0" w:space="0" w:color="auto"/>
                <w:bottom w:val="none" w:sz="0" w:space="0" w:color="auto"/>
                <w:right w:val="none" w:sz="0" w:space="0" w:color="auto"/>
              </w:divBdr>
              <w:divsChild>
                <w:div w:id="85461494">
                  <w:marLeft w:val="0"/>
                  <w:marRight w:val="0"/>
                  <w:marTop w:val="0"/>
                  <w:marBottom w:val="0"/>
                  <w:divBdr>
                    <w:top w:val="none" w:sz="0" w:space="0" w:color="auto"/>
                    <w:left w:val="none" w:sz="0" w:space="0" w:color="auto"/>
                    <w:bottom w:val="none" w:sz="0" w:space="0" w:color="auto"/>
                    <w:right w:val="none" w:sz="0" w:space="0" w:color="auto"/>
                  </w:divBdr>
                  <w:divsChild>
                    <w:div w:id="14476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6903339">
      <w:bodyDiv w:val="1"/>
      <w:marLeft w:val="0"/>
      <w:marRight w:val="0"/>
      <w:marTop w:val="0"/>
      <w:marBottom w:val="0"/>
      <w:divBdr>
        <w:top w:val="none" w:sz="0" w:space="0" w:color="auto"/>
        <w:left w:val="none" w:sz="0" w:space="0" w:color="auto"/>
        <w:bottom w:val="none" w:sz="0" w:space="0" w:color="auto"/>
        <w:right w:val="none" w:sz="0" w:space="0" w:color="auto"/>
      </w:divBdr>
      <w:divsChild>
        <w:div w:id="245917411">
          <w:marLeft w:val="0"/>
          <w:marRight w:val="0"/>
          <w:marTop w:val="0"/>
          <w:marBottom w:val="0"/>
          <w:divBdr>
            <w:top w:val="none" w:sz="0" w:space="0" w:color="auto"/>
            <w:left w:val="none" w:sz="0" w:space="0" w:color="auto"/>
            <w:bottom w:val="none" w:sz="0" w:space="0" w:color="auto"/>
            <w:right w:val="none" w:sz="0" w:space="0" w:color="auto"/>
          </w:divBdr>
          <w:divsChild>
            <w:div w:id="15857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5174">
      <w:bodyDiv w:val="1"/>
      <w:marLeft w:val="0"/>
      <w:marRight w:val="0"/>
      <w:marTop w:val="0"/>
      <w:marBottom w:val="0"/>
      <w:divBdr>
        <w:top w:val="none" w:sz="0" w:space="0" w:color="auto"/>
        <w:left w:val="none" w:sz="0" w:space="0" w:color="auto"/>
        <w:bottom w:val="none" w:sz="0" w:space="0" w:color="auto"/>
        <w:right w:val="none" w:sz="0" w:space="0" w:color="auto"/>
      </w:divBdr>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61683829">
      <w:bodyDiv w:val="1"/>
      <w:marLeft w:val="0"/>
      <w:marRight w:val="0"/>
      <w:marTop w:val="0"/>
      <w:marBottom w:val="0"/>
      <w:divBdr>
        <w:top w:val="none" w:sz="0" w:space="0" w:color="auto"/>
        <w:left w:val="none" w:sz="0" w:space="0" w:color="auto"/>
        <w:bottom w:val="none" w:sz="0" w:space="0" w:color="auto"/>
        <w:right w:val="none" w:sz="0" w:space="0" w:color="auto"/>
      </w:divBdr>
    </w:div>
    <w:div w:id="765199530">
      <w:bodyDiv w:val="1"/>
      <w:marLeft w:val="0"/>
      <w:marRight w:val="0"/>
      <w:marTop w:val="0"/>
      <w:marBottom w:val="0"/>
      <w:divBdr>
        <w:top w:val="none" w:sz="0" w:space="0" w:color="auto"/>
        <w:left w:val="none" w:sz="0" w:space="0" w:color="auto"/>
        <w:bottom w:val="none" w:sz="0" w:space="0" w:color="auto"/>
        <w:right w:val="none" w:sz="0" w:space="0" w:color="auto"/>
      </w:divBdr>
    </w:div>
    <w:div w:id="765610903">
      <w:bodyDiv w:val="1"/>
      <w:marLeft w:val="0"/>
      <w:marRight w:val="0"/>
      <w:marTop w:val="0"/>
      <w:marBottom w:val="0"/>
      <w:divBdr>
        <w:top w:val="none" w:sz="0" w:space="0" w:color="auto"/>
        <w:left w:val="none" w:sz="0" w:space="0" w:color="auto"/>
        <w:bottom w:val="none" w:sz="0" w:space="0" w:color="auto"/>
        <w:right w:val="none" w:sz="0" w:space="0" w:color="auto"/>
      </w:divBdr>
    </w:div>
    <w:div w:id="766848130">
      <w:bodyDiv w:val="1"/>
      <w:marLeft w:val="0"/>
      <w:marRight w:val="0"/>
      <w:marTop w:val="0"/>
      <w:marBottom w:val="0"/>
      <w:divBdr>
        <w:top w:val="none" w:sz="0" w:space="0" w:color="auto"/>
        <w:left w:val="none" w:sz="0" w:space="0" w:color="auto"/>
        <w:bottom w:val="none" w:sz="0" w:space="0" w:color="auto"/>
        <w:right w:val="none" w:sz="0" w:space="0" w:color="auto"/>
      </w:divBdr>
    </w:div>
    <w:div w:id="768895324">
      <w:bodyDiv w:val="1"/>
      <w:marLeft w:val="0"/>
      <w:marRight w:val="0"/>
      <w:marTop w:val="0"/>
      <w:marBottom w:val="0"/>
      <w:divBdr>
        <w:top w:val="none" w:sz="0" w:space="0" w:color="auto"/>
        <w:left w:val="none" w:sz="0" w:space="0" w:color="auto"/>
        <w:bottom w:val="none" w:sz="0" w:space="0" w:color="auto"/>
        <w:right w:val="none" w:sz="0" w:space="0" w:color="auto"/>
      </w:divBdr>
      <w:divsChild>
        <w:div w:id="1778525401">
          <w:marLeft w:val="0"/>
          <w:marRight w:val="0"/>
          <w:marTop w:val="0"/>
          <w:marBottom w:val="0"/>
          <w:divBdr>
            <w:top w:val="none" w:sz="0" w:space="0" w:color="auto"/>
            <w:left w:val="none" w:sz="0" w:space="0" w:color="auto"/>
            <w:bottom w:val="none" w:sz="0" w:space="0" w:color="auto"/>
            <w:right w:val="none" w:sz="0" w:space="0" w:color="auto"/>
          </w:divBdr>
          <w:divsChild>
            <w:div w:id="6315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0005">
      <w:bodyDiv w:val="1"/>
      <w:marLeft w:val="0"/>
      <w:marRight w:val="0"/>
      <w:marTop w:val="0"/>
      <w:marBottom w:val="0"/>
      <w:divBdr>
        <w:top w:val="none" w:sz="0" w:space="0" w:color="auto"/>
        <w:left w:val="none" w:sz="0" w:space="0" w:color="auto"/>
        <w:bottom w:val="none" w:sz="0" w:space="0" w:color="auto"/>
        <w:right w:val="none" w:sz="0" w:space="0" w:color="auto"/>
      </w:divBdr>
    </w:div>
    <w:div w:id="778649262">
      <w:bodyDiv w:val="1"/>
      <w:marLeft w:val="0"/>
      <w:marRight w:val="0"/>
      <w:marTop w:val="0"/>
      <w:marBottom w:val="0"/>
      <w:divBdr>
        <w:top w:val="none" w:sz="0" w:space="0" w:color="auto"/>
        <w:left w:val="none" w:sz="0" w:space="0" w:color="auto"/>
        <w:bottom w:val="none" w:sz="0" w:space="0" w:color="auto"/>
        <w:right w:val="none" w:sz="0" w:space="0" w:color="auto"/>
      </w:divBdr>
      <w:divsChild>
        <w:div w:id="1630084923">
          <w:marLeft w:val="0"/>
          <w:marRight w:val="0"/>
          <w:marTop w:val="0"/>
          <w:marBottom w:val="0"/>
          <w:divBdr>
            <w:top w:val="none" w:sz="0" w:space="0" w:color="auto"/>
            <w:left w:val="none" w:sz="0" w:space="0" w:color="auto"/>
            <w:bottom w:val="none" w:sz="0" w:space="0" w:color="auto"/>
            <w:right w:val="none" w:sz="0" w:space="0" w:color="auto"/>
          </w:divBdr>
          <w:divsChild>
            <w:div w:id="1710031227">
              <w:marLeft w:val="0"/>
              <w:marRight w:val="0"/>
              <w:marTop w:val="0"/>
              <w:marBottom w:val="0"/>
              <w:divBdr>
                <w:top w:val="none" w:sz="0" w:space="0" w:color="auto"/>
                <w:left w:val="none" w:sz="0" w:space="0" w:color="auto"/>
                <w:bottom w:val="none" w:sz="0" w:space="0" w:color="auto"/>
                <w:right w:val="none" w:sz="0" w:space="0" w:color="auto"/>
              </w:divBdr>
              <w:divsChild>
                <w:div w:id="1858348024">
                  <w:marLeft w:val="0"/>
                  <w:marRight w:val="0"/>
                  <w:marTop w:val="0"/>
                  <w:marBottom w:val="0"/>
                  <w:divBdr>
                    <w:top w:val="none" w:sz="0" w:space="0" w:color="auto"/>
                    <w:left w:val="none" w:sz="0" w:space="0" w:color="auto"/>
                    <w:bottom w:val="none" w:sz="0" w:space="0" w:color="auto"/>
                    <w:right w:val="none" w:sz="0" w:space="0" w:color="auto"/>
                  </w:divBdr>
                  <w:divsChild>
                    <w:div w:id="20216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763603">
      <w:bodyDiv w:val="1"/>
      <w:marLeft w:val="0"/>
      <w:marRight w:val="0"/>
      <w:marTop w:val="0"/>
      <w:marBottom w:val="0"/>
      <w:divBdr>
        <w:top w:val="none" w:sz="0" w:space="0" w:color="auto"/>
        <w:left w:val="none" w:sz="0" w:space="0" w:color="auto"/>
        <w:bottom w:val="none" w:sz="0" w:space="0" w:color="auto"/>
        <w:right w:val="none" w:sz="0" w:space="0" w:color="auto"/>
      </w:divBdr>
      <w:divsChild>
        <w:div w:id="1926724124">
          <w:marLeft w:val="0"/>
          <w:marRight w:val="0"/>
          <w:marTop w:val="0"/>
          <w:marBottom w:val="0"/>
          <w:divBdr>
            <w:top w:val="none" w:sz="0" w:space="0" w:color="auto"/>
            <w:left w:val="none" w:sz="0" w:space="0" w:color="auto"/>
            <w:bottom w:val="none" w:sz="0" w:space="0" w:color="auto"/>
            <w:right w:val="none" w:sz="0" w:space="0" w:color="auto"/>
          </w:divBdr>
          <w:divsChild>
            <w:div w:id="7367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6760">
      <w:bodyDiv w:val="1"/>
      <w:marLeft w:val="0"/>
      <w:marRight w:val="0"/>
      <w:marTop w:val="0"/>
      <w:marBottom w:val="0"/>
      <w:divBdr>
        <w:top w:val="none" w:sz="0" w:space="0" w:color="auto"/>
        <w:left w:val="none" w:sz="0" w:space="0" w:color="auto"/>
        <w:bottom w:val="none" w:sz="0" w:space="0" w:color="auto"/>
        <w:right w:val="none" w:sz="0" w:space="0" w:color="auto"/>
      </w:divBdr>
    </w:div>
    <w:div w:id="781919845">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
          <w:marLeft w:val="0"/>
          <w:marRight w:val="0"/>
          <w:marTop w:val="0"/>
          <w:marBottom w:val="0"/>
          <w:divBdr>
            <w:top w:val="none" w:sz="0" w:space="0" w:color="auto"/>
            <w:left w:val="none" w:sz="0" w:space="0" w:color="auto"/>
            <w:bottom w:val="none" w:sz="0" w:space="0" w:color="auto"/>
            <w:right w:val="none" w:sz="0" w:space="0" w:color="auto"/>
          </w:divBdr>
          <w:divsChild>
            <w:div w:id="1138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09106">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790364582">
      <w:bodyDiv w:val="1"/>
      <w:marLeft w:val="0"/>
      <w:marRight w:val="0"/>
      <w:marTop w:val="0"/>
      <w:marBottom w:val="0"/>
      <w:divBdr>
        <w:top w:val="none" w:sz="0" w:space="0" w:color="auto"/>
        <w:left w:val="none" w:sz="0" w:space="0" w:color="auto"/>
        <w:bottom w:val="none" w:sz="0" w:space="0" w:color="auto"/>
        <w:right w:val="none" w:sz="0" w:space="0" w:color="auto"/>
      </w:divBdr>
    </w:div>
    <w:div w:id="793838923">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5203421">
      <w:bodyDiv w:val="1"/>
      <w:marLeft w:val="0"/>
      <w:marRight w:val="0"/>
      <w:marTop w:val="0"/>
      <w:marBottom w:val="0"/>
      <w:divBdr>
        <w:top w:val="none" w:sz="0" w:space="0" w:color="auto"/>
        <w:left w:val="none" w:sz="0" w:space="0" w:color="auto"/>
        <w:bottom w:val="none" w:sz="0" w:space="0" w:color="auto"/>
        <w:right w:val="none" w:sz="0" w:space="0" w:color="auto"/>
      </w:divBdr>
    </w:div>
    <w:div w:id="80728178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446550">
      <w:bodyDiv w:val="1"/>
      <w:marLeft w:val="0"/>
      <w:marRight w:val="0"/>
      <w:marTop w:val="0"/>
      <w:marBottom w:val="0"/>
      <w:divBdr>
        <w:top w:val="none" w:sz="0" w:space="0" w:color="auto"/>
        <w:left w:val="none" w:sz="0" w:space="0" w:color="auto"/>
        <w:bottom w:val="none" w:sz="0" w:space="0" w:color="auto"/>
        <w:right w:val="none" w:sz="0" w:space="0" w:color="auto"/>
      </w:divBdr>
    </w:div>
    <w:div w:id="811827011">
      <w:bodyDiv w:val="1"/>
      <w:marLeft w:val="0"/>
      <w:marRight w:val="0"/>
      <w:marTop w:val="0"/>
      <w:marBottom w:val="0"/>
      <w:divBdr>
        <w:top w:val="none" w:sz="0" w:space="0" w:color="auto"/>
        <w:left w:val="none" w:sz="0" w:space="0" w:color="auto"/>
        <w:bottom w:val="none" w:sz="0" w:space="0" w:color="auto"/>
        <w:right w:val="none" w:sz="0" w:space="0" w:color="auto"/>
      </w:divBdr>
      <w:divsChild>
        <w:div w:id="273289415">
          <w:marLeft w:val="0"/>
          <w:marRight w:val="0"/>
          <w:marTop w:val="0"/>
          <w:marBottom w:val="0"/>
          <w:divBdr>
            <w:top w:val="none" w:sz="0" w:space="0" w:color="auto"/>
            <w:left w:val="none" w:sz="0" w:space="0" w:color="auto"/>
            <w:bottom w:val="none" w:sz="0" w:space="0" w:color="auto"/>
            <w:right w:val="none" w:sz="0" w:space="0" w:color="auto"/>
          </w:divBdr>
          <w:divsChild>
            <w:div w:id="2135637200">
              <w:marLeft w:val="0"/>
              <w:marRight w:val="0"/>
              <w:marTop w:val="0"/>
              <w:marBottom w:val="0"/>
              <w:divBdr>
                <w:top w:val="none" w:sz="0" w:space="0" w:color="auto"/>
                <w:left w:val="none" w:sz="0" w:space="0" w:color="auto"/>
                <w:bottom w:val="none" w:sz="0" w:space="0" w:color="auto"/>
                <w:right w:val="none" w:sz="0" w:space="0" w:color="auto"/>
              </w:divBdr>
              <w:divsChild>
                <w:div w:id="632952900">
                  <w:marLeft w:val="0"/>
                  <w:marRight w:val="0"/>
                  <w:marTop w:val="0"/>
                  <w:marBottom w:val="0"/>
                  <w:divBdr>
                    <w:top w:val="none" w:sz="0" w:space="0" w:color="auto"/>
                    <w:left w:val="none" w:sz="0" w:space="0" w:color="auto"/>
                    <w:bottom w:val="none" w:sz="0" w:space="0" w:color="auto"/>
                    <w:right w:val="none" w:sz="0" w:space="0" w:color="auto"/>
                  </w:divBdr>
                  <w:divsChild>
                    <w:div w:id="1236861136">
                      <w:marLeft w:val="0"/>
                      <w:marRight w:val="0"/>
                      <w:marTop w:val="0"/>
                      <w:marBottom w:val="0"/>
                      <w:divBdr>
                        <w:top w:val="none" w:sz="0" w:space="0" w:color="auto"/>
                        <w:left w:val="none" w:sz="0" w:space="0" w:color="auto"/>
                        <w:bottom w:val="none" w:sz="0" w:space="0" w:color="auto"/>
                        <w:right w:val="none" w:sz="0" w:space="0" w:color="auto"/>
                      </w:divBdr>
                      <w:divsChild>
                        <w:div w:id="1890024438">
                          <w:marLeft w:val="0"/>
                          <w:marRight w:val="0"/>
                          <w:marTop w:val="0"/>
                          <w:marBottom w:val="0"/>
                          <w:divBdr>
                            <w:top w:val="none" w:sz="0" w:space="0" w:color="auto"/>
                            <w:left w:val="none" w:sz="0" w:space="0" w:color="auto"/>
                            <w:bottom w:val="none" w:sz="0" w:space="0" w:color="auto"/>
                            <w:right w:val="none" w:sz="0" w:space="0" w:color="auto"/>
                          </w:divBdr>
                          <w:divsChild>
                            <w:div w:id="15718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678809">
      <w:bodyDiv w:val="1"/>
      <w:marLeft w:val="0"/>
      <w:marRight w:val="0"/>
      <w:marTop w:val="0"/>
      <w:marBottom w:val="0"/>
      <w:divBdr>
        <w:top w:val="none" w:sz="0" w:space="0" w:color="auto"/>
        <w:left w:val="none" w:sz="0" w:space="0" w:color="auto"/>
        <w:bottom w:val="none" w:sz="0" w:space="0" w:color="auto"/>
        <w:right w:val="none" w:sz="0" w:space="0" w:color="auto"/>
      </w:divBdr>
    </w:div>
    <w:div w:id="815338471">
      <w:bodyDiv w:val="1"/>
      <w:marLeft w:val="0"/>
      <w:marRight w:val="0"/>
      <w:marTop w:val="0"/>
      <w:marBottom w:val="0"/>
      <w:divBdr>
        <w:top w:val="none" w:sz="0" w:space="0" w:color="auto"/>
        <w:left w:val="none" w:sz="0" w:space="0" w:color="auto"/>
        <w:bottom w:val="none" w:sz="0" w:space="0" w:color="auto"/>
        <w:right w:val="none" w:sz="0" w:space="0" w:color="auto"/>
      </w:divBdr>
      <w:divsChild>
        <w:div w:id="1499926013">
          <w:marLeft w:val="0"/>
          <w:marRight w:val="0"/>
          <w:marTop w:val="0"/>
          <w:marBottom w:val="0"/>
          <w:divBdr>
            <w:top w:val="none" w:sz="0" w:space="0" w:color="auto"/>
            <w:left w:val="none" w:sz="0" w:space="0" w:color="auto"/>
            <w:bottom w:val="none" w:sz="0" w:space="0" w:color="auto"/>
            <w:right w:val="none" w:sz="0" w:space="0" w:color="auto"/>
          </w:divBdr>
          <w:divsChild>
            <w:div w:id="148342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21845529">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31945209">
      <w:bodyDiv w:val="1"/>
      <w:marLeft w:val="0"/>
      <w:marRight w:val="0"/>
      <w:marTop w:val="0"/>
      <w:marBottom w:val="0"/>
      <w:divBdr>
        <w:top w:val="none" w:sz="0" w:space="0" w:color="auto"/>
        <w:left w:val="none" w:sz="0" w:space="0" w:color="auto"/>
        <w:bottom w:val="none" w:sz="0" w:space="0" w:color="auto"/>
        <w:right w:val="none" w:sz="0" w:space="0" w:color="auto"/>
      </w:divBdr>
    </w:div>
    <w:div w:id="832259314">
      <w:bodyDiv w:val="1"/>
      <w:marLeft w:val="0"/>
      <w:marRight w:val="0"/>
      <w:marTop w:val="0"/>
      <w:marBottom w:val="0"/>
      <w:divBdr>
        <w:top w:val="none" w:sz="0" w:space="0" w:color="auto"/>
        <w:left w:val="none" w:sz="0" w:space="0" w:color="auto"/>
        <w:bottom w:val="none" w:sz="0" w:space="0" w:color="auto"/>
        <w:right w:val="none" w:sz="0" w:space="0" w:color="auto"/>
      </w:divBdr>
      <w:divsChild>
        <w:div w:id="1095785620">
          <w:marLeft w:val="0"/>
          <w:marRight w:val="0"/>
          <w:marTop w:val="0"/>
          <w:marBottom w:val="0"/>
          <w:divBdr>
            <w:top w:val="none" w:sz="0" w:space="0" w:color="auto"/>
            <w:left w:val="none" w:sz="0" w:space="0" w:color="auto"/>
            <w:bottom w:val="none" w:sz="0" w:space="0" w:color="auto"/>
            <w:right w:val="none" w:sz="0" w:space="0" w:color="auto"/>
          </w:divBdr>
          <w:divsChild>
            <w:div w:id="210207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631667">
          <w:marLeft w:val="0"/>
          <w:marRight w:val="0"/>
          <w:marTop w:val="0"/>
          <w:marBottom w:val="0"/>
          <w:divBdr>
            <w:top w:val="none" w:sz="0" w:space="0" w:color="auto"/>
            <w:left w:val="none" w:sz="0" w:space="0" w:color="auto"/>
            <w:bottom w:val="none" w:sz="0" w:space="0" w:color="auto"/>
            <w:right w:val="none" w:sz="0" w:space="0" w:color="auto"/>
          </w:divBdr>
          <w:divsChild>
            <w:div w:id="128014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5708485">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898032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532387">
      <w:bodyDiv w:val="1"/>
      <w:marLeft w:val="0"/>
      <w:marRight w:val="0"/>
      <w:marTop w:val="0"/>
      <w:marBottom w:val="0"/>
      <w:divBdr>
        <w:top w:val="none" w:sz="0" w:space="0" w:color="auto"/>
        <w:left w:val="none" w:sz="0" w:space="0" w:color="auto"/>
        <w:bottom w:val="none" w:sz="0" w:space="0" w:color="auto"/>
        <w:right w:val="none" w:sz="0" w:space="0" w:color="auto"/>
      </w:divBdr>
    </w:div>
    <w:div w:id="854998499">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30492">
      <w:bodyDiv w:val="1"/>
      <w:marLeft w:val="0"/>
      <w:marRight w:val="0"/>
      <w:marTop w:val="0"/>
      <w:marBottom w:val="0"/>
      <w:divBdr>
        <w:top w:val="none" w:sz="0" w:space="0" w:color="auto"/>
        <w:left w:val="none" w:sz="0" w:space="0" w:color="auto"/>
        <w:bottom w:val="none" w:sz="0" w:space="0" w:color="auto"/>
        <w:right w:val="none" w:sz="0" w:space="0" w:color="auto"/>
      </w:divBdr>
    </w:div>
    <w:div w:id="864367853">
      <w:bodyDiv w:val="1"/>
      <w:marLeft w:val="0"/>
      <w:marRight w:val="0"/>
      <w:marTop w:val="0"/>
      <w:marBottom w:val="0"/>
      <w:divBdr>
        <w:top w:val="none" w:sz="0" w:space="0" w:color="auto"/>
        <w:left w:val="none" w:sz="0" w:space="0" w:color="auto"/>
        <w:bottom w:val="none" w:sz="0" w:space="0" w:color="auto"/>
        <w:right w:val="none" w:sz="0" w:space="0" w:color="auto"/>
      </w:divBdr>
    </w:div>
    <w:div w:id="864909006">
      <w:bodyDiv w:val="1"/>
      <w:marLeft w:val="0"/>
      <w:marRight w:val="0"/>
      <w:marTop w:val="0"/>
      <w:marBottom w:val="0"/>
      <w:divBdr>
        <w:top w:val="none" w:sz="0" w:space="0" w:color="auto"/>
        <w:left w:val="none" w:sz="0" w:space="0" w:color="auto"/>
        <w:bottom w:val="none" w:sz="0" w:space="0" w:color="auto"/>
        <w:right w:val="none" w:sz="0" w:space="0" w:color="auto"/>
      </w:divBdr>
    </w:div>
    <w:div w:id="868684126">
      <w:bodyDiv w:val="1"/>
      <w:marLeft w:val="0"/>
      <w:marRight w:val="0"/>
      <w:marTop w:val="0"/>
      <w:marBottom w:val="0"/>
      <w:divBdr>
        <w:top w:val="none" w:sz="0" w:space="0" w:color="auto"/>
        <w:left w:val="none" w:sz="0" w:space="0" w:color="auto"/>
        <w:bottom w:val="none" w:sz="0" w:space="0" w:color="auto"/>
        <w:right w:val="none" w:sz="0" w:space="0" w:color="auto"/>
      </w:divBdr>
      <w:divsChild>
        <w:div w:id="2145193729">
          <w:marLeft w:val="0"/>
          <w:marRight w:val="0"/>
          <w:marTop w:val="0"/>
          <w:marBottom w:val="0"/>
          <w:divBdr>
            <w:top w:val="none" w:sz="0" w:space="0" w:color="auto"/>
            <w:left w:val="none" w:sz="0" w:space="0" w:color="auto"/>
            <w:bottom w:val="none" w:sz="0" w:space="0" w:color="auto"/>
            <w:right w:val="none" w:sz="0" w:space="0" w:color="auto"/>
          </w:divBdr>
          <w:divsChild>
            <w:div w:id="19811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5389">
      <w:bodyDiv w:val="1"/>
      <w:marLeft w:val="0"/>
      <w:marRight w:val="0"/>
      <w:marTop w:val="0"/>
      <w:marBottom w:val="0"/>
      <w:divBdr>
        <w:top w:val="none" w:sz="0" w:space="0" w:color="auto"/>
        <w:left w:val="none" w:sz="0" w:space="0" w:color="auto"/>
        <w:bottom w:val="none" w:sz="0" w:space="0" w:color="auto"/>
        <w:right w:val="none" w:sz="0" w:space="0" w:color="auto"/>
      </w:divBdr>
    </w:div>
    <w:div w:id="872616162">
      <w:bodyDiv w:val="1"/>
      <w:marLeft w:val="0"/>
      <w:marRight w:val="0"/>
      <w:marTop w:val="0"/>
      <w:marBottom w:val="0"/>
      <w:divBdr>
        <w:top w:val="none" w:sz="0" w:space="0" w:color="auto"/>
        <w:left w:val="none" w:sz="0" w:space="0" w:color="auto"/>
        <w:bottom w:val="none" w:sz="0" w:space="0" w:color="auto"/>
        <w:right w:val="none" w:sz="0" w:space="0" w:color="auto"/>
      </w:divBdr>
    </w:div>
    <w:div w:id="873735603">
      <w:bodyDiv w:val="1"/>
      <w:marLeft w:val="0"/>
      <w:marRight w:val="0"/>
      <w:marTop w:val="0"/>
      <w:marBottom w:val="0"/>
      <w:divBdr>
        <w:top w:val="none" w:sz="0" w:space="0" w:color="auto"/>
        <w:left w:val="none" w:sz="0" w:space="0" w:color="auto"/>
        <w:bottom w:val="none" w:sz="0" w:space="0" w:color="auto"/>
        <w:right w:val="none" w:sz="0" w:space="0" w:color="auto"/>
      </w:divBdr>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6548556">
      <w:bodyDiv w:val="1"/>
      <w:marLeft w:val="0"/>
      <w:marRight w:val="0"/>
      <w:marTop w:val="0"/>
      <w:marBottom w:val="0"/>
      <w:divBdr>
        <w:top w:val="none" w:sz="0" w:space="0" w:color="auto"/>
        <w:left w:val="none" w:sz="0" w:space="0" w:color="auto"/>
        <w:bottom w:val="none" w:sz="0" w:space="0" w:color="auto"/>
        <w:right w:val="none" w:sz="0" w:space="0" w:color="auto"/>
      </w:divBdr>
      <w:divsChild>
        <w:div w:id="332803800">
          <w:marLeft w:val="0"/>
          <w:marRight w:val="0"/>
          <w:marTop w:val="0"/>
          <w:marBottom w:val="0"/>
          <w:divBdr>
            <w:top w:val="none" w:sz="0" w:space="0" w:color="auto"/>
            <w:left w:val="none" w:sz="0" w:space="0" w:color="auto"/>
            <w:bottom w:val="none" w:sz="0" w:space="0" w:color="auto"/>
            <w:right w:val="none" w:sz="0" w:space="0" w:color="auto"/>
          </w:divBdr>
          <w:divsChild>
            <w:div w:id="14808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869831">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290934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492654">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84101154">
      <w:bodyDiv w:val="1"/>
      <w:marLeft w:val="0"/>
      <w:marRight w:val="0"/>
      <w:marTop w:val="0"/>
      <w:marBottom w:val="0"/>
      <w:divBdr>
        <w:top w:val="none" w:sz="0" w:space="0" w:color="auto"/>
        <w:left w:val="none" w:sz="0" w:space="0" w:color="auto"/>
        <w:bottom w:val="none" w:sz="0" w:space="0" w:color="auto"/>
        <w:right w:val="none" w:sz="0" w:space="0" w:color="auto"/>
      </w:divBdr>
    </w:div>
    <w:div w:id="884369572">
      <w:bodyDiv w:val="1"/>
      <w:marLeft w:val="0"/>
      <w:marRight w:val="0"/>
      <w:marTop w:val="0"/>
      <w:marBottom w:val="0"/>
      <w:divBdr>
        <w:top w:val="none" w:sz="0" w:space="0" w:color="auto"/>
        <w:left w:val="none" w:sz="0" w:space="0" w:color="auto"/>
        <w:bottom w:val="none" w:sz="0" w:space="0" w:color="auto"/>
        <w:right w:val="none" w:sz="0" w:space="0" w:color="auto"/>
      </w:divBdr>
      <w:divsChild>
        <w:div w:id="1105418267">
          <w:marLeft w:val="0"/>
          <w:marRight w:val="0"/>
          <w:marTop w:val="0"/>
          <w:marBottom w:val="0"/>
          <w:divBdr>
            <w:top w:val="none" w:sz="0" w:space="0" w:color="auto"/>
            <w:left w:val="none" w:sz="0" w:space="0" w:color="auto"/>
            <w:bottom w:val="none" w:sz="0" w:space="0" w:color="auto"/>
            <w:right w:val="none" w:sz="0" w:space="0" w:color="auto"/>
          </w:divBdr>
          <w:divsChild>
            <w:div w:id="16372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8483">
      <w:bodyDiv w:val="1"/>
      <w:marLeft w:val="0"/>
      <w:marRight w:val="0"/>
      <w:marTop w:val="0"/>
      <w:marBottom w:val="0"/>
      <w:divBdr>
        <w:top w:val="none" w:sz="0" w:space="0" w:color="auto"/>
        <w:left w:val="none" w:sz="0" w:space="0" w:color="auto"/>
        <w:bottom w:val="none" w:sz="0" w:space="0" w:color="auto"/>
        <w:right w:val="none" w:sz="0" w:space="0" w:color="auto"/>
      </w:divBdr>
    </w:div>
    <w:div w:id="889263218">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2691155">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7669970">
      <w:bodyDiv w:val="1"/>
      <w:marLeft w:val="0"/>
      <w:marRight w:val="0"/>
      <w:marTop w:val="0"/>
      <w:marBottom w:val="0"/>
      <w:divBdr>
        <w:top w:val="none" w:sz="0" w:space="0" w:color="auto"/>
        <w:left w:val="none" w:sz="0" w:space="0" w:color="auto"/>
        <w:bottom w:val="none" w:sz="0" w:space="0" w:color="auto"/>
        <w:right w:val="none" w:sz="0" w:space="0" w:color="auto"/>
      </w:divBdr>
      <w:divsChild>
        <w:div w:id="1368945343">
          <w:marLeft w:val="0"/>
          <w:marRight w:val="0"/>
          <w:marTop w:val="0"/>
          <w:marBottom w:val="0"/>
          <w:divBdr>
            <w:top w:val="none" w:sz="0" w:space="0" w:color="auto"/>
            <w:left w:val="none" w:sz="0" w:space="0" w:color="auto"/>
            <w:bottom w:val="none" w:sz="0" w:space="0" w:color="auto"/>
            <w:right w:val="none" w:sz="0" w:space="0" w:color="auto"/>
          </w:divBdr>
          <w:divsChild>
            <w:div w:id="2200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8835">
      <w:bodyDiv w:val="1"/>
      <w:marLeft w:val="0"/>
      <w:marRight w:val="0"/>
      <w:marTop w:val="0"/>
      <w:marBottom w:val="0"/>
      <w:divBdr>
        <w:top w:val="none" w:sz="0" w:space="0" w:color="auto"/>
        <w:left w:val="none" w:sz="0" w:space="0" w:color="auto"/>
        <w:bottom w:val="none" w:sz="0" w:space="0" w:color="auto"/>
        <w:right w:val="none" w:sz="0" w:space="0" w:color="auto"/>
      </w:divBdr>
      <w:divsChild>
        <w:div w:id="1003512106">
          <w:marLeft w:val="0"/>
          <w:marRight w:val="0"/>
          <w:marTop w:val="0"/>
          <w:marBottom w:val="0"/>
          <w:divBdr>
            <w:top w:val="none" w:sz="0" w:space="0" w:color="auto"/>
            <w:left w:val="none" w:sz="0" w:space="0" w:color="auto"/>
            <w:bottom w:val="none" w:sz="0" w:space="0" w:color="auto"/>
            <w:right w:val="none" w:sz="0" w:space="0" w:color="auto"/>
          </w:divBdr>
          <w:divsChild>
            <w:div w:id="134828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8028">
      <w:bodyDiv w:val="1"/>
      <w:marLeft w:val="0"/>
      <w:marRight w:val="0"/>
      <w:marTop w:val="0"/>
      <w:marBottom w:val="0"/>
      <w:divBdr>
        <w:top w:val="none" w:sz="0" w:space="0" w:color="auto"/>
        <w:left w:val="none" w:sz="0" w:space="0" w:color="auto"/>
        <w:bottom w:val="none" w:sz="0" w:space="0" w:color="auto"/>
        <w:right w:val="none" w:sz="0" w:space="0" w:color="auto"/>
      </w:divBdr>
      <w:divsChild>
        <w:div w:id="1524899286">
          <w:marLeft w:val="0"/>
          <w:marRight w:val="0"/>
          <w:marTop w:val="0"/>
          <w:marBottom w:val="0"/>
          <w:divBdr>
            <w:top w:val="none" w:sz="0" w:space="0" w:color="auto"/>
            <w:left w:val="none" w:sz="0" w:space="0" w:color="auto"/>
            <w:bottom w:val="none" w:sz="0" w:space="0" w:color="auto"/>
            <w:right w:val="none" w:sz="0" w:space="0" w:color="auto"/>
          </w:divBdr>
          <w:divsChild>
            <w:div w:id="1173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8663">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5728182">
      <w:bodyDiv w:val="1"/>
      <w:marLeft w:val="0"/>
      <w:marRight w:val="0"/>
      <w:marTop w:val="0"/>
      <w:marBottom w:val="0"/>
      <w:divBdr>
        <w:top w:val="none" w:sz="0" w:space="0" w:color="auto"/>
        <w:left w:val="none" w:sz="0" w:space="0" w:color="auto"/>
        <w:bottom w:val="none" w:sz="0" w:space="0" w:color="auto"/>
        <w:right w:val="none" w:sz="0" w:space="0" w:color="auto"/>
      </w:divBdr>
    </w:div>
    <w:div w:id="906691604">
      <w:bodyDiv w:val="1"/>
      <w:marLeft w:val="0"/>
      <w:marRight w:val="0"/>
      <w:marTop w:val="0"/>
      <w:marBottom w:val="0"/>
      <w:divBdr>
        <w:top w:val="none" w:sz="0" w:space="0" w:color="auto"/>
        <w:left w:val="none" w:sz="0" w:space="0" w:color="auto"/>
        <w:bottom w:val="none" w:sz="0" w:space="0" w:color="auto"/>
        <w:right w:val="none" w:sz="0" w:space="0" w:color="auto"/>
      </w:divBdr>
    </w:div>
    <w:div w:id="907765907">
      <w:bodyDiv w:val="1"/>
      <w:marLeft w:val="0"/>
      <w:marRight w:val="0"/>
      <w:marTop w:val="0"/>
      <w:marBottom w:val="0"/>
      <w:divBdr>
        <w:top w:val="none" w:sz="0" w:space="0" w:color="auto"/>
        <w:left w:val="none" w:sz="0" w:space="0" w:color="auto"/>
        <w:bottom w:val="none" w:sz="0" w:space="0" w:color="auto"/>
        <w:right w:val="none" w:sz="0" w:space="0" w:color="auto"/>
      </w:divBdr>
    </w:div>
    <w:div w:id="911622728">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7057664">
      <w:bodyDiv w:val="1"/>
      <w:marLeft w:val="0"/>
      <w:marRight w:val="0"/>
      <w:marTop w:val="0"/>
      <w:marBottom w:val="0"/>
      <w:divBdr>
        <w:top w:val="none" w:sz="0" w:space="0" w:color="auto"/>
        <w:left w:val="none" w:sz="0" w:space="0" w:color="auto"/>
        <w:bottom w:val="none" w:sz="0" w:space="0" w:color="auto"/>
        <w:right w:val="none" w:sz="0" w:space="0" w:color="auto"/>
      </w:divBdr>
    </w:div>
    <w:div w:id="921790734">
      <w:bodyDiv w:val="1"/>
      <w:marLeft w:val="0"/>
      <w:marRight w:val="0"/>
      <w:marTop w:val="0"/>
      <w:marBottom w:val="0"/>
      <w:divBdr>
        <w:top w:val="none" w:sz="0" w:space="0" w:color="auto"/>
        <w:left w:val="none" w:sz="0" w:space="0" w:color="auto"/>
        <w:bottom w:val="none" w:sz="0" w:space="0" w:color="auto"/>
        <w:right w:val="none" w:sz="0" w:space="0" w:color="auto"/>
      </w:divBdr>
    </w:div>
    <w:div w:id="923296414">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32124946">
      <w:bodyDiv w:val="1"/>
      <w:marLeft w:val="0"/>
      <w:marRight w:val="0"/>
      <w:marTop w:val="0"/>
      <w:marBottom w:val="0"/>
      <w:divBdr>
        <w:top w:val="none" w:sz="0" w:space="0" w:color="auto"/>
        <w:left w:val="none" w:sz="0" w:space="0" w:color="auto"/>
        <w:bottom w:val="none" w:sz="0" w:space="0" w:color="auto"/>
        <w:right w:val="none" w:sz="0" w:space="0" w:color="auto"/>
      </w:divBdr>
    </w:div>
    <w:div w:id="936059276">
      <w:bodyDiv w:val="1"/>
      <w:marLeft w:val="0"/>
      <w:marRight w:val="0"/>
      <w:marTop w:val="0"/>
      <w:marBottom w:val="0"/>
      <w:divBdr>
        <w:top w:val="none" w:sz="0" w:space="0" w:color="auto"/>
        <w:left w:val="none" w:sz="0" w:space="0" w:color="auto"/>
        <w:bottom w:val="none" w:sz="0" w:space="0" w:color="auto"/>
        <w:right w:val="none" w:sz="0" w:space="0" w:color="auto"/>
      </w:divBdr>
    </w:div>
    <w:div w:id="936790026">
      <w:bodyDiv w:val="1"/>
      <w:marLeft w:val="0"/>
      <w:marRight w:val="0"/>
      <w:marTop w:val="0"/>
      <w:marBottom w:val="0"/>
      <w:divBdr>
        <w:top w:val="none" w:sz="0" w:space="0" w:color="auto"/>
        <w:left w:val="none" w:sz="0" w:space="0" w:color="auto"/>
        <w:bottom w:val="none" w:sz="0" w:space="0" w:color="auto"/>
        <w:right w:val="none" w:sz="0" w:space="0" w:color="auto"/>
      </w:divBdr>
    </w:div>
    <w:div w:id="937760188">
      <w:bodyDiv w:val="1"/>
      <w:marLeft w:val="0"/>
      <w:marRight w:val="0"/>
      <w:marTop w:val="0"/>
      <w:marBottom w:val="0"/>
      <w:divBdr>
        <w:top w:val="none" w:sz="0" w:space="0" w:color="auto"/>
        <w:left w:val="none" w:sz="0" w:space="0" w:color="auto"/>
        <w:bottom w:val="none" w:sz="0" w:space="0" w:color="auto"/>
        <w:right w:val="none" w:sz="0" w:space="0" w:color="auto"/>
      </w:divBdr>
    </w:div>
    <w:div w:id="951210012">
      <w:bodyDiv w:val="1"/>
      <w:marLeft w:val="0"/>
      <w:marRight w:val="0"/>
      <w:marTop w:val="0"/>
      <w:marBottom w:val="0"/>
      <w:divBdr>
        <w:top w:val="none" w:sz="0" w:space="0" w:color="auto"/>
        <w:left w:val="none" w:sz="0" w:space="0" w:color="auto"/>
        <w:bottom w:val="none" w:sz="0" w:space="0" w:color="auto"/>
        <w:right w:val="none" w:sz="0" w:space="0" w:color="auto"/>
      </w:divBdr>
    </w:div>
    <w:div w:id="956565978">
      <w:bodyDiv w:val="1"/>
      <w:marLeft w:val="0"/>
      <w:marRight w:val="0"/>
      <w:marTop w:val="0"/>
      <w:marBottom w:val="0"/>
      <w:divBdr>
        <w:top w:val="none" w:sz="0" w:space="0" w:color="auto"/>
        <w:left w:val="none" w:sz="0" w:space="0" w:color="auto"/>
        <w:bottom w:val="none" w:sz="0" w:space="0" w:color="auto"/>
        <w:right w:val="none" w:sz="0" w:space="0" w:color="auto"/>
      </w:divBdr>
    </w:div>
    <w:div w:id="957836419">
      <w:bodyDiv w:val="1"/>
      <w:marLeft w:val="0"/>
      <w:marRight w:val="0"/>
      <w:marTop w:val="0"/>
      <w:marBottom w:val="0"/>
      <w:divBdr>
        <w:top w:val="none" w:sz="0" w:space="0" w:color="auto"/>
        <w:left w:val="none" w:sz="0" w:space="0" w:color="auto"/>
        <w:bottom w:val="none" w:sz="0" w:space="0" w:color="auto"/>
        <w:right w:val="none" w:sz="0" w:space="0" w:color="auto"/>
      </w:divBdr>
    </w:div>
    <w:div w:id="958880849">
      <w:bodyDiv w:val="1"/>
      <w:marLeft w:val="0"/>
      <w:marRight w:val="0"/>
      <w:marTop w:val="0"/>
      <w:marBottom w:val="0"/>
      <w:divBdr>
        <w:top w:val="none" w:sz="0" w:space="0" w:color="auto"/>
        <w:left w:val="none" w:sz="0" w:space="0" w:color="auto"/>
        <w:bottom w:val="none" w:sz="0" w:space="0" w:color="auto"/>
        <w:right w:val="none" w:sz="0" w:space="0" w:color="auto"/>
      </w:divBdr>
      <w:divsChild>
        <w:div w:id="1677884016">
          <w:marLeft w:val="0"/>
          <w:marRight w:val="0"/>
          <w:marTop w:val="0"/>
          <w:marBottom w:val="0"/>
          <w:divBdr>
            <w:top w:val="none" w:sz="0" w:space="0" w:color="auto"/>
            <w:left w:val="none" w:sz="0" w:space="0" w:color="auto"/>
            <w:bottom w:val="none" w:sz="0" w:space="0" w:color="auto"/>
            <w:right w:val="none" w:sz="0" w:space="0" w:color="auto"/>
          </w:divBdr>
          <w:divsChild>
            <w:div w:id="97556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4511">
      <w:bodyDiv w:val="1"/>
      <w:marLeft w:val="0"/>
      <w:marRight w:val="0"/>
      <w:marTop w:val="0"/>
      <w:marBottom w:val="0"/>
      <w:divBdr>
        <w:top w:val="none" w:sz="0" w:space="0" w:color="auto"/>
        <w:left w:val="none" w:sz="0" w:space="0" w:color="auto"/>
        <w:bottom w:val="none" w:sz="0" w:space="0" w:color="auto"/>
        <w:right w:val="none" w:sz="0" w:space="0" w:color="auto"/>
      </w:divBdr>
      <w:divsChild>
        <w:div w:id="1525634886">
          <w:marLeft w:val="0"/>
          <w:marRight w:val="0"/>
          <w:marTop w:val="0"/>
          <w:marBottom w:val="0"/>
          <w:divBdr>
            <w:top w:val="none" w:sz="0" w:space="0" w:color="auto"/>
            <w:left w:val="none" w:sz="0" w:space="0" w:color="auto"/>
            <w:bottom w:val="none" w:sz="0" w:space="0" w:color="auto"/>
            <w:right w:val="none" w:sz="0" w:space="0" w:color="auto"/>
          </w:divBdr>
          <w:divsChild>
            <w:div w:id="19267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64115825">
      <w:bodyDiv w:val="1"/>
      <w:marLeft w:val="0"/>
      <w:marRight w:val="0"/>
      <w:marTop w:val="0"/>
      <w:marBottom w:val="0"/>
      <w:divBdr>
        <w:top w:val="none" w:sz="0" w:space="0" w:color="auto"/>
        <w:left w:val="none" w:sz="0" w:space="0" w:color="auto"/>
        <w:bottom w:val="none" w:sz="0" w:space="0" w:color="auto"/>
        <w:right w:val="none" w:sz="0" w:space="0" w:color="auto"/>
      </w:divBdr>
      <w:divsChild>
        <w:div w:id="870872811">
          <w:marLeft w:val="0"/>
          <w:marRight w:val="0"/>
          <w:marTop w:val="0"/>
          <w:marBottom w:val="0"/>
          <w:divBdr>
            <w:top w:val="none" w:sz="0" w:space="0" w:color="auto"/>
            <w:left w:val="none" w:sz="0" w:space="0" w:color="auto"/>
            <w:bottom w:val="none" w:sz="0" w:space="0" w:color="auto"/>
            <w:right w:val="none" w:sz="0" w:space="0" w:color="auto"/>
          </w:divBdr>
          <w:divsChild>
            <w:div w:id="81029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6788">
      <w:bodyDiv w:val="1"/>
      <w:marLeft w:val="0"/>
      <w:marRight w:val="0"/>
      <w:marTop w:val="0"/>
      <w:marBottom w:val="0"/>
      <w:divBdr>
        <w:top w:val="none" w:sz="0" w:space="0" w:color="auto"/>
        <w:left w:val="none" w:sz="0" w:space="0" w:color="auto"/>
        <w:bottom w:val="none" w:sz="0" w:space="0" w:color="auto"/>
        <w:right w:val="none" w:sz="0" w:space="0" w:color="auto"/>
      </w:divBdr>
      <w:divsChild>
        <w:div w:id="641497208">
          <w:marLeft w:val="0"/>
          <w:marRight w:val="0"/>
          <w:marTop w:val="0"/>
          <w:marBottom w:val="0"/>
          <w:divBdr>
            <w:top w:val="none" w:sz="0" w:space="0" w:color="auto"/>
            <w:left w:val="none" w:sz="0" w:space="0" w:color="auto"/>
            <w:bottom w:val="none" w:sz="0" w:space="0" w:color="auto"/>
            <w:right w:val="none" w:sz="0" w:space="0" w:color="auto"/>
          </w:divBdr>
          <w:divsChild>
            <w:div w:id="11547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6339">
      <w:bodyDiv w:val="1"/>
      <w:marLeft w:val="0"/>
      <w:marRight w:val="0"/>
      <w:marTop w:val="0"/>
      <w:marBottom w:val="0"/>
      <w:divBdr>
        <w:top w:val="none" w:sz="0" w:space="0" w:color="auto"/>
        <w:left w:val="none" w:sz="0" w:space="0" w:color="auto"/>
        <w:bottom w:val="none" w:sz="0" w:space="0" w:color="auto"/>
        <w:right w:val="none" w:sz="0" w:space="0" w:color="auto"/>
      </w:divBdr>
    </w:div>
    <w:div w:id="971402001">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0167">
      <w:bodyDiv w:val="1"/>
      <w:marLeft w:val="0"/>
      <w:marRight w:val="0"/>
      <w:marTop w:val="0"/>
      <w:marBottom w:val="0"/>
      <w:divBdr>
        <w:top w:val="none" w:sz="0" w:space="0" w:color="auto"/>
        <w:left w:val="none" w:sz="0" w:space="0" w:color="auto"/>
        <w:bottom w:val="none" w:sz="0" w:space="0" w:color="auto"/>
        <w:right w:val="none" w:sz="0" w:space="0" w:color="auto"/>
      </w:divBdr>
    </w:div>
    <w:div w:id="977879311">
      <w:bodyDiv w:val="1"/>
      <w:marLeft w:val="0"/>
      <w:marRight w:val="0"/>
      <w:marTop w:val="0"/>
      <w:marBottom w:val="0"/>
      <w:divBdr>
        <w:top w:val="none" w:sz="0" w:space="0" w:color="auto"/>
        <w:left w:val="none" w:sz="0" w:space="0" w:color="auto"/>
        <w:bottom w:val="none" w:sz="0" w:space="0" w:color="auto"/>
        <w:right w:val="none" w:sz="0" w:space="0" w:color="auto"/>
      </w:divBdr>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66681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0250708">
      <w:bodyDiv w:val="1"/>
      <w:marLeft w:val="0"/>
      <w:marRight w:val="0"/>
      <w:marTop w:val="0"/>
      <w:marBottom w:val="0"/>
      <w:divBdr>
        <w:top w:val="none" w:sz="0" w:space="0" w:color="auto"/>
        <w:left w:val="none" w:sz="0" w:space="0" w:color="auto"/>
        <w:bottom w:val="none" w:sz="0" w:space="0" w:color="auto"/>
        <w:right w:val="none" w:sz="0" w:space="0" w:color="auto"/>
      </w:divBdr>
    </w:div>
    <w:div w:id="990867065">
      <w:bodyDiv w:val="1"/>
      <w:marLeft w:val="0"/>
      <w:marRight w:val="0"/>
      <w:marTop w:val="0"/>
      <w:marBottom w:val="0"/>
      <w:divBdr>
        <w:top w:val="none" w:sz="0" w:space="0" w:color="auto"/>
        <w:left w:val="none" w:sz="0" w:space="0" w:color="auto"/>
        <w:bottom w:val="none" w:sz="0" w:space="0" w:color="auto"/>
        <w:right w:val="none" w:sz="0" w:space="0" w:color="auto"/>
      </w:divBdr>
      <w:divsChild>
        <w:div w:id="2008941346">
          <w:marLeft w:val="0"/>
          <w:marRight w:val="0"/>
          <w:marTop w:val="0"/>
          <w:marBottom w:val="0"/>
          <w:divBdr>
            <w:top w:val="none" w:sz="0" w:space="0" w:color="auto"/>
            <w:left w:val="none" w:sz="0" w:space="0" w:color="auto"/>
            <w:bottom w:val="none" w:sz="0" w:space="0" w:color="auto"/>
            <w:right w:val="none" w:sz="0" w:space="0" w:color="auto"/>
          </w:divBdr>
          <w:divsChild>
            <w:div w:id="134312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718">
      <w:bodyDiv w:val="1"/>
      <w:marLeft w:val="0"/>
      <w:marRight w:val="0"/>
      <w:marTop w:val="0"/>
      <w:marBottom w:val="0"/>
      <w:divBdr>
        <w:top w:val="none" w:sz="0" w:space="0" w:color="auto"/>
        <w:left w:val="none" w:sz="0" w:space="0" w:color="auto"/>
        <w:bottom w:val="none" w:sz="0" w:space="0" w:color="auto"/>
        <w:right w:val="none" w:sz="0" w:space="0" w:color="auto"/>
      </w:divBdr>
      <w:divsChild>
        <w:div w:id="1027682692">
          <w:marLeft w:val="0"/>
          <w:marRight w:val="0"/>
          <w:marTop w:val="0"/>
          <w:marBottom w:val="0"/>
          <w:divBdr>
            <w:top w:val="none" w:sz="0" w:space="0" w:color="auto"/>
            <w:left w:val="none" w:sz="0" w:space="0" w:color="auto"/>
            <w:bottom w:val="none" w:sz="0" w:space="0" w:color="auto"/>
            <w:right w:val="none" w:sz="0" w:space="0" w:color="auto"/>
          </w:divBdr>
          <w:divsChild>
            <w:div w:id="1025716209">
              <w:marLeft w:val="0"/>
              <w:marRight w:val="0"/>
              <w:marTop w:val="0"/>
              <w:marBottom w:val="0"/>
              <w:divBdr>
                <w:top w:val="none" w:sz="0" w:space="0" w:color="auto"/>
                <w:left w:val="none" w:sz="0" w:space="0" w:color="auto"/>
                <w:bottom w:val="none" w:sz="0" w:space="0" w:color="auto"/>
                <w:right w:val="none" w:sz="0" w:space="0" w:color="auto"/>
              </w:divBdr>
              <w:divsChild>
                <w:div w:id="1051811351">
                  <w:marLeft w:val="0"/>
                  <w:marRight w:val="0"/>
                  <w:marTop w:val="0"/>
                  <w:marBottom w:val="0"/>
                  <w:divBdr>
                    <w:top w:val="none" w:sz="0" w:space="0" w:color="auto"/>
                    <w:left w:val="none" w:sz="0" w:space="0" w:color="auto"/>
                    <w:bottom w:val="none" w:sz="0" w:space="0" w:color="auto"/>
                    <w:right w:val="none" w:sz="0" w:space="0" w:color="auto"/>
                  </w:divBdr>
                  <w:divsChild>
                    <w:div w:id="1812400027">
                      <w:marLeft w:val="0"/>
                      <w:marRight w:val="0"/>
                      <w:marTop w:val="0"/>
                      <w:marBottom w:val="0"/>
                      <w:divBdr>
                        <w:top w:val="none" w:sz="0" w:space="0" w:color="auto"/>
                        <w:left w:val="none" w:sz="0" w:space="0" w:color="auto"/>
                        <w:bottom w:val="none" w:sz="0" w:space="0" w:color="auto"/>
                        <w:right w:val="none" w:sz="0" w:space="0" w:color="auto"/>
                      </w:divBdr>
                      <w:divsChild>
                        <w:div w:id="1777944233">
                          <w:marLeft w:val="0"/>
                          <w:marRight w:val="0"/>
                          <w:marTop w:val="0"/>
                          <w:marBottom w:val="0"/>
                          <w:divBdr>
                            <w:top w:val="none" w:sz="0" w:space="0" w:color="auto"/>
                            <w:left w:val="none" w:sz="0" w:space="0" w:color="auto"/>
                            <w:bottom w:val="none" w:sz="0" w:space="0" w:color="auto"/>
                            <w:right w:val="none" w:sz="0" w:space="0" w:color="auto"/>
                          </w:divBdr>
                          <w:divsChild>
                            <w:div w:id="38772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753737">
      <w:bodyDiv w:val="1"/>
      <w:marLeft w:val="0"/>
      <w:marRight w:val="0"/>
      <w:marTop w:val="0"/>
      <w:marBottom w:val="0"/>
      <w:divBdr>
        <w:top w:val="none" w:sz="0" w:space="0" w:color="auto"/>
        <w:left w:val="none" w:sz="0" w:space="0" w:color="auto"/>
        <w:bottom w:val="none" w:sz="0" w:space="0" w:color="auto"/>
        <w:right w:val="none" w:sz="0" w:space="0" w:color="auto"/>
      </w:divBdr>
      <w:divsChild>
        <w:div w:id="1075854211">
          <w:marLeft w:val="0"/>
          <w:marRight w:val="0"/>
          <w:marTop w:val="0"/>
          <w:marBottom w:val="0"/>
          <w:divBdr>
            <w:top w:val="none" w:sz="0" w:space="0" w:color="auto"/>
            <w:left w:val="none" w:sz="0" w:space="0" w:color="auto"/>
            <w:bottom w:val="none" w:sz="0" w:space="0" w:color="auto"/>
            <w:right w:val="none" w:sz="0" w:space="0" w:color="auto"/>
          </w:divBdr>
          <w:divsChild>
            <w:div w:id="3676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997222923">
      <w:bodyDiv w:val="1"/>
      <w:marLeft w:val="0"/>
      <w:marRight w:val="0"/>
      <w:marTop w:val="0"/>
      <w:marBottom w:val="0"/>
      <w:divBdr>
        <w:top w:val="none" w:sz="0" w:space="0" w:color="auto"/>
        <w:left w:val="none" w:sz="0" w:space="0" w:color="auto"/>
        <w:bottom w:val="none" w:sz="0" w:space="0" w:color="auto"/>
        <w:right w:val="none" w:sz="0" w:space="0" w:color="auto"/>
      </w:divBdr>
    </w:div>
    <w:div w:id="999117357">
      <w:bodyDiv w:val="1"/>
      <w:marLeft w:val="0"/>
      <w:marRight w:val="0"/>
      <w:marTop w:val="0"/>
      <w:marBottom w:val="0"/>
      <w:divBdr>
        <w:top w:val="none" w:sz="0" w:space="0" w:color="auto"/>
        <w:left w:val="none" w:sz="0" w:space="0" w:color="auto"/>
        <w:bottom w:val="none" w:sz="0" w:space="0" w:color="auto"/>
        <w:right w:val="none" w:sz="0" w:space="0" w:color="auto"/>
      </w:divBdr>
    </w:div>
    <w:div w:id="999772823">
      <w:bodyDiv w:val="1"/>
      <w:marLeft w:val="0"/>
      <w:marRight w:val="0"/>
      <w:marTop w:val="0"/>
      <w:marBottom w:val="0"/>
      <w:divBdr>
        <w:top w:val="none" w:sz="0" w:space="0" w:color="auto"/>
        <w:left w:val="none" w:sz="0" w:space="0" w:color="auto"/>
        <w:bottom w:val="none" w:sz="0" w:space="0" w:color="auto"/>
        <w:right w:val="none" w:sz="0" w:space="0" w:color="auto"/>
      </w:divBdr>
      <w:divsChild>
        <w:div w:id="1099254457">
          <w:marLeft w:val="0"/>
          <w:marRight w:val="0"/>
          <w:marTop w:val="0"/>
          <w:marBottom w:val="0"/>
          <w:divBdr>
            <w:top w:val="none" w:sz="0" w:space="0" w:color="auto"/>
            <w:left w:val="none" w:sz="0" w:space="0" w:color="auto"/>
            <w:bottom w:val="none" w:sz="0" w:space="0" w:color="auto"/>
            <w:right w:val="none" w:sz="0" w:space="0" w:color="auto"/>
          </w:divBdr>
          <w:divsChild>
            <w:div w:id="15665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6207">
      <w:bodyDiv w:val="1"/>
      <w:marLeft w:val="0"/>
      <w:marRight w:val="0"/>
      <w:marTop w:val="0"/>
      <w:marBottom w:val="0"/>
      <w:divBdr>
        <w:top w:val="none" w:sz="0" w:space="0" w:color="auto"/>
        <w:left w:val="none" w:sz="0" w:space="0" w:color="auto"/>
        <w:bottom w:val="none" w:sz="0" w:space="0" w:color="auto"/>
        <w:right w:val="none" w:sz="0" w:space="0" w:color="auto"/>
      </w:divBdr>
      <w:divsChild>
        <w:div w:id="1307124363">
          <w:marLeft w:val="0"/>
          <w:marRight w:val="0"/>
          <w:marTop w:val="0"/>
          <w:marBottom w:val="0"/>
          <w:divBdr>
            <w:top w:val="none" w:sz="0" w:space="0" w:color="auto"/>
            <w:left w:val="none" w:sz="0" w:space="0" w:color="auto"/>
            <w:bottom w:val="none" w:sz="0" w:space="0" w:color="auto"/>
            <w:right w:val="none" w:sz="0" w:space="0" w:color="auto"/>
          </w:divBdr>
          <w:divsChild>
            <w:div w:id="10913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8366443">
      <w:bodyDiv w:val="1"/>
      <w:marLeft w:val="0"/>
      <w:marRight w:val="0"/>
      <w:marTop w:val="0"/>
      <w:marBottom w:val="0"/>
      <w:divBdr>
        <w:top w:val="none" w:sz="0" w:space="0" w:color="auto"/>
        <w:left w:val="none" w:sz="0" w:space="0" w:color="auto"/>
        <w:bottom w:val="none" w:sz="0" w:space="0" w:color="auto"/>
        <w:right w:val="none" w:sz="0" w:space="0" w:color="auto"/>
      </w:divBdr>
    </w:div>
    <w:div w:id="1008405032">
      <w:bodyDiv w:val="1"/>
      <w:marLeft w:val="0"/>
      <w:marRight w:val="0"/>
      <w:marTop w:val="0"/>
      <w:marBottom w:val="0"/>
      <w:divBdr>
        <w:top w:val="none" w:sz="0" w:space="0" w:color="auto"/>
        <w:left w:val="none" w:sz="0" w:space="0" w:color="auto"/>
        <w:bottom w:val="none" w:sz="0" w:space="0" w:color="auto"/>
        <w:right w:val="none" w:sz="0" w:space="0" w:color="auto"/>
      </w:divBdr>
    </w:div>
    <w:div w:id="1010982791">
      <w:bodyDiv w:val="1"/>
      <w:marLeft w:val="0"/>
      <w:marRight w:val="0"/>
      <w:marTop w:val="0"/>
      <w:marBottom w:val="0"/>
      <w:divBdr>
        <w:top w:val="none" w:sz="0" w:space="0" w:color="auto"/>
        <w:left w:val="none" w:sz="0" w:space="0" w:color="auto"/>
        <w:bottom w:val="none" w:sz="0" w:space="0" w:color="auto"/>
        <w:right w:val="none" w:sz="0" w:space="0" w:color="auto"/>
      </w:divBdr>
      <w:divsChild>
        <w:div w:id="1576206414">
          <w:marLeft w:val="0"/>
          <w:marRight w:val="0"/>
          <w:marTop w:val="0"/>
          <w:marBottom w:val="0"/>
          <w:divBdr>
            <w:top w:val="none" w:sz="0" w:space="0" w:color="auto"/>
            <w:left w:val="none" w:sz="0" w:space="0" w:color="auto"/>
            <w:bottom w:val="none" w:sz="0" w:space="0" w:color="auto"/>
            <w:right w:val="none" w:sz="0" w:space="0" w:color="auto"/>
          </w:divBdr>
          <w:divsChild>
            <w:div w:id="214684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5730">
      <w:bodyDiv w:val="1"/>
      <w:marLeft w:val="0"/>
      <w:marRight w:val="0"/>
      <w:marTop w:val="0"/>
      <w:marBottom w:val="0"/>
      <w:divBdr>
        <w:top w:val="none" w:sz="0" w:space="0" w:color="auto"/>
        <w:left w:val="none" w:sz="0" w:space="0" w:color="auto"/>
        <w:bottom w:val="none" w:sz="0" w:space="0" w:color="auto"/>
        <w:right w:val="none" w:sz="0" w:space="0" w:color="auto"/>
      </w:divBdr>
      <w:divsChild>
        <w:div w:id="1542396711">
          <w:marLeft w:val="0"/>
          <w:marRight w:val="0"/>
          <w:marTop w:val="0"/>
          <w:marBottom w:val="0"/>
          <w:divBdr>
            <w:top w:val="none" w:sz="0" w:space="0" w:color="auto"/>
            <w:left w:val="none" w:sz="0" w:space="0" w:color="auto"/>
            <w:bottom w:val="none" w:sz="0" w:space="0" w:color="auto"/>
            <w:right w:val="none" w:sz="0" w:space="0" w:color="auto"/>
          </w:divBdr>
          <w:divsChild>
            <w:div w:id="10354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29200">
      <w:bodyDiv w:val="1"/>
      <w:marLeft w:val="0"/>
      <w:marRight w:val="0"/>
      <w:marTop w:val="0"/>
      <w:marBottom w:val="0"/>
      <w:divBdr>
        <w:top w:val="none" w:sz="0" w:space="0" w:color="auto"/>
        <w:left w:val="none" w:sz="0" w:space="0" w:color="auto"/>
        <w:bottom w:val="none" w:sz="0" w:space="0" w:color="auto"/>
        <w:right w:val="none" w:sz="0" w:space="0" w:color="auto"/>
      </w:divBdr>
      <w:divsChild>
        <w:div w:id="1418135471">
          <w:marLeft w:val="0"/>
          <w:marRight w:val="0"/>
          <w:marTop w:val="0"/>
          <w:marBottom w:val="0"/>
          <w:divBdr>
            <w:top w:val="none" w:sz="0" w:space="0" w:color="auto"/>
            <w:left w:val="none" w:sz="0" w:space="0" w:color="auto"/>
            <w:bottom w:val="none" w:sz="0" w:space="0" w:color="auto"/>
            <w:right w:val="none" w:sz="0" w:space="0" w:color="auto"/>
          </w:divBdr>
          <w:divsChild>
            <w:div w:id="979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3952">
      <w:bodyDiv w:val="1"/>
      <w:marLeft w:val="0"/>
      <w:marRight w:val="0"/>
      <w:marTop w:val="0"/>
      <w:marBottom w:val="0"/>
      <w:divBdr>
        <w:top w:val="none" w:sz="0" w:space="0" w:color="auto"/>
        <w:left w:val="none" w:sz="0" w:space="0" w:color="auto"/>
        <w:bottom w:val="none" w:sz="0" w:space="0" w:color="auto"/>
        <w:right w:val="none" w:sz="0" w:space="0" w:color="auto"/>
      </w:divBdr>
      <w:divsChild>
        <w:div w:id="382288363">
          <w:marLeft w:val="0"/>
          <w:marRight w:val="0"/>
          <w:marTop w:val="0"/>
          <w:marBottom w:val="0"/>
          <w:divBdr>
            <w:top w:val="none" w:sz="0" w:space="0" w:color="auto"/>
            <w:left w:val="none" w:sz="0" w:space="0" w:color="auto"/>
            <w:bottom w:val="none" w:sz="0" w:space="0" w:color="auto"/>
            <w:right w:val="none" w:sz="0" w:space="0" w:color="auto"/>
          </w:divBdr>
          <w:divsChild>
            <w:div w:id="572274963">
              <w:marLeft w:val="0"/>
              <w:marRight w:val="0"/>
              <w:marTop w:val="0"/>
              <w:marBottom w:val="0"/>
              <w:divBdr>
                <w:top w:val="none" w:sz="0" w:space="0" w:color="auto"/>
                <w:left w:val="none" w:sz="0" w:space="0" w:color="auto"/>
                <w:bottom w:val="none" w:sz="0" w:space="0" w:color="auto"/>
                <w:right w:val="none" w:sz="0" w:space="0" w:color="auto"/>
              </w:divBdr>
              <w:divsChild>
                <w:div w:id="523907747">
                  <w:marLeft w:val="0"/>
                  <w:marRight w:val="0"/>
                  <w:marTop w:val="0"/>
                  <w:marBottom w:val="0"/>
                  <w:divBdr>
                    <w:top w:val="none" w:sz="0" w:space="0" w:color="auto"/>
                    <w:left w:val="none" w:sz="0" w:space="0" w:color="auto"/>
                    <w:bottom w:val="none" w:sz="0" w:space="0" w:color="auto"/>
                    <w:right w:val="none" w:sz="0" w:space="0" w:color="auto"/>
                  </w:divBdr>
                  <w:divsChild>
                    <w:div w:id="64385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3171">
          <w:marLeft w:val="0"/>
          <w:marRight w:val="0"/>
          <w:marTop w:val="0"/>
          <w:marBottom w:val="0"/>
          <w:divBdr>
            <w:top w:val="none" w:sz="0" w:space="0" w:color="auto"/>
            <w:left w:val="none" w:sz="0" w:space="0" w:color="auto"/>
            <w:bottom w:val="none" w:sz="0" w:space="0" w:color="auto"/>
            <w:right w:val="none" w:sz="0" w:space="0" w:color="auto"/>
          </w:divBdr>
          <w:divsChild>
            <w:div w:id="771049551">
              <w:marLeft w:val="0"/>
              <w:marRight w:val="0"/>
              <w:marTop w:val="0"/>
              <w:marBottom w:val="0"/>
              <w:divBdr>
                <w:top w:val="none" w:sz="0" w:space="0" w:color="auto"/>
                <w:left w:val="none" w:sz="0" w:space="0" w:color="auto"/>
                <w:bottom w:val="none" w:sz="0" w:space="0" w:color="auto"/>
                <w:right w:val="none" w:sz="0" w:space="0" w:color="auto"/>
              </w:divBdr>
              <w:divsChild>
                <w:div w:id="1382483673">
                  <w:marLeft w:val="0"/>
                  <w:marRight w:val="0"/>
                  <w:marTop w:val="0"/>
                  <w:marBottom w:val="0"/>
                  <w:divBdr>
                    <w:top w:val="none" w:sz="0" w:space="0" w:color="auto"/>
                    <w:left w:val="none" w:sz="0" w:space="0" w:color="auto"/>
                    <w:bottom w:val="none" w:sz="0" w:space="0" w:color="auto"/>
                    <w:right w:val="none" w:sz="0" w:space="0" w:color="auto"/>
                  </w:divBdr>
                  <w:divsChild>
                    <w:div w:id="156298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9540">
      <w:bodyDiv w:val="1"/>
      <w:marLeft w:val="0"/>
      <w:marRight w:val="0"/>
      <w:marTop w:val="0"/>
      <w:marBottom w:val="0"/>
      <w:divBdr>
        <w:top w:val="none" w:sz="0" w:space="0" w:color="auto"/>
        <w:left w:val="none" w:sz="0" w:space="0" w:color="auto"/>
        <w:bottom w:val="none" w:sz="0" w:space="0" w:color="auto"/>
        <w:right w:val="none" w:sz="0" w:space="0" w:color="auto"/>
      </w:divBdr>
    </w:div>
    <w:div w:id="1020203621">
      <w:bodyDiv w:val="1"/>
      <w:marLeft w:val="0"/>
      <w:marRight w:val="0"/>
      <w:marTop w:val="0"/>
      <w:marBottom w:val="0"/>
      <w:divBdr>
        <w:top w:val="none" w:sz="0" w:space="0" w:color="auto"/>
        <w:left w:val="none" w:sz="0" w:space="0" w:color="auto"/>
        <w:bottom w:val="none" w:sz="0" w:space="0" w:color="auto"/>
        <w:right w:val="none" w:sz="0" w:space="0" w:color="auto"/>
      </w:divBdr>
    </w:div>
    <w:div w:id="1023245157">
      <w:bodyDiv w:val="1"/>
      <w:marLeft w:val="0"/>
      <w:marRight w:val="0"/>
      <w:marTop w:val="0"/>
      <w:marBottom w:val="0"/>
      <w:divBdr>
        <w:top w:val="none" w:sz="0" w:space="0" w:color="auto"/>
        <w:left w:val="none" w:sz="0" w:space="0" w:color="auto"/>
        <w:bottom w:val="none" w:sz="0" w:space="0" w:color="auto"/>
        <w:right w:val="none" w:sz="0" w:space="0" w:color="auto"/>
      </w:divBdr>
      <w:divsChild>
        <w:div w:id="1860898415">
          <w:marLeft w:val="0"/>
          <w:marRight w:val="0"/>
          <w:marTop w:val="0"/>
          <w:marBottom w:val="0"/>
          <w:divBdr>
            <w:top w:val="none" w:sz="0" w:space="0" w:color="auto"/>
            <w:left w:val="none" w:sz="0" w:space="0" w:color="auto"/>
            <w:bottom w:val="none" w:sz="0" w:space="0" w:color="auto"/>
            <w:right w:val="none" w:sz="0" w:space="0" w:color="auto"/>
          </w:divBdr>
          <w:divsChild>
            <w:div w:id="426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3159">
      <w:bodyDiv w:val="1"/>
      <w:marLeft w:val="0"/>
      <w:marRight w:val="0"/>
      <w:marTop w:val="0"/>
      <w:marBottom w:val="0"/>
      <w:divBdr>
        <w:top w:val="none" w:sz="0" w:space="0" w:color="auto"/>
        <w:left w:val="none" w:sz="0" w:space="0" w:color="auto"/>
        <w:bottom w:val="none" w:sz="0" w:space="0" w:color="auto"/>
        <w:right w:val="none" w:sz="0" w:space="0" w:color="auto"/>
      </w:divBdr>
      <w:divsChild>
        <w:div w:id="1362701690">
          <w:marLeft w:val="0"/>
          <w:marRight w:val="0"/>
          <w:marTop w:val="0"/>
          <w:marBottom w:val="0"/>
          <w:divBdr>
            <w:top w:val="none" w:sz="0" w:space="0" w:color="auto"/>
            <w:left w:val="none" w:sz="0" w:space="0" w:color="auto"/>
            <w:bottom w:val="none" w:sz="0" w:space="0" w:color="auto"/>
            <w:right w:val="none" w:sz="0" w:space="0" w:color="auto"/>
          </w:divBdr>
          <w:divsChild>
            <w:div w:id="53296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5308">
      <w:bodyDiv w:val="1"/>
      <w:marLeft w:val="0"/>
      <w:marRight w:val="0"/>
      <w:marTop w:val="0"/>
      <w:marBottom w:val="0"/>
      <w:divBdr>
        <w:top w:val="none" w:sz="0" w:space="0" w:color="auto"/>
        <w:left w:val="none" w:sz="0" w:space="0" w:color="auto"/>
        <w:bottom w:val="none" w:sz="0" w:space="0" w:color="auto"/>
        <w:right w:val="none" w:sz="0" w:space="0" w:color="auto"/>
      </w:divBdr>
      <w:divsChild>
        <w:div w:id="1554267592">
          <w:marLeft w:val="0"/>
          <w:marRight w:val="0"/>
          <w:marTop w:val="0"/>
          <w:marBottom w:val="0"/>
          <w:divBdr>
            <w:top w:val="none" w:sz="0" w:space="0" w:color="auto"/>
            <w:left w:val="none" w:sz="0" w:space="0" w:color="auto"/>
            <w:bottom w:val="none" w:sz="0" w:space="0" w:color="auto"/>
            <w:right w:val="none" w:sz="0" w:space="0" w:color="auto"/>
          </w:divBdr>
          <w:divsChild>
            <w:div w:id="1506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394">
      <w:bodyDiv w:val="1"/>
      <w:marLeft w:val="0"/>
      <w:marRight w:val="0"/>
      <w:marTop w:val="0"/>
      <w:marBottom w:val="0"/>
      <w:divBdr>
        <w:top w:val="none" w:sz="0" w:space="0" w:color="auto"/>
        <w:left w:val="none" w:sz="0" w:space="0" w:color="auto"/>
        <w:bottom w:val="none" w:sz="0" w:space="0" w:color="auto"/>
        <w:right w:val="none" w:sz="0" w:space="0" w:color="auto"/>
      </w:divBdr>
      <w:divsChild>
        <w:div w:id="386339526">
          <w:marLeft w:val="0"/>
          <w:marRight w:val="0"/>
          <w:marTop w:val="0"/>
          <w:marBottom w:val="0"/>
          <w:divBdr>
            <w:top w:val="none" w:sz="0" w:space="0" w:color="auto"/>
            <w:left w:val="none" w:sz="0" w:space="0" w:color="auto"/>
            <w:bottom w:val="none" w:sz="0" w:space="0" w:color="auto"/>
            <w:right w:val="none" w:sz="0" w:space="0" w:color="auto"/>
          </w:divBdr>
          <w:divsChild>
            <w:div w:id="139423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85628">
      <w:bodyDiv w:val="1"/>
      <w:marLeft w:val="0"/>
      <w:marRight w:val="0"/>
      <w:marTop w:val="0"/>
      <w:marBottom w:val="0"/>
      <w:divBdr>
        <w:top w:val="none" w:sz="0" w:space="0" w:color="auto"/>
        <w:left w:val="none" w:sz="0" w:space="0" w:color="auto"/>
        <w:bottom w:val="none" w:sz="0" w:space="0" w:color="auto"/>
        <w:right w:val="none" w:sz="0" w:space="0" w:color="auto"/>
      </w:divBdr>
    </w:div>
    <w:div w:id="1036468888">
      <w:bodyDiv w:val="1"/>
      <w:marLeft w:val="0"/>
      <w:marRight w:val="0"/>
      <w:marTop w:val="0"/>
      <w:marBottom w:val="0"/>
      <w:divBdr>
        <w:top w:val="none" w:sz="0" w:space="0" w:color="auto"/>
        <w:left w:val="none" w:sz="0" w:space="0" w:color="auto"/>
        <w:bottom w:val="none" w:sz="0" w:space="0" w:color="auto"/>
        <w:right w:val="none" w:sz="0" w:space="0" w:color="auto"/>
      </w:divBdr>
    </w:div>
    <w:div w:id="1038504287">
      <w:bodyDiv w:val="1"/>
      <w:marLeft w:val="0"/>
      <w:marRight w:val="0"/>
      <w:marTop w:val="0"/>
      <w:marBottom w:val="0"/>
      <w:divBdr>
        <w:top w:val="none" w:sz="0" w:space="0" w:color="auto"/>
        <w:left w:val="none" w:sz="0" w:space="0" w:color="auto"/>
        <w:bottom w:val="none" w:sz="0" w:space="0" w:color="auto"/>
        <w:right w:val="none" w:sz="0" w:space="0" w:color="auto"/>
      </w:divBdr>
      <w:divsChild>
        <w:div w:id="1866215829">
          <w:marLeft w:val="0"/>
          <w:marRight w:val="0"/>
          <w:marTop w:val="0"/>
          <w:marBottom w:val="0"/>
          <w:divBdr>
            <w:top w:val="none" w:sz="0" w:space="0" w:color="auto"/>
            <w:left w:val="none" w:sz="0" w:space="0" w:color="auto"/>
            <w:bottom w:val="none" w:sz="0" w:space="0" w:color="auto"/>
            <w:right w:val="none" w:sz="0" w:space="0" w:color="auto"/>
          </w:divBdr>
          <w:divsChild>
            <w:div w:id="10952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0992">
      <w:bodyDiv w:val="1"/>
      <w:marLeft w:val="0"/>
      <w:marRight w:val="0"/>
      <w:marTop w:val="0"/>
      <w:marBottom w:val="0"/>
      <w:divBdr>
        <w:top w:val="none" w:sz="0" w:space="0" w:color="auto"/>
        <w:left w:val="none" w:sz="0" w:space="0" w:color="auto"/>
        <w:bottom w:val="none" w:sz="0" w:space="0" w:color="auto"/>
        <w:right w:val="none" w:sz="0" w:space="0" w:color="auto"/>
      </w:divBdr>
      <w:divsChild>
        <w:div w:id="1909731810">
          <w:marLeft w:val="0"/>
          <w:marRight w:val="0"/>
          <w:marTop w:val="0"/>
          <w:marBottom w:val="0"/>
          <w:divBdr>
            <w:top w:val="none" w:sz="0" w:space="0" w:color="auto"/>
            <w:left w:val="none" w:sz="0" w:space="0" w:color="auto"/>
            <w:bottom w:val="none" w:sz="0" w:space="0" w:color="auto"/>
            <w:right w:val="none" w:sz="0" w:space="0" w:color="auto"/>
          </w:divBdr>
          <w:divsChild>
            <w:div w:id="20841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1310">
      <w:bodyDiv w:val="1"/>
      <w:marLeft w:val="0"/>
      <w:marRight w:val="0"/>
      <w:marTop w:val="0"/>
      <w:marBottom w:val="0"/>
      <w:divBdr>
        <w:top w:val="none" w:sz="0" w:space="0" w:color="auto"/>
        <w:left w:val="none" w:sz="0" w:space="0" w:color="auto"/>
        <w:bottom w:val="none" w:sz="0" w:space="0" w:color="auto"/>
        <w:right w:val="none" w:sz="0" w:space="0" w:color="auto"/>
      </w:divBdr>
    </w:div>
    <w:div w:id="1041904079">
      <w:bodyDiv w:val="1"/>
      <w:marLeft w:val="0"/>
      <w:marRight w:val="0"/>
      <w:marTop w:val="0"/>
      <w:marBottom w:val="0"/>
      <w:divBdr>
        <w:top w:val="none" w:sz="0" w:space="0" w:color="auto"/>
        <w:left w:val="none" w:sz="0" w:space="0" w:color="auto"/>
        <w:bottom w:val="none" w:sz="0" w:space="0" w:color="auto"/>
        <w:right w:val="none" w:sz="0" w:space="0" w:color="auto"/>
      </w:divBdr>
    </w:div>
    <w:div w:id="1046369879">
      <w:bodyDiv w:val="1"/>
      <w:marLeft w:val="0"/>
      <w:marRight w:val="0"/>
      <w:marTop w:val="0"/>
      <w:marBottom w:val="0"/>
      <w:divBdr>
        <w:top w:val="none" w:sz="0" w:space="0" w:color="auto"/>
        <w:left w:val="none" w:sz="0" w:space="0" w:color="auto"/>
        <w:bottom w:val="none" w:sz="0" w:space="0" w:color="auto"/>
        <w:right w:val="none" w:sz="0" w:space="0" w:color="auto"/>
      </w:divBdr>
    </w:div>
    <w:div w:id="1048189970">
      <w:bodyDiv w:val="1"/>
      <w:marLeft w:val="0"/>
      <w:marRight w:val="0"/>
      <w:marTop w:val="0"/>
      <w:marBottom w:val="0"/>
      <w:divBdr>
        <w:top w:val="none" w:sz="0" w:space="0" w:color="auto"/>
        <w:left w:val="none" w:sz="0" w:space="0" w:color="auto"/>
        <w:bottom w:val="none" w:sz="0" w:space="0" w:color="auto"/>
        <w:right w:val="none" w:sz="0" w:space="0" w:color="auto"/>
      </w:divBdr>
    </w:div>
    <w:div w:id="1050614241">
      <w:bodyDiv w:val="1"/>
      <w:marLeft w:val="0"/>
      <w:marRight w:val="0"/>
      <w:marTop w:val="0"/>
      <w:marBottom w:val="0"/>
      <w:divBdr>
        <w:top w:val="none" w:sz="0" w:space="0" w:color="auto"/>
        <w:left w:val="none" w:sz="0" w:space="0" w:color="auto"/>
        <w:bottom w:val="none" w:sz="0" w:space="0" w:color="auto"/>
        <w:right w:val="none" w:sz="0" w:space="0" w:color="auto"/>
      </w:divBdr>
      <w:divsChild>
        <w:div w:id="1440560790">
          <w:marLeft w:val="0"/>
          <w:marRight w:val="0"/>
          <w:marTop w:val="0"/>
          <w:marBottom w:val="0"/>
          <w:divBdr>
            <w:top w:val="none" w:sz="0" w:space="0" w:color="auto"/>
            <w:left w:val="none" w:sz="0" w:space="0" w:color="auto"/>
            <w:bottom w:val="none" w:sz="0" w:space="0" w:color="auto"/>
            <w:right w:val="none" w:sz="0" w:space="0" w:color="auto"/>
          </w:divBdr>
          <w:divsChild>
            <w:div w:id="1099062020">
              <w:marLeft w:val="0"/>
              <w:marRight w:val="0"/>
              <w:marTop w:val="0"/>
              <w:marBottom w:val="0"/>
              <w:divBdr>
                <w:top w:val="none" w:sz="0" w:space="0" w:color="auto"/>
                <w:left w:val="none" w:sz="0" w:space="0" w:color="auto"/>
                <w:bottom w:val="none" w:sz="0" w:space="0" w:color="auto"/>
                <w:right w:val="none" w:sz="0" w:space="0" w:color="auto"/>
              </w:divBdr>
              <w:divsChild>
                <w:div w:id="1594128674">
                  <w:marLeft w:val="0"/>
                  <w:marRight w:val="0"/>
                  <w:marTop w:val="0"/>
                  <w:marBottom w:val="0"/>
                  <w:divBdr>
                    <w:top w:val="none" w:sz="0" w:space="0" w:color="auto"/>
                    <w:left w:val="none" w:sz="0" w:space="0" w:color="auto"/>
                    <w:bottom w:val="none" w:sz="0" w:space="0" w:color="auto"/>
                    <w:right w:val="none" w:sz="0" w:space="0" w:color="auto"/>
                  </w:divBdr>
                  <w:divsChild>
                    <w:div w:id="1784885207">
                      <w:marLeft w:val="0"/>
                      <w:marRight w:val="0"/>
                      <w:marTop w:val="0"/>
                      <w:marBottom w:val="0"/>
                      <w:divBdr>
                        <w:top w:val="none" w:sz="0" w:space="0" w:color="auto"/>
                        <w:left w:val="none" w:sz="0" w:space="0" w:color="auto"/>
                        <w:bottom w:val="none" w:sz="0" w:space="0" w:color="auto"/>
                        <w:right w:val="none" w:sz="0" w:space="0" w:color="auto"/>
                      </w:divBdr>
                      <w:divsChild>
                        <w:div w:id="1619481382">
                          <w:marLeft w:val="0"/>
                          <w:marRight w:val="0"/>
                          <w:marTop w:val="0"/>
                          <w:marBottom w:val="0"/>
                          <w:divBdr>
                            <w:top w:val="none" w:sz="0" w:space="0" w:color="auto"/>
                            <w:left w:val="none" w:sz="0" w:space="0" w:color="auto"/>
                            <w:bottom w:val="none" w:sz="0" w:space="0" w:color="auto"/>
                            <w:right w:val="none" w:sz="0" w:space="0" w:color="auto"/>
                          </w:divBdr>
                          <w:divsChild>
                            <w:div w:id="10577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382154">
      <w:bodyDiv w:val="1"/>
      <w:marLeft w:val="0"/>
      <w:marRight w:val="0"/>
      <w:marTop w:val="0"/>
      <w:marBottom w:val="0"/>
      <w:divBdr>
        <w:top w:val="none" w:sz="0" w:space="0" w:color="auto"/>
        <w:left w:val="none" w:sz="0" w:space="0" w:color="auto"/>
        <w:bottom w:val="none" w:sz="0" w:space="0" w:color="auto"/>
        <w:right w:val="none" w:sz="0" w:space="0" w:color="auto"/>
      </w:divBdr>
    </w:div>
    <w:div w:id="1054039842">
      <w:bodyDiv w:val="1"/>
      <w:marLeft w:val="0"/>
      <w:marRight w:val="0"/>
      <w:marTop w:val="0"/>
      <w:marBottom w:val="0"/>
      <w:divBdr>
        <w:top w:val="none" w:sz="0" w:space="0" w:color="auto"/>
        <w:left w:val="none" w:sz="0" w:space="0" w:color="auto"/>
        <w:bottom w:val="none" w:sz="0" w:space="0" w:color="auto"/>
        <w:right w:val="none" w:sz="0" w:space="0" w:color="auto"/>
      </w:divBdr>
    </w:div>
    <w:div w:id="105554096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835702">
      <w:bodyDiv w:val="1"/>
      <w:marLeft w:val="0"/>
      <w:marRight w:val="0"/>
      <w:marTop w:val="0"/>
      <w:marBottom w:val="0"/>
      <w:divBdr>
        <w:top w:val="none" w:sz="0" w:space="0" w:color="auto"/>
        <w:left w:val="none" w:sz="0" w:space="0" w:color="auto"/>
        <w:bottom w:val="none" w:sz="0" w:space="0" w:color="auto"/>
        <w:right w:val="none" w:sz="0" w:space="0" w:color="auto"/>
      </w:divBdr>
    </w:div>
    <w:div w:id="1067605135">
      <w:bodyDiv w:val="1"/>
      <w:marLeft w:val="0"/>
      <w:marRight w:val="0"/>
      <w:marTop w:val="0"/>
      <w:marBottom w:val="0"/>
      <w:divBdr>
        <w:top w:val="none" w:sz="0" w:space="0" w:color="auto"/>
        <w:left w:val="none" w:sz="0" w:space="0" w:color="auto"/>
        <w:bottom w:val="none" w:sz="0" w:space="0" w:color="auto"/>
        <w:right w:val="none" w:sz="0" w:space="0" w:color="auto"/>
      </w:divBdr>
      <w:divsChild>
        <w:div w:id="1525440297">
          <w:marLeft w:val="0"/>
          <w:marRight w:val="0"/>
          <w:marTop w:val="0"/>
          <w:marBottom w:val="0"/>
          <w:divBdr>
            <w:top w:val="none" w:sz="0" w:space="0" w:color="auto"/>
            <w:left w:val="none" w:sz="0" w:space="0" w:color="auto"/>
            <w:bottom w:val="none" w:sz="0" w:space="0" w:color="auto"/>
            <w:right w:val="none" w:sz="0" w:space="0" w:color="auto"/>
          </w:divBdr>
          <w:divsChild>
            <w:div w:id="15624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70349955">
      <w:bodyDiv w:val="1"/>
      <w:marLeft w:val="0"/>
      <w:marRight w:val="0"/>
      <w:marTop w:val="0"/>
      <w:marBottom w:val="0"/>
      <w:divBdr>
        <w:top w:val="none" w:sz="0" w:space="0" w:color="auto"/>
        <w:left w:val="none" w:sz="0" w:space="0" w:color="auto"/>
        <w:bottom w:val="none" w:sz="0" w:space="0" w:color="auto"/>
        <w:right w:val="none" w:sz="0" w:space="0" w:color="auto"/>
      </w:divBdr>
    </w:div>
    <w:div w:id="1073548509">
      <w:bodyDiv w:val="1"/>
      <w:marLeft w:val="0"/>
      <w:marRight w:val="0"/>
      <w:marTop w:val="0"/>
      <w:marBottom w:val="0"/>
      <w:divBdr>
        <w:top w:val="none" w:sz="0" w:space="0" w:color="auto"/>
        <w:left w:val="none" w:sz="0" w:space="0" w:color="auto"/>
        <w:bottom w:val="none" w:sz="0" w:space="0" w:color="auto"/>
        <w:right w:val="none" w:sz="0" w:space="0" w:color="auto"/>
      </w:divBdr>
    </w:div>
    <w:div w:id="1073553774">
      <w:bodyDiv w:val="1"/>
      <w:marLeft w:val="0"/>
      <w:marRight w:val="0"/>
      <w:marTop w:val="0"/>
      <w:marBottom w:val="0"/>
      <w:divBdr>
        <w:top w:val="none" w:sz="0" w:space="0" w:color="auto"/>
        <w:left w:val="none" w:sz="0" w:space="0" w:color="auto"/>
        <w:bottom w:val="none" w:sz="0" w:space="0" w:color="auto"/>
        <w:right w:val="none" w:sz="0" w:space="0" w:color="auto"/>
      </w:divBdr>
    </w:div>
    <w:div w:id="1078402033">
      <w:bodyDiv w:val="1"/>
      <w:marLeft w:val="0"/>
      <w:marRight w:val="0"/>
      <w:marTop w:val="0"/>
      <w:marBottom w:val="0"/>
      <w:divBdr>
        <w:top w:val="none" w:sz="0" w:space="0" w:color="auto"/>
        <w:left w:val="none" w:sz="0" w:space="0" w:color="auto"/>
        <w:bottom w:val="none" w:sz="0" w:space="0" w:color="auto"/>
        <w:right w:val="none" w:sz="0" w:space="0" w:color="auto"/>
      </w:divBdr>
      <w:divsChild>
        <w:div w:id="1933851010">
          <w:marLeft w:val="0"/>
          <w:marRight w:val="0"/>
          <w:marTop w:val="0"/>
          <w:marBottom w:val="0"/>
          <w:divBdr>
            <w:top w:val="none" w:sz="0" w:space="0" w:color="auto"/>
            <w:left w:val="none" w:sz="0" w:space="0" w:color="auto"/>
            <w:bottom w:val="none" w:sz="0" w:space="0" w:color="auto"/>
            <w:right w:val="none" w:sz="0" w:space="0" w:color="auto"/>
          </w:divBdr>
          <w:divsChild>
            <w:div w:id="1121460383">
              <w:marLeft w:val="0"/>
              <w:marRight w:val="0"/>
              <w:marTop w:val="0"/>
              <w:marBottom w:val="0"/>
              <w:divBdr>
                <w:top w:val="none" w:sz="0" w:space="0" w:color="auto"/>
                <w:left w:val="none" w:sz="0" w:space="0" w:color="auto"/>
                <w:bottom w:val="none" w:sz="0" w:space="0" w:color="auto"/>
                <w:right w:val="none" w:sz="0" w:space="0" w:color="auto"/>
              </w:divBdr>
              <w:divsChild>
                <w:div w:id="1609853044">
                  <w:marLeft w:val="0"/>
                  <w:marRight w:val="0"/>
                  <w:marTop w:val="0"/>
                  <w:marBottom w:val="0"/>
                  <w:divBdr>
                    <w:top w:val="none" w:sz="0" w:space="0" w:color="auto"/>
                    <w:left w:val="none" w:sz="0" w:space="0" w:color="auto"/>
                    <w:bottom w:val="none" w:sz="0" w:space="0" w:color="auto"/>
                    <w:right w:val="none" w:sz="0" w:space="0" w:color="auto"/>
                  </w:divBdr>
                  <w:divsChild>
                    <w:div w:id="798230888">
                      <w:marLeft w:val="0"/>
                      <w:marRight w:val="0"/>
                      <w:marTop w:val="0"/>
                      <w:marBottom w:val="0"/>
                      <w:divBdr>
                        <w:top w:val="none" w:sz="0" w:space="0" w:color="auto"/>
                        <w:left w:val="none" w:sz="0" w:space="0" w:color="auto"/>
                        <w:bottom w:val="none" w:sz="0" w:space="0" w:color="auto"/>
                        <w:right w:val="none" w:sz="0" w:space="0" w:color="auto"/>
                      </w:divBdr>
                      <w:divsChild>
                        <w:div w:id="546601153">
                          <w:marLeft w:val="0"/>
                          <w:marRight w:val="0"/>
                          <w:marTop w:val="0"/>
                          <w:marBottom w:val="0"/>
                          <w:divBdr>
                            <w:top w:val="none" w:sz="0" w:space="0" w:color="auto"/>
                            <w:left w:val="none" w:sz="0" w:space="0" w:color="auto"/>
                            <w:bottom w:val="none" w:sz="0" w:space="0" w:color="auto"/>
                            <w:right w:val="none" w:sz="0" w:space="0" w:color="auto"/>
                          </w:divBdr>
                          <w:divsChild>
                            <w:div w:id="56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988568">
      <w:bodyDiv w:val="1"/>
      <w:marLeft w:val="0"/>
      <w:marRight w:val="0"/>
      <w:marTop w:val="0"/>
      <w:marBottom w:val="0"/>
      <w:divBdr>
        <w:top w:val="none" w:sz="0" w:space="0" w:color="auto"/>
        <w:left w:val="none" w:sz="0" w:space="0" w:color="auto"/>
        <w:bottom w:val="none" w:sz="0" w:space="0" w:color="auto"/>
        <w:right w:val="none" w:sz="0" w:space="0" w:color="auto"/>
      </w:divBdr>
      <w:divsChild>
        <w:div w:id="442504899">
          <w:marLeft w:val="0"/>
          <w:marRight w:val="0"/>
          <w:marTop w:val="0"/>
          <w:marBottom w:val="0"/>
          <w:divBdr>
            <w:top w:val="none" w:sz="0" w:space="0" w:color="auto"/>
            <w:left w:val="none" w:sz="0" w:space="0" w:color="auto"/>
            <w:bottom w:val="none" w:sz="0" w:space="0" w:color="auto"/>
            <w:right w:val="none" w:sz="0" w:space="0" w:color="auto"/>
          </w:divBdr>
          <w:divsChild>
            <w:div w:id="8179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0726">
      <w:bodyDiv w:val="1"/>
      <w:marLeft w:val="0"/>
      <w:marRight w:val="0"/>
      <w:marTop w:val="0"/>
      <w:marBottom w:val="0"/>
      <w:divBdr>
        <w:top w:val="none" w:sz="0" w:space="0" w:color="auto"/>
        <w:left w:val="none" w:sz="0" w:space="0" w:color="auto"/>
        <w:bottom w:val="none" w:sz="0" w:space="0" w:color="auto"/>
        <w:right w:val="none" w:sz="0" w:space="0" w:color="auto"/>
      </w:divBdr>
      <w:divsChild>
        <w:div w:id="1718311760">
          <w:marLeft w:val="0"/>
          <w:marRight w:val="0"/>
          <w:marTop w:val="0"/>
          <w:marBottom w:val="0"/>
          <w:divBdr>
            <w:top w:val="none" w:sz="0" w:space="0" w:color="auto"/>
            <w:left w:val="none" w:sz="0" w:space="0" w:color="auto"/>
            <w:bottom w:val="none" w:sz="0" w:space="0" w:color="auto"/>
            <w:right w:val="none" w:sz="0" w:space="0" w:color="auto"/>
          </w:divBdr>
          <w:divsChild>
            <w:div w:id="6777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17209">
      <w:bodyDiv w:val="1"/>
      <w:marLeft w:val="0"/>
      <w:marRight w:val="0"/>
      <w:marTop w:val="0"/>
      <w:marBottom w:val="0"/>
      <w:divBdr>
        <w:top w:val="none" w:sz="0" w:space="0" w:color="auto"/>
        <w:left w:val="none" w:sz="0" w:space="0" w:color="auto"/>
        <w:bottom w:val="none" w:sz="0" w:space="0" w:color="auto"/>
        <w:right w:val="none" w:sz="0" w:space="0" w:color="auto"/>
      </w:divBdr>
    </w:div>
    <w:div w:id="1085423512">
      <w:bodyDiv w:val="1"/>
      <w:marLeft w:val="0"/>
      <w:marRight w:val="0"/>
      <w:marTop w:val="0"/>
      <w:marBottom w:val="0"/>
      <w:divBdr>
        <w:top w:val="none" w:sz="0" w:space="0" w:color="auto"/>
        <w:left w:val="none" w:sz="0" w:space="0" w:color="auto"/>
        <w:bottom w:val="none" w:sz="0" w:space="0" w:color="auto"/>
        <w:right w:val="none" w:sz="0" w:space="0" w:color="auto"/>
      </w:divBdr>
      <w:divsChild>
        <w:div w:id="1506019887">
          <w:marLeft w:val="0"/>
          <w:marRight w:val="0"/>
          <w:marTop w:val="0"/>
          <w:marBottom w:val="0"/>
          <w:divBdr>
            <w:top w:val="none" w:sz="0" w:space="0" w:color="auto"/>
            <w:left w:val="none" w:sz="0" w:space="0" w:color="auto"/>
            <w:bottom w:val="none" w:sz="0" w:space="0" w:color="auto"/>
            <w:right w:val="none" w:sz="0" w:space="0" w:color="auto"/>
          </w:divBdr>
          <w:divsChild>
            <w:div w:id="1237593534">
              <w:marLeft w:val="0"/>
              <w:marRight w:val="0"/>
              <w:marTop w:val="0"/>
              <w:marBottom w:val="0"/>
              <w:divBdr>
                <w:top w:val="none" w:sz="0" w:space="0" w:color="auto"/>
                <w:left w:val="none" w:sz="0" w:space="0" w:color="auto"/>
                <w:bottom w:val="none" w:sz="0" w:space="0" w:color="auto"/>
                <w:right w:val="none" w:sz="0" w:space="0" w:color="auto"/>
              </w:divBdr>
              <w:divsChild>
                <w:div w:id="2130969852">
                  <w:marLeft w:val="0"/>
                  <w:marRight w:val="0"/>
                  <w:marTop w:val="0"/>
                  <w:marBottom w:val="0"/>
                  <w:divBdr>
                    <w:top w:val="none" w:sz="0" w:space="0" w:color="auto"/>
                    <w:left w:val="none" w:sz="0" w:space="0" w:color="auto"/>
                    <w:bottom w:val="none" w:sz="0" w:space="0" w:color="auto"/>
                    <w:right w:val="none" w:sz="0" w:space="0" w:color="auto"/>
                  </w:divBdr>
                  <w:divsChild>
                    <w:div w:id="132258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614001">
      <w:bodyDiv w:val="1"/>
      <w:marLeft w:val="0"/>
      <w:marRight w:val="0"/>
      <w:marTop w:val="0"/>
      <w:marBottom w:val="0"/>
      <w:divBdr>
        <w:top w:val="none" w:sz="0" w:space="0" w:color="auto"/>
        <w:left w:val="none" w:sz="0" w:space="0" w:color="auto"/>
        <w:bottom w:val="none" w:sz="0" w:space="0" w:color="auto"/>
        <w:right w:val="none" w:sz="0" w:space="0" w:color="auto"/>
      </w:divBdr>
      <w:divsChild>
        <w:div w:id="1182014668">
          <w:marLeft w:val="0"/>
          <w:marRight w:val="0"/>
          <w:marTop w:val="0"/>
          <w:marBottom w:val="0"/>
          <w:divBdr>
            <w:top w:val="none" w:sz="0" w:space="0" w:color="auto"/>
            <w:left w:val="none" w:sz="0" w:space="0" w:color="auto"/>
            <w:bottom w:val="none" w:sz="0" w:space="0" w:color="auto"/>
            <w:right w:val="none" w:sz="0" w:space="0" w:color="auto"/>
          </w:divBdr>
          <w:divsChild>
            <w:div w:id="15096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4668933">
      <w:bodyDiv w:val="1"/>
      <w:marLeft w:val="0"/>
      <w:marRight w:val="0"/>
      <w:marTop w:val="0"/>
      <w:marBottom w:val="0"/>
      <w:divBdr>
        <w:top w:val="none" w:sz="0" w:space="0" w:color="auto"/>
        <w:left w:val="none" w:sz="0" w:space="0" w:color="auto"/>
        <w:bottom w:val="none" w:sz="0" w:space="0" w:color="auto"/>
        <w:right w:val="none" w:sz="0" w:space="0" w:color="auto"/>
      </w:divBdr>
    </w:div>
    <w:div w:id="1096245762">
      <w:bodyDiv w:val="1"/>
      <w:marLeft w:val="0"/>
      <w:marRight w:val="0"/>
      <w:marTop w:val="0"/>
      <w:marBottom w:val="0"/>
      <w:divBdr>
        <w:top w:val="none" w:sz="0" w:space="0" w:color="auto"/>
        <w:left w:val="none" w:sz="0" w:space="0" w:color="auto"/>
        <w:bottom w:val="none" w:sz="0" w:space="0" w:color="auto"/>
        <w:right w:val="none" w:sz="0" w:space="0" w:color="auto"/>
      </w:divBdr>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099377701">
      <w:bodyDiv w:val="1"/>
      <w:marLeft w:val="0"/>
      <w:marRight w:val="0"/>
      <w:marTop w:val="0"/>
      <w:marBottom w:val="0"/>
      <w:divBdr>
        <w:top w:val="none" w:sz="0" w:space="0" w:color="auto"/>
        <w:left w:val="none" w:sz="0" w:space="0" w:color="auto"/>
        <w:bottom w:val="none" w:sz="0" w:space="0" w:color="auto"/>
        <w:right w:val="none" w:sz="0" w:space="0" w:color="auto"/>
      </w:divBdr>
    </w:div>
    <w:div w:id="1101729938">
      <w:bodyDiv w:val="1"/>
      <w:marLeft w:val="0"/>
      <w:marRight w:val="0"/>
      <w:marTop w:val="0"/>
      <w:marBottom w:val="0"/>
      <w:divBdr>
        <w:top w:val="none" w:sz="0" w:space="0" w:color="auto"/>
        <w:left w:val="none" w:sz="0" w:space="0" w:color="auto"/>
        <w:bottom w:val="none" w:sz="0" w:space="0" w:color="auto"/>
        <w:right w:val="none" w:sz="0" w:space="0" w:color="auto"/>
      </w:divBdr>
    </w:div>
    <w:div w:id="1103106966">
      <w:bodyDiv w:val="1"/>
      <w:marLeft w:val="0"/>
      <w:marRight w:val="0"/>
      <w:marTop w:val="0"/>
      <w:marBottom w:val="0"/>
      <w:divBdr>
        <w:top w:val="none" w:sz="0" w:space="0" w:color="auto"/>
        <w:left w:val="none" w:sz="0" w:space="0" w:color="auto"/>
        <w:bottom w:val="none" w:sz="0" w:space="0" w:color="auto"/>
        <w:right w:val="none" w:sz="0" w:space="0" w:color="auto"/>
      </w:divBdr>
      <w:divsChild>
        <w:div w:id="1324360261">
          <w:marLeft w:val="0"/>
          <w:marRight w:val="0"/>
          <w:marTop w:val="0"/>
          <w:marBottom w:val="0"/>
          <w:divBdr>
            <w:top w:val="none" w:sz="0" w:space="0" w:color="auto"/>
            <w:left w:val="none" w:sz="0" w:space="0" w:color="auto"/>
            <w:bottom w:val="none" w:sz="0" w:space="0" w:color="auto"/>
            <w:right w:val="none" w:sz="0" w:space="0" w:color="auto"/>
          </w:divBdr>
          <w:divsChild>
            <w:div w:id="585653073">
              <w:marLeft w:val="0"/>
              <w:marRight w:val="0"/>
              <w:marTop w:val="0"/>
              <w:marBottom w:val="0"/>
              <w:divBdr>
                <w:top w:val="none" w:sz="0" w:space="0" w:color="auto"/>
                <w:left w:val="none" w:sz="0" w:space="0" w:color="auto"/>
                <w:bottom w:val="none" w:sz="0" w:space="0" w:color="auto"/>
                <w:right w:val="none" w:sz="0" w:space="0" w:color="auto"/>
              </w:divBdr>
              <w:divsChild>
                <w:div w:id="2103256584">
                  <w:marLeft w:val="0"/>
                  <w:marRight w:val="0"/>
                  <w:marTop w:val="0"/>
                  <w:marBottom w:val="0"/>
                  <w:divBdr>
                    <w:top w:val="none" w:sz="0" w:space="0" w:color="auto"/>
                    <w:left w:val="none" w:sz="0" w:space="0" w:color="auto"/>
                    <w:bottom w:val="none" w:sz="0" w:space="0" w:color="auto"/>
                    <w:right w:val="none" w:sz="0" w:space="0" w:color="auto"/>
                  </w:divBdr>
                  <w:divsChild>
                    <w:div w:id="1883322815">
                      <w:marLeft w:val="0"/>
                      <w:marRight w:val="0"/>
                      <w:marTop w:val="0"/>
                      <w:marBottom w:val="0"/>
                      <w:divBdr>
                        <w:top w:val="none" w:sz="0" w:space="0" w:color="auto"/>
                        <w:left w:val="none" w:sz="0" w:space="0" w:color="auto"/>
                        <w:bottom w:val="none" w:sz="0" w:space="0" w:color="auto"/>
                        <w:right w:val="none" w:sz="0" w:space="0" w:color="auto"/>
                      </w:divBdr>
                      <w:divsChild>
                        <w:div w:id="57870846">
                          <w:marLeft w:val="0"/>
                          <w:marRight w:val="0"/>
                          <w:marTop w:val="0"/>
                          <w:marBottom w:val="0"/>
                          <w:divBdr>
                            <w:top w:val="none" w:sz="0" w:space="0" w:color="auto"/>
                            <w:left w:val="none" w:sz="0" w:space="0" w:color="auto"/>
                            <w:bottom w:val="none" w:sz="0" w:space="0" w:color="auto"/>
                            <w:right w:val="none" w:sz="0" w:space="0" w:color="auto"/>
                          </w:divBdr>
                          <w:divsChild>
                            <w:div w:id="3572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957861">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0003609">
      <w:bodyDiv w:val="1"/>
      <w:marLeft w:val="0"/>
      <w:marRight w:val="0"/>
      <w:marTop w:val="0"/>
      <w:marBottom w:val="0"/>
      <w:divBdr>
        <w:top w:val="none" w:sz="0" w:space="0" w:color="auto"/>
        <w:left w:val="none" w:sz="0" w:space="0" w:color="auto"/>
        <w:bottom w:val="none" w:sz="0" w:space="0" w:color="auto"/>
        <w:right w:val="none" w:sz="0" w:space="0" w:color="auto"/>
      </w:divBdr>
      <w:divsChild>
        <w:div w:id="1430540138">
          <w:marLeft w:val="0"/>
          <w:marRight w:val="0"/>
          <w:marTop w:val="0"/>
          <w:marBottom w:val="0"/>
          <w:divBdr>
            <w:top w:val="none" w:sz="0" w:space="0" w:color="auto"/>
            <w:left w:val="none" w:sz="0" w:space="0" w:color="auto"/>
            <w:bottom w:val="none" w:sz="0" w:space="0" w:color="auto"/>
            <w:right w:val="none" w:sz="0" w:space="0" w:color="auto"/>
          </w:divBdr>
          <w:divsChild>
            <w:div w:id="64540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2653">
      <w:bodyDiv w:val="1"/>
      <w:marLeft w:val="0"/>
      <w:marRight w:val="0"/>
      <w:marTop w:val="0"/>
      <w:marBottom w:val="0"/>
      <w:divBdr>
        <w:top w:val="none" w:sz="0" w:space="0" w:color="auto"/>
        <w:left w:val="none" w:sz="0" w:space="0" w:color="auto"/>
        <w:bottom w:val="none" w:sz="0" w:space="0" w:color="auto"/>
        <w:right w:val="none" w:sz="0" w:space="0" w:color="auto"/>
      </w:divBdr>
    </w:div>
    <w:div w:id="1112015240">
      <w:bodyDiv w:val="1"/>
      <w:marLeft w:val="0"/>
      <w:marRight w:val="0"/>
      <w:marTop w:val="0"/>
      <w:marBottom w:val="0"/>
      <w:divBdr>
        <w:top w:val="none" w:sz="0" w:space="0" w:color="auto"/>
        <w:left w:val="none" w:sz="0" w:space="0" w:color="auto"/>
        <w:bottom w:val="none" w:sz="0" w:space="0" w:color="auto"/>
        <w:right w:val="none" w:sz="0" w:space="0" w:color="auto"/>
      </w:divBdr>
    </w:div>
    <w:div w:id="1112936606">
      <w:bodyDiv w:val="1"/>
      <w:marLeft w:val="0"/>
      <w:marRight w:val="0"/>
      <w:marTop w:val="0"/>
      <w:marBottom w:val="0"/>
      <w:divBdr>
        <w:top w:val="none" w:sz="0" w:space="0" w:color="auto"/>
        <w:left w:val="none" w:sz="0" w:space="0" w:color="auto"/>
        <w:bottom w:val="none" w:sz="0" w:space="0" w:color="auto"/>
        <w:right w:val="none" w:sz="0" w:space="0" w:color="auto"/>
      </w:divBdr>
      <w:divsChild>
        <w:div w:id="154030030">
          <w:marLeft w:val="0"/>
          <w:marRight w:val="0"/>
          <w:marTop w:val="0"/>
          <w:marBottom w:val="0"/>
          <w:divBdr>
            <w:top w:val="none" w:sz="0" w:space="0" w:color="auto"/>
            <w:left w:val="none" w:sz="0" w:space="0" w:color="auto"/>
            <w:bottom w:val="none" w:sz="0" w:space="0" w:color="auto"/>
            <w:right w:val="none" w:sz="0" w:space="0" w:color="auto"/>
          </w:divBdr>
          <w:divsChild>
            <w:div w:id="18652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5252624">
      <w:bodyDiv w:val="1"/>
      <w:marLeft w:val="0"/>
      <w:marRight w:val="0"/>
      <w:marTop w:val="0"/>
      <w:marBottom w:val="0"/>
      <w:divBdr>
        <w:top w:val="none" w:sz="0" w:space="0" w:color="auto"/>
        <w:left w:val="none" w:sz="0" w:space="0" w:color="auto"/>
        <w:bottom w:val="none" w:sz="0" w:space="0" w:color="auto"/>
        <w:right w:val="none" w:sz="0" w:space="0" w:color="auto"/>
      </w:divBdr>
      <w:divsChild>
        <w:div w:id="1793743823">
          <w:marLeft w:val="0"/>
          <w:marRight w:val="0"/>
          <w:marTop w:val="0"/>
          <w:marBottom w:val="0"/>
          <w:divBdr>
            <w:top w:val="none" w:sz="0" w:space="0" w:color="auto"/>
            <w:left w:val="none" w:sz="0" w:space="0" w:color="auto"/>
            <w:bottom w:val="none" w:sz="0" w:space="0" w:color="auto"/>
            <w:right w:val="none" w:sz="0" w:space="0" w:color="auto"/>
          </w:divBdr>
          <w:divsChild>
            <w:div w:id="206459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18837861">
      <w:bodyDiv w:val="1"/>
      <w:marLeft w:val="0"/>
      <w:marRight w:val="0"/>
      <w:marTop w:val="0"/>
      <w:marBottom w:val="0"/>
      <w:divBdr>
        <w:top w:val="none" w:sz="0" w:space="0" w:color="auto"/>
        <w:left w:val="none" w:sz="0" w:space="0" w:color="auto"/>
        <w:bottom w:val="none" w:sz="0" w:space="0" w:color="auto"/>
        <w:right w:val="none" w:sz="0" w:space="0" w:color="auto"/>
      </w:divBdr>
      <w:divsChild>
        <w:div w:id="1029718306">
          <w:marLeft w:val="0"/>
          <w:marRight w:val="0"/>
          <w:marTop w:val="0"/>
          <w:marBottom w:val="0"/>
          <w:divBdr>
            <w:top w:val="none" w:sz="0" w:space="0" w:color="auto"/>
            <w:left w:val="none" w:sz="0" w:space="0" w:color="auto"/>
            <w:bottom w:val="none" w:sz="0" w:space="0" w:color="auto"/>
            <w:right w:val="none" w:sz="0" w:space="0" w:color="auto"/>
          </w:divBdr>
          <w:divsChild>
            <w:div w:id="1671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8287">
      <w:bodyDiv w:val="1"/>
      <w:marLeft w:val="0"/>
      <w:marRight w:val="0"/>
      <w:marTop w:val="0"/>
      <w:marBottom w:val="0"/>
      <w:divBdr>
        <w:top w:val="none" w:sz="0" w:space="0" w:color="auto"/>
        <w:left w:val="none" w:sz="0" w:space="0" w:color="auto"/>
        <w:bottom w:val="none" w:sz="0" w:space="0" w:color="auto"/>
        <w:right w:val="none" w:sz="0" w:space="0" w:color="auto"/>
      </w:divBdr>
    </w:div>
    <w:div w:id="1121877865">
      <w:bodyDiv w:val="1"/>
      <w:marLeft w:val="0"/>
      <w:marRight w:val="0"/>
      <w:marTop w:val="0"/>
      <w:marBottom w:val="0"/>
      <w:divBdr>
        <w:top w:val="none" w:sz="0" w:space="0" w:color="auto"/>
        <w:left w:val="none" w:sz="0" w:space="0" w:color="auto"/>
        <w:bottom w:val="none" w:sz="0" w:space="0" w:color="auto"/>
        <w:right w:val="none" w:sz="0" w:space="0" w:color="auto"/>
      </w:divBdr>
    </w:div>
    <w:div w:id="1126122770">
      <w:bodyDiv w:val="1"/>
      <w:marLeft w:val="0"/>
      <w:marRight w:val="0"/>
      <w:marTop w:val="0"/>
      <w:marBottom w:val="0"/>
      <w:divBdr>
        <w:top w:val="none" w:sz="0" w:space="0" w:color="auto"/>
        <w:left w:val="none" w:sz="0" w:space="0" w:color="auto"/>
        <w:bottom w:val="none" w:sz="0" w:space="0" w:color="auto"/>
        <w:right w:val="none" w:sz="0" w:space="0" w:color="auto"/>
      </w:divBdr>
    </w:div>
    <w:div w:id="1126392720">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6896981">
      <w:bodyDiv w:val="1"/>
      <w:marLeft w:val="0"/>
      <w:marRight w:val="0"/>
      <w:marTop w:val="0"/>
      <w:marBottom w:val="0"/>
      <w:divBdr>
        <w:top w:val="none" w:sz="0" w:space="0" w:color="auto"/>
        <w:left w:val="none" w:sz="0" w:space="0" w:color="auto"/>
        <w:bottom w:val="none" w:sz="0" w:space="0" w:color="auto"/>
        <w:right w:val="none" w:sz="0" w:space="0" w:color="auto"/>
      </w:divBdr>
      <w:divsChild>
        <w:div w:id="1616130570">
          <w:marLeft w:val="0"/>
          <w:marRight w:val="0"/>
          <w:marTop w:val="0"/>
          <w:marBottom w:val="0"/>
          <w:divBdr>
            <w:top w:val="none" w:sz="0" w:space="0" w:color="auto"/>
            <w:left w:val="none" w:sz="0" w:space="0" w:color="auto"/>
            <w:bottom w:val="none" w:sz="0" w:space="0" w:color="auto"/>
            <w:right w:val="none" w:sz="0" w:space="0" w:color="auto"/>
          </w:divBdr>
          <w:divsChild>
            <w:div w:id="8717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28010393">
      <w:bodyDiv w:val="1"/>
      <w:marLeft w:val="0"/>
      <w:marRight w:val="0"/>
      <w:marTop w:val="0"/>
      <w:marBottom w:val="0"/>
      <w:divBdr>
        <w:top w:val="none" w:sz="0" w:space="0" w:color="auto"/>
        <w:left w:val="none" w:sz="0" w:space="0" w:color="auto"/>
        <w:bottom w:val="none" w:sz="0" w:space="0" w:color="auto"/>
        <w:right w:val="none" w:sz="0" w:space="0" w:color="auto"/>
      </w:divBdr>
      <w:divsChild>
        <w:div w:id="31153300">
          <w:marLeft w:val="0"/>
          <w:marRight w:val="0"/>
          <w:marTop w:val="0"/>
          <w:marBottom w:val="0"/>
          <w:divBdr>
            <w:top w:val="none" w:sz="0" w:space="0" w:color="auto"/>
            <w:left w:val="none" w:sz="0" w:space="0" w:color="auto"/>
            <w:bottom w:val="none" w:sz="0" w:space="0" w:color="auto"/>
            <w:right w:val="none" w:sz="0" w:space="0" w:color="auto"/>
          </w:divBdr>
          <w:divsChild>
            <w:div w:id="16724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6987">
      <w:bodyDiv w:val="1"/>
      <w:marLeft w:val="0"/>
      <w:marRight w:val="0"/>
      <w:marTop w:val="0"/>
      <w:marBottom w:val="0"/>
      <w:divBdr>
        <w:top w:val="none" w:sz="0" w:space="0" w:color="auto"/>
        <w:left w:val="none" w:sz="0" w:space="0" w:color="auto"/>
        <w:bottom w:val="none" w:sz="0" w:space="0" w:color="auto"/>
        <w:right w:val="none" w:sz="0" w:space="0" w:color="auto"/>
      </w:divBdr>
      <w:divsChild>
        <w:div w:id="846287482">
          <w:marLeft w:val="0"/>
          <w:marRight w:val="0"/>
          <w:marTop w:val="0"/>
          <w:marBottom w:val="0"/>
          <w:divBdr>
            <w:top w:val="none" w:sz="0" w:space="0" w:color="auto"/>
            <w:left w:val="none" w:sz="0" w:space="0" w:color="auto"/>
            <w:bottom w:val="none" w:sz="0" w:space="0" w:color="auto"/>
            <w:right w:val="none" w:sz="0" w:space="0" w:color="auto"/>
          </w:divBdr>
          <w:divsChild>
            <w:div w:id="58997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5018">
      <w:bodyDiv w:val="1"/>
      <w:marLeft w:val="0"/>
      <w:marRight w:val="0"/>
      <w:marTop w:val="0"/>
      <w:marBottom w:val="0"/>
      <w:divBdr>
        <w:top w:val="none" w:sz="0" w:space="0" w:color="auto"/>
        <w:left w:val="none" w:sz="0" w:space="0" w:color="auto"/>
        <w:bottom w:val="none" w:sz="0" w:space="0" w:color="auto"/>
        <w:right w:val="none" w:sz="0" w:space="0" w:color="auto"/>
      </w:divBdr>
    </w:div>
    <w:div w:id="1132404707">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36408962">
      <w:bodyDiv w:val="1"/>
      <w:marLeft w:val="0"/>
      <w:marRight w:val="0"/>
      <w:marTop w:val="0"/>
      <w:marBottom w:val="0"/>
      <w:divBdr>
        <w:top w:val="none" w:sz="0" w:space="0" w:color="auto"/>
        <w:left w:val="none" w:sz="0" w:space="0" w:color="auto"/>
        <w:bottom w:val="none" w:sz="0" w:space="0" w:color="auto"/>
        <w:right w:val="none" w:sz="0" w:space="0" w:color="auto"/>
      </w:divBdr>
    </w:div>
    <w:div w:id="1137844901">
      <w:bodyDiv w:val="1"/>
      <w:marLeft w:val="0"/>
      <w:marRight w:val="0"/>
      <w:marTop w:val="0"/>
      <w:marBottom w:val="0"/>
      <w:divBdr>
        <w:top w:val="none" w:sz="0" w:space="0" w:color="auto"/>
        <w:left w:val="none" w:sz="0" w:space="0" w:color="auto"/>
        <w:bottom w:val="none" w:sz="0" w:space="0" w:color="auto"/>
        <w:right w:val="none" w:sz="0" w:space="0" w:color="auto"/>
      </w:divBdr>
    </w:div>
    <w:div w:id="1145389142">
      <w:bodyDiv w:val="1"/>
      <w:marLeft w:val="0"/>
      <w:marRight w:val="0"/>
      <w:marTop w:val="0"/>
      <w:marBottom w:val="0"/>
      <w:divBdr>
        <w:top w:val="none" w:sz="0" w:space="0" w:color="auto"/>
        <w:left w:val="none" w:sz="0" w:space="0" w:color="auto"/>
        <w:bottom w:val="none" w:sz="0" w:space="0" w:color="auto"/>
        <w:right w:val="none" w:sz="0" w:space="0" w:color="auto"/>
      </w:divBdr>
      <w:divsChild>
        <w:div w:id="95946641">
          <w:marLeft w:val="0"/>
          <w:marRight w:val="0"/>
          <w:marTop w:val="0"/>
          <w:marBottom w:val="0"/>
          <w:divBdr>
            <w:top w:val="none" w:sz="0" w:space="0" w:color="auto"/>
            <w:left w:val="none" w:sz="0" w:space="0" w:color="auto"/>
            <w:bottom w:val="none" w:sz="0" w:space="0" w:color="auto"/>
            <w:right w:val="none" w:sz="0" w:space="0" w:color="auto"/>
          </w:divBdr>
          <w:divsChild>
            <w:div w:id="125759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2987931">
      <w:bodyDiv w:val="1"/>
      <w:marLeft w:val="0"/>
      <w:marRight w:val="0"/>
      <w:marTop w:val="0"/>
      <w:marBottom w:val="0"/>
      <w:divBdr>
        <w:top w:val="none" w:sz="0" w:space="0" w:color="auto"/>
        <w:left w:val="none" w:sz="0" w:space="0" w:color="auto"/>
        <w:bottom w:val="none" w:sz="0" w:space="0" w:color="auto"/>
        <w:right w:val="none" w:sz="0" w:space="0" w:color="auto"/>
      </w:divBdr>
      <w:divsChild>
        <w:div w:id="1672761211">
          <w:marLeft w:val="0"/>
          <w:marRight w:val="0"/>
          <w:marTop w:val="0"/>
          <w:marBottom w:val="0"/>
          <w:divBdr>
            <w:top w:val="none" w:sz="0" w:space="0" w:color="auto"/>
            <w:left w:val="none" w:sz="0" w:space="0" w:color="auto"/>
            <w:bottom w:val="none" w:sz="0" w:space="0" w:color="auto"/>
            <w:right w:val="none" w:sz="0" w:space="0" w:color="auto"/>
          </w:divBdr>
          <w:divsChild>
            <w:div w:id="471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3641">
      <w:bodyDiv w:val="1"/>
      <w:marLeft w:val="0"/>
      <w:marRight w:val="0"/>
      <w:marTop w:val="0"/>
      <w:marBottom w:val="0"/>
      <w:divBdr>
        <w:top w:val="none" w:sz="0" w:space="0" w:color="auto"/>
        <w:left w:val="none" w:sz="0" w:space="0" w:color="auto"/>
        <w:bottom w:val="none" w:sz="0" w:space="0" w:color="auto"/>
        <w:right w:val="none" w:sz="0" w:space="0" w:color="auto"/>
      </w:divBdr>
    </w:div>
    <w:div w:id="115796231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620859">
      <w:bodyDiv w:val="1"/>
      <w:marLeft w:val="0"/>
      <w:marRight w:val="0"/>
      <w:marTop w:val="0"/>
      <w:marBottom w:val="0"/>
      <w:divBdr>
        <w:top w:val="none" w:sz="0" w:space="0" w:color="auto"/>
        <w:left w:val="none" w:sz="0" w:space="0" w:color="auto"/>
        <w:bottom w:val="none" w:sz="0" w:space="0" w:color="auto"/>
        <w:right w:val="none" w:sz="0" w:space="0" w:color="auto"/>
      </w:divBdr>
      <w:divsChild>
        <w:div w:id="1906722139">
          <w:marLeft w:val="0"/>
          <w:marRight w:val="0"/>
          <w:marTop w:val="0"/>
          <w:marBottom w:val="0"/>
          <w:divBdr>
            <w:top w:val="none" w:sz="0" w:space="0" w:color="auto"/>
            <w:left w:val="none" w:sz="0" w:space="0" w:color="auto"/>
            <w:bottom w:val="none" w:sz="0" w:space="0" w:color="auto"/>
            <w:right w:val="none" w:sz="0" w:space="0" w:color="auto"/>
          </w:divBdr>
          <w:divsChild>
            <w:div w:id="20425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3177">
      <w:bodyDiv w:val="1"/>
      <w:marLeft w:val="0"/>
      <w:marRight w:val="0"/>
      <w:marTop w:val="0"/>
      <w:marBottom w:val="0"/>
      <w:divBdr>
        <w:top w:val="none" w:sz="0" w:space="0" w:color="auto"/>
        <w:left w:val="none" w:sz="0" w:space="0" w:color="auto"/>
        <w:bottom w:val="none" w:sz="0" w:space="0" w:color="auto"/>
        <w:right w:val="none" w:sz="0" w:space="0" w:color="auto"/>
      </w:divBdr>
      <w:divsChild>
        <w:div w:id="1590114226">
          <w:marLeft w:val="0"/>
          <w:marRight w:val="0"/>
          <w:marTop w:val="0"/>
          <w:marBottom w:val="0"/>
          <w:divBdr>
            <w:top w:val="none" w:sz="0" w:space="0" w:color="auto"/>
            <w:left w:val="none" w:sz="0" w:space="0" w:color="auto"/>
            <w:bottom w:val="none" w:sz="0" w:space="0" w:color="auto"/>
            <w:right w:val="none" w:sz="0" w:space="0" w:color="auto"/>
          </w:divBdr>
          <w:divsChild>
            <w:div w:id="17413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81817">
      <w:bodyDiv w:val="1"/>
      <w:marLeft w:val="0"/>
      <w:marRight w:val="0"/>
      <w:marTop w:val="0"/>
      <w:marBottom w:val="0"/>
      <w:divBdr>
        <w:top w:val="none" w:sz="0" w:space="0" w:color="auto"/>
        <w:left w:val="none" w:sz="0" w:space="0" w:color="auto"/>
        <w:bottom w:val="none" w:sz="0" w:space="0" w:color="auto"/>
        <w:right w:val="none" w:sz="0" w:space="0" w:color="auto"/>
      </w:divBdr>
    </w:div>
    <w:div w:id="1165586650">
      <w:bodyDiv w:val="1"/>
      <w:marLeft w:val="0"/>
      <w:marRight w:val="0"/>
      <w:marTop w:val="0"/>
      <w:marBottom w:val="0"/>
      <w:divBdr>
        <w:top w:val="none" w:sz="0" w:space="0" w:color="auto"/>
        <w:left w:val="none" w:sz="0" w:space="0" w:color="auto"/>
        <w:bottom w:val="none" w:sz="0" w:space="0" w:color="auto"/>
        <w:right w:val="none" w:sz="0" w:space="0" w:color="auto"/>
      </w:divBdr>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297192">
      <w:bodyDiv w:val="1"/>
      <w:marLeft w:val="0"/>
      <w:marRight w:val="0"/>
      <w:marTop w:val="0"/>
      <w:marBottom w:val="0"/>
      <w:divBdr>
        <w:top w:val="none" w:sz="0" w:space="0" w:color="auto"/>
        <w:left w:val="none" w:sz="0" w:space="0" w:color="auto"/>
        <w:bottom w:val="none" w:sz="0" w:space="0" w:color="auto"/>
        <w:right w:val="none" w:sz="0" w:space="0" w:color="auto"/>
      </w:divBdr>
      <w:divsChild>
        <w:div w:id="272707372">
          <w:marLeft w:val="0"/>
          <w:marRight w:val="0"/>
          <w:marTop w:val="0"/>
          <w:marBottom w:val="0"/>
          <w:divBdr>
            <w:top w:val="none" w:sz="0" w:space="0" w:color="auto"/>
            <w:left w:val="none" w:sz="0" w:space="0" w:color="auto"/>
            <w:bottom w:val="none" w:sz="0" w:space="0" w:color="auto"/>
            <w:right w:val="none" w:sz="0" w:space="0" w:color="auto"/>
          </w:divBdr>
          <w:divsChild>
            <w:div w:id="17584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918426">
      <w:bodyDiv w:val="1"/>
      <w:marLeft w:val="0"/>
      <w:marRight w:val="0"/>
      <w:marTop w:val="0"/>
      <w:marBottom w:val="0"/>
      <w:divBdr>
        <w:top w:val="none" w:sz="0" w:space="0" w:color="auto"/>
        <w:left w:val="none" w:sz="0" w:space="0" w:color="auto"/>
        <w:bottom w:val="none" w:sz="0" w:space="0" w:color="auto"/>
        <w:right w:val="none" w:sz="0" w:space="0" w:color="auto"/>
      </w:divBdr>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175463882">
      <w:bodyDiv w:val="1"/>
      <w:marLeft w:val="0"/>
      <w:marRight w:val="0"/>
      <w:marTop w:val="0"/>
      <w:marBottom w:val="0"/>
      <w:divBdr>
        <w:top w:val="none" w:sz="0" w:space="0" w:color="auto"/>
        <w:left w:val="none" w:sz="0" w:space="0" w:color="auto"/>
        <w:bottom w:val="none" w:sz="0" w:space="0" w:color="auto"/>
        <w:right w:val="none" w:sz="0" w:space="0" w:color="auto"/>
      </w:divBdr>
    </w:div>
    <w:div w:id="1183470241">
      <w:bodyDiv w:val="1"/>
      <w:marLeft w:val="0"/>
      <w:marRight w:val="0"/>
      <w:marTop w:val="0"/>
      <w:marBottom w:val="0"/>
      <w:divBdr>
        <w:top w:val="none" w:sz="0" w:space="0" w:color="auto"/>
        <w:left w:val="none" w:sz="0" w:space="0" w:color="auto"/>
        <w:bottom w:val="none" w:sz="0" w:space="0" w:color="auto"/>
        <w:right w:val="none" w:sz="0" w:space="0" w:color="auto"/>
      </w:divBdr>
    </w:div>
    <w:div w:id="1184397601">
      <w:bodyDiv w:val="1"/>
      <w:marLeft w:val="0"/>
      <w:marRight w:val="0"/>
      <w:marTop w:val="0"/>
      <w:marBottom w:val="0"/>
      <w:divBdr>
        <w:top w:val="none" w:sz="0" w:space="0" w:color="auto"/>
        <w:left w:val="none" w:sz="0" w:space="0" w:color="auto"/>
        <w:bottom w:val="none" w:sz="0" w:space="0" w:color="auto"/>
        <w:right w:val="none" w:sz="0" w:space="0" w:color="auto"/>
      </w:divBdr>
    </w:div>
    <w:div w:id="1185437107">
      <w:bodyDiv w:val="1"/>
      <w:marLeft w:val="0"/>
      <w:marRight w:val="0"/>
      <w:marTop w:val="0"/>
      <w:marBottom w:val="0"/>
      <w:divBdr>
        <w:top w:val="none" w:sz="0" w:space="0" w:color="auto"/>
        <w:left w:val="none" w:sz="0" w:space="0" w:color="auto"/>
        <w:bottom w:val="none" w:sz="0" w:space="0" w:color="auto"/>
        <w:right w:val="none" w:sz="0" w:space="0" w:color="auto"/>
      </w:divBdr>
    </w:div>
    <w:div w:id="1187134159">
      <w:bodyDiv w:val="1"/>
      <w:marLeft w:val="0"/>
      <w:marRight w:val="0"/>
      <w:marTop w:val="0"/>
      <w:marBottom w:val="0"/>
      <w:divBdr>
        <w:top w:val="none" w:sz="0" w:space="0" w:color="auto"/>
        <w:left w:val="none" w:sz="0" w:space="0" w:color="auto"/>
        <w:bottom w:val="none" w:sz="0" w:space="0" w:color="auto"/>
        <w:right w:val="none" w:sz="0" w:space="0" w:color="auto"/>
      </w:divBdr>
      <w:divsChild>
        <w:div w:id="1730877303">
          <w:marLeft w:val="0"/>
          <w:marRight w:val="0"/>
          <w:marTop w:val="0"/>
          <w:marBottom w:val="0"/>
          <w:divBdr>
            <w:top w:val="none" w:sz="0" w:space="0" w:color="auto"/>
            <w:left w:val="none" w:sz="0" w:space="0" w:color="auto"/>
            <w:bottom w:val="none" w:sz="0" w:space="0" w:color="auto"/>
            <w:right w:val="none" w:sz="0" w:space="0" w:color="auto"/>
          </w:divBdr>
          <w:divsChild>
            <w:div w:id="3680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4306">
      <w:bodyDiv w:val="1"/>
      <w:marLeft w:val="0"/>
      <w:marRight w:val="0"/>
      <w:marTop w:val="0"/>
      <w:marBottom w:val="0"/>
      <w:divBdr>
        <w:top w:val="none" w:sz="0" w:space="0" w:color="auto"/>
        <w:left w:val="none" w:sz="0" w:space="0" w:color="auto"/>
        <w:bottom w:val="none" w:sz="0" w:space="0" w:color="auto"/>
        <w:right w:val="none" w:sz="0" w:space="0" w:color="auto"/>
      </w:divBdr>
    </w:div>
    <w:div w:id="1190602365">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195533714">
      <w:bodyDiv w:val="1"/>
      <w:marLeft w:val="0"/>
      <w:marRight w:val="0"/>
      <w:marTop w:val="0"/>
      <w:marBottom w:val="0"/>
      <w:divBdr>
        <w:top w:val="none" w:sz="0" w:space="0" w:color="auto"/>
        <w:left w:val="none" w:sz="0" w:space="0" w:color="auto"/>
        <w:bottom w:val="none" w:sz="0" w:space="0" w:color="auto"/>
        <w:right w:val="none" w:sz="0" w:space="0" w:color="auto"/>
      </w:divBdr>
      <w:divsChild>
        <w:div w:id="2044595431">
          <w:marLeft w:val="0"/>
          <w:marRight w:val="0"/>
          <w:marTop w:val="0"/>
          <w:marBottom w:val="0"/>
          <w:divBdr>
            <w:top w:val="none" w:sz="0" w:space="0" w:color="auto"/>
            <w:left w:val="none" w:sz="0" w:space="0" w:color="auto"/>
            <w:bottom w:val="none" w:sz="0" w:space="0" w:color="auto"/>
            <w:right w:val="none" w:sz="0" w:space="0" w:color="auto"/>
          </w:divBdr>
          <w:divsChild>
            <w:div w:id="288168671">
              <w:marLeft w:val="0"/>
              <w:marRight w:val="0"/>
              <w:marTop w:val="0"/>
              <w:marBottom w:val="0"/>
              <w:divBdr>
                <w:top w:val="none" w:sz="0" w:space="0" w:color="auto"/>
                <w:left w:val="none" w:sz="0" w:space="0" w:color="auto"/>
                <w:bottom w:val="none" w:sz="0" w:space="0" w:color="auto"/>
                <w:right w:val="none" w:sz="0" w:space="0" w:color="auto"/>
              </w:divBdr>
              <w:divsChild>
                <w:div w:id="1248542975">
                  <w:marLeft w:val="0"/>
                  <w:marRight w:val="0"/>
                  <w:marTop w:val="0"/>
                  <w:marBottom w:val="0"/>
                  <w:divBdr>
                    <w:top w:val="none" w:sz="0" w:space="0" w:color="auto"/>
                    <w:left w:val="none" w:sz="0" w:space="0" w:color="auto"/>
                    <w:bottom w:val="none" w:sz="0" w:space="0" w:color="auto"/>
                    <w:right w:val="none" w:sz="0" w:space="0" w:color="auto"/>
                  </w:divBdr>
                  <w:divsChild>
                    <w:div w:id="635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8251">
          <w:marLeft w:val="0"/>
          <w:marRight w:val="0"/>
          <w:marTop w:val="0"/>
          <w:marBottom w:val="0"/>
          <w:divBdr>
            <w:top w:val="none" w:sz="0" w:space="0" w:color="auto"/>
            <w:left w:val="none" w:sz="0" w:space="0" w:color="auto"/>
            <w:bottom w:val="none" w:sz="0" w:space="0" w:color="auto"/>
            <w:right w:val="none" w:sz="0" w:space="0" w:color="auto"/>
          </w:divBdr>
          <w:divsChild>
            <w:div w:id="761536536">
              <w:marLeft w:val="0"/>
              <w:marRight w:val="0"/>
              <w:marTop w:val="0"/>
              <w:marBottom w:val="0"/>
              <w:divBdr>
                <w:top w:val="none" w:sz="0" w:space="0" w:color="auto"/>
                <w:left w:val="none" w:sz="0" w:space="0" w:color="auto"/>
                <w:bottom w:val="none" w:sz="0" w:space="0" w:color="auto"/>
                <w:right w:val="none" w:sz="0" w:space="0" w:color="auto"/>
              </w:divBdr>
              <w:divsChild>
                <w:div w:id="1279096184">
                  <w:marLeft w:val="0"/>
                  <w:marRight w:val="0"/>
                  <w:marTop w:val="0"/>
                  <w:marBottom w:val="0"/>
                  <w:divBdr>
                    <w:top w:val="none" w:sz="0" w:space="0" w:color="auto"/>
                    <w:left w:val="none" w:sz="0" w:space="0" w:color="auto"/>
                    <w:bottom w:val="none" w:sz="0" w:space="0" w:color="auto"/>
                    <w:right w:val="none" w:sz="0" w:space="0" w:color="auto"/>
                  </w:divBdr>
                  <w:divsChild>
                    <w:div w:id="14230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994585">
      <w:bodyDiv w:val="1"/>
      <w:marLeft w:val="0"/>
      <w:marRight w:val="0"/>
      <w:marTop w:val="0"/>
      <w:marBottom w:val="0"/>
      <w:divBdr>
        <w:top w:val="none" w:sz="0" w:space="0" w:color="auto"/>
        <w:left w:val="none" w:sz="0" w:space="0" w:color="auto"/>
        <w:bottom w:val="none" w:sz="0" w:space="0" w:color="auto"/>
        <w:right w:val="none" w:sz="0" w:space="0" w:color="auto"/>
      </w:divBdr>
    </w:div>
    <w:div w:id="1197810030">
      <w:bodyDiv w:val="1"/>
      <w:marLeft w:val="0"/>
      <w:marRight w:val="0"/>
      <w:marTop w:val="0"/>
      <w:marBottom w:val="0"/>
      <w:divBdr>
        <w:top w:val="none" w:sz="0" w:space="0" w:color="auto"/>
        <w:left w:val="none" w:sz="0" w:space="0" w:color="auto"/>
        <w:bottom w:val="none" w:sz="0" w:space="0" w:color="auto"/>
        <w:right w:val="none" w:sz="0" w:space="0" w:color="auto"/>
      </w:divBdr>
      <w:divsChild>
        <w:div w:id="487135826">
          <w:marLeft w:val="0"/>
          <w:marRight w:val="0"/>
          <w:marTop w:val="0"/>
          <w:marBottom w:val="0"/>
          <w:divBdr>
            <w:top w:val="none" w:sz="0" w:space="0" w:color="auto"/>
            <w:left w:val="none" w:sz="0" w:space="0" w:color="auto"/>
            <w:bottom w:val="none" w:sz="0" w:space="0" w:color="auto"/>
            <w:right w:val="none" w:sz="0" w:space="0" w:color="auto"/>
          </w:divBdr>
          <w:divsChild>
            <w:div w:id="8258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8384">
      <w:bodyDiv w:val="1"/>
      <w:marLeft w:val="0"/>
      <w:marRight w:val="0"/>
      <w:marTop w:val="0"/>
      <w:marBottom w:val="0"/>
      <w:divBdr>
        <w:top w:val="none" w:sz="0" w:space="0" w:color="auto"/>
        <w:left w:val="none" w:sz="0" w:space="0" w:color="auto"/>
        <w:bottom w:val="none" w:sz="0" w:space="0" w:color="auto"/>
        <w:right w:val="none" w:sz="0" w:space="0" w:color="auto"/>
      </w:divBdr>
    </w:div>
    <w:div w:id="1200358388">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2743553">
      <w:bodyDiv w:val="1"/>
      <w:marLeft w:val="0"/>
      <w:marRight w:val="0"/>
      <w:marTop w:val="0"/>
      <w:marBottom w:val="0"/>
      <w:divBdr>
        <w:top w:val="none" w:sz="0" w:space="0" w:color="auto"/>
        <w:left w:val="none" w:sz="0" w:space="0" w:color="auto"/>
        <w:bottom w:val="none" w:sz="0" w:space="0" w:color="auto"/>
        <w:right w:val="none" w:sz="0" w:space="0" w:color="auto"/>
      </w:divBdr>
    </w:div>
    <w:div w:id="1202936816">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07987745">
      <w:bodyDiv w:val="1"/>
      <w:marLeft w:val="0"/>
      <w:marRight w:val="0"/>
      <w:marTop w:val="0"/>
      <w:marBottom w:val="0"/>
      <w:divBdr>
        <w:top w:val="none" w:sz="0" w:space="0" w:color="auto"/>
        <w:left w:val="none" w:sz="0" w:space="0" w:color="auto"/>
        <w:bottom w:val="none" w:sz="0" w:space="0" w:color="auto"/>
        <w:right w:val="none" w:sz="0" w:space="0" w:color="auto"/>
      </w:divBdr>
    </w:div>
    <w:div w:id="1209298940">
      <w:bodyDiv w:val="1"/>
      <w:marLeft w:val="0"/>
      <w:marRight w:val="0"/>
      <w:marTop w:val="0"/>
      <w:marBottom w:val="0"/>
      <w:divBdr>
        <w:top w:val="none" w:sz="0" w:space="0" w:color="auto"/>
        <w:left w:val="none" w:sz="0" w:space="0" w:color="auto"/>
        <w:bottom w:val="none" w:sz="0" w:space="0" w:color="auto"/>
        <w:right w:val="none" w:sz="0" w:space="0" w:color="auto"/>
      </w:divBdr>
      <w:divsChild>
        <w:div w:id="689067723">
          <w:marLeft w:val="0"/>
          <w:marRight w:val="0"/>
          <w:marTop w:val="0"/>
          <w:marBottom w:val="0"/>
          <w:divBdr>
            <w:top w:val="none" w:sz="0" w:space="0" w:color="auto"/>
            <w:left w:val="none" w:sz="0" w:space="0" w:color="auto"/>
            <w:bottom w:val="none" w:sz="0" w:space="0" w:color="auto"/>
            <w:right w:val="none" w:sz="0" w:space="0" w:color="auto"/>
          </w:divBdr>
          <w:divsChild>
            <w:div w:id="9241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008">
      <w:bodyDiv w:val="1"/>
      <w:marLeft w:val="0"/>
      <w:marRight w:val="0"/>
      <w:marTop w:val="0"/>
      <w:marBottom w:val="0"/>
      <w:divBdr>
        <w:top w:val="none" w:sz="0" w:space="0" w:color="auto"/>
        <w:left w:val="none" w:sz="0" w:space="0" w:color="auto"/>
        <w:bottom w:val="none" w:sz="0" w:space="0" w:color="auto"/>
        <w:right w:val="none" w:sz="0" w:space="0" w:color="auto"/>
      </w:divBdr>
    </w:div>
    <w:div w:id="1212809730">
      <w:bodyDiv w:val="1"/>
      <w:marLeft w:val="0"/>
      <w:marRight w:val="0"/>
      <w:marTop w:val="0"/>
      <w:marBottom w:val="0"/>
      <w:divBdr>
        <w:top w:val="none" w:sz="0" w:space="0" w:color="auto"/>
        <w:left w:val="none" w:sz="0" w:space="0" w:color="auto"/>
        <w:bottom w:val="none" w:sz="0" w:space="0" w:color="auto"/>
        <w:right w:val="none" w:sz="0" w:space="0" w:color="auto"/>
      </w:divBdr>
    </w:div>
    <w:div w:id="1214931245">
      <w:bodyDiv w:val="1"/>
      <w:marLeft w:val="0"/>
      <w:marRight w:val="0"/>
      <w:marTop w:val="0"/>
      <w:marBottom w:val="0"/>
      <w:divBdr>
        <w:top w:val="none" w:sz="0" w:space="0" w:color="auto"/>
        <w:left w:val="none" w:sz="0" w:space="0" w:color="auto"/>
        <w:bottom w:val="none" w:sz="0" w:space="0" w:color="auto"/>
        <w:right w:val="none" w:sz="0" w:space="0" w:color="auto"/>
      </w:divBdr>
      <w:divsChild>
        <w:div w:id="1962883111">
          <w:marLeft w:val="0"/>
          <w:marRight w:val="0"/>
          <w:marTop w:val="0"/>
          <w:marBottom w:val="0"/>
          <w:divBdr>
            <w:top w:val="none" w:sz="0" w:space="0" w:color="auto"/>
            <w:left w:val="none" w:sz="0" w:space="0" w:color="auto"/>
            <w:bottom w:val="none" w:sz="0" w:space="0" w:color="auto"/>
            <w:right w:val="none" w:sz="0" w:space="0" w:color="auto"/>
          </w:divBdr>
          <w:divsChild>
            <w:div w:id="20284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20291022">
      <w:bodyDiv w:val="1"/>
      <w:marLeft w:val="0"/>
      <w:marRight w:val="0"/>
      <w:marTop w:val="0"/>
      <w:marBottom w:val="0"/>
      <w:divBdr>
        <w:top w:val="none" w:sz="0" w:space="0" w:color="auto"/>
        <w:left w:val="none" w:sz="0" w:space="0" w:color="auto"/>
        <w:bottom w:val="none" w:sz="0" w:space="0" w:color="auto"/>
        <w:right w:val="none" w:sz="0" w:space="0" w:color="auto"/>
      </w:divBdr>
      <w:divsChild>
        <w:div w:id="1239946390">
          <w:marLeft w:val="0"/>
          <w:marRight w:val="0"/>
          <w:marTop w:val="0"/>
          <w:marBottom w:val="0"/>
          <w:divBdr>
            <w:top w:val="none" w:sz="0" w:space="0" w:color="auto"/>
            <w:left w:val="none" w:sz="0" w:space="0" w:color="auto"/>
            <w:bottom w:val="none" w:sz="0" w:space="0" w:color="auto"/>
            <w:right w:val="none" w:sz="0" w:space="0" w:color="auto"/>
          </w:divBdr>
          <w:divsChild>
            <w:div w:id="191944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2314">
      <w:bodyDiv w:val="1"/>
      <w:marLeft w:val="0"/>
      <w:marRight w:val="0"/>
      <w:marTop w:val="0"/>
      <w:marBottom w:val="0"/>
      <w:divBdr>
        <w:top w:val="none" w:sz="0" w:space="0" w:color="auto"/>
        <w:left w:val="none" w:sz="0" w:space="0" w:color="auto"/>
        <w:bottom w:val="none" w:sz="0" w:space="0" w:color="auto"/>
        <w:right w:val="none" w:sz="0" w:space="0" w:color="auto"/>
      </w:divBdr>
    </w:div>
    <w:div w:id="1225988776">
      <w:bodyDiv w:val="1"/>
      <w:marLeft w:val="0"/>
      <w:marRight w:val="0"/>
      <w:marTop w:val="0"/>
      <w:marBottom w:val="0"/>
      <w:divBdr>
        <w:top w:val="none" w:sz="0" w:space="0" w:color="auto"/>
        <w:left w:val="none" w:sz="0" w:space="0" w:color="auto"/>
        <w:bottom w:val="none" w:sz="0" w:space="0" w:color="auto"/>
        <w:right w:val="none" w:sz="0" w:space="0" w:color="auto"/>
      </w:divBdr>
    </w:div>
    <w:div w:id="122652665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31303692">
      <w:bodyDiv w:val="1"/>
      <w:marLeft w:val="0"/>
      <w:marRight w:val="0"/>
      <w:marTop w:val="0"/>
      <w:marBottom w:val="0"/>
      <w:divBdr>
        <w:top w:val="none" w:sz="0" w:space="0" w:color="auto"/>
        <w:left w:val="none" w:sz="0" w:space="0" w:color="auto"/>
        <w:bottom w:val="none" w:sz="0" w:space="0" w:color="auto"/>
        <w:right w:val="none" w:sz="0" w:space="0" w:color="auto"/>
      </w:divBdr>
    </w:div>
    <w:div w:id="1231312822">
      <w:bodyDiv w:val="1"/>
      <w:marLeft w:val="0"/>
      <w:marRight w:val="0"/>
      <w:marTop w:val="0"/>
      <w:marBottom w:val="0"/>
      <w:divBdr>
        <w:top w:val="none" w:sz="0" w:space="0" w:color="auto"/>
        <w:left w:val="none" w:sz="0" w:space="0" w:color="auto"/>
        <w:bottom w:val="none" w:sz="0" w:space="0" w:color="auto"/>
        <w:right w:val="none" w:sz="0" w:space="0" w:color="auto"/>
      </w:divBdr>
    </w:div>
    <w:div w:id="1234042922">
      <w:bodyDiv w:val="1"/>
      <w:marLeft w:val="0"/>
      <w:marRight w:val="0"/>
      <w:marTop w:val="0"/>
      <w:marBottom w:val="0"/>
      <w:divBdr>
        <w:top w:val="none" w:sz="0" w:space="0" w:color="auto"/>
        <w:left w:val="none" w:sz="0" w:space="0" w:color="auto"/>
        <w:bottom w:val="none" w:sz="0" w:space="0" w:color="auto"/>
        <w:right w:val="none" w:sz="0" w:space="0" w:color="auto"/>
      </w:divBdr>
    </w:div>
    <w:div w:id="1234125150">
      <w:bodyDiv w:val="1"/>
      <w:marLeft w:val="0"/>
      <w:marRight w:val="0"/>
      <w:marTop w:val="0"/>
      <w:marBottom w:val="0"/>
      <w:divBdr>
        <w:top w:val="none" w:sz="0" w:space="0" w:color="auto"/>
        <w:left w:val="none" w:sz="0" w:space="0" w:color="auto"/>
        <w:bottom w:val="none" w:sz="0" w:space="0" w:color="auto"/>
        <w:right w:val="none" w:sz="0" w:space="0" w:color="auto"/>
      </w:divBdr>
    </w:div>
    <w:div w:id="1237326577">
      <w:bodyDiv w:val="1"/>
      <w:marLeft w:val="0"/>
      <w:marRight w:val="0"/>
      <w:marTop w:val="0"/>
      <w:marBottom w:val="0"/>
      <w:divBdr>
        <w:top w:val="none" w:sz="0" w:space="0" w:color="auto"/>
        <w:left w:val="none" w:sz="0" w:space="0" w:color="auto"/>
        <w:bottom w:val="none" w:sz="0" w:space="0" w:color="auto"/>
        <w:right w:val="none" w:sz="0" w:space="0" w:color="auto"/>
      </w:divBdr>
      <w:divsChild>
        <w:div w:id="1420983443">
          <w:marLeft w:val="0"/>
          <w:marRight w:val="0"/>
          <w:marTop w:val="0"/>
          <w:marBottom w:val="0"/>
          <w:divBdr>
            <w:top w:val="none" w:sz="0" w:space="0" w:color="auto"/>
            <w:left w:val="none" w:sz="0" w:space="0" w:color="auto"/>
            <w:bottom w:val="none" w:sz="0" w:space="0" w:color="auto"/>
            <w:right w:val="none" w:sz="0" w:space="0" w:color="auto"/>
          </w:divBdr>
          <w:divsChild>
            <w:div w:id="1589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7008">
      <w:bodyDiv w:val="1"/>
      <w:marLeft w:val="0"/>
      <w:marRight w:val="0"/>
      <w:marTop w:val="0"/>
      <w:marBottom w:val="0"/>
      <w:divBdr>
        <w:top w:val="none" w:sz="0" w:space="0" w:color="auto"/>
        <w:left w:val="none" w:sz="0" w:space="0" w:color="auto"/>
        <w:bottom w:val="none" w:sz="0" w:space="0" w:color="auto"/>
        <w:right w:val="none" w:sz="0" w:space="0" w:color="auto"/>
      </w:divBdr>
    </w:div>
    <w:div w:id="1238714118">
      <w:bodyDiv w:val="1"/>
      <w:marLeft w:val="0"/>
      <w:marRight w:val="0"/>
      <w:marTop w:val="0"/>
      <w:marBottom w:val="0"/>
      <w:divBdr>
        <w:top w:val="none" w:sz="0" w:space="0" w:color="auto"/>
        <w:left w:val="none" w:sz="0" w:space="0" w:color="auto"/>
        <w:bottom w:val="none" w:sz="0" w:space="0" w:color="auto"/>
        <w:right w:val="none" w:sz="0" w:space="0" w:color="auto"/>
      </w:divBdr>
      <w:divsChild>
        <w:div w:id="1613130398">
          <w:marLeft w:val="0"/>
          <w:marRight w:val="0"/>
          <w:marTop w:val="0"/>
          <w:marBottom w:val="0"/>
          <w:divBdr>
            <w:top w:val="none" w:sz="0" w:space="0" w:color="auto"/>
            <w:left w:val="none" w:sz="0" w:space="0" w:color="auto"/>
            <w:bottom w:val="none" w:sz="0" w:space="0" w:color="auto"/>
            <w:right w:val="none" w:sz="0" w:space="0" w:color="auto"/>
          </w:divBdr>
          <w:divsChild>
            <w:div w:id="20544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54440642">
      <w:bodyDiv w:val="1"/>
      <w:marLeft w:val="0"/>
      <w:marRight w:val="0"/>
      <w:marTop w:val="0"/>
      <w:marBottom w:val="0"/>
      <w:divBdr>
        <w:top w:val="none" w:sz="0" w:space="0" w:color="auto"/>
        <w:left w:val="none" w:sz="0" w:space="0" w:color="auto"/>
        <w:bottom w:val="none" w:sz="0" w:space="0" w:color="auto"/>
        <w:right w:val="none" w:sz="0" w:space="0" w:color="auto"/>
      </w:divBdr>
    </w:div>
    <w:div w:id="1254782495">
      <w:bodyDiv w:val="1"/>
      <w:marLeft w:val="0"/>
      <w:marRight w:val="0"/>
      <w:marTop w:val="0"/>
      <w:marBottom w:val="0"/>
      <w:divBdr>
        <w:top w:val="none" w:sz="0" w:space="0" w:color="auto"/>
        <w:left w:val="none" w:sz="0" w:space="0" w:color="auto"/>
        <w:bottom w:val="none" w:sz="0" w:space="0" w:color="auto"/>
        <w:right w:val="none" w:sz="0" w:space="0" w:color="auto"/>
      </w:divBdr>
      <w:divsChild>
        <w:div w:id="570654244">
          <w:marLeft w:val="0"/>
          <w:marRight w:val="0"/>
          <w:marTop w:val="0"/>
          <w:marBottom w:val="0"/>
          <w:divBdr>
            <w:top w:val="none" w:sz="0" w:space="0" w:color="auto"/>
            <w:left w:val="none" w:sz="0" w:space="0" w:color="auto"/>
            <w:bottom w:val="none" w:sz="0" w:space="0" w:color="auto"/>
            <w:right w:val="none" w:sz="0" w:space="0" w:color="auto"/>
          </w:divBdr>
          <w:divsChild>
            <w:div w:id="12752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30834">
      <w:bodyDiv w:val="1"/>
      <w:marLeft w:val="0"/>
      <w:marRight w:val="0"/>
      <w:marTop w:val="0"/>
      <w:marBottom w:val="0"/>
      <w:divBdr>
        <w:top w:val="none" w:sz="0" w:space="0" w:color="auto"/>
        <w:left w:val="none" w:sz="0" w:space="0" w:color="auto"/>
        <w:bottom w:val="none" w:sz="0" w:space="0" w:color="auto"/>
        <w:right w:val="none" w:sz="0" w:space="0" w:color="auto"/>
      </w:divBdr>
      <w:divsChild>
        <w:div w:id="442578012">
          <w:marLeft w:val="0"/>
          <w:marRight w:val="0"/>
          <w:marTop w:val="0"/>
          <w:marBottom w:val="0"/>
          <w:divBdr>
            <w:top w:val="none" w:sz="0" w:space="0" w:color="auto"/>
            <w:left w:val="none" w:sz="0" w:space="0" w:color="auto"/>
            <w:bottom w:val="none" w:sz="0" w:space="0" w:color="auto"/>
            <w:right w:val="none" w:sz="0" w:space="0" w:color="auto"/>
          </w:divBdr>
          <w:divsChild>
            <w:div w:id="28882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6514">
      <w:bodyDiv w:val="1"/>
      <w:marLeft w:val="0"/>
      <w:marRight w:val="0"/>
      <w:marTop w:val="0"/>
      <w:marBottom w:val="0"/>
      <w:divBdr>
        <w:top w:val="none" w:sz="0" w:space="0" w:color="auto"/>
        <w:left w:val="none" w:sz="0" w:space="0" w:color="auto"/>
        <w:bottom w:val="none" w:sz="0" w:space="0" w:color="auto"/>
        <w:right w:val="none" w:sz="0" w:space="0" w:color="auto"/>
      </w:divBdr>
      <w:divsChild>
        <w:div w:id="228074303">
          <w:marLeft w:val="0"/>
          <w:marRight w:val="0"/>
          <w:marTop w:val="0"/>
          <w:marBottom w:val="0"/>
          <w:divBdr>
            <w:top w:val="none" w:sz="0" w:space="0" w:color="auto"/>
            <w:left w:val="none" w:sz="0" w:space="0" w:color="auto"/>
            <w:bottom w:val="none" w:sz="0" w:space="0" w:color="auto"/>
            <w:right w:val="none" w:sz="0" w:space="0" w:color="auto"/>
          </w:divBdr>
          <w:divsChild>
            <w:div w:id="1243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1625580">
      <w:bodyDiv w:val="1"/>
      <w:marLeft w:val="0"/>
      <w:marRight w:val="0"/>
      <w:marTop w:val="0"/>
      <w:marBottom w:val="0"/>
      <w:divBdr>
        <w:top w:val="none" w:sz="0" w:space="0" w:color="auto"/>
        <w:left w:val="none" w:sz="0" w:space="0" w:color="auto"/>
        <w:bottom w:val="none" w:sz="0" w:space="0" w:color="auto"/>
        <w:right w:val="none" w:sz="0" w:space="0" w:color="auto"/>
      </w:divBdr>
      <w:divsChild>
        <w:div w:id="57941203">
          <w:marLeft w:val="0"/>
          <w:marRight w:val="0"/>
          <w:marTop w:val="0"/>
          <w:marBottom w:val="0"/>
          <w:divBdr>
            <w:top w:val="none" w:sz="0" w:space="0" w:color="auto"/>
            <w:left w:val="none" w:sz="0" w:space="0" w:color="auto"/>
            <w:bottom w:val="none" w:sz="0" w:space="0" w:color="auto"/>
            <w:right w:val="none" w:sz="0" w:space="0" w:color="auto"/>
          </w:divBdr>
          <w:divsChild>
            <w:div w:id="16691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37344">
      <w:bodyDiv w:val="1"/>
      <w:marLeft w:val="0"/>
      <w:marRight w:val="0"/>
      <w:marTop w:val="0"/>
      <w:marBottom w:val="0"/>
      <w:divBdr>
        <w:top w:val="none" w:sz="0" w:space="0" w:color="auto"/>
        <w:left w:val="none" w:sz="0" w:space="0" w:color="auto"/>
        <w:bottom w:val="none" w:sz="0" w:space="0" w:color="auto"/>
        <w:right w:val="none" w:sz="0" w:space="0" w:color="auto"/>
      </w:divBdr>
      <w:divsChild>
        <w:div w:id="1638757593">
          <w:marLeft w:val="0"/>
          <w:marRight w:val="0"/>
          <w:marTop w:val="0"/>
          <w:marBottom w:val="0"/>
          <w:divBdr>
            <w:top w:val="none" w:sz="0" w:space="0" w:color="auto"/>
            <w:left w:val="none" w:sz="0" w:space="0" w:color="auto"/>
            <w:bottom w:val="none" w:sz="0" w:space="0" w:color="auto"/>
            <w:right w:val="none" w:sz="0" w:space="0" w:color="auto"/>
          </w:divBdr>
          <w:divsChild>
            <w:div w:id="12644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2467808">
      <w:bodyDiv w:val="1"/>
      <w:marLeft w:val="0"/>
      <w:marRight w:val="0"/>
      <w:marTop w:val="0"/>
      <w:marBottom w:val="0"/>
      <w:divBdr>
        <w:top w:val="none" w:sz="0" w:space="0" w:color="auto"/>
        <w:left w:val="none" w:sz="0" w:space="0" w:color="auto"/>
        <w:bottom w:val="none" w:sz="0" w:space="0" w:color="auto"/>
        <w:right w:val="none" w:sz="0" w:space="0" w:color="auto"/>
      </w:divBdr>
    </w:div>
    <w:div w:id="1274438437">
      <w:bodyDiv w:val="1"/>
      <w:marLeft w:val="0"/>
      <w:marRight w:val="0"/>
      <w:marTop w:val="0"/>
      <w:marBottom w:val="0"/>
      <w:divBdr>
        <w:top w:val="none" w:sz="0" w:space="0" w:color="auto"/>
        <w:left w:val="none" w:sz="0" w:space="0" w:color="auto"/>
        <w:bottom w:val="none" w:sz="0" w:space="0" w:color="auto"/>
        <w:right w:val="none" w:sz="0" w:space="0" w:color="auto"/>
      </w:divBdr>
    </w:div>
    <w:div w:id="1276450638">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264244">
      <w:bodyDiv w:val="1"/>
      <w:marLeft w:val="0"/>
      <w:marRight w:val="0"/>
      <w:marTop w:val="0"/>
      <w:marBottom w:val="0"/>
      <w:divBdr>
        <w:top w:val="none" w:sz="0" w:space="0" w:color="auto"/>
        <w:left w:val="none" w:sz="0" w:space="0" w:color="auto"/>
        <w:bottom w:val="none" w:sz="0" w:space="0" w:color="auto"/>
        <w:right w:val="none" w:sz="0" w:space="0" w:color="auto"/>
      </w:divBdr>
      <w:divsChild>
        <w:div w:id="1387492465">
          <w:marLeft w:val="0"/>
          <w:marRight w:val="0"/>
          <w:marTop w:val="0"/>
          <w:marBottom w:val="0"/>
          <w:divBdr>
            <w:top w:val="none" w:sz="0" w:space="0" w:color="auto"/>
            <w:left w:val="none" w:sz="0" w:space="0" w:color="auto"/>
            <w:bottom w:val="none" w:sz="0" w:space="0" w:color="auto"/>
            <w:right w:val="none" w:sz="0" w:space="0" w:color="auto"/>
          </w:divBdr>
          <w:divsChild>
            <w:div w:id="10472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1190">
      <w:bodyDiv w:val="1"/>
      <w:marLeft w:val="0"/>
      <w:marRight w:val="0"/>
      <w:marTop w:val="0"/>
      <w:marBottom w:val="0"/>
      <w:divBdr>
        <w:top w:val="none" w:sz="0" w:space="0" w:color="auto"/>
        <w:left w:val="none" w:sz="0" w:space="0" w:color="auto"/>
        <w:bottom w:val="none" w:sz="0" w:space="0" w:color="auto"/>
        <w:right w:val="none" w:sz="0" w:space="0" w:color="auto"/>
      </w:divBdr>
    </w:div>
    <w:div w:id="1280918245">
      <w:bodyDiv w:val="1"/>
      <w:marLeft w:val="0"/>
      <w:marRight w:val="0"/>
      <w:marTop w:val="0"/>
      <w:marBottom w:val="0"/>
      <w:divBdr>
        <w:top w:val="none" w:sz="0" w:space="0" w:color="auto"/>
        <w:left w:val="none" w:sz="0" w:space="0" w:color="auto"/>
        <w:bottom w:val="none" w:sz="0" w:space="0" w:color="auto"/>
        <w:right w:val="none" w:sz="0" w:space="0" w:color="auto"/>
      </w:divBdr>
      <w:divsChild>
        <w:div w:id="84959912">
          <w:marLeft w:val="0"/>
          <w:marRight w:val="0"/>
          <w:marTop w:val="0"/>
          <w:marBottom w:val="0"/>
          <w:divBdr>
            <w:top w:val="none" w:sz="0" w:space="0" w:color="auto"/>
            <w:left w:val="none" w:sz="0" w:space="0" w:color="auto"/>
            <w:bottom w:val="none" w:sz="0" w:space="0" w:color="auto"/>
            <w:right w:val="none" w:sz="0" w:space="0" w:color="auto"/>
          </w:divBdr>
          <w:divsChild>
            <w:div w:id="1373504119">
              <w:marLeft w:val="0"/>
              <w:marRight w:val="0"/>
              <w:marTop w:val="0"/>
              <w:marBottom w:val="0"/>
              <w:divBdr>
                <w:top w:val="none" w:sz="0" w:space="0" w:color="auto"/>
                <w:left w:val="none" w:sz="0" w:space="0" w:color="auto"/>
                <w:bottom w:val="none" w:sz="0" w:space="0" w:color="auto"/>
                <w:right w:val="none" w:sz="0" w:space="0" w:color="auto"/>
              </w:divBdr>
              <w:divsChild>
                <w:div w:id="711996088">
                  <w:marLeft w:val="0"/>
                  <w:marRight w:val="0"/>
                  <w:marTop w:val="0"/>
                  <w:marBottom w:val="0"/>
                  <w:divBdr>
                    <w:top w:val="none" w:sz="0" w:space="0" w:color="auto"/>
                    <w:left w:val="none" w:sz="0" w:space="0" w:color="auto"/>
                    <w:bottom w:val="none" w:sz="0" w:space="0" w:color="auto"/>
                    <w:right w:val="none" w:sz="0" w:space="0" w:color="auto"/>
                  </w:divBdr>
                  <w:divsChild>
                    <w:div w:id="79903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495095">
          <w:marLeft w:val="0"/>
          <w:marRight w:val="0"/>
          <w:marTop w:val="0"/>
          <w:marBottom w:val="0"/>
          <w:divBdr>
            <w:top w:val="none" w:sz="0" w:space="0" w:color="auto"/>
            <w:left w:val="none" w:sz="0" w:space="0" w:color="auto"/>
            <w:bottom w:val="none" w:sz="0" w:space="0" w:color="auto"/>
            <w:right w:val="none" w:sz="0" w:space="0" w:color="auto"/>
          </w:divBdr>
          <w:divsChild>
            <w:div w:id="1762873931">
              <w:marLeft w:val="0"/>
              <w:marRight w:val="0"/>
              <w:marTop w:val="0"/>
              <w:marBottom w:val="0"/>
              <w:divBdr>
                <w:top w:val="none" w:sz="0" w:space="0" w:color="auto"/>
                <w:left w:val="none" w:sz="0" w:space="0" w:color="auto"/>
                <w:bottom w:val="none" w:sz="0" w:space="0" w:color="auto"/>
                <w:right w:val="none" w:sz="0" w:space="0" w:color="auto"/>
              </w:divBdr>
              <w:divsChild>
                <w:div w:id="70740989">
                  <w:marLeft w:val="0"/>
                  <w:marRight w:val="0"/>
                  <w:marTop w:val="0"/>
                  <w:marBottom w:val="0"/>
                  <w:divBdr>
                    <w:top w:val="none" w:sz="0" w:space="0" w:color="auto"/>
                    <w:left w:val="none" w:sz="0" w:space="0" w:color="auto"/>
                    <w:bottom w:val="none" w:sz="0" w:space="0" w:color="auto"/>
                    <w:right w:val="none" w:sz="0" w:space="0" w:color="auto"/>
                  </w:divBdr>
                  <w:divsChild>
                    <w:div w:id="19773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230128">
      <w:bodyDiv w:val="1"/>
      <w:marLeft w:val="0"/>
      <w:marRight w:val="0"/>
      <w:marTop w:val="0"/>
      <w:marBottom w:val="0"/>
      <w:divBdr>
        <w:top w:val="none" w:sz="0" w:space="0" w:color="auto"/>
        <w:left w:val="none" w:sz="0" w:space="0" w:color="auto"/>
        <w:bottom w:val="none" w:sz="0" w:space="0" w:color="auto"/>
        <w:right w:val="none" w:sz="0" w:space="0" w:color="auto"/>
      </w:divBdr>
      <w:divsChild>
        <w:div w:id="591090048">
          <w:marLeft w:val="0"/>
          <w:marRight w:val="0"/>
          <w:marTop w:val="0"/>
          <w:marBottom w:val="0"/>
          <w:divBdr>
            <w:top w:val="none" w:sz="0" w:space="0" w:color="auto"/>
            <w:left w:val="none" w:sz="0" w:space="0" w:color="auto"/>
            <w:bottom w:val="none" w:sz="0" w:space="0" w:color="auto"/>
            <w:right w:val="none" w:sz="0" w:space="0" w:color="auto"/>
          </w:divBdr>
          <w:divsChild>
            <w:div w:id="16679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291398370">
      <w:bodyDiv w:val="1"/>
      <w:marLeft w:val="0"/>
      <w:marRight w:val="0"/>
      <w:marTop w:val="0"/>
      <w:marBottom w:val="0"/>
      <w:divBdr>
        <w:top w:val="none" w:sz="0" w:space="0" w:color="auto"/>
        <w:left w:val="none" w:sz="0" w:space="0" w:color="auto"/>
        <w:bottom w:val="none" w:sz="0" w:space="0" w:color="auto"/>
        <w:right w:val="none" w:sz="0" w:space="0" w:color="auto"/>
      </w:divBdr>
    </w:div>
    <w:div w:id="1292324724">
      <w:bodyDiv w:val="1"/>
      <w:marLeft w:val="0"/>
      <w:marRight w:val="0"/>
      <w:marTop w:val="0"/>
      <w:marBottom w:val="0"/>
      <w:divBdr>
        <w:top w:val="none" w:sz="0" w:space="0" w:color="auto"/>
        <w:left w:val="none" w:sz="0" w:space="0" w:color="auto"/>
        <w:bottom w:val="none" w:sz="0" w:space="0" w:color="auto"/>
        <w:right w:val="none" w:sz="0" w:space="0" w:color="auto"/>
      </w:divBdr>
    </w:div>
    <w:div w:id="1292974317">
      <w:bodyDiv w:val="1"/>
      <w:marLeft w:val="0"/>
      <w:marRight w:val="0"/>
      <w:marTop w:val="0"/>
      <w:marBottom w:val="0"/>
      <w:divBdr>
        <w:top w:val="none" w:sz="0" w:space="0" w:color="auto"/>
        <w:left w:val="none" w:sz="0" w:space="0" w:color="auto"/>
        <w:bottom w:val="none" w:sz="0" w:space="0" w:color="auto"/>
        <w:right w:val="none" w:sz="0" w:space="0" w:color="auto"/>
      </w:divBdr>
      <w:divsChild>
        <w:div w:id="1571891171">
          <w:marLeft w:val="0"/>
          <w:marRight w:val="0"/>
          <w:marTop w:val="0"/>
          <w:marBottom w:val="0"/>
          <w:divBdr>
            <w:top w:val="none" w:sz="0" w:space="0" w:color="auto"/>
            <w:left w:val="none" w:sz="0" w:space="0" w:color="auto"/>
            <w:bottom w:val="none" w:sz="0" w:space="0" w:color="auto"/>
            <w:right w:val="none" w:sz="0" w:space="0" w:color="auto"/>
          </w:divBdr>
          <w:divsChild>
            <w:div w:id="1276057277">
              <w:marLeft w:val="0"/>
              <w:marRight w:val="0"/>
              <w:marTop w:val="0"/>
              <w:marBottom w:val="0"/>
              <w:divBdr>
                <w:top w:val="none" w:sz="0" w:space="0" w:color="auto"/>
                <w:left w:val="none" w:sz="0" w:space="0" w:color="auto"/>
                <w:bottom w:val="none" w:sz="0" w:space="0" w:color="auto"/>
                <w:right w:val="none" w:sz="0" w:space="0" w:color="auto"/>
              </w:divBdr>
              <w:divsChild>
                <w:div w:id="1382435840">
                  <w:marLeft w:val="0"/>
                  <w:marRight w:val="0"/>
                  <w:marTop w:val="0"/>
                  <w:marBottom w:val="0"/>
                  <w:divBdr>
                    <w:top w:val="none" w:sz="0" w:space="0" w:color="auto"/>
                    <w:left w:val="none" w:sz="0" w:space="0" w:color="auto"/>
                    <w:bottom w:val="none" w:sz="0" w:space="0" w:color="auto"/>
                    <w:right w:val="none" w:sz="0" w:space="0" w:color="auto"/>
                  </w:divBdr>
                  <w:divsChild>
                    <w:div w:id="1940718074">
                      <w:marLeft w:val="0"/>
                      <w:marRight w:val="0"/>
                      <w:marTop w:val="0"/>
                      <w:marBottom w:val="0"/>
                      <w:divBdr>
                        <w:top w:val="none" w:sz="0" w:space="0" w:color="auto"/>
                        <w:left w:val="none" w:sz="0" w:space="0" w:color="auto"/>
                        <w:bottom w:val="none" w:sz="0" w:space="0" w:color="auto"/>
                        <w:right w:val="none" w:sz="0" w:space="0" w:color="auto"/>
                      </w:divBdr>
                      <w:divsChild>
                        <w:div w:id="28723915">
                          <w:marLeft w:val="0"/>
                          <w:marRight w:val="0"/>
                          <w:marTop w:val="0"/>
                          <w:marBottom w:val="0"/>
                          <w:divBdr>
                            <w:top w:val="none" w:sz="0" w:space="0" w:color="auto"/>
                            <w:left w:val="none" w:sz="0" w:space="0" w:color="auto"/>
                            <w:bottom w:val="none" w:sz="0" w:space="0" w:color="auto"/>
                            <w:right w:val="none" w:sz="0" w:space="0" w:color="auto"/>
                          </w:divBdr>
                          <w:divsChild>
                            <w:div w:id="202678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606059">
      <w:bodyDiv w:val="1"/>
      <w:marLeft w:val="0"/>
      <w:marRight w:val="0"/>
      <w:marTop w:val="0"/>
      <w:marBottom w:val="0"/>
      <w:divBdr>
        <w:top w:val="none" w:sz="0" w:space="0" w:color="auto"/>
        <w:left w:val="none" w:sz="0" w:space="0" w:color="auto"/>
        <w:bottom w:val="none" w:sz="0" w:space="0" w:color="auto"/>
        <w:right w:val="none" w:sz="0" w:space="0" w:color="auto"/>
      </w:divBdr>
      <w:divsChild>
        <w:div w:id="189028651">
          <w:marLeft w:val="0"/>
          <w:marRight w:val="0"/>
          <w:marTop w:val="0"/>
          <w:marBottom w:val="0"/>
          <w:divBdr>
            <w:top w:val="none" w:sz="0" w:space="0" w:color="auto"/>
            <w:left w:val="none" w:sz="0" w:space="0" w:color="auto"/>
            <w:bottom w:val="none" w:sz="0" w:space="0" w:color="auto"/>
            <w:right w:val="none" w:sz="0" w:space="0" w:color="auto"/>
          </w:divBdr>
          <w:divsChild>
            <w:div w:id="452947225">
              <w:marLeft w:val="0"/>
              <w:marRight w:val="0"/>
              <w:marTop w:val="0"/>
              <w:marBottom w:val="0"/>
              <w:divBdr>
                <w:top w:val="none" w:sz="0" w:space="0" w:color="auto"/>
                <w:left w:val="none" w:sz="0" w:space="0" w:color="auto"/>
                <w:bottom w:val="none" w:sz="0" w:space="0" w:color="auto"/>
                <w:right w:val="none" w:sz="0" w:space="0" w:color="auto"/>
              </w:divBdr>
              <w:divsChild>
                <w:div w:id="2029404042">
                  <w:marLeft w:val="0"/>
                  <w:marRight w:val="0"/>
                  <w:marTop w:val="0"/>
                  <w:marBottom w:val="0"/>
                  <w:divBdr>
                    <w:top w:val="none" w:sz="0" w:space="0" w:color="auto"/>
                    <w:left w:val="none" w:sz="0" w:space="0" w:color="auto"/>
                    <w:bottom w:val="none" w:sz="0" w:space="0" w:color="auto"/>
                    <w:right w:val="none" w:sz="0" w:space="0" w:color="auto"/>
                  </w:divBdr>
                  <w:divsChild>
                    <w:div w:id="35083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821052">
          <w:marLeft w:val="0"/>
          <w:marRight w:val="0"/>
          <w:marTop w:val="0"/>
          <w:marBottom w:val="0"/>
          <w:divBdr>
            <w:top w:val="none" w:sz="0" w:space="0" w:color="auto"/>
            <w:left w:val="none" w:sz="0" w:space="0" w:color="auto"/>
            <w:bottom w:val="none" w:sz="0" w:space="0" w:color="auto"/>
            <w:right w:val="none" w:sz="0" w:space="0" w:color="auto"/>
          </w:divBdr>
          <w:divsChild>
            <w:div w:id="871577808">
              <w:marLeft w:val="0"/>
              <w:marRight w:val="0"/>
              <w:marTop w:val="0"/>
              <w:marBottom w:val="0"/>
              <w:divBdr>
                <w:top w:val="none" w:sz="0" w:space="0" w:color="auto"/>
                <w:left w:val="none" w:sz="0" w:space="0" w:color="auto"/>
                <w:bottom w:val="none" w:sz="0" w:space="0" w:color="auto"/>
                <w:right w:val="none" w:sz="0" w:space="0" w:color="auto"/>
              </w:divBdr>
              <w:divsChild>
                <w:div w:id="465006781">
                  <w:marLeft w:val="0"/>
                  <w:marRight w:val="0"/>
                  <w:marTop w:val="0"/>
                  <w:marBottom w:val="0"/>
                  <w:divBdr>
                    <w:top w:val="none" w:sz="0" w:space="0" w:color="auto"/>
                    <w:left w:val="none" w:sz="0" w:space="0" w:color="auto"/>
                    <w:bottom w:val="none" w:sz="0" w:space="0" w:color="auto"/>
                    <w:right w:val="none" w:sz="0" w:space="0" w:color="auto"/>
                  </w:divBdr>
                  <w:divsChild>
                    <w:div w:id="16486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526966">
      <w:bodyDiv w:val="1"/>
      <w:marLeft w:val="0"/>
      <w:marRight w:val="0"/>
      <w:marTop w:val="0"/>
      <w:marBottom w:val="0"/>
      <w:divBdr>
        <w:top w:val="none" w:sz="0" w:space="0" w:color="auto"/>
        <w:left w:val="none" w:sz="0" w:space="0" w:color="auto"/>
        <w:bottom w:val="none" w:sz="0" w:space="0" w:color="auto"/>
        <w:right w:val="none" w:sz="0" w:space="0" w:color="auto"/>
      </w:divBdr>
      <w:divsChild>
        <w:div w:id="528642141">
          <w:marLeft w:val="0"/>
          <w:marRight w:val="0"/>
          <w:marTop w:val="0"/>
          <w:marBottom w:val="0"/>
          <w:divBdr>
            <w:top w:val="none" w:sz="0" w:space="0" w:color="auto"/>
            <w:left w:val="none" w:sz="0" w:space="0" w:color="auto"/>
            <w:bottom w:val="none" w:sz="0" w:space="0" w:color="auto"/>
            <w:right w:val="none" w:sz="0" w:space="0" w:color="auto"/>
          </w:divBdr>
          <w:divsChild>
            <w:div w:id="367337668">
              <w:marLeft w:val="0"/>
              <w:marRight w:val="0"/>
              <w:marTop w:val="0"/>
              <w:marBottom w:val="0"/>
              <w:divBdr>
                <w:top w:val="none" w:sz="0" w:space="0" w:color="auto"/>
                <w:left w:val="none" w:sz="0" w:space="0" w:color="auto"/>
                <w:bottom w:val="none" w:sz="0" w:space="0" w:color="auto"/>
                <w:right w:val="none" w:sz="0" w:space="0" w:color="auto"/>
              </w:divBdr>
              <w:divsChild>
                <w:div w:id="1235314429">
                  <w:marLeft w:val="0"/>
                  <w:marRight w:val="0"/>
                  <w:marTop w:val="0"/>
                  <w:marBottom w:val="0"/>
                  <w:divBdr>
                    <w:top w:val="none" w:sz="0" w:space="0" w:color="auto"/>
                    <w:left w:val="none" w:sz="0" w:space="0" w:color="auto"/>
                    <w:bottom w:val="none" w:sz="0" w:space="0" w:color="auto"/>
                    <w:right w:val="none" w:sz="0" w:space="0" w:color="auto"/>
                  </w:divBdr>
                  <w:divsChild>
                    <w:div w:id="958954036">
                      <w:marLeft w:val="0"/>
                      <w:marRight w:val="0"/>
                      <w:marTop w:val="0"/>
                      <w:marBottom w:val="0"/>
                      <w:divBdr>
                        <w:top w:val="none" w:sz="0" w:space="0" w:color="auto"/>
                        <w:left w:val="none" w:sz="0" w:space="0" w:color="auto"/>
                        <w:bottom w:val="none" w:sz="0" w:space="0" w:color="auto"/>
                        <w:right w:val="none" w:sz="0" w:space="0" w:color="auto"/>
                      </w:divBdr>
                      <w:divsChild>
                        <w:div w:id="1081567377">
                          <w:marLeft w:val="0"/>
                          <w:marRight w:val="0"/>
                          <w:marTop w:val="0"/>
                          <w:marBottom w:val="0"/>
                          <w:divBdr>
                            <w:top w:val="none" w:sz="0" w:space="0" w:color="auto"/>
                            <w:left w:val="none" w:sz="0" w:space="0" w:color="auto"/>
                            <w:bottom w:val="none" w:sz="0" w:space="0" w:color="auto"/>
                            <w:right w:val="none" w:sz="0" w:space="0" w:color="auto"/>
                          </w:divBdr>
                          <w:divsChild>
                            <w:div w:id="20861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452564">
      <w:bodyDiv w:val="1"/>
      <w:marLeft w:val="0"/>
      <w:marRight w:val="0"/>
      <w:marTop w:val="0"/>
      <w:marBottom w:val="0"/>
      <w:divBdr>
        <w:top w:val="none" w:sz="0" w:space="0" w:color="auto"/>
        <w:left w:val="none" w:sz="0" w:space="0" w:color="auto"/>
        <w:bottom w:val="none" w:sz="0" w:space="0" w:color="auto"/>
        <w:right w:val="none" w:sz="0" w:space="0" w:color="auto"/>
      </w:divBdr>
      <w:divsChild>
        <w:div w:id="1637367824">
          <w:marLeft w:val="0"/>
          <w:marRight w:val="0"/>
          <w:marTop w:val="0"/>
          <w:marBottom w:val="0"/>
          <w:divBdr>
            <w:top w:val="none" w:sz="0" w:space="0" w:color="auto"/>
            <w:left w:val="none" w:sz="0" w:space="0" w:color="auto"/>
            <w:bottom w:val="none" w:sz="0" w:space="0" w:color="auto"/>
            <w:right w:val="none" w:sz="0" w:space="0" w:color="auto"/>
          </w:divBdr>
          <w:divsChild>
            <w:div w:id="7645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3075239">
      <w:bodyDiv w:val="1"/>
      <w:marLeft w:val="0"/>
      <w:marRight w:val="0"/>
      <w:marTop w:val="0"/>
      <w:marBottom w:val="0"/>
      <w:divBdr>
        <w:top w:val="none" w:sz="0" w:space="0" w:color="auto"/>
        <w:left w:val="none" w:sz="0" w:space="0" w:color="auto"/>
        <w:bottom w:val="none" w:sz="0" w:space="0" w:color="auto"/>
        <w:right w:val="none" w:sz="0" w:space="0" w:color="auto"/>
      </w:divBdr>
    </w:div>
    <w:div w:id="1303194082">
      <w:bodyDiv w:val="1"/>
      <w:marLeft w:val="0"/>
      <w:marRight w:val="0"/>
      <w:marTop w:val="0"/>
      <w:marBottom w:val="0"/>
      <w:divBdr>
        <w:top w:val="none" w:sz="0" w:space="0" w:color="auto"/>
        <w:left w:val="none" w:sz="0" w:space="0" w:color="auto"/>
        <w:bottom w:val="none" w:sz="0" w:space="0" w:color="auto"/>
        <w:right w:val="none" w:sz="0" w:space="0" w:color="auto"/>
      </w:divBdr>
    </w:div>
    <w:div w:id="1304626066">
      <w:bodyDiv w:val="1"/>
      <w:marLeft w:val="0"/>
      <w:marRight w:val="0"/>
      <w:marTop w:val="0"/>
      <w:marBottom w:val="0"/>
      <w:divBdr>
        <w:top w:val="none" w:sz="0" w:space="0" w:color="auto"/>
        <w:left w:val="none" w:sz="0" w:space="0" w:color="auto"/>
        <w:bottom w:val="none" w:sz="0" w:space="0" w:color="auto"/>
        <w:right w:val="none" w:sz="0" w:space="0" w:color="auto"/>
      </w:divBdr>
    </w:div>
    <w:div w:id="1314677357">
      <w:bodyDiv w:val="1"/>
      <w:marLeft w:val="0"/>
      <w:marRight w:val="0"/>
      <w:marTop w:val="0"/>
      <w:marBottom w:val="0"/>
      <w:divBdr>
        <w:top w:val="none" w:sz="0" w:space="0" w:color="auto"/>
        <w:left w:val="none" w:sz="0" w:space="0" w:color="auto"/>
        <w:bottom w:val="none" w:sz="0" w:space="0" w:color="auto"/>
        <w:right w:val="none" w:sz="0" w:space="0" w:color="auto"/>
      </w:divBdr>
      <w:divsChild>
        <w:div w:id="1565601347">
          <w:marLeft w:val="0"/>
          <w:marRight w:val="0"/>
          <w:marTop w:val="0"/>
          <w:marBottom w:val="0"/>
          <w:divBdr>
            <w:top w:val="none" w:sz="0" w:space="0" w:color="auto"/>
            <w:left w:val="none" w:sz="0" w:space="0" w:color="auto"/>
            <w:bottom w:val="none" w:sz="0" w:space="0" w:color="auto"/>
            <w:right w:val="none" w:sz="0" w:space="0" w:color="auto"/>
          </w:divBdr>
          <w:divsChild>
            <w:div w:id="4997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77569">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5968">
      <w:bodyDiv w:val="1"/>
      <w:marLeft w:val="0"/>
      <w:marRight w:val="0"/>
      <w:marTop w:val="0"/>
      <w:marBottom w:val="0"/>
      <w:divBdr>
        <w:top w:val="none" w:sz="0" w:space="0" w:color="auto"/>
        <w:left w:val="none" w:sz="0" w:space="0" w:color="auto"/>
        <w:bottom w:val="none" w:sz="0" w:space="0" w:color="auto"/>
        <w:right w:val="none" w:sz="0" w:space="0" w:color="auto"/>
      </w:divBdr>
    </w:div>
    <w:div w:id="1318805101">
      <w:bodyDiv w:val="1"/>
      <w:marLeft w:val="0"/>
      <w:marRight w:val="0"/>
      <w:marTop w:val="0"/>
      <w:marBottom w:val="0"/>
      <w:divBdr>
        <w:top w:val="none" w:sz="0" w:space="0" w:color="auto"/>
        <w:left w:val="none" w:sz="0" w:space="0" w:color="auto"/>
        <w:bottom w:val="none" w:sz="0" w:space="0" w:color="auto"/>
        <w:right w:val="none" w:sz="0" w:space="0" w:color="auto"/>
      </w:divBdr>
      <w:divsChild>
        <w:div w:id="58671457">
          <w:marLeft w:val="0"/>
          <w:marRight w:val="0"/>
          <w:marTop w:val="0"/>
          <w:marBottom w:val="0"/>
          <w:divBdr>
            <w:top w:val="none" w:sz="0" w:space="0" w:color="auto"/>
            <w:left w:val="none" w:sz="0" w:space="0" w:color="auto"/>
            <w:bottom w:val="none" w:sz="0" w:space="0" w:color="auto"/>
            <w:right w:val="none" w:sz="0" w:space="0" w:color="auto"/>
          </w:divBdr>
          <w:divsChild>
            <w:div w:id="10690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3219">
      <w:bodyDiv w:val="1"/>
      <w:marLeft w:val="0"/>
      <w:marRight w:val="0"/>
      <w:marTop w:val="0"/>
      <w:marBottom w:val="0"/>
      <w:divBdr>
        <w:top w:val="none" w:sz="0" w:space="0" w:color="auto"/>
        <w:left w:val="none" w:sz="0" w:space="0" w:color="auto"/>
        <w:bottom w:val="none" w:sz="0" w:space="0" w:color="auto"/>
        <w:right w:val="none" w:sz="0" w:space="0" w:color="auto"/>
      </w:divBdr>
    </w:div>
    <w:div w:id="131957248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1811100">
      <w:bodyDiv w:val="1"/>
      <w:marLeft w:val="0"/>
      <w:marRight w:val="0"/>
      <w:marTop w:val="0"/>
      <w:marBottom w:val="0"/>
      <w:divBdr>
        <w:top w:val="none" w:sz="0" w:space="0" w:color="auto"/>
        <w:left w:val="none" w:sz="0" w:space="0" w:color="auto"/>
        <w:bottom w:val="none" w:sz="0" w:space="0" w:color="auto"/>
        <w:right w:val="none" w:sz="0" w:space="0" w:color="auto"/>
      </w:divBdr>
    </w:div>
    <w:div w:id="1330670487">
      <w:bodyDiv w:val="1"/>
      <w:marLeft w:val="0"/>
      <w:marRight w:val="0"/>
      <w:marTop w:val="0"/>
      <w:marBottom w:val="0"/>
      <w:divBdr>
        <w:top w:val="none" w:sz="0" w:space="0" w:color="auto"/>
        <w:left w:val="none" w:sz="0" w:space="0" w:color="auto"/>
        <w:bottom w:val="none" w:sz="0" w:space="0" w:color="auto"/>
        <w:right w:val="none" w:sz="0" w:space="0" w:color="auto"/>
      </w:divBdr>
    </w:div>
    <w:div w:id="1331518525">
      <w:bodyDiv w:val="1"/>
      <w:marLeft w:val="0"/>
      <w:marRight w:val="0"/>
      <w:marTop w:val="0"/>
      <w:marBottom w:val="0"/>
      <w:divBdr>
        <w:top w:val="none" w:sz="0" w:space="0" w:color="auto"/>
        <w:left w:val="none" w:sz="0" w:space="0" w:color="auto"/>
        <w:bottom w:val="none" w:sz="0" w:space="0" w:color="auto"/>
        <w:right w:val="none" w:sz="0" w:space="0" w:color="auto"/>
      </w:divBdr>
      <w:divsChild>
        <w:div w:id="379326167">
          <w:marLeft w:val="0"/>
          <w:marRight w:val="0"/>
          <w:marTop w:val="0"/>
          <w:marBottom w:val="0"/>
          <w:divBdr>
            <w:top w:val="none" w:sz="0" w:space="0" w:color="auto"/>
            <w:left w:val="none" w:sz="0" w:space="0" w:color="auto"/>
            <w:bottom w:val="none" w:sz="0" w:space="0" w:color="auto"/>
            <w:right w:val="none" w:sz="0" w:space="0" w:color="auto"/>
          </w:divBdr>
          <w:divsChild>
            <w:div w:id="1699815003">
              <w:marLeft w:val="0"/>
              <w:marRight w:val="0"/>
              <w:marTop w:val="0"/>
              <w:marBottom w:val="0"/>
              <w:divBdr>
                <w:top w:val="none" w:sz="0" w:space="0" w:color="auto"/>
                <w:left w:val="none" w:sz="0" w:space="0" w:color="auto"/>
                <w:bottom w:val="none" w:sz="0" w:space="0" w:color="auto"/>
                <w:right w:val="none" w:sz="0" w:space="0" w:color="auto"/>
              </w:divBdr>
              <w:divsChild>
                <w:div w:id="805051053">
                  <w:marLeft w:val="0"/>
                  <w:marRight w:val="0"/>
                  <w:marTop w:val="0"/>
                  <w:marBottom w:val="0"/>
                  <w:divBdr>
                    <w:top w:val="none" w:sz="0" w:space="0" w:color="auto"/>
                    <w:left w:val="none" w:sz="0" w:space="0" w:color="auto"/>
                    <w:bottom w:val="none" w:sz="0" w:space="0" w:color="auto"/>
                    <w:right w:val="none" w:sz="0" w:space="0" w:color="auto"/>
                  </w:divBdr>
                  <w:divsChild>
                    <w:div w:id="365644927">
                      <w:marLeft w:val="0"/>
                      <w:marRight w:val="0"/>
                      <w:marTop w:val="0"/>
                      <w:marBottom w:val="0"/>
                      <w:divBdr>
                        <w:top w:val="none" w:sz="0" w:space="0" w:color="auto"/>
                        <w:left w:val="none" w:sz="0" w:space="0" w:color="auto"/>
                        <w:bottom w:val="none" w:sz="0" w:space="0" w:color="auto"/>
                        <w:right w:val="none" w:sz="0" w:space="0" w:color="auto"/>
                      </w:divBdr>
                      <w:divsChild>
                        <w:div w:id="1466242747">
                          <w:marLeft w:val="0"/>
                          <w:marRight w:val="0"/>
                          <w:marTop w:val="0"/>
                          <w:marBottom w:val="0"/>
                          <w:divBdr>
                            <w:top w:val="none" w:sz="0" w:space="0" w:color="auto"/>
                            <w:left w:val="none" w:sz="0" w:space="0" w:color="auto"/>
                            <w:bottom w:val="none" w:sz="0" w:space="0" w:color="auto"/>
                            <w:right w:val="none" w:sz="0" w:space="0" w:color="auto"/>
                          </w:divBdr>
                          <w:divsChild>
                            <w:div w:id="48932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029377">
      <w:bodyDiv w:val="1"/>
      <w:marLeft w:val="0"/>
      <w:marRight w:val="0"/>
      <w:marTop w:val="0"/>
      <w:marBottom w:val="0"/>
      <w:divBdr>
        <w:top w:val="none" w:sz="0" w:space="0" w:color="auto"/>
        <w:left w:val="none" w:sz="0" w:space="0" w:color="auto"/>
        <w:bottom w:val="none" w:sz="0" w:space="0" w:color="auto"/>
        <w:right w:val="none" w:sz="0" w:space="0" w:color="auto"/>
      </w:divBdr>
    </w:div>
    <w:div w:id="1333678942">
      <w:bodyDiv w:val="1"/>
      <w:marLeft w:val="0"/>
      <w:marRight w:val="0"/>
      <w:marTop w:val="0"/>
      <w:marBottom w:val="0"/>
      <w:divBdr>
        <w:top w:val="none" w:sz="0" w:space="0" w:color="auto"/>
        <w:left w:val="none" w:sz="0" w:space="0" w:color="auto"/>
        <w:bottom w:val="none" w:sz="0" w:space="0" w:color="auto"/>
        <w:right w:val="none" w:sz="0" w:space="0" w:color="auto"/>
      </w:divBdr>
    </w:div>
    <w:div w:id="1334379598">
      <w:bodyDiv w:val="1"/>
      <w:marLeft w:val="0"/>
      <w:marRight w:val="0"/>
      <w:marTop w:val="0"/>
      <w:marBottom w:val="0"/>
      <w:divBdr>
        <w:top w:val="none" w:sz="0" w:space="0" w:color="auto"/>
        <w:left w:val="none" w:sz="0" w:space="0" w:color="auto"/>
        <w:bottom w:val="none" w:sz="0" w:space="0" w:color="auto"/>
        <w:right w:val="none" w:sz="0" w:space="0" w:color="auto"/>
      </w:divBdr>
    </w:div>
    <w:div w:id="1337339185">
      <w:bodyDiv w:val="1"/>
      <w:marLeft w:val="0"/>
      <w:marRight w:val="0"/>
      <w:marTop w:val="0"/>
      <w:marBottom w:val="0"/>
      <w:divBdr>
        <w:top w:val="none" w:sz="0" w:space="0" w:color="auto"/>
        <w:left w:val="none" w:sz="0" w:space="0" w:color="auto"/>
        <w:bottom w:val="none" w:sz="0" w:space="0" w:color="auto"/>
        <w:right w:val="none" w:sz="0" w:space="0" w:color="auto"/>
      </w:divBdr>
    </w:div>
    <w:div w:id="1338800417">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9984706">
      <w:bodyDiv w:val="1"/>
      <w:marLeft w:val="0"/>
      <w:marRight w:val="0"/>
      <w:marTop w:val="0"/>
      <w:marBottom w:val="0"/>
      <w:divBdr>
        <w:top w:val="none" w:sz="0" w:space="0" w:color="auto"/>
        <w:left w:val="none" w:sz="0" w:space="0" w:color="auto"/>
        <w:bottom w:val="none" w:sz="0" w:space="0" w:color="auto"/>
        <w:right w:val="none" w:sz="0" w:space="0" w:color="auto"/>
      </w:divBdr>
      <w:divsChild>
        <w:div w:id="2138138016">
          <w:marLeft w:val="0"/>
          <w:marRight w:val="0"/>
          <w:marTop w:val="0"/>
          <w:marBottom w:val="0"/>
          <w:divBdr>
            <w:top w:val="none" w:sz="0" w:space="0" w:color="auto"/>
            <w:left w:val="none" w:sz="0" w:space="0" w:color="auto"/>
            <w:bottom w:val="none" w:sz="0" w:space="0" w:color="auto"/>
            <w:right w:val="none" w:sz="0" w:space="0" w:color="auto"/>
          </w:divBdr>
          <w:divsChild>
            <w:div w:id="821041530">
              <w:marLeft w:val="0"/>
              <w:marRight w:val="0"/>
              <w:marTop w:val="0"/>
              <w:marBottom w:val="0"/>
              <w:divBdr>
                <w:top w:val="none" w:sz="0" w:space="0" w:color="auto"/>
                <w:left w:val="none" w:sz="0" w:space="0" w:color="auto"/>
                <w:bottom w:val="none" w:sz="0" w:space="0" w:color="auto"/>
                <w:right w:val="none" w:sz="0" w:space="0" w:color="auto"/>
              </w:divBdr>
              <w:divsChild>
                <w:div w:id="467284947">
                  <w:marLeft w:val="0"/>
                  <w:marRight w:val="0"/>
                  <w:marTop w:val="0"/>
                  <w:marBottom w:val="0"/>
                  <w:divBdr>
                    <w:top w:val="none" w:sz="0" w:space="0" w:color="auto"/>
                    <w:left w:val="none" w:sz="0" w:space="0" w:color="auto"/>
                    <w:bottom w:val="none" w:sz="0" w:space="0" w:color="auto"/>
                    <w:right w:val="none" w:sz="0" w:space="0" w:color="auto"/>
                  </w:divBdr>
                  <w:divsChild>
                    <w:div w:id="1905987526">
                      <w:marLeft w:val="0"/>
                      <w:marRight w:val="0"/>
                      <w:marTop w:val="0"/>
                      <w:marBottom w:val="0"/>
                      <w:divBdr>
                        <w:top w:val="none" w:sz="0" w:space="0" w:color="auto"/>
                        <w:left w:val="none" w:sz="0" w:space="0" w:color="auto"/>
                        <w:bottom w:val="none" w:sz="0" w:space="0" w:color="auto"/>
                        <w:right w:val="none" w:sz="0" w:space="0" w:color="auto"/>
                      </w:divBdr>
                      <w:divsChild>
                        <w:div w:id="129786990">
                          <w:marLeft w:val="0"/>
                          <w:marRight w:val="0"/>
                          <w:marTop w:val="0"/>
                          <w:marBottom w:val="0"/>
                          <w:divBdr>
                            <w:top w:val="none" w:sz="0" w:space="0" w:color="auto"/>
                            <w:left w:val="none" w:sz="0" w:space="0" w:color="auto"/>
                            <w:bottom w:val="none" w:sz="0" w:space="0" w:color="auto"/>
                            <w:right w:val="none" w:sz="0" w:space="0" w:color="auto"/>
                          </w:divBdr>
                          <w:divsChild>
                            <w:div w:id="15842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720959">
      <w:bodyDiv w:val="1"/>
      <w:marLeft w:val="0"/>
      <w:marRight w:val="0"/>
      <w:marTop w:val="0"/>
      <w:marBottom w:val="0"/>
      <w:divBdr>
        <w:top w:val="none" w:sz="0" w:space="0" w:color="auto"/>
        <w:left w:val="none" w:sz="0" w:space="0" w:color="auto"/>
        <w:bottom w:val="none" w:sz="0" w:space="0" w:color="auto"/>
        <w:right w:val="none" w:sz="0" w:space="0" w:color="auto"/>
      </w:divBdr>
    </w:div>
    <w:div w:id="1355111477">
      <w:bodyDiv w:val="1"/>
      <w:marLeft w:val="0"/>
      <w:marRight w:val="0"/>
      <w:marTop w:val="0"/>
      <w:marBottom w:val="0"/>
      <w:divBdr>
        <w:top w:val="none" w:sz="0" w:space="0" w:color="auto"/>
        <w:left w:val="none" w:sz="0" w:space="0" w:color="auto"/>
        <w:bottom w:val="none" w:sz="0" w:space="0" w:color="auto"/>
        <w:right w:val="none" w:sz="0" w:space="0" w:color="auto"/>
      </w:divBdr>
    </w:div>
    <w:div w:id="1356613694">
      <w:bodyDiv w:val="1"/>
      <w:marLeft w:val="0"/>
      <w:marRight w:val="0"/>
      <w:marTop w:val="0"/>
      <w:marBottom w:val="0"/>
      <w:divBdr>
        <w:top w:val="none" w:sz="0" w:space="0" w:color="auto"/>
        <w:left w:val="none" w:sz="0" w:space="0" w:color="auto"/>
        <w:bottom w:val="none" w:sz="0" w:space="0" w:color="auto"/>
        <w:right w:val="none" w:sz="0" w:space="0" w:color="auto"/>
      </w:divBdr>
    </w:div>
    <w:div w:id="1357999172">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169765">
      <w:bodyDiv w:val="1"/>
      <w:marLeft w:val="0"/>
      <w:marRight w:val="0"/>
      <w:marTop w:val="0"/>
      <w:marBottom w:val="0"/>
      <w:divBdr>
        <w:top w:val="none" w:sz="0" w:space="0" w:color="auto"/>
        <w:left w:val="none" w:sz="0" w:space="0" w:color="auto"/>
        <w:bottom w:val="none" w:sz="0" w:space="0" w:color="auto"/>
        <w:right w:val="none" w:sz="0" w:space="0" w:color="auto"/>
      </w:divBdr>
      <w:divsChild>
        <w:div w:id="1737822375">
          <w:marLeft w:val="0"/>
          <w:marRight w:val="0"/>
          <w:marTop w:val="0"/>
          <w:marBottom w:val="0"/>
          <w:divBdr>
            <w:top w:val="none" w:sz="0" w:space="0" w:color="auto"/>
            <w:left w:val="none" w:sz="0" w:space="0" w:color="auto"/>
            <w:bottom w:val="none" w:sz="0" w:space="0" w:color="auto"/>
            <w:right w:val="none" w:sz="0" w:space="0" w:color="auto"/>
          </w:divBdr>
          <w:divsChild>
            <w:div w:id="124298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66058883">
      <w:bodyDiv w:val="1"/>
      <w:marLeft w:val="0"/>
      <w:marRight w:val="0"/>
      <w:marTop w:val="0"/>
      <w:marBottom w:val="0"/>
      <w:divBdr>
        <w:top w:val="none" w:sz="0" w:space="0" w:color="auto"/>
        <w:left w:val="none" w:sz="0" w:space="0" w:color="auto"/>
        <w:bottom w:val="none" w:sz="0" w:space="0" w:color="auto"/>
        <w:right w:val="none" w:sz="0" w:space="0" w:color="auto"/>
      </w:divBdr>
      <w:divsChild>
        <w:div w:id="2073656634">
          <w:marLeft w:val="0"/>
          <w:marRight w:val="0"/>
          <w:marTop w:val="0"/>
          <w:marBottom w:val="0"/>
          <w:divBdr>
            <w:top w:val="none" w:sz="0" w:space="0" w:color="auto"/>
            <w:left w:val="none" w:sz="0" w:space="0" w:color="auto"/>
            <w:bottom w:val="none" w:sz="0" w:space="0" w:color="auto"/>
            <w:right w:val="none" w:sz="0" w:space="0" w:color="auto"/>
          </w:divBdr>
          <w:divsChild>
            <w:div w:id="1169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3450">
      <w:bodyDiv w:val="1"/>
      <w:marLeft w:val="0"/>
      <w:marRight w:val="0"/>
      <w:marTop w:val="0"/>
      <w:marBottom w:val="0"/>
      <w:divBdr>
        <w:top w:val="none" w:sz="0" w:space="0" w:color="auto"/>
        <w:left w:val="none" w:sz="0" w:space="0" w:color="auto"/>
        <w:bottom w:val="none" w:sz="0" w:space="0" w:color="auto"/>
        <w:right w:val="none" w:sz="0" w:space="0" w:color="auto"/>
      </w:divBdr>
    </w:div>
    <w:div w:id="1370643225">
      <w:bodyDiv w:val="1"/>
      <w:marLeft w:val="0"/>
      <w:marRight w:val="0"/>
      <w:marTop w:val="0"/>
      <w:marBottom w:val="0"/>
      <w:divBdr>
        <w:top w:val="none" w:sz="0" w:space="0" w:color="auto"/>
        <w:left w:val="none" w:sz="0" w:space="0" w:color="auto"/>
        <w:bottom w:val="none" w:sz="0" w:space="0" w:color="auto"/>
        <w:right w:val="none" w:sz="0" w:space="0" w:color="auto"/>
      </w:divBdr>
    </w:div>
    <w:div w:id="1371102165">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87744">
      <w:bodyDiv w:val="1"/>
      <w:marLeft w:val="0"/>
      <w:marRight w:val="0"/>
      <w:marTop w:val="0"/>
      <w:marBottom w:val="0"/>
      <w:divBdr>
        <w:top w:val="none" w:sz="0" w:space="0" w:color="auto"/>
        <w:left w:val="none" w:sz="0" w:space="0" w:color="auto"/>
        <w:bottom w:val="none" w:sz="0" w:space="0" w:color="auto"/>
        <w:right w:val="none" w:sz="0" w:space="0" w:color="auto"/>
      </w:divBdr>
    </w:div>
    <w:div w:id="1375734718">
      <w:bodyDiv w:val="1"/>
      <w:marLeft w:val="0"/>
      <w:marRight w:val="0"/>
      <w:marTop w:val="0"/>
      <w:marBottom w:val="0"/>
      <w:divBdr>
        <w:top w:val="none" w:sz="0" w:space="0" w:color="auto"/>
        <w:left w:val="none" w:sz="0" w:space="0" w:color="auto"/>
        <w:bottom w:val="none" w:sz="0" w:space="0" w:color="auto"/>
        <w:right w:val="none" w:sz="0" w:space="0" w:color="auto"/>
      </w:divBdr>
      <w:divsChild>
        <w:div w:id="1324355187">
          <w:marLeft w:val="0"/>
          <w:marRight w:val="0"/>
          <w:marTop w:val="0"/>
          <w:marBottom w:val="0"/>
          <w:divBdr>
            <w:top w:val="none" w:sz="0" w:space="0" w:color="auto"/>
            <w:left w:val="none" w:sz="0" w:space="0" w:color="auto"/>
            <w:bottom w:val="none" w:sz="0" w:space="0" w:color="auto"/>
            <w:right w:val="none" w:sz="0" w:space="0" w:color="auto"/>
          </w:divBdr>
          <w:divsChild>
            <w:div w:id="164882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29969">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85788347">
      <w:bodyDiv w:val="1"/>
      <w:marLeft w:val="0"/>
      <w:marRight w:val="0"/>
      <w:marTop w:val="0"/>
      <w:marBottom w:val="0"/>
      <w:divBdr>
        <w:top w:val="none" w:sz="0" w:space="0" w:color="auto"/>
        <w:left w:val="none" w:sz="0" w:space="0" w:color="auto"/>
        <w:bottom w:val="none" w:sz="0" w:space="0" w:color="auto"/>
        <w:right w:val="none" w:sz="0" w:space="0" w:color="auto"/>
      </w:divBdr>
    </w:div>
    <w:div w:id="1387954081">
      <w:bodyDiv w:val="1"/>
      <w:marLeft w:val="0"/>
      <w:marRight w:val="0"/>
      <w:marTop w:val="0"/>
      <w:marBottom w:val="0"/>
      <w:divBdr>
        <w:top w:val="none" w:sz="0" w:space="0" w:color="auto"/>
        <w:left w:val="none" w:sz="0" w:space="0" w:color="auto"/>
        <w:bottom w:val="none" w:sz="0" w:space="0" w:color="auto"/>
        <w:right w:val="none" w:sz="0" w:space="0" w:color="auto"/>
      </w:divBdr>
      <w:divsChild>
        <w:div w:id="1561818556">
          <w:marLeft w:val="0"/>
          <w:marRight w:val="0"/>
          <w:marTop w:val="0"/>
          <w:marBottom w:val="0"/>
          <w:divBdr>
            <w:top w:val="none" w:sz="0" w:space="0" w:color="auto"/>
            <w:left w:val="none" w:sz="0" w:space="0" w:color="auto"/>
            <w:bottom w:val="none" w:sz="0" w:space="0" w:color="auto"/>
            <w:right w:val="none" w:sz="0" w:space="0" w:color="auto"/>
          </w:divBdr>
          <w:divsChild>
            <w:div w:id="12539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7212">
      <w:bodyDiv w:val="1"/>
      <w:marLeft w:val="0"/>
      <w:marRight w:val="0"/>
      <w:marTop w:val="0"/>
      <w:marBottom w:val="0"/>
      <w:divBdr>
        <w:top w:val="none" w:sz="0" w:space="0" w:color="auto"/>
        <w:left w:val="none" w:sz="0" w:space="0" w:color="auto"/>
        <w:bottom w:val="none" w:sz="0" w:space="0" w:color="auto"/>
        <w:right w:val="none" w:sz="0" w:space="0" w:color="auto"/>
      </w:divBdr>
    </w:div>
    <w:div w:id="1391345148">
      <w:bodyDiv w:val="1"/>
      <w:marLeft w:val="0"/>
      <w:marRight w:val="0"/>
      <w:marTop w:val="0"/>
      <w:marBottom w:val="0"/>
      <w:divBdr>
        <w:top w:val="none" w:sz="0" w:space="0" w:color="auto"/>
        <w:left w:val="none" w:sz="0" w:space="0" w:color="auto"/>
        <w:bottom w:val="none" w:sz="0" w:space="0" w:color="auto"/>
        <w:right w:val="none" w:sz="0" w:space="0" w:color="auto"/>
      </w:divBdr>
    </w:div>
    <w:div w:id="1391996659">
      <w:bodyDiv w:val="1"/>
      <w:marLeft w:val="0"/>
      <w:marRight w:val="0"/>
      <w:marTop w:val="0"/>
      <w:marBottom w:val="0"/>
      <w:divBdr>
        <w:top w:val="none" w:sz="0" w:space="0" w:color="auto"/>
        <w:left w:val="none" w:sz="0" w:space="0" w:color="auto"/>
        <w:bottom w:val="none" w:sz="0" w:space="0" w:color="auto"/>
        <w:right w:val="none" w:sz="0" w:space="0" w:color="auto"/>
      </w:divBdr>
    </w:div>
    <w:div w:id="1392846712">
      <w:bodyDiv w:val="1"/>
      <w:marLeft w:val="0"/>
      <w:marRight w:val="0"/>
      <w:marTop w:val="0"/>
      <w:marBottom w:val="0"/>
      <w:divBdr>
        <w:top w:val="none" w:sz="0" w:space="0" w:color="auto"/>
        <w:left w:val="none" w:sz="0" w:space="0" w:color="auto"/>
        <w:bottom w:val="none" w:sz="0" w:space="0" w:color="auto"/>
        <w:right w:val="none" w:sz="0" w:space="0" w:color="auto"/>
      </w:divBdr>
      <w:divsChild>
        <w:div w:id="438448941">
          <w:marLeft w:val="0"/>
          <w:marRight w:val="0"/>
          <w:marTop w:val="0"/>
          <w:marBottom w:val="0"/>
          <w:divBdr>
            <w:top w:val="none" w:sz="0" w:space="0" w:color="auto"/>
            <w:left w:val="none" w:sz="0" w:space="0" w:color="auto"/>
            <w:bottom w:val="none" w:sz="0" w:space="0" w:color="auto"/>
            <w:right w:val="none" w:sz="0" w:space="0" w:color="auto"/>
          </w:divBdr>
          <w:divsChild>
            <w:div w:id="18398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398701703">
      <w:bodyDiv w:val="1"/>
      <w:marLeft w:val="0"/>
      <w:marRight w:val="0"/>
      <w:marTop w:val="0"/>
      <w:marBottom w:val="0"/>
      <w:divBdr>
        <w:top w:val="none" w:sz="0" w:space="0" w:color="auto"/>
        <w:left w:val="none" w:sz="0" w:space="0" w:color="auto"/>
        <w:bottom w:val="none" w:sz="0" w:space="0" w:color="auto"/>
        <w:right w:val="none" w:sz="0" w:space="0" w:color="auto"/>
      </w:divBdr>
    </w:div>
    <w:div w:id="1398897581">
      <w:bodyDiv w:val="1"/>
      <w:marLeft w:val="0"/>
      <w:marRight w:val="0"/>
      <w:marTop w:val="0"/>
      <w:marBottom w:val="0"/>
      <w:divBdr>
        <w:top w:val="none" w:sz="0" w:space="0" w:color="auto"/>
        <w:left w:val="none" w:sz="0" w:space="0" w:color="auto"/>
        <w:bottom w:val="none" w:sz="0" w:space="0" w:color="auto"/>
        <w:right w:val="none" w:sz="0" w:space="0" w:color="auto"/>
      </w:divBdr>
      <w:divsChild>
        <w:div w:id="1410999227">
          <w:marLeft w:val="0"/>
          <w:marRight w:val="0"/>
          <w:marTop w:val="0"/>
          <w:marBottom w:val="0"/>
          <w:divBdr>
            <w:top w:val="none" w:sz="0" w:space="0" w:color="auto"/>
            <w:left w:val="none" w:sz="0" w:space="0" w:color="auto"/>
            <w:bottom w:val="none" w:sz="0" w:space="0" w:color="auto"/>
            <w:right w:val="none" w:sz="0" w:space="0" w:color="auto"/>
          </w:divBdr>
          <w:divsChild>
            <w:div w:id="6788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00647">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6584729">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23529000">
      <w:bodyDiv w:val="1"/>
      <w:marLeft w:val="0"/>
      <w:marRight w:val="0"/>
      <w:marTop w:val="0"/>
      <w:marBottom w:val="0"/>
      <w:divBdr>
        <w:top w:val="none" w:sz="0" w:space="0" w:color="auto"/>
        <w:left w:val="none" w:sz="0" w:space="0" w:color="auto"/>
        <w:bottom w:val="none" w:sz="0" w:space="0" w:color="auto"/>
        <w:right w:val="none" w:sz="0" w:space="0" w:color="auto"/>
      </w:divBdr>
    </w:div>
    <w:div w:id="1426655085">
      <w:bodyDiv w:val="1"/>
      <w:marLeft w:val="0"/>
      <w:marRight w:val="0"/>
      <w:marTop w:val="0"/>
      <w:marBottom w:val="0"/>
      <w:divBdr>
        <w:top w:val="none" w:sz="0" w:space="0" w:color="auto"/>
        <w:left w:val="none" w:sz="0" w:space="0" w:color="auto"/>
        <w:bottom w:val="none" w:sz="0" w:space="0" w:color="auto"/>
        <w:right w:val="none" w:sz="0" w:space="0" w:color="auto"/>
      </w:divBdr>
      <w:divsChild>
        <w:div w:id="610208124">
          <w:marLeft w:val="0"/>
          <w:marRight w:val="0"/>
          <w:marTop w:val="0"/>
          <w:marBottom w:val="0"/>
          <w:divBdr>
            <w:top w:val="none" w:sz="0" w:space="0" w:color="auto"/>
            <w:left w:val="none" w:sz="0" w:space="0" w:color="auto"/>
            <w:bottom w:val="none" w:sz="0" w:space="0" w:color="auto"/>
            <w:right w:val="none" w:sz="0" w:space="0" w:color="auto"/>
          </w:divBdr>
          <w:divsChild>
            <w:div w:id="19616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33285212">
      <w:bodyDiv w:val="1"/>
      <w:marLeft w:val="0"/>
      <w:marRight w:val="0"/>
      <w:marTop w:val="0"/>
      <w:marBottom w:val="0"/>
      <w:divBdr>
        <w:top w:val="none" w:sz="0" w:space="0" w:color="auto"/>
        <w:left w:val="none" w:sz="0" w:space="0" w:color="auto"/>
        <w:bottom w:val="none" w:sz="0" w:space="0" w:color="auto"/>
        <w:right w:val="none" w:sz="0" w:space="0" w:color="auto"/>
      </w:divBdr>
    </w:div>
    <w:div w:id="1436364305">
      <w:bodyDiv w:val="1"/>
      <w:marLeft w:val="0"/>
      <w:marRight w:val="0"/>
      <w:marTop w:val="0"/>
      <w:marBottom w:val="0"/>
      <w:divBdr>
        <w:top w:val="none" w:sz="0" w:space="0" w:color="auto"/>
        <w:left w:val="none" w:sz="0" w:space="0" w:color="auto"/>
        <w:bottom w:val="none" w:sz="0" w:space="0" w:color="auto"/>
        <w:right w:val="none" w:sz="0" w:space="0" w:color="auto"/>
      </w:divBdr>
    </w:div>
    <w:div w:id="1436709955">
      <w:bodyDiv w:val="1"/>
      <w:marLeft w:val="0"/>
      <w:marRight w:val="0"/>
      <w:marTop w:val="0"/>
      <w:marBottom w:val="0"/>
      <w:divBdr>
        <w:top w:val="none" w:sz="0" w:space="0" w:color="auto"/>
        <w:left w:val="none" w:sz="0" w:space="0" w:color="auto"/>
        <w:bottom w:val="none" w:sz="0" w:space="0" w:color="auto"/>
        <w:right w:val="none" w:sz="0" w:space="0" w:color="auto"/>
      </w:divBdr>
    </w:div>
    <w:div w:id="1439446442">
      <w:bodyDiv w:val="1"/>
      <w:marLeft w:val="0"/>
      <w:marRight w:val="0"/>
      <w:marTop w:val="0"/>
      <w:marBottom w:val="0"/>
      <w:divBdr>
        <w:top w:val="none" w:sz="0" w:space="0" w:color="auto"/>
        <w:left w:val="none" w:sz="0" w:space="0" w:color="auto"/>
        <w:bottom w:val="none" w:sz="0" w:space="0" w:color="auto"/>
        <w:right w:val="none" w:sz="0" w:space="0" w:color="auto"/>
      </w:divBdr>
      <w:divsChild>
        <w:div w:id="1541700519">
          <w:marLeft w:val="0"/>
          <w:marRight w:val="0"/>
          <w:marTop w:val="0"/>
          <w:marBottom w:val="0"/>
          <w:divBdr>
            <w:top w:val="none" w:sz="0" w:space="0" w:color="auto"/>
            <w:left w:val="none" w:sz="0" w:space="0" w:color="auto"/>
            <w:bottom w:val="none" w:sz="0" w:space="0" w:color="auto"/>
            <w:right w:val="none" w:sz="0" w:space="0" w:color="auto"/>
          </w:divBdr>
          <w:divsChild>
            <w:div w:id="20697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0495">
      <w:bodyDiv w:val="1"/>
      <w:marLeft w:val="0"/>
      <w:marRight w:val="0"/>
      <w:marTop w:val="0"/>
      <w:marBottom w:val="0"/>
      <w:divBdr>
        <w:top w:val="none" w:sz="0" w:space="0" w:color="auto"/>
        <w:left w:val="none" w:sz="0" w:space="0" w:color="auto"/>
        <w:bottom w:val="none" w:sz="0" w:space="0" w:color="auto"/>
        <w:right w:val="none" w:sz="0" w:space="0" w:color="auto"/>
      </w:divBdr>
    </w:div>
    <w:div w:id="1441140446">
      <w:bodyDiv w:val="1"/>
      <w:marLeft w:val="0"/>
      <w:marRight w:val="0"/>
      <w:marTop w:val="0"/>
      <w:marBottom w:val="0"/>
      <w:divBdr>
        <w:top w:val="none" w:sz="0" w:space="0" w:color="auto"/>
        <w:left w:val="none" w:sz="0" w:space="0" w:color="auto"/>
        <w:bottom w:val="none" w:sz="0" w:space="0" w:color="auto"/>
        <w:right w:val="none" w:sz="0" w:space="0" w:color="auto"/>
      </w:divBdr>
      <w:divsChild>
        <w:div w:id="1745489289">
          <w:marLeft w:val="0"/>
          <w:marRight w:val="0"/>
          <w:marTop w:val="0"/>
          <w:marBottom w:val="0"/>
          <w:divBdr>
            <w:top w:val="none" w:sz="0" w:space="0" w:color="auto"/>
            <w:left w:val="none" w:sz="0" w:space="0" w:color="auto"/>
            <w:bottom w:val="none" w:sz="0" w:space="0" w:color="auto"/>
            <w:right w:val="none" w:sz="0" w:space="0" w:color="auto"/>
          </w:divBdr>
          <w:divsChild>
            <w:div w:id="7020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53746788">
      <w:bodyDiv w:val="1"/>
      <w:marLeft w:val="0"/>
      <w:marRight w:val="0"/>
      <w:marTop w:val="0"/>
      <w:marBottom w:val="0"/>
      <w:divBdr>
        <w:top w:val="none" w:sz="0" w:space="0" w:color="auto"/>
        <w:left w:val="none" w:sz="0" w:space="0" w:color="auto"/>
        <w:bottom w:val="none" w:sz="0" w:space="0" w:color="auto"/>
        <w:right w:val="none" w:sz="0" w:space="0" w:color="auto"/>
      </w:divBdr>
    </w:div>
    <w:div w:id="1454132870">
      <w:bodyDiv w:val="1"/>
      <w:marLeft w:val="0"/>
      <w:marRight w:val="0"/>
      <w:marTop w:val="0"/>
      <w:marBottom w:val="0"/>
      <w:divBdr>
        <w:top w:val="none" w:sz="0" w:space="0" w:color="auto"/>
        <w:left w:val="none" w:sz="0" w:space="0" w:color="auto"/>
        <w:bottom w:val="none" w:sz="0" w:space="0" w:color="auto"/>
        <w:right w:val="none" w:sz="0" w:space="0" w:color="auto"/>
      </w:divBdr>
    </w:div>
    <w:div w:id="1456752452">
      <w:bodyDiv w:val="1"/>
      <w:marLeft w:val="0"/>
      <w:marRight w:val="0"/>
      <w:marTop w:val="0"/>
      <w:marBottom w:val="0"/>
      <w:divBdr>
        <w:top w:val="none" w:sz="0" w:space="0" w:color="auto"/>
        <w:left w:val="none" w:sz="0" w:space="0" w:color="auto"/>
        <w:bottom w:val="none" w:sz="0" w:space="0" w:color="auto"/>
        <w:right w:val="none" w:sz="0" w:space="0" w:color="auto"/>
      </w:divBdr>
      <w:divsChild>
        <w:div w:id="1152598953">
          <w:marLeft w:val="0"/>
          <w:marRight w:val="0"/>
          <w:marTop w:val="0"/>
          <w:marBottom w:val="0"/>
          <w:divBdr>
            <w:top w:val="none" w:sz="0" w:space="0" w:color="auto"/>
            <w:left w:val="none" w:sz="0" w:space="0" w:color="auto"/>
            <w:bottom w:val="none" w:sz="0" w:space="0" w:color="auto"/>
            <w:right w:val="none" w:sz="0" w:space="0" w:color="auto"/>
          </w:divBdr>
          <w:divsChild>
            <w:div w:id="14472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8135">
      <w:bodyDiv w:val="1"/>
      <w:marLeft w:val="0"/>
      <w:marRight w:val="0"/>
      <w:marTop w:val="0"/>
      <w:marBottom w:val="0"/>
      <w:divBdr>
        <w:top w:val="none" w:sz="0" w:space="0" w:color="auto"/>
        <w:left w:val="none" w:sz="0" w:space="0" w:color="auto"/>
        <w:bottom w:val="none" w:sz="0" w:space="0" w:color="auto"/>
        <w:right w:val="none" w:sz="0" w:space="0" w:color="auto"/>
      </w:divBdr>
    </w:div>
    <w:div w:id="1458598746">
      <w:bodyDiv w:val="1"/>
      <w:marLeft w:val="0"/>
      <w:marRight w:val="0"/>
      <w:marTop w:val="0"/>
      <w:marBottom w:val="0"/>
      <w:divBdr>
        <w:top w:val="none" w:sz="0" w:space="0" w:color="auto"/>
        <w:left w:val="none" w:sz="0" w:space="0" w:color="auto"/>
        <w:bottom w:val="none" w:sz="0" w:space="0" w:color="auto"/>
        <w:right w:val="none" w:sz="0" w:space="0" w:color="auto"/>
      </w:divBdr>
    </w:div>
    <w:div w:id="1459107152">
      <w:bodyDiv w:val="1"/>
      <w:marLeft w:val="0"/>
      <w:marRight w:val="0"/>
      <w:marTop w:val="0"/>
      <w:marBottom w:val="0"/>
      <w:divBdr>
        <w:top w:val="none" w:sz="0" w:space="0" w:color="auto"/>
        <w:left w:val="none" w:sz="0" w:space="0" w:color="auto"/>
        <w:bottom w:val="none" w:sz="0" w:space="0" w:color="auto"/>
        <w:right w:val="none" w:sz="0" w:space="0" w:color="auto"/>
      </w:divBdr>
      <w:divsChild>
        <w:div w:id="1838957985">
          <w:marLeft w:val="0"/>
          <w:marRight w:val="0"/>
          <w:marTop w:val="0"/>
          <w:marBottom w:val="0"/>
          <w:divBdr>
            <w:top w:val="none" w:sz="0" w:space="0" w:color="auto"/>
            <w:left w:val="none" w:sz="0" w:space="0" w:color="auto"/>
            <w:bottom w:val="none" w:sz="0" w:space="0" w:color="auto"/>
            <w:right w:val="none" w:sz="0" w:space="0" w:color="auto"/>
          </w:divBdr>
          <w:divsChild>
            <w:div w:id="160321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542">
      <w:bodyDiv w:val="1"/>
      <w:marLeft w:val="0"/>
      <w:marRight w:val="0"/>
      <w:marTop w:val="0"/>
      <w:marBottom w:val="0"/>
      <w:divBdr>
        <w:top w:val="none" w:sz="0" w:space="0" w:color="auto"/>
        <w:left w:val="none" w:sz="0" w:space="0" w:color="auto"/>
        <w:bottom w:val="none" w:sz="0" w:space="0" w:color="auto"/>
        <w:right w:val="none" w:sz="0" w:space="0" w:color="auto"/>
      </w:divBdr>
    </w:div>
    <w:div w:id="1459642261">
      <w:bodyDiv w:val="1"/>
      <w:marLeft w:val="0"/>
      <w:marRight w:val="0"/>
      <w:marTop w:val="0"/>
      <w:marBottom w:val="0"/>
      <w:divBdr>
        <w:top w:val="none" w:sz="0" w:space="0" w:color="auto"/>
        <w:left w:val="none" w:sz="0" w:space="0" w:color="auto"/>
        <w:bottom w:val="none" w:sz="0" w:space="0" w:color="auto"/>
        <w:right w:val="none" w:sz="0" w:space="0" w:color="auto"/>
      </w:divBdr>
    </w:div>
    <w:div w:id="1460682309">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61611534">
      <w:bodyDiv w:val="1"/>
      <w:marLeft w:val="0"/>
      <w:marRight w:val="0"/>
      <w:marTop w:val="0"/>
      <w:marBottom w:val="0"/>
      <w:divBdr>
        <w:top w:val="none" w:sz="0" w:space="0" w:color="auto"/>
        <w:left w:val="none" w:sz="0" w:space="0" w:color="auto"/>
        <w:bottom w:val="none" w:sz="0" w:space="0" w:color="auto"/>
        <w:right w:val="none" w:sz="0" w:space="0" w:color="auto"/>
      </w:divBdr>
    </w:div>
    <w:div w:id="146939545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71678219">
      <w:bodyDiv w:val="1"/>
      <w:marLeft w:val="0"/>
      <w:marRight w:val="0"/>
      <w:marTop w:val="0"/>
      <w:marBottom w:val="0"/>
      <w:divBdr>
        <w:top w:val="none" w:sz="0" w:space="0" w:color="auto"/>
        <w:left w:val="none" w:sz="0" w:space="0" w:color="auto"/>
        <w:bottom w:val="none" w:sz="0" w:space="0" w:color="auto"/>
        <w:right w:val="none" w:sz="0" w:space="0" w:color="auto"/>
      </w:divBdr>
      <w:divsChild>
        <w:div w:id="833842780">
          <w:marLeft w:val="0"/>
          <w:marRight w:val="0"/>
          <w:marTop w:val="0"/>
          <w:marBottom w:val="0"/>
          <w:divBdr>
            <w:top w:val="none" w:sz="0" w:space="0" w:color="auto"/>
            <w:left w:val="none" w:sz="0" w:space="0" w:color="auto"/>
            <w:bottom w:val="none" w:sz="0" w:space="0" w:color="auto"/>
            <w:right w:val="none" w:sz="0" w:space="0" w:color="auto"/>
          </w:divBdr>
          <w:divsChild>
            <w:div w:id="636764202">
              <w:marLeft w:val="0"/>
              <w:marRight w:val="0"/>
              <w:marTop w:val="0"/>
              <w:marBottom w:val="0"/>
              <w:divBdr>
                <w:top w:val="none" w:sz="0" w:space="0" w:color="auto"/>
                <w:left w:val="none" w:sz="0" w:space="0" w:color="auto"/>
                <w:bottom w:val="none" w:sz="0" w:space="0" w:color="auto"/>
                <w:right w:val="none" w:sz="0" w:space="0" w:color="auto"/>
              </w:divBdr>
              <w:divsChild>
                <w:div w:id="392896855">
                  <w:marLeft w:val="0"/>
                  <w:marRight w:val="0"/>
                  <w:marTop w:val="0"/>
                  <w:marBottom w:val="0"/>
                  <w:divBdr>
                    <w:top w:val="none" w:sz="0" w:space="0" w:color="auto"/>
                    <w:left w:val="none" w:sz="0" w:space="0" w:color="auto"/>
                    <w:bottom w:val="none" w:sz="0" w:space="0" w:color="auto"/>
                    <w:right w:val="none" w:sz="0" w:space="0" w:color="auto"/>
                  </w:divBdr>
                  <w:divsChild>
                    <w:div w:id="983118095">
                      <w:marLeft w:val="0"/>
                      <w:marRight w:val="0"/>
                      <w:marTop w:val="0"/>
                      <w:marBottom w:val="0"/>
                      <w:divBdr>
                        <w:top w:val="none" w:sz="0" w:space="0" w:color="auto"/>
                        <w:left w:val="none" w:sz="0" w:space="0" w:color="auto"/>
                        <w:bottom w:val="none" w:sz="0" w:space="0" w:color="auto"/>
                        <w:right w:val="none" w:sz="0" w:space="0" w:color="auto"/>
                      </w:divBdr>
                      <w:divsChild>
                        <w:div w:id="1242445979">
                          <w:marLeft w:val="0"/>
                          <w:marRight w:val="0"/>
                          <w:marTop w:val="0"/>
                          <w:marBottom w:val="0"/>
                          <w:divBdr>
                            <w:top w:val="none" w:sz="0" w:space="0" w:color="auto"/>
                            <w:left w:val="none" w:sz="0" w:space="0" w:color="auto"/>
                            <w:bottom w:val="none" w:sz="0" w:space="0" w:color="auto"/>
                            <w:right w:val="none" w:sz="0" w:space="0" w:color="auto"/>
                          </w:divBdr>
                          <w:divsChild>
                            <w:div w:id="5901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484725">
      <w:bodyDiv w:val="1"/>
      <w:marLeft w:val="0"/>
      <w:marRight w:val="0"/>
      <w:marTop w:val="0"/>
      <w:marBottom w:val="0"/>
      <w:divBdr>
        <w:top w:val="none" w:sz="0" w:space="0" w:color="auto"/>
        <w:left w:val="none" w:sz="0" w:space="0" w:color="auto"/>
        <w:bottom w:val="none" w:sz="0" w:space="0" w:color="auto"/>
        <w:right w:val="none" w:sz="0" w:space="0" w:color="auto"/>
      </w:divBdr>
      <w:divsChild>
        <w:div w:id="306711829">
          <w:marLeft w:val="0"/>
          <w:marRight w:val="0"/>
          <w:marTop w:val="0"/>
          <w:marBottom w:val="0"/>
          <w:divBdr>
            <w:top w:val="none" w:sz="0" w:space="0" w:color="auto"/>
            <w:left w:val="none" w:sz="0" w:space="0" w:color="auto"/>
            <w:bottom w:val="none" w:sz="0" w:space="0" w:color="auto"/>
            <w:right w:val="none" w:sz="0" w:space="0" w:color="auto"/>
          </w:divBdr>
          <w:divsChild>
            <w:div w:id="7992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5223">
      <w:bodyDiv w:val="1"/>
      <w:marLeft w:val="0"/>
      <w:marRight w:val="0"/>
      <w:marTop w:val="0"/>
      <w:marBottom w:val="0"/>
      <w:divBdr>
        <w:top w:val="none" w:sz="0" w:space="0" w:color="auto"/>
        <w:left w:val="none" w:sz="0" w:space="0" w:color="auto"/>
        <w:bottom w:val="none" w:sz="0" w:space="0" w:color="auto"/>
        <w:right w:val="none" w:sz="0" w:space="0" w:color="auto"/>
      </w:divBdr>
    </w:div>
    <w:div w:id="1477334626">
      <w:bodyDiv w:val="1"/>
      <w:marLeft w:val="0"/>
      <w:marRight w:val="0"/>
      <w:marTop w:val="0"/>
      <w:marBottom w:val="0"/>
      <w:divBdr>
        <w:top w:val="none" w:sz="0" w:space="0" w:color="auto"/>
        <w:left w:val="none" w:sz="0" w:space="0" w:color="auto"/>
        <w:bottom w:val="none" w:sz="0" w:space="0" w:color="auto"/>
        <w:right w:val="none" w:sz="0" w:space="0" w:color="auto"/>
      </w:divBdr>
      <w:divsChild>
        <w:div w:id="1580364994">
          <w:marLeft w:val="0"/>
          <w:marRight w:val="0"/>
          <w:marTop w:val="0"/>
          <w:marBottom w:val="0"/>
          <w:divBdr>
            <w:top w:val="none" w:sz="0" w:space="0" w:color="auto"/>
            <w:left w:val="none" w:sz="0" w:space="0" w:color="auto"/>
            <w:bottom w:val="none" w:sz="0" w:space="0" w:color="auto"/>
            <w:right w:val="none" w:sz="0" w:space="0" w:color="auto"/>
          </w:divBdr>
          <w:divsChild>
            <w:div w:id="19829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7801">
      <w:bodyDiv w:val="1"/>
      <w:marLeft w:val="0"/>
      <w:marRight w:val="0"/>
      <w:marTop w:val="0"/>
      <w:marBottom w:val="0"/>
      <w:divBdr>
        <w:top w:val="none" w:sz="0" w:space="0" w:color="auto"/>
        <w:left w:val="none" w:sz="0" w:space="0" w:color="auto"/>
        <w:bottom w:val="none" w:sz="0" w:space="0" w:color="auto"/>
        <w:right w:val="none" w:sz="0" w:space="0" w:color="auto"/>
      </w:divBdr>
      <w:divsChild>
        <w:div w:id="1645353491">
          <w:marLeft w:val="0"/>
          <w:marRight w:val="0"/>
          <w:marTop w:val="0"/>
          <w:marBottom w:val="0"/>
          <w:divBdr>
            <w:top w:val="none" w:sz="0" w:space="0" w:color="auto"/>
            <w:left w:val="none" w:sz="0" w:space="0" w:color="auto"/>
            <w:bottom w:val="none" w:sz="0" w:space="0" w:color="auto"/>
            <w:right w:val="none" w:sz="0" w:space="0" w:color="auto"/>
          </w:divBdr>
          <w:divsChild>
            <w:div w:id="7420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1774">
      <w:bodyDiv w:val="1"/>
      <w:marLeft w:val="0"/>
      <w:marRight w:val="0"/>
      <w:marTop w:val="0"/>
      <w:marBottom w:val="0"/>
      <w:divBdr>
        <w:top w:val="none" w:sz="0" w:space="0" w:color="auto"/>
        <w:left w:val="none" w:sz="0" w:space="0" w:color="auto"/>
        <w:bottom w:val="none" w:sz="0" w:space="0" w:color="auto"/>
        <w:right w:val="none" w:sz="0" w:space="0" w:color="auto"/>
      </w:divBdr>
      <w:divsChild>
        <w:div w:id="1223054701">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
            <w:div w:id="509030237">
              <w:marLeft w:val="0"/>
              <w:marRight w:val="0"/>
              <w:marTop w:val="0"/>
              <w:marBottom w:val="0"/>
              <w:divBdr>
                <w:top w:val="none" w:sz="0" w:space="0" w:color="auto"/>
                <w:left w:val="none" w:sz="0" w:space="0" w:color="auto"/>
                <w:bottom w:val="none" w:sz="0" w:space="0" w:color="auto"/>
                <w:right w:val="none" w:sz="0" w:space="0" w:color="auto"/>
              </w:divBdr>
            </w:div>
            <w:div w:id="160899417">
              <w:marLeft w:val="0"/>
              <w:marRight w:val="0"/>
              <w:marTop w:val="0"/>
              <w:marBottom w:val="0"/>
              <w:divBdr>
                <w:top w:val="none" w:sz="0" w:space="0" w:color="auto"/>
                <w:left w:val="none" w:sz="0" w:space="0" w:color="auto"/>
                <w:bottom w:val="none" w:sz="0" w:space="0" w:color="auto"/>
                <w:right w:val="none" w:sz="0" w:space="0" w:color="auto"/>
              </w:divBdr>
            </w:div>
            <w:div w:id="1923949298">
              <w:marLeft w:val="0"/>
              <w:marRight w:val="0"/>
              <w:marTop w:val="0"/>
              <w:marBottom w:val="0"/>
              <w:divBdr>
                <w:top w:val="none" w:sz="0" w:space="0" w:color="auto"/>
                <w:left w:val="none" w:sz="0" w:space="0" w:color="auto"/>
                <w:bottom w:val="none" w:sz="0" w:space="0" w:color="auto"/>
                <w:right w:val="none" w:sz="0" w:space="0" w:color="auto"/>
              </w:divBdr>
            </w:div>
            <w:div w:id="577522637">
              <w:marLeft w:val="0"/>
              <w:marRight w:val="0"/>
              <w:marTop w:val="0"/>
              <w:marBottom w:val="0"/>
              <w:divBdr>
                <w:top w:val="none" w:sz="0" w:space="0" w:color="auto"/>
                <w:left w:val="none" w:sz="0" w:space="0" w:color="auto"/>
                <w:bottom w:val="none" w:sz="0" w:space="0" w:color="auto"/>
                <w:right w:val="none" w:sz="0" w:space="0" w:color="auto"/>
              </w:divBdr>
            </w:div>
            <w:div w:id="345520264">
              <w:marLeft w:val="0"/>
              <w:marRight w:val="0"/>
              <w:marTop w:val="0"/>
              <w:marBottom w:val="0"/>
              <w:divBdr>
                <w:top w:val="none" w:sz="0" w:space="0" w:color="auto"/>
                <w:left w:val="none" w:sz="0" w:space="0" w:color="auto"/>
                <w:bottom w:val="none" w:sz="0" w:space="0" w:color="auto"/>
                <w:right w:val="none" w:sz="0" w:space="0" w:color="auto"/>
              </w:divBdr>
            </w:div>
            <w:div w:id="1586645153">
              <w:marLeft w:val="0"/>
              <w:marRight w:val="0"/>
              <w:marTop w:val="0"/>
              <w:marBottom w:val="0"/>
              <w:divBdr>
                <w:top w:val="none" w:sz="0" w:space="0" w:color="auto"/>
                <w:left w:val="none" w:sz="0" w:space="0" w:color="auto"/>
                <w:bottom w:val="none" w:sz="0" w:space="0" w:color="auto"/>
                <w:right w:val="none" w:sz="0" w:space="0" w:color="auto"/>
              </w:divBdr>
            </w:div>
            <w:div w:id="1848247839">
              <w:marLeft w:val="0"/>
              <w:marRight w:val="0"/>
              <w:marTop w:val="0"/>
              <w:marBottom w:val="0"/>
              <w:divBdr>
                <w:top w:val="none" w:sz="0" w:space="0" w:color="auto"/>
                <w:left w:val="none" w:sz="0" w:space="0" w:color="auto"/>
                <w:bottom w:val="none" w:sz="0" w:space="0" w:color="auto"/>
                <w:right w:val="none" w:sz="0" w:space="0" w:color="auto"/>
              </w:divBdr>
            </w:div>
            <w:div w:id="1705520089">
              <w:marLeft w:val="0"/>
              <w:marRight w:val="0"/>
              <w:marTop w:val="0"/>
              <w:marBottom w:val="0"/>
              <w:divBdr>
                <w:top w:val="none" w:sz="0" w:space="0" w:color="auto"/>
                <w:left w:val="none" w:sz="0" w:space="0" w:color="auto"/>
                <w:bottom w:val="none" w:sz="0" w:space="0" w:color="auto"/>
                <w:right w:val="none" w:sz="0" w:space="0" w:color="auto"/>
              </w:divBdr>
            </w:div>
            <w:div w:id="819738145">
              <w:marLeft w:val="0"/>
              <w:marRight w:val="0"/>
              <w:marTop w:val="0"/>
              <w:marBottom w:val="0"/>
              <w:divBdr>
                <w:top w:val="none" w:sz="0" w:space="0" w:color="auto"/>
                <w:left w:val="none" w:sz="0" w:space="0" w:color="auto"/>
                <w:bottom w:val="none" w:sz="0" w:space="0" w:color="auto"/>
                <w:right w:val="none" w:sz="0" w:space="0" w:color="auto"/>
              </w:divBdr>
            </w:div>
            <w:div w:id="647711677">
              <w:marLeft w:val="0"/>
              <w:marRight w:val="0"/>
              <w:marTop w:val="0"/>
              <w:marBottom w:val="0"/>
              <w:divBdr>
                <w:top w:val="none" w:sz="0" w:space="0" w:color="auto"/>
                <w:left w:val="none" w:sz="0" w:space="0" w:color="auto"/>
                <w:bottom w:val="none" w:sz="0" w:space="0" w:color="auto"/>
                <w:right w:val="none" w:sz="0" w:space="0" w:color="auto"/>
              </w:divBdr>
            </w:div>
            <w:div w:id="621962168">
              <w:marLeft w:val="0"/>
              <w:marRight w:val="0"/>
              <w:marTop w:val="0"/>
              <w:marBottom w:val="0"/>
              <w:divBdr>
                <w:top w:val="none" w:sz="0" w:space="0" w:color="auto"/>
                <w:left w:val="none" w:sz="0" w:space="0" w:color="auto"/>
                <w:bottom w:val="none" w:sz="0" w:space="0" w:color="auto"/>
                <w:right w:val="none" w:sz="0" w:space="0" w:color="auto"/>
              </w:divBdr>
            </w:div>
            <w:div w:id="1094669353">
              <w:marLeft w:val="0"/>
              <w:marRight w:val="0"/>
              <w:marTop w:val="0"/>
              <w:marBottom w:val="0"/>
              <w:divBdr>
                <w:top w:val="none" w:sz="0" w:space="0" w:color="auto"/>
                <w:left w:val="none" w:sz="0" w:space="0" w:color="auto"/>
                <w:bottom w:val="none" w:sz="0" w:space="0" w:color="auto"/>
                <w:right w:val="none" w:sz="0" w:space="0" w:color="auto"/>
              </w:divBdr>
            </w:div>
            <w:div w:id="10718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75619">
      <w:bodyDiv w:val="1"/>
      <w:marLeft w:val="0"/>
      <w:marRight w:val="0"/>
      <w:marTop w:val="0"/>
      <w:marBottom w:val="0"/>
      <w:divBdr>
        <w:top w:val="none" w:sz="0" w:space="0" w:color="auto"/>
        <w:left w:val="none" w:sz="0" w:space="0" w:color="auto"/>
        <w:bottom w:val="none" w:sz="0" w:space="0" w:color="auto"/>
        <w:right w:val="none" w:sz="0" w:space="0" w:color="auto"/>
      </w:divBdr>
    </w:div>
    <w:div w:id="1489830812">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494174278">
      <w:bodyDiv w:val="1"/>
      <w:marLeft w:val="0"/>
      <w:marRight w:val="0"/>
      <w:marTop w:val="0"/>
      <w:marBottom w:val="0"/>
      <w:divBdr>
        <w:top w:val="none" w:sz="0" w:space="0" w:color="auto"/>
        <w:left w:val="none" w:sz="0" w:space="0" w:color="auto"/>
        <w:bottom w:val="none" w:sz="0" w:space="0" w:color="auto"/>
        <w:right w:val="none" w:sz="0" w:space="0" w:color="auto"/>
      </w:divBdr>
    </w:div>
    <w:div w:id="1497721706">
      <w:bodyDiv w:val="1"/>
      <w:marLeft w:val="0"/>
      <w:marRight w:val="0"/>
      <w:marTop w:val="0"/>
      <w:marBottom w:val="0"/>
      <w:divBdr>
        <w:top w:val="none" w:sz="0" w:space="0" w:color="auto"/>
        <w:left w:val="none" w:sz="0" w:space="0" w:color="auto"/>
        <w:bottom w:val="none" w:sz="0" w:space="0" w:color="auto"/>
        <w:right w:val="none" w:sz="0" w:space="0" w:color="auto"/>
      </w:divBdr>
      <w:divsChild>
        <w:div w:id="399714376">
          <w:marLeft w:val="0"/>
          <w:marRight w:val="0"/>
          <w:marTop w:val="0"/>
          <w:marBottom w:val="0"/>
          <w:divBdr>
            <w:top w:val="none" w:sz="0" w:space="0" w:color="auto"/>
            <w:left w:val="none" w:sz="0" w:space="0" w:color="auto"/>
            <w:bottom w:val="none" w:sz="0" w:space="0" w:color="auto"/>
            <w:right w:val="none" w:sz="0" w:space="0" w:color="auto"/>
          </w:divBdr>
          <w:divsChild>
            <w:div w:id="1403404730">
              <w:marLeft w:val="0"/>
              <w:marRight w:val="0"/>
              <w:marTop w:val="0"/>
              <w:marBottom w:val="0"/>
              <w:divBdr>
                <w:top w:val="none" w:sz="0" w:space="0" w:color="auto"/>
                <w:left w:val="none" w:sz="0" w:space="0" w:color="auto"/>
                <w:bottom w:val="none" w:sz="0" w:space="0" w:color="auto"/>
                <w:right w:val="none" w:sz="0" w:space="0" w:color="auto"/>
              </w:divBdr>
              <w:divsChild>
                <w:div w:id="1053575258">
                  <w:marLeft w:val="0"/>
                  <w:marRight w:val="0"/>
                  <w:marTop w:val="0"/>
                  <w:marBottom w:val="0"/>
                  <w:divBdr>
                    <w:top w:val="none" w:sz="0" w:space="0" w:color="auto"/>
                    <w:left w:val="none" w:sz="0" w:space="0" w:color="auto"/>
                    <w:bottom w:val="none" w:sz="0" w:space="0" w:color="auto"/>
                    <w:right w:val="none" w:sz="0" w:space="0" w:color="auto"/>
                  </w:divBdr>
                  <w:divsChild>
                    <w:div w:id="118621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036126">
      <w:bodyDiv w:val="1"/>
      <w:marLeft w:val="0"/>
      <w:marRight w:val="0"/>
      <w:marTop w:val="0"/>
      <w:marBottom w:val="0"/>
      <w:divBdr>
        <w:top w:val="none" w:sz="0" w:space="0" w:color="auto"/>
        <w:left w:val="none" w:sz="0" w:space="0" w:color="auto"/>
        <w:bottom w:val="none" w:sz="0" w:space="0" w:color="auto"/>
        <w:right w:val="none" w:sz="0" w:space="0" w:color="auto"/>
      </w:divBdr>
    </w:div>
    <w:div w:id="1500659360">
      <w:bodyDiv w:val="1"/>
      <w:marLeft w:val="0"/>
      <w:marRight w:val="0"/>
      <w:marTop w:val="0"/>
      <w:marBottom w:val="0"/>
      <w:divBdr>
        <w:top w:val="none" w:sz="0" w:space="0" w:color="auto"/>
        <w:left w:val="none" w:sz="0" w:space="0" w:color="auto"/>
        <w:bottom w:val="none" w:sz="0" w:space="0" w:color="auto"/>
        <w:right w:val="none" w:sz="0" w:space="0" w:color="auto"/>
      </w:divBdr>
    </w:div>
    <w:div w:id="1503396370">
      <w:bodyDiv w:val="1"/>
      <w:marLeft w:val="0"/>
      <w:marRight w:val="0"/>
      <w:marTop w:val="0"/>
      <w:marBottom w:val="0"/>
      <w:divBdr>
        <w:top w:val="none" w:sz="0" w:space="0" w:color="auto"/>
        <w:left w:val="none" w:sz="0" w:space="0" w:color="auto"/>
        <w:bottom w:val="none" w:sz="0" w:space="0" w:color="auto"/>
        <w:right w:val="none" w:sz="0" w:space="0" w:color="auto"/>
      </w:divBdr>
      <w:divsChild>
        <w:div w:id="506018045">
          <w:marLeft w:val="0"/>
          <w:marRight w:val="0"/>
          <w:marTop w:val="0"/>
          <w:marBottom w:val="0"/>
          <w:divBdr>
            <w:top w:val="none" w:sz="0" w:space="0" w:color="auto"/>
            <w:left w:val="none" w:sz="0" w:space="0" w:color="auto"/>
            <w:bottom w:val="none" w:sz="0" w:space="0" w:color="auto"/>
            <w:right w:val="none" w:sz="0" w:space="0" w:color="auto"/>
          </w:divBdr>
          <w:divsChild>
            <w:div w:id="14985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55764">
      <w:bodyDiv w:val="1"/>
      <w:marLeft w:val="0"/>
      <w:marRight w:val="0"/>
      <w:marTop w:val="0"/>
      <w:marBottom w:val="0"/>
      <w:divBdr>
        <w:top w:val="none" w:sz="0" w:space="0" w:color="auto"/>
        <w:left w:val="none" w:sz="0" w:space="0" w:color="auto"/>
        <w:bottom w:val="none" w:sz="0" w:space="0" w:color="auto"/>
        <w:right w:val="none" w:sz="0" w:space="0" w:color="auto"/>
      </w:divBdr>
      <w:divsChild>
        <w:div w:id="1580482036">
          <w:marLeft w:val="0"/>
          <w:marRight w:val="0"/>
          <w:marTop w:val="0"/>
          <w:marBottom w:val="0"/>
          <w:divBdr>
            <w:top w:val="none" w:sz="0" w:space="0" w:color="auto"/>
            <w:left w:val="none" w:sz="0" w:space="0" w:color="auto"/>
            <w:bottom w:val="none" w:sz="0" w:space="0" w:color="auto"/>
            <w:right w:val="none" w:sz="0" w:space="0" w:color="auto"/>
          </w:divBdr>
          <w:divsChild>
            <w:div w:id="16995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1892">
      <w:bodyDiv w:val="1"/>
      <w:marLeft w:val="0"/>
      <w:marRight w:val="0"/>
      <w:marTop w:val="0"/>
      <w:marBottom w:val="0"/>
      <w:divBdr>
        <w:top w:val="none" w:sz="0" w:space="0" w:color="auto"/>
        <w:left w:val="none" w:sz="0" w:space="0" w:color="auto"/>
        <w:bottom w:val="none" w:sz="0" w:space="0" w:color="auto"/>
        <w:right w:val="none" w:sz="0" w:space="0" w:color="auto"/>
      </w:divBdr>
      <w:divsChild>
        <w:div w:id="1355420782">
          <w:marLeft w:val="0"/>
          <w:marRight w:val="0"/>
          <w:marTop w:val="0"/>
          <w:marBottom w:val="0"/>
          <w:divBdr>
            <w:top w:val="none" w:sz="0" w:space="0" w:color="auto"/>
            <w:left w:val="none" w:sz="0" w:space="0" w:color="auto"/>
            <w:bottom w:val="none" w:sz="0" w:space="0" w:color="auto"/>
            <w:right w:val="none" w:sz="0" w:space="0" w:color="auto"/>
          </w:divBdr>
          <w:divsChild>
            <w:div w:id="1862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42192">
      <w:bodyDiv w:val="1"/>
      <w:marLeft w:val="0"/>
      <w:marRight w:val="0"/>
      <w:marTop w:val="0"/>
      <w:marBottom w:val="0"/>
      <w:divBdr>
        <w:top w:val="none" w:sz="0" w:space="0" w:color="auto"/>
        <w:left w:val="none" w:sz="0" w:space="0" w:color="auto"/>
        <w:bottom w:val="none" w:sz="0" w:space="0" w:color="auto"/>
        <w:right w:val="none" w:sz="0" w:space="0" w:color="auto"/>
      </w:divBdr>
    </w:div>
    <w:div w:id="1519810528">
      <w:bodyDiv w:val="1"/>
      <w:marLeft w:val="0"/>
      <w:marRight w:val="0"/>
      <w:marTop w:val="0"/>
      <w:marBottom w:val="0"/>
      <w:divBdr>
        <w:top w:val="none" w:sz="0" w:space="0" w:color="auto"/>
        <w:left w:val="none" w:sz="0" w:space="0" w:color="auto"/>
        <w:bottom w:val="none" w:sz="0" w:space="0" w:color="auto"/>
        <w:right w:val="none" w:sz="0" w:space="0" w:color="auto"/>
      </w:divBdr>
    </w:div>
    <w:div w:id="1522744844">
      <w:bodyDiv w:val="1"/>
      <w:marLeft w:val="0"/>
      <w:marRight w:val="0"/>
      <w:marTop w:val="0"/>
      <w:marBottom w:val="0"/>
      <w:divBdr>
        <w:top w:val="none" w:sz="0" w:space="0" w:color="auto"/>
        <w:left w:val="none" w:sz="0" w:space="0" w:color="auto"/>
        <w:bottom w:val="none" w:sz="0" w:space="0" w:color="auto"/>
        <w:right w:val="none" w:sz="0" w:space="0" w:color="auto"/>
      </w:divBdr>
    </w:div>
    <w:div w:id="1522937133">
      <w:bodyDiv w:val="1"/>
      <w:marLeft w:val="0"/>
      <w:marRight w:val="0"/>
      <w:marTop w:val="0"/>
      <w:marBottom w:val="0"/>
      <w:divBdr>
        <w:top w:val="none" w:sz="0" w:space="0" w:color="auto"/>
        <w:left w:val="none" w:sz="0" w:space="0" w:color="auto"/>
        <w:bottom w:val="none" w:sz="0" w:space="0" w:color="auto"/>
        <w:right w:val="none" w:sz="0" w:space="0" w:color="auto"/>
      </w:divBdr>
      <w:divsChild>
        <w:div w:id="1205294675">
          <w:marLeft w:val="0"/>
          <w:marRight w:val="0"/>
          <w:marTop w:val="0"/>
          <w:marBottom w:val="0"/>
          <w:divBdr>
            <w:top w:val="none" w:sz="0" w:space="0" w:color="auto"/>
            <w:left w:val="none" w:sz="0" w:space="0" w:color="auto"/>
            <w:bottom w:val="none" w:sz="0" w:space="0" w:color="auto"/>
            <w:right w:val="none" w:sz="0" w:space="0" w:color="auto"/>
          </w:divBdr>
          <w:divsChild>
            <w:div w:id="18813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5816">
      <w:bodyDiv w:val="1"/>
      <w:marLeft w:val="0"/>
      <w:marRight w:val="0"/>
      <w:marTop w:val="0"/>
      <w:marBottom w:val="0"/>
      <w:divBdr>
        <w:top w:val="none" w:sz="0" w:space="0" w:color="auto"/>
        <w:left w:val="none" w:sz="0" w:space="0" w:color="auto"/>
        <w:bottom w:val="none" w:sz="0" w:space="0" w:color="auto"/>
        <w:right w:val="none" w:sz="0" w:space="0" w:color="auto"/>
      </w:divBdr>
    </w:div>
    <w:div w:id="1525171431">
      <w:bodyDiv w:val="1"/>
      <w:marLeft w:val="0"/>
      <w:marRight w:val="0"/>
      <w:marTop w:val="0"/>
      <w:marBottom w:val="0"/>
      <w:divBdr>
        <w:top w:val="none" w:sz="0" w:space="0" w:color="auto"/>
        <w:left w:val="none" w:sz="0" w:space="0" w:color="auto"/>
        <w:bottom w:val="none" w:sz="0" w:space="0" w:color="auto"/>
        <w:right w:val="none" w:sz="0" w:space="0" w:color="auto"/>
      </w:divBdr>
    </w:div>
    <w:div w:id="1525905372">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672490">
      <w:bodyDiv w:val="1"/>
      <w:marLeft w:val="0"/>
      <w:marRight w:val="0"/>
      <w:marTop w:val="0"/>
      <w:marBottom w:val="0"/>
      <w:divBdr>
        <w:top w:val="none" w:sz="0" w:space="0" w:color="auto"/>
        <w:left w:val="none" w:sz="0" w:space="0" w:color="auto"/>
        <w:bottom w:val="none" w:sz="0" w:space="0" w:color="auto"/>
        <w:right w:val="none" w:sz="0" w:space="0" w:color="auto"/>
      </w:divBdr>
    </w:div>
    <w:div w:id="1528593869">
      <w:bodyDiv w:val="1"/>
      <w:marLeft w:val="0"/>
      <w:marRight w:val="0"/>
      <w:marTop w:val="0"/>
      <w:marBottom w:val="0"/>
      <w:divBdr>
        <w:top w:val="none" w:sz="0" w:space="0" w:color="auto"/>
        <w:left w:val="none" w:sz="0" w:space="0" w:color="auto"/>
        <w:bottom w:val="none" w:sz="0" w:space="0" w:color="auto"/>
        <w:right w:val="none" w:sz="0" w:space="0" w:color="auto"/>
      </w:divBdr>
    </w:div>
    <w:div w:id="1531381463">
      <w:bodyDiv w:val="1"/>
      <w:marLeft w:val="0"/>
      <w:marRight w:val="0"/>
      <w:marTop w:val="0"/>
      <w:marBottom w:val="0"/>
      <w:divBdr>
        <w:top w:val="none" w:sz="0" w:space="0" w:color="auto"/>
        <w:left w:val="none" w:sz="0" w:space="0" w:color="auto"/>
        <w:bottom w:val="none" w:sz="0" w:space="0" w:color="auto"/>
        <w:right w:val="none" w:sz="0" w:space="0" w:color="auto"/>
      </w:divBdr>
      <w:divsChild>
        <w:div w:id="2030830494">
          <w:marLeft w:val="0"/>
          <w:marRight w:val="0"/>
          <w:marTop w:val="0"/>
          <w:marBottom w:val="0"/>
          <w:divBdr>
            <w:top w:val="none" w:sz="0" w:space="0" w:color="auto"/>
            <w:left w:val="none" w:sz="0" w:space="0" w:color="auto"/>
            <w:bottom w:val="none" w:sz="0" w:space="0" w:color="auto"/>
            <w:right w:val="none" w:sz="0" w:space="0" w:color="auto"/>
          </w:divBdr>
          <w:divsChild>
            <w:div w:id="16943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3954485">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5218884">
      <w:bodyDiv w:val="1"/>
      <w:marLeft w:val="0"/>
      <w:marRight w:val="0"/>
      <w:marTop w:val="0"/>
      <w:marBottom w:val="0"/>
      <w:divBdr>
        <w:top w:val="none" w:sz="0" w:space="0" w:color="auto"/>
        <w:left w:val="none" w:sz="0" w:space="0" w:color="auto"/>
        <w:bottom w:val="none" w:sz="0" w:space="0" w:color="auto"/>
        <w:right w:val="none" w:sz="0" w:space="0" w:color="auto"/>
      </w:divBdr>
    </w:div>
    <w:div w:id="1546796951">
      <w:bodyDiv w:val="1"/>
      <w:marLeft w:val="0"/>
      <w:marRight w:val="0"/>
      <w:marTop w:val="0"/>
      <w:marBottom w:val="0"/>
      <w:divBdr>
        <w:top w:val="none" w:sz="0" w:space="0" w:color="auto"/>
        <w:left w:val="none" w:sz="0" w:space="0" w:color="auto"/>
        <w:bottom w:val="none" w:sz="0" w:space="0" w:color="auto"/>
        <w:right w:val="none" w:sz="0" w:space="0" w:color="auto"/>
      </w:divBdr>
      <w:divsChild>
        <w:div w:id="1946813616">
          <w:marLeft w:val="0"/>
          <w:marRight w:val="0"/>
          <w:marTop w:val="0"/>
          <w:marBottom w:val="0"/>
          <w:divBdr>
            <w:top w:val="none" w:sz="0" w:space="0" w:color="auto"/>
            <w:left w:val="none" w:sz="0" w:space="0" w:color="auto"/>
            <w:bottom w:val="none" w:sz="0" w:space="0" w:color="auto"/>
            <w:right w:val="none" w:sz="0" w:space="0" w:color="auto"/>
          </w:divBdr>
          <w:divsChild>
            <w:div w:id="212214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4254">
      <w:bodyDiv w:val="1"/>
      <w:marLeft w:val="0"/>
      <w:marRight w:val="0"/>
      <w:marTop w:val="0"/>
      <w:marBottom w:val="0"/>
      <w:divBdr>
        <w:top w:val="none" w:sz="0" w:space="0" w:color="auto"/>
        <w:left w:val="none" w:sz="0" w:space="0" w:color="auto"/>
        <w:bottom w:val="none" w:sz="0" w:space="0" w:color="auto"/>
        <w:right w:val="none" w:sz="0" w:space="0" w:color="auto"/>
      </w:divBdr>
    </w:div>
    <w:div w:id="1550068549">
      <w:bodyDiv w:val="1"/>
      <w:marLeft w:val="0"/>
      <w:marRight w:val="0"/>
      <w:marTop w:val="0"/>
      <w:marBottom w:val="0"/>
      <w:divBdr>
        <w:top w:val="none" w:sz="0" w:space="0" w:color="auto"/>
        <w:left w:val="none" w:sz="0" w:space="0" w:color="auto"/>
        <w:bottom w:val="none" w:sz="0" w:space="0" w:color="auto"/>
        <w:right w:val="none" w:sz="0" w:space="0" w:color="auto"/>
      </w:divBdr>
    </w:div>
    <w:div w:id="1550220224">
      <w:bodyDiv w:val="1"/>
      <w:marLeft w:val="0"/>
      <w:marRight w:val="0"/>
      <w:marTop w:val="0"/>
      <w:marBottom w:val="0"/>
      <w:divBdr>
        <w:top w:val="none" w:sz="0" w:space="0" w:color="auto"/>
        <w:left w:val="none" w:sz="0" w:space="0" w:color="auto"/>
        <w:bottom w:val="none" w:sz="0" w:space="0" w:color="auto"/>
        <w:right w:val="none" w:sz="0" w:space="0" w:color="auto"/>
      </w:divBdr>
    </w:div>
    <w:div w:id="1552693696">
      <w:bodyDiv w:val="1"/>
      <w:marLeft w:val="0"/>
      <w:marRight w:val="0"/>
      <w:marTop w:val="0"/>
      <w:marBottom w:val="0"/>
      <w:divBdr>
        <w:top w:val="none" w:sz="0" w:space="0" w:color="auto"/>
        <w:left w:val="none" w:sz="0" w:space="0" w:color="auto"/>
        <w:bottom w:val="none" w:sz="0" w:space="0" w:color="auto"/>
        <w:right w:val="none" w:sz="0" w:space="0" w:color="auto"/>
      </w:divBdr>
      <w:divsChild>
        <w:div w:id="766511013">
          <w:marLeft w:val="0"/>
          <w:marRight w:val="0"/>
          <w:marTop w:val="0"/>
          <w:marBottom w:val="0"/>
          <w:divBdr>
            <w:top w:val="none" w:sz="0" w:space="0" w:color="auto"/>
            <w:left w:val="none" w:sz="0" w:space="0" w:color="auto"/>
            <w:bottom w:val="none" w:sz="0" w:space="0" w:color="auto"/>
            <w:right w:val="none" w:sz="0" w:space="0" w:color="auto"/>
          </w:divBdr>
          <w:divsChild>
            <w:div w:id="412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9688">
      <w:bodyDiv w:val="1"/>
      <w:marLeft w:val="0"/>
      <w:marRight w:val="0"/>
      <w:marTop w:val="0"/>
      <w:marBottom w:val="0"/>
      <w:divBdr>
        <w:top w:val="none" w:sz="0" w:space="0" w:color="auto"/>
        <w:left w:val="none" w:sz="0" w:space="0" w:color="auto"/>
        <w:bottom w:val="none" w:sz="0" w:space="0" w:color="auto"/>
        <w:right w:val="none" w:sz="0" w:space="0" w:color="auto"/>
      </w:divBdr>
    </w:div>
    <w:div w:id="1566180885">
      <w:bodyDiv w:val="1"/>
      <w:marLeft w:val="0"/>
      <w:marRight w:val="0"/>
      <w:marTop w:val="0"/>
      <w:marBottom w:val="0"/>
      <w:divBdr>
        <w:top w:val="none" w:sz="0" w:space="0" w:color="auto"/>
        <w:left w:val="none" w:sz="0" w:space="0" w:color="auto"/>
        <w:bottom w:val="none" w:sz="0" w:space="0" w:color="auto"/>
        <w:right w:val="none" w:sz="0" w:space="0" w:color="auto"/>
      </w:divBdr>
      <w:divsChild>
        <w:div w:id="1576469800">
          <w:marLeft w:val="0"/>
          <w:marRight w:val="0"/>
          <w:marTop w:val="0"/>
          <w:marBottom w:val="0"/>
          <w:divBdr>
            <w:top w:val="none" w:sz="0" w:space="0" w:color="auto"/>
            <w:left w:val="none" w:sz="0" w:space="0" w:color="auto"/>
            <w:bottom w:val="none" w:sz="0" w:space="0" w:color="auto"/>
            <w:right w:val="none" w:sz="0" w:space="0" w:color="auto"/>
          </w:divBdr>
          <w:divsChild>
            <w:div w:id="10022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1954">
      <w:bodyDiv w:val="1"/>
      <w:marLeft w:val="0"/>
      <w:marRight w:val="0"/>
      <w:marTop w:val="0"/>
      <w:marBottom w:val="0"/>
      <w:divBdr>
        <w:top w:val="none" w:sz="0" w:space="0" w:color="auto"/>
        <w:left w:val="none" w:sz="0" w:space="0" w:color="auto"/>
        <w:bottom w:val="none" w:sz="0" w:space="0" w:color="auto"/>
        <w:right w:val="none" w:sz="0" w:space="0" w:color="auto"/>
      </w:divBdr>
      <w:divsChild>
        <w:div w:id="1846046800">
          <w:marLeft w:val="0"/>
          <w:marRight w:val="0"/>
          <w:marTop w:val="0"/>
          <w:marBottom w:val="0"/>
          <w:divBdr>
            <w:top w:val="none" w:sz="0" w:space="0" w:color="auto"/>
            <w:left w:val="none" w:sz="0" w:space="0" w:color="auto"/>
            <w:bottom w:val="none" w:sz="0" w:space="0" w:color="auto"/>
            <w:right w:val="none" w:sz="0" w:space="0" w:color="auto"/>
          </w:divBdr>
          <w:divsChild>
            <w:div w:id="17168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0456845">
      <w:bodyDiv w:val="1"/>
      <w:marLeft w:val="0"/>
      <w:marRight w:val="0"/>
      <w:marTop w:val="0"/>
      <w:marBottom w:val="0"/>
      <w:divBdr>
        <w:top w:val="none" w:sz="0" w:space="0" w:color="auto"/>
        <w:left w:val="none" w:sz="0" w:space="0" w:color="auto"/>
        <w:bottom w:val="none" w:sz="0" w:space="0" w:color="auto"/>
        <w:right w:val="none" w:sz="0" w:space="0" w:color="auto"/>
      </w:divBdr>
      <w:divsChild>
        <w:div w:id="1345595664">
          <w:marLeft w:val="0"/>
          <w:marRight w:val="0"/>
          <w:marTop w:val="0"/>
          <w:marBottom w:val="0"/>
          <w:divBdr>
            <w:top w:val="none" w:sz="0" w:space="0" w:color="auto"/>
            <w:left w:val="none" w:sz="0" w:space="0" w:color="auto"/>
            <w:bottom w:val="none" w:sz="0" w:space="0" w:color="auto"/>
            <w:right w:val="none" w:sz="0" w:space="0" w:color="auto"/>
          </w:divBdr>
          <w:divsChild>
            <w:div w:id="181286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54868">
      <w:bodyDiv w:val="1"/>
      <w:marLeft w:val="0"/>
      <w:marRight w:val="0"/>
      <w:marTop w:val="0"/>
      <w:marBottom w:val="0"/>
      <w:divBdr>
        <w:top w:val="none" w:sz="0" w:space="0" w:color="auto"/>
        <w:left w:val="none" w:sz="0" w:space="0" w:color="auto"/>
        <w:bottom w:val="none" w:sz="0" w:space="0" w:color="auto"/>
        <w:right w:val="none" w:sz="0" w:space="0" w:color="auto"/>
      </w:divBdr>
    </w:div>
    <w:div w:id="1571650585">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73154988">
      <w:bodyDiv w:val="1"/>
      <w:marLeft w:val="0"/>
      <w:marRight w:val="0"/>
      <w:marTop w:val="0"/>
      <w:marBottom w:val="0"/>
      <w:divBdr>
        <w:top w:val="none" w:sz="0" w:space="0" w:color="auto"/>
        <w:left w:val="none" w:sz="0" w:space="0" w:color="auto"/>
        <w:bottom w:val="none" w:sz="0" w:space="0" w:color="auto"/>
        <w:right w:val="none" w:sz="0" w:space="0" w:color="auto"/>
      </w:divBdr>
    </w:div>
    <w:div w:id="1574317820">
      <w:bodyDiv w:val="1"/>
      <w:marLeft w:val="0"/>
      <w:marRight w:val="0"/>
      <w:marTop w:val="0"/>
      <w:marBottom w:val="0"/>
      <w:divBdr>
        <w:top w:val="none" w:sz="0" w:space="0" w:color="auto"/>
        <w:left w:val="none" w:sz="0" w:space="0" w:color="auto"/>
        <w:bottom w:val="none" w:sz="0" w:space="0" w:color="auto"/>
        <w:right w:val="none" w:sz="0" w:space="0" w:color="auto"/>
      </w:divBdr>
      <w:divsChild>
        <w:div w:id="213155408">
          <w:marLeft w:val="0"/>
          <w:marRight w:val="0"/>
          <w:marTop w:val="0"/>
          <w:marBottom w:val="0"/>
          <w:divBdr>
            <w:top w:val="none" w:sz="0" w:space="0" w:color="auto"/>
            <w:left w:val="none" w:sz="0" w:space="0" w:color="auto"/>
            <w:bottom w:val="none" w:sz="0" w:space="0" w:color="auto"/>
            <w:right w:val="none" w:sz="0" w:space="0" w:color="auto"/>
          </w:divBdr>
          <w:divsChild>
            <w:div w:id="51388448">
              <w:marLeft w:val="0"/>
              <w:marRight w:val="0"/>
              <w:marTop w:val="0"/>
              <w:marBottom w:val="0"/>
              <w:divBdr>
                <w:top w:val="none" w:sz="0" w:space="0" w:color="auto"/>
                <w:left w:val="none" w:sz="0" w:space="0" w:color="auto"/>
                <w:bottom w:val="none" w:sz="0" w:space="0" w:color="auto"/>
                <w:right w:val="none" w:sz="0" w:space="0" w:color="auto"/>
              </w:divBdr>
              <w:divsChild>
                <w:div w:id="1368488098">
                  <w:marLeft w:val="0"/>
                  <w:marRight w:val="0"/>
                  <w:marTop w:val="0"/>
                  <w:marBottom w:val="0"/>
                  <w:divBdr>
                    <w:top w:val="none" w:sz="0" w:space="0" w:color="auto"/>
                    <w:left w:val="none" w:sz="0" w:space="0" w:color="auto"/>
                    <w:bottom w:val="none" w:sz="0" w:space="0" w:color="auto"/>
                    <w:right w:val="none" w:sz="0" w:space="0" w:color="auto"/>
                  </w:divBdr>
                  <w:divsChild>
                    <w:div w:id="1322807443">
                      <w:marLeft w:val="0"/>
                      <w:marRight w:val="0"/>
                      <w:marTop w:val="0"/>
                      <w:marBottom w:val="0"/>
                      <w:divBdr>
                        <w:top w:val="none" w:sz="0" w:space="0" w:color="auto"/>
                        <w:left w:val="none" w:sz="0" w:space="0" w:color="auto"/>
                        <w:bottom w:val="none" w:sz="0" w:space="0" w:color="auto"/>
                        <w:right w:val="none" w:sz="0" w:space="0" w:color="auto"/>
                      </w:divBdr>
                      <w:divsChild>
                        <w:div w:id="2022853589">
                          <w:marLeft w:val="0"/>
                          <w:marRight w:val="0"/>
                          <w:marTop w:val="0"/>
                          <w:marBottom w:val="0"/>
                          <w:divBdr>
                            <w:top w:val="none" w:sz="0" w:space="0" w:color="auto"/>
                            <w:left w:val="none" w:sz="0" w:space="0" w:color="auto"/>
                            <w:bottom w:val="none" w:sz="0" w:space="0" w:color="auto"/>
                            <w:right w:val="none" w:sz="0" w:space="0" w:color="auto"/>
                          </w:divBdr>
                          <w:divsChild>
                            <w:div w:id="79818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906134">
      <w:bodyDiv w:val="1"/>
      <w:marLeft w:val="0"/>
      <w:marRight w:val="0"/>
      <w:marTop w:val="0"/>
      <w:marBottom w:val="0"/>
      <w:divBdr>
        <w:top w:val="none" w:sz="0" w:space="0" w:color="auto"/>
        <w:left w:val="none" w:sz="0" w:space="0" w:color="auto"/>
        <w:bottom w:val="none" w:sz="0" w:space="0" w:color="auto"/>
        <w:right w:val="none" w:sz="0" w:space="0" w:color="auto"/>
      </w:divBdr>
    </w:div>
    <w:div w:id="1588272421">
      <w:bodyDiv w:val="1"/>
      <w:marLeft w:val="0"/>
      <w:marRight w:val="0"/>
      <w:marTop w:val="0"/>
      <w:marBottom w:val="0"/>
      <w:divBdr>
        <w:top w:val="none" w:sz="0" w:space="0" w:color="auto"/>
        <w:left w:val="none" w:sz="0" w:space="0" w:color="auto"/>
        <w:bottom w:val="none" w:sz="0" w:space="0" w:color="auto"/>
        <w:right w:val="none" w:sz="0" w:space="0" w:color="auto"/>
      </w:divBdr>
    </w:div>
    <w:div w:id="1592078972">
      <w:bodyDiv w:val="1"/>
      <w:marLeft w:val="0"/>
      <w:marRight w:val="0"/>
      <w:marTop w:val="0"/>
      <w:marBottom w:val="0"/>
      <w:divBdr>
        <w:top w:val="none" w:sz="0" w:space="0" w:color="auto"/>
        <w:left w:val="none" w:sz="0" w:space="0" w:color="auto"/>
        <w:bottom w:val="none" w:sz="0" w:space="0" w:color="auto"/>
        <w:right w:val="none" w:sz="0" w:space="0" w:color="auto"/>
      </w:divBdr>
      <w:divsChild>
        <w:div w:id="182742770">
          <w:marLeft w:val="0"/>
          <w:marRight w:val="0"/>
          <w:marTop w:val="0"/>
          <w:marBottom w:val="0"/>
          <w:divBdr>
            <w:top w:val="none" w:sz="0" w:space="0" w:color="auto"/>
            <w:left w:val="none" w:sz="0" w:space="0" w:color="auto"/>
            <w:bottom w:val="none" w:sz="0" w:space="0" w:color="auto"/>
            <w:right w:val="none" w:sz="0" w:space="0" w:color="auto"/>
          </w:divBdr>
          <w:divsChild>
            <w:div w:id="9508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3050532">
      <w:bodyDiv w:val="1"/>
      <w:marLeft w:val="0"/>
      <w:marRight w:val="0"/>
      <w:marTop w:val="0"/>
      <w:marBottom w:val="0"/>
      <w:divBdr>
        <w:top w:val="none" w:sz="0" w:space="0" w:color="auto"/>
        <w:left w:val="none" w:sz="0" w:space="0" w:color="auto"/>
        <w:bottom w:val="none" w:sz="0" w:space="0" w:color="auto"/>
        <w:right w:val="none" w:sz="0" w:space="0" w:color="auto"/>
      </w:divBdr>
    </w:div>
    <w:div w:id="1594781813">
      <w:bodyDiv w:val="1"/>
      <w:marLeft w:val="0"/>
      <w:marRight w:val="0"/>
      <w:marTop w:val="0"/>
      <w:marBottom w:val="0"/>
      <w:divBdr>
        <w:top w:val="none" w:sz="0" w:space="0" w:color="auto"/>
        <w:left w:val="none" w:sz="0" w:space="0" w:color="auto"/>
        <w:bottom w:val="none" w:sz="0" w:space="0" w:color="auto"/>
        <w:right w:val="none" w:sz="0" w:space="0" w:color="auto"/>
      </w:divBdr>
      <w:divsChild>
        <w:div w:id="2003239338">
          <w:marLeft w:val="0"/>
          <w:marRight w:val="0"/>
          <w:marTop w:val="0"/>
          <w:marBottom w:val="0"/>
          <w:divBdr>
            <w:top w:val="none" w:sz="0" w:space="0" w:color="auto"/>
            <w:left w:val="none" w:sz="0" w:space="0" w:color="auto"/>
            <w:bottom w:val="none" w:sz="0" w:space="0" w:color="auto"/>
            <w:right w:val="none" w:sz="0" w:space="0" w:color="auto"/>
          </w:divBdr>
          <w:divsChild>
            <w:div w:id="118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0288250">
      <w:bodyDiv w:val="1"/>
      <w:marLeft w:val="0"/>
      <w:marRight w:val="0"/>
      <w:marTop w:val="0"/>
      <w:marBottom w:val="0"/>
      <w:divBdr>
        <w:top w:val="none" w:sz="0" w:space="0" w:color="auto"/>
        <w:left w:val="none" w:sz="0" w:space="0" w:color="auto"/>
        <w:bottom w:val="none" w:sz="0" w:space="0" w:color="auto"/>
        <w:right w:val="none" w:sz="0" w:space="0" w:color="auto"/>
      </w:divBdr>
      <w:divsChild>
        <w:div w:id="240338501">
          <w:marLeft w:val="0"/>
          <w:marRight w:val="0"/>
          <w:marTop w:val="0"/>
          <w:marBottom w:val="0"/>
          <w:divBdr>
            <w:top w:val="none" w:sz="0" w:space="0" w:color="auto"/>
            <w:left w:val="none" w:sz="0" w:space="0" w:color="auto"/>
            <w:bottom w:val="none" w:sz="0" w:space="0" w:color="auto"/>
            <w:right w:val="none" w:sz="0" w:space="0" w:color="auto"/>
          </w:divBdr>
          <w:divsChild>
            <w:div w:id="4156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8133">
      <w:bodyDiv w:val="1"/>
      <w:marLeft w:val="0"/>
      <w:marRight w:val="0"/>
      <w:marTop w:val="0"/>
      <w:marBottom w:val="0"/>
      <w:divBdr>
        <w:top w:val="none" w:sz="0" w:space="0" w:color="auto"/>
        <w:left w:val="none" w:sz="0" w:space="0" w:color="auto"/>
        <w:bottom w:val="none" w:sz="0" w:space="0" w:color="auto"/>
        <w:right w:val="none" w:sz="0" w:space="0" w:color="auto"/>
      </w:divBdr>
    </w:div>
    <w:div w:id="1603613750">
      <w:bodyDiv w:val="1"/>
      <w:marLeft w:val="0"/>
      <w:marRight w:val="0"/>
      <w:marTop w:val="0"/>
      <w:marBottom w:val="0"/>
      <w:divBdr>
        <w:top w:val="none" w:sz="0" w:space="0" w:color="auto"/>
        <w:left w:val="none" w:sz="0" w:space="0" w:color="auto"/>
        <w:bottom w:val="none" w:sz="0" w:space="0" w:color="auto"/>
        <w:right w:val="none" w:sz="0" w:space="0" w:color="auto"/>
      </w:divBdr>
    </w:div>
    <w:div w:id="1605264731">
      <w:bodyDiv w:val="1"/>
      <w:marLeft w:val="0"/>
      <w:marRight w:val="0"/>
      <w:marTop w:val="0"/>
      <w:marBottom w:val="0"/>
      <w:divBdr>
        <w:top w:val="none" w:sz="0" w:space="0" w:color="auto"/>
        <w:left w:val="none" w:sz="0" w:space="0" w:color="auto"/>
        <w:bottom w:val="none" w:sz="0" w:space="0" w:color="auto"/>
        <w:right w:val="none" w:sz="0" w:space="0" w:color="auto"/>
      </w:divBdr>
    </w:div>
    <w:div w:id="1605771882">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07928484">
      <w:bodyDiv w:val="1"/>
      <w:marLeft w:val="0"/>
      <w:marRight w:val="0"/>
      <w:marTop w:val="0"/>
      <w:marBottom w:val="0"/>
      <w:divBdr>
        <w:top w:val="none" w:sz="0" w:space="0" w:color="auto"/>
        <w:left w:val="none" w:sz="0" w:space="0" w:color="auto"/>
        <w:bottom w:val="none" w:sz="0" w:space="0" w:color="auto"/>
        <w:right w:val="none" w:sz="0" w:space="0" w:color="auto"/>
      </w:divBdr>
      <w:divsChild>
        <w:div w:id="1353529487">
          <w:marLeft w:val="0"/>
          <w:marRight w:val="0"/>
          <w:marTop w:val="0"/>
          <w:marBottom w:val="0"/>
          <w:divBdr>
            <w:top w:val="none" w:sz="0" w:space="0" w:color="auto"/>
            <w:left w:val="none" w:sz="0" w:space="0" w:color="auto"/>
            <w:bottom w:val="none" w:sz="0" w:space="0" w:color="auto"/>
            <w:right w:val="none" w:sz="0" w:space="0" w:color="auto"/>
          </w:divBdr>
          <w:divsChild>
            <w:div w:id="1113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631">
      <w:bodyDiv w:val="1"/>
      <w:marLeft w:val="0"/>
      <w:marRight w:val="0"/>
      <w:marTop w:val="0"/>
      <w:marBottom w:val="0"/>
      <w:divBdr>
        <w:top w:val="none" w:sz="0" w:space="0" w:color="auto"/>
        <w:left w:val="none" w:sz="0" w:space="0" w:color="auto"/>
        <w:bottom w:val="none" w:sz="0" w:space="0" w:color="auto"/>
        <w:right w:val="none" w:sz="0" w:space="0" w:color="auto"/>
      </w:divBdr>
    </w:div>
    <w:div w:id="1609773006">
      <w:bodyDiv w:val="1"/>
      <w:marLeft w:val="0"/>
      <w:marRight w:val="0"/>
      <w:marTop w:val="0"/>
      <w:marBottom w:val="0"/>
      <w:divBdr>
        <w:top w:val="none" w:sz="0" w:space="0" w:color="auto"/>
        <w:left w:val="none" w:sz="0" w:space="0" w:color="auto"/>
        <w:bottom w:val="none" w:sz="0" w:space="0" w:color="auto"/>
        <w:right w:val="none" w:sz="0" w:space="0" w:color="auto"/>
      </w:divBdr>
    </w:div>
    <w:div w:id="1611353371">
      <w:bodyDiv w:val="1"/>
      <w:marLeft w:val="0"/>
      <w:marRight w:val="0"/>
      <w:marTop w:val="0"/>
      <w:marBottom w:val="0"/>
      <w:divBdr>
        <w:top w:val="none" w:sz="0" w:space="0" w:color="auto"/>
        <w:left w:val="none" w:sz="0" w:space="0" w:color="auto"/>
        <w:bottom w:val="none" w:sz="0" w:space="0" w:color="auto"/>
        <w:right w:val="none" w:sz="0" w:space="0" w:color="auto"/>
      </w:divBdr>
    </w:div>
    <w:div w:id="1612399971">
      <w:bodyDiv w:val="1"/>
      <w:marLeft w:val="0"/>
      <w:marRight w:val="0"/>
      <w:marTop w:val="0"/>
      <w:marBottom w:val="0"/>
      <w:divBdr>
        <w:top w:val="none" w:sz="0" w:space="0" w:color="auto"/>
        <w:left w:val="none" w:sz="0" w:space="0" w:color="auto"/>
        <w:bottom w:val="none" w:sz="0" w:space="0" w:color="auto"/>
        <w:right w:val="none" w:sz="0" w:space="0" w:color="auto"/>
      </w:divBdr>
      <w:divsChild>
        <w:div w:id="1763407195">
          <w:marLeft w:val="0"/>
          <w:marRight w:val="0"/>
          <w:marTop w:val="0"/>
          <w:marBottom w:val="0"/>
          <w:divBdr>
            <w:top w:val="none" w:sz="0" w:space="0" w:color="auto"/>
            <w:left w:val="none" w:sz="0" w:space="0" w:color="auto"/>
            <w:bottom w:val="none" w:sz="0" w:space="0" w:color="auto"/>
            <w:right w:val="none" w:sz="0" w:space="0" w:color="auto"/>
          </w:divBdr>
          <w:divsChild>
            <w:div w:id="15665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0991086">
      <w:bodyDiv w:val="1"/>
      <w:marLeft w:val="0"/>
      <w:marRight w:val="0"/>
      <w:marTop w:val="0"/>
      <w:marBottom w:val="0"/>
      <w:divBdr>
        <w:top w:val="none" w:sz="0" w:space="0" w:color="auto"/>
        <w:left w:val="none" w:sz="0" w:space="0" w:color="auto"/>
        <w:bottom w:val="none" w:sz="0" w:space="0" w:color="auto"/>
        <w:right w:val="none" w:sz="0" w:space="0" w:color="auto"/>
      </w:divBdr>
      <w:divsChild>
        <w:div w:id="1275333398">
          <w:marLeft w:val="0"/>
          <w:marRight w:val="0"/>
          <w:marTop w:val="0"/>
          <w:marBottom w:val="0"/>
          <w:divBdr>
            <w:top w:val="none" w:sz="0" w:space="0" w:color="auto"/>
            <w:left w:val="none" w:sz="0" w:space="0" w:color="auto"/>
            <w:bottom w:val="none" w:sz="0" w:space="0" w:color="auto"/>
            <w:right w:val="none" w:sz="0" w:space="0" w:color="auto"/>
          </w:divBdr>
          <w:divsChild>
            <w:div w:id="51334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8140">
      <w:bodyDiv w:val="1"/>
      <w:marLeft w:val="0"/>
      <w:marRight w:val="0"/>
      <w:marTop w:val="0"/>
      <w:marBottom w:val="0"/>
      <w:divBdr>
        <w:top w:val="none" w:sz="0" w:space="0" w:color="auto"/>
        <w:left w:val="none" w:sz="0" w:space="0" w:color="auto"/>
        <w:bottom w:val="none" w:sz="0" w:space="0" w:color="auto"/>
        <w:right w:val="none" w:sz="0" w:space="0" w:color="auto"/>
      </w:divBdr>
    </w:div>
    <w:div w:id="1621688763">
      <w:bodyDiv w:val="1"/>
      <w:marLeft w:val="0"/>
      <w:marRight w:val="0"/>
      <w:marTop w:val="0"/>
      <w:marBottom w:val="0"/>
      <w:divBdr>
        <w:top w:val="none" w:sz="0" w:space="0" w:color="auto"/>
        <w:left w:val="none" w:sz="0" w:space="0" w:color="auto"/>
        <w:bottom w:val="none" w:sz="0" w:space="0" w:color="auto"/>
        <w:right w:val="none" w:sz="0" w:space="0" w:color="auto"/>
      </w:divBdr>
      <w:divsChild>
        <w:div w:id="1177698958">
          <w:marLeft w:val="0"/>
          <w:marRight w:val="0"/>
          <w:marTop w:val="0"/>
          <w:marBottom w:val="0"/>
          <w:divBdr>
            <w:top w:val="none" w:sz="0" w:space="0" w:color="auto"/>
            <w:left w:val="none" w:sz="0" w:space="0" w:color="auto"/>
            <w:bottom w:val="none" w:sz="0" w:space="0" w:color="auto"/>
            <w:right w:val="none" w:sz="0" w:space="0" w:color="auto"/>
          </w:divBdr>
          <w:divsChild>
            <w:div w:id="9633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6613973">
      <w:bodyDiv w:val="1"/>
      <w:marLeft w:val="0"/>
      <w:marRight w:val="0"/>
      <w:marTop w:val="0"/>
      <w:marBottom w:val="0"/>
      <w:divBdr>
        <w:top w:val="none" w:sz="0" w:space="0" w:color="auto"/>
        <w:left w:val="none" w:sz="0" w:space="0" w:color="auto"/>
        <w:bottom w:val="none" w:sz="0" w:space="0" w:color="auto"/>
        <w:right w:val="none" w:sz="0" w:space="0" w:color="auto"/>
      </w:divBdr>
    </w:div>
    <w:div w:id="1626689465">
      <w:bodyDiv w:val="1"/>
      <w:marLeft w:val="0"/>
      <w:marRight w:val="0"/>
      <w:marTop w:val="0"/>
      <w:marBottom w:val="0"/>
      <w:divBdr>
        <w:top w:val="none" w:sz="0" w:space="0" w:color="auto"/>
        <w:left w:val="none" w:sz="0" w:space="0" w:color="auto"/>
        <w:bottom w:val="none" w:sz="0" w:space="0" w:color="auto"/>
        <w:right w:val="none" w:sz="0" w:space="0" w:color="auto"/>
      </w:divBdr>
      <w:divsChild>
        <w:div w:id="159741099">
          <w:marLeft w:val="0"/>
          <w:marRight w:val="0"/>
          <w:marTop w:val="0"/>
          <w:marBottom w:val="0"/>
          <w:divBdr>
            <w:top w:val="none" w:sz="0" w:space="0" w:color="auto"/>
            <w:left w:val="none" w:sz="0" w:space="0" w:color="auto"/>
            <w:bottom w:val="none" w:sz="0" w:space="0" w:color="auto"/>
            <w:right w:val="none" w:sz="0" w:space="0" w:color="auto"/>
          </w:divBdr>
          <w:divsChild>
            <w:div w:id="20326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0909">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132620">
      <w:bodyDiv w:val="1"/>
      <w:marLeft w:val="0"/>
      <w:marRight w:val="0"/>
      <w:marTop w:val="0"/>
      <w:marBottom w:val="0"/>
      <w:divBdr>
        <w:top w:val="none" w:sz="0" w:space="0" w:color="auto"/>
        <w:left w:val="none" w:sz="0" w:space="0" w:color="auto"/>
        <w:bottom w:val="none" w:sz="0" w:space="0" w:color="auto"/>
        <w:right w:val="none" w:sz="0" w:space="0" w:color="auto"/>
      </w:divBdr>
    </w:div>
    <w:div w:id="1632516171">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2980920">
      <w:bodyDiv w:val="1"/>
      <w:marLeft w:val="0"/>
      <w:marRight w:val="0"/>
      <w:marTop w:val="0"/>
      <w:marBottom w:val="0"/>
      <w:divBdr>
        <w:top w:val="none" w:sz="0" w:space="0" w:color="auto"/>
        <w:left w:val="none" w:sz="0" w:space="0" w:color="auto"/>
        <w:bottom w:val="none" w:sz="0" w:space="0" w:color="auto"/>
        <w:right w:val="none" w:sz="0" w:space="0" w:color="auto"/>
      </w:divBdr>
    </w:div>
    <w:div w:id="1635256366">
      <w:bodyDiv w:val="1"/>
      <w:marLeft w:val="0"/>
      <w:marRight w:val="0"/>
      <w:marTop w:val="0"/>
      <w:marBottom w:val="0"/>
      <w:divBdr>
        <w:top w:val="none" w:sz="0" w:space="0" w:color="auto"/>
        <w:left w:val="none" w:sz="0" w:space="0" w:color="auto"/>
        <w:bottom w:val="none" w:sz="0" w:space="0" w:color="auto"/>
        <w:right w:val="none" w:sz="0" w:space="0" w:color="auto"/>
      </w:divBdr>
    </w:div>
    <w:div w:id="1636174893">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36905883">
      <w:bodyDiv w:val="1"/>
      <w:marLeft w:val="0"/>
      <w:marRight w:val="0"/>
      <w:marTop w:val="0"/>
      <w:marBottom w:val="0"/>
      <w:divBdr>
        <w:top w:val="none" w:sz="0" w:space="0" w:color="auto"/>
        <w:left w:val="none" w:sz="0" w:space="0" w:color="auto"/>
        <w:bottom w:val="none" w:sz="0" w:space="0" w:color="auto"/>
        <w:right w:val="none" w:sz="0" w:space="0" w:color="auto"/>
      </w:divBdr>
    </w:div>
    <w:div w:id="1640450365">
      <w:bodyDiv w:val="1"/>
      <w:marLeft w:val="0"/>
      <w:marRight w:val="0"/>
      <w:marTop w:val="0"/>
      <w:marBottom w:val="0"/>
      <w:divBdr>
        <w:top w:val="none" w:sz="0" w:space="0" w:color="auto"/>
        <w:left w:val="none" w:sz="0" w:space="0" w:color="auto"/>
        <w:bottom w:val="none" w:sz="0" w:space="0" w:color="auto"/>
        <w:right w:val="none" w:sz="0" w:space="0" w:color="auto"/>
      </w:divBdr>
      <w:divsChild>
        <w:div w:id="1160579719">
          <w:marLeft w:val="0"/>
          <w:marRight w:val="0"/>
          <w:marTop w:val="0"/>
          <w:marBottom w:val="0"/>
          <w:divBdr>
            <w:top w:val="none" w:sz="0" w:space="0" w:color="auto"/>
            <w:left w:val="none" w:sz="0" w:space="0" w:color="auto"/>
            <w:bottom w:val="none" w:sz="0" w:space="0" w:color="auto"/>
            <w:right w:val="none" w:sz="0" w:space="0" w:color="auto"/>
          </w:divBdr>
          <w:divsChild>
            <w:div w:id="3280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310">
      <w:bodyDiv w:val="1"/>
      <w:marLeft w:val="0"/>
      <w:marRight w:val="0"/>
      <w:marTop w:val="0"/>
      <w:marBottom w:val="0"/>
      <w:divBdr>
        <w:top w:val="none" w:sz="0" w:space="0" w:color="auto"/>
        <w:left w:val="none" w:sz="0" w:space="0" w:color="auto"/>
        <w:bottom w:val="none" w:sz="0" w:space="0" w:color="auto"/>
        <w:right w:val="none" w:sz="0" w:space="0" w:color="auto"/>
      </w:divBdr>
    </w:div>
    <w:div w:id="1647974386">
      <w:bodyDiv w:val="1"/>
      <w:marLeft w:val="0"/>
      <w:marRight w:val="0"/>
      <w:marTop w:val="0"/>
      <w:marBottom w:val="0"/>
      <w:divBdr>
        <w:top w:val="none" w:sz="0" w:space="0" w:color="auto"/>
        <w:left w:val="none" w:sz="0" w:space="0" w:color="auto"/>
        <w:bottom w:val="none" w:sz="0" w:space="0" w:color="auto"/>
        <w:right w:val="none" w:sz="0" w:space="0" w:color="auto"/>
      </w:divBdr>
      <w:divsChild>
        <w:div w:id="756101253">
          <w:marLeft w:val="0"/>
          <w:marRight w:val="0"/>
          <w:marTop w:val="0"/>
          <w:marBottom w:val="0"/>
          <w:divBdr>
            <w:top w:val="none" w:sz="0" w:space="0" w:color="auto"/>
            <w:left w:val="none" w:sz="0" w:space="0" w:color="auto"/>
            <w:bottom w:val="none" w:sz="0" w:space="0" w:color="auto"/>
            <w:right w:val="none" w:sz="0" w:space="0" w:color="auto"/>
          </w:divBdr>
          <w:divsChild>
            <w:div w:id="20636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487">
      <w:bodyDiv w:val="1"/>
      <w:marLeft w:val="0"/>
      <w:marRight w:val="0"/>
      <w:marTop w:val="0"/>
      <w:marBottom w:val="0"/>
      <w:divBdr>
        <w:top w:val="none" w:sz="0" w:space="0" w:color="auto"/>
        <w:left w:val="none" w:sz="0" w:space="0" w:color="auto"/>
        <w:bottom w:val="none" w:sz="0" w:space="0" w:color="auto"/>
        <w:right w:val="none" w:sz="0" w:space="0" w:color="auto"/>
      </w:divBdr>
      <w:divsChild>
        <w:div w:id="1845513971">
          <w:marLeft w:val="0"/>
          <w:marRight w:val="0"/>
          <w:marTop w:val="0"/>
          <w:marBottom w:val="0"/>
          <w:divBdr>
            <w:top w:val="none" w:sz="0" w:space="0" w:color="auto"/>
            <w:left w:val="none" w:sz="0" w:space="0" w:color="auto"/>
            <w:bottom w:val="none" w:sz="0" w:space="0" w:color="auto"/>
            <w:right w:val="none" w:sz="0" w:space="0" w:color="auto"/>
          </w:divBdr>
          <w:divsChild>
            <w:div w:id="10884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91757">
      <w:bodyDiv w:val="1"/>
      <w:marLeft w:val="0"/>
      <w:marRight w:val="0"/>
      <w:marTop w:val="0"/>
      <w:marBottom w:val="0"/>
      <w:divBdr>
        <w:top w:val="none" w:sz="0" w:space="0" w:color="auto"/>
        <w:left w:val="none" w:sz="0" w:space="0" w:color="auto"/>
        <w:bottom w:val="none" w:sz="0" w:space="0" w:color="auto"/>
        <w:right w:val="none" w:sz="0" w:space="0" w:color="auto"/>
      </w:divBdr>
      <w:divsChild>
        <w:div w:id="546575164">
          <w:marLeft w:val="0"/>
          <w:marRight w:val="0"/>
          <w:marTop w:val="0"/>
          <w:marBottom w:val="0"/>
          <w:divBdr>
            <w:top w:val="none" w:sz="0" w:space="0" w:color="auto"/>
            <w:left w:val="none" w:sz="0" w:space="0" w:color="auto"/>
            <w:bottom w:val="none" w:sz="0" w:space="0" w:color="auto"/>
            <w:right w:val="none" w:sz="0" w:space="0" w:color="auto"/>
          </w:divBdr>
          <w:divsChild>
            <w:div w:id="1291746257">
              <w:marLeft w:val="0"/>
              <w:marRight w:val="0"/>
              <w:marTop w:val="0"/>
              <w:marBottom w:val="0"/>
              <w:divBdr>
                <w:top w:val="none" w:sz="0" w:space="0" w:color="auto"/>
                <w:left w:val="none" w:sz="0" w:space="0" w:color="auto"/>
                <w:bottom w:val="none" w:sz="0" w:space="0" w:color="auto"/>
                <w:right w:val="none" w:sz="0" w:space="0" w:color="auto"/>
              </w:divBdr>
              <w:divsChild>
                <w:div w:id="1827669735">
                  <w:marLeft w:val="0"/>
                  <w:marRight w:val="0"/>
                  <w:marTop w:val="0"/>
                  <w:marBottom w:val="0"/>
                  <w:divBdr>
                    <w:top w:val="none" w:sz="0" w:space="0" w:color="auto"/>
                    <w:left w:val="none" w:sz="0" w:space="0" w:color="auto"/>
                    <w:bottom w:val="none" w:sz="0" w:space="0" w:color="auto"/>
                    <w:right w:val="none" w:sz="0" w:space="0" w:color="auto"/>
                  </w:divBdr>
                  <w:divsChild>
                    <w:div w:id="889533677">
                      <w:marLeft w:val="0"/>
                      <w:marRight w:val="0"/>
                      <w:marTop w:val="0"/>
                      <w:marBottom w:val="0"/>
                      <w:divBdr>
                        <w:top w:val="none" w:sz="0" w:space="0" w:color="auto"/>
                        <w:left w:val="none" w:sz="0" w:space="0" w:color="auto"/>
                        <w:bottom w:val="none" w:sz="0" w:space="0" w:color="auto"/>
                        <w:right w:val="none" w:sz="0" w:space="0" w:color="auto"/>
                      </w:divBdr>
                      <w:divsChild>
                        <w:div w:id="1925727598">
                          <w:marLeft w:val="0"/>
                          <w:marRight w:val="0"/>
                          <w:marTop w:val="0"/>
                          <w:marBottom w:val="0"/>
                          <w:divBdr>
                            <w:top w:val="none" w:sz="0" w:space="0" w:color="auto"/>
                            <w:left w:val="none" w:sz="0" w:space="0" w:color="auto"/>
                            <w:bottom w:val="none" w:sz="0" w:space="0" w:color="auto"/>
                            <w:right w:val="none" w:sz="0" w:space="0" w:color="auto"/>
                          </w:divBdr>
                          <w:divsChild>
                            <w:div w:id="20586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40552">
      <w:bodyDiv w:val="1"/>
      <w:marLeft w:val="0"/>
      <w:marRight w:val="0"/>
      <w:marTop w:val="0"/>
      <w:marBottom w:val="0"/>
      <w:divBdr>
        <w:top w:val="none" w:sz="0" w:space="0" w:color="auto"/>
        <w:left w:val="none" w:sz="0" w:space="0" w:color="auto"/>
        <w:bottom w:val="none" w:sz="0" w:space="0" w:color="auto"/>
        <w:right w:val="none" w:sz="0" w:space="0" w:color="auto"/>
      </w:divBdr>
      <w:divsChild>
        <w:div w:id="2043355681">
          <w:marLeft w:val="0"/>
          <w:marRight w:val="0"/>
          <w:marTop w:val="0"/>
          <w:marBottom w:val="0"/>
          <w:divBdr>
            <w:top w:val="none" w:sz="0" w:space="0" w:color="auto"/>
            <w:left w:val="none" w:sz="0" w:space="0" w:color="auto"/>
            <w:bottom w:val="none" w:sz="0" w:space="0" w:color="auto"/>
            <w:right w:val="none" w:sz="0" w:space="0" w:color="auto"/>
          </w:divBdr>
          <w:divsChild>
            <w:div w:id="36421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07975">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54045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1389">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59726725">
      <w:bodyDiv w:val="1"/>
      <w:marLeft w:val="0"/>
      <w:marRight w:val="0"/>
      <w:marTop w:val="0"/>
      <w:marBottom w:val="0"/>
      <w:divBdr>
        <w:top w:val="none" w:sz="0" w:space="0" w:color="auto"/>
        <w:left w:val="none" w:sz="0" w:space="0" w:color="auto"/>
        <w:bottom w:val="none" w:sz="0" w:space="0" w:color="auto"/>
        <w:right w:val="none" w:sz="0" w:space="0" w:color="auto"/>
      </w:divBdr>
    </w:div>
    <w:div w:id="1659921814">
      <w:bodyDiv w:val="1"/>
      <w:marLeft w:val="0"/>
      <w:marRight w:val="0"/>
      <w:marTop w:val="0"/>
      <w:marBottom w:val="0"/>
      <w:divBdr>
        <w:top w:val="none" w:sz="0" w:space="0" w:color="auto"/>
        <w:left w:val="none" w:sz="0" w:space="0" w:color="auto"/>
        <w:bottom w:val="none" w:sz="0" w:space="0" w:color="auto"/>
        <w:right w:val="none" w:sz="0" w:space="0" w:color="auto"/>
      </w:divBdr>
      <w:divsChild>
        <w:div w:id="783575377">
          <w:marLeft w:val="0"/>
          <w:marRight w:val="0"/>
          <w:marTop w:val="0"/>
          <w:marBottom w:val="0"/>
          <w:divBdr>
            <w:top w:val="none" w:sz="0" w:space="0" w:color="auto"/>
            <w:left w:val="none" w:sz="0" w:space="0" w:color="auto"/>
            <w:bottom w:val="none" w:sz="0" w:space="0" w:color="auto"/>
            <w:right w:val="none" w:sz="0" w:space="0" w:color="auto"/>
          </w:divBdr>
          <w:divsChild>
            <w:div w:id="17076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8026">
      <w:bodyDiv w:val="1"/>
      <w:marLeft w:val="0"/>
      <w:marRight w:val="0"/>
      <w:marTop w:val="0"/>
      <w:marBottom w:val="0"/>
      <w:divBdr>
        <w:top w:val="none" w:sz="0" w:space="0" w:color="auto"/>
        <w:left w:val="none" w:sz="0" w:space="0" w:color="auto"/>
        <w:bottom w:val="none" w:sz="0" w:space="0" w:color="auto"/>
        <w:right w:val="none" w:sz="0" w:space="0" w:color="auto"/>
      </w:divBdr>
      <w:divsChild>
        <w:div w:id="187719222">
          <w:marLeft w:val="0"/>
          <w:marRight w:val="0"/>
          <w:marTop w:val="0"/>
          <w:marBottom w:val="0"/>
          <w:divBdr>
            <w:top w:val="none" w:sz="0" w:space="0" w:color="auto"/>
            <w:left w:val="none" w:sz="0" w:space="0" w:color="auto"/>
            <w:bottom w:val="none" w:sz="0" w:space="0" w:color="auto"/>
            <w:right w:val="none" w:sz="0" w:space="0" w:color="auto"/>
          </w:divBdr>
          <w:divsChild>
            <w:div w:id="1982079048">
              <w:marLeft w:val="0"/>
              <w:marRight w:val="0"/>
              <w:marTop w:val="0"/>
              <w:marBottom w:val="0"/>
              <w:divBdr>
                <w:top w:val="none" w:sz="0" w:space="0" w:color="auto"/>
                <w:left w:val="none" w:sz="0" w:space="0" w:color="auto"/>
                <w:bottom w:val="none" w:sz="0" w:space="0" w:color="auto"/>
                <w:right w:val="none" w:sz="0" w:space="0" w:color="auto"/>
              </w:divBdr>
              <w:divsChild>
                <w:div w:id="261956597">
                  <w:marLeft w:val="0"/>
                  <w:marRight w:val="0"/>
                  <w:marTop w:val="0"/>
                  <w:marBottom w:val="0"/>
                  <w:divBdr>
                    <w:top w:val="none" w:sz="0" w:space="0" w:color="auto"/>
                    <w:left w:val="none" w:sz="0" w:space="0" w:color="auto"/>
                    <w:bottom w:val="none" w:sz="0" w:space="0" w:color="auto"/>
                    <w:right w:val="none" w:sz="0" w:space="0" w:color="auto"/>
                  </w:divBdr>
                  <w:divsChild>
                    <w:div w:id="1552810915">
                      <w:marLeft w:val="0"/>
                      <w:marRight w:val="0"/>
                      <w:marTop w:val="0"/>
                      <w:marBottom w:val="0"/>
                      <w:divBdr>
                        <w:top w:val="none" w:sz="0" w:space="0" w:color="auto"/>
                        <w:left w:val="none" w:sz="0" w:space="0" w:color="auto"/>
                        <w:bottom w:val="none" w:sz="0" w:space="0" w:color="auto"/>
                        <w:right w:val="none" w:sz="0" w:space="0" w:color="auto"/>
                      </w:divBdr>
                      <w:divsChild>
                        <w:div w:id="762145208">
                          <w:marLeft w:val="0"/>
                          <w:marRight w:val="0"/>
                          <w:marTop w:val="0"/>
                          <w:marBottom w:val="0"/>
                          <w:divBdr>
                            <w:top w:val="none" w:sz="0" w:space="0" w:color="auto"/>
                            <w:left w:val="none" w:sz="0" w:space="0" w:color="auto"/>
                            <w:bottom w:val="none" w:sz="0" w:space="0" w:color="auto"/>
                            <w:right w:val="none" w:sz="0" w:space="0" w:color="auto"/>
                          </w:divBdr>
                          <w:divsChild>
                            <w:div w:id="196997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043254">
      <w:bodyDiv w:val="1"/>
      <w:marLeft w:val="0"/>
      <w:marRight w:val="0"/>
      <w:marTop w:val="0"/>
      <w:marBottom w:val="0"/>
      <w:divBdr>
        <w:top w:val="none" w:sz="0" w:space="0" w:color="auto"/>
        <w:left w:val="none" w:sz="0" w:space="0" w:color="auto"/>
        <w:bottom w:val="none" w:sz="0" w:space="0" w:color="auto"/>
        <w:right w:val="none" w:sz="0" w:space="0" w:color="auto"/>
      </w:divBdr>
    </w:div>
    <w:div w:id="1664121600">
      <w:bodyDiv w:val="1"/>
      <w:marLeft w:val="0"/>
      <w:marRight w:val="0"/>
      <w:marTop w:val="0"/>
      <w:marBottom w:val="0"/>
      <w:divBdr>
        <w:top w:val="none" w:sz="0" w:space="0" w:color="auto"/>
        <w:left w:val="none" w:sz="0" w:space="0" w:color="auto"/>
        <w:bottom w:val="none" w:sz="0" w:space="0" w:color="auto"/>
        <w:right w:val="none" w:sz="0" w:space="0" w:color="auto"/>
      </w:divBdr>
      <w:divsChild>
        <w:div w:id="112600713">
          <w:marLeft w:val="0"/>
          <w:marRight w:val="0"/>
          <w:marTop w:val="0"/>
          <w:marBottom w:val="0"/>
          <w:divBdr>
            <w:top w:val="none" w:sz="0" w:space="0" w:color="auto"/>
            <w:left w:val="none" w:sz="0" w:space="0" w:color="auto"/>
            <w:bottom w:val="none" w:sz="0" w:space="0" w:color="auto"/>
            <w:right w:val="none" w:sz="0" w:space="0" w:color="auto"/>
          </w:divBdr>
          <w:divsChild>
            <w:div w:id="171936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090">
      <w:bodyDiv w:val="1"/>
      <w:marLeft w:val="0"/>
      <w:marRight w:val="0"/>
      <w:marTop w:val="0"/>
      <w:marBottom w:val="0"/>
      <w:divBdr>
        <w:top w:val="none" w:sz="0" w:space="0" w:color="auto"/>
        <w:left w:val="none" w:sz="0" w:space="0" w:color="auto"/>
        <w:bottom w:val="none" w:sz="0" w:space="0" w:color="auto"/>
        <w:right w:val="none" w:sz="0" w:space="0" w:color="auto"/>
      </w:divBdr>
    </w:div>
    <w:div w:id="1664775444">
      <w:bodyDiv w:val="1"/>
      <w:marLeft w:val="0"/>
      <w:marRight w:val="0"/>
      <w:marTop w:val="0"/>
      <w:marBottom w:val="0"/>
      <w:divBdr>
        <w:top w:val="none" w:sz="0" w:space="0" w:color="auto"/>
        <w:left w:val="none" w:sz="0" w:space="0" w:color="auto"/>
        <w:bottom w:val="none" w:sz="0" w:space="0" w:color="auto"/>
        <w:right w:val="none" w:sz="0" w:space="0" w:color="auto"/>
      </w:divBdr>
      <w:divsChild>
        <w:div w:id="1462724871">
          <w:marLeft w:val="0"/>
          <w:marRight w:val="0"/>
          <w:marTop w:val="0"/>
          <w:marBottom w:val="0"/>
          <w:divBdr>
            <w:top w:val="none" w:sz="0" w:space="0" w:color="auto"/>
            <w:left w:val="none" w:sz="0" w:space="0" w:color="auto"/>
            <w:bottom w:val="none" w:sz="0" w:space="0" w:color="auto"/>
            <w:right w:val="none" w:sz="0" w:space="0" w:color="auto"/>
          </w:divBdr>
          <w:divsChild>
            <w:div w:id="17691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83062">
      <w:bodyDiv w:val="1"/>
      <w:marLeft w:val="0"/>
      <w:marRight w:val="0"/>
      <w:marTop w:val="0"/>
      <w:marBottom w:val="0"/>
      <w:divBdr>
        <w:top w:val="none" w:sz="0" w:space="0" w:color="auto"/>
        <w:left w:val="none" w:sz="0" w:space="0" w:color="auto"/>
        <w:bottom w:val="none" w:sz="0" w:space="0" w:color="auto"/>
        <w:right w:val="none" w:sz="0" w:space="0" w:color="auto"/>
      </w:divBdr>
    </w:div>
    <w:div w:id="166562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8052502">
      <w:bodyDiv w:val="1"/>
      <w:marLeft w:val="0"/>
      <w:marRight w:val="0"/>
      <w:marTop w:val="0"/>
      <w:marBottom w:val="0"/>
      <w:divBdr>
        <w:top w:val="none" w:sz="0" w:space="0" w:color="auto"/>
        <w:left w:val="none" w:sz="0" w:space="0" w:color="auto"/>
        <w:bottom w:val="none" w:sz="0" w:space="0" w:color="auto"/>
        <w:right w:val="none" w:sz="0" w:space="0" w:color="auto"/>
      </w:divBdr>
      <w:divsChild>
        <w:div w:id="107550055">
          <w:marLeft w:val="0"/>
          <w:marRight w:val="0"/>
          <w:marTop w:val="0"/>
          <w:marBottom w:val="0"/>
          <w:divBdr>
            <w:top w:val="none" w:sz="0" w:space="0" w:color="auto"/>
            <w:left w:val="none" w:sz="0" w:space="0" w:color="auto"/>
            <w:bottom w:val="none" w:sz="0" w:space="0" w:color="auto"/>
            <w:right w:val="none" w:sz="0" w:space="0" w:color="auto"/>
          </w:divBdr>
          <w:divsChild>
            <w:div w:id="1262689025">
              <w:marLeft w:val="0"/>
              <w:marRight w:val="0"/>
              <w:marTop w:val="0"/>
              <w:marBottom w:val="0"/>
              <w:divBdr>
                <w:top w:val="none" w:sz="0" w:space="0" w:color="auto"/>
                <w:left w:val="none" w:sz="0" w:space="0" w:color="auto"/>
                <w:bottom w:val="none" w:sz="0" w:space="0" w:color="auto"/>
                <w:right w:val="none" w:sz="0" w:space="0" w:color="auto"/>
              </w:divBdr>
              <w:divsChild>
                <w:div w:id="668101418">
                  <w:marLeft w:val="0"/>
                  <w:marRight w:val="0"/>
                  <w:marTop w:val="0"/>
                  <w:marBottom w:val="0"/>
                  <w:divBdr>
                    <w:top w:val="none" w:sz="0" w:space="0" w:color="auto"/>
                    <w:left w:val="none" w:sz="0" w:space="0" w:color="auto"/>
                    <w:bottom w:val="none" w:sz="0" w:space="0" w:color="auto"/>
                    <w:right w:val="none" w:sz="0" w:space="0" w:color="auto"/>
                  </w:divBdr>
                  <w:divsChild>
                    <w:div w:id="1910925117">
                      <w:marLeft w:val="0"/>
                      <w:marRight w:val="0"/>
                      <w:marTop w:val="0"/>
                      <w:marBottom w:val="0"/>
                      <w:divBdr>
                        <w:top w:val="none" w:sz="0" w:space="0" w:color="auto"/>
                        <w:left w:val="none" w:sz="0" w:space="0" w:color="auto"/>
                        <w:bottom w:val="none" w:sz="0" w:space="0" w:color="auto"/>
                        <w:right w:val="none" w:sz="0" w:space="0" w:color="auto"/>
                      </w:divBdr>
                      <w:divsChild>
                        <w:div w:id="737829251">
                          <w:marLeft w:val="0"/>
                          <w:marRight w:val="0"/>
                          <w:marTop w:val="0"/>
                          <w:marBottom w:val="0"/>
                          <w:divBdr>
                            <w:top w:val="none" w:sz="0" w:space="0" w:color="auto"/>
                            <w:left w:val="none" w:sz="0" w:space="0" w:color="auto"/>
                            <w:bottom w:val="none" w:sz="0" w:space="0" w:color="auto"/>
                            <w:right w:val="none" w:sz="0" w:space="0" w:color="auto"/>
                          </w:divBdr>
                          <w:divsChild>
                            <w:div w:id="424696573">
                              <w:marLeft w:val="0"/>
                              <w:marRight w:val="0"/>
                              <w:marTop w:val="0"/>
                              <w:marBottom w:val="0"/>
                              <w:divBdr>
                                <w:top w:val="none" w:sz="0" w:space="0" w:color="auto"/>
                                <w:left w:val="none" w:sz="0" w:space="0" w:color="auto"/>
                                <w:bottom w:val="none" w:sz="0" w:space="0" w:color="auto"/>
                                <w:right w:val="none" w:sz="0" w:space="0" w:color="auto"/>
                              </w:divBdr>
                              <w:divsChild>
                                <w:div w:id="716390292">
                                  <w:marLeft w:val="0"/>
                                  <w:marRight w:val="0"/>
                                  <w:marTop w:val="0"/>
                                  <w:marBottom w:val="0"/>
                                  <w:divBdr>
                                    <w:top w:val="none" w:sz="0" w:space="0" w:color="auto"/>
                                    <w:left w:val="none" w:sz="0" w:space="0" w:color="auto"/>
                                    <w:bottom w:val="none" w:sz="0" w:space="0" w:color="auto"/>
                                    <w:right w:val="none" w:sz="0" w:space="0" w:color="auto"/>
                                  </w:divBdr>
                                  <w:divsChild>
                                    <w:div w:id="1322857083">
                                      <w:marLeft w:val="0"/>
                                      <w:marRight w:val="0"/>
                                      <w:marTop w:val="0"/>
                                      <w:marBottom w:val="0"/>
                                      <w:divBdr>
                                        <w:top w:val="none" w:sz="0" w:space="0" w:color="auto"/>
                                        <w:left w:val="none" w:sz="0" w:space="0" w:color="auto"/>
                                        <w:bottom w:val="none" w:sz="0" w:space="0" w:color="auto"/>
                                        <w:right w:val="none" w:sz="0" w:space="0" w:color="auto"/>
                                      </w:divBdr>
                                      <w:divsChild>
                                        <w:div w:id="1031615700">
                                          <w:marLeft w:val="0"/>
                                          <w:marRight w:val="0"/>
                                          <w:marTop w:val="0"/>
                                          <w:marBottom w:val="0"/>
                                          <w:divBdr>
                                            <w:top w:val="none" w:sz="0" w:space="0" w:color="auto"/>
                                            <w:left w:val="none" w:sz="0" w:space="0" w:color="auto"/>
                                            <w:bottom w:val="none" w:sz="0" w:space="0" w:color="auto"/>
                                            <w:right w:val="none" w:sz="0" w:space="0" w:color="auto"/>
                                          </w:divBdr>
                                          <w:divsChild>
                                            <w:div w:id="875044836">
                                              <w:marLeft w:val="0"/>
                                              <w:marRight w:val="0"/>
                                              <w:marTop w:val="0"/>
                                              <w:marBottom w:val="0"/>
                                              <w:divBdr>
                                                <w:top w:val="none" w:sz="0" w:space="0" w:color="auto"/>
                                                <w:left w:val="none" w:sz="0" w:space="0" w:color="auto"/>
                                                <w:bottom w:val="none" w:sz="0" w:space="0" w:color="auto"/>
                                                <w:right w:val="none" w:sz="0" w:space="0" w:color="auto"/>
                                              </w:divBdr>
                                              <w:divsChild>
                                                <w:div w:id="1938977091">
                                                  <w:marLeft w:val="0"/>
                                                  <w:marRight w:val="0"/>
                                                  <w:marTop w:val="0"/>
                                                  <w:marBottom w:val="0"/>
                                                  <w:divBdr>
                                                    <w:top w:val="none" w:sz="0" w:space="0" w:color="auto"/>
                                                    <w:left w:val="none" w:sz="0" w:space="0" w:color="auto"/>
                                                    <w:bottom w:val="none" w:sz="0" w:space="0" w:color="auto"/>
                                                    <w:right w:val="none" w:sz="0" w:space="0" w:color="auto"/>
                                                  </w:divBdr>
                                                  <w:divsChild>
                                                    <w:div w:id="233593035">
                                                      <w:marLeft w:val="0"/>
                                                      <w:marRight w:val="0"/>
                                                      <w:marTop w:val="0"/>
                                                      <w:marBottom w:val="0"/>
                                                      <w:divBdr>
                                                        <w:top w:val="none" w:sz="0" w:space="0" w:color="auto"/>
                                                        <w:left w:val="none" w:sz="0" w:space="0" w:color="auto"/>
                                                        <w:bottom w:val="none" w:sz="0" w:space="0" w:color="auto"/>
                                                        <w:right w:val="none" w:sz="0" w:space="0" w:color="auto"/>
                                                      </w:divBdr>
                                                      <w:divsChild>
                                                        <w:div w:id="19258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797079">
                                              <w:marLeft w:val="0"/>
                                              <w:marRight w:val="0"/>
                                              <w:marTop w:val="0"/>
                                              <w:marBottom w:val="0"/>
                                              <w:divBdr>
                                                <w:top w:val="none" w:sz="0" w:space="0" w:color="auto"/>
                                                <w:left w:val="none" w:sz="0" w:space="0" w:color="auto"/>
                                                <w:bottom w:val="none" w:sz="0" w:space="0" w:color="auto"/>
                                                <w:right w:val="none" w:sz="0" w:space="0" w:color="auto"/>
                                              </w:divBdr>
                                              <w:divsChild>
                                                <w:div w:id="1032606931">
                                                  <w:marLeft w:val="0"/>
                                                  <w:marRight w:val="0"/>
                                                  <w:marTop w:val="0"/>
                                                  <w:marBottom w:val="0"/>
                                                  <w:divBdr>
                                                    <w:top w:val="none" w:sz="0" w:space="0" w:color="auto"/>
                                                    <w:left w:val="none" w:sz="0" w:space="0" w:color="auto"/>
                                                    <w:bottom w:val="none" w:sz="0" w:space="0" w:color="auto"/>
                                                    <w:right w:val="none" w:sz="0" w:space="0" w:color="auto"/>
                                                  </w:divBdr>
                                                  <w:divsChild>
                                                    <w:div w:id="1113598577">
                                                      <w:marLeft w:val="0"/>
                                                      <w:marRight w:val="0"/>
                                                      <w:marTop w:val="0"/>
                                                      <w:marBottom w:val="0"/>
                                                      <w:divBdr>
                                                        <w:top w:val="none" w:sz="0" w:space="0" w:color="auto"/>
                                                        <w:left w:val="none" w:sz="0" w:space="0" w:color="auto"/>
                                                        <w:bottom w:val="none" w:sz="0" w:space="0" w:color="auto"/>
                                                        <w:right w:val="none" w:sz="0" w:space="0" w:color="auto"/>
                                                      </w:divBdr>
                                                      <w:divsChild>
                                                        <w:div w:id="192298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83494302">
          <w:marLeft w:val="0"/>
          <w:marRight w:val="0"/>
          <w:marTop w:val="0"/>
          <w:marBottom w:val="0"/>
          <w:divBdr>
            <w:top w:val="none" w:sz="0" w:space="0" w:color="auto"/>
            <w:left w:val="none" w:sz="0" w:space="0" w:color="auto"/>
            <w:bottom w:val="none" w:sz="0" w:space="0" w:color="auto"/>
            <w:right w:val="none" w:sz="0" w:space="0" w:color="auto"/>
          </w:divBdr>
          <w:divsChild>
            <w:div w:id="150870572">
              <w:marLeft w:val="0"/>
              <w:marRight w:val="0"/>
              <w:marTop w:val="0"/>
              <w:marBottom w:val="0"/>
              <w:divBdr>
                <w:top w:val="none" w:sz="0" w:space="0" w:color="auto"/>
                <w:left w:val="none" w:sz="0" w:space="0" w:color="auto"/>
                <w:bottom w:val="none" w:sz="0" w:space="0" w:color="auto"/>
                <w:right w:val="none" w:sz="0" w:space="0" w:color="auto"/>
              </w:divBdr>
              <w:divsChild>
                <w:div w:id="1979333596">
                  <w:marLeft w:val="0"/>
                  <w:marRight w:val="0"/>
                  <w:marTop w:val="0"/>
                  <w:marBottom w:val="0"/>
                  <w:divBdr>
                    <w:top w:val="none" w:sz="0" w:space="0" w:color="auto"/>
                    <w:left w:val="none" w:sz="0" w:space="0" w:color="auto"/>
                    <w:bottom w:val="none" w:sz="0" w:space="0" w:color="auto"/>
                    <w:right w:val="none" w:sz="0" w:space="0" w:color="auto"/>
                  </w:divBdr>
                  <w:divsChild>
                    <w:div w:id="26766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40182">
      <w:bodyDiv w:val="1"/>
      <w:marLeft w:val="0"/>
      <w:marRight w:val="0"/>
      <w:marTop w:val="0"/>
      <w:marBottom w:val="0"/>
      <w:divBdr>
        <w:top w:val="none" w:sz="0" w:space="0" w:color="auto"/>
        <w:left w:val="none" w:sz="0" w:space="0" w:color="auto"/>
        <w:bottom w:val="none" w:sz="0" w:space="0" w:color="auto"/>
        <w:right w:val="none" w:sz="0" w:space="0" w:color="auto"/>
      </w:divBdr>
      <w:divsChild>
        <w:div w:id="522204803">
          <w:marLeft w:val="0"/>
          <w:marRight w:val="0"/>
          <w:marTop w:val="0"/>
          <w:marBottom w:val="0"/>
          <w:divBdr>
            <w:top w:val="none" w:sz="0" w:space="0" w:color="auto"/>
            <w:left w:val="none" w:sz="0" w:space="0" w:color="auto"/>
            <w:bottom w:val="none" w:sz="0" w:space="0" w:color="auto"/>
            <w:right w:val="none" w:sz="0" w:space="0" w:color="auto"/>
          </w:divBdr>
          <w:divsChild>
            <w:div w:id="83121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2059">
      <w:bodyDiv w:val="1"/>
      <w:marLeft w:val="0"/>
      <w:marRight w:val="0"/>
      <w:marTop w:val="0"/>
      <w:marBottom w:val="0"/>
      <w:divBdr>
        <w:top w:val="none" w:sz="0" w:space="0" w:color="auto"/>
        <w:left w:val="none" w:sz="0" w:space="0" w:color="auto"/>
        <w:bottom w:val="none" w:sz="0" w:space="0" w:color="auto"/>
        <w:right w:val="none" w:sz="0" w:space="0" w:color="auto"/>
      </w:divBdr>
      <w:divsChild>
        <w:div w:id="1091657013">
          <w:marLeft w:val="0"/>
          <w:marRight w:val="0"/>
          <w:marTop w:val="0"/>
          <w:marBottom w:val="0"/>
          <w:divBdr>
            <w:top w:val="none" w:sz="0" w:space="0" w:color="auto"/>
            <w:left w:val="none" w:sz="0" w:space="0" w:color="auto"/>
            <w:bottom w:val="none" w:sz="0" w:space="0" w:color="auto"/>
            <w:right w:val="none" w:sz="0" w:space="0" w:color="auto"/>
          </w:divBdr>
          <w:divsChild>
            <w:div w:id="8768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0886124">
      <w:bodyDiv w:val="1"/>
      <w:marLeft w:val="0"/>
      <w:marRight w:val="0"/>
      <w:marTop w:val="0"/>
      <w:marBottom w:val="0"/>
      <w:divBdr>
        <w:top w:val="none" w:sz="0" w:space="0" w:color="auto"/>
        <w:left w:val="none" w:sz="0" w:space="0" w:color="auto"/>
        <w:bottom w:val="none" w:sz="0" w:space="0" w:color="auto"/>
        <w:right w:val="none" w:sz="0" w:space="0" w:color="auto"/>
      </w:divBdr>
    </w:div>
    <w:div w:id="1683240418">
      <w:bodyDiv w:val="1"/>
      <w:marLeft w:val="0"/>
      <w:marRight w:val="0"/>
      <w:marTop w:val="0"/>
      <w:marBottom w:val="0"/>
      <w:divBdr>
        <w:top w:val="none" w:sz="0" w:space="0" w:color="auto"/>
        <w:left w:val="none" w:sz="0" w:space="0" w:color="auto"/>
        <w:bottom w:val="none" w:sz="0" w:space="0" w:color="auto"/>
        <w:right w:val="none" w:sz="0" w:space="0" w:color="auto"/>
      </w:divBdr>
      <w:divsChild>
        <w:div w:id="2135560856">
          <w:marLeft w:val="0"/>
          <w:marRight w:val="0"/>
          <w:marTop w:val="0"/>
          <w:marBottom w:val="0"/>
          <w:divBdr>
            <w:top w:val="none" w:sz="0" w:space="0" w:color="auto"/>
            <w:left w:val="none" w:sz="0" w:space="0" w:color="auto"/>
            <w:bottom w:val="none" w:sz="0" w:space="0" w:color="auto"/>
            <w:right w:val="none" w:sz="0" w:space="0" w:color="auto"/>
          </w:divBdr>
          <w:divsChild>
            <w:div w:id="20021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7292150">
      <w:bodyDiv w:val="1"/>
      <w:marLeft w:val="0"/>
      <w:marRight w:val="0"/>
      <w:marTop w:val="0"/>
      <w:marBottom w:val="0"/>
      <w:divBdr>
        <w:top w:val="none" w:sz="0" w:space="0" w:color="auto"/>
        <w:left w:val="none" w:sz="0" w:space="0" w:color="auto"/>
        <w:bottom w:val="none" w:sz="0" w:space="0" w:color="auto"/>
        <w:right w:val="none" w:sz="0" w:space="0" w:color="auto"/>
      </w:divBdr>
      <w:divsChild>
        <w:div w:id="446899745">
          <w:marLeft w:val="0"/>
          <w:marRight w:val="0"/>
          <w:marTop w:val="0"/>
          <w:marBottom w:val="0"/>
          <w:divBdr>
            <w:top w:val="none" w:sz="0" w:space="0" w:color="auto"/>
            <w:left w:val="none" w:sz="0" w:space="0" w:color="auto"/>
            <w:bottom w:val="none" w:sz="0" w:space="0" w:color="auto"/>
            <w:right w:val="none" w:sz="0" w:space="0" w:color="auto"/>
          </w:divBdr>
          <w:divsChild>
            <w:div w:id="12879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4527124">
      <w:bodyDiv w:val="1"/>
      <w:marLeft w:val="0"/>
      <w:marRight w:val="0"/>
      <w:marTop w:val="0"/>
      <w:marBottom w:val="0"/>
      <w:divBdr>
        <w:top w:val="none" w:sz="0" w:space="0" w:color="auto"/>
        <w:left w:val="none" w:sz="0" w:space="0" w:color="auto"/>
        <w:bottom w:val="none" w:sz="0" w:space="0" w:color="auto"/>
        <w:right w:val="none" w:sz="0" w:space="0" w:color="auto"/>
      </w:divBdr>
    </w:div>
    <w:div w:id="1697269206">
      <w:bodyDiv w:val="1"/>
      <w:marLeft w:val="0"/>
      <w:marRight w:val="0"/>
      <w:marTop w:val="0"/>
      <w:marBottom w:val="0"/>
      <w:divBdr>
        <w:top w:val="none" w:sz="0" w:space="0" w:color="auto"/>
        <w:left w:val="none" w:sz="0" w:space="0" w:color="auto"/>
        <w:bottom w:val="none" w:sz="0" w:space="0" w:color="auto"/>
        <w:right w:val="none" w:sz="0" w:space="0" w:color="auto"/>
      </w:divBdr>
    </w:div>
    <w:div w:id="1697729585">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1659073">
      <w:bodyDiv w:val="1"/>
      <w:marLeft w:val="0"/>
      <w:marRight w:val="0"/>
      <w:marTop w:val="0"/>
      <w:marBottom w:val="0"/>
      <w:divBdr>
        <w:top w:val="none" w:sz="0" w:space="0" w:color="auto"/>
        <w:left w:val="none" w:sz="0" w:space="0" w:color="auto"/>
        <w:bottom w:val="none" w:sz="0" w:space="0" w:color="auto"/>
        <w:right w:val="none" w:sz="0" w:space="0" w:color="auto"/>
      </w:divBdr>
    </w:div>
    <w:div w:id="1701973877">
      <w:bodyDiv w:val="1"/>
      <w:marLeft w:val="0"/>
      <w:marRight w:val="0"/>
      <w:marTop w:val="0"/>
      <w:marBottom w:val="0"/>
      <w:divBdr>
        <w:top w:val="none" w:sz="0" w:space="0" w:color="auto"/>
        <w:left w:val="none" w:sz="0" w:space="0" w:color="auto"/>
        <w:bottom w:val="none" w:sz="0" w:space="0" w:color="auto"/>
        <w:right w:val="none" w:sz="0" w:space="0" w:color="auto"/>
      </w:divBdr>
      <w:divsChild>
        <w:div w:id="188571374">
          <w:marLeft w:val="0"/>
          <w:marRight w:val="0"/>
          <w:marTop w:val="0"/>
          <w:marBottom w:val="0"/>
          <w:divBdr>
            <w:top w:val="none" w:sz="0" w:space="0" w:color="auto"/>
            <w:left w:val="none" w:sz="0" w:space="0" w:color="auto"/>
            <w:bottom w:val="none" w:sz="0" w:space="0" w:color="auto"/>
            <w:right w:val="none" w:sz="0" w:space="0" w:color="auto"/>
          </w:divBdr>
          <w:divsChild>
            <w:div w:id="7372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07410951">
      <w:bodyDiv w:val="1"/>
      <w:marLeft w:val="0"/>
      <w:marRight w:val="0"/>
      <w:marTop w:val="0"/>
      <w:marBottom w:val="0"/>
      <w:divBdr>
        <w:top w:val="none" w:sz="0" w:space="0" w:color="auto"/>
        <w:left w:val="none" w:sz="0" w:space="0" w:color="auto"/>
        <w:bottom w:val="none" w:sz="0" w:space="0" w:color="auto"/>
        <w:right w:val="none" w:sz="0" w:space="0" w:color="auto"/>
      </w:divBdr>
      <w:divsChild>
        <w:div w:id="1290546505">
          <w:marLeft w:val="0"/>
          <w:marRight w:val="0"/>
          <w:marTop w:val="0"/>
          <w:marBottom w:val="0"/>
          <w:divBdr>
            <w:top w:val="none" w:sz="0" w:space="0" w:color="auto"/>
            <w:left w:val="none" w:sz="0" w:space="0" w:color="auto"/>
            <w:bottom w:val="none" w:sz="0" w:space="0" w:color="auto"/>
            <w:right w:val="none" w:sz="0" w:space="0" w:color="auto"/>
          </w:divBdr>
          <w:divsChild>
            <w:div w:id="549850815">
              <w:marLeft w:val="0"/>
              <w:marRight w:val="0"/>
              <w:marTop w:val="0"/>
              <w:marBottom w:val="0"/>
              <w:divBdr>
                <w:top w:val="none" w:sz="0" w:space="0" w:color="auto"/>
                <w:left w:val="none" w:sz="0" w:space="0" w:color="auto"/>
                <w:bottom w:val="none" w:sz="0" w:space="0" w:color="auto"/>
                <w:right w:val="none" w:sz="0" w:space="0" w:color="auto"/>
              </w:divBdr>
              <w:divsChild>
                <w:div w:id="634068638">
                  <w:marLeft w:val="0"/>
                  <w:marRight w:val="0"/>
                  <w:marTop w:val="0"/>
                  <w:marBottom w:val="0"/>
                  <w:divBdr>
                    <w:top w:val="none" w:sz="0" w:space="0" w:color="auto"/>
                    <w:left w:val="none" w:sz="0" w:space="0" w:color="auto"/>
                    <w:bottom w:val="none" w:sz="0" w:space="0" w:color="auto"/>
                    <w:right w:val="none" w:sz="0" w:space="0" w:color="auto"/>
                  </w:divBdr>
                  <w:divsChild>
                    <w:div w:id="1457481613">
                      <w:marLeft w:val="0"/>
                      <w:marRight w:val="0"/>
                      <w:marTop w:val="0"/>
                      <w:marBottom w:val="0"/>
                      <w:divBdr>
                        <w:top w:val="none" w:sz="0" w:space="0" w:color="auto"/>
                        <w:left w:val="none" w:sz="0" w:space="0" w:color="auto"/>
                        <w:bottom w:val="none" w:sz="0" w:space="0" w:color="auto"/>
                        <w:right w:val="none" w:sz="0" w:space="0" w:color="auto"/>
                      </w:divBdr>
                      <w:divsChild>
                        <w:div w:id="524094574">
                          <w:marLeft w:val="0"/>
                          <w:marRight w:val="0"/>
                          <w:marTop w:val="0"/>
                          <w:marBottom w:val="0"/>
                          <w:divBdr>
                            <w:top w:val="none" w:sz="0" w:space="0" w:color="auto"/>
                            <w:left w:val="none" w:sz="0" w:space="0" w:color="auto"/>
                            <w:bottom w:val="none" w:sz="0" w:space="0" w:color="auto"/>
                            <w:right w:val="none" w:sz="0" w:space="0" w:color="auto"/>
                          </w:divBdr>
                          <w:divsChild>
                            <w:div w:id="11904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876450">
      <w:bodyDiv w:val="1"/>
      <w:marLeft w:val="0"/>
      <w:marRight w:val="0"/>
      <w:marTop w:val="0"/>
      <w:marBottom w:val="0"/>
      <w:divBdr>
        <w:top w:val="none" w:sz="0" w:space="0" w:color="auto"/>
        <w:left w:val="none" w:sz="0" w:space="0" w:color="auto"/>
        <w:bottom w:val="none" w:sz="0" w:space="0" w:color="auto"/>
        <w:right w:val="none" w:sz="0" w:space="0" w:color="auto"/>
      </w:divBdr>
    </w:div>
    <w:div w:id="1714841733">
      <w:bodyDiv w:val="1"/>
      <w:marLeft w:val="0"/>
      <w:marRight w:val="0"/>
      <w:marTop w:val="0"/>
      <w:marBottom w:val="0"/>
      <w:divBdr>
        <w:top w:val="none" w:sz="0" w:space="0" w:color="auto"/>
        <w:left w:val="none" w:sz="0" w:space="0" w:color="auto"/>
        <w:bottom w:val="none" w:sz="0" w:space="0" w:color="auto"/>
        <w:right w:val="none" w:sz="0" w:space="0" w:color="auto"/>
      </w:divBdr>
      <w:divsChild>
        <w:div w:id="1761490680">
          <w:marLeft w:val="0"/>
          <w:marRight w:val="0"/>
          <w:marTop w:val="0"/>
          <w:marBottom w:val="0"/>
          <w:divBdr>
            <w:top w:val="none" w:sz="0" w:space="0" w:color="auto"/>
            <w:left w:val="none" w:sz="0" w:space="0" w:color="auto"/>
            <w:bottom w:val="none" w:sz="0" w:space="0" w:color="auto"/>
            <w:right w:val="none" w:sz="0" w:space="0" w:color="auto"/>
          </w:divBdr>
          <w:divsChild>
            <w:div w:id="79896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8237570">
      <w:bodyDiv w:val="1"/>
      <w:marLeft w:val="0"/>
      <w:marRight w:val="0"/>
      <w:marTop w:val="0"/>
      <w:marBottom w:val="0"/>
      <w:divBdr>
        <w:top w:val="none" w:sz="0" w:space="0" w:color="auto"/>
        <w:left w:val="none" w:sz="0" w:space="0" w:color="auto"/>
        <w:bottom w:val="none" w:sz="0" w:space="0" w:color="auto"/>
        <w:right w:val="none" w:sz="0" w:space="0" w:color="auto"/>
      </w:divBdr>
      <w:divsChild>
        <w:div w:id="1462191004">
          <w:marLeft w:val="0"/>
          <w:marRight w:val="0"/>
          <w:marTop w:val="0"/>
          <w:marBottom w:val="0"/>
          <w:divBdr>
            <w:top w:val="none" w:sz="0" w:space="0" w:color="auto"/>
            <w:left w:val="none" w:sz="0" w:space="0" w:color="auto"/>
            <w:bottom w:val="none" w:sz="0" w:space="0" w:color="auto"/>
            <w:right w:val="none" w:sz="0" w:space="0" w:color="auto"/>
          </w:divBdr>
          <w:divsChild>
            <w:div w:id="868103664">
              <w:marLeft w:val="0"/>
              <w:marRight w:val="0"/>
              <w:marTop w:val="0"/>
              <w:marBottom w:val="0"/>
              <w:divBdr>
                <w:top w:val="none" w:sz="0" w:space="0" w:color="auto"/>
                <w:left w:val="none" w:sz="0" w:space="0" w:color="auto"/>
                <w:bottom w:val="none" w:sz="0" w:space="0" w:color="auto"/>
                <w:right w:val="none" w:sz="0" w:space="0" w:color="auto"/>
              </w:divBdr>
              <w:divsChild>
                <w:div w:id="439836520">
                  <w:marLeft w:val="0"/>
                  <w:marRight w:val="0"/>
                  <w:marTop w:val="0"/>
                  <w:marBottom w:val="0"/>
                  <w:divBdr>
                    <w:top w:val="none" w:sz="0" w:space="0" w:color="auto"/>
                    <w:left w:val="none" w:sz="0" w:space="0" w:color="auto"/>
                    <w:bottom w:val="none" w:sz="0" w:space="0" w:color="auto"/>
                    <w:right w:val="none" w:sz="0" w:space="0" w:color="auto"/>
                  </w:divBdr>
                  <w:divsChild>
                    <w:div w:id="1182356510">
                      <w:marLeft w:val="0"/>
                      <w:marRight w:val="0"/>
                      <w:marTop w:val="0"/>
                      <w:marBottom w:val="0"/>
                      <w:divBdr>
                        <w:top w:val="none" w:sz="0" w:space="0" w:color="auto"/>
                        <w:left w:val="none" w:sz="0" w:space="0" w:color="auto"/>
                        <w:bottom w:val="none" w:sz="0" w:space="0" w:color="auto"/>
                        <w:right w:val="none" w:sz="0" w:space="0" w:color="auto"/>
                      </w:divBdr>
                      <w:divsChild>
                        <w:div w:id="1465856489">
                          <w:marLeft w:val="0"/>
                          <w:marRight w:val="0"/>
                          <w:marTop w:val="0"/>
                          <w:marBottom w:val="0"/>
                          <w:divBdr>
                            <w:top w:val="none" w:sz="0" w:space="0" w:color="auto"/>
                            <w:left w:val="none" w:sz="0" w:space="0" w:color="auto"/>
                            <w:bottom w:val="none" w:sz="0" w:space="0" w:color="auto"/>
                            <w:right w:val="none" w:sz="0" w:space="0" w:color="auto"/>
                          </w:divBdr>
                          <w:divsChild>
                            <w:div w:id="668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0543553">
      <w:bodyDiv w:val="1"/>
      <w:marLeft w:val="0"/>
      <w:marRight w:val="0"/>
      <w:marTop w:val="0"/>
      <w:marBottom w:val="0"/>
      <w:divBdr>
        <w:top w:val="none" w:sz="0" w:space="0" w:color="auto"/>
        <w:left w:val="none" w:sz="0" w:space="0" w:color="auto"/>
        <w:bottom w:val="none" w:sz="0" w:space="0" w:color="auto"/>
        <w:right w:val="none" w:sz="0" w:space="0" w:color="auto"/>
      </w:divBdr>
    </w:div>
    <w:div w:id="1721443763">
      <w:bodyDiv w:val="1"/>
      <w:marLeft w:val="0"/>
      <w:marRight w:val="0"/>
      <w:marTop w:val="0"/>
      <w:marBottom w:val="0"/>
      <w:divBdr>
        <w:top w:val="none" w:sz="0" w:space="0" w:color="auto"/>
        <w:left w:val="none" w:sz="0" w:space="0" w:color="auto"/>
        <w:bottom w:val="none" w:sz="0" w:space="0" w:color="auto"/>
        <w:right w:val="none" w:sz="0" w:space="0" w:color="auto"/>
      </w:divBdr>
      <w:divsChild>
        <w:div w:id="1721175714">
          <w:marLeft w:val="0"/>
          <w:marRight w:val="0"/>
          <w:marTop w:val="0"/>
          <w:marBottom w:val="0"/>
          <w:divBdr>
            <w:top w:val="none" w:sz="0" w:space="0" w:color="auto"/>
            <w:left w:val="none" w:sz="0" w:space="0" w:color="auto"/>
            <w:bottom w:val="none" w:sz="0" w:space="0" w:color="auto"/>
            <w:right w:val="none" w:sz="0" w:space="0" w:color="auto"/>
          </w:divBdr>
          <w:divsChild>
            <w:div w:id="13521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6199">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207019">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24985150">
      <w:bodyDiv w:val="1"/>
      <w:marLeft w:val="0"/>
      <w:marRight w:val="0"/>
      <w:marTop w:val="0"/>
      <w:marBottom w:val="0"/>
      <w:divBdr>
        <w:top w:val="none" w:sz="0" w:space="0" w:color="auto"/>
        <w:left w:val="none" w:sz="0" w:space="0" w:color="auto"/>
        <w:bottom w:val="none" w:sz="0" w:space="0" w:color="auto"/>
        <w:right w:val="none" w:sz="0" w:space="0" w:color="auto"/>
      </w:divBdr>
      <w:divsChild>
        <w:div w:id="887759603">
          <w:marLeft w:val="0"/>
          <w:marRight w:val="0"/>
          <w:marTop w:val="0"/>
          <w:marBottom w:val="0"/>
          <w:divBdr>
            <w:top w:val="none" w:sz="0" w:space="0" w:color="auto"/>
            <w:left w:val="none" w:sz="0" w:space="0" w:color="auto"/>
            <w:bottom w:val="none" w:sz="0" w:space="0" w:color="auto"/>
            <w:right w:val="none" w:sz="0" w:space="0" w:color="auto"/>
          </w:divBdr>
          <w:divsChild>
            <w:div w:id="6220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1098">
      <w:bodyDiv w:val="1"/>
      <w:marLeft w:val="0"/>
      <w:marRight w:val="0"/>
      <w:marTop w:val="0"/>
      <w:marBottom w:val="0"/>
      <w:divBdr>
        <w:top w:val="none" w:sz="0" w:space="0" w:color="auto"/>
        <w:left w:val="none" w:sz="0" w:space="0" w:color="auto"/>
        <w:bottom w:val="none" w:sz="0" w:space="0" w:color="auto"/>
        <w:right w:val="none" w:sz="0" w:space="0" w:color="auto"/>
      </w:divBdr>
      <w:divsChild>
        <w:div w:id="256987795">
          <w:marLeft w:val="0"/>
          <w:marRight w:val="0"/>
          <w:marTop w:val="0"/>
          <w:marBottom w:val="0"/>
          <w:divBdr>
            <w:top w:val="none" w:sz="0" w:space="0" w:color="auto"/>
            <w:left w:val="none" w:sz="0" w:space="0" w:color="auto"/>
            <w:bottom w:val="none" w:sz="0" w:space="0" w:color="auto"/>
            <w:right w:val="none" w:sz="0" w:space="0" w:color="auto"/>
          </w:divBdr>
          <w:divsChild>
            <w:div w:id="17894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6991">
      <w:bodyDiv w:val="1"/>
      <w:marLeft w:val="0"/>
      <w:marRight w:val="0"/>
      <w:marTop w:val="0"/>
      <w:marBottom w:val="0"/>
      <w:divBdr>
        <w:top w:val="none" w:sz="0" w:space="0" w:color="auto"/>
        <w:left w:val="none" w:sz="0" w:space="0" w:color="auto"/>
        <w:bottom w:val="none" w:sz="0" w:space="0" w:color="auto"/>
        <w:right w:val="none" w:sz="0" w:space="0" w:color="auto"/>
      </w:divBdr>
      <w:divsChild>
        <w:div w:id="760180012">
          <w:marLeft w:val="0"/>
          <w:marRight w:val="0"/>
          <w:marTop w:val="0"/>
          <w:marBottom w:val="0"/>
          <w:divBdr>
            <w:top w:val="none" w:sz="0" w:space="0" w:color="auto"/>
            <w:left w:val="none" w:sz="0" w:space="0" w:color="auto"/>
            <w:bottom w:val="none" w:sz="0" w:space="0" w:color="auto"/>
            <w:right w:val="none" w:sz="0" w:space="0" w:color="auto"/>
          </w:divBdr>
          <w:divsChild>
            <w:div w:id="20817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39278192">
      <w:bodyDiv w:val="1"/>
      <w:marLeft w:val="0"/>
      <w:marRight w:val="0"/>
      <w:marTop w:val="0"/>
      <w:marBottom w:val="0"/>
      <w:divBdr>
        <w:top w:val="none" w:sz="0" w:space="0" w:color="auto"/>
        <w:left w:val="none" w:sz="0" w:space="0" w:color="auto"/>
        <w:bottom w:val="none" w:sz="0" w:space="0" w:color="auto"/>
        <w:right w:val="none" w:sz="0" w:space="0" w:color="auto"/>
      </w:divBdr>
      <w:divsChild>
        <w:div w:id="1270309904">
          <w:marLeft w:val="0"/>
          <w:marRight w:val="0"/>
          <w:marTop w:val="0"/>
          <w:marBottom w:val="0"/>
          <w:divBdr>
            <w:top w:val="none" w:sz="0" w:space="0" w:color="auto"/>
            <w:left w:val="none" w:sz="0" w:space="0" w:color="auto"/>
            <w:bottom w:val="none" w:sz="0" w:space="0" w:color="auto"/>
            <w:right w:val="none" w:sz="0" w:space="0" w:color="auto"/>
          </w:divBdr>
          <w:divsChild>
            <w:div w:id="208294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38810">
      <w:bodyDiv w:val="1"/>
      <w:marLeft w:val="0"/>
      <w:marRight w:val="0"/>
      <w:marTop w:val="0"/>
      <w:marBottom w:val="0"/>
      <w:divBdr>
        <w:top w:val="none" w:sz="0" w:space="0" w:color="auto"/>
        <w:left w:val="none" w:sz="0" w:space="0" w:color="auto"/>
        <w:bottom w:val="none" w:sz="0" w:space="0" w:color="auto"/>
        <w:right w:val="none" w:sz="0" w:space="0" w:color="auto"/>
      </w:divBdr>
    </w:div>
    <w:div w:id="1744525822">
      <w:bodyDiv w:val="1"/>
      <w:marLeft w:val="0"/>
      <w:marRight w:val="0"/>
      <w:marTop w:val="0"/>
      <w:marBottom w:val="0"/>
      <w:divBdr>
        <w:top w:val="none" w:sz="0" w:space="0" w:color="auto"/>
        <w:left w:val="none" w:sz="0" w:space="0" w:color="auto"/>
        <w:bottom w:val="none" w:sz="0" w:space="0" w:color="auto"/>
        <w:right w:val="none" w:sz="0" w:space="0" w:color="auto"/>
      </w:divBdr>
      <w:divsChild>
        <w:div w:id="1090004674">
          <w:marLeft w:val="0"/>
          <w:marRight w:val="0"/>
          <w:marTop w:val="0"/>
          <w:marBottom w:val="0"/>
          <w:divBdr>
            <w:top w:val="none" w:sz="0" w:space="0" w:color="auto"/>
            <w:left w:val="none" w:sz="0" w:space="0" w:color="auto"/>
            <w:bottom w:val="none" w:sz="0" w:space="0" w:color="auto"/>
            <w:right w:val="none" w:sz="0" w:space="0" w:color="auto"/>
          </w:divBdr>
          <w:divsChild>
            <w:div w:id="1426800773">
              <w:marLeft w:val="0"/>
              <w:marRight w:val="0"/>
              <w:marTop w:val="0"/>
              <w:marBottom w:val="0"/>
              <w:divBdr>
                <w:top w:val="none" w:sz="0" w:space="0" w:color="auto"/>
                <w:left w:val="none" w:sz="0" w:space="0" w:color="auto"/>
                <w:bottom w:val="none" w:sz="0" w:space="0" w:color="auto"/>
                <w:right w:val="none" w:sz="0" w:space="0" w:color="auto"/>
              </w:divBdr>
              <w:divsChild>
                <w:div w:id="63989739">
                  <w:marLeft w:val="0"/>
                  <w:marRight w:val="0"/>
                  <w:marTop w:val="0"/>
                  <w:marBottom w:val="0"/>
                  <w:divBdr>
                    <w:top w:val="none" w:sz="0" w:space="0" w:color="auto"/>
                    <w:left w:val="none" w:sz="0" w:space="0" w:color="auto"/>
                    <w:bottom w:val="none" w:sz="0" w:space="0" w:color="auto"/>
                    <w:right w:val="none" w:sz="0" w:space="0" w:color="auto"/>
                  </w:divBdr>
                  <w:divsChild>
                    <w:div w:id="58982820">
                      <w:marLeft w:val="0"/>
                      <w:marRight w:val="0"/>
                      <w:marTop w:val="0"/>
                      <w:marBottom w:val="0"/>
                      <w:divBdr>
                        <w:top w:val="none" w:sz="0" w:space="0" w:color="auto"/>
                        <w:left w:val="none" w:sz="0" w:space="0" w:color="auto"/>
                        <w:bottom w:val="none" w:sz="0" w:space="0" w:color="auto"/>
                        <w:right w:val="none" w:sz="0" w:space="0" w:color="auto"/>
                      </w:divBdr>
                      <w:divsChild>
                        <w:div w:id="449787537">
                          <w:marLeft w:val="0"/>
                          <w:marRight w:val="0"/>
                          <w:marTop w:val="0"/>
                          <w:marBottom w:val="0"/>
                          <w:divBdr>
                            <w:top w:val="none" w:sz="0" w:space="0" w:color="auto"/>
                            <w:left w:val="none" w:sz="0" w:space="0" w:color="auto"/>
                            <w:bottom w:val="none" w:sz="0" w:space="0" w:color="auto"/>
                            <w:right w:val="none" w:sz="0" w:space="0" w:color="auto"/>
                          </w:divBdr>
                          <w:divsChild>
                            <w:div w:id="8216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58089686">
      <w:bodyDiv w:val="1"/>
      <w:marLeft w:val="0"/>
      <w:marRight w:val="0"/>
      <w:marTop w:val="0"/>
      <w:marBottom w:val="0"/>
      <w:divBdr>
        <w:top w:val="none" w:sz="0" w:space="0" w:color="auto"/>
        <w:left w:val="none" w:sz="0" w:space="0" w:color="auto"/>
        <w:bottom w:val="none" w:sz="0" w:space="0" w:color="auto"/>
        <w:right w:val="none" w:sz="0" w:space="0" w:color="auto"/>
      </w:divBdr>
    </w:div>
    <w:div w:id="1759402412">
      <w:bodyDiv w:val="1"/>
      <w:marLeft w:val="0"/>
      <w:marRight w:val="0"/>
      <w:marTop w:val="0"/>
      <w:marBottom w:val="0"/>
      <w:divBdr>
        <w:top w:val="none" w:sz="0" w:space="0" w:color="auto"/>
        <w:left w:val="none" w:sz="0" w:space="0" w:color="auto"/>
        <w:bottom w:val="none" w:sz="0" w:space="0" w:color="auto"/>
        <w:right w:val="none" w:sz="0" w:space="0" w:color="auto"/>
      </w:divBdr>
    </w:div>
    <w:div w:id="1763643052">
      <w:bodyDiv w:val="1"/>
      <w:marLeft w:val="0"/>
      <w:marRight w:val="0"/>
      <w:marTop w:val="0"/>
      <w:marBottom w:val="0"/>
      <w:divBdr>
        <w:top w:val="none" w:sz="0" w:space="0" w:color="auto"/>
        <w:left w:val="none" w:sz="0" w:space="0" w:color="auto"/>
        <w:bottom w:val="none" w:sz="0" w:space="0" w:color="auto"/>
        <w:right w:val="none" w:sz="0" w:space="0" w:color="auto"/>
      </w:divBdr>
    </w:div>
    <w:div w:id="1766535887">
      <w:bodyDiv w:val="1"/>
      <w:marLeft w:val="0"/>
      <w:marRight w:val="0"/>
      <w:marTop w:val="0"/>
      <w:marBottom w:val="0"/>
      <w:divBdr>
        <w:top w:val="none" w:sz="0" w:space="0" w:color="auto"/>
        <w:left w:val="none" w:sz="0" w:space="0" w:color="auto"/>
        <w:bottom w:val="none" w:sz="0" w:space="0" w:color="auto"/>
        <w:right w:val="none" w:sz="0" w:space="0" w:color="auto"/>
      </w:divBdr>
      <w:divsChild>
        <w:div w:id="2089494286">
          <w:marLeft w:val="0"/>
          <w:marRight w:val="0"/>
          <w:marTop w:val="0"/>
          <w:marBottom w:val="0"/>
          <w:divBdr>
            <w:top w:val="none" w:sz="0" w:space="0" w:color="auto"/>
            <w:left w:val="none" w:sz="0" w:space="0" w:color="auto"/>
            <w:bottom w:val="none" w:sz="0" w:space="0" w:color="auto"/>
            <w:right w:val="none" w:sz="0" w:space="0" w:color="auto"/>
          </w:divBdr>
          <w:divsChild>
            <w:div w:id="19429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3988">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76094348">
      <w:bodyDiv w:val="1"/>
      <w:marLeft w:val="0"/>
      <w:marRight w:val="0"/>
      <w:marTop w:val="0"/>
      <w:marBottom w:val="0"/>
      <w:divBdr>
        <w:top w:val="none" w:sz="0" w:space="0" w:color="auto"/>
        <w:left w:val="none" w:sz="0" w:space="0" w:color="auto"/>
        <w:bottom w:val="none" w:sz="0" w:space="0" w:color="auto"/>
        <w:right w:val="none" w:sz="0" w:space="0" w:color="auto"/>
      </w:divBdr>
      <w:divsChild>
        <w:div w:id="1703436534">
          <w:marLeft w:val="0"/>
          <w:marRight w:val="0"/>
          <w:marTop w:val="0"/>
          <w:marBottom w:val="0"/>
          <w:divBdr>
            <w:top w:val="none" w:sz="0" w:space="0" w:color="auto"/>
            <w:left w:val="none" w:sz="0" w:space="0" w:color="auto"/>
            <w:bottom w:val="none" w:sz="0" w:space="0" w:color="auto"/>
            <w:right w:val="none" w:sz="0" w:space="0" w:color="auto"/>
          </w:divBdr>
          <w:divsChild>
            <w:div w:id="6965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73751">
      <w:bodyDiv w:val="1"/>
      <w:marLeft w:val="0"/>
      <w:marRight w:val="0"/>
      <w:marTop w:val="0"/>
      <w:marBottom w:val="0"/>
      <w:divBdr>
        <w:top w:val="none" w:sz="0" w:space="0" w:color="auto"/>
        <w:left w:val="none" w:sz="0" w:space="0" w:color="auto"/>
        <w:bottom w:val="none" w:sz="0" w:space="0" w:color="auto"/>
        <w:right w:val="none" w:sz="0" w:space="0" w:color="auto"/>
      </w:divBdr>
    </w:div>
    <w:div w:id="178241073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3263011">
      <w:bodyDiv w:val="1"/>
      <w:marLeft w:val="0"/>
      <w:marRight w:val="0"/>
      <w:marTop w:val="0"/>
      <w:marBottom w:val="0"/>
      <w:divBdr>
        <w:top w:val="none" w:sz="0" w:space="0" w:color="auto"/>
        <w:left w:val="none" w:sz="0" w:space="0" w:color="auto"/>
        <w:bottom w:val="none" w:sz="0" w:space="0" w:color="auto"/>
        <w:right w:val="none" w:sz="0" w:space="0" w:color="auto"/>
      </w:divBdr>
      <w:divsChild>
        <w:div w:id="1668168574">
          <w:marLeft w:val="0"/>
          <w:marRight w:val="0"/>
          <w:marTop w:val="0"/>
          <w:marBottom w:val="0"/>
          <w:divBdr>
            <w:top w:val="none" w:sz="0" w:space="0" w:color="auto"/>
            <w:left w:val="none" w:sz="0" w:space="0" w:color="auto"/>
            <w:bottom w:val="none" w:sz="0" w:space="0" w:color="auto"/>
            <w:right w:val="none" w:sz="0" w:space="0" w:color="auto"/>
          </w:divBdr>
          <w:divsChild>
            <w:div w:id="17734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406">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2822001">
      <w:bodyDiv w:val="1"/>
      <w:marLeft w:val="0"/>
      <w:marRight w:val="0"/>
      <w:marTop w:val="0"/>
      <w:marBottom w:val="0"/>
      <w:divBdr>
        <w:top w:val="none" w:sz="0" w:space="0" w:color="auto"/>
        <w:left w:val="none" w:sz="0" w:space="0" w:color="auto"/>
        <w:bottom w:val="none" w:sz="0" w:space="0" w:color="auto"/>
        <w:right w:val="none" w:sz="0" w:space="0" w:color="auto"/>
      </w:divBdr>
    </w:div>
    <w:div w:id="1793792158">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866082">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00999418">
      <w:bodyDiv w:val="1"/>
      <w:marLeft w:val="0"/>
      <w:marRight w:val="0"/>
      <w:marTop w:val="0"/>
      <w:marBottom w:val="0"/>
      <w:divBdr>
        <w:top w:val="none" w:sz="0" w:space="0" w:color="auto"/>
        <w:left w:val="none" w:sz="0" w:space="0" w:color="auto"/>
        <w:bottom w:val="none" w:sz="0" w:space="0" w:color="auto"/>
        <w:right w:val="none" w:sz="0" w:space="0" w:color="auto"/>
      </w:divBdr>
      <w:divsChild>
        <w:div w:id="1987204628">
          <w:marLeft w:val="0"/>
          <w:marRight w:val="0"/>
          <w:marTop w:val="0"/>
          <w:marBottom w:val="0"/>
          <w:divBdr>
            <w:top w:val="none" w:sz="0" w:space="0" w:color="auto"/>
            <w:left w:val="none" w:sz="0" w:space="0" w:color="auto"/>
            <w:bottom w:val="none" w:sz="0" w:space="0" w:color="auto"/>
            <w:right w:val="none" w:sz="0" w:space="0" w:color="auto"/>
          </w:divBdr>
          <w:divsChild>
            <w:div w:id="753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2962">
      <w:bodyDiv w:val="1"/>
      <w:marLeft w:val="0"/>
      <w:marRight w:val="0"/>
      <w:marTop w:val="0"/>
      <w:marBottom w:val="0"/>
      <w:divBdr>
        <w:top w:val="none" w:sz="0" w:space="0" w:color="auto"/>
        <w:left w:val="none" w:sz="0" w:space="0" w:color="auto"/>
        <w:bottom w:val="none" w:sz="0" w:space="0" w:color="auto"/>
        <w:right w:val="none" w:sz="0" w:space="0" w:color="auto"/>
      </w:divBdr>
    </w:div>
    <w:div w:id="1803230732">
      <w:bodyDiv w:val="1"/>
      <w:marLeft w:val="0"/>
      <w:marRight w:val="0"/>
      <w:marTop w:val="0"/>
      <w:marBottom w:val="0"/>
      <w:divBdr>
        <w:top w:val="none" w:sz="0" w:space="0" w:color="auto"/>
        <w:left w:val="none" w:sz="0" w:space="0" w:color="auto"/>
        <w:bottom w:val="none" w:sz="0" w:space="0" w:color="auto"/>
        <w:right w:val="none" w:sz="0" w:space="0" w:color="auto"/>
      </w:divBdr>
    </w:div>
    <w:div w:id="1805196278">
      <w:bodyDiv w:val="1"/>
      <w:marLeft w:val="0"/>
      <w:marRight w:val="0"/>
      <w:marTop w:val="0"/>
      <w:marBottom w:val="0"/>
      <w:divBdr>
        <w:top w:val="none" w:sz="0" w:space="0" w:color="auto"/>
        <w:left w:val="none" w:sz="0" w:space="0" w:color="auto"/>
        <w:bottom w:val="none" w:sz="0" w:space="0" w:color="auto"/>
        <w:right w:val="none" w:sz="0" w:space="0" w:color="auto"/>
      </w:divBdr>
    </w:div>
    <w:div w:id="1808694327">
      <w:bodyDiv w:val="1"/>
      <w:marLeft w:val="0"/>
      <w:marRight w:val="0"/>
      <w:marTop w:val="0"/>
      <w:marBottom w:val="0"/>
      <w:divBdr>
        <w:top w:val="none" w:sz="0" w:space="0" w:color="auto"/>
        <w:left w:val="none" w:sz="0" w:space="0" w:color="auto"/>
        <w:bottom w:val="none" w:sz="0" w:space="0" w:color="auto"/>
        <w:right w:val="none" w:sz="0" w:space="0" w:color="auto"/>
      </w:divBdr>
    </w:div>
    <w:div w:id="1808929807">
      <w:bodyDiv w:val="1"/>
      <w:marLeft w:val="0"/>
      <w:marRight w:val="0"/>
      <w:marTop w:val="0"/>
      <w:marBottom w:val="0"/>
      <w:divBdr>
        <w:top w:val="none" w:sz="0" w:space="0" w:color="auto"/>
        <w:left w:val="none" w:sz="0" w:space="0" w:color="auto"/>
        <w:bottom w:val="none" w:sz="0" w:space="0" w:color="auto"/>
        <w:right w:val="none" w:sz="0" w:space="0" w:color="auto"/>
      </w:divBdr>
    </w:div>
    <w:div w:id="1809350405">
      <w:bodyDiv w:val="1"/>
      <w:marLeft w:val="0"/>
      <w:marRight w:val="0"/>
      <w:marTop w:val="0"/>
      <w:marBottom w:val="0"/>
      <w:divBdr>
        <w:top w:val="none" w:sz="0" w:space="0" w:color="auto"/>
        <w:left w:val="none" w:sz="0" w:space="0" w:color="auto"/>
        <w:bottom w:val="none" w:sz="0" w:space="0" w:color="auto"/>
        <w:right w:val="none" w:sz="0" w:space="0" w:color="auto"/>
      </w:divBdr>
      <w:divsChild>
        <w:div w:id="208152261">
          <w:marLeft w:val="0"/>
          <w:marRight w:val="0"/>
          <w:marTop w:val="0"/>
          <w:marBottom w:val="0"/>
          <w:divBdr>
            <w:top w:val="none" w:sz="0" w:space="0" w:color="auto"/>
            <w:left w:val="none" w:sz="0" w:space="0" w:color="auto"/>
            <w:bottom w:val="none" w:sz="0" w:space="0" w:color="auto"/>
            <w:right w:val="none" w:sz="0" w:space="0" w:color="auto"/>
          </w:divBdr>
          <w:divsChild>
            <w:div w:id="15373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9851">
      <w:bodyDiv w:val="1"/>
      <w:marLeft w:val="0"/>
      <w:marRight w:val="0"/>
      <w:marTop w:val="0"/>
      <w:marBottom w:val="0"/>
      <w:divBdr>
        <w:top w:val="none" w:sz="0" w:space="0" w:color="auto"/>
        <w:left w:val="none" w:sz="0" w:space="0" w:color="auto"/>
        <w:bottom w:val="none" w:sz="0" w:space="0" w:color="auto"/>
        <w:right w:val="none" w:sz="0" w:space="0" w:color="auto"/>
      </w:divBdr>
    </w:div>
    <w:div w:id="1812358224">
      <w:bodyDiv w:val="1"/>
      <w:marLeft w:val="0"/>
      <w:marRight w:val="0"/>
      <w:marTop w:val="0"/>
      <w:marBottom w:val="0"/>
      <w:divBdr>
        <w:top w:val="none" w:sz="0" w:space="0" w:color="auto"/>
        <w:left w:val="none" w:sz="0" w:space="0" w:color="auto"/>
        <w:bottom w:val="none" w:sz="0" w:space="0" w:color="auto"/>
        <w:right w:val="none" w:sz="0" w:space="0" w:color="auto"/>
      </w:divBdr>
      <w:divsChild>
        <w:div w:id="569661182">
          <w:marLeft w:val="0"/>
          <w:marRight w:val="0"/>
          <w:marTop w:val="0"/>
          <w:marBottom w:val="0"/>
          <w:divBdr>
            <w:top w:val="none" w:sz="0" w:space="0" w:color="auto"/>
            <w:left w:val="none" w:sz="0" w:space="0" w:color="auto"/>
            <w:bottom w:val="none" w:sz="0" w:space="0" w:color="auto"/>
            <w:right w:val="none" w:sz="0" w:space="0" w:color="auto"/>
          </w:divBdr>
          <w:divsChild>
            <w:div w:id="531114234">
              <w:marLeft w:val="0"/>
              <w:marRight w:val="0"/>
              <w:marTop w:val="0"/>
              <w:marBottom w:val="0"/>
              <w:divBdr>
                <w:top w:val="none" w:sz="0" w:space="0" w:color="auto"/>
                <w:left w:val="none" w:sz="0" w:space="0" w:color="auto"/>
                <w:bottom w:val="none" w:sz="0" w:space="0" w:color="auto"/>
                <w:right w:val="none" w:sz="0" w:space="0" w:color="auto"/>
              </w:divBdr>
              <w:divsChild>
                <w:div w:id="1265652369">
                  <w:marLeft w:val="0"/>
                  <w:marRight w:val="0"/>
                  <w:marTop w:val="0"/>
                  <w:marBottom w:val="0"/>
                  <w:divBdr>
                    <w:top w:val="none" w:sz="0" w:space="0" w:color="auto"/>
                    <w:left w:val="none" w:sz="0" w:space="0" w:color="auto"/>
                    <w:bottom w:val="none" w:sz="0" w:space="0" w:color="auto"/>
                    <w:right w:val="none" w:sz="0" w:space="0" w:color="auto"/>
                  </w:divBdr>
                  <w:divsChild>
                    <w:div w:id="350306991">
                      <w:marLeft w:val="0"/>
                      <w:marRight w:val="0"/>
                      <w:marTop w:val="0"/>
                      <w:marBottom w:val="0"/>
                      <w:divBdr>
                        <w:top w:val="none" w:sz="0" w:space="0" w:color="auto"/>
                        <w:left w:val="none" w:sz="0" w:space="0" w:color="auto"/>
                        <w:bottom w:val="none" w:sz="0" w:space="0" w:color="auto"/>
                        <w:right w:val="none" w:sz="0" w:space="0" w:color="auto"/>
                      </w:divBdr>
                      <w:divsChild>
                        <w:div w:id="1218971799">
                          <w:marLeft w:val="0"/>
                          <w:marRight w:val="0"/>
                          <w:marTop w:val="0"/>
                          <w:marBottom w:val="0"/>
                          <w:divBdr>
                            <w:top w:val="none" w:sz="0" w:space="0" w:color="auto"/>
                            <w:left w:val="none" w:sz="0" w:space="0" w:color="auto"/>
                            <w:bottom w:val="none" w:sz="0" w:space="0" w:color="auto"/>
                            <w:right w:val="none" w:sz="0" w:space="0" w:color="auto"/>
                          </w:divBdr>
                          <w:divsChild>
                            <w:div w:id="9367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819268">
      <w:bodyDiv w:val="1"/>
      <w:marLeft w:val="0"/>
      <w:marRight w:val="0"/>
      <w:marTop w:val="0"/>
      <w:marBottom w:val="0"/>
      <w:divBdr>
        <w:top w:val="none" w:sz="0" w:space="0" w:color="auto"/>
        <w:left w:val="none" w:sz="0" w:space="0" w:color="auto"/>
        <w:bottom w:val="none" w:sz="0" w:space="0" w:color="auto"/>
        <w:right w:val="none" w:sz="0" w:space="0" w:color="auto"/>
      </w:divBdr>
    </w:div>
    <w:div w:id="1814566072">
      <w:bodyDiv w:val="1"/>
      <w:marLeft w:val="0"/>
      <w:marRight w:val="0"/>
      <w:marTop w:val="0"/>
      <w:marBottom w:val="0"/>
      <w:divBdr>
        <w:top w:val="none" w:sz="0" w:space="0" w:color="auto"/>
        <w:left w:val="none" w:sz="0" w:space="0" w:color="auto"/>
        <w:bottom w:val="none" w:sz="0" w:space="0" w:color="auto"/>
        <w:right w:val="none" w:sz="0" w:space="0" w:color="auto"/>
      </w:divBdr>
    </w:div>
    <w:div w:id="1817725978">
      <w:bodyDiv w:val="1"/>
      <w:marLeft w:val="0"/>
      <w:marRight w:val="0"/>
      <w:marTop w:val="0"/>
      <w:marBottom w:val="0"/>
      <w:divBdr>
        <w:top w:val="none" w:sz="0" w:space="0" w:color="auto"/>
        <w:left w:val="none" w:sz="0" w:space="0" w:color="auto"/>
        <w:bottom w:val="none" w:sz="0" w:space="0" w:color="auto"/>
        <w:right w:val="none" w:sz="0" w:space="0" w:color="auto"/>
      </w:divBdr>
      <w:divsChild>
        <w:div w:id="1824151711">
          <w:marLeft w:val="0"/>
          <w:marRight w:val="0"/>
          <w:marTop w:val="0"/>
          <w:marBottom w:val="0"/>
          <w:divBdr>
            <w:top w:val="none" w:sz="0" w:space="0" w:color="auto"/>
            <w:left w:val="none" w:sz="0" w:space="0" w:color="auto"/>
            <w:bottom w:val="none" w:sz="0" w:space="0" w:color="auto"/>
            <w:right w:val="none" w:sz="0" w:space="0" w:color="auto"/>
          </w:divBdr>
          <w:divsChild>
            <w:div w:id="7905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92149">
      <w:bodyDiv w:val="1"/>
      <w:marLeft w:val="0"/>
      <w:marRight w:val="0"/>
      <w:marTop w:val="0"/>
      <w:marBottom w:val="0"/>
      <w:divBdr>
        <w:top w:val="none" w:sz="0" w:space="0" w:color="auto"/>
        <w:left w:val="none" w:sz="0" w:space="0" w:color="auto"/>
        <w:bottom w:val="none" w:sz="0" w:space="0" w:color="auto"/>
        <w:right w:val="none" w:sz="0" w:space="0" w:color="auto"/>
      </w:divBdr>
    </w:div>
    <w:div w:id="1822113305">
      <w:bodyDiv w:val="1"/>
      <w:marLeft w:val="0"/>
      <w:marRight w:val="0"/>
      <w:marTop w:val="0"/>
      <w:marBottom w:val="0"/>
      <w:divBdr>
        <w:top w:val="none" w:sz="0" w:space="0" w:color="auto"/>
        <w:left w:val="none" w:sz="0" w:space="0" w:color="auto"/>
        <w:bottom w:val="none" w:sz="0" w:space="0" w:color="auto"/>
        <w:right w:val="none" w:sz="0" w:space="0" w:color="auto"/>
      </w:divBdr>
      <w:divsChild>
        <w:div w:id="1362052981">
          <w:marLeft w:val="0"/>
          <w:marRight w:val="0"/>
          <w:marTop w:val="0"/>
          <w:marBottom w:val="0"/>
          <w:divBdr>
            <w:top w:val="none" w:sz="0" w:space="0" w:color="auto"/>
            <w:left w:val="none" w:sz="0" w:space="0" w:color="auto"/>
            <w:bottom w:val="none" w:sz="0" w:space="0" w:color="auto"/>
            <w:right w:val="none" w:sz="0" w:space="0" w:color="auto"/>
          </w:divBdr>
          <w:divsChild>
            <w:div w:id="6554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217">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25469444">
      <w:bodyDiv w:val="1"/>
      <w:marLeft w:val="0"/>
      <w:marRight w:val="0"/>
      <w:marTop w:val="0"/>
      <w:marBottom w:val="0"/>
      <w:divBdr>
        <w:top w:val="none" w:sz="0" w:space="0" w:color="auto"/>
        <w:left w:val="none" w:sz="0" w:space="0" w:color="auto"/>
        <w:bottom w:val="none" w:sz="0" w:space="0" w:color="auto"/>
        <w:right w:val="none" w:sz="0" w:space="0" w:color="auto"/>
      </w:divBdr>
    </w:div>
    <w:div w:id="1825701928">
      <w:bodyDiv w:val="1"/>
      <w:marLeft w:val="0"/>
      <w:marRight w:val="0"/>
      <w:marTop w:val="0"/>
      <w:marBottom w:val="0"/>
      <w:divBdr>
        <w:top w:val="none" w:sz="0" w:space="0" w:color="auto"/>
        <w:left w:val="none" w:sz="0" w:space="0" w:color="auto"/>
        <w:bottom w:val="none" w:sz="0" w:space="0" w:color="auto"/>
        <w:right w:val="none" w:sz="0" w:space="0" w:color="auto"/>
      </w:divBdr>
      <w:divsChild>
        <w:div w:id="1538658007">
          <w:marLeft w:val="0"/>
          <w:marRight w:val="0"/>
          <w:marTop w:val="0"/>
          <w:marBottom w:val="0"/>
          <w:divBdr>
            <w:top w:val="none" w:sz="0" w:space="0" w:color="auto"/>
            <w:left w:val="none" w:sz="0" w:space="0" w:color="auto"/>
            <w:bottom w:val="none" w:sz="0" w:space="0" w:color="auto"/>
            <w:right w:val="none" w:sz="0" w:space="0" w:color="auto"/>
          </w:divBdr>
          <w:divsChild>
            <w:div w:id="15444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6029">
      <w:bodyDiv w:val="1"/>
      <w:marLeft w:val="0"/>
      <w:marRight w:val="0"/>
      <w:marTop w:val="0"/>
      <w:marBottom w:val="0"/>
      <w:divBdr>
        <w:top w:val="none" w:sz="0" w:space="0" w:color="auto"/>
        <w:left w:val="none" w:sz="0" w:space="0" w:color="auto"/>
        <w:bottom w:val="none" w:sz="0" w:space="0" w:color="auto"/>
        <w:right w:val="none" w:sz="0" w:space="0" w:color="auto"/>
      </w:divBdr>
      <w:divsChild>
        <w:div w:id="1067340985">
          <w:marLeft w:val="0"/>
          <w:marRight w:val="0"/>
          <w:marTop w:val="0"/>
          <w:marBottom w:val="0"/>
          <w:divBdr>
            <w:top w:val="none" w:sz="0" w:space="0" w:color="auto"/>
            <w:left w:val="none" w:sz="0" w:space="0" w:color="auto"/>
            <w:bottom w:val="none" w:sz="0" w:space="0" w:color="auto"/>
            <w:right w:val="none" w:sz="0" w:space="0" w:color="auto"/>
          </w:divBdr>
          <w:divsChild>
            <w:div w:id="2068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805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867346">
      <w:bodyDiv w:val="1"/>
      <w:marLeft w:val="0"/>
      <w:marRight w:val="0"/>
      <w:marTop w:val="0"/>
      <w:marBottom w:val="0"/>
      <w:divBdr>
        <w:top w:val="none" w:sz="0" w:space="0" w:color="auto"/>
        <w:left w:val="none" w:sz="0" w:space="0" w:color="auto"/>
        <w:bottom w:val="none" w:sz="0" w:space="0" w:color="auto"/>
        <w:right w:val="none" w:sz="0" w:space="0" w:color="auto"/>
      </w:divBdr>
      <w:divsChild>
        <w:div w:id="908002190">
          <w:marLeft w:val="0"/>
          <w:marRight w:val="0"/>
          <w:marTop w:val="0"/>
          <w:marBottom w:val="0"/>
          <w:divBdr>
            <w:top w:val="none" w:sz="0" w:space="0" w:color="auto"/>
            <w:left w:val="none" w:sz="0" w:space="0" w:color="auto"/>
            <w:bottom w:val="none" w:sz="0" w:space="0" w:color="auto"/>
            <w:right w:val="none" w:sz="0" w:space="0" w:color="auto"/>
          </w:divBdr>
          <w:divsChild>
            <w:div w:id="1765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430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11885">
      <w:bodyDiv w:val="1"/>
      <w:marLeft w:val="0"/>
      <w:marRight w:val="0"/>
      <w:marTop w:val="0"/>
      <w:marBottom w:val="0"/>
      <w:divBdr>
        <w:top w:val="none" w:sz="0" w:space="0" w:color="auto"/>
        <w:left w:val="none" w:sz="0" w:space="0" w:color="auto"/>
        <w:bottom w:val="none" w:sz="0" w:space="0" w:color="auto"/>
        <w:right w:val="none" w:sz="0" w:space="0" w:color="auto"/>
      </w:divBdr>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46046620">
      <w:bodyDiv w:val="1"/>
      <w:marLeft w:val="0"/>
      <w:marRight w:val="0"/>
      <w:marTop w:val="0"/>
      <w:marBottom w:val="0"/>
      <w:divBdr>
        <w:top w:val="none" w:sz="0" w:space="0" w:color="auto"/>
        <w:left w:val="none" w:sz="0" w:space="0" w:color="auto"/>
        <w:bottom w:val="none" w:sz="0" w:space="0" w:color="auto"/>
        <w:right w:val="none" w:sz="0" w:space="0" w:color="auto"/>
      </w:divBdr>
    </w:div>
    <w:div w:id="1849906694">
      <w:bodyDiv w:val="1"/>
      <w:marLeft w:val="0"/>
      <w:marRight w:val="0"/>
      <w:marTop w:val="0"/>
      <w:marBottom w:val="0"/>
      <w:divBdr>
        <w:top w:val="none" w:sz="0" w:space="0" w:color="auto"/>
        <w:left w:val="none" w:sz="0" w:space="0" w:color="auto"/>
        <w:bottom w:val="none" w:sz="0" w:space="0" w:color="auto"/>
        <w:right w:val="none" w:sz="0" w:space="0" w:color="auto"/>
      </w:divBdr>
    </w:div>
    <w:div w:id="1855261593">
      <w:bodyDiv w:val="1"/>
      <w:marLeft w:val="0"/>
      <w:marRight w:val="0"/>
      <w:marTop w:val="0"/>
      <w:marBottom w:val="0"/>
      <w:divBdr>
        <w:top w:val="none" w:sz="0" w:space="0" w:color="auto"/>
        <w:left w:val="none" w:sz="0" w:space="0" w:color="auto"/>
        <w:bottom w:val="none" w:sz="0" w:space="0" w:color="auto"/>
        <w:right w:val="none" w:sz="0" w:space="0" w:color="auto"/>
      </w:divBdr>
      <w:divsChild>
        <w:div w:id="1609312465">
          <w:marLeft w:val="0"/>
          <w:marRight w:val="0"/>
          <w:marTop w:val="0"/>
          <w:marBottom w:val="0"/>
          <w:divBdr>
            <w:top w:val="none" w:sz="0" w:space="0" w:color="auto"/>
            <w:left w:val="none" w:sz="0" w:space="0" w:color="auto"/>
            <w:bottom w:val="none" w:sz="0" w:space="0" w:color="auto"/>
            <w:right w:val="none" w:sz="0" w:space="0" w:color="auto"/>
          </w:divBdr>
          <w:divsChild>
            <w:div w:id="195162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58303135">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21334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69367591">
      <w:bodyDiv w:val="1"/>
      <w:marLeft w:val="0"/>
      <w:marRight w:val="0"/>
      <w:marTop w:val="0"/>
      <w:marBottom w:val="0"/>
      <w:divBdr>
        <w:top w:val="none" w:sz="0" w:space="0" w:color="auto"/>
        <w:left w:val="none" w:sz="0" w:space="0" w:color="auto"/>
        <w:bottom w:val="none" w:sz="0" w:space="0" w:color="auto"/>
        <w:right w:val="none" w:sz="0" w:space="0" w:color="auto"/>
      </w:divBdr>
      <w:divsChild>
        <w:div w:id="562063347">
          <w:marLeft w:val="0"/>
          <w:marRight w:val="0"/>
          <w:marTop w:val="0"/>
          <w:marBottom w:val="0"/>
          <w:divBdr>
            <w:top w:val="none" w:sz="0" w:space="0" w:color="auto"/>
            <w:left w:val="none" w:sz="0" w:space="0" w:color="auto"/>
            <w:bottom w:val="none" w:sz="0" w:space="0" w:color="auto"/>
            <w:right w:val="none" w:sz="0" w:space="0" w:color="auto"/>
          </w:divBdr>
          <w:divsChild>
            <w:div w:id="19496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6614">
      <w:bodyDiv w:val="1"/>
      <w:marLeft w:val="0"/>
      <w:marRight w:val="0"/>
      <w:marTop w:val="0"/>
      <w:marBottom w:val="0"/>
      <w:divBdr>
        <w:top w:val="none" w:sz="0" w:space="0" w:color="auto"/>
        <w:left w:val="none" w:sz="0" w:space="0" w:color="auto"/>
        <w:bottom w:val="none" w:sz="0" w:space="0" w:color="auto"/>
        <w:right w:val="none" w:sz="0" w:space="0" w:color="auto"/>
      </w:divBdr>
      <w:divsChild>
        <w:div w:id="652178206">
          <w:marLeft w:val="0"/>
          <w:marRight w:val="0"/>
          <w:marTop w:val="0"/>
          <w:marBottom w:val="0"/>
          <w:divBdr>
            <w:top w:val="none" w:sz="0" w:space="0" w:color="auto"/>
            <w:left w:val="none" w:sz="0" w:space="0" w:color="auto"/>
            <w:bottom w:val="none" w:sz="0" w:space="0" w:color="auto"/>
            <w:right w:val="none" w:sz="0" w:space="0" w:color="auto"/>
          </w:divBdr>
          <w:divsChild>
            <w:div w:id="3279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6850976">
      <w:bodyDiv w:val="1"/>
      <w:marLeft w:val="0"/>
      <w:marRight w:val="0"/>
      <w:marTop w:val="0"/>
      <w:marBottom w:val="0"/>
      <w:divBdr>
        <w:top w:val="none" w:sz="0" w:space="0" w:color="auto"/>
        <w:left w:val="none" w:sz="0" w:space="0" w:color="auto"/>
        <w:bottom w:val="none" w:sz="0" w:space="0" w:color="auto"/>
        <w:right w:val="none" w:sz="0" w:space="0" w:color="auto"/>
      </w:divBdr>
      <w:divsChild>
        <w:div w:id="547958954">
          <w:marLeft w:val="0"/>
          <w:marRight w:val="0"/>
          <w:marTop w:val="0"/>
          <w:marBottom w:val="0"/>
          <w:divBdr>
            <w:top w:val="none" w:sz="0" w:space="0" w:color="auto"/>
            <w:left w:val="none" w:sz="0" w:space="0" w:color="auto"/>
            <w:bottom w:val="none" w:sz="0" w:space="0" w:color="auto"/>
            <w:right w:val="none" w:sz="0" w:space="0" w:color="auto"/>
          </w:divBdr>
          <w:divsChild>
            <w:div w:id="10402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79048950">
      <w:bodyDiv w:val="1"/>
      <w:marLeft w:val="0"/>
      <w:marRight w:val="0"/>
      <w:marTop w:val="0"/>
      <w:marBottom w:val="0"/>
      <w:divBdr>
        <w:top w:val="none" w:sz="0" w:space="0" w:color="auto"/>
        <w:left w:val="none" w:sz="0" w:space="0" w:color="auto"/>
        <w:bottom w:val="none" w:sz="0" w:space="0" w:color="auto"/>
        <w:right w:val="none" w:sz="0" w:space="0" w:color="auto"/>
      </w:divBdr>
      <w:divsChild>
        <w:div w:id="1404913028">
          <w:marLeft w:val="0"/>
          <w:marRight w:val="0"/>
          <w:marTop w:val="0"/>
          <w:marBottom w:val="0"/>
          <w:divBdr>
            <w:top w:val="none" w:sz="0" w:space="0" w:color="auto"/>
            <w:left w:val="none" w:sz="0" w:space="0" w:color="auto"/>
            <w:bottom w:val="none" w:sz="0" w:space="0" w:color="auto"/>
            <w:right w:val="none" w:sz="0" w:space="0" w:color="auto"/>
          </w:divBdr>
          <w:divsChild>
            <w:div w:id="88421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14798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0267710">
      <w:bodyDiv w:val="1"/>
      <w:marLeft w:val="0"/>
      <w:marRight w:val="0"/>
      <w:marTop w:val="0"/>
      <w:marBottom w:val="0"/>
      <w:divBdr>
        <w:top w:val="none" w:sz="0" w:space="0" w:color="auto"/>
        <w:left w:val="none" w:sz="0" w:space="0" w:color="auto"/>
        <w:bottom w:val="none" w:sz="0" w:space="0" w:color="auto"/>
        <w:right w:val="none" w:sz="0" w:space="0" w:color="auto"/>
      </w:divBdr>
      <w:divsChild>
        <w:div w:id="1474638074">
          <w:marLeft w:val="0"/>
          <w:marRight w:val="0"/>
          <w:marTop w:val="0"/>
          <w:marBottom w:val="0"/>
          <w:divBdr>
            <w:top w:val="none" w:sz="0" w:space="0" w:color="auto"/>
            <w:left w:val="none" w:sz="0" w:space="0" w:color="auto"/>
            <w:bottom w:val="none" w:sz="0" w:space="0" w:color="auto"/>
            <w:right w:val="none" w:sz="0" w:space="0" w:color="auto"/>
          </w:divBdr>
          <w:divsChild>
            <w:div w:id="13297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721">
      <w:bodyDiv w:val="1"/>
      <w:marLeft w:val="0"/>
      <w:marRight w:val="0"/>
      <w:marTop w:val="0"/>
      <w:marBottom w:val="0"/>
      <w:divBdr>
        <w:top w:val="none" w:sz="0" w:space="0" w:color="auto"/>
        <w:left w:val="none" w:sz="0" w:space="0" w:color="auto"/>
        <w:bottom w:val="none" w:sz="0" w:space="0" w:color="auto"/>
        <w:right w:val="none" w:sz="0" w:space="0" w:color="auto"/>
      </w:divBdr>
      <w:divsChild>
        <w:div w:id="1364942787">
          <w:marLeft w:val="0"/>
          <w:marRight w:val="0"/>
          <w:marTop w:val="0"/>
          <w:marBottom w:val="0"/>
          <w:divBdr>
            <w:top w:val="none" w:sz="0" w:space="0" w:color="auto"/>
            <w:left w:val="none" w:sz="0" w:space="0" w:color="auto"/>
            <w:bottom w:val="none" w:sz="0" w:space="0" w:color="auto"/>
            <w:right w:val="none" w:sz="0" w:space="0" w:color="auto"/>
          </w:divBdr>
          <w:divsChild>
            <w:div w:id="121866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954835">
      <w:bodyDiv w:val="1"/>
      <w:marLeft w:val="0"/>
      <w:marRight w:val="0"/>
      <w:marTop w:val="0"/>
      <w:marBottom w:val="0"/>
      <w:divBdr>
        <w:top w:val="none" w:sz="0" w:space="0" w:color="auto"/>
        <w:left w:val="none" w:sz="0" w:space="0" w:color="auto"/>
        <w:bottom w:val="none" w:sz="0" w:space="0" w:color="auto"/>
        <w:right w:val="none" w:sz="0" w:space="0" w:color="auto"/>
      </w:divBdr>
      <w:divsChild>
        <w:div w:id="1924340083">
          <w:marLeft w:val="0"/>
          <w:marRight w:val="0"/>
          <w:marTop w:val="0"/>
          <w:marBottom w:val="0"/>
          <w:divBdr>
            <w:top w:val="none" w:sz="0" w:space="0" w:color="auto"/>
            <w:left w:val="none" w:sz="0" w:space="0" w:color="auto"/>
            <w:bottom w:val="none" w:sz="0" w:space="0" w:color="auto"/>
            <w:right w:val="none" w:sz="0" w:space="0" w:color="auto"/>
          </w:divBdr>
          <w:divsChild>
            <w:div w:id="995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390738">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4658084">
      <w:bodyDiv w:val="1"/>
      <w:marLeft w:val="0"/>
      <w:marRight w:val="0"/>
      <w:marTop w:val="0"/>
      <w:marBottom w:val="0"/>
      <w:divBdr>
        <w:top w:val="none" w:sz="0" w:space="0" w:color="auto"/>
        <w:left w:val="none" w:sz="0" w:space="0" w:color="auto"/>
        <w:bottom w:val="none" w:sz="0" w:space="0" w:color="auto"/>
        <w:right w:val="none" w:sz="0" w:space="0" w:color="auto"/>
      </w:divBdr>
    </w:div>
    <w:div w:id="189623975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01012540">
      <w:bodyDiv w:val="1"/>
      <w:marLeft w:val="0"/>
      <w:marRight w:val="0"/>
      <w:marTop w:val="0"/>
      <w:marBottom w:val="0"/>
      <w:divBdr>
        <w:top w:val="none" w:sz="0" w:space="0" w:color="auto"/>
        <w:left w:val="none" w:sz="0" w:space="0" w:color="auto"/>
        <w:bottom w:val="none" w:sz="0" w:space="0" w:color="auto"/>
        <w:right w:val="none" w:sz="0" w:space="0" w:color="auto"/>
      </w:divBdr>
    </w:div>
    <w:div w:id="1901208956">
      <w:bodyDiv w:val="1"/>
      <w:marLeft w:val="0"/>
      <w:marRight w:val="0"/>
      <w:marTop w:val="0"/>
      <w:marBottom w:val="0"/>
      <w:divBdr>
        <w:top w:val="none" w:sz="0" w:space="0" w:color="auto"/>
        <w:left w:val="none" w:sz="0" w:space="0" w:color="auto"/>
        <w:bottom w:val="none" w:sz="0" w:space="0" w:color="auto"/>
        <w:right w:val="none" w:sz="0" w:space="0" w:color="auto"/>
      </w:divBdr>
      <w:divsChild>
        <w:div w:id="1468427655">
          <w:marLeft w:val="0"/>
          <w:marRight w:val="0"/>
          <w:marTop w:val="0"/>
          <w:marBottom w:val="0"/>
          <w:divBdr>
            <w:top w:val="none" w:sz="0" w:space="0" w:color="auto"/>
            <w:left w:val="none" w:sz="0" w:space="0" w:color="auto"/>
            <w:bottom w:val="none" w:sz="0" w:space="0" w:color="auto"/>
            <w:right w:val="none" w:sz="0" w:space="0" w:color="auto"/>
          </w:divBdr>
          <w:divsChild>
            <w:div w:id="1765572185">
              <w:marLeft w:val="0"/>
              <w:marRight w:val="0"/>
              <w:marTop w:val="0"/>
              <w:marBottom w:val="0"/>
              <w:divBdr>
                <w:top w:val="none" w:sz="0" w:space="0" w:color="auto"/>
                <w:left w:val="none" w:sz="0" w:space="0" w:color="auto"/>
                <w:bottom w:val="none" w:sz="0" w:space="0" w:color="auto"/>
                <w:right w:val="none" w:sz="0" w:space="0" w:color="auto"/>
              </w:divBdr>
              <w:divsChild>
                <w:div w:id="2128426284">
                  <w:marLeft w:val="0"/>
                  <w:marRight w:val="0"/>
                  <w:marTop w:val="0"/>
                  <w:marBottom w:val="0"/>
                  <w:divBdr>
                    <w:top w:val="none" w:sz="0" w:space="0" w:color="auto"/>
                    <w:left w:val="none" w:sz="0" w:space="0" w:color="auto"/>
                    <w:bottom w:val="none" w:sz="0" w:space="0" w:color="auto"/>
                    <w:right w:val="none" w:sz="0" w:space="0" w:color="auto"/>
                  </w:divBdr>
                  <w:divsChild>
                    <w:div w:id="5629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474097">
      <w:bodyDiv w:val="1"/>
      <w:marLeft w:val="0"/>
      <w:marRight w:val="0"/>
      <w:marTop w:val="0"/>
      <w:marBottom w:val="0"/>
      <w:divBdr>
        <w:top w:val="none" w:sz="0" w:space="0" w:color="auto"/>
        <w:left w:val="none" w:sz="0" w:space="0" w:color="auto"/>
        <w:bottom w:val="none" w:sz="0" w:space="0" w:color="auto"/>
        <w:right w:val="none" w:sz="0" w:space="0" w:color="auto"/>
      </w:divBdr>
    </w:div>
    <w:div w:id="1903565280">
      <w:bodyDiv w:val="1"/>
      <w:marLeft w:val="0"/>
      <w:marRight w:val="0"/>
      <w:marTop w:val="0"/>
      <w:marBottom w:val="0"/>
      <w:divBdr>
        <w:top w:val="none" w:sz="0" w:space="0" w:color="auto"/>
        <w:left w:val="none" w:sz="0" w:space="0" w:color="auto"/>
        <w:bottom w:val="none" w:sz="0" w:space="0" w:color="auto"/>
        <w:right w:val="none" w:sz="0" w:space="0" w:color="auto"/>
      </w:divBdr>
    </w:div>
    <w:div w:id="1906842476">
      <w:bodyDiv w:val="1"/>
      <w:marLeft w:val="0"/>
      <w:marRight w:val="0"/>
      <w:marTop w:val="0"/>
      <w:marBottom w:val="0"/>
      <w:divBdr>
        <w:top w:val="none" w:sz="0" w:space="0" w:color="auto"/>
        <w:left w:val="none" w:sz="0" w:space="0" w:color="auto"/>
        <w:bottom w:val="none" w:sz="0" w:space="0" w:color="auto"/>
        <w:right w:val="none" w:sz="0" w:space="0" w:color="auto"/>
      </w:divBdr>
    </w:div>
    <w:div w:id="1907447689">
      <w:bodyDiv w:val="1"/>
      <w:marLeft w:val="0"/>
      <w:marRight w:val="0"/>
      <w:marTop w:val="0"/>
      <w:marBottom w:val="0"/>
      <w:divBdr>
        <w:top w:val="none" w:sz="0" w:space="0" w:color="auto"/>
        <w:left w:val="none" w:sz="0" w:space="0" w:color="auto"/>
        <w:bottom w:val="none" w:sz="0" w:space="0" w:color="auto"/>
        <w:right w:val="none" w:sz="0" w:space="0" w:color="auto"/>
      </w:divBdr>
    </w:div>
    <w:div w:id="1908759179">
      <w:bodyDiv w:val="1"/>
      <w:marLeft w:val="0"/>
      <w:marRight w:val="0"/>
      <w:marTop w:val="0"/>
      <w:marBottom w:val="0"/>
      <w:divBdr>
        <w:top w:val="none" w:sz="0" w:space="0" w:color="auto"/>
        <w:left w:val="none" w:sz="0" w:space="0" w:color="auto"/>
        <w:bottom w:val="none" w:sz="0" w:space="0" w:color="auto"/>
        <w:right w:val="none" w:sz="0" w:space="0" w:color="auto"/>
      </w:divBdr>
      <w:divsChild>
        <w:div w:id="1808543723">
          <w:marLeft w:val="0"/>
          <w:marRight w:val="0"/>
          <w:marTop w:val="0"/>
          <w:marBottom w:val="0"/>
          <w:divBdr>
            <w:top w:val="none" w:sz="0" w:space="0" w:color="auto"/>
            <w:left w:val="none" w:sz="0" w:space="0" w:color="auto"/>
            <w:bottom w:val="none" w:sz="0" w:space="0" w:color="auto"/>
            <w:right w:val="none" w:sz="0" w:space="0" w:color="auto"/>
          </w:divBdr>
          <w:divsChild>
            <w:div w:id="18633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4365">
      <w:bodyDiv w:val="1"/>
      <w:marLeft w:val="0"/>
      <w:marRight w:val="0"/>
      <w:marTop w:val="0"/>
      <w:marBottom w:val="0"/>
      <w:divBdr>
        <w:top w:val="none" w:sz="0" w:space="0" w:color="auto"/>
        <w:left w:val="none" w:sz="0" w:space="0" w:color="auto"/>
        <w:bottom w:val="none" w:sz="0" w:space="0" w:color="auto"/>
        <w:right w:val="none" w:sz="0" w:space="0" w:color="auto"/>
      </w:divBdr>
    </w:div>
    <w:div w:id="1913158936">
      <w:bodyDiv w:val="1"/>
      <w:marLeft w:val="0"/>
      <w:marRight w:val="0"/>
      <w:marTop w:val="0"/>
      <w:marBottom w:val="0"/>
      <w:divBdr>
        <w:top w:val="none" w:sz="0" w:space="0" w:color="auto"/>
        <w:left w:val="none" w:sz="0" w:space="0" w:color="auto"/>
        <w:bottom w:val="none" w:sz="0" w:space="0" w:color="auto"/>
        <w:right w:val="none" w:sz="0" w:space="0" w:color="auto"/>
      </w:divBdr>
      <w:divsChild>
        <w:div w:id="1999458402">
          <w:marLeft w:val="0"/>
          <w:marRight w:val="0"/>
          <w:marTop w:val="0"/>
          <w:marBottom w:val="0"/>
          <w:divBdr>
            <w:top w:val="none" w:sz="0" w:space="0" w:color="auto"/>
            <w:left w:val="none" w:sz="0" w:space="0" w:color="auto"/>
            <w:bottom w:val="none" w:sz="0" w:space="0" w:color="auto"/>
            <w:right w:val="none" w:sz="0" w:space="0" w:color="auto"/>
          </w:divBdr>
          <w:divsChild>
            <w:div w:id="16738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5368">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778366">
      <w:bodyDiv w:val="1"/>
      <w:marLeft w:val="0"/>
      <w:marRight w:val="0"/>
      <w:marTop w:val="0"/>
      <w:marBottom w:val="0"/>
      <w:divBdr>
        <w:top w:val="none" w:sz="0" w:space="0" w:color="auto"/>
        <w:left w:val="none" w:sz="0" w:space="0" w:color="auto"/>
        <w:bottom w:val="none" w:sz="0" w:space="0" w:color="auto"/>
        <w:right w:val="none" w:sz="0" w:space="0" w:color="auto"/>
      </w:divBdr>
      <w:divsChild>
        <w:div w:id="1131172095">
          <w:marLeft w:val="0"/>
          <w:marRight w:val="0"/>
          <w:marTop w:val="0"/>
          <w:marBottom w:val="0"/>
          <w:divBdr>
            <w:top w:val="none" w:sz="0" w:space="0" w:color="auto"/>
            <w:left w:val="none" w:sz="0" w:space="0" w:color="auto"/>
            <w:bottom w:val="none" w:sz="0" w:space="0" w:color="auto"/>
            <w:right w:val="none" w:sz="0" w:space="0" w:color="auto"/>
          </w:divBdr>
          <w:divsChild>
            <w:div w:id="14427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3890">
      <w:bodyDiv w:val="1"/>
      <w:marLeft w:val="0"/>
      <w:marRight w:val="0"/>
      <w:marTop w:val="0"/>
      <w:marBottom w:val="0"/>
      <w:divBdr>
        <w:top w:val="none" w:sz="0" w:space="0" w:color="auto"/>
        <w:left w:val="none" w:sz="0" w:space="0" w:color="auto"/>
        <w:bottom w:val="none" w:sz="0" w:space="0" w:color="auto"/>
        <w:right w:val="none" w:sz="0" w:space="0" w:color="auto"/>
      </w:divBdr>
      <w:divsChild>
        <w:div w:id="99036736">
          <w:marLeft w:val="0"/>
          <w:marRight w:val="0"/>
          <w:marTop w:val="0"/>
          <w:marBottom w:val="0"/>
          <w:divBdr>
            <w:top w:val="none" w:sz="0" w:space="0" w:color="auto"/>
            <w:left w:val="none" w:sz="0" w:space="0" w:color="auto"/>
            <w:bottom w:val="none" w:sz="0" w:space="0" w:color="auto"/>
            <w:right w:val="none" w:sz="0" w:space="0" w:color="auto"/>
          </w:divBdr>
          <w:divsChild>
            <w:div w:id="11895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9990">
      <w:bodyDiv w:val="1"/>
      <w:marLeft w:val="0"/>
      <w:marRight w:val="0"/>
      <w:marTop w:val="0"/>
      <w:marBottom w:val="0"/>
      <w:divBdr>
        <w:top w:val="none" w:sz="0" w:space="0" w:color="auto"/>
        <w:left w:val="none" w:sz="0" w:space="0" w:color="auto"/>
        <w:bottom w:val="none" w:sz="0" w:space="0" w:color="auto"/>
        <w:right w:val="none" w:sz="0" w:space="0" w:color="auto"/>
      </w:divBdr>
      <w:divsChild>
        <w:div w:id="1854687340">
          <w:marLeft w:val="0"/>
          <w:marRight w:val="0"/>
          <w:marTop w:val="0"/>
          <w:marBottom w:val="0"/>
          <w:divBdr>
            <w:top w:val="none" w:sz="0" w:space="0" w:color="auto"/>
            <w:left w:val="none" w:sz="0" w:space="0" w:color="auto"/>
            <w:bottom w:val="none" w:sz="0" w:space="0" w:color="auto"/>
            <w:right w:val="none" w:sz="0" w:space="0" w:color="auto"/>
          </w:divBdr>
          <w:divsChild>
            <w:div w:id="1469132713">
              <w:marLeft w:val="0"/>
              <w:marRight w:val="0"/>
              <w:marTop w:val="0"/>
              <w:marBottom w:val="0"/>
              <w:divBdr>
                <w:top w:val="none" w:sz="0" w:space="0" w:color="auto"/>
                <w:left w:val="none" w:sz="0" w:space="0" w:color="auto"/>
                <w:bottom w:val="none" w:sz="0" w:space="0" w:color="auto"/>
                <w:right w:val="none" w:sz="0" w:space="0" w:color="auto"/>
              </w:divBdr>
              <w:divsChild>
                <w:div w:id="2039159525">
                  <w:marLeft w:val="0"/>
                  <w:marRight w:val="0"/>
                  <w:marTop w:val="0"/>
                  <w:marBottom w:val="0"/>
                  <w:divBdr>
                    <w:top w:val="none" w:sz="0" w:space="0" w:color="auto"/>
                    <w:left w:val="none" w:sz="0" w:space="0" w:color="auto"/>
                    <w:bottom w:val="none" w:sz="0" w:space="0" w:color="auto"/>
                    <w:right w:val="none" w:sz="0" w:space="0" w:color="auto"/>
                  </w:divBdr>
                  <w:divsChild>
                    <w:div w:id="138765012">
                      <w:marLeft w:val="0"/>
                      <w:marRight w:val="0"/>
                      <w:marTop w:val="0"/>
                      <w:marBottom w:val="0"/>
                      <w:divBdr>
                        <w:top w:val="none" w:sz="0" w:space="0" w:color="auto"/>
                        <w:left w:val="none" w:sz="0" w:space="0" w:color="auto"/>
                        <w:bottom w:val="none" w:sz="0" w:space="0" w:color="auto"/>
                        <w:right w:val="none" w:sz="0" w:space="0" w:color="auto"/>
                      </w:divBdr>
                      <w:divsChild>
                        <w:div w:id="1857845243">
                          <w:marLeft w:val="0"/>
                          <w:marRight w:val="0"/>
                          <w:marTop w:val="0"/>
                          <w:marBottom w:val="0"/>
                          <w:divBdr>
                            <w:top w:val="none" w:sz="0" w:space="0" w:color="auto"/>
                            <w:left w:val="none" w:sz="0" w:space="0" w:color="auto"/>
                            <w:bottom w:val="none" w:sz="0" w:space="0" w:color="auto"/>
                            <w:right w:val="none" w:sz="0" w:space="0" w:color="auto"/>
                          </w:divBdr>
                          <w:divsChild>
                            <w:div w:id="33785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5529545">
      <w:bodyDiv w:val="1"/>
      <w:marLeft w:val="0"/>
      <w:marRight w:val="0"/>
      <w:marTop w:val="0"/>
      <w:marBottom w:val="0"/>
      <w:divBdr>
        <w:top w:val="none" w:sz="0" w:space="0" w:color="auto"/>
        <w:left w:val="none" w:sz="0" w:space="0" w:color="auto"/>
        <w:bottom w:val="none" w:sz="0" w:space="0" w:color="auto"/>
        <w:right w:val="none" w:sz="0" w:space="0" w:color="auto"/>
      </w:divBdr>
      <w:divsChild>
        <w:div w:id="1336155217">
          <w:marLeft w:val="0"/>
          <w:marRight w:val="0"/>
          <w:marTop w:val="0"/>
          <w:marBottom w:val="0"/>
          <w:divBdr>
            <w:top w:val="none" w:sz="0" w:space="0" w:color="auto"/>
            <w:left w:val="none" w:sz="0" w:space="0" w:color="auto"/>
            <w:bottom w:val="none" w:sz="0" w:space="0" w:color="auto"/>
            <w:right w:val="none" w:sz="0" w:space="0" w:color="auto"/>
          </w:divBdr>
          <w:divsChild>
            <w:div w:id="5634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486">
      <w:bodyDiv w:val="1"/>
      <w:marLeft w:val="0"/>
      <w:marRight w:val="0"/>
      <w:marTop w:val="0"/>
      <w:marBottom w:val="0"/>
      <w:divBdr>
        <w:top w:val="none" w:sz="0" w:space="0" w:color="auto"/>
        <w:left w:val="none" w:sz="0" w:space="0" w:color="auto"/>
        <w:bottom w:val="none" w:sz="0" w:space="0" w:color="auto"/>
        <w:right w:val="none" w:sz="0" w:space="0" w:color="auto"/>
      </w:divBdr>
      <w:divsChild>
        <w:div w:id="996304833">
          <w:marLeft w:val="0"/>
          <w:marRight w:val="0"/>
          <w:marTop w:val="0"/>
          <w:marBottom w:val="0"/>
          <w:divBdr>
            <w:top w:val="none" w:sz="0" w:space="0" w:color="auto"/>
            <w:left w:val="none" w:sz="0" w:space="0" w:color="auto"/>
            <w:bottom w:val="none" w:sz="0" w:space="0" w:color="auto"/>
            <w:right w:val="none" w:sz="0" w:space="0" w:color="auto"/>
          </w:divBdr>
          <w:divsChild>
            <w:div w:id="744838852">
              <w:marLeft w:val="0"/>
              <w:marRight w:val="0"/>
              <w:marTop w:val="0"/>
              <w:marBottom w:val="0"/>
              <w:divBdr>
                <w:top w:val="none" w:sz="0" w:space="0" w:color="auto"/>
                <w:left w:val="none" w:sz="0" w:space="0" w:color="auto"/>
                <w:bottom w:val="none" w:sz="0" w:space="0" w:color="auto"/>
                <w:right w:val="none" w:sz="0" w:space="0" w:color="auto"/>
              </w:divBdr>
              <w:divsChild>
                <w:div w:id="1524905679">
                  <w:marLeft w:val="0"/>
                  <w:marRight w:val="0"/>
                  <w:marTop w:val="0"/>
                  <w:marBottom w:val="0"/>
                  <w:divBdr>
                    <w:top w:val="none" w:sz="0" w:space="0" w:color="auto"/>
                    <w:left w:val="none" w:sz="0" w:space="0" w:color="auto"/>
                    <w:bottom w:val="none" w:sz="0" w:space="0" w:color="auto"/>
                    <w:right w:val="none" w:sz="0" w:space="0" w:color="auto"/>
                  </w:divBdr>
                  <w:divsChild>
                    <w:div w:id="105929663">
                      <w:marLeft w:val="0"/>
                      <w:marRight w:val="0"/>
                      <w:marTop w:val="0"/>
                      <w:marBottom w:val="0"/>
                      <w:divBdr>
                        <w:top w:val="none" w:sz="0" w:space="0" w:color="auto"/>
                        <w:left w:val="none" w:sz="0" w:space="0" w:color="auto"/>
                        <w:bottom w:val="none" w:sz="0" w:space="0" w:color="auto"/>
                        <w:right w:val="none" w:sz="0" w:space="0" w:color="auto"/>
                      </w:divBdr>
                      <w:divsChild>
                        <w:div w:id="1951862972">
                          <w:marLeft w:val="0"/>
                          <w:marRight w:val="0"/>
                          <w:marTop w:val="0"/>
                          <w:marBottom w:val="0"/>
                          <w:divBdr>
                            <w:top w:val="none" w:sz="0" w:space="0" w:color="auto"/>
                            <w:left w:val="none" w:sz="0" w:space="0" w:color="auto"/>
                            <w:bottom w:val="none" w:sz="0" w:space="0" w:color="auto"/>
                            <w:right w:val="none" w:sz="0" w:space="0" w:color="auto"/>
                          </w:divBdr>
                          <w:divsChild>
                            <w:div w:id="12898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73858">
      <w:bodyDiv w:val="1"/>
      <w:marLeft w:val="0"/>
      <w:marRight w:val="0"/>
      <w:marTop w:val="0"/>
      <w:marBottom w:val="0"/>
      <w:divBdr>
        <w:top w:val="none" w:sz="0" w:space="0" w:color="auto"/>
        <w:left w:val="none" w:sz="0" w:space="0" w:color="auto"/>
        <w:bottom w:val="none" w:sz="0" w:space="0" w:color="auto"/>
        <w:right w:val="none" w:sz="0" w:space="0" w:color="auto"/>
      </w:divBdr>
    </w:div>
    <w:div w:id="1928999294">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8">
          <w:marLeft w:val="0"/>
          <w:marRight w:val="0"/>
          <w:marTop w:val="0"/>
          <w:marBottom w:val="0"/>
          <w:divBdr>
            <w:top w:val="none" w:sz="0" w:space="0" w:color="auto"/>
            <w:left w:val="none" w:sz="0" w:space="0" w:color="auto"/>
            <w:bottom w:val="none" w:sz="0" w:space="0" w:color="auto"/>
            <w:right w:val="none" w:sz="0" w:space="0" w:color="auto"/>
          </w:divBdr>
          <w:divsChild>
            <w:div w:id="126348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39214331">
      <w:bodyDiv w:val="1"/>
      <w:marLeft w:val="0"/>
      <w:marRight w:val="0"/>
      <w:marTop w:val="0"/>
      <w:marBottom w:val="0"/>
      <w:divBdr>
        <w:top w:val="none" w:sz="0" w:space="0" w:color="auto"/>
        <w:left w:val="none" w:sz="0" w:space="0" w:color="auto"/>
        <w:bottom w:val="none" w:sz="0" w:space="0" w:color="auto"/>
        <w:right w:val="none" w:sz="0" w:space="0" w:color="auto"/>
      </w:divBdr>
      <w:divsChild>
        <w:div w:id="369382235">
          <w:marLeft w:val="0"/>
          <w:marRight w:val="0"/>
          <w:marTop w:val="0"/>
          <w:marBottom w:val="0"/>
          <w:divBdr>
            <w:top w:val="none" w:sz="0" w:space="0" w:color="auto"/>
            <w:left w:val="none" w:sz="0" w:space="0" w:color="auto"/>
            <w:bottom w:val="none" w:sz="0" w:space="0" w:color="auto"/>
            <w:right w:val="none" w:sz="0" w:space="0" w:color="auto"/>
          </w:divBdr>
          <w:divsChild>
            <w:div w:id="128846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2566">
      <w:bodyDiv w:val="1"/>
      <w:marLeft w:val="0"/>
      <w:marRight w:val="0"/>
      <w:marTop w:val="0"/>
      <w:marBottom w:val="0"/>
      <w:divBdr>
        <w:top w:val="none" w:sz="0" w:space="0" w:color="auto"/>
        <w:left w:val="none" w:sz="0" w:space="0" w:color="auto"/>
        <w:bottom w:val="none" w:sz="0" w:space="0" w:color="auto"/>
        <w:right w:val="none" w:sz="0" w:space="0" w:color="auto"/>
      </w:divBdr>
      <w:divsChild>
        <w:div w:id="1885025590">
          <w:marLeft w:val="0"/>
          <w:marRight w:val="0"/>
          <w:marTop w:val="0"/>
          <w:marBottom w:val="0"/>
          <w:divBdr>
            <w:top w:val="none" w:sz="0" w:space="0" w:color="auto"/>
            <w:left w:val="none" w:sz="0" w:space="0" w:color="auto"/>
            <w:bottom w:val="none" w:sz="0" w:space="0" w:color="auto"/>
            <w:right w:val="none" w:sz="0" w:space="0" w:color="auto"/>
          </w:divBdr>
          <w:divsChild>
            <w:div w:id="207395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272">
      <w:bodyDiv w:val="1"/>
      <w:marLeft w:val="0"/>
      <w:marRight w:val="0"/>
      <w:marTop w:val="0"/>
      <w:marBottom w:val="0"/>
      <w:divBdr>
        <w:top w:val="none" w:sz="0" w:space="0" w:color="auto"/>
        <w:left w:val="none" w:sz="0" w:space="0" w:color="auto"/>
        <w:bottom w:val="none" w:sz="0" w:space="0" w:color="auto"/>
        <w:right w:val="none" w:sz="0" w:space="0" w:color="auto"/>
      </w:divBdr>
    </w:div>
    <w:div w:id="1946228758">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3128555">
      <w:bodyDiv w:val="1"/>
      <w:marLeft w:val="0"/>
      <w:marRight w:val="0"/>
      <w:marTop w:val="0"/>
      <w:marBottom w:val="0"/>
      <w:divBdr>
        <w:top w:val="none" w:sz="0" w:space="0" w:color="auto"/>
        <w:left w:val="none" w:sz="0" w:space="0" w:color="auto"/>
        <w:bottom w:val="none" w:sz="0" w:space="0" w:color="auto"/>
        <w:right w:val="none" w:sz="0" w:space="0" w:color="auto"/>
      </w:divBdr>
      <w:divsChild>
        <w:div w:id="1302274684">
          <w:marLeft w:val="0"/>
          <w:marRight w:val="0"/>
          <w:marTop w:val="0"/>
          <w:marBottom w:val="0"/>
          <w:divBdr>
            <w:top w:val="none" w:sz="0" w:space="0" w:color="auto"/>
            <w:left w:val="none" w:sz="0" w:space="0" w:color="auto"/>
            <w:bottom w:val="none" w:sz="0" w:space="0" w:color="auto"/>
            <w:right w:val="none" w:sz="0" w:space="0" w:color="auto"/>
          </w:divBdr>
          <w:divsChild>
            <w:div w:id="10824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1120">
      <w:bodyDiv w:val="1"/>
      <w:marLeft w:val="0"/>
      <w:marRight w:val="0"/>
      <w:marTop w:val="0"/>
      <w:marBottom w:val="0"/>
      <w:divBdr>
        <w:top w:val="none" w:sz="0" w:space="0" w:color="auto"/>
        <w:left w:val="none" w:sz="0" w:space="0" w:color="auto"/>
        <w:bottom w:val="none" w:sz="0" w:space="0" w:color="auto"/>
        <w:right w:val="none" w:sz="0" w:space="0" w:color="auto"/>
      </w:divBdr>
    </w:div>
    <w:div w:id="195751528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3685562">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74557948">
      <w:bodyDiv w:val="1"/>
      <w:marLeft w:val="0"/>
      <w:marRight w:val="0"/>
      <w:marTop w:val="0"/>
      <w:marBottom w:val="0"/>
      <w:divBdr>
        <w:top w:val="none" w:sz="0" w:space="0" w:color="auto"/>
        <w:left w:val="none" w:sz="0" w:space="0" w:color="auto"/>
        <w:bottom w:val="none" w:sz="0" w:space="0" w:color="auto"/>
        <w:right w:val="none" w:sz="0" w:space="0" w:color="auto"/>
      </w:divBdr>
    </w:div>
    <w:div w:id="1978563986">
      <w:bodyDiv w:val="1"/>
      <w:marLeft w:val="0"/>
      <w:marRight w:val="0"/>
      <w:marTop w:val="0"/>
      <w:marBottom w:val="0"/>
      <w:divBdr>
        <w:top w:val="none" w:sz="0" w:space="0" w:color="auto"/>
        <w:left w:val="none" w:sz="0" w:space="0" w:color="auto"/>
        <w:bottom w:val="none" w:sz="0" w:space="0" w:color="auto"/>
        <w:right w:val="none" w:sz="0" w:space="0" w:color="auto"/>
      </w:divBdr>
    </w:div>
    <w:div w:id="1979796083">
      <w:bodyDiv w:val="1"/>
      <w:marLeft w:val="0"/>
      <w:marRight w:val="0"/>
      <w:marTop w:val="0"/>
      <w:marBottom w:val="0"/>
      <w:divBdr>
        <w:top w:val="none" w:sz="0" w:space="0" w:color="auto"/>
        <w:left w:val="none" w:sz="0" w:space="0" w:color="auto"/>
        <w:bottom w:val="none" w:sz="0" w:space="0" w:color="auto"/>
        <w:right w:val="none" w:sz="0" w:space="0" w:color="auto"/>
      </w:divBdr>
    </w:div>
    <w:div w:id="1981181308">
      <w:bodyDiv w:val="1"/>
      <w:marLeft w:val="0"/>
      <w:marRight w:val="0"/>
      <w:marTop w:val="0"/>
      <w:marBottom w:val="0"/>
      <w:divBdr>
        <w:top w:val="none" w:sz="0" w:space="0" w:color="auto"/>
        <w:left w:val="none" w:sz="0" w:space="0" w:color="auto"/>
        <w:bottom w:val="none" w:sz="0" w:space="0" w:color="auto"/>
        <w:right w:val="none" w:sz="0" w:space="0" w:color="auto"/>
      </w:divBdr>
      <w:divsChild>
        <w:div w:id="1992245896">
          <w:marLeft w:val="0"/>
          <w:marRight w:val="0"/>
          <w:marTop w:val="0"/>
          <w:marBottom w:val="0"/>
          <w:divBdr>
            <w:top w:val="none" w:sz="0" w:space="0" w:color="auto"/>
            <w:left w:val="none" w:sz="0" w:space="0" w:color="auto"/>
            <w:bottom w:val="none" w:sz="0" w:space="0" w:color="auto"/>
            <w:right w:val="none" w:sz="0" w:space="0" w:color="auto"/>
          </w:divBdr>
          <w:divsChild>
            <w:div w:id="1306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7302">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5547395">
      <w:bodyDiv w:val="1"/>
      <w:marLeft w:val="0"/>
      <w:marRight w:val="0"/>
      <w:marTop w:val="0"/>
      <w:marBottom w:val="0"/>
      <w:divBdr>
        <w:top w:val="none" w:sz="0" w:space="0" w:color="auto"/>
        <w:left w:val="none" w:sz="0" w:space="0" w:color="auto"/>
        <w:bottom w:val="none" w:sz="0" w:space="0" w:color="auto"/>
        <w:right w:val="none" w:sz="0" w:space="0" w:color="auto"/>
      </w:divBdr>
    </w:div>
    <w:div w:id="1987397198">
      <w:bodyDiv w:val="1"/>
      <w:marLeft w:val="0"/>
      <w:marRight w:val="0"/>
      <w:marTop w:val="0"/>
      <w:marBottom w:val="0"/>
      <w:divBdr>
        <w:top w:val="none" w:sz="0" w:space="0" w:color="auto"/>
        <w:left w:val="none" w:sz="0" w:space="0" w:color="auto"/>
        <w:bottom w:val="none" w:sz="0" w:space="0" w:color="auto"/>
        <w:right w:val="none" w:sz="0" w:space="0" w:color="auto"/>
      </w:divBdr>
      <w:divsChild>
        <w:div w:id="400830764">
          <w:marLeft w:val="0"/>
          <w:marRight w:val="0"/>
          <w:marTop w:val="0"/>
          <w:marBottom w:val="0"/>
          <w:divBdr>
            <w:top w:val="none" w:sz="0" w:space="0" w:color="auto"/>
            <w:left w:val="none" w:sz="0" w:space="0" w:color="auto"/>
            <w:bottom w:val="none" w:sz="0" w:space="0" w:color="auto"/>
            <w:right w:val="none" w:sz="0" w:space="0" w:color="auto"/>
          </w:divBdr>
          <w:divsChild>
            <w:div w:id="3655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246">
      <w:bodyDiv w:val="1"/>
      <w:marLeft w:val="0"/>
      <w:marRight w:val="0"/>
      <w:marTop w:val="0"/>
      <w:marBottom w:val="0"/>
      <w:divBdr>
        <w:top w:val="none" w:sz="0" w:space="0" w:color="auto"/>
        <w:left w:val="none" w:sz="0" w:space="0" w:color="auto"/>
        <w:bottom w:val="none" w:sz="0" w:space="0" w:color="auto"/>
        <w:right w:val="none" w:sz="0" w:space="0" w:color="auto"/>
      </w:divBdr>
    </w:div>
    <w:div w:id="199217376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4792579">
      <w:bodyDiv w:val="1"/>
      <w:marLeft w:val="0"/>
      <w:marRight w:val="0"/>
      <w:marTop w:val="0"/>
      <w:marBottom w:val="0"/>
      <w:divBdr>
        <w:top w:val="none" w:sz="0" w:space="0" w:color="auto"/>
        <w:left w:val="none" w:sz="0" w:space="0" w:color="auto"/>
        <w:bottom w:val="none" w:sz="0" w:space="0" w:color="auto"/>
        <w:right w:val="none" w:sz="0" w:space="0" w:color="auto"/>
      </w:divBdr>
    </w:div>
    <w:div w:id="1995252905">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1998802277">
      <w:bodyDiv w:val="1"/>
      <w:marLeft w:val="0"/>
      <w:marRight w:val="0"/>
      <w:marTop w:val="0"/>
      <w:marBottom w:val="0"/>
      <w:divBdr>
        <w:top w:val="none" w:sz="0" w:space="0" w:color="auto"/>
        <w:left w:val="none" w:sz="0" w:space="0" w:color="auto"/>
        <w:bottom w:val="none" w:sz="0" w:space="0" w:color="auto"/>
        <w:right w:val="none" w:sz="0" w:space="0" w:color="auto"/>
      </w:divBdr>
      <w:divsChild>
        <w:div w:id="1536191305">
          <w:marLeft w:val="0"/>
          <w:marRight w:val="0"/>
          <w:marTop w:val="0"/>
          <w:marBottom w:val="0"/>
          <w:divBdr>
            <w:top w:val="none" w:sz="0" w:space="0" w:color="auto"/>
            <w:left w:val="none" w:sz="0" w:space="0" w:color="auto"/>
            <w:bottom w:val="none" w:sz="0" w:space="0" w:color="auto"/>
            <w:right w:val="none" w:sz="0" w:space="0" w:color="auto"/>
          </w:divBdr>
          <w:divsChild>
            <w:div w:id="92060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1008">
      <w:bodyDiv w:val="1"/>
      <w:marLeft w:val="0"/>
      <w:marRight w:val="0"/>
      <w:marTop w:val="0"/>
      <w:marBottom w:val="0"/>
      <w:divBdr>
        <w:top w:val="none" w:sz="0" w:space="0" w:color="auto"/>
        <w:left w:val="none" w:sz="0" w:space="0" w:color="auto"/>
        <w:bottom w:val="none" w:sz="0" w:space="0" w:color="auto"/>
        <w:right w:val="none" w:sz="0" w:space="0" w:color="auto"/>
      </w:divBdr>
      <w:divsChild>
        <w:div w:id="1604530322">
          <w:marLeft w:val="0"/>
          <w:marRight w:val="0"/>
          <w:marTop w:val="0"/>
          <w:marBottom w:val="0"/>
          <w:divBdr>
            <w:top w:val="none" w:sz="0" w:space="0" w:color="auto"/>
            <w:left w:val="none" w:sz="0" w:space="0" w:color="auto"/>
            <w:bottom w:val="none" w:sz="0" w:space="0" w:color="auto"/>
            <w:right w:val="none" w:sz="0" w:space="0" w:color="auto"/>
          </w:divBdr>
          <w:divsChild>
            <w:div w:id="185179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7661">
      <w:bodyDiv w:val="1"/>
      <w:marLeft w:val="0"/>
      <w:marRight w:val="0"/>
      <w:marTop w:val="0"/>
      <w:marBottom w:val="0"/>
      <w:divBdr>
        <w:top w:val="none" w:sz="0" w:space="0" w:color="auto"/>
        <w:left w:val="none" w:sz="0" w:space="0" w:color="auto"/>
        <w:bottom w:val="none" w:sz="0" w:space="0" w:color="auto"/>
        <w:right w:val="none" w:sz="0" w:space="0" w:color="auto"/>
      </w:divBdr>
    </w:div>
    <w:div w:id="2010257137">
      <w:bodyDiv w:val="1"/>
      <w:marLeft w:val="0"/>
      <w:marRight w:val="0"/>
      <w:marTop w:val="0"/>
      <w:marBottom w:val="0"/>
      <w:divBdr>
        <w:top w:val="none" w:sz="0" w:space="0" w:color="auto"/>
        <w:left w:val="none" w:sz="0" w:space="0" w:color="auto"/>
        <w:bottom w:val="none" w:sz="0" w:space="0" w:color="auto"/>
        <w:right w:val="none" w:sz="0" w:space="0" w:color="auto"/>
      </w:divBdr>
    </w:div>
    <w:div w:id="2010710216">
      <w:bodyDiv w:val="1"/>
      <w:marLeft w:val="0"/>
      <w:marRight w:val="0"/>
      <w:marTop w:val="0"/>
      <w:marBottom w:val="0"/>
      <w:divBdr>
        <w:top w:val="none" w:sz="0" w:space="0" w:color="auto"/>
        <w:left w:val="none" w:sz="0" w:space="0" w:color="auto"/>
        <w:bottom w:val="none" w:sz="0" w:space="0" w:color="auto"/>
        <w:right w:val="none" w:sz="0" w:space="0" w:color="auto"/>
      </w:divBdr>
    </w:div>
    <w:div w:id="2012222405">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5303679">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1810324">
      <w:bodyDiv w:val="1"/>
      <w:marLeft w:val="0"/>
      <w:marRight w:val="0"/>
      <w:marTop w:val="0"/>
      <w:marBottom w:val="0"/>
      <w:divBdr>
        <w:top w:val="none" w:sz="0" w:space="0" w:color="auto"/>
        <w:left w:val="none" w:sz="0" w:space="0" w:color="auto"/>
        <w:bottom w:val="none" w:sz="0" w:space="0" w:color="auto"/>
        <w:right w:val="none" w:sz="0" w:space="0" w:color="auto"/>
      </w:divBdr>
      <w:divsChild>
        <w:div w:id="1695308633">
          <w:marLeft w:val="0"/>
          <w:marRight w:val="0"/>
          <w:marTop w:val="0"/>
          <w:marBottom w:val="0"/>
          <w:divBdr>
            <w:top w:val="none" w:sz="0" w:space="0" w:color="auto"/>
            <w:left w:val="none" w:sz="0" w:space="0" w:color="auto"/>
            <w:bottom w:val="none" w:sz="0" w:space="0" w:color="auto"/>
            <w:right w:val="none" w:sz="0" w:space="0" w:color="auto"/>
          </w:divBdr>
          <w:divsChild>
            <w:div w:id="3324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436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1893">
      <w:bodyDiv w:val="1"/>
      <w:marLeft w:val="0"/>
      <w:marRight w:val="0"/>
      <w:marTop w:val="0"/>
      <w:marBottom w:val="0"/>
      <w:divBdr>
        <w:top w:val="none" w:sz="0" w:space="0" w:color="auto"/>
        <w:left w:val="none" w:sz="0" w:space="0" w:color="auto"/>
        <w:bottom w:val="none" w:sz="0" w:space="0" w:color="auto"/>
        <w:right w:val="none" w:sz="0" w:space="0" w:color="auto"/>
      </w:divBdr>
    </w:div>
    <w:div w:id="2024166265">
      <w:bodyDiv w:val="1"/>
      <w:marLeft w:val="0"/>
      <w:marRight w:val="0"/>
      <w:marTop w:val="0"/>
      <w:marBottom w:val="0"/>
      <w:divBdr>
        <w:top w:val="none" w:sz="0" w:space="0" w:color="auto"/>
        <w:left w:val="none" w:sz="0" w:space="0" w:color="auto"/>
        <w:bottom w:val="none" w:sz="0" w:space="0" w:color="auto"/>
        <w:right w:val="none" w:sz="0" w:space="0" w:color="auto"/>
      </w:divBdr>
      <w:divsChild>
        <w:div w:id="1808736938">
          <w:marLeft w:val="0"/>
          <w:marRight w:val="0"/>
          <w:marTop w:val="0"/>
          <w:marBottom w:val="0"/>
          <w:divBdr>
            <w:top w:val="none" w:sz="0" w:space="0" w:color="auto"/>
            <w:left w:val="none" w:sz="0" w:space="0" w:color="auto"/>
            <w:bottom w:val="none" w:sz="0" w:space="0" w:color="auto"/>
            <w:right w:val="none" w:sz="0" w:space="0" w:color="auto"/>
          </w:divBdr>
          <w:divsChild>
            <w:div w:id="17564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26007656">
      <w:bodyDiv w:val="1"/>
      <w:marLeft w:val="0"/>
      <w:marRight w:val="0"/>
      <w:marTop w:val="0"/>
      <w:marBottom w:val="0"/>
      <w:divBdr>
        <w:top w:val="none" w:sz="0" w:space="0" w:color="auto"/>
        <w:left w:val="none" w:sz="0" w:space="0" w:color="auto"/>
        <w:bottom w:val="none" w:sz="0" w:space="0" w:color="auto"/>
        <w:right w:val="none" w:sz="0" w:space="0" w:color="auto"/>
      </w:divBdr>
      <w:divsChild>
        <w:div w:id="452670140">
          <w:marLeft w:val="0"/>
          <w:marRight w:val="0"/>
          <w:marTop w:val="0"/>
          <w:marBottom w:val="0"/>
          <w:divBdr>
            <w:top w:val="none" w:sz="0" w:space="0" w:color="auto"/>
            <w:left w:val="none" w:sz="0" w:space="0" w:color="auto"/>
            <w:bottom w:val="none" w:sz="0" w:space="0" w:color="auto"/>
            <w:right w:val="none" w:sz="0" w:space="0" w:color="auto"/>
          </w:divBdr>
          <w:divsChild>
            <w:div w:id="125085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4789">
      <w:bodyDiv w:val="1"/>
      <w:marLeft w:val="0"/>
      <w:marRight w:val="0"/>
      <w:marTop w:val="0"/>
      <w:marBottom w:val="0"/>
      <w:divBdr>
        <w:top w:val="none" w:sz="0" w:space="0" w:color="auto"/>
        <w:left w:val="none" w:sz="0" w:space="0" w:color="auto"/>
        <w:bottom w:val="none" w:sz="0" w:space="0" w:color="auto"/>
        <w:right w:val="none" w:sz="0" w:space="0" w:color="auto"/>
      </w:divBdr>
      <w:divsChild>
        <w:div w:id="1054701456">
          <w:marLeft w:val="0"/>
          <w:marRight w:val="0"/>
          <w:marTop w:val="0"/>
          <w:marBottom w:val="0"/>
          <w:divBdr>
            <w:top w:val="none" w:sz="0" w:space="0" w:color="auto"/>
            <w:left w:val="none" w:sz="0" w:space="0" w:color="auto"/>
            <w:bottom w:val="none" w:sz="0" w:space="0" w:color="auto"/>
            <w:right w:val="none" w:sz="0" w:space="0" w:color="auto"/>
          </w:divBdr>
          <w:divsChild>
            <w:div w:id="1583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00367">
      <w:bodyDiv w:val="1"/>
      <w:marLeft w:val="0"/>
      <w:marRight w:val="0"/>
      <w:marTop w:val="0"/>
      <w:marBottom w:val="0"/>
      <w:divBdr>
        <w:top w:val="none" w:sz="0" w:space="0" w:color="auto"/>
        <w:left w:val="none" w:sz="0" w:space="0" w:color="auto"/>
        <w:bottom w:val="none" w:sz="0" w:space="0" w:color="auto"/>
        <w:right w:val="none" w:sz="0" w:space="0" w:color="auto"/>
      </w:divBdr>
    </w:div>
    <w:div w:id="2028290501">
      <w:bodyDiv w:val="1"/>
      <w:marLeft w:val="0"/>
      <w:marRight w:val="0"/>
      <w:marTop w:val="0"/>
      <w:marBottom w:val="0"/>
      <w:divBdr>
        <w:top w:val="none" w:sz="0" w:space="0" w:color="auto"/>
        <w:left w:val="none" w:sz="0" w:space="0" w:color="auto"/>
        <w:bottom w:val="none" w:sz="0" w:space="0" w:color="auto"/>
        <w:right w:val="none" w:sz="0" w:space="0" w:color="auto"/>
      </w:divBdr>
    </w:div>
    <w:div w:id="2028556465">
      <w:bodyDiv w:val="1"/>
      <w:marLeft w:val="0"/>
      <w:marRight w:val="0"/>
      <w:marTop w:val="0"/>
      <w:marBottom w:val="0"/>
      <w:divBdr>
        <w:top w:val="none" w:sz="0" w:space="0" w:color="auto"/>
        <w:left w:val="none" w:sz="0" w:space="0" w:color="auto"/>
        <w:bottom w:val="none" w:sz="0" w:space="0" w:color="auto"/>
        <w:right w:val="none" w:sz="0" w:space="0" w:color="auto"/>
      </w:divBdr>
      <w:divsChild>
        <w:div w:id="201211935">
          <w:marLeft w:val="0"/>
          <w:marRight w:val="0"/>
          <w:marTop w:val="0"/>
          <w:marBottom w:val="0"/>
          <w:divBdr>
            <w:top w:val="none" w:sz="0" w:space="0" w:color="auto"/>
            <w:left w:val="none" w:sz="0" w:space="0" w:color="auto"/>
            <w:bottom w:val="none" w:sz="0" w:space="0" w:color="auto"/>
            <w:right w:val="none" w:sz="0" w:space="0" w:color="auto"/>
          </w:divBdr>
          <w:divsChild>
            <w:div w:id="168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39323">
      <w:bodyDiv w:val="1"/>
      <w:marLeft w:val="0"/>
      <w:marRight w:val="0"/>
      <w:marTop w:val="0"/>
      <w:marBottom w:val="0"/>
      <w:divBdr>
        <w:top w:val="none" w:sz="0" w:space="0" w:color="auto"/>
        <w:left w:val="none" w:sz="0" w:space="0" w:color="auto"/>
        <w:bottom w:val="none" w:sz="0" w:space="0" w:color="auto"/>
        <w:right w:val="none" w:sz="0" w:space="0" w:color="auto"/>
      </w:divBdr>
    </w:div>
    <w:div w:id="2029330901">
      <w:bodyDiv w:val="1"/>
      <w:marLeft w:val="0"/>
      <w:marRight w:val="0"/>
      <w:marTop w:val="0"/>
      <w:marBottom w:val="0"/>
      <w:divBdr>
        <w:top w:val="none" w:sz="0" w:space="0" w:color="auto"/>
        <w:left w:val="none" w:sz="0" w:space="0" w:color="auto"/>
        <w:bottom w:val="none" w:sz="0" w:space="0" w:color="auto"/>
        <w:right w:val="none" w:sz="0" w:space="0" w:color="auto"/>
      </w:divBdr>
      <w:divsChild>
        <w:div w:id="2003270404">
          <w:marLeft w:val="0"/>
          <w:marRight w:val="0"/>
          <w:marTop w:val="0"/>
          <w:marBottom w:val="0"/>
          <w:divBdr>
            <w:top w:val="none" w:sz="0" w:space="0" w:color="auto"/>
            <w:left w:val="none" w:sz="0" w:space="0" w:color="auto"/>
            <w:bottom w:val="none" w:sz="0" w:space="0" w:color="auto"/>
            <w:right w:val="none" w:sz="0" w:space="0" w:color="auto"/>
          </w:divBdr>
          <w:divsChild>
            <w:div w:id="108333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3884">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4527122">
      <w:bodyDiv w:val="1"/>
      <w:marLeft w:val="0"/>
      <w:marRight w:val="0"/>
      <w:marTop w:val="0"/>
      <w:marBottom w:val="0"/>
      <w:divBdr>
        <w:top w:val="none" w:sz="0" w:space="0" w:color="auto"/>
        <w:left w:val="none" w:sz="0" w:space="0" w:color="auto"/>
        <w:bottom w:val="none" w:sz="0" w:space="0" w:color="auto"/>
        <w:right w:val="none" w:sz="0" w:space="0" w:color="auto"/>
      </w:divBdr>
    </w:div>
    <w:div w:id="2035617213">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197030">
      <w:bodyDiv w:val="1"/>
      <w:marLeft w:val="0"/>
      <w:marRight w:val="0"/>
      <w:marTop w:val="0"/>
      <w:marBottom w:val="0"/>
      <w:divBdr>
        <w:top w:val="none" w:sz="0" w:space="0" w:color="auto"/>
        <w:left w:val="none" w:sz="0" w:space="0" w:color="auto"/>
        <w:bottom w:val="none" w:sz="0" w:space="0" w:color="auto"/>
        <w:right w:val="none" w:sz="0" w:space="0" w:color="auto"/>
      </w:divBdr>
      <w:divsChild>
        <w:div w:id="1695305803">
          <w:marLeft w:val="0"/>
          <w:marRight w:val="0"/>
          <w:marTop w:val="0"/>
          <w:marBottom w:val="0"/>
          <w:divBdr>
            <w:top w:val="none" w:sz="0" w:space="0" w:color="auto"/>
            <w:left w:val="none" w:sz="0" w:space="0" w:color="auto"/>
            <w:bottom w:val="none" w:sz="0" w:space="0" w:color="auto"/>
            <w:right w:val="none" w:sz="0" w:space="0" w:color="auto"/>
          </w:divBdr>
          <w:divsChild>
            <w:div w:id="119997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657883">
      <w:bodyDiv w:val="1"/>
      <w:marLeft w:val="0"/>
      <w:marRight w:val="0"/>
      <w:marTop w:val="0"/>
      <w:marBottom w:val="0"/>
      <w:divBdr>
        <w:top w:val="none" w:sz="0" w:space="0" w:color="auto"/>
        <w:left w:val="none" w:sz="0" w:space="0" w:color="auto"/>
        <w:bottom w:val="none" w:sz="0" w:space="0" w:color="auto"/>
        <w:right w:val="none" w:sz="0" w:space="0" w:color="auto"/>
      </w:divBdr>
      <w:divsChild>
        <w:div w:id="1189564802">
          <w:marLeft w:val="0"/>
          <w:marRight w:val="0"/>
          <w:marTop w:val="0"/>
          <w:marBottom w:val="0"/>
          <w:divBdr>
            <w:top w:val="none" w:sz="0" w:space="0" w:color="auto"/>
            <w:left w:val="none" w:sz="0" w:space="0" w:color="auto"/>
            <w:bottom w:val="none" w:sz="0" w:space="0" w:color="auto"/>
            <w:right w:val="none" w:sz="0" w:space="0" w:color="auto"/>
          </w:divBdr>
          <w:divsChild>
            <w:div w:id="154123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7927">
      <w:bodyDiv w:val="1"/>
      <w:marLeft w:val="0"/>
      <w:marRight w:val="0"/>
      <w:marTop w:val="0"/>
      <w:marBottom w:val="0"/>
      <w:divBdr>
        <w:top w:val="none" w:sz="0" w:space="0" w:color="auto"/>
        <w:left w:val="none" w:sz="0" w:space="0" w:color="auto"/>
        <w:bottom w:val="none" w:sz="0" w:space="0" w:color="auto"/>
        <w:right w:val="none" w:sz="0" w:space="0" w:color="auto"/>
      </w:divBdr>
      <w:divsChild>
        <w:div w:id="2048289736">
          <w:marLeft w:val="0"/>
          <w:marRight w:val="0"/>
          <w:marTop w:val="0"/>
          <w:marBottom w:val="0"/>
          <w:divBdr>
            <w:top w:val="none" w:sz="0" w:space="0" w:color="auto"/>
            <w:left w:val="none" w:sz="0" w:space="0" w:color="auto"/>
            <w:bottom w:val="none" w:sz="0" w:space="0" w:color="auto"/>
            <w:right w:val="none" w:sz="0" w:space="0" w:color="auto"/>
          </w:divBdr>
          <w:divsChild>
            <w:div w:id="2064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0353075">
      <w:bodyDiv w:val="1"/>
      <w:marLeft w:val="0"/>
      <w:marRight w:val="0"/>
      <w:marTop w:val="0"/>
      <w:marBottom w:val="0"/>
      <w:divBdr>
        <w:top w:val="none" w:sz="0" w:space="0" w:color="auto"/>
        <w:left w:val="none" w:sz="0" w:space="0" w:color="auto"/>
        <w:bottom w:val="none" w:sz="0" w:space="0" w:color="auto"/>
        <w:right w:val="none" w:sz="0" w:space="0" w:color="auto"/>
      </w:divBdr>
      <w:divsChild>
        <w:div w:id="368840795">
          <w:marLeft w:val="0"/>
          <w:marRight w:val="0"/>
          <w:marTop w:val="0"/>
          <w:marBottom w:val="0"/>
          <w:divBdr>
            <w:top w:val="none" w:sz="0" w:space="0" w:color="auto"/>
            <w:left w:val="none" w:sz="0" w:space="0" w:color="auto"/>
            <w:bottom w:val="none" w:sz="0" w:space="0" w:color="auto"/>
            <w:right w:val="none" w:sz="0" w:space="0" w:color="auto"/>
          </w:divBdr>
          <w:divsChild>
            <w:div w:id="955062007">
              <w:marLeft w:val="0"/>
              <w:marRight w:val="0"/>
              <w:marTop w:val="0"/>
              <w:marBottom w:val="0"/>
              <w:divBdr>
                <w:top w:val="none" w:sz="0" w:space="0" w:color="auto"/>
                <w:left w:val="none" w:sz="0" w:space="0" w:color="auto"/>
                <w:bottom w:val="none" w:sz="0" w:space="0" w:color="auto"/>
                <w:right w:val="none" w:sz="0" w:space="0" w:color="auto"/>
              </w:divBdr>
              <w:divsChild>
                <w:div w:id="1068305594">
                  <w:marLeft w:val="0"/>
                  <w:marRight w:val="0"/>
                  <w:marTop w:val="0"/>
                  <w:marBottom w:val="0"/>
                  <w:divBdr>
                    <w:top w:val="none" w:sz="0" w:space="0" w:color="auto"/>
                    <w:left w:val="none" w:sz="0" w:space="0" w:color="auto"/>
                    <w:bottom w:val="none" w:sz="0" w:space="0" w:color="auto"/>
                    <w:right w:val="none" w:sz="0" w:space="0" w:color="auto"/>
                  </w:divBdr>
                  <w:divsChild>
                    <w:div w:id="1076172266">
                      <w:marLeft w:val="0"/>
                      <w:marRight w:val="0"/>
                      <w:marTop w:val="0"/>
                      <w:marBottom w:val="0"/>
                      <w:divBdr>
                        <w:top w:val="none" w:sz="0" w:space="0" w:color="auto"/>
                        <w:left w:val="none" w:sz="0" w:space="0" w:color="auto"/>
                        <w:bottom w:val="none" w:sz="0" w:space="0" w:color="auto"/>
                        <w:right w:val="none" w:sz="0" w:space="0" w:color="auto"/>
                      </w:divBdr>
                      <w:divsChild>
                        <w:div w:id="184757406">
                          <w:marLeft w:val="0"/>
                          <w:marRight w:val="0"/>
                          <w:marTop w:val="0"/>
                          <w:marBottom w:val="0"/>
                          <w:divBdr>
                            <w:top w:val="none" w:sz="0" w:space="0" w:color="auto"/>
                            <w:left w:val="none" w:sz="0" w:space="0" w:color="auto"/>
                            <w:bottom w:val="none" w:sz="0" w:space="0" w:color="auto"/>
                            <w:right w:val="none" w:sz="0" w:space="0" w:color="auto"/>
                          </w:divBdr>
                          <w:divsChild>
                            <w:div w:id="139192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45248850">
      <w:bodyDiv w:val="1"/>
      <w:marLeft w:val="0"/>
      <w:marRight w:val="0"/>
      <w:marTop w:val="0"/>
      <w:marBottom w:val="0"/>
      <w:divBdr>
        <w:top w:val="none" w:sz="0" w:space="0" w:color="auto"/>
        <w:left w:val="none" w:sz="0" w:space="0" w:color="auto"/>
        <w:bottom w:val="none" w:sz="0" w:space="0" w:color="auto"/>
        <w:right w:val="none" w:sz="0" w:space="0" w:color="auto"/>
      </w:divBdr>
    </w:div>
    <w:div w:id="2047484399">
      <w:bodyDiv w:val="1"/>
      <w:marLeft w:val="0"/>
      <w:marRight w:val="0"/>
      <w:marTop w:val="0"/>
      <w:marBottom w:val="0"/>
      <w:divBdr>
        <w:top w:val="none" w:sz="0" w:space="0" w:color="auto"/>
        <w:left w:val="none" w:sz="0" w:space="0" w:color="auto"/>
        <w:bottom w:val="none" w:sz="0" w:space="0" w:color="auto"/>
        <w:right w:val="none" w:sz="0" w:space="0" w:color="auto"/>
      </w:divBdr>
    </w:div>
    <w:div w:id="2048413832">
      <w:bodyDiv w:val="1"/>
      <w:marLeft w:val="0"/>
      <w:marRight w:val="0"/>
      <w:marTop w:val="0"/>
      <w:marBottom w:val="0"/>
      <w:divBdr>
        <w:top w:val="none" w:sz="0" w:space="0" w:color="auto"/>
        <w:left w:val="none" w:sz="0" w:space="0" w:color="auto"/>
        <w:bottom w:val="none" w:sz="0" w:space="0" w:color="auto"/>
        <w:right w:val="none" w:sz="0" w:space="0" w:color="auto"/>
      </w:divBdr>
      <w:divsChild>
        <w:div w:id="1166093118">
          <w:marLeft w:val="0"/>
          <w:marRight w:val="0"/>
          <w:marTop w:val="0"/>
          <w:marBottom w:val="0"/>
          <w:divBdr>
            <w:top w:val="none" w:sz="0" w:space="0" w:color="auto"/>
            <w:left w:val="none" w:sz="0" w:space="0" w:color="auto"/>
            <w:bottom w:val="none" w:sz="0" w:space="0" w:color="auto"/>
            <w:right w:val="none" w:sz="0" w:space="0" w:color="auto"/>
          </w:divBdr>
          <w:divsChild>
            <w:div w:id="17422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6887">
      <w:bodyDiv w:val="1"/>
      <w:marLeft w:val="0"/>
      <w:marRight w:val="0"/>
      <w:marTop w:val="0"/>
      <w:marBottom w:val="0"/>
      <w:divBdr>
        <w:top w:val="none" w:sz="0" w:space="0" w:color="auto"/>
        <w:left w:val="none" w:sz="0" w:space="0" w:color="auto"/>
        <w:bottom w:val="none" w:sz="0" w:space="0" w:color="auto"/>
        <w:right w:val="none" w:sz="0" w:space="0" w:color="auto"/>
      </w:divBdr>
      <w:divsChild>
        <w:div w:id="1790779684">
          <w:marLeft w:val="0"/>
          <w:marRight w:val="0"/>
          <w:marTop w:val="0"/>
          <w:marBottom w:val="0"/>
          <w:divBdr>
            <w:top w:val="none" w:sz="0" w:space="0" w:color="auto"/>
            <w:left w:val="none" w:sz="0" w:space="0" w:color="auto"/>
            <w:bottom w:val="none" w:sz="0" w:space="0" w:color="auto"/>
            <w:right w:val="none" w:sz="0" w:space="0" w:color="auto"/>
          </w:divBdr>
          <w:divsChild>
            <w:div w:id="18991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2723">
      <w:bodyDiv w:val="1"/>
      <w:marLeft w:val="0"/>
      <w:marRight w:val="0"/>
      <w:marTop w:val="0"/>
      <w:marBottom w:val="0"/>
      <w:divBdr>
        <w:top w:val="none" w:sz="0" w:space="0" w:color="auto"/>
        <w:left w:val="none" w:sz="0" w:space="0" w:color="auto"/>
        <w:bottom w:val="none" w:sz="0" w:space="0" w:color="auto"/>
        <w:right w:val="none" w:sz="0" w:space="0" w:color="auto"/>
      </w:divBdr>
    </w:div>
    <w:div w:id="2057006923">
      <w:bodyDiv w:val="1"/>
      <w:marLeft w:val="0"/>
      <w:marRight w:val="0"/>
      <w:marTop w:val="0"/>
      <w:marBottom w:val="0"/>
      <w:divBdr>
        <w:top w:val="none" w:sz="0" w:space="0" w:color="auto"/>
        <w:left w:val="none" w:sz="0" w:space="0" w:color="auto"/>
        <w:bottom w:val="none" w:sz="0" w:space="0" w:color="auto"/>
        <w:right w:val="none" w:sz="0" w:space="0" w:color="auto"/>
      </w:divBdr>
    </w:div>
    <w:div w:id="2057898392">
      <w:bodyDiv w:val="1"/>
      <w:marLeft w:val="0"/>
      <w:marRight w:val="0"/>
      <w:marTop w:val="0"/>
      <w:marBottom w:val="0"/>
      <w:divBdr>
        <w:top w:val="none" w:sz="0" w:space="0" w:color="auto"/>
        <w:left w:val="none" w:sz="0" w:space="0" w:color="auto"/>
        <w:bottom w:val="none" w:sz="0" w:space="0" w:color="auto"/>
        <w:right w:val="none" w:sz="0" w:space="0" w:color="auto"/>
      </w:divBdr>
      <w:divsChild>
        <w:div w:id="1539853093">
          <w:marLeft w:val="0"/>
          <w:marRight w:val="0"/>
          <w:marTop w:val="0"/>
          <w:marBottom w:val="0"/>
          <w:divBdr>
            <w:top w:val="none" w:sz="0" w:space="0" w:color="auto"/>
            <w:left w:val="none" w:sz="0" w:space="0" w:color="auto"/>
            <w:bottom w:val="none" w:sz="0" w:space="0" w:color="auto"/>
            <w:right w:val="none" w:sz="0" w:space="0" w:color="auto"/>
          </w:divBdr>
          <w:divsChild>
            <w:div w:id="91543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1129962">
      <w:bodyDiv w:val="1"/>
      <w:marLeft w:val="0"/>
      <w:marRight w:val="0"/>
      <w:marTop w:val="0"/>
      <w:marBottom w:val="0"/>
      <w:divBdr>
        <w:top w:val="none" w:sz="0" w:space="0" w:color="auto"/>
        <w:left w:val="none" w:sz="0" w:space="0" w:color="auto"/>
        <w:bottom w:val="none" w:sz="0" w:space="0" w:color="auto"/>
        <w:right w:val="none" w:sz="0" w:space="0" w:color="auto"/>
      </w:divBdr>
      <w:divsChild>
        <w:div w:id="716323150">
          <w:marLeft w:val="0"/>
          <w:marRight w:val="0"/>
          <w:marTop w:val="0"/>
          <w:marBottom w:val="0"/>
          <w:divBdr>
            <w:top w:val="none" w:sz="0" w:space="0" w:color="auto"/>
            <w:left w:val="none" w:sz="0" w:space="0" w:color="auto"/>
            <w:bottom w:val="none" w:sz="0" w:space="0" w:color="auto"/>
            <w:right w:val="none" w:sz="0" w:space="0" w:color="auto"/>
          </w:divBdr>
          <w:divsChild>
            <w:div w:id="14595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3686">
      <w:bodyDiv w:val="1"/>
      <w:marLeft w:val="0"/>
      <w:marRight w:val="0"/>
      <w:marTop w:val="0"/>
      <w:marBottom w:val="0"/>
      <w:divBdr>
        <w:top w:val="none" w:sz="0" w:space="0" w:color="auto"/>
        <w:left w:val="none" w:sz="0" w:space="0" w:color="auto"/>
        <w:bottom w:val="none" w:sz="0" w:space="0" w:color="auto"/>
        <w:right w:val="none" w:sz="0" w:space="0" w:color="auto"/>
      </w:divBdr>
      <w:divsChild>
        <w:div w:id="472908500">
          <w:marLeft w:val="0"/>
          <w:marRight w:val="0"/>
          <w:marTop w:val="0"/>
          <w:marBottom w:val="0"/>
          <w:divBdr>
            <w:top w:val="none" w:sz="0" w:space="0" w:color="auto"/>
            <w:left w:val="none" w:sz="0" w:space="0" w:color="auto"/>
            <w:bottom w:val="none" w:sz="0" w:space="0" w:color="auto"/>
            <w:right w:val="none" w:sz="0" w:space="0" w:color="auto"/>
          </w:divBdr>
          <w:divsChild>
            <w:div w:id="21397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80656">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2075315">
      <w:bodyDiv w:val="1"/>
      <w:marLeft w:val="0"/>
      <w:marRight w:val="0"/>
      <w:marTop w:val="0"/>
      <w:marBottom w:val="0"/>
      <w:divBdr>
        <w:top w:val="none" w:sz="0" w:space="0" w:color="auto"/>
        <w:left w:val="none" w:sz="0" w:space="0" w:color="auto"/>
        <w:bottom w:val="none" w:sz="0" w:space="0" w:color="auto"/>
        <w:right w:val="none" w:sz="0" w:space="0" w:color="auto"/>
      </w:divBdr>
    </w:div>
    <w:div w:id="2072851189">
      <w:bodyDiv w:val="1"/>
      <w:marLeft w:val="0"/>
      <w:marRight w:val="0"/>
      <w:marTop w:val="0"/>
      <w:marBottom w:val="0"/>
      <w:divBdr>
        <w:top w:val="none" w:sz="0" w:space="0" w:color="auto"/>
        <w:left w:val="none" w:sz="0" w:space="0" w:color="auto"/>
        <w:bottom w:val="none" w:sz="0" w:space="0" w:color="auto"/>
        <w:right w:val="none" w:sz="0" w:space="0" w:color="auto"/>
      </w:divBdr>
    </w:div>
    <w:div w:id="2074812272">
      <w:bodyDiv w:val="1"/>
      <w:marLeft w:val="0"/>
      <w:marRight w:val="0"/>
      <w:marTop w:val="0"/>
      <w:marBottom w:val="0"/>
      <w:divBdr>
        <w:top w:val="none" w:sz="0" w:space="0" w:color="auto"/>
        <w:left w:val="none" w:sz="0" w:space="0" w:color="auto"/>
        <w:bottom w:val="none" w:sz="0" w:space="0" w:color="auto"/>
        <w:right w:val="none" w:sz="0" w:space="0" w:color="auto"/>
      </w:divBdr>
      <w:divsChild>
        <w:div w:id="60103662">
          <w:marLeft w:val="0"/>
          <w:marRight w:val="0"/>
          <w:marTop w:val="0"/>
          <w:marBottom w:val="0"/>
          <w:divBdr>
            <w:top w:val="none" w:sz="0" w:space="0" w:color="auto"/>
            <w:left w:val="none" w:sz="0" w:space="0" w:color="auto"/>
            <w:bottom w:val="none" w:sz="0" w:space="0" w:color="auto"/>
            <w:right w:val="none" w:sz="0" w:space="0" w:color="auto"/>
          </w:divBdr>
          <w:divsChild>
            <w:div w:id="13920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48391">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3867613">
      <w:bodyDiv w:val="1"/>
      <w:marLeft w:val="0"/>
      <w:marRight w:val="0"/>
      <w:marTop w:val="0"/>
      <w:marBottom w:val="0"/>
      <w:divBdr>
        <w:top w:val="none" w:sz="0" w:space="0" w:color="auto"/>
        <w:left w:val="none" w:sz="0" w:space="0" w:color="auto"/>
        <w:bottom w:val="none" w:sz="0" w:space="0" w:color="auto"/>
        <w:right w:val="none" w:sz="0" w:space="0" w:color="auto"/>
      </w:divBdr>
      <w:divsChild>
        <w:div w:id="1222910461">
          <w:marLeft w:val="0"/>
          <w:marRight w:val="0"/>
          <w:marTop w:val="0"/>
          <w:marBottom w:val="0"/>
          <w:divBdr>
            <w:top w:val="none" w:sz="0" w:space="0" w:color="auto"/>
            <w:left w:val="none" w:sz="0" w:space="0" w:color="auto"/>
            <w:bottom w:val="none" w:sz="0" w:space="0" w:color="auto"/>
            <w:right w:val="none" w:sz="0" w:space="0" w:color="auto"/>
          </w:divBdr>
          <w:divsChild>
            <w:div w:id="12570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6147">
      <w:bodyDiv w:val="1"/>
      <w:marLeft w:val="0"/>
      <w:marRight w:val="0"/>
      <w:marTop w:val="0"/>
      <w:marBottom w:val="0"/>
      <w:divBdr>
        <w:top w:val="none" w:sz="0" w:space="0" w:color="auto"/>
        <w:left w:val="none" w:sz="0" w:space="0" w:color="auto"/>
        <w:bottom w:val="none" w:sz="0" w:space="0" w:color="auto"/>
        <w:right w:val="none" w:sz="0" w:space="0" w:color="auto"/>
      </w:divBdr>
      <w:divsChild>
        <w:div w:id="1146625096">
          <w:marLeft w:val="0"/>
          <w:marRight w:val="0"/>
          <w:marTop w:val="0"/>
          <w:marBottom w:val="0"/>
          <w:divBdr>
            <w:top w:val="none" w:sz="0" w:space="0" w:color="auto"/>
            <w:left w:val="none" w:sz="0" w:space="0" w:color="auto"/>
            <w:bottom w:val="none" w:sz="0" w:space="0" w:color="auto"/>
            <w:right w:val="none" w:sz="0" w:space="0" w:color="auto"/>
          </w:divBdr>
          <w:divsChild>
            <w:div w:id="17582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89183073">
      <w:bodyDiv w:val="1"/>
      <w:marLeft w:val="0"/>
      <w:marRight w:val="0"/>
      <w:marTop w:val="0"/>
      <w:marBottom w:val="0"/>
      <w:divBdr>
        <w:top w:val="none" w:sz="0" w:space="0" w:color="auto"/>
        <w:left w:val="none" w:sz="0" w:space="0" w:color="auto"/>
        <w:bottom w:val="none" w:sz="0" w:space="0" w:color="auto"/>
        <w:right w:val="none" w:sz="0" w:space="0" w:color="auto"/>
      </w:divBdr>
    </w:div>
    <w:div w:id="2089882781">
      <w:bodyDiv w:val="1"/>
      <w:marLeft w:val="0"/>
      <w:marRight w:val="0"/>
      <w:marTop w:val="0"/>
      <w:marBottom w:val="0"/>
      <w:divBdr>
        <w:top w:val="none" w:sz="0" w:space="0" w:color="auto"/>
        <w:left w:val="none" w:sz="0" w:space="0" w:color="auto"/>
        <w:bottom w:val="none" w:sz="0" w:space="0" w:color="auto"/>
        <w:right w:val="none" w:sz="0" w:space="0" w:color="auto"/>
      </w:divBdr>
    </w:div>
    <w:div w:id="2093239982">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5856793">
      <w:bodyDiv w:val="1"/>
      <w:marLeft w:val="0"/>
      <w:marRight w:val="0"/>
      <w:marTop w:val="0"/>
      <w:marBottom w:val="0"/>
      <w:divBdr>
        <w:top w:val="none" w:sz="0" w:space="0" w:color="auto"/>
        <w:left w:val="none" w:sz="0" w:space="0" w:color="auto"/>
        <w:bottom w:val="none" w:sz="0" w:space="0" w:color="auto"/>
        <w:right w:val="none" w:sz="0" w:space="0" w:color="auto"/>
      </w:divBdr>
    </w:div>
    <w:div w:id="2096126627">
      <w:bodyDiv w:val="1"/>
      <w:marLeft w:val="0"/>
      <w:marRight w:val="0"/>
      <w:marTop w:val="0"/>
      <w:marBottom w:val="0"/>
      <w:divBdr>
        <w:top w:val="none" w:sz="0" w:space="0" w:color="auto"/>
        <w:left w:val="none" w:sz="0" w:space="0" w:color="auto"/>
        <w:bottom w:val="none" w:sz="0" w:space="0" w:color="auto"/>
        <w:right w:val="none" w:sz="0" w:space="0" w:color="auto"/>
      </w:divBdr>
      <w:divsChild>
        <w:div w:id="433356168">
          <w:marLeft w:val="0"/>
          <w:marRight w:val="0"/>
          <w:marTop w:val="0"/>
          <w:marBottom w:val="0"/>
          <w:divBdr>
            <w:top w:val="none" w:sz="0" w:space="0" w:color="auto"/>
            <w:left w:val="none" w:sz="0" w:space="0" w:color="auto"/>
            <w:bottom w:val="none" w:sz="0" w:space="0" w:color="auto"/>
            <w:right w:val="none" w:sz="0" w:space="0" w:color="auto"/>
          </w:divBdr>
          <w:divsChild>
            <w:div w:id="1987541708">
              <w:marLeft w:val="0"/>
              <w:marRight w:val="0"/>
              <w:marTop w:val="0"/>
              <w:marBottom w:val="0"/>
              <w:divBdr>
                <w:top w:val="none" w:sz="0" w:space="0" w:color="auto"/>
                <w:left w:val="none" w:sz="0" w:space="0" w:color="auto"/>
                <w:bottom w:val="none" w:sz="0" w:space="0" w:color="auto"/>
                <w:right w:val="none" w:sz="0" w:space="0" w:color="auto"/>
              </w:divBdr>
              <w:divsChild>
                <w:div w:id="1608729865">
                  <w:marLeft w:val="0"/>
                  <w:marRight w:val="0"/>
                  <w:marTop w:val="0"/>
                  <w:marBottom w:val="0"/>
                  <w:divBdr>
                    <w:top w:val="none" w:sz="0" w:space="0" w:color="auto"/>
                    <w:left w:val="none" w:sz="0" w:space="0" w:color="auto"/>
                    <w:bottom w:val="none" w:sz="0" w:space="0" w:color="auto"/>
                    <w:right w:val="none" w:sz="0" w:space="0" w:color="auto"/>
                  </w:divBdr>
                  <w:divsChild>
                    <w:div w:id="778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3984">
      <w:bodyDiv w:val="1"/>
      <w:marLeft w:val="0"/>
      <w:marRight w:val="0"/>
      <w:marTop w:val="0"/>
      <w:marBottom w:val="0"/>
      <w:divBdr>
        <w:top w:val="none" w:sz="0" w:space="0" w:color="auto"/>
        <w:left w:val="none" w:sz="0" w:space="0" w:color="auto"/>
        <w:bottom w:val="none" w:sz="0" w:space="0" w:color="auto"/>
        <w:right w:val="none" w:sz="0" w:space="0" w:color="auto"/>
      </w:divBdr>
      <w:divsChild>
        <w:div w:id="1478915547">
          <w:marLeft w:val="0"/>
          <w:marRight w:val="0"/>
          <w:marTop w:val="0"/>
          <w:marBottom w:val="0"/>
          <w:divBdr>
            <w:top w:val="none" w:sz="0" w:space="0" w:color="auto"/>
            <w:left w:val="none" w:sz="0" w:space="0" w:color="auto"/>
            <w:bottom w:val="none" w:sz="0" w:space="0" w:color="auto"/>
            <w:right w:val="none" w:sz="0" w:space="0" w:color="auto"/>
          </w:divBdr>
          <w:divsChild>
            <w:div w:id="184261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097705190">
      <w:bodyDiv w:val="1"/>
      <w:marLeft w:val="0"/>
      <w:marRight w:val="0"/>
      <w:marTop w:val="0"/>
      <w:marBottom w:val="0"/>
      <w:divBdr>
        <w:top w:val="none" w:sz="0" w:space="0" w:color="auto"/>
        <w:left w:val="none" w:sz="0" w:space="0" w:color="auto"/>
        <w:bottom w:val="none" w:sz="0" w:space="0" w:color="auto"/>
        <w:right w:val="none" w:sz="0" w:space="0" w:color="auto"/>
      </w:divBdr>
      <w:divsChild>
        <w:div w:id="1268079806">
          <w:marLeft w:val="0"/>
          <w:marRight w:val="0"/>
          <w:marTop w:val="0"/>
          <w:marBottom w:val="0"/>
          <w:divBdr>
            <w:top w:val="none" w:sz="0" w:space="0" w:color="auto"/>
            <w:left w:val="none" w:sz="0" w:space="0" w:color="auto"/>
            <w:bottom w:val="none" w:sz="0" w:space="0" w:color="auto"/>
            <w:right w:val="none" w:sz="0" w:space="0" w:color="auto"/>
          </w:divBdr>
          <w:divsChild>
            <w:div w:id="21203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06612662">
      <w:bodyDiv w:val="1"/>
      <w:marLeft w:val="0"/>
      <w:marRight w:val="0"/>
      <w:marTop w:val="0"/>
      <w:marBottom w:val="0"/>
      <w:divBdr>
        <w:top w:val="none" w:sz="0" w:space="0" w:color="auto"/>
        <w:left w:val="none" w:sz="0" w:space="0" w:color="auto"/>
        <w:bottom w:val="none" w:sz="0" w:space="0" w:color="auto"/>
        <w:right w:val="none" w:sz="0" w:space="0" w:color="auto"/>
      </w:divBdr>
    </w:div>
    <w:div w:id="2106613053">
      <w:bodyDiv w:val="1"/>
      <w:marLeft w:val="0"/>
      <w:marRight w:val="0"/>
      <w:marTop w:val="0"/>
      <w:marBottom w:val="0"/>
      <w:divBdr>
        <w:top w:val="none" w:sz="0" w:space="0" w:color="auto"/>
        <w:left w:val="none" w:sz="0" w:space="0" w:color="auto"/>
        <w:bottom w:val="none" w:sz="0" w:space="0" w:color="auto"/>
        <w:right w:val="none" w:sz="0" w:space="0" w:color="auto"/>
      </w:divBdr>
      <w:divsChild>
        <w:div w:id="582761790">
          <w:marLeft w:val="0"/>
          <w:marRight w:val="0"/>
          <w:marTop w:val="0"/>
          <w:marBottom w:val="0"/>
          <w:divBdr>
            <w:top w:val="none" w:sz="0" w:space="0" w:color="auto"/>
            <w:left w:val="none" w:sz="0" w:space="0" w:color="auto"/>
            <w:bottom w:val="none" w:sz="0" w:space="0" w:color="auto"/>
            <w:right w:val="none" w:sz="0" w:space="0" w:color="auto"/>
          </w:divBdr>
          <w:divsChild>
            <w:div w:id="874123349">
              <w:marLeft w:val="0"/>
              <w:marRight w:val="0"/>
              <w:marTop w:val="0"/>
              <w:marBottom w:val="0"/>
              <w:divBdr>
                <w:top w:val="none" w:sz="0" w:space="0" w:color="auto"/>
                <w:left w:val="none" w:sz="0" w:space="0" w:color="auto"/>
                <w:bottom w:val="none" w:sz="0" w:space="0" w:color="auto"/>
                <w:right w:val="none" w:sz="0" w:space="0" w:color="auto"/>
              </w:divBdr>
              <w:divsChild>
                <w:div w:id="392890767">
                  <w:marLeft w:val="0"/>
                  <w:marRight w:val="0"/>
                  <w:marTop w:val="0"/>
                  <w:marBottom w:val="0"/>
                  <w:divBdr>
                    <w:top w:val="none" w:sz="0" w:space="0" w:color="auto"/>
                    <w:left w:val="none" w:sz="0" w:space="0" w:color="auto"/>
                    <w:bottom w:val="none" w:sz="0" w:space="0" w:color="auto"/>
                    <w:right w:val="none" w:sz="0" w:space="0" w:color="auto"/>
                  </w:divBdr>
                  <w:divsChild>
                    <w:div w:id="923881285">
                      <w:marLeft w:val="0"/>
                      <w:marRight w:val="0"/>
                      <w:marTop w:val="0"/>
                      <w:marBottom w:val="0"/>
                      <w:divBdr>
                        <w:top w:val="none" w:sz="0" w:space="0" w:color="auto"/>
                        <w:left w:val="none" w:sz="0" w:space="0" w:color="auto"/>
                        <w:bottom w:val="none" w:sz="0" w:space="0" w:color="auto"/>
                        <w:right w:val="none" w:sz="0" w:space="0" w:color="auto"/>
                      </w:divBdr>
                      <w:divsChild>
                        <w:div w:id="1624192449">
                          <w:marLeft w:val="0"/>
                          <w:marRight w:val="0"/>
                          <w:marTop w:val="0"/>
                          <w:marBottom w:val="0"/>
                          <w:divBdr>
                            <w:top w:val="none" w:sz="0" w:space="0" w:color="auto"/>
                            <w:left w:val="none" w:sz="0" w:space="0" w:color="auto"/>
                            <w:bottom w:val="none" w:sz="0" w:space="0" w:color="auto"/>
                            <w:right w:val="none" w:sz="0" w:space="0" w:color="auto"/>
                          </w:divBdr>
                          <w:divsChild>
                            <w:div w:id="16867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994763">
      <w:bodyDiv w:val="1"/>
      <w:marLeft w:val="0"/>
      <w:marRight w:val="0"/>
      <w:marTop w:val="0"/>
      <w:marBottom w:val="0"/>
      <w:divBdr>
        <w:top w:val="none" w:sz="0" w:space="0" w:color="auto"/>
        <w:left w:val="none" w:sz="0" w:space="0" w:color="auto"/>
        <w:bottom w:val="none" w:sz="0" w:space="0" w:color="auto"/>
        <w:right w:val="none" w:sz="0" w:space="0" w:color="auto"/>
      </w:divBdr>
    </w:div>
    <w:div w:id="2110849120">
      <w:bodyDiv w:val="1"/>
      <w:marLeft w:val="0"/>
      <w:marRight w:val="0"/>
      <w:marTop w:val="0"/>
      <w:marBottom w:val="0"/>
      <w:divBdr>
        <w:top w:val="none" w:sz="0" w:space="0" w:color="auto"/>
        <w:left w:val="none" w:sz="0" w:space="0" w:color="auto"/>
        <w:bottom w:val="none" w:sz="0" w:space="0" w:color="auto"/>
        <w:right w:val="none" w:sz="0" w:space="0" w:color="auto"/>
      </w:divBdr>
      <w:divsChild>
        <w:div w:id="1841040084">
          <w:marLeft w:val="0"/>
          <w:marRight w:val="0"/>
          <w:marTop w:val="0"/>
          <w:marBottom w:val="0"/>
          <w:divBdr>
            <w:top w:val="none" w:sz="0" w:space="0" w:color="auto"/>
            <w:left w:val="none" w:sz="0" w:space="0" w:color="auto"/>
            <w:bottom w:val="none" w:sz="0" w:space="0" w:color="auto"/>
            <w:right w:val="none" w:sz="0" w:space="0" w:color="auto"/>
          </w:divBdr>
          <w:divsChild>
            <w:div w:id="17432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1988">
      <w:bodyDiv w:val="1"/>
      <w:marLeft w:val="0"/>
      <w:marRight w:val="0"/>
      <w:marTop w:val="0"/>
      <w:marBottom w:val="0"/>
      <w:divBdr>
        <w:top w:val="none" w:sz="0" w:space="0" w:color="auto"/>
        <w:left w:val="none" w:sz="0" w:space="0" w:color="auto"/>
        <w:bottom w:val="none" w:sz="0" w:space="0" w:color="auto"/>
        <w:right w:val="none" w:sz="0" w:space="0" w:color="auto"/>
      </w:divBdr>
    </w:div>
    <w:div w:id="2117670306">
      <w:bodyDiv w:val="1"/>
      <w:marLeft w:val="0"/>
      <w:marRight w:val="0"/>
      <w:marTop w:val="0"/>
      <w:marBottom w:val="0"/>
      <w:divBdr>
        <w:top w:val="none" w:sz="0" w:space="0" w:color="auto"/>
        <w:left w:val="none" w:sz="0" w:space="0" w:color="auto"/>
        <w:bottom w:val="none" w:sz="0" w:space="0" w:color="auto"/>
        <w:right w:val="none" w:sz="0" w:space="0" w:color="auto"/>
      </w:divBdr>
    </w:div>
    <w:div w:id="2118478148">
      <w:bodyDiv w:val="1"/>
      <w:marLeft w:val="0"/>
      <w:marRight w:val="0"/>
      <w:marTop w:val="0"/>
      <w:marBottom w:val="0"/>
      <w:divBdr>
        <w:top w:val="none" w:sz="0" w:space="0" w:color="auto"/>
        <w:left w:val="none" w:sz="0" w:space="0" w:color="auto"/>
        <w:bottom w:val="none" w:sz="0" w:space="0" w:color="auto"/>
        <w:right w:val="none" w:sz="0" w:space="0" w:color="auto"/>
      </w:divBdr>
    </w:div>
    <w:div w:id="2119836374">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3375430">
      <w:bodyDiv w:val="1"/>
      <w:marLeft w:val="0"/>
      <w:marRight w:val="0"/>
      <w:marTop w:val="0"/>
      <w:marBottom w:val="0"/>
      <w:divBdr>
        <w:top w:val="none" w:sz="0" w:space="0" w:color="auto"/>
        <w:left w:val="none" w:sz="0" w:space="0" w:color="auto"/>
        <w:bottom w:val="none" w:sz="0" w:space="0" w:color="auto"/>
        <w:right w:val="none" w:sz="0" w:space="0" w:color="auto"/>
      </w:divBdr>
    </w:div>
    <w:div w:id="2124764889">
      <w:bodyDiv w:val="1"/>
      <w:marLeft w:val="0"/>
      <w:marRight w:val="0"/>
      <w:marTop w:val="0"/>
      <w:marBottom w:val="0"/>
      <w:divBdr>
        <w:top w:val="none" w:sz="0" w:space="0" w:color="auto"/>
        <w:left w:val="none" w:sz="0" w:space="0" w:color="auto"/>
        <w:bottom w:val="none" w:sz="0" w:space="0" w:color="auto"/>
        <w:right w:val="none" w:sz="0" w:space="0" w:color="auto"/>
      </w:divBdr>
    </w:div>
    <w:div w:id="2126344362">
      <w:bodyDiv w:val="1"/>
      <w:marLeft w:val="0"/>
      <w:marRight w:val="0"/>
      <w:marTop w:val="0"/>
      <w:marBottom w:val="0"/>
      <w:divBdr>
        <w:top w:val="none" w:sz="0" w:space="0" w:color="auto"/>
        <w:left w:val="none" w:sz="0" w:space="0" w:color="auto"/>
        <w:bottom w:val="none" w:sz="0" w:space="0" w:color="auto"/>
        <w:right w:val="none" w:sz="0" w:space="0" w:color="auto"/>
      </w:divBdr>
    </w:div>
    <w:div w:id="2126801999">
      <w:bodyDiv w:val="1"/>
      <w:marLeft w:val="0"/>
      <w:marRight w:val="0"/>
      <w:marTop w:val="0"/>
      <w:marBottom w:val="0"/>
      <w:divBdr>
        <w:top w:val="none" w:sz="0" w:space="0" w:color="auto"/>
        <w:left w:val="none" w:sz="0" w:space="0" w:color="auto"/>
        <w:bottom w:val="none" w:sz="0" w:space="0" w:color="auto"/>
        <w:right w:val="none" w:sz="0" w:space="0" w:color="auto"/>
      </w:divBdr>
      <w:divsChild>
        <w:div w:id="674305622">
          <w:marLeft w:val="0"/>
          <w:marRight w:val="0"/>
          <w:marTop w:val="0"/>
          <w:marBottom w:val="0"/>
          <w:divBdr>
            <w:top w:val="none" w:sz="0" w:space="0" w:color="auto"/>
            <w:left w:val="none" w:sz="0" w:space="0" w:color="auto"/>
            <w:bottom w:val="none" w:sz="0" w:space="0" w:color="auto"/>
            <w:right w:val="none" w:sz="0" w:space="0" w:color="auto"/>
          </w:divBdr>
          <w:divsChild>
            <w:div w:id="1410998465">
              <w:marLeft w:val="0"/>
              <w:marRight w:val="0"/>
              <w:marTop w:val="0"/>
              <w:marBottom w:val="0"/>
              <w:divBdr>
                <w:top w:val="none" w:sz="0" w:space="0" w:color="auto"/>
                <w:left w:val="none" w:sz="0" w:space="0" w:color="auto"/>
                <w:bottom w:val="none" w:sz="0" w:space="0" w:color="auto"/>
                <w:right w:val="none" w:sz="0" w:space="0" w:color="auto"/>
              </w:divBdr>
              <w:divsChild>
                <w:div w:id="1568569148">
                  <w:marLeft w:val="0"/>
                  <w:marRight w:val="0"/>
                  <w:marTop w:val="0"/>
                  <w:marBottom w:val="0"/>
                  <w:divBdr>
                    <w:top w:val="none" w:sz="0" w:space="0" w:color="auto"/>
                    <w:left w:val="none" w:sz="0" w:space="0" w:color="auto"/>
                    <w:bottom w:val="none" w:sz="0" w:space="0" w:color="auto"/>
                    <w:right w:val="none" w:sz="0" w:space="0" w:color="auto"/>
                  </w:divBdr>
                  <w:divsChild>
                    <w:div w:id="1127745479">
                      <w:marLeft w:val="0"/>
                      <w:marRight w:val="0"/>
                      <w:marTop w:val="0"/>
                      <w:marBottom w:val="0"/>
                      <w:divBdr>
                        <w:top w:val="none" w:sz="0" w:space="0" w:color="auto"/>
                        <w:left w:val="none" w:sz="0" w:space="0" w:color="auto"/>
                        <w:bottom w:val="none" w:sz="0" w:space="0" w:color="auto"/>
                        <w:right w:val="none" w:sz="0" w:space="0" w:color="auto"/>
                      </w:divBdr>
                      <w:divsChild>
                        <w:div w:id="1627278610">
                          <w:marLeft w:val="0"/>
                          <w:marRight w:val="0"/>
                          <w:marTop w:val="0"/>
                          <w:marBottom w:val="0"/>
                          <w:divBdr>
                            <w:top w:val="none" w:sz="0" w:space="0" w:color="auto"/>
                            <w:left w:val="none" w:sz="0" w:space="0" w:color="auto"/>
                            <w:bottom w:val="none" w:sz="0" w:space="0" w:color="auto"/>
                            <w:right w:val="none" w:sz="0" w:space="0" w:color="auto"/>
                          </w:divBdr>
                          <w:divsChild>
                            <w:div w:id="4446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970713">
      <w:bodyDiv w:val="1"/>
      <w:marLeft w:val="0"/>
      <w:marRight w:val="0"/>
      <w:marTop w:val="0"/>
      <w:marBottom w:val="0"/>
      <w:divBdr>
        <w:top w:val="none" w:sz="0" w:space="0" w:color="auto"/>
        <w:left w:val="none" w:sz="0" w:space="0" w:color="auto"/>
        <w:bottom w:val="none" w:sz="0" w:space="0" w:color="auto"/>
        <w:right w:val="none" w:sz="0" w:space="0" w:color="auto"/>
      </w:divBdr>
      <w:divsChild>
        <w:div w:id="1218129146">
          <w:marLeft w:val="0"/>
          <w:marRight w:val="0"/>
          <w:marTop w:val="0"/>
          <w:marBottom w:val="0"/>
          <w:divBdr>
            <w:top w:val="none" w:sz="0" w:space="0" w:color="auto"/>
            <w:left w:val="none" w:sz="0" w:space="0" w:color="auto"/>
            <w:bottom w:val="none" w:sz="0" w:space="0" w:color="auto"/>
            <w:right w:val="none" w:sz="0" w:space="0" w:color="auto"/>
          </w:divBdr>
          <w:divsChild>
            <w:div w:id="6669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6477">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 w:id="2137407183">
      <w:bodyDiv w:val="1"/>
      <w:marLeft w:val="0"/>
      <w:marRight w:val="0"/>
      <w:marTop w:val="0"/>
      <w:marBottom w:val="0"/>
      <w:divBdr>
        <w:top w:val="none" w:sz="0" w:space="0" w:color="auto"/>
        <w:left w:val="none" w:sz="0" w:space="0" w:color="auto"/>
        <w:bottom w:val="none" w:sz="0" w:space="0" w:color="auto"/>
        <w:right w:val="none" w:sz="0" w:space="0" w:color="auto"/>
      </w:divBdr>
      <w:divsChild>
        <w:div w:id="1596087409">
          <w:marLeft w:val="0"/>
          <w:marRight w:val="0"/>
          <w:marTop w:val="0"/>
          <w:marBottom w:val="0"/>
          <w:divBdr>
            <w:top w:val="none" w:sz="0" w:space="0" w:color="auto"/>
            <w:left w:val="none" w:sz="0" w:space="0" w:color="auto"/>
            <w:bottom w:val="none" w:sz="0" w:space="0" w:color="auto"/>
            <w:right w:val="none" w:sz="0" w:space="0" w:color="auto"/>
          </w:divBdr>
          <w:divsChild>
            <w:div w:id="135911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1714">
      <w:bodyDiv w:val="1"/>
      <w:marLeft w:val="0"/>
      <w:marRight w:val="0"/>
      <w:marTop w:val="0"/>
      <w:marBottom w:val="0"/>
      <w:divBdr>
        <w:top w:val="none" w:sz="0" w:space="0" w:color="auto"/>
        <w:left w:val="none" w:sz="0" w:space="0" w:color="auto"/>
        <w:bottom w:val="none" w:sz="0" w:space="0" w:color="auto"/>
        <w:right w:val="none" w:sz="0" w:space="0" w:color="auto"/>
      </w:divBdr>
    </w:div>
    <w:div w:id="2142841955">
      <w:bodyDiv w:val="1"/>
      <w:marLeft w:val="0"/>
      <w:marRight w:val="0"/>
      <w:marTop w:val="0"/>
      <w:marBottom w:val="0"/>
      <w:divBdr>
        <w:top w:val="none" w:sz="0" w:space="0" w:color="auto"/>
        <w:left w:val="none" w:sz="0" w:space="0" w:color="auto"/>
        <w:bottom w:val="none" w:sz="0" w:space="0" w:color="auto"/>
        <w:right w:val="none" w:sz="0" w:space="0" w:color="auto"/>
      </w:divBdr>
    </w:div>
    <w:div w:id="2146577087">
      <w:bodyDiv w:val="1"/>
      <w:marLeft w:val="0"/>
      <w:marRight w:val="0"/>
      <w:marTop w:val="0"/>
      <w:marBottom w:val="0"/>
      <w:divBdr>
        <w:top w:val="none" w:sz="0" w:space="0" w:color="auto"/>
        <w:left w:val="none" w:sz="0" w:space="0" w:color="auto"/>
        <w:bottom w:val="none" w:sz="0" w:space="0" w:color="auto"/>
        <w:right w:val="none" w:sz="0" w:space="0" w:color="auto"/>
      </w:divBdr>
    </w:div>
    <w:div w:id="2147039303">
      <w:bodyDiv w:val="1"/>
      <w:marLeft w:val="0"/>
      <w:marRight w:val="0"/>
      <w:marTop w:val="0"/>
      <w:marBottom w:val="0"/>
      <w:divBdr>
        <w:top w:val="none" w:sz="0" w:space="0" w:color="auto"/>
        <w:left w:val="none" w:sz="0" w:space="0" w:color="auto"/>
        <w:bottom w:val="none" w:sz="0" w:space="0" w:color="auto"/>
        <w:right w:val="none" w:sz="0" w:space="0" w:color="auto"/>
      </w:divBdr>
      <w:divsChild>
        <w:div w:id="345985193">
          <w:marLeft w:val="0"/>
          <w:marRight w:val="0"/>
          <w:marTop w:val="0"/>
          <w:marBottom w:val="0"/>
          <w:divBdr>
            <w:top w:val="none" w:sz="0" w:space="0" w:color="auto"/>
            <w:left w:val="none" w:sz="0" w:space="0" w:color="auto"/>
            <w:bottom w:val="none" w:sz="0" w:space="0" w:color="auto"/>
            <w:right w:val="none" w:sz="0" w:space="0" w:color="auto"/>
          </w:divBdr>
          <w:divsChild>
            <w:div w:id="89759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theme" Target="theme/theme1.xml"/><Relationship Id="rId21" Type="http://schemas.openxmlformats.org/officeDocument/2006/relationships/hyperlink" Target="https://miro.medium.com/v2/resize:fit:580/format:webp/1*kk8ovQKB-45FsZ8TZM-vjg.png" TargetMode="External"/><Relationship Id="rId63" Type="http://schemas.openxmlformats.org/officeDocument/2006/relationships/image" Target="media/image42.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1.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2.png"/><Relationship Id="rId139" Type="http://schemas.openxmlformats.org/officeDocument/2006/relationships/image" Target="media/image118.png"/><Relationship Id="rId290" Type="http://schemas.openxmlformats.org/officeDocument/2006/relationships/image" Target="media/image269.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footer" Target="footer2.xml"/><Relationship Id="rId108" Type="http://schemas.openxmlformats.org/officeDocument/2006/relationships/image" Target="media/image87.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abrilliants.com/wp-content/uploads/2023/05/1631110818-logo-react-js.png" TargetMode="External"/><Relationship Id="rId119" Type="http://schemas.openxmlformats.org/officeDocument/2006/relationships/image" Target="media/image98.png"/><Relationship Id="rId270" Type="http://schemas.openxmlformats.org/officeDocument/2006/relationships/image" Target="media/image249.png"/><Relationship Id="rId291" Type="http://schemas.openxmlformats.org/officeDocument/2006/relationships/image" Target="media/image270.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3.xml"/><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60.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1.png"/><Relationship Id="rId24" Type="http://schemas.openxmlformats.org/officeDocument/2006/relationships/image" Target="media/image6.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eader" Target="header3.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61.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images.viblo.asia/aec9657d-51c9-4d60-acc3-b784680ff410.png" TargetMode="External"/><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image" Target="media/image251.png"/><Relationship Id="rId293" Type="http://schemas.openxmlformats.org/officeDocument/2006/relationships/image" Target="media/image27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footer" Target="footer4.xml"/><Relationship Id="rId36" Type="http://schemas.openxmlformats.org/officeDocument/2006/relationships/image" Target="media/image15.png"/><Relationship Id="rId57" Type="http://schemas.openxmlformats.org/officeDocument/2006/relationships/image" Target="media/image36.png"/><Relationship Id="rId262" Type="http://schemas.openxmlformats.org/officeDocument/2006/relationships/image" Target="media/image241.png"/><Relationship Id="rId283" Type="http://schemas.openxmlformats.org/officeDocument/2006/relationships/image" Target="media/image262.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3.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27" Type="http://schemas.openxmlformats.org/officeDocument/2006/relationships/hyperlink" Target="https://ssg.vn/wp-content/uploads/2023/08/mysql2.jpg.png.webp"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4.png"/><Relationship Id="rId17" Type="http://schemas.openxmlformats.org/officeDocument/2006/relationships/hyperlink" Target="https://upload.wikimedia.org/wikipedia/commons/thumb/d/d9/Node.js_logo.svg/langfr-330px-Node.js_logo.svg.png"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image" Target="media/image275.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3.jpeg"/><Relationship Id="rId39" Type="http://schemas.openxmlformats.org/officeDocument/2006/relationships/image" Target="media/image18.png"/><Relationship Id="rId265" Type="http://schemas.openxmlformats.org/officeDocument/2006/relationships/image" Target="media/image244.png"/><Relationship Id="rId286" Type="http://schemas.openxmlformats.org/officeDocument/2006/relationships/image" Target="media/image265.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hyperlink" Target="https://images.ctfassets.net/sw4ojjqn6qvl/4nYfAgKuJ976LlAEkZC0s0/73330d3767e6cf6ad8153be8c39318bc/rest-api-logo.svg?" TargetMode="External"/><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footer" Target="footer5.xml"/><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s://res.cloudinary.com/practicaldev/image/fetch/s--KkScstnJ--/c_imagga_scale,f_auto,fl_progressive,h_420,q_auto,w_1000/https:/dev-to-uploads.s3.amazonaws.com/uploads/articles/zojuy79lo3fn3qdt7g6p.png"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6.png"/><Relationship Id="rId30" Type="http://schemas.openxmlformats.org/officeDocument/2006/relationships/image" Target="media/image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fontTable" Target="fontTable.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4.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image" Target="media/image268.png"/><Relationship Id="rId11" Type="http://schemas.openxmlformats.org/officeDocument/2006/relationships/header" Target="header2.xml"/><Relationship Id="rId53" Type="http://schemas.openxmlformats.org/officeDocument/2006/relationships/image" Target="media/image32.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5.png"/><Relationship Id="rId64" Type="http://schemas.openxmlformats.org/officeDocument/2006/relationships/image" Target="media/image43.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2.png"/><Relationship Id="rId129" Type="http://schemas.openxmlformats.org/officeDocument/2006/relationships/image" Target="media/image108.png"/><Relationship Id="rId280" Type="http://schemas.openxmlformats.org/officeDocument/2006/relationships/image" Target="media/image25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Jim18</b:Tag>
    <b:SourceType>Book</b:SourceType>
    <b:Guid>{88E6D9AA-DC06-41FF-91D7-3808053AD6A8}</b:Guid>
    <b:Title>Node.js 8 the Right Way: Practical, Server-Side JavaScript That Scales</b:Title>
    <b:Year>2018</b:Year>
    <b:Author>
      <b:Author>
        <b:NameList>
          <b:Person>
            <b:Last>Wilson</b:Last>
            <b:First>Jim</b:First>
          </b:Person>
        </b:NameList>
      </b:Author>
    </b:Author>
    <b:Publisher>O'Reilly Media</b:Publisher>
    <b:LCID>en-GB</b:LCID>
    <b:RefOrder>1</b:RefOrder>
  </b:Source>
  <b:Source>
    <b:Tag>Eva16</b:Tag>
    <b:SourceType>Book</b:SourceType>
    <b:Guid>{5DA2C474-F827-47C9-A168-A397635B306A}</b:Guid>
    <b:Title>Express in Action</b:Title>
    <b:Year>2016</b:Year>
    <b:Publisher>Manning Publications</b:Publisher>
    <b:Author>
      <b:Author>
        <b:NameList>
          <b:Person>
            <b:Last>Hahn</b:Last>
            <b:First>Evan</b:First>
          </b:Person>
        </b:NameList>
      </b:Author>
    </b:Author>
    <b:RefOrder>2</b:RefOrder>
  </b:Source>
  <b:Source>
    <b:Tag>SHC19</b:Tag>
    <b:SourceType>Book</b:SourceType>
    <b:Guid>{04CD976C-03AF-4557-A910-CBF6847146B1}</b:Guid>
    <b:Title>Getting MEAN with Mongo, Express.js, Angular, and Node, Second Edition</b:Title>
    <b:Year>2019</b:Year>
    <b:Author>
      <b:Author>
        <b:NameList>
          <b:Person>
            <b:Last>Holmes</b:Last>
            <b:First>Clive</b:First>
            <b:Middle>Harber and Simon</b:Middle>
          </b:Person>
        </b:NameList>
      </b:Author>
    </b:Author>
    <b:Publisher>Manning Publications</b:Publisher>
    <b:RefOrder>3</b:RefOrder>
  </b:Source>
  <b:Source>
    <b:Tag>Sil21</b:Tag>
    <b:SourceType>Book</b:SourceType>
    <b:Guid>{804918BF-1A28-426D-8797-5FAFC192E803}</b:Guid>
    <b:Author>
      <b:Author>
        <b:NameList>
          <b:Person>
            <b:Last>Tinley</b:Last>
            <b:First>Silvia</b:First>
            <b:Middle>Botros and Jeremy</b:Middle>
          </b:Person>
        </b:NameList>
      </b:Author>
    </b:Author>
    <b:Title>High Performance MySQL</b:Title>
    <b:Year>2021</b:Year>
    <b:Publisher>O'Reilly Media, Inc</b:Publisher>
    <b:RefOrder>5</b:RefOrder>
  </b:Source>
  <b:Source>
    <b:Tag>SSt21</b:Tag>
    <b:SourceType>Book</b:SourceType>
    <b:Guid>{6D85C7AB-0437-49FB-96E5-3F76EE6547EF}</b:Guid>
    <b:Author>
      <b:Author>
        <b:NameList>
          <b:Person>
            <b:Last>Stefanov</b:Last>
            <b:First>S.</b:First>
          </b:Person>
        </b:NameList>
      </b:Author>
    </b:Author>
    <b:Title>React: Up &amp; Running</b:Title>
    <b:Year>2021</b:Year>
    <b:Publisher>O'Reilly Media, Inc.</b:Publisher>
    <b:RefOrder>4</b:RefOrder>
  </b:Source>
  <b:Source>
    <b:Tag>LRi13</b:Tag>
    <b:SourceType>Book</b:SourceType>
    <b:Guid>{16E1661A-B67A-4F9E-89BB-FAE898C535E9}</b:Guid>
    <b:Author>
      <b:Author>
        <b:NameList>
          <b:Person>
            <b:Last>L. Richardson</b:Last>
            <b:First>M.</b:First>
            <b:Middle>Amundsen, and S. Ruby</b:Middle>
          </b:Person>
        </b:NameList>
      </b:Author>
    </b:Author>
    <b:Title>RESTful Web APIs</b:Title>
    <b:Year>2013</b:Year>
    <b:Publisher>O'Reilly Media, Inc.</b:Publisher>
    <b:RefOrder>6</b:RefOrder>
  </b:Source>
</b:Sources>
</file>

<file path=customXml/itemProps1.xml><?xml version="1.0" encoding="utf-8"?>
<ds:datastoreItem xmlns:ds="http://schemas.openxmlformats.org/officeDocument/2006/customXml" ds:itemID="{BBCDC90A-112F-4CBE-B378-E2EB4F9F5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4019</TotalTime>
  <Pages>1</Pages>
  <Words>29114</Words>
  <Characters>165950</Characters>
  <Application>Microsoft Office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194675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Tran Thai Hung</cp:lastModifiedBy>
  <cp:revision>62</cp:revision>
  <cp:lastPrinted>2024-10-07T15:53:00Z</cp:lastPrinted>
  <dcterms:created xsi:type="dcterms:W3CDTF">2024-08-20T13:55:00Z</dcterms:created>
  <dcterms:modified xsi:type="dcterms:W3CDTF">2024-11-04T02:03:00Z</dcterms:modified>
</cp:coreProperties>
</file>